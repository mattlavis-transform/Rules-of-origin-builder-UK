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874"/>
        <w:gridCol w:w="7755"/>
      </w:tblGrid>
      <w:tr w:rsidR="00E65DB8" w:rsidRPr="00FA393B" w14:paraId="2ED11572" w14:textId="77777777" w:rsidTr="00B93B8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4" w:type="dxa"/>
          </w:tcPr>
          <w:p w14:paraId="5F5F7D80" w14:textId="7BC573AE" w:rsidR="00E65DB8" w:rsidRPr="00FA393B" w:rsidRDefault="00B5077F" w:rsidP="00FA393B">
            <w:r w:rsidRPr="00FA393B">
              <w:t>Classification</w:t>
            </w:r>
          </w:p>
        </w:tc>
        <w:tc>
          <w:tcPr>
            <w:cnfStyle w:val="000010000000" w:firstRow="0" w:lastRow="0" w:firstColumn="0" w:lastColumn="0" w:oddVBand="1" w:evenVBand="0" w:oddHBand="0" w:evenHBand="0" w:firstRowFirstColumn="0" w:firstRowLastColumn="0" w:lastRowFirstColumn="0" w:lastRowLastColumn="0"/>
            <w:tcW w:w="7755" w:type="dxa"/>
          </w:tcPr>
          <w:p w14:paraId="5FE35217" w14:textId="4616B018" w:rsidR="00E65DB8" w:rsidRPr="00FA393B" w:rsidRDefault="00B5077F" w:rsidP="00FA393B">
            <w:r w:rsidRPr="00FA393B">
              <w:t>PSR</w:t>
            </w:r>
          </w:p>
        </w:tc>
      </w:tr>
      <w:tr w:rsidR="00E65DB8" w:rsidRPr="00FA393B" w14:paraId="1BD49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08F22" w14:textId="77777777" w:rsidR="00E65DB8" w:rsidRPr="00FA393B" w:rsidRDefault="007C24FD" w:rsidP="00FA393B">
            <w:r w:rsidRPr="00FA393B">
              <w:t>SECTION I</w:t>
            </w:r>
          </w:p>
        </w:tc>
        <w:tc>
          <w:tcPr>
            <w:cnfStyle w:val="000010000000" w:firstRow="0" w:lastRow="0" w:firstColumn="0" w:lastColumn="0" w:oddVBand="1" w:evenVBand="0" w:oddHBand="0" w:evenHBand="0" w:firstRowFirstColumn="0" w:firstRowLastColumn="0" w:lastRowFirstColumn="0" w:lastRowLastColumn="0"/>
            <w:tcW w:w="7755" w:type="dxa"/>
          </w:tcPr>
          <w:p w14:paraId="2FEFC13A" w14:textId="77777777" w:rsidR="00E65DB8" w:rsidRPr="00FA393B" w:rsidRDefault="007C24FD" w:rsidP="00FA393B">
            <w:r w:rsidRPr="00FA393B">
              <w:t>LIVE ANIMALS; ANIMAL PRODUCTS</w:t>
            </w:r>
          </w:p>
        </w:tc>
      </w:tr>
      <w:tr w:rsidR="00E65DB8" w:rsidRPr="00FA393B" w14:paraId="317151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ED21D4" w14:textId="77777777" w:rsidR="00E65DB8" w:rsidRPr="00FA393B" w:rsidRDefault="007C24FD" w:rsidP="00FA393B">
            <w:r w:rsidRPr="00FA393B">
              <w:t>Chapter 1</w:t>
            </w:r>
          </w:p>
        </w:tc>
        <w:tc>
          <w:tcPr>
            <w:cnfStyle w:val="000010000000" w:firstRow="0" w:lastRow="0" w:firstColumn="0" w:lastColumn="0" w:oddVBand="1" w:evenVBand="0" w:oddHBand="0" w:evenHBand="0" w:firstRowFirstColumn="0" w:firstRowLastColumn="0" w:lastRowFirstColumn="0" w:lastRowLastColumn="0"/>
            <w:tcW w:w="7755" w:type="dxa"/>
          </w:tcPr>
          <w:p w14:paraId="35379C3B" w14:textId="77777777" w:rsidR="00E65DB8" w:rsidRPr="00FA393B" w:rsidRDefault="007C24FD" w:rsidP="00FA393B">
            <w:r w:rsidRPr="00FA393B">
              <w:t>Live animals</w:t>
            </w:r>
          </w:p>
        </w:tc>
      </w:tr>
      <w:tr w:rsidR="00E65DB8" w:rsidRPr="00FA393B" w14:paraId="0473DE5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3AC46" w14:textId="77777777" w:rsidR="00E65DB8" w:rsidRPr="00FA393B" w:rsidRDefault="007C24FD" w:rsidP="00FA393B">
            <w:r w:rsidRPr="00FA393B">
              <w:t>01.01-01.06</w:t>
            </w:r>
          </w:p>
        </w:tc>
        <w:tc>
          <w:tcPr>
            <w:cnfStyle w:val="000010000000" w:firstRow="0" w:lastRow="0" w:firstColumn="0" w:lastColumn="0" w:oddVBand="1" w:evenVBand="0" w:oddHBand="0" w:evenHBand="0" w:firstRowFirstColumn="0" w:firstRowLastColumn="0" w:lastRowFirstColumn="0" w:lastRowLastColumn="0"/>
            <w:tcW w:w="7755" w:type="dxa"/>
          </w:tcPr>
          <w:p w14:paraId="1C04EFE5" w14:textId="77777777" w:rsidR="00E65DB8" w:rsidRPr="00FA393B" w:rsidRDefault="007C24FD" w:rsidP="00FA393B">
            <w:r w:rsidRPr="00FA393B">
              <w:t>All animals of Chapter 1 are wholly obtained.</w:t>
            </w:r>
          </w:p>
        </w:tc>
      </w:tr>
      <w:tr w:rsidR="00E65DB8" w:rsidRPr="00FA393B" w14:paraId="5866E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256148" w14:textId="77777777" w:rsidR="00E65DB8" w:rsidRPr="00FA393B" w:rsidRDefault="007C24FD" w:rsidP="00FA393B">
            <w:r w:rsidRPr="00FA393B">
              <w:t>Chapter 2</w:t>
            </w:r>
          </w:p>
        </w:tc>
        <w:tc>
          <w:tcPr>
            <w:cnfStyle w:val="000010000000" w:firstRow="0" w:lastRow="0" w:firstColumn="0" w:lastColumn="0" w:oddVBand="1" w:evenVBand="0" w:oddHBand="0" w:evenHBand="0" w:firstRowFirstColumn="0" w:firstRowLastColumn="0" w:lastRowFirstColumn="0" w:lastRowLastColumn="0"/>
            <w:tcW w:w="7755" w:type="dxa"/>
          </w:tcPr>
          <w:p w14:paraId="7111F167" w14:textId="77777777" w:rsidR="00E65DB8" w:rsidRPr="00FA393B" w:rsidRDefault="007C24FD" w:rsidP="00FA393B">
            <w:r w:rsidRPr="00FA393B">
              <w:t>Meat and edible meat offal</w:t>
            </w:r>
          </w:p>
        </w:tc>
      </w:tr>
      <w:tr w:rsidR="00E65DB8" w:rsidRPr="00FA393B" w14:paraId="494AE0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DCDF5" w14:textId="77777777" w:rsidR="00E65DB8" w:rsidRPr="00FA393B" w:rsidRDefault="007C24FD" w:rsidP="00FA393B">
            <w:r w:rsidRPr="00FA393B">
              <w:t>02.01-02.10</w:t>
            </w:r>
          </w:p>
        </w:tc>
        <w:tc>
          <w:tcPr>
            <w:cnfStyle w:val="000010000000" w:firstRow="0" w:lastRow="0" w:firstColumn="0" w:lastColumn="0" w:oddVBand="1" w:evenVBand="0" w:oddHBand="0" w:evenHBand="0" w:firstRowFirstColumn="0" w:firstRowLastColumn="0" w:lastRowFirstColumn="0" w:lastRowLastColumn="0"/>
            <w:tcW w:w="7755" w:type="dxa"/>
          </w:tcPr>
          <w:p w14:paraId="185328A4" w14:textId="77777777" w:rsidR="00E65DB8" w:rsidRPr="00FA393B" w:rsidRDefault="007C24FD" w:rsidP="00FA393B">
            <w:r w:rsidRPr="00FA393B">
              <w:t>Production in which all the materials of Chapters 1 and 2 used are wholly obtained.</w:t>
            </w:r>
          </w:p>
        </w:tc>
      </w:tr>
      <w:tr w:rsidR="00E65DB8" w:rsidRPr="00FA393B" w14:paraId="76E7A5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58045" w14:textId="77777777" w:rsidR="00E65DB8" w:rsidRPr="00FA393B" w:rsidRDefault="007C24FD" w:rsidP="00FA393B">
            <w:r w:rsidRPr="00FA393B">
              <w:t>Chapter 3</w:t>
            </w:r>
          </w:p>
        </w:tc>
        <w:tc>
          <w:tcPr>
            <w:cnfStyle w:val="000010000000" w:firstRow="0" w:lastRow="0" w:firstColumn="0" w:lastColumn="0" w:oddVBand="1" w:evenVBand="0" w:oddHBand="0" w:evenHBand="0" w:firstRowFirstColumn="0" w:firstRowLastColumn="0" w:lastRowFirstColumn="0" w:lastRowLastColumn="0"/>
            <w:tcW w:w="7755" w:type="dxa"/>
          </w:tcPr>
          <w:p w14:paraId="1496C3F1" w14:textId="77777777" w:rsidR="00E65DB8" w:rsidRPr="00FA393B" w:rsidRDefault="007C24FD" w:rsidP="00FA393B">
            <w:r w:rsidRPr="00FA393B">
              <w:t>Fish and crustaceans, molluscs and other aquatic invertebrates</w:t>
            </w:r>
          </w:p>
        </w:tc>
      </w:tr>
      <w:tr w:rsidR="007D1925" w:rsidRPr="00FA393B" w14:paraId="161DDD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819584" w14:textId="16636E74" w:rsidR="007D1925" w:rsidRPr="00FA393B" w:rsidRDefault="007D1925" w:rsidP="00FA393B">
            <w:r w:rsidRPr="00FA393B">
              <w:t>03.01-03.09</w:t>
            </w:r>
          </w:p>
        </w:tc>
        <w:tc>
          <w:tcPr>
            <w:cnfStyle w:val="000010000000" w:firstRow="0" w:lastRow="0" w:firstColumn="0" w:lastColumn="0" w:oddVBand="1" w:evenVBand="0" w:oddHBand="0" w:evenHBand="0" w:firstRowFirstColumn="0" w:firstRowLastColumn="0" w:lastRowFirstColumn="0" w:lastRowLastColumn="0"/>
            <w:tcW w:w="7755" w:type="dxa"/>
          </w:tcPr>
          <w:p w14:paraId="7751BF1E" w14:textId="37A1D7CE" w:rsidR="007D1925" w:rsidRPr="00FA393B" w:rsidRDefault="007D1925" w:rsidP="00FA393B"/>
        </w:tc>
      </w:tr>
      <w:tr w:rsidR="00E65DB8" w:rsidRPr="00FA393B" w14:paraId="0034E81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B5CB43" w14:textId="77777777" w:rsidR="00E65DB8" w:rsidRPr="00FA393B" w:rsidRDefault="007C24FD" w:rsidP="00FA393B">
            <w:r w:rsidRPr="00FA393B">
              <w:t>- Atlantic Bluefin tuna (Thunnus thynnus)</w:t>
            </w:r>
          </w:p>
        </w:tc>
        <w:tc>
          <w:tcPr>
            <w:cnfStyle w:val="000010000000" w:firstRow="0" w:lastRow="0" w:firstColumn="0" w:lastColumn="0" w:oddVBand="1" w:evenVBand="0" w:oddHBand="0" w:evenHBand="0" w:firstRowFirstColumn="0" w:firstRowLastColumn="0" w:lastRowFirstColumn="0" w:lastRowLastColumn="0"/>
            <w:tcW w:w="7755" w:type="dxa"/>
          </w:tcPr>
          <w:p w14:paraId="6C4383B5" w14:textId="77777777" w:rsidR="00E65DB8" w:rsidRPr="00FA393B" w:rsidRDefault="007C24FD" w:rsidP="00FA393B">
            <w:r w:rsidRPr="00FA393B">
              <w:t>All Atlantic Bluefin tuna (Thunnus thynnus) is wholly obtained; or</w:t>
            </w:r>
          </w:p>
          <w:p w14:paraId="7520A3B2" w14:textId="77777777" w:rsidR="00E65DB8" w:rsidRPr="00FA393B" w:rsidRDefault="007C24FD" w:rsidP="00FA393B">
            <w:r w:rsidRPr="00FA393B">
              <w:t>Production in which Atlantic Bluefin tuna (Thunnus thynnus) is subject to caging in farms with subsequent feeding and fattening or farming for a minimum period of three months in a Party. The duration of the fattening or farming shall be established according to the date of the caging operation and the date of harvesting recorded in the electronic Bluefin tuna Catch Document (</w:t>
            </w:r>
            <w:proofErr w:type="spellStart"/>
            <w:r w:rsidRPr="00FA393B">
              <w:t>eBCD</w:t>
            </w:r>
            <w:proofErr w:type="spellEnd"/>
            <w:r w:rsidRPr="00FA393B">
              <w:t>) of the International Commission for the Conservation of Atlantic Tunas (ICCAT).</w:t>
            </w:r>
          </w:p>
        </w:tc>
      </w:tr>
      <w:tr w:rsidR="00E65DB8" w:rsidRPr="00FA393B" w14:paraId="636C52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3A915C"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2BE74C71" w14:textId="77777777" w:rsidR="00E65DB8" w:rsidRPr="00FA393B" w:rsidRDefault="007C24FD" w:rsidP="00FA393B">
            <w:r w:rsidRPr="00FA393B">
              <w:t>All fish and crustaceans, molluscs and other aquatic invertebrates are wholly obtained.</w:t>
            </w:r>
          </w:p>
        </w:tc>
      </w:tr>
      <w:tr w:rsidR="00E65DB8" w:rsidRPr="00FA393B" w14:paraId="294CE2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A9F00E" w14:textId="77777777" w:rsidR="00E65DB8" w:rsidRPr="00FA393B" w:rsidRDefault="007C24FD" w:rsidP="00FA393B">
            <w:r w:rsidRPr="00FA393B">
              <w:t>Chapter 4</w:t>
            </w:r>
          </w:p>
        </w:tc>
        <w:tc>
          <w:tcPr>
            <w:cnfStyle w:val="000010000000" w:firstRow="0" w:lastRow="0" w:firstColumn="0" w:lastColumn="0" w:oddVBand="1" w:evenVBand="0" w:oddHBand="0" w:evenHBand="0" w:firstRowFirstColumn="0" w:firstRowLastColumn="0" w:lastRowFirstColumn="0" w:lastRowLastColumn="0"/>
            <w:tcW w:w="7755" w:type="dxa"/>
          </w:tcPr>
          <w:p w14:paraId="0B6B2A92" w14:textId="77777777" w:rsidR="00E65DB8" w:rsidRPr="00FA393B" w:rsidRDefault="007C24FD" w:rsidP="00FA393B">
            <w:r w:rsidRPr="00FA393B">
              <w:t>Dairy produce; birds' eggs; natural honey; edible products of animal origin, not elsewhere specified or included</w:t>
            </w:r>
          </w:p>
        </w:tc>
      </w:tr>
      <w:tr w:rsidR="00E65DB8" w:rsidRPr="00FA393B" w14:paraId="3E0EFCD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9D22CF" w14:textId="77777777" w:rsidR="00E65DB8" w:rsidRPr="00FA393B" w:rsidRDefault="007C24FD" w:rsidP="00FA393B">
            <w:r w:rsidRPr="00FA393B">
              <w:t>04.01-04.10</w:t>
            </w:r>
          </w:p>
        </w:tc>
        <w:tc>
          <w:tcPr>
            <w:cnfStyle w:val="000010000000" w:firstRow="0" w:lastRow="0" w:firstColumn="0" w:lastColumn="0" w:oddVBand="1" w:evenVBand="0" w:oddHBand="0" w:evenHBand="0" w:firstRowFirstColumn="0" w:firstRowLastColumn="0" w:lastRowFirstColumn="0" w:lastRowLastColumn="0"/>
            <w:tcW w:w="7755" w:type="dxa"/>
          </w:tcPr>
          <w:p w14:paraId="784D06E8" w14:textId="77777777" w:rsidR="00E65DB8" w:rsidRPr="00FA393B" w:rsidRDefault="007C24FD" w:rsidP="00FA393B">
            <w:r w:rsidRPr="00FA393B">
              <w:t>Production in which all the materials of Chapter 4 used are wholly obtained.</w:t>
            </w:r>
          </w:p>
        </w:tc>
      </w:tr>
      <w:tr w:rsidR="00E65DB8" w:rsidRPr="00FA393B" w14:paraId="1B867D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5FEF2" w14:textId="77777777" w:rsidR="00E65DB8" w:rsidRPr="00FA393B" w:rsidRDefault="007C24FD" w:rsidP="00FA393B">
            <w:r w:rsidRPr="00FA393B">
              <w:t>Chapter 5</w:t>
            </w:r>
          </w:p>
        </w:tc>
        <w:tc>
          <w:tcPr>
            <w:cnfStyle w:val="000010000000" w:firstRow="0" w:lastRow="0" w:firstColumn="0" w:lastColumn="0" w:oddVBand="1" w:evenVBand="0" w:oddHBand="0" w:evenHBand="0" w:firstRowFirstColumn="0" w:firstRowLastColumn="0" w:lastRowFirstColumn="0" w:lastRowLastColumn="0"/>
            <w:tcW w:w="7755" w:type="dxa"/>
          </w:tcPr>
          <w:p w14:paraId="61127104" w14:textId="77777777" w:rsidR="00E65DB8" w:rsidRPr="00FA393B" w:rsidRDefault="007C24FD" w:rsidP="00FA393B">
            <w:r w:rsidRPr="00FA393B">
              <w:t>Products of animal origin, not elsewhere specified or included</w:t>
            </w:r>
          </w:p>
        </w:tc>
      </w:tr>
      <w:tr w:rsidR="00E65DB8" w:rsidRPr="00FA393B" w14:paraId="4C4F4E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98930F" w14:textId="77777777" w:rsidR="00E65DB8" w:rsidRPr="00FA393B" w:rsidRDefault="007C24FD" w:rsidP="00FA393B">
            <w:r w:rsidRPr="00FA393B">
              <w:t>05.01-05.11</w:t>
            </w:r>
          </w:p>
        </w:tc>
        <w:tc>
          <w:tcPr>
            <w:cnfStyle w:val="000010000000" w:firstRow="0" w:lastRow="0" w:firstColumn="0" w:lastColumn="0" w:oddVBand="1" w:evenVBand="0" w:oddHBand="0" w:evenHBand="0" w:firstRowFirstColumn="0" w:firstRowLastColumn="0" w:lastRowFirstColumn="0" w:lastRowLastColumn="0"/>
            <w:tcW w:w="7755" w:type="dxa"/>
          </w:tcPr>
          <w:p w14:paraId="254E6A43" w14:textId="77777777" w:rsidR="00E65DB8" w:rsidRPr="00FA393B" w:rsidRDefault="007C24FD" w:rsidP="00FA393B">
            <w:r w:rsidRPr="00FA393B">
              <w:t>CTH</w:t>
            </w:r>
          </w:p>
        </w:tc>
      </w:tr>
      <w:tr w:rsidR="00E65DB8" w:rsidRPr="00FA393B" w14:paraId="2C917A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9864D20" w14:textId="77777777" w:rsidR="00E65DB8" w:rsidRPr="00FA393B" w:rsidRDefault="007C24FD" w:rsidP="00FA393B">
            <w:r w:rsidRPr="00FA393B">
              <w:t>SECTION II</w:t>
            </w:r>
          </w:p>
        </w:tc>
        <w:tc>
          <w:tcPr>
            <w:cnfStyle w:val="000010000000" w:firstRow="0" w:lastRow="0" w:firstColumn="0" w:lastColumn="0" w:oddVBand="1" w:evenVBand="0" w:oddHBand="0" w:evenHBand="0" w:firstRowFirstColumn="0" w:firstRowLastColumn="0" w:lastRowFirstColumn="0" w:lastRowLastColumn="0"/>
            <w:tcW w:w="7755" w:type="dxa"/>
          </w:tcPr>
          <w:p w14:paraId="5049716E" w14:textId="77777777" w:rsidR="00E65DB8" w:rsidRPr="00FA393B" w:rsidRDefault="007C24FD" w:rsidP="00FA393B">
            <w:r w:rsidRPr="00FA393B">
              <w:t>VEGETABLE PRODUCTS</w:t>
            </w:r>
          </w:p>
        </w:tc>
      </w:tr>
      <w:tr w:rsidR="00E65DB8" w:rsidRPr="00FA393B" w14:paraId="6DF6F2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1A3B04" w14:textId="77777777" w:rsidR="00E65DB8" w:rsidRPr="00FA393B" w:rsidRDefault="007C24FD" w:rsidP="00FA393B">
            <w:r w:rsidRPr="00FA393B">
              <w:t>Chapter 6</w:t>
            </w:r>
          </w:p>
        </w:tc>
        <w:tc>
          <w:tcPr>
            <w:cnfStyle w:val="000010000000" w:firstRow="0" w:lastRow="0" w:firstColumn="0" w:lastColumn="0" w:oddVBand="1" w:evenVBand="0" w:oddHBand="0" w:evenHBand="0" w:firstRowFirstColumn="0" w:firstRowLastColumn="0" w:lastRowFirstColumn="0" w:lastRowLastColumn="0"/>
            <w:tcW w:w="7755" w:type="dxa"/>
          </w:tcPr>
          <w:p w14:paraId="5D57020F" w14:textId="77777777" w:rsidR="00E65DB8" w:rsidRPr="00FA393B" w:rsidRDefault="007C24FD" w:rsidP="00FA393B">
            <w:r w:rsidRPr="00FA393B">
              <w:t>Live trees and other plants; bulbs, roots and the like; cut flowers and ornamental foliage</w:t>
            </w:r>
          </w:p>
        </w:tc>
      </w:tr>
      <w:tr w:rsidR="00E65DB8" w:rsidRPr="00FA393B" w14:paraId="3A96CF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B1FA67" w14:textId="77777777" w:rsidR="00E65DB8" w:rsidRPr="00FA393B" w:rsidRDefault="007C24FD" w:rsidP="00FA393B">
            <w:r w:rsidRPr="00FA393B">
              <w:t>06.01-06.04</w:t>
            </w:r>
          </w:p>
        </w:tc>
        <w:tc>
          <w:tcPr>
            <w:cnfStyle w:val="000010000000" w:firstRow="0" w:lastRow="0" w:firstColumn="0" w:lastColumn="0" w:oddVBand="1" w:evenVBand="0" w:oddHBand="0" w:evenHBand="0" w:firstRowFirstColumn="0" w:firstRowLastColumn="0" w:lastRowFirstColumn="0" w:lastRowLastColumn="0"/>
            <w:tcW w:w="7755" w:type="dxa"/>
          </w:tcPr>
          <w:p w14:paraId="07E0151E" w14:textId="77777777" w:rsidR="00E65DB8" w:rsidRPr="00FA393B" w:rsidRDefault="007C24FD" w:rsidP="00FA393B">
            <w:r w:rsidRPr="00FA393B">
              <w:t>Production in which all the materials of Chapter 6 used are wholly obtained.</w:t>
            </w:r>
          </w:p>
        </w:tc>
      </w:tr>
      <w:tr w:rsidR="00E65DB8" w:rsidRPr="00FA393B" w14:paraId="52FD21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99C2A9" w14:textId="77777777" w:rsidR="00E65DB8" w:rsidRPr="00FA393B" w:rsidRDefault="007C24FD" w:rsidP="00FA393B">
            <w:r w:rsidRPr="00FA393B">
              <w:t>Chapter 7</w:t>
            </w:r>
          </w:p>
        </w:tc>
        <w:tc>
          <w:tcPr>
            <w:cnfStyle w:val="000010000000" w:firstRow="0" w:lastRow="0" w:firstColumn="0" w:lastColumn="0" w:oddVBand="1" w:evenVBand="0" w:oddHBand="0" w:evenHBand="0" w:firstRowFirstColumn="0" w:firstRowLastColumn="0" w:lastRowFirstColumn="0" w:lastRowLastColumn="0"/>
            <w:tcW w:w="7755" w:type="dxa"/>
          </w:tcPr>
          <w:p w14:paraId="13CDA344" w14:textId="77777777" w:rsidR="00E65DB8" w:rsidRPr="00FA393B" w:rsidRDefault="007C24FD" w:rsidP="00FA393B">
            <w:r w:rsidRPr="00FA393B">
              <w:t>Edible vegetables and certain roots and tubers</w:t>
            </w:r>
          </w:p>
        </w:tc>
      </w:tr>
      <w:tr w:rsidR="00E65DB8" w:rsidRPr="00FA393B" w14:paraId="4FB664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F43AC7" w14:textId="77777777" w:rsidR="00E65DB8" w:rsidRPr="00FA393B" w:rsidRDefault="007C24FD" w:rsidP="00FA393B">
            <w:r w:rsidRPr="00FA393B">
              <w:t>07.01-07.14</w:t>
            </w:r>
          </w:p>
        </w:tc>
        <w:tc>
          <w:tcPr>
            <w:cnfStyle w:val="000010000000" w:firstRow="0" w:lastRow="0" w:firstColumn="0" w:lastColumn="0" w:oddVBand="1" w:evenVBand="0" w:oddHBand="0" w:evenHBand="0" w:firstRowFirstColumn="0" w:firstRowLastColumn="0" w:lastRowFirstColumn="0" w:lastRowLastColumn="0"/>
            <w:tcW w:w="7755" w:type="dxa"/>
          </w:tcPr>
          <w:p w14:paraId="5B7FC506" w14:textId="77777777" w:rsidR="00E65DB8" w:rsidRPr="00FA393B" w:rsidRDefault="007C24FD" w:rsidP="00FA393B">
            <w:r w:rsidRPr="00FA393B">
              <w:t>Production in which all the materials of Chapter 7 used are wholly obtained.</w:t>
            </w:r>
          </w:p>
        </w:tc>
      </w:tr>
      <w:tr w:rsidR="00E65DB8" w:rsidRPr="00FA393B" w14:paraId="202B9C6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2BFD83" w14:textId="77777777" w:rsidR="00E65DB8" w:rsidRPr="00FA393B" w:rsidRDefault="007C24FD" w:rsidP="00FA393B">
            <w:r w:rsidRPr="00FA393B">
              <w:t>Chapter 8</w:t>
            </w:r>
          </w:p>
        </w:tc>
        <w:tc>
          <w:tcPr>
            <w:cnfStyle w:val="000010000000" w:firstRow="0" w:lastRow="0" w:firstColumn="0" w:lastColumn="0" w:oddVBand="1" w:evenVBand="0" w:oddHBand="0" w:evenHBand="0" w:firstRowFirstColumn="0" w:firstRowLastColumn="0" w:lastRowFirstColumn="0" w:lastRowLastColumn="0"/>
            <w:tcW w:w="7755" w:type="dxa"/>
          </w:tcPr>
          <w:p w14:paraId="69A954EB" w14:textId="77777777" w:rsidR="00E65DB8" w:rsidRPr="00FA393B" w:rsidRDefault="007C24FD" w:rsidP="00FA393B">
            <w:r w:rsidRPr="00FA393B">
              <w:t>Edible fruit and nuts; peel of citrus fruit or melons</w:t>
            </w:r>
          </w:p>
        </w:tc>
      </w:tr>
      <w:tr w:rsidR="00E65DB8" w:rsidRPr="00FA393B" w14:paraId="43B96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1BFDE0" w14:textId="77777777" w:rsidR="00E65DB8" w:rsidRPr="00FA393B" w:rsidRDefault="007C24FD" w:rsidP="00FA393B">
            <w:r w:rsidRPr="00FA393B">
              <w:t>08.01-08.14</w:t>
            </w:r>
          </w:p>
        </w:tc>
        <w:tc>
          <w:tcPr>
            <w:cnfStyle w:val="000010000000" w:firstRow="0" w:lastRow="0" w:firstColumn="0" w:lastColumn="0" w:oddVBand="1" w:evenVBand="0" w:oddHBand="0" w:evenHBand="0" w:firstRowFirstColumn="0" w:firstRowLastColumn="0" w:lastRowFirstColumn="0" w:lastRowLastColumn="0"/>
            <w:tcW w:w="7755" w:type="dxa"/>
          </w:tcPr>
          <w:p w14:paraId="00E747C8" w14:textId="77777777" w:rsidR="00E65DB8" w:rsidRPr="00FA393B" w:rsidRDefault="007C24FD" w:rsidP="00FA393B">
            <w:r w:rsidRPr="00FA393B">
              <w:t>Production in which all the materials of Chapter 8 used are wholly obtained.</w:t>
            </w:r>
          </w:p>
        </w:tc>
      </w:tr>
      <w:tr w:rsidR="00E65DB8" w:rsidRPr="00FA393B" w14:paraId="6FDE55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29D36" w14:textId="77777777" w:rsidR="00E65DB8" w:rsidRPr="00FA393B" w:rsidRDefault="007C24FD" w:rsidP="00FA393B">
            <w:r w:rsidRPr="00FA393B">
              <w:t>Chapter 9</w:t>
            </w:r>
          </w:p>
        </w:tc>
        <w:tc>
          <w:tcPr>
            <w:cnfStyle w:val="000010000000" w:firstRow="0" w:lastRow="0" w:firstColumn="0" w:lastColumn="0" w:oddVBand="1" w:evenVBand="0" w:oddHBand="0" w:evenHBand="0" w:firstRowFirstColumn="0" w:firstRowLastColumn="0" w:lastRowFirstColumn="0" w:lastRowLastColumn="0"/>
            <w:tcW w:w="7755" w:type="dxa"/>
          </w:tcPr>
          <w:p w14:paraId="6E55E27A" w14:textId="77777777" w:rsidR="00E65DB8" w:rsidRPr="00FA393B" w:rsidRDefault="007C24FD" w:rsidP="00FA393B">
            <w:r w:rsidRPr="00FA393B">
              <w:t>Coffee, tea, maté and spices</w:t>
            </w:r>
          </w:p>
        </w:tc>
      </w:tr>
      <w:tr w:rsidR="00E65DB8" w:rsidRPr="00FA393B" w14:paraId="0C7427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8536E0" w14:textId="77777777" w:rsidR="00E65DB8" w:rsidRPr="00FA393B" w:rsidRDefault="007C24FD" w:rsidP="00FA393B">
            <w:r w:rsidRPr="00FA393B">
              <w:t>09.01</w:t>
            </w:r>
          </w:p>
        </w:tc>
        <w:tc>
          <w:tcPr>
            <w:cnfStyle w:val="000010000000" w:firstRow="0" w:lastRow="0" w:firstColumn="0" w:lastColumn="0" w:oddVBand="1" w:evenVBand="0" w:oddHBand="0" w:evenHBand="0" w:firstRowFirstColumn="0" w:firstRowLastColumn="0" w:lastRowFirstColumn="0" w:lastRowLastColumn="0"/>
            <w:tcW w:w="7755" w:type="dxa"/>
          </w:tcPr>
          <w:p w14:paraId="749706D0" w14:textId="77777777" w:rsidR="00E65DB8" w:rsidRPr="00FA393B" w:rsidRDefault="007C24FD" w:rsidP="00FA393B">
            <w:r w:rsidRPr="00FA393B">
              <w:t>CTSH; or</w:t>
            </w:r>
          </w:p>
          <w:p w14:paraId="60ED58CA" w14:textId="77777777" w:rsidR="00E65DB8" w:rsidRPr="00FA393B" w:rsidRDefault="007C24FD" w:rsidP="00FA393B">
            <w:r w:rsidRPr="00FA393B">
              <w:t>Blending.</w:t>
            </w:r>
          </w:p>
        </w:tc>
      </w:tr>
      <w:tr w:rsidR="00E65DB8" w:rsidRPr="00FA393B" w14:paraId="239843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7C9EA9" w14:textId="77777777" w:rsidR="00E65DB8" w:rsidRPr="00FA393B" w:rsidRDefault="007C24FD" w:rsidP="00FA393B">
            <w:r w:rsidRPr="00FA393B">
              <w:t>0902.10-0902.20</w:t>
            </w:r>
          </w:p>
        </w:tc>
        <w:tc>
          <w:tcPr>
            <w:cnfStyle w:val="000010000000" w:firstRow="0" w:lastRow="0" w:firstColumn="0" w:lastColumn="0" w:oddVBand="1" w:evenVBand="0" w:oddHBand="0" w:evenHBand="0" w:firstRowFirstColumn="0" w:firstRowLastColumn="0" w:lastRowFirstColumn="0" w:lastRowLastColumn="0"/>
            <w:tcW w:w="7755" w:type="dxa"/>
          </w:tcPr>
          <w:p w14:paraId="5FDFB10E" w14:textId="77777777" w:rsidR="00E65DB8" w:rsidRPr="00FA393B" w:rsidRDefault="007C24FD" w:rsidP="00FA393B">
            <w:r w:rsidRPr="00FA393B">
              <w:t>Production in which all the materials of subheadings 0902.10 and 0902.20 used are wholly obtained.</w:t>
            </w:r>
          </w:p>
        </w:tc>
      </w:tr>
      <w:tr w:rsidR="00E65DB8" w:rsidRPr="00FA393B" w14:paraId="33DC2F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1F357" w14:textId="77777777" w:rsidR="00E65DB8" w:rsidRPr="00FA393B" w:rsidRDefault="007C24FD" w:rsidP="00FA393B">
            <w:r w:rsidRPr="00FA393B">
              <w:t>0902.30-0903.00</w:t>
            </w:r>
          </w:p>
        </w:tc>
        <w:tc>
          <w:tcPr>
            <w:cnfStyle w:val="000010000000" w:firstRow="0" w:lastRow="0" w:firstColumn="0" w:lastColumn="0" w:oddVBand="1" w:evenVBand="0" w:oddHBand="0" w:evenHBand="0" w:firstRowFirstColumn="0" w:firstRowLastColumn="0" w:lastRowFirstColumn="0" w:lastRowLastColumn="0"/>
            <w:tcW w:w="7755" w:type="dxa"/>
          </w:tcPr>
          <w:p w14:paraId="19F1165E" w14:textId="77777777" w:rsidR="00E65DB8" w:rsidRPr="00FA393B" w:rsidRDefault="007C24FD" w:rsidP="00FA393B">
            <w:r w:rsidRPr="00FA393B">
              <w:t>CTSH; or</w:t>
            </w:r>
          </w:p>
          <w:p w14:paraId="50F3CBBF" w14:textId="77777777" w:rsidR="00E65DB8" w:rsidRPr="00FA393B" w:rsidRDefault="007C24FD" w:rsidP="00FA393B">
            <w:r w:rsidRPr="00FA393B">
              <w:t>Blending.</w:t>
            </w:r>
          </w:p>
        </w:tc>
      </w:tr>
      <w:tr w:rsidR="00E65DB8" w:rsidRPr="00FA393B" w14:paraId="325DA3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1E297D" w14:textId="77777777" w:rsidR="00E65DB8" w:rsidRPr="00FA393B" w:rsidRDefault="007C24FD" w:rsidP="00FA393B">
            <w:r w:rsidRPr="00FA393B">
              <w:t>09.04-09.10</w:t>
            </w:r>
          </w:p>
        </w:tc>
        <w:tc>
          <w:tcPr>
            <w:cnfStyle w:val="000010000000" w:firstRow="0" w:lastRow="0" w:firstColumn="0" w:lastColumn="0" w:oddVBand="1" w:evenVBand="0" w:oddHBand="0" w:evenHBand="0" w:firstRowFirstColumn="0" w:firstRowLastColumn="0" w:lastRowFirstColumn="0" w:lastRowLastColumn="0"/>
            <w:tcW w:w="7755" w:type="dxa"/>
          </w:tcPr>
          <w:p w14:paraId="1D2A5CE1" w14:textId="77777777" w:rsidR="00E65DB8" w:rsidRPr="00FA393B" w:rsidRDefault="007C24FD" w:rsidP="00FA393B">
            <w:r w:rsidRPr="00FA393B">
              <w:t>CTSH; or</w:t>
            </w:r>
          </w:p>
          <w:p w14:paraId="7D39ED9D" w14:textId="77777777" w:rsidR="00E65DB8" w:rsidRPr="00FA393B" w:rsidRDefault="007C24FD" w:rsidP="00FA393B">
            <w:r w:rsidRPr="00FA393B">
              <w:t>Blending, crushing or grinding.</w:t>
            </w:r>
          </w:p>
        </w:tc>
      </w:tr>
      <w:tr w:rsidR="00E65DB8" w:rsidRPr="00FA393B" w14:paraId="78A618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68CF71" w14:textId="77777777" w:rsidR="00E65DB8" w:rsidRPr="00FA393B" w:rsidRDefault="007C24FD" w:rsidP="00FA393B">
            <w:r w:rsidRPr="00FA393B">
              <w:t>Chapter 10</w:t>
            </w:r>
          </w:p>
        </w:tc>
        <w:tc>
          <w:tcPr>
            <w:cnfStyle w:val="000010000000" w:firstRow="0" w:lastRow="0" w:firstColumn="0" w:lastColumn="0" w:oddVBand="1" w:evenVBand="0" w:oddHBand="0" w:evenHBand="0" w:firstRowFirstColumn="0" w:firstRowLastColumn="0" w:lastRowFirstColumn="0" w:lastRowLastColumn="0"/>
            <w:tcW w:w="7755" w:type="dxa"/>
          </w:tcPr>
          <w:p w14:paraId="48EAF42C" w14:textId="77777777" w:rsidR="00E65DB8" w:rsidRPr="00FA393B" w:rsidRDefault="007C24FD" w:rsidP="00FA393B">
            <w:r w:rsidRPr="00FA393B">
              <w:t>Cereals</w:t>
            </w:r>
          </w:p>
        </w:tc>
      </w:tr>
      <w:tr w:rsidR="00E65DB8" w:rsidRPr="00FA393B" w14:paraId="5753C8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130C27" w14:textId="77777777" w:rsidR="00E65DB8" w:rsidRPr="00FA393B" w:rsidRDefault="007C24FD" w:rsidP="00FA393B">
            <w:r w:rsidRPr="00FA393B">
              <w:t>10.01-10.08</w:t>
            </w:r>
          </w:p>
        </w:tc>
        <w:tc>
          <w:tcPr>
            <w:cnfStyle w:val="000010000000" w:firstRow="0" w:lastRow="0" w:firstColumn="0" w:lastColumn="0" w:oddVBand="1" w:evenVBand="0" w:oddHBand="0" w:evenHBand="0" w:firstRowFirstColumn="0" w:firstRowLastColumn="0" w:lastRowFirstColumn="0" w:lastRowLastColumn="0"/>
            <w:tcW w:w="7755" w:type="dxa"/>
          </w:tcPr>
          <w:p w14:paraId="50C60251" w14:textId="77777777" w:rsidR="00E65DB8" w:rsidRPr="00FA393B" w:rsidRDefault="007C24FD" w:rsidP="00FA393B">
            <w:r w:rsidRPr="00FA393B">
              <w:t>Production in which all the materials of Chapter 10 used are wholly obtained.</w:t>
            </w:r>
          </w:p>
        </w:tc>
      </w:tr>
      <w:tr w:rsidR="00E65DB8" w:rsidRPr="00FA393B" w14:paraId="28E54EC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427F80" w14:textId="77777777" w:rsidR="00E65DB8" w:rsidRPr="00FA393B" w:rsidRDefault="007C24FD" w:rsidP="00FA393B">
            <w:r w:rsidRPr="00FA393B">
              <w:t>Chapter 11</w:t>
            </w:r>
          </w:p>
        </w:tc>
        <w:tc>
          <w:tcPr>
            <w:cnfStyle w:val="000010000000" w:firstRow="0" w:lastRow="0" w:firstColumn="0" w:lastColumn="0" w:oddVBand="1" w:evenVBand="0" w:oddHBand="0" w:evenHBand="0" w:firstRowFirstColumn="0" w:firstRowLastColumn="0" w:lastRowFirstColumn="0" w:lastRowLastColumn="0"/>
            <w:tcW w:w="7755" w:type="dxa"/>
          </w:tcPr>
          <w:p w14:paraId="46223202" w14:textId="77777777" w:rsidR="00E65DB8" w:rsidRPr="00FA393B" w:rsidRDefault="007C24FD" w:rsidP="00FA393B">
            <w:r w:rsidRPr="00FA393B">
              <w:t>Products of the milling industry; malt; starches; inulin; wheat gluten</w:t>
            </w:r>
          </w:p>
        </w:tc>
      </w:tr>
      <w:tr w:rsidR="00E65DB8" w:rsidRPr="00FA393B" w14:paraId="2DF491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0B9F75" w14:textId="77777777" w:rsidR="00E65DB8" w:rsidRPr="00FA393B" w:rsidRDefault="007C24FD" w:rsidP="00FA393B">
            <w:r w:rsidRPr="00FA393B">
              <w:t>11.01</w:t>
            </w:r>
          </w:p>
        </w:tc>
        <w:tc>
          <w:tcPr>
            <w:cnfStyle w:val="000010000000" w:firstRow="0" w:lastRow="0" w:firstColumn="0" w:lastColumn="0" w:oddVBand="1" w:evenVBand="0" w:oddHBand="0" w:evenHBand="0" w:firstRowFirstColumn="0" w:firstRowLastColumn="0" w:lastRowFirstColumn="0" w:lastRowLastColumn="0"/>
            <w:tcW w:w="7755" w:type="dxa"/>
          </w:tcPr>
          <w:p w14:paraId="58F0EE58" w14:textId="77777777" w:rsidR="00E65DB8" w:rsidRPr="00FA393B" w:rsidRDefault="007C24FD" w:rsidP="00FA393B">
            <w:r w:rsidRPr="00FA393B">
              <w:t>CC</w:t>
            </w:r>
          </w:p>
        </w:tc>
      </w:tr>
      <w:tr w:rsidR="00E65DB8" w:rsidRPr="00FA393B" w14:paraId="3F1FFA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8148DC" w14:textId="77777777" w:rsidR="00E65DB8" w:rsidRPr="00FA393B" w:rsidRDefault="007C24FD" w:rsidP="00FA393B">
            <w:r w:rsidRPr="00FA393B">
              <w:t>11.02-11.03</w:t>
            </w:r>
          </w:p>
        </w:tc>
        <w:tc>
          <w:tcPr>
            <w:cnfStyle w:val="000010000000" w:firstRow="0" w:lastRow="0" w:firstColumn="0" w:lastColumn="0" w:oddVBand="1" w:evenVBand="0" w:oddHBand="0" w:evenHBand="0" w:firstRowFirstColumn="0" w:firstRowLastColumn="0" w:lastRowFirstColumn="0" w:lastRowLastColumn="0"/>
            <w:tcW w:w="7755" w:type="dxa"/>
          </w:tcPr>
          <w:p w14:paraId="6CD4E9F3" w14:textId="77777777" w:rsidR="00E65DB8" w:rsidRPr="00FA393B" w:rsidRDefault="007C24FD" w:rsidP="00FA393B">
            <w:r w:rsidRPr="00FA393B">
              <w:t>Production in which all the materials of Chapters 10 and 11, headings 07.01, 07.13, 07.14 and 23.03, subheading 0710.10 and dried potatoes of subheading 0712.90 used are wholly obtained.</w:t>
            </w:r>
          </w:p>
        </w:tc>
      </w:tr>
      <w:tr w:rsidR="00E65DB8" w:rsidRPr="00FA393B" w14:paraId="044692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E55720" w14:textId="77777777" w:rsidR="00E65DB8" w:rsidRPr="00FA393B" w:rsidRDefault="007C24FD" w:rsidP="00FA393B">
            <w:r w:rsidRPr="00FA393B">
              <w:lastRenderedPageBreak/>
              <w:t>11.04</w:t>
            </w:r>
          </w:p>
        </w:tc>
        <w:tc>
          <w:tcPr>
            <w:cnfStyle w:val="000010000000" w:firstRow="0" w:lastRow="0" w:firstColumn="0" w:lastColumn="0" w:oddVBand="1" w:evenVBand="0" w:oddHBand="0" w:evenHBand="0" w:firstRowFirstColumn="0" w:firstRowLastColumn="0" w:lastRowFirstColumn="0" w:lastRowLastColumn="0"/>
            <w:tcW w:w="7755" w:type="dxa"/>
          </w:tcPr>
          <w:p w14:paraId="214C397F" w14:textId="77777777" w:rsidR="00E65DB8" w:rsidRPr="00FA393B" w:rsidRDefault="007C24FD" w:rsidP="00FA393B">
            <w:r w:rsidRPr="00FA393B">
              <w:t>CC</w:t>
            </w:r>
          </w:p>
        </w:tc>
      </w:tr>
      <w:tr w:rsidR="00E65DB8" w:rsidRPr="00FA393B" w14:paraId="077693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F8D7A" w14:textId="77777777" w:rsidR="00E65DB8" w:rsidRPr="00FA393B" w:rsidRDefault="007C24FD" w:rsidP="00FA393B">
            <w:r w:rsidRPr="00FA393B">
              <w:t>11.05-11.09</w:t>
            </w:r>
          </w:p>
        </w:tc>
        <w:tc>
          <w:tcPr>
            <w:cnfStyle w:val="000010000000" w:firstRow="0" w:lastRow="0" w:firstColumn="0" w:lastColumn="0" w:oddVBand="1" w:evenVBand="0" w:oddHBand="0" w:evenHBand="0" w:firstRowFirstColumn="0" w:firstRowLastColumn="0" w:lastRowFirstColumn="0" w:lastRowLastColumn="0"/>
            <w:tcW w:w="7755" w:type="dxa"/>
          </w:tcPr>
          <w:p w14:paraId="12635312" w14:textId="77777777" w:rsidR="00E65DB8" w:rsidRPr="00FA393B" w:rsidRDefault="007C24FD" w:rsidP="00FA393B">
            <w:r w:rsidRPr="00FA393B">
              <w:t>Production in which all the materials of Chapters 10 and 11, headings 07.01, 07.13, 07.14 and 23.03, subheading 0710.10 and dried potatoes of subheading 0712.90 used are wholly obtained.</w:t>
            </w:r>
          </w:p>
        </w:tc>
      </w:tr>
      <w:tr w:rsidR="00E65DB8" w:rsidRPr="00FA393B" w14:paraId="22E45E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06B8DF" w14:textId="77777777" w:rsidR="00E65DB8" w:rsidRPr="00FA393B" w:rsidRDefault="007C24FD" w:rsidP="00FA393B">
            <w:r w:rsidRPr="00FA393B">
              <w:t>Chapter 12</w:t>
            </w:r>
          </w:p>
        </w:tc>
        <w:tc>
          <w:tcPr>
            <w:cnfStyle w:val="000010000000" w:firstRow="0" w:lastRow="0" w:firstColumn="0" w:lastColumn="0" w:oddVBand="1" w:evenVBand="0" w:oddHBand="0" w:evenHBand="0" w:firstRowFirstColumn="0" w:firstRowLastColumn="0" w:lastRowFirstColumn="0" w:lastRowLastColumn="0"/>
            <w:tcW w:w="7755" w:type="dxa"/>
          </w:tcPr>
          <w:p w14:paraId="7BEF3580" w14:textId="77777777" w:rsidR="00E65DB8" w:rsidRPr="00FA393B" w:rsidRDefault="007C24FD" w:rsidP="00FA393B">
            <w:r w:rsidRPr="00FA393B">
              <w:t>Oil seeds and oleaginous fruits; miscellaneous grains, seeds and fruit; industrial or medicinal plants; straw and fodder</w:t>
            </w:r>
          </w:p>
        </w:tc>
      </w:tr>
      <w:tr w:rsidR="00E65DB8" w:rsidRPr="00FA393B" w14:paraId="6E61C4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033C24" w14:textId="77777777" w:rsidR="00E65DB8" w:rsidRPr="00FA393B" w:rsidRDefault="007C24FD" w:rsidP="00FA393B">
            <w:r w:rsidRPr="00FA393B">
              <w:t>12.01</w:t>
            </w:r>
          </w:p>
        </w:tc>
        <w:tc>
          <w:tcPr>
            <w:cnfStyle w:val="000010000000" w:firstRow="0" w:lastRow="0" w:firstColumn="0" w:lastColumn="0" w:oddVBand="1" w:evenVBand="0" w:oddHBand="0" w:evenHBand="0" w:firstRowFirstColumn="0" w:firstRowLastColumn="0" w:lastRowFirstColumn="0" w:lastRowLastColumn="0"/>
            <w:tcW w:w="7755" w:type="dxa"/>
          </w:tcPr>
          <w:p w14:paraId="4D270E70" w14:textId="77777777" w:rsidR="00E65DB8" w:rsidRPr="00FA393B" w:rsidRDefault="007C24FD" w:rsidP="00FA393B">
            <w:r w:rsidRPr="00FA393B">
              <w:t>CTH</w:t>
            </w:r>
          </w:p>
        </w:tc>
      </w:tr>
      <w:tr w:rsidR="00E65DB8" w:rsidRPr="00FA393B" w14:paraId="65004FE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CE0F3F" w14:textId="77777777" w:rsidR="00E65DB8" w:rsidRPr="00FA393B" w:rsidRDefault="007C24FD" w:rsidP="00FA393B">
            <w:r w:rsidRPr="00FA393B">
              <w:t>12.02-12.14</w:t>
            </w:r>
          </w:p>
        </w:tc>
        <w:tc>
          <w:tcPr>
            <w:cnfStyle w:val="000010000000" w:firstRow="0" w:lastRow="0" w:firstColumn="0" w:lastColumn="0" w:oddVBand="1" w:evenVBand="0" w:oddHBand="0" w:evenHBand="0" w:firstRowFirstColumn="0" w:firstRowLastColumn="0" w:lastRowFirstColumn="0" w:lastRowLastColumn="0"/>
            <w:tcW w:w="7755" w:type="dxa"/>
          </w:tcPr>
          <w:p w14:paraId="772BC3B8" w14:textId="77777777" w:rsidR="00E65DB8" w:rsidRPr="00FA393B" w:rsidRDefault="007C24FD" w:rsidP="00FA393B">
            <w:r w:rsidRPr="00FA393B">
              <w:t>CTH except from heading 12.01.</w:t>
            </w:r>
          </w:p>
        </w:tc>
      </w:tr>
      <w:tr w:rsidR="00E65DB8" w:rsidRPr="00FA393B" w14:paraId="77702A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05ED51" w14:textId="77777777" w:rsidR="00E65DB8" w:rsidRPr="00FA393B" w:rsidRDefault="007C24FD" w:rsidP="00FA393B">
            <w:r w:rsidRPr="00FA393B">
              <w:t>Chapter 13</w:t>
            </w:r>
          </w:p>
        </w:tc>
        <w:tc>
          <w:tcPr>
            <w:cnfStyle w:val="000010000000" w:firstRow="0" w:lastRow="0" w:firstColumn="0" w:lastColumn="0" w:oddVBand="1" w:evenVBand="0" w:oddHBand="0" w:evenHBand="0" w:firstRowFirstColumn="0" w:firstRowLastColumn="0" w:lastRowFirstColumn="0" w:lastRowLastColumn="0"/>
            <w:tcW w:w="7755" w:type="dxa"/>
          </w:tcPr>
          <w:p w14:paraId="766E1031" w14:textId="77777777" w:rsidR="00E65DB8" w:rsidRPr="00FA393B" w:rsidRDefault="007C24FD" w:rsidP="00FA393B">
            <w:r w:rsidRPr="00FA393B">
              <w:t>Lac; gums, resins and other vegetable saps and extracts</w:t>
            </w:r>
          </w:p>
        </w:tc>
      </w:tr>
      <w:tr w:rsidR="00E65DB8" w:rsidRPr="00FA393B" w14:paraId="3B0EFD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28BB33" w14:textId="77777777" w:rsidR="00E65DB8" w:rsidRPr="00FA393B" w:rsidRDefault="007C24FD" w:rsidP="00FA393B">
            <w:r w:rsidRPr="00FA393B">
              <w:t>1301.20-1302.19</w:t>
            </w:r>
          </w:p>
        </w:tc>
        <w:tc>
          <w:tcPr>
            <w:cnfStyle w:val="000010000000" w:firstRow="0" w:lastRow="0" w:firstColumn="0" w:lastColumn="0" w:oddVBand="1" w:evenVBand="0" w:oddHBand="0" w:evenHBand="0" w:firstRowFirstColumn="0" w:firstRowLastColumn="0" w:lastRowFirstColumn="0" w:lastRowLastColumn="0"/>
            <w:tcW w:w="7755" w:type="dxa"/>
          </w:tcPr>
          <w:p w14:paraId="26A24A74" w14:textId="77777777" w:rsidR="00E65DB8" w:rsidRPr="00FA393B" w:rsidRDefault="007C24FD" w:rsidP="00FA393B">
            <w:r w:rsidRPr="00FA393B">
              <w:t>CTH</w:t>
            </w:r>
          </w:p>
        </w:tc>
      </w:tr>
      <w:tr w:rsidR="00E65DB8" w:rsidRPr="00FA393B" w14:paraId="1EE8607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1010A1" w14:textId="77777777" w:rsidR="00E65DB8" w:rsidRPr="00FA393B" w:rsidRDefault="007C24FD" w:rsidP="00FA393B">
            <w:r w:rsidRPr="00FA393B">
              <w:t>1302.20</w:t>
            </w:r>
          </w:p>
        </w:tc>
        <w:tc>
          <w:tcPr>
            <w:cnfStyle w:val="000010000000" w:firstRow="0" w:lastRow="0" w:firstColumn="0" w:lastColumn="0" w:oddVBand="1" w:evenVBand="0" w:oddHBand="0" w:evenHBand="0" w:firstRowFirstColumn="0" w:firstRowLastColumn="0" w:lastRowFirstColumn="0" w:lastRowLastColumn="0"/>
            <w:tcW w:w="7755" w:type="dxa"/>
          </w:tcPr>
          <w:p w14:paraId="085ACFF3" w14:textId="77777777" w:rsidR="00E65DB8" w:rsidRPr="00FA393B" w:rsidRDefault="007C24FD" w:rsidP="00FA393B">
            <w:r w:rsidRPr="00FA393B">
              <w:t>CTSH; however, non-originating pectic substances may be used.</w:t>
            </w:r>
          </w:p>
        </w:tc>
      </w:tr>
      <w:tr w:rsidR="00E65DB8" w:rsidRPr="00FA393B" w14:paraId="3F7A61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CA72A0" w14:textId="77777777" w:rsidR="00E65DB8" w:rsidRPr="00FA393B" w:rsidRDefault="007C24FD" w:rsidP="00FA393B">
            <w:r w:rsidRPr="00FA393B">
              <w:t>1302.31</w:t>
            </w:r>
          </w:p>
        </w:tc>
        <w:tc>
          <w:tcPr>
            <w:cnfStyle w:val="000010000000" w:firstRow="0" w:lastRow="0" w:firstColumn="0" w:lastColumn="0" w:oddVBand="1" w:evenVBand="0" w:oddHBand="0" w:evenHBand="0" w:firstRowFirstColumn="0" w:firstRowLastColumn="0" w:lastRowFirstColumn="0" w:lastRowLastColumn="0"/>
            <w:tcW w:w="7755" w:type="dxa"/>
          </w:tcPr>
          <w:p w14:paraId="189C4E73" w14:textId="77777777" w:rsidR="00E65DB8" w:rsidRPr="00FA393B" w:rsidRDefault="007C24FD" w:rsidP="00FA393B">
            <w:r w:rsidRPr="00FA393B">
              <w:t>CTH</w:t>
            </w:r>
          </w:p>
        </w:tc>
      </w:tr>
      <w:tr w:rsidR="00E65DB8" w:rsidRPr="00FA393B" w14:paraId="583A60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D916D4" w14:textId="77777777" w:rsidR="00E65DB8" w:rsidRPr="00FA393B" w:rsidRDefault="007C24FD" w:rsidP="00FA393B">
            <w:r w:rsidRPr="00FA393B">
              <w:t>1302.32</w:t>
            </w:r>
          </w:p>
        </w:tc>
        <w:tc>
          <w:tcPr>
            <w:cnfStyle w:val="000010000000" w:firstRow="0" w:lastRow="0" w:firstColumn="0" w:lastColumn="0" w:oddVBand="1" w:evenVBand="0" w:oddHBand="0" w:evenHBand="0" w:firstRowFirstColumn="0" w:firstRowLastColumn="0" w:lastRowFirstColumn="0" w:lastRowLastColumn="0"/>
            <w:tcW w:w="7755" w:type="dxa"/>
          </w:tcPr>
          <w:p w14:paraId="204D8029" w14:textId="77777777" w:rsidR="00E65DB8" w:rsidRPr="00FA393B" w:rsidRDefault="007C24FD" w:rsidP="00FA393B">
            <w:r w:rsidRPr="00FA393B">
              <w:t>CTSH; however, non-originating mucilages and thickeners derived from locust beans may be used.</w:t>
            </w:r>
          </w:p>
        </w:tc>
      </w:tr>
      <w:tr w:rsidR="00E65DB8" w:rsidRPr="00FA393B" w14:paraId="600B442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EF7B3" w14:textId="77777777" w:rsidR="00E65DB8" w:rsidRPr="00FA393B" w:rsidRDefault="007C24FD" w:rsidP="00FA393B">
            <w:r w:rsidRPr="00FA393B">
              <w:t>1302.39</w:t>
            </w:r>
          </w:p>
        </w:tc>
        <w:tc>
          <w:tcPr>
            <w:cnfStyle w:val="000010000000" w:firstRow="0" w:lastRow="0" w:firstColumn="0" w:lastColumn="0" w:oddVBand="1" w:evenVBand="0" w:oddHBand="0" w:evenHBand="0" w:firstRowFirstColumn="0" w:firstRowLastColumn="0" w:lastRowFirstColumn="0" w:lastRowLastColumn="0"/>
            <w:tcW w:w="7755" w:type="dxa"/>
          </w:tcPr>
          <w:p w14:paraId="37916638" w14:textId="77777777" w:rsidR="00E65DB8" w:rsidRPr="00FA393B" w:rsidRDefault="007C24FD" w:rsidP="00FA393B">
            <w:r w:rsidRPr="00FA393B">
              <w:t>CTH</w:t>
            </w:r>
          </w:p>
        </w:tc>
      </w:tr>
      <w:tr w:rsidR="00E65DB8" w:rsidRPr="00FA393B" w14:paraId="27C1EAD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42E696" w14:textId="77777777" w:rsidR="00E65DB8" w:rsidRPr="00FA393B" w:rsidRDefault="007C24FD" w:rsidP="00FA393B">
            <w:r w:rsidRPr="00FA393B">
              <w:t>Chapter 14</w:t>
            </w:r>
          </w:p>
        </w:tc>
        <w:tc>
          <w:tcPr>
            <w:cnfStyle w:val="000010000000" w:firstRow="0" w:lastRow="0" w:firstColumn="0" w:lastColumn="0" w:oddVBand="1" w:evenVBand="0" w:oddHBand="0" w:evenHBand="0" w:firstRowFirstColumn="0" w:firstRowLastColumn="0" w:lastRowFirstColumn="0" w:lastRowLastColumn="0"/>
            <w:tcW w:w="7755" w:type="dxa"/>
          </w:tcPr>
          <w:p w14:paraId="4094CE7A" w14:textId="77777777" w:rsidR="00E65DB8" w:rsidRPr="00FA393B" w:rsidRDefault="007C24FD" w:rsidP="00FA393B">
            <w:r w:rsidRPr="00FA393B">
              <w:t>Vegetable plaiting materials; vegetable products not elsewhere specified or included</w:t>
            </w:r>
          </w:p>
        </w:tc>
      </w:tr>
      <w:tr w:rsidR="00E65DB8" w:rsidRPr="00FA393B" w14:paraId="5192584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5A6596" w14:textId="77777777" w:rsidR="00E65DB8" w:rsidRPr="00FA393B" w:rsidRDefault="007C24FD" w:rsidP="00FA393B">
            <w:r w:rsidRPr="00FA393B">
              <w:t>14.01-14.04</w:t>
            </w:r>
          </w:p>
        </w:tc>
        <w:tc>
          <w:tcPr>
            <w:cnfStyle w:val="000010000000" w:firstRow="0" w:lastRow="0" w:firstColumn="0" w:lastColumn="0" w:oddVBand="1" w:evenVBand="0" w:oddHBand="0" w:evenHBand="0" w:firstRowFirstColumn="0" w:firstRowLastColumn="0" w:lastRowFirstColumn="0" w:lastRowLastColumn="0"/>
            <w:tcW w:w="7755" w:type="dxa"/>
          </w:tcPr>
          <w:p w14:paraId="07F80988" w14:textId="77777777" w:rsidR="00E65DB8" w:rsidRPr="00FA393B" w:rsidRDefault="007C24FD" w:rsidP="00FA393B">
            <w:r w:rsidRPr="00FA393B">
              <w:t>Production in which all the materials of Chapter 14 used are wholly obtained.</w:t>
            </w:r>
          </w:p>
        </w:tc>
      </w:tr>
      <w:tr w:rsidR="00E65DB8" w:rsidRPr="00FA393B" w14:paraId="2C44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52A77C" w14:textId="77777777" w:rsidR="00E65DB8" w:rsidRPr="00FA393B" w:rsidRDefault="007C24FD" w:rsidP="00FA393B">
            <w:r w:rsidRPr="00FA393B">
              <w:t>SECTION III</w:t>
            </w:r>
          </w:p>
        </w:tc>
        <w:tc>
          <w:tcPr>
            <w:cnfStyle w:val="000010000000" w:firstRow="0" w:lastRow="0" w:firstColumn="0" w:lastColumn="0" w:oddVBand="1" w:evenVBand="0" w:oddHBand="0" w:evenHBand="0" w:firstRowFirstColumn="0" w:firstRowLastColumn="0" w:lastRowFirstColumn="0" w:lastRowLastColumn="0"/>
            <w:tcW w:w="7755" w:type="dxa"/>
          </w:tcPr>
          <w:p w14:paraId="5BF0499D" w14:textId="77777777" w:rsidR="00E65DB8" w:rsidRPr="00FA393B" w:rsidRDefault="007C24FD" w:rsidP="00FA393B">
            <w:r w:rsidRPr="00FA393B">
              <w:t>ANIMAL OR VEGETABLE FATS AND OILS AND THEIR CLEAVAGE PRODUCTS; PREPARED EDIBLE FATS; ANIMAL OR VEGETABLE WAXES</w:t>
            </w:r>
          </w:p>
        </w:tc>
      </w:tr>
      <w:tr w:rsidR="00E65DB8" w:rsidRPr="00FA393B" w14:paraId="3DDBAC2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07F374" w14:textId="77777777" w:rsidR="00E65DB8" w:rsidRPr="00FA393B" w:rsidRDefault="007C24FD" w:rsidP="00FA393B">
            <w:r w:rsidRPr="00FA393B">
              <w:t>Chapter 15</w:t>
            </w:r>
          </w:p>
        </w:tc>
        <w:tc>
          <w:tcPr>
            <w:cnfStyle w:val="000010000000" w:firstRow="0" w:lastRow="0" w:firstColumn="0" w:lastColumn="0" w:oddVBand="1" w:evenVBand="0" w:oddHBand="0" w:evenHBand="0" w:firstRowFirstColumn="0" w:firstRowLastColumn="0" w:lastRowFirstColumn="0" w:lastRowLastColumn="0"/>
            <w:tcW w:w="7755" w:type="dxa"/>
          </w:tcPr>
          <w:p w14:paraId="6513A632" w14:textId="77777777" w:rsidR="00E65DB8" w:rsidRPr="00FA393B" w:rsidRDefault="007C24FD" w:rsidP="00FA393B">
            <w:r w:rsidRPr="00FA393B">
              <w:t>Animal or vegetable fats and oils and their cleavage products; prepared edible fats; animal or vegetable waxes</w:t>
            </w:r>
          </w:p>
        </w:tc>
      </w:tr>
      <w:tr w:rsidR="00E65DB8" w:rsidRPr="00FA393B" w14:paraId="126CF2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67FB6F" w14:textId="77777777" w:rsidR="00E65DB8" w:rsidRPr="00FA393B" w:rsidRDefault="007C24FD" w:rsidP="00FA393B">
            <w:r w:rsidRPr="00FA393B">
              <w:t>15.01-15.06</w:t>
            </w:r>
          </w:p>
        </w:tc>
        <w:tc>
          <w:tcPr>
            <w:cnfStyle w:val="000010000000" w:firstRow="0" w:lastRow="0" w:firstColumn="0" w:lastColumn="0" w:oddVBand="1" w:evenVBand="0" w:oddHBand="0" w:evenHBand="0" w:firstRowFirstColumn="0" w:firstRowLastColumn="0" w:lastRowFirstColumn="0" w:lastRowLastColumn="0"/>
            <w:tcW w:w="7755" w:type="dxa"/>
          </w:tcPr>
          <w:p w14:paraId="43258BB2" w14:textId="77777777" w:rsidR="00E65DB8" w:rsidRPr="00FA393B" w:rsidRDefault="007C24FD" w:rsidP="00FA393B">
            <w:r w:rsidRPr="00FA393B">
              <w:t>CTH</w:t>
            </w:r>
          </w:p>
        </w:tc>
      </w:tr>
      <w:tr w:rsidR="00E65DB8" w:rsidRPr="00FA393B" w14:paraId="24519B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9638C5" w14:textId="77777777" w:rsidR="00E65DB8" w:rsidRPr="00FA393B" w:rsidRDefault="007C24FD" w:rsidP="00FA393B">
            <w:r w:rsidRPr="00FA393B">
              <w:t>15.07</w:t>
            </w:r>
          </w:p>
        </w:tc>
        <w:tc>
          <w:tcPr>
            <w:cnfStyle w:val="000010000000" w:firstRow="0" w:lastRow="0" w:firstColumn="0" w:lastColumn="0" w:oddVBand="1" w:evenVBand="0" w:oddHBand="0" w:evenHBand="0" w:firstRowFirstColumn="0" w:firstRowLastColumn="0" w:lastRowFirstColumn="0" w:lastRowLastColumn="0"/>
            <w:tcW w:w="7755" w:type="dxa"/>
          </w:tcPr>
          <w:p w14:paraId="360CCE42" w14:textId="77777777" w:rsidR="00E65DB8" w:rsidRPr="00FA393B" w:rsidRDefault="007C24FD" w:rsidP="00FA393B">
            <w:r w:rsidRPr="00FA393B">
              <w:t>Production in which all the materials of headings 12.01 and 15.07 used are wholly obtained.</w:t>
            </w:r>
          </w:p>
        </w:tc>
      </w:tr>
      <w:tr w:rsidR="00E65DB8" w:rsidRPr="00FA393B" w14:paraId="25217A2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B47E2E" w14:textId="77777777" w:rsidR="00E65DB8" w:rsidRPr="00FA393B" w:rsidRDefault="007C24FD" w:rsidP="00FA393B">
            <w:r w:rsidRPr="00FA393B">
              <w:t>15.08</w:t>
            </w:r>
          </w:p>
        </w:tc>
        <w:tc>
          <w:tcPr>
            <w:cnfStyle w:val="000010000000" w:firstRow="0" w:lastRow="0" w:firstColumn="0" w:lastColumn="0" w:oddVBand="1" w:evenVBand="0" w:oddHBand="0" w:evenHBand="0" w:firstRowFirstColumn="0" w:firstRowLastColumn="0" w:lastRowFirstColumn="0" w:lastRowLastColumn="0"/>
            <w:tcW w:w="7755" w:type="dxa"/>
          </w:tcPr>
          <w:p w14:paraId="4C599E7A" w14:textId="77777777" w:rsidR="00E65DB8" w:rsidRPr="00FA393B" w:rsidRDefault="007C24FD" w:rsidP="00FA393B">
            <w:r w:rsidRPr="00FA393B">
              <w:t>CTH</w:t>
            </w:r>
          </w:p>
        </w:tc>
      </w:tr>
      <w:tr w:rsidR="00E65DB8" w:rsidRPr="00FA393B" w14:paraId="7F4156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57D6C1" w14:textId="77777777" w:rsidR="00E65DB8" w:rsidRPr="00FA393B" w:rsidRDefault="007C24FD" w:rsidP="00FA393B">
            <w:r w:rsidRPr="00FA393B">
              <w:t>15.09-15.10</w:t>
            </w:r>
          </w:p>
        </w:tc>
        <w:tc>
          <w:tcPr>
            <w:cnfStyle w:val="000010000000" w:firstRow="0" w:lastRow="0" w:firstColumn="0" w:lastColumn="0" w:oddVBand="1" w:evenVBand="0" w:oddHBand="0" w:evenHBand="0" w:firstRowFirstColumn="0" w:firstRowLastColumn="0" w:lastRowFirstColumn="0" w:lastRowLastColumn="0"/>
            <w:tcW w:w="7755" w:type="dxa"/>
          </w:tcPr>
          <w:p w14:paraId="14D66084" w14:textId="77777777" w:rsidR="00E65DB8" w:rsidRPr="00FA393B" w:rsidRDefault="007C24FD" w:rsidP="00FA393B">
            <w:r w:rsidRPr="00FA393B">
              <w:t>Production in which all the vegetable materials used are wholly obtained.</w:t>
            </w:r>
          </w:p>
        </w:tc>
      </w:tr>
      <w:tr w:rsidR="00E65DB8" w:rsidRPr="00FA393B" w14:paraId="0BDF47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9FA52C" w14:textId="77777777" w:rsidR="00E65DB8" w:rsidRPr="00FA393B" w:rsidRDefault="007C24FD" w:rsidP="00FA393B">
            <w:r w:rsidRPr="00FA393B">
              <w:t>15.11-15.13</w:t>
            </w:r>
          </w:p>
        </w:tc>
        <w:tc>
          <w:tcPr>
            <w:cnfStyle w:val="000010000000" w:firstRow="0" w:lastRow="0" w:firstColumn="0" w:lastColumn="0" w:oddVBand="1" w:evenVBand="0" w:oddHBand="0" w:evenHBand="0" w:firstRowFirstColumn="0" w:firstRowLastColumn="0" w:lastRowFirstColumn="0" w:lastRowLastColumn="0"/>
            <w:tcW w:w="7755" w:type="dxa"/>
          </w:tcPr>
          <w:p w14:paraId="6F903F74" w14:textId="77777777" w:rsidR="00E65DB8" w:rsidRPr="00FA393B" w:rsidRDefault="007C24FD" w:rsidP="00FA393B">
            <w:r w:rsidRPr="00FA393B">
              <w:t>CTH</w:t>
            </w:r>
          </w:p>
        </w:tc>
      </w:tr>
      <w:tr w:rsidR="00E65DB8" w:rsidRPr="00FA393B" w14:paraId="7CD79F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C1AF4D" w14:textId="77777777" w:rsidR="00E65DB8" w:rsidRPr="00FA393B" w:rsidRDefault="007C24FD" w:rsidP="00FA393B">
            <w:r w:rsidRPr="00FA393B">
              <w:t>15.14</w:t>
            </w:r>
          </w:p>
        </w:tc>
        <w:tc>
          <w:tcPr>
            <w:cnfStyle w:val="000010000000" w:firstRow="0" w:lastRow="0" w:firstColumn="0" w:lastColumn="0" w:oddVBand="1" w:evenVBand="0" w:oddHBand="0" w:evenHBand="0" w:firstRowFirstColumn="0" w:firstRowLastColumn="0" w:lastRowFirstColumn="0" w:lastRowLastColumn="0"/>
            <w:tcW w:w="7755" w:type="dxa"/>
          </w:tcPr>
          <w:p w14:paraId="146EE1C3" w14:textId="77777777" w:rsidR="00E65DB8" w:rsidRPr="00FA393B" w:rsidRDefault="00E65DB8" w:rsidP="00FA393B"/>
        </w:tc>
      </w:tr>
      <w:tr w:rsidR="00E65DB8" w:rsidRPr="00FA393B" w14:paraId="6FAD17E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1AAE8" w14:textId="77777777" w:rsidR="00E65DB8" w:rsidRPr="00FA393B" w:rsidRDefault="007C24FD" w:rsidP="00FA393B">
            <w:r w:rsidRPr="00FA393B">
              <w:t>- Rape or Colza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7BD684AF" w14:textId="77777777" w:rsidR="00E65DB8" w:rsidRPr="00FA393B" w:rsidRDefault="007C24FD" w:rsidP="00FA393B">
            <w:r w:rsidRPr="00FA393B">
              <w:t>Production in which all the materials of headings 12.05 and 15.14 used are wholly obtained.</w:t>
            </w:r>
          </w:p>
        </w:tc>
      </w:tr>
      <w:tr w:rsidR="00E65DB8" w:rsidRPr="00FA393B" w14:paraId="0A9567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7AA2CD" w14:textId="77777777" w:rsidR="00E65DB8" w:rsidRPr="00FA393B" w:rsidRDefault="007C24FD" w:rsidP="00FA393B">
            <w:r w:rsidRPr="00FA393B">
              <w:t>- Mustard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21C480FE" w14:textId="77777777" w:rsidR="00E65DB8" w:rsidRPr="00FA393B" w:rsidRDefault="007C24FD" w:rsidP="00FA393B">
            <w:r w:rsidRPr="00FA393B">
              <w:t>CTH</w:t>
            </w:r>
          </w:p>
        </w:tc>
      </w:tr>
      <w:tr w:rsidR="00E65DB8" w:rsidRPr="00FA393B" w14:paraId="27BF2AF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602EBF" w14:textId="77777777" w:rsidR="00E65DB8" w:rsidRPr="00FA393B" w:rsidRDefault="007C24FD" w:rsidP="00FA393B">
            <w:r w:rsidRPr="00FA393B">
              <w:t>15.15</w:t>
            </w:r>
          </w:p>
        </w:tc>
        <w:tc>
          <w:tcPr>
            <w:cnfStyle w:val="000010000000" w:firstRow="0" w:lastRow="0" w:firstColumn="0" w:lastColumn="0" w:oddVBand="1" w:evenVBand="0" w:oddHBand="0" w:evenHBand="0" w:firstRowFirstColumn="0" w:firstRowLastColumn="0" w:lastRowFirstColumn="0" w:lastRowLastColumn="0"/>
            <w:tcW w:w="7755" w:type="dxa"/>
          </w:tcPr>
          <w:p w14:paraId="01EE22F1" w14:textId="77777777" w:rsidR="00E65DB8" w:rsidRPr="00FA393B" w:rsidRDefault="00E65DB8" w:rsidP="00FA393B"/>
        </w:tc>
      </w:tr>
      <w:tr w:rsidR="00E65DB8" w:rsidRPr="00FA393B" w14:paraId="4171B2E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DF9D58" w14:textId="77777777" w:rsidR="00E65DB8" w:rsidRPr="00FA393B" w:rsidRDefault="007C24FD" w:rsidP="00FA393B">
            <w:r w:rsidRPr="00FA393B">
              <w:t>- Rice bran oil and its fractions</w:t>
            </w:r>
          </w:p>
        </w:tc>
        <w:tc>
          <w:tcPr>
            <w:cnfStyle w:val="000010000000" w:firstRow="0" w:lastRow="0" w:firstColumn="0" w:lastColumn="0" w:oddVBand="1" w:evenVBand="0" w:oddHBand="0" w:evenHBand="0" w:firstRowFirstColumn="0" w:firstRowLastColumn="0" w:lastRowFirstColumn="0" w:lastRowLastColumn="0"/>
            <w:tcW w:w="7755" w:type="dxa"/>
          </w:tcPr>
          <w:p w14:paraId="7CA42D7B" w14:textId="77777777" w:rsidR="00E65DB8" w:rsidRPr="00FA393B" w:rsidRDefault="007C24FD" w:rsidP="00FA393B">
            <w:r w:rsidRPr="00FA393B">
              <w:t>Production in which all the materials of headings 10.06 and 15.15 used are wholly obtained.</w:t>
            </w:r>
          </w:p>
        </w:tc>
      </w:tr>
      <w:tr w:rsidR="00E65DB8" w:rsidRPr="00FA393B" w14:paraId="38772C2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E9456C"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2D192397" w14:textId="77777777" w:rsidR="00E65DB8" w:rsidRPr="00FA393B" w:rsidRDefault="007C24FD" w:rsidP="00FA393B">
            <w:r w:rsidRPr="00FA393B">
              <w:t>CTH</w:t>
            </w:r>
          </w:p>
        </w:tc>
      </w:tr>
      <w:tr w:rsidR="00E65DB8" w:rsidRPr="00FA393B" w14:paraId="68FB1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594E8" w14:textId="77777777" w:rsidR="00E65DB8" w:rsidRPr="00FA393B" w:rsidRDefault="007C24FD" w:rsidP="00FA393B">
            <w:r w:rsidRPr="00FA393B">
              <w:t>1516.10-1517.10</w:t>
            </w:r>
          </w:p>
        </w:tc>
        <w:tc>
          <w:tcPr>
            <w:cnfStyle w:val="000010000000" w:firstRow="0" w:lastRow="0" w:firstColumn="0" w:lastColumn="0" w:oddVBand="1" w:evenVBand="0" w:oddHBand="0" w:evenHBand="0" w:firstRowFirstColumn="0" w:firstRowLastColumn="0" w:lastRowFirstColumn="0" w:lastRowLastColumn="0"/>
            <w:tcW w:w="7755" w:type="dxa"/>
          </w:tcPr>
          <w:p w14:paraId="588E5FB9" w14:textId="77777777" w:rsidR="00E65DB8" w:rsidRPr="00FA393B" w:rsidRDefault="007C24FD" w:rsidP="00FA393B">
            <w:r w:rsidRPr="00FA393B">
              <w:t>CTH</w:t>
            </w:r>
          </w:p>
        </w:tc>
      </w:tr>
      <w:tr w:rsidR="00E65DB8" w:rsidRPr="00FA393B" w14:paraId="1D51F7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643DB7" w14:textId="77777777" w:rsidR="00E65DB8" w:rsidRPr="00FA393B" w:rsidRDefault="007C24FD" w:rsidP="00FA393B">
            <w:r w:rsidRPr="00FA393B">
              <w:t>1517.90</w:t>
            </w:r>
          </w:p>
        </w:tc>
        <w:tc>
          <w:tcPr>
            <w:cnfStyle w:val="000010000000" w:firstRow="0" w:lastRow="0" w:firstColumn="0" w:lastColumn="0" w:oddVBand="1" w:evenVBand="0" w:oddHBand="0" w:evenHBand="0" w:firstRowFirstColumn="0" w:firstRowLastColumn="0" w:lastRowFirstColumn="0" w:lastRowLastColumn="0"/>
            <w:tcW w:w="7755" w:type="dxa"/>
          </w:tcPr>
          <w:p w14:paraId="37A057B8" w14:textId="77777777" w:rsidR="00E65DB8" w:rsidRPr="00FA393B" w:rsidRDefault="00E65DB8" w:rsidP="00FA393B"/>
        </w:tc>
      </w:tr>
      <w:tr w:rsidR="00E65DB8" w:rsidRPr="00FA393B" w14:paraId="32702D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C8532B2" w14:textId="77777777" w:rsidR="00E65DB8" w:rsidRPr="00FA393B" w:rsidRDefault="007C24FD" w:rsidP="00FA393B">
            <w:r w:rsidRPr="00FA393B">
              <w:t>- Mixed vegetable oils not further processed</w:t>
            </w:r>
          </w:p>
        </w:tc>
        <w:tc>
          <w:tcPr>
            <w:cnfStyle w:val="000010000000" w:firstRow="0" w:lastRow="0" w:firstColumn="0" w:lastColumn="0" w:oddVBand="1" w:evenVBand="0" w:oddHBand="0" w:evenHBand="0" w:firstRowFirstColumn="0" w:firstRowLastColumn="0" w:lastRowFirstColumn="0" w:lastRowLastColumn="0"/>
            <w:tcW w:w="7755" w:type="dxa"/>
          </w:tcPr>
          <w:p w14:paraId="4CF6C854" w14:textId="77777777" w:rsidR="00E65DB8" w:rsidRPr="00FA393B" w:rsidRDefault="007C24FD" w:rsidP="00FA393B">
            <w:r w:rsidRPr="00FA393B">
              <w:t>CC</w:t>
            </w:r>
          </w:p>
        </w:tc>
      </w:tr>
      <w:tr w:rsidR="00E65DB8" w:rsidRPr="00FA393B" w14:paraId="5E7626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8DC84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E48807E" w14:textId="77777777" w:rsidR="00E65DB8" w:rsidRPr="00FA393B" w:rsidRDefault="007C24FD" w:rsidP="00FA393B">
            <w:r w:rsidRPr="00FA393B">
              <w:t>CTH</w:t>
            </w:r>
          </w:p>
        </w:tc>
      </w:tr>
      <w:tr w:rsidR="00E65DB8" w:rsidRPr="00FA393B" w14:paraId="6CB204B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20C0B" w14:textId="77777777" w:rsidR="00E65DB8" w:rsidRPr="00FA393B" w:rsidRDefault="007C24FD" w:rsidP="00FA393B">
            <w:r w:rsidRPr="00FA393B">
              <w:t>15.18-15.22</w:t>
            </w:r>
          </w:p>
        </w:tc>
        <w:tc>
          <w:tcPr>
            <w:cnfStyle w:val="000010000000" w:firstRow="0" w:lastRow="0" w:firstColumn="0" w:lastColumn="0" w:oddVBand="1" w:evenVBand="0" w:oddHBand="0" w:evenHBand="0" w:firstRowFirstColumn="0" w:firstRowLastColumn="0" w:lastRowFirstColumn="0" w:lastRowLastColumn="0"/>
            <w:tcW w:w="7755" w:type="dxa"/>
          </w:tcPr>
          <w:p w14:paraId="4A8508DE" w14:textId="77777777" w:rsidR="00E65DB8" w:rsidRPr="00FA393B" w:rsidRDefault="007C24FD" w:rsidP="00FA393B">
            <w:r w:rsidRPr="00FA393B">
              <w:t>CTH</w:t>
            </w:r>
          </w:p>
        </w:tc>
      </w:tr>
      <w:tr w:rsidR="00E65DB8" w:rsidRPr="00FA393B" w14:paraId="709E3E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6ABE31" w14:textId="77777777" w:rsidR="00E65DB8" w:rsidRPr="00FA393B" w:rsidRDefault="007C24FD" w:rsidP="00FA393B">
            <w:r w:rsidRPr="00FA393B">
              <w:lastRenderedPageBreak/>
              <w:t>SECTION IV</w:t>
            </w:r>
          </w:p>
        </w:tc>
        <w:tc>
          <w:tcPr>
            <w:cnfStyle w:val="000010000000" w:firstRow="0" w:lastRow="0" w:firstColumn="0" w:lastColumn="0" w:oddVBand="1" w:evenVBand="0" w:oddHBand="0" w:evenHBand="0" w:firstRowFirstColumn="0" w:firstRowLastColumn="0" w:lastRowFirstColumn="0" w:lastRowLastColumn="0"/>
            <w:tcW w:w="7755" w:type="dxa"/>
          </w:tcPr>
          <w:p w14:paraId="0E0F00CC" w14:textId="77777777" w:rsidR="00E65DB8" w:rsidRPr="00FA393B" w:rsidRDefault="007C24FD" w:rsidP="00FA393B">
            <w:r w:rsidRPr="00FA393B">
              <w:t>PREPARED FOODSTUFFS; BEVERAGES, SPIRITS AND VINEGAR; TOBACCO AND MANUFACTURED TOBACCO SUBSTITUTES</w:t>
            </w:r>
          </w:p>
        </w:tc>
      </w:tr>
      <w:tr w:rsidR="00E65DB8" w:rsidRPr="00FA393B" w14:paraId="6CBEC55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E088AE" w14:textId="77777777" w:rsidR="00E65DB8" w:rsidRPr="00FA393B" w:rsidRDefault="007C24FD" w:rsidP="00FA393B">
            <w:r w:rsidRPr="00FA393B">
              <w:t>Chapter 16</w:t>
            </w:r>
          </w:p>
        </w:tc>
        <w:tc>
          <w:tcPr>
            <w:cnfStyle w:val="000010000000" w:firstRow="0" w:lastRow="0" w:firstColumn="0" w:lastColumn="0" w:oddVBand="1" w:evenVBand="0" w:oddHBand="0" w:evenHBand="0" w:firstRowFirstColumn="0" w:firstRowLastColumn="0" w:lastRowFirstColumn="0" w:lastRowLastColumn="0"/>
            <w:tcW w:w="7755" w:type="dxa"/>
          </w:tcPr>
          <w:p w14:paraId="1DE81D75" w14:textId="77777777" w:rsidR="00E65DB8" w:rsidRPr="00FA393B" w:rsidRDefault="007C24FD" w:rsidP="00FA393B">
            <w:r w:rsidRPr="00FA393B">
              <w:t>Preparations of meat, of fish or of crustaceans, molluscs or other aquatic invertebrates</w:t>
            </w:r>
          </w:p>
        </w:tc>
      </w:tr>
      <w:tr w:rsidR="00E65DB8" w:rsidRPr="00FA393B" w14:paraId="406C335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A61936" w14:textId="77777777" w:rsidR="00E65DB8" w:rsidRPr="00FA393B" w:rsidRDefault="007C24FD" w:rsidP="00FA393B">
            <w:r w:rsidRPr="00FA393B">
              <w:t>16.01</w:t>
            </w:r>
          </w:p>
        </w:tc>
        <w:tc>
          <w:tcPr>
            <w:cnfStyle w:val="000010000000" w:firstRow="0" w:lastRow="0" w:firstColumn="0" w:lastColumn="0" w:oddVBand="1" w:evenVBand="0" w:oddHBand="0" w:evenHBand="0" w:firstRowFirstColumn="0" w:firstRowLastColumn="0" w:lastRowFirstColumn="0" w:lastRowLastColumn="0"/>
            <w:tcW w:w="7755" w:type="dxa"/>
          </w:tcPr>
          <w:p w14:paraId="18220EDA" w14:textId="77777777" w:rsidR="00E65DB8" w:rsidRPr="00FA393B" w:rsidRDefault="007C24FD" w:rsidP="00FA393B">
            <w:r w:rsidRPr="00FA393B">
              <w:t>Production in which all the materials of Chapters 2, 3 and 16 and heading</w:t>
            </w:r>
          </w:p>
          <w:p w14:paraId="6DA079C4" w14:textId="77777777" w:rsidR="00E65DB8" w:rsidRPr="00FA393B" w:rsidRDefault="007C24FD" w:rsidP="00FA393B">
            <w:r w:rsidRPr="00FA393B">
              <w:t>10.06 used are wholly obtained.</w:t>
            </w:r>
          </w:p>
        </w:tc>
      </w:tr>
      <w:tr w:rsidR="00E65DB8" w:rsidRPr="00FA393B" w14:paraId="5A0ACB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FB44A4" w14:textId="77777777" w:rsidR="00E65DB8" w:rsidRPr="00FA393B" w:rsidRDefault="007C24FD" w:rsidP="00FA393B">
            <w:r w:rsidRPr="00FA393B">
              <w:t>1602.10-1602.31</w:t>
            </w:r>
          </w:p>
        </w:tc>
        <w:tc>
          <w:tcPr>
            <w:cnfStyle w:val="000010000000" w:firstRow="0" w:lastRow="0" w:firstColumn="0" w:lastColumn="0" w:oddVBand="1" w:evenVBand="0" w:oddHBand="0" w:evenHBand="0" w:firstRowFirstColumn="0" w:firstRowLastColumn="0" w:lastRowFirstColumn="0" w:lastRowLastColumn="0"/>
            <w:tcW w:w="7755" w:type="dxa"/>
          </w:tcPr>
          <w:p w14:paraId="6F84F07D" w14:textId="77777777" w:rsidR="00E65DB8" w:rsidRPr="00FA393B" w:rsidRDefault="007C24FD" w:rsidP="00FA393B">
            <w:r w:rsidRPr="00FA393B">
              <w:t xml:space="preserve">CC </w:t>
            </w:r>
          </w:p>
        </w:tc>
      </w:tr>
      <w:tr w:rsidR="00E65DB8" w:rsidRPr="00FA393B" w14:paraId="6E43EE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40AE5B" w14:textId="77777777" w:rsidR="00E65DB8" w:rsidRPr="00FA393B" w:rsidRDefault="007C24FD" w:rsidP="00FA393B">
            <w:r w:rsidRPr="00FA393B">
              <w:t>1602.32</w:t>
            </w:r>
          </w:p>
        </w:tc>
        <w:tc>
          <w:tcPr>
            <w:cnfStyle w:val="000010000000" w:firstRow="0" w:lastRow="0" w:firstColumn="0" w:lastColumn="0" w:oddVBand="1" w:evenVBand="0" w:oddHBand="0" w:evenHBand="0" w:firstRowFirstColumn="0" w:firstRowLastColumn="0" w:lastRowFirstColumn="0" w:lastRowLastColumn="0"/>
            <w:tcW w:w="7755" w:type="dxa"/>
          </w:tcPr>
          <w:p w14:paraId="2B6DC628" w14:textId="77777777" w:rsidR="00E65DB8" w:rsidRPr="00FA393B" w:rsidRDefault="007C24FD" w:rsidP="00FA393B">
            <w:r w:rsidRPr="00FA393B">
              <w:t>CC except from Chapter 2;</w:t>
            </w:r>
          </w:p>
          <w:p w14:paraId="2D57B1FE" w14:textId="77777777" w:rsidR="00E65DB8" w:rsidRPr="00FA393B" w:rsidRDefault="007C24FD" w:rsidP="00FA393B">
            <w:r w:rsidRPr="00FA393B">
              <w:t>MaxNOM 60 % (EXW); or</w:t>
            </w:r>
          </w:p>
          <w:p w14:paraId="18541F5D" w14:textId="77777777" w:rsidR="00E65DB8" w:rsidRPr="00FA393B" w:rsidRDefault="007C24FD" w:rsidP="00FA393B">
            <w:r w:rsidRPr="00FA393B">
              <w:t>RVC 45 % (FOB).</w:t>
            </w:r>
          </w:p>
        </w:tc>
      </w:tr>
      <w:tr w:rsidR="00E65DB8" w:rsidRPr="00FA393B" w14:paraId="543748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161C4E" w14:textId="77777777" w:rsidR="00E65DB8" w:rsidRPr="00FA393B" w:rsidRDefault="007C24FD" w:rsidP="00FA393B">
            <w:r w:rsidRPr="00FA393B">
              <w:t>1602.39</w:t>
            </w:r>
          </w:p>
        </w:tc>
        <w:tc>
          <w:tcPr>
            <w:cnfStyle w:val="000010000000" w:firstRow="0" w:lastRow="0" w:firstColumn="0" w:lastColumn="0" w:oddVBand="1" w:evenVBand="0" w:oddHBand="0" w:evenHBand="0" w:firstRowFirstColumn="0" w:firstRowLastColumn="0" w:lastRowFirstColumn="0" w:lastRowLastColumn="0"/>
            <w:tcW w:w="7755" w:type="dxa"/>
          </w:tcPr>
          <w:p w14:paraId="4E48A6E4" w14:textId="77777777" w:rsidR="00E65DB8" w:rsidRPr="00FA393B" w:rsidRDefault="007C24FD" w:rsidP="00FA393B">
            <w:r w:rsidRPr="00FA393B">
              <w:t>CC</w:t>
            </w:r>
          </w:p>
        </w:tc>
      </w:tr>
      <w:tr w:rsidR="00E65DB8" w:rsidRPr="00FA393B" w14:paraId="312135C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E16D82" w14:textId="77777777" w:rsidR="00E65DB8" w:rsidRPr="00FA393B" w:rsidRDefault="007C24FD" w:rsidP="00FA393B">
            <w:r w:rsidRPr="00FA393B">
              <w:t xml:space="preserve">1602.41-1602.50 </w:t>
            </w:r>
          </w:p>
          <w:p w14:paraId="4E33091D" w14:textId="77777777" w:rsidR="00E65DB8" w:rsidRPr="00FA393B" w:rsidRDefault="00E65DB8" w:rsidP="00FA393B"/>
        </w:tc>
        <w:tc>
          <w:tcPr>
            <w:cnfStyle w:val="000010000000" w:firstRow="0" w:lastRow="0" w:firstColumn="0" w:lastColumn="0" w:oddVBand="1" w:evenVBand="0" w:oddHBand="0" w:evenHBand="0" w:firstRowFirstColumn="0" w:firstRowLastColumn="0" w:lastRowFirstColumn="0" w:lastRowLastColumn="0"/>
            <w:tcW w:w="7755" w:type="dxa"/>
          </w:tcPr>
          <w:p w14:paraId="16F1852A" w14:textId="77777777" w:rsidR="00E65DB8" w:rsidRPr="00FA393B" w:rsidRDefault="007C24FD" w:rsidP="00FA393B">
            <w:r w:rsidRPr="00FA393B">
              <w:t>CC except from Chapter 2;</w:t>
            </w:r>
          </w:p>
          <w:p w14:paraId="4A8E57C0" w14:textId="77777777" w:rsidR="00E65DB8" w:rsidRPr="00FA393B" w:rsidRDefault="007C24FD" w:rsidP="00FA393B">
            <w:r w:rsidRPr="00FA393B">
              <w:t>MaxNOM 60 % (EXW); or</w:t>
            </w:r>
          </w:p>
          <w:p w14:paraId="51C94321" w14:textId="77777777" w:rsidR="00E65DB8" w:rsidRPr="00FA393B" w:rsidRDefault="007C24FD" w:rsidP="00FA393B">
            <w:r w:rsidRPr="00FA393B">
              <w:t>RVC 45 % (FOB).</w:t>
            </w:r>
          </w:p>
        </w:tc>
      </w:tr>
      <w:tr w:rsidR="00E65DB8" w:rsidRPr="00FA393B" w14:paraId="162FCD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192FF7" w14:textId="77777777" w:rsidR="00E65DB8" w:rsidRPr="00FA393B" w:rsidRDefault="007C24FD" w:rsidP="00FA393B">
            <w:r w:rsidRPr="00FA393B">
              <w:t xml:space="preserve">1602.90 </w:t>
            </w:r>
          </w:p>
        </w:tc>
        <w:tc>
          <w:tcPr>
            <w:cnfStyle w:val="000010000000" w:firstRow="0" w:lastRow="0" w:firstColumn="0" w:lastColumn="0" w:oddVBand="1" w:evenVBand="0" w:oddHBand="0" w:evenHBand="0" w:firstRowFirstColumn="0" w:firstRowLastColumn="0" w:lastRowFirstColumn="0" w:lastRowLastColumn="0"/>
            <w:tcW w:w="7755" w:type="dxa"/>
          </w:tcPr>
          <w:p w14:paraId="7B520FA9" w14:textId="77777777" w:rsidR="00E65DB8" w:rsidRPr="00FA393B" w:rsidRDefault="007C24FD" w:rsidP="00FA393B">
            <w:r w:rsidRPr="00FA393B">
              <w:t>CC</w:t>
            </w:r>
          </w:p>
        </w:tc>
      </w:tr>
      <w:tr w:rsidR="00E65DB8" w:rsidRPr="00FA393B" w14:paraId="7E47FF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2D9E235" w14:textId="77777777" w:rsidR="00E65DB8" w:rsidRPr="00FA393B" w:rsidRDefault="007C24FD" w:rsidP="00FA393B">
            <w:r w:rsidRPr="00FA393B">
              <w:t>16.03</w:t>
            </w:r>
          </w:p>
        </w:tc>
        <w:tc>
          <w:tcPr>
            <w:cnfStyle w:val="000010000000" w:firstRow="0" w:lastRow="0" w:firstColumn="0" w:lastColumn="0" w:oddVBand="1" w:evenVBand="0" w:oddHBand="0" w:evenHBand="0" w:firstRowFirstColumn="0" w:firstRowLastColumn="0" w:lastRowFirstColumn="0" w:lastRowLastColumn="0"/>
            <w:tcW w:w="7755" w:type="dxa"/>
          </w:tcPr>
          <w:p w14:paraId="3BC7E279" w14:textId="77777777" w:rsidR="00E65DB8" w:rsidRPr="00FA393B" w:rsidRDefault="007C24FD" w:rsidP="00FA393B">
            <w:r w:rsidRPr="00FA393B">
              <w:t>Production in which all the materials of Chapters 2, 3 and 16 used are wholly obtained.</w:t>
            </w:r>
          </w:p>
        </w:tc>
      </w:tr>
      <w:tr w:rsidR="00E65DB8" w:rsidRPr="00FA393B" w14:paraId="468A5A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31AA8C" w14:textId="77777777" w:rsidR="00E65DB8" w:rsidRPr="00FA393B" w:rsidRDefault="007C24FD" w:rsidP="00FA393B">
            <w:r w:rsidRPr="00FA393B">
              <w:t>16.04-16.05</w:t>
            </w:r>
          </w:p>
        </w:tc>
        <w:tc>
          <w:tcPr>
            <w:cnfStyle w:val="000010000000" w:firstRow="0" w:lastRow="0" w:firstColumn="0" w:lastColumn="0" w:oddVBand="1" w:evenVBand="0" w:oddHBand="0" w:evenHBand="0" w:firstRowFirstColumn="0" w:firstRowLastColumn="0" w:lastRowFirstColumn="0" w:lastRowLastColumn="0"/>
            <w:tcW w:w="7755" w:type="dxa"/>
          </w:tcPr>
          <w:p w14:paraId="2B687E20" w14:textId="77777777" w:rsidR="00E65DB8" w:rsidRPr="00FA393B" w:rsidRDefault="007C24FD" w:rsidP="00FA393B">
            <w:r w:rsidRPr="00FA393B">
              <w:t>Production in which all the materials of Chapters 2, 3 and 16 and heading</w:t>
            </w:r>
          </w:p>
          <w:p w14:paraId="62BB4D1E" w14:textId="77777777" w:rsidR="00E65DB8" w:rsidRPr="00FA393B" w:rsidRDefault="007C24FD" w:rsidP="00FA393B">
            <w:r w:rsidRPr="00FA393B">
              <w:t>10.06 used are wholly obtained.</w:t>
            </w:r>
          </w:p>
        </w:tc>
      </w:tr>
      <w:tr w:rsidR="00E65DB8" w:rsidRPr="00FA393B" w14:paraId="2A5F49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430052E" w14:textId="77777777" w:rsidR="00E65DB8" w:rsidRPr="00FA393B" w:rsidRDefault="007C24FD" w:rsidP="00FA393B">
            <w:r w:rsidRPr="00FA393B">
              <w:t>Chapter 17</w:t>
            </w:r>
          </w:p>
        </w:tc>
        <w:tc>
          <w:tcPr>
            <w:cnfStyle w:val="000010000000" w:firstRow="0" w:lastRow="0" w:firstColumn="0" w:lastColumn="0" w:oddVBand="1" w:evenVBand="0" w:oddHBand="0" w:evenHBand="0" w:firstRowFirstColumn="0" w:firstRowLastColumn="0" w:lastRowFirstColumn="0" w:lastRowLastColumn="0"/>
            <w:tcW w:w="7755" w:type="dxa"/>
          </w:tcPr>
          <w:p w14:paraId="5143A009" w14:textId="77777777" w:rsidR="00E65DB8" w:rsidRPr="00FA393B" w:rsidRDefault="007C24FD" w:rsidP="00FA393B">
            <w:r w:rsidRPr="00FA393B">
              <w:t>Sugars and sugar confectionery</w:t>
            </w:r>
          </w:p>
        </w:tc>
      </w:tr>
      <w:tr w:rsidR="00E65DB8" w:rsidRPr="00FA393B" w14:paraId="499750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915B87" w14:textId="77777777" w:rsidR="00E65DB8" w:rsidRPr="00FA393B" w:rsidRDefault="007C24FD" w:rsidP="00FA393B">
            <w:r w:rsidRPr="00FA393B">
              <w:t>17.01</w:t>
            </w:r>
          </w:p>
        </w:tc>
        <w:tc>
          <w:tcPr>
            <w:cnfStyle w:val="000010000000" w:firstRow="0" w:lastRow="0" w:firstColumn="0" w:lastColumn="0" w:oddVBand="1" w:evenVBand="0" w:oddHBand="0" w:evenHBand="0" w:firstRowFirstColumn="0" w:firstRowLastColumn="0" w:lastRowFirstColumn="0" w:lastRowLastColumn="0"/>
            <w:tcW w:w="7755" w:type="dxa"/>
          </w:tcPr>
          <w:p w14:paraId="77711DF6" w14:textId="77777777" w:rsidR="00E65DB8" w:rsidRPr="00FA393B" w:rsidRDefault="007C24FD" w:rsidP="00FA393B">
            <w:r w:rsidRPr="00FA393B">
              <w:t>CTH</w:t>
            </w:r>
          </w:p>
        </w:tc>
      </w:tr>
      <w:tr w:rsidR="00E65DB8" w:rsidRPr="00FA393B" w14:paraId="51DAC3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0AE608" w14:textId="77777777" w:rsidR="00E65DB8" w:rsidRPr="00FA393B" w:rsidRDefault="007C24FD" w:rsidP="00FA393B">
            <w:r w:rsidRPr="00FA393B">
              <w:t>17.02</w:t>
            </w:r>
          </w:p>
        </w:tc>
        <w:tc>
          <w:tcPr>
            <w:cnfStyle w:val="000010000000" w:firstRow="0" w:lastRow="0" w:firstColumn="0" w:lastColumn="0" w:oddVBand="1" w:evenVBand="0" w:oddHBand="0" w:evenHBand="0" w:firstRowFirstColumn="0" w:firstRowLastColumn="0" w:lastRowFirstColumn="0" w:lastRowLastColumn="0"/>
            <w:tcW w:w="7755" w:type="dxa"/>
          </w:tcPr>
          <w:p w14:paraId="36279EDE" w14:textId="77777777" w:rsidR="00E65DB8" w:rsidRPr="00FA393B" w:rsidRDefault="007C24FD" w:rsidP="00FA393B">
            <w:r w:rsidRPr="00FA393B">
              <w:t>CTH, provided that:</w:t>
            </w:r>
          </w:p>
          <w:p w14:paraId="29067BF3" w14:textId="77777777" w:rsidR="00E65DB8" w:rsidRPr="00FA393B" w:rsidRDefault="007C24FD" w:rsidP="00FA393B">
            <w:r w:rsidRPr="00FA393B">
              <w:t>the weight of non-originating materials of heading 04.04 used does not exceed 10 % of the weight of the product;</w:t>
            </w:r>
          </w:p>
          <w:p w14:paraId="78CDCFD2" w14:textId="77777777" w:rsidR="00E65DB8" w:rsidRPr="00FA393B" w:rsidRDefault="007C24FD" w:rsidP="00FA393B">
            <w:r w:rsidRPr="00FA393B">
              <w:t>the total weight of non-originating materials of headings 11.01 to 11.08 used does not exceed 10 % of the weight of the product; and</w:t>
            </w:r>
          </w:p>
          <w:p w14:paraId="0AAAB47D" w14:textId="77777777" w:rsidR="00E65DB8" w:rsidRPr="00FA393B" w:rsidRDefault="007C24FD" w:rsidP="00FA393B">
            <w:r w:rsidRPr="00FA393B">
              <w:t>the total weight of non-originating materials of headings 17.01 and 17.03 used does not exceed 20 % of the weight of the product.</w:t>
            </w:r>
          </w:p>
        </w:tc>
      </w:tr>
      <w:tr w:rsidR="00E65DB8" w:rsidRPr="00FA393B" w14:paraId="1E1B470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77BB8E" w14:textId="77777777" w:rsidR="00E65DB8" w:rsidRPr="00FA393B" w:rsidRDefault="007C24FD" w:rsidP="00FA393B">
            <w:r w:rsidRPr="00FA393B">
              <w:t>17.03-17.04</w:t>
            </w:r>
          </w:p>
        </w:tc>
        <w:tc>
          <w:tcPr>
            <w:cnfStyle w:val="000010000000" w:firstRow="0" w:lastRow="0" w:firstColumn="0" w:lastColumn="0" w:oddVBand="1" w:evenVBand="0" w:oddHBand="0" w:evenHBand="0" w:firstRowFirstColumn="0" w:firstRowLastColumn="0" w:lastRowFirstColumn="0" w:lastRowLastColumn="0"/>
            <w:tcW w:w="7755" w:type="dxa"/>
          </w:tcPr>
          <w:p w14:paraId="1C630749" w14:textId="77777777" w:rsidR="00E65DB8" w:rsidRPr="00FA393B" w:rsidRDefault="007C24FD" w:rsidP="00FA393B">
            <w:r w:rsidRPr="00FA393B">
              <w:t>CTH</w:t>
            </w:r>
          </w:p>
        </w:tc>
      </w:tr>
      <w:tr w:rsidR="00E65DB8" w:rsidRPr="00FA393B" w14:paraId="7C49EF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8174CC" w14:textId="77777777" w:rsidR="00E65DB8" w:rsidRPr="00FA393B" w:rsidRDefault="007C24FD" w:rsidP="00FA393B">
            <w:r w:rsidRPr="00FA393B">
              <w:t>Chapter 18</w:t>
            </w:r>
          </w:p>
        </w:tc>
        <w:tc>
          <w:tcPr>
            <w:cnfStyle w:val="000010000000" w:firstRow="0" w:lastRow="0" w:firstColumn="0" w:lastColumn="0" w:oddVBand="1" w:evenVBand="0" w:oddHBand="0" w:evenHBand="0" w:firstRowFirstColumn="0" w:firstRowLastColumn="0" w:lastRowFirstColumn="0" w:lastRowLastColumn="0"/>
            <w:tcW w:w="7755" w:type="dxa"/>
          </w:tcPr>
          <w:p w14:paraId="5C6A7CFD" w14:textId="77777777" w:rsidR="00E65DB8" w:rsidRPr="00FA393B" w:rsidRDefault="007C24FD" w:rsidP="00FA393B">
            <w:r w:rsidRPr="00FA393B">
              <w:t>Cocoa and cocoa preparations</w:t>
            </w:r>
          </w:p>
        </w:tc>
      </w:tr>
      <w:tr w:rsidR="00E65DB8" w:rsidRPr="00FA393B" w14:paraId="2629C0B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7C5354" w14:textId="77777777" w:rsidR="00E65DB8" w:rsidRPr="00FA393B" w:rsidRDefault="007C24FD" w:rsidP="00FA393B">
            <w:r w:rsidRPr="00FA393B">
              <w:t>18.01-18.05</w:t>
            </w:r>
          </w:p>
        </w:tc>
        <w:tc>
          <w:tcPr>
            <w:cnfStyle w:val="000010000000" w:firstRow="0" w:lastRow="0" w:firstColumn="0" w:lastColumn="0" w:oddVBand="1" w:evenVBand="0" w:oddHBand="0" w:evenHBand="0" w:firstRowFirstColumn="0" w:firstRowLastColumn="0" w:lastRowFirstColumn="0" w:lastRowLastColumn="0"/>
            <w:tcW w:w="7755" w:type="dxa"/>
          </w:tcPr>
          <w:p w14:paraId="2B95A00C" w14:textId="77777777" w:rsidR="00E65DB8" w:rsidRPr="00FA393B" w:rsidRDefault="007C24FD" w:rsidP="00FA393B">
            <w:r w:rsidRPr="00FA393B">
              <w:t>CTH</w:t>
            </w:r>
          </w:p>
        </w:tc>
      </w:tr>
      <w:tr w:rsidR="00E65DB8" w:rsidRPr="00FA393B" w14:paraId="5A8507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D38DA4" w14:textId="77777777" w:rsidR="00E65DB8" w:rsidRPr="00FA393B" w:rsidRDefault="007C24FD" w:rsidP="00FA393B">
            <w:r w:rsidRPr="00FA393B">
              <w:t>18.06</w:t>
            </w:r>
          </w:p>
        </w:tc>
        <w:tc>
          <w:tcPr>
            <w:cnfStyle w:val="000010000000" w:firstRow="0" w:lastRow="0" w:firstColumn="0" w:lastColumn="0" w:oddVBand="1" w:evenVBand="0" w:oddHBand="0" w:evenHBand="0" w:firstRowFirstColumn="0" w:firstRowLastColumn="0" w:lastRowFirstColumn="0" w:lastRowLastColumn="0"/>
            <w:tcW w:w="7755" w:type="dxa"/>
          </w:tcPr>
          <w:p w14:paraId="10ED9FE7" w14:textId="77777777" w:rsidR="00E65DB8" w:rsidRPr="00FA393B" w:rsidRDefault="007C24FD" w:rsidP="00FA393B">
            <w:r w:rsidRPr="00FA393B">
              <w:t>CTH, provided that:</w:t>
            </w:r>
          </w:p>
          <w:p w14:paraId="5B303966" w14:textId="7A7196E1" w:rsidR="00E65DB8" w:rsidRPr="00FA393B" w:rsidRDefault="007C24FD" w:rsidP="00FA393B">
            <w:r w:rsidRPr="00FA393B">
              <w:t>- the total weight of non-originating materials of Chapter 4 and heading</w:t>
            </w:r>
            <w:r w:rsidR="005D638A">
              <w:t xml:space="preserve"> </w:t>
            </w:r>
            <w:r w:rsidRPr="00FA393B">
              <w:t>19.01 used does not exceed 10 % of the weight of the product</w:t>
            </w:r>
            <w:r w:rsidR="004D368F">
              <w:t>,</w:t>
            </w:r>
            <w:r w:rsidRPr="00FA393B">
              <w:t xml:space="preserve"> and</w:t>
            </w:r>
          </w:p>
          <w:p w14:paraId="6416D20C" w14:textId="77777777" w:rsidR="00E65DB8" w:rsidRPr="00FA393B" w:rsidRDefault="007C24FD" w:rsidP="00FA393B">
            <w:r w:rsidRPr="00FA393B">
              <w:t>- the total weight of non-originating materials of headings 17.01 and 17.02 used does not exceed 30 % of the weight of the product.</w:t>
            </w:r>
          </w:p>
        </w:tc>
      </w:tr>
      <w:tr w:rsidR="00E65DB8" w:rsidRPr="00FA393B" w14:paraId="60146A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28DE30" w14:textId="77777777" w:rsidR="00E65DB8" w:rsidRPr="00FA393B" w:rsidRDefault="007C24FD" w:rsidP="00FA393B">
            <w:r w:rsidRPr="00FA393B">
              <w:t>Chapter 19</w:t>
            </w:r>
          </w:p>
        </w:tc>
        <w:tc>
          <w:tcPr>
            <w:cnfStyle w:val="000010000000" w:firstRow="0" w:lastRow="0" w:firstColumn="0" w:lastColumn="0" w:oddVBand="1" w:evenVBand="0" w:oddHBand="0" w:evenHBand="0" w:firstRowFirstColumn="0" w:firstRowLastColumn="0" w:lastRowFirstColumn="0" w:lastRowLastColumn="0"/>
            <w:tcW w:w="7755" w:type="dxa"/>
          </w:tcPr>
          <w:p w14:paraId="03E0BF38" w14:textId="77777777" w:rsidR="00E65DB8" w:rsidRPr="00FA393B" w:rsidRDefault="007C24FD" w:rsidP="00FA393B">
            <w:r w:rsidRPr="00FA393B">
              <w:t>Preparations of cereals, flour, starch or milk; pastrycooks' products</w:t>
            </w:r>
          </w:p>
        </w:tc>
      </w:tr>
      <w:tr w:rsidR="00E65DB8" w:rsidRPr="00FA393B" w14:paraId="77551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31849" w14:textId="77777777" w:rsidR="00E65DB8" w:rsidRPr="00FA393B" w:rsidRDefault="007C24FD" w:rsidP="00FA393B">
            <w:r w:rsidRPr="00FA393B">
              <w:t>1901.10</w:t>
            </w:r>
          </w:p>
        </w:tc>
        <w:tc>
          <w:tcPr>
            <w:cnfStyle w:val="000010000000" w:firstRow="0" w:lastRow="0" w:firstColumn="0" w:lastColumn="0" w:oddVBand="1" w:evenVBand="0" w:oddHBand="0" w:evenHBand="0" w:firstRowFirstColumn="0" w:firstRowLastColumn="0" w:lastRowFirstColumn="0" w:lastRowLastColumn="0"/>
            <w:tcW w:w="7755" w:type="dxa"/>
          </w:tcPr>
          <w:p w14:paraId="4B076FB3" w14:textId="77777777" w:rsidR="00E65DB8" w:rsidRPr="00FA393B" w:rsidRDefault="00E65DB8" w:rsidP="00FA393B"/>
        </w:tc>
      </w:tr>
      <w:tr w:rsidR="00E65DB8" w:rsidRPr="00FA393B" w14:paraId="0DF74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1ED456" w14:textId="77777777" w:rsidR="00E65DB8" w:rsidRPr="00FA393B" w:rsidRDefault="007C24FD" w:rsidP="00FA393B">
            <w:r w:rsidRPr="00FA393B">
              <w:t>-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37C4A4E9" w14:textId="77777777" w:rsidR="00E65DB8" w:rsidRPr="00FA393B" w:rsidRDefault="007C24FD" w:rsidP="00FA393B">
            <w:r w:rsidRPr="00FA393B">
              <w:t>CC except from headings 04.01 to 04.06.</w:t>
            </w:r>
          </w:p>
        </w:tc>
      </w:tr>
      <w:tr w:rsidR="00E65DB8" w:rsidRPr="00FA393B" w14:paraId="3A8911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1C2079"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C169CC5" w14:textId="77777777" w:rsidR="00E65DB8" w:rsidRPr="00FA393B" w:rsidRDefault="007C24FD" w:rsidP="00FA393B">
            <w:r w:rsidRPr="00FA393B">
              <w:t>CC</w:t>
            </w:r>
          </w:p>
        </w:tc>
      </w:tr>
      <w:tr w:rsidR="00E65DB8" w:rsidRPr="00FA393B" w14:paraId="3B69ED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61DCB3" w14:textId="77777777" w:rsidR="00E65DB8" w:rsidRPr="00FA393B" w:rsidRDefault="007C24FD" w:rsidP="00FA393B">
            <w:r w:rsidRPr="00FA393B">
              <w:t>1901.20</w:t>
            </w:r>
          </w:p>
        </w:tc>
        <w:tc>
          <w:tcPr>
            <w:cnfStyle w:val="000010000000" w:firstRow="0" w:lastRow="0" w:firstColumn="0" w:lastColumn="0" w:oddVBand="1" w:evenVBand="0" w:oddHBand="0" w:evenHBand="0" w:firstRowFirstColumn="0" w:firstRowLastColumn="0" w:lastRowFirstColumn="0" w:lastRowLastColumn="0"/>
            <w:tcW w:w="7755" w:type="dxa"/>
          </w:tcPr>
          <w:p w14:paraId="405C9917" w14:textId="77777777" w:rsidR="00E65DB8" w:rsidRPr="00FA393B" w:rsidRDefault="00E65DB8" w:rsidP="00FA393B"/>
        </w:tc>
      </w:tr>
      <w:tr w:rsidR="00E65DB8" w:rsidRPr="00FA393B" w14:paraId="5C10F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D9B6D9" w14:textId="77777777" w:rsidR="00E65DB8" w:rsidRPr="00FA393B" w:rsidRDefault="007C24FD" w:rsidP="00FA393B">
            <w:r w:rsidRPr="00FA393B">
              <w:lastRenderedPageBreak/>
              <w:t>- A product containing more than 25 % by dry weight of butterfat, not put up for retail sale, and containing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048988B" w14:textId="77777777" w:rsidR="00E65DB8" w:rsidRPr="00FA393B" w:rsidRDefault="007C24FD" w:rsidP="00FA393B">
            <w:r w:rsidRPr="00FA393B">
              <w:t>CC except from headings 04.01 to 04.06, provided that the value of non-originating rice flour of subheading 1102.90 used does not exceed 35 % of the EXW or 30 % of the FOB of the product.</w:t>
            </w:r>
          </w:p>
        </w:tc>
      </w:tr>
      <w:tr w:rsidR="00E65DB8" w:rsidRPr="00FA393B" w14:paraId="12E440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F4B40" w14:textId="77777777" w:rsidR="00E65DB8" w:rsidRPr="00FA393B" w:rsidRDefault="007C24FD" w:rsidP="00FA393B">
            <w:r w:rsidRPr="00FA393B">
              <w:t>- A product containing more than 25 % by dry weight of butterfat, not put up for retail sale, and containing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75A69663" w14:textId="77777777" w:rsidR="00E65DB8" w:rsidRPr="00FA393B" w:rsidRDefault="007C24FD" w:rsidP="00FA393B">
            <w:r w:rsidRPr="00FA393B">
              <w:t>CC except from headings 04.01 to 04.06.</w:t>
            </w:r>
          </w:p>
        </w:tc>
      </w:tr>
      <w:tr w:rsidR="00E65DB8" w:rsidRPr="00FA393B" w14:paraId="01692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86E982" w14:textId="77777777" w:rsidR="00E65DB8" w:rsidRPr="00FA393B" w:rsidRDefault="007C24FD" w:rsidP="00FA393B">
            <w:r w:rsidRPr="00FA393B">
              <w:t>- A product containing more than 30 % by dry weight of rice flour, except for a product containing more than 25 % by dry weight of butterfat, not put up for retail sale</w:t>
            </w:r>
          </w:p>
        </w:tc>
        <w:tc>
          <w:tcPr>
            <w:cnfStyle w:val="000010000000" w:firstRow="0" w:lastRow="0" w:firstColumn="0" w:lastColumn="0" w:oddVBand="1" w:evenVBand="0" w:oddHBand="0" w:evenHBand="0" w:firstRowFirstColumn="0" w:firstRowLastColumn="0" w:lastRowFirstColumn="0" w:lastRowLastColumn="0"/>
            <w:tcW w:w="7755" w:type="dxa"/>
          </w:tcPr>
          <w:p w14:paraId="27B90E5F" w14:textId="77777777" w:rsidR="00E65DB8" w:rsidRPr="00FA393B" w:rsidRDefault="007C24FD" w:rsidP="00FA393B">
            <w:r w:rsidRPr="00FA393B">
              <w:t>CC, provided that the value of non-originating rice flour of subheading 1102.90 used does not exceed 35 % of the EXW or 30 % of the FOB of the product.</w:t>
            </w:r>
          </w:p>
        </w:tc>
      </w:tr>
      <w:tr w:rsidR="00E65DB8" w:rsidRPr="00FA393B" w14:paraId="61D956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E88998"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5F34CE3" w14:textId="77777777" w:rsidR="00E65DB8" w:rsidRPr="00FA393B" w:rsidRDefault="007C24FD" w:rsidP="00FA393B">
            <w:r w:rsidRPr="00FA393B">
              <w:t>CC</w:t>
            </w:r>
          </w:p>
        </w:tc>
      </w:tr>
      <w:tr w:rsidR="00E65DB8" w:rsidRPr="00FA393B" w14:paraId="60FBEC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C69299" w14:textId="77777777" w:rsidR="00E65DB8" w:rsidRPr="00FA393B" w:rsidRDefault="007C24FD" w:rsidP="00FA393B">
            <w:r w:rsidRPr="00FA393B">
              <w:t>1901.90</w:t>
            </w:r>
          </w:p>
        </w:tc>
        <w:tc>
          <w:tcPr>
            <w:cnfStyle w:val="000010000000" w:firstRow="0" w:lastRow="0" w:firstColumn="0" w:lastColumn="0" w:oddVBand="1" w:evenVBand="0" w:oddHBand="0" w:evenHBand="0" w:firstRowFirstColumn="0" w:firstRowLastColumn="0" w:lastRowFirstColumn="0" w:lastRowLastColumn="0"/>
            <w:tcW w:w="7755" w:type="dxa"/>
          </w:tcPr>
          <w:p w14:paraId="01F2F70A" w14:textId="77777777" w:rsidR="00E65DB8" w:rsidRPr="00FA393B" w:rsidRDefault="00E65DB8" w:rsidP="00FA393B"/>
        </w:tc>
      </w:tr>
      <w:tr w:rsidR="00E65DB8" w:rsidRPr="00FA393B" w14:paraId="702C876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BF5BC9" w14:textId="77777777" w:rsidR="00E65DB8" w:rsidRPr="00FA393B" w:rsidRDefault="007C24FD" w:rsidP="00FA393B">
            <w:r w:rsidRPr="00FA393B">
              <w:t>- Containing more than 10 % by dry weight of milk solids, and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37310F81" w14:textId="77777777" w:rsidR="00E65DB8" w:rsidRPr="00FA393B" w:rsidRDefault="007C24FD" w:rsidP="00FA393B">
            <w:r w:rsidRPr="00FA393B">
              <w:t>CC except from headings 04.01 to 04.06, provided that the value of non-originating rice flour of subheading 1102.90 used does not exceed 35 % of the EXW or 30 % of the FOB of the product.</w:t>
            </w:r>
          </w:p>
        </w:tc>
      </w:tr>
      <w:tr w:rsidR="00E65DB8" w:rsidRPr="00FA393B" w14:paraId="7082B0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8EC442" w14:textId="77777777" w:rsidR="00E65DB8" w:rsidRPr="00FA393B" w:rsidRDefault="007C24FD" w:rsidP="00FA393B">
            <w:r w:rsidRPr="00FA393B">
              <w:t>- Containing more than 10 % by dry weight of milk solids, and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60BDF4E" w14:textId="77777777" w:rsidR="00E65DB8" w:rsidRPr="00FA393B" w:rsidRDefault="007C24FD" w:rsidP="00FA393B">
            <w:r w:rsidRPr="00FA393B">
              <w:t>CC except from headings 04.01 to 04.06.</w:t>
            </w:r>
          </w:p>
        </w:tc>
      </w:tr>
      <w:tr w:rsidR="00E65DB8" w:rsidRPr="00FA393B" w14:paraId="13D5C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BB8BFA" w14:textId="77777777" w:rsidR="00E65DB8" w:rsidRPr="00FA393B" w:rsidRDefault="007C24FD" w:rsidP="00FA393B">
            <w:r w:rsidRPr="00FA393B">
              <w:lastRenderedPageBreak/>
              <w:t>- Containing more than 30 % by dry weight of rice flour, and not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15F5DAC0" w14:textId="77777777" w:rsidR="00E65DB8" w:rsidRPr="00FA393B" w:rsidRDefault="007C24FD" w:rsidP="00FA393B">
            <w:r w:rsidRPr="00FA393B">
              <w:t>CC, provided that the value of non-originating rice flour of subheading 1102.90 used does not exceed 35 % of the EXW or 30 % of the FOB of the product.</w:t>
            </w:r>
          </w:p>
        </w:tc>
      </w:tr>
      <w:tr w:rsidR="00E65DB8" w:rsidRPr="00FA393B" w14:paraId="6B2C59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F0956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A9FAFE9" w14:textId="77777777" w:rsidR="00E65DB8" w:rsidRPr="00FA393B" w:rsidRDefault="007C24FD" w:rsidP="00FA393B">
            <w:r w:rsidRPr="00FA393B">
              <w:t>CC</w:t>
            </w:r>
          </w:p>
        </w:tc>
      </w:tr>
      <w:tr w:rsidR="00E65DB8" w:rsidRPr="00FA393B" w14:paraId="4CC515A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69FE9E" w14:textId="77777777" w:rsidR="00E65DB8" w:rsidRPr="00FA393B" w:rsidRDefault="007C24FD" w:rsidP="00FA393B">
            <w:r w:rsidRPr="00FA393B">
              <w:t>19.02</w:t>
            </w:r>
          </w:p>
        </w:tc>
        <w:tc>
          <w:tcPr>
            <w:cnfStyle w:val="000010000000" w:firstRow="0" w:lastRow="0" w:firstColumn="0" w:lastColumn="0" w:oddVBand="1" w:evenVBand="0" w:oddHBand="0" w:evenHBand="0" w:firstRowFirstColumn="0" w:firstRowLastColumn="0" w:lastRowFirstColumn="0" w:lastRowLastColumn="0"/>
            <w:tcW w:w="7755" w:type="dxa"/>
          </w:tcPr>
          <w:p w14:paraId="4059B6C2" w14:textId="77777777" w:rsidR="00E65DB8" w:rsidRPr="00FA393B" w:rsidRDefault="007C24FD" w:rsidP="00FA393B">
            <w:r w:rsidRPr="00FA393B">
              <w:t>CC</w:t>
            </w:r>
          </w:p>
        </w:tc>
      </w:tr>
      <w:tr w:rsidR="00E65DB8" w:rsidRPr="00FA393B" w14:paraId="07D75A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DBA392" w14:textId="77777777" w:rsidR="00E65DB8" w:rsidRPr="00FA393B" w:rsidRDefault="007C24FD" w:rsidP="00FA393B">
            <w:r w:rsidRPr="00FA393B">
              <w:t>19.03</w:t>
            </w:r>
          </w:p>
        </w:tc>
        <w:tc>
          <w:tcPr>
            <w:cnfStyle w:val="000010000000" w:firstRow="0" w:lastRow="0" w:firstColumn="0" w:lastColumn="0" w:oddVBand="1" w:evenVBand="0" w:oddHBand="0" w:evenHBand="0" w:firstRowFirstColumn="0" w:firstRowLastColumn="0" w:lastRowFirstColumn="0" w:lastRowLastColumn="0"/>
            <w:tcW w:w="7755" w:type="dxa"/>
          </w:tcPr>
          <w:p w14:paraId="681EE8F6" w14:textId="77777777" w:rsidR="00E65DB8" w:rsidRPr="00FA393B" w:rsidRDefault="007C24FD" w:rsidP="00FA393B">
            <w:r w:rsidRPr="00FA393B">
              <w:t>CC, provided that the total weight of non-originating materials of headings</w:t>
            </w:r>
          </w:p>
          <w:p w14:paraId="04DC05CE" w14:textId="77777777" w:rsidR="00E65DB8" w:rsidRPr="00FA393B" w:rsidRDefault="007C24FD" w:rsidP="00FA393B">
            <w:r w:rsidRPr="00FA393B">
              <w:t>10.06 and 11.01 to 11.08 used does not exceed 10 % of the weight of the product.</w:t>
            </w:r>
          </w:p>
        </w:tc>
      </w:tr>
      <w:tr w:rsidR="00E65DB8" w:rsidRPr="00FA393B" w14:paraId="2CA6B3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A0E8FE" w14:textId="77777777" w:rsidR="00E65DB8" w:rsidRPr="00FA393B" w:rsidRDefault="007C24FD" w:rsidP="00FA393B">
            <w:r w:rsidRPr="00FA393B">
              <w:t>19.04</w:t>
            </w:r>
          </w:p>
        </w:tc>
        <w:tc>
          <w:tcPr>
            <w:cnfStyle w:val="000010000000" w:firstRow="0" w:lastRow="0" w:firstColumn="0" w:lastColumn="0" w:oddVBand="1" w:evenVBand="0" w:oddHBand="0" w:evenHBand="0" w:firstRowFirstColumn="0" w:firstRowLastColumn="0" w:lastRowFirstColumn="0" w:lastRowLastColumn="0"/>
            <w:tcW w:w="7755" w:type="dxa"/>
          </w:tcPr>
          <w:p w14:paraId="2016FAF8" w14:textId="77777777" w:rsidR="00E65DB8" w:rsidRPr="00FA393B" w:rsidRDefault="007C24FD" w:rsidP="00FA393B">
            <w:r w:rsidRPr="00FA393B">
              <w:t>CC</w:t>
            </w:r>
          </w:p>
        </w:tc>
      </w:tr>
      <w:tr w:rsidR="00E65DB8" w:rsidRPr="00FA393B" w14:paraId="2422B3C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3CDF1E" w14:textId="77777777" w:rsidR="00E65DB8" w:rsidRPr="00FA393B" w:rsidRDefault="007C24FD" w:rsidP="00FA393B">
            <w:r w:rsidRPr="00FA393B">
              <w:t>19.05</w:t>
            </w:r>
          </w:p>
        </w:tc>
        <w:tc>
          <w:tcPr>
            <w:cnfStyle w:val="000010000000" w:firstRow="0" w:lastRow="0" w:firstColumn="0" w:lastColumn="0" w:oddVBand="1" w:evenVBand="0" w:oddHBand="0" w:evenHBand="0" w:firstRowFirstColumn="0" w:firstRowLastColumn="0" w:lastRowFirstColumn="0" w:lastRowLastColumn="0"/>
            <w:tcW w:w="7755" w:type="dxa"/>
          </w:tcPr>
          <w:p w14:paraId="444848EE" w14:textId="77777777" w:rsidR="00E65DB8" w:rsidRPr="00FA393B" w:rsidRDefault="007C24FD" w:rsidP="00FA393B">
            <w:r w:rsidRPr="00FA393B">
              <w:t>CTH</w:t>
            </w:r>
          </w:p>
        </w:tc>
      </w:tr>
      <w:tr w:rsidR="00E65DB8" w:rsidRPr="00FA393B" w14:paraId="0ABD1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584AB6" w14:textId="77777777" w:rsidR="00E65DB8" w:rsidRPr="00FA393B" w:rsidRDefault="007C24FD" w:rsidP="00FA393B">
            <w:r w:rsidRPr="00FA393B">
              <w:t>Chapter 20</w:t>
            </w:r>
          </w:p>
        </w:tc>
        <w:tc>
          <w:tcPr>
            <w:cnfStyle w:val="000010000000" w:firstRow="0" w:lastRow="0" w:firstColumn="0" w:lastColumn="0" w:oddVBand="1" w:evenVBand="0" w:oddHBand="0" w:evenHBand="0" w:firstRowFirstColumn="0" w:firstRowLastColumn="0" w:lastRowFirstColumn="0" w:lastRowLastColumn="0"/>
            <w:tcW w:w="7755" w:type="dxa"/>
          </w:tcPr>
          <w:p w14:paraId="70370B65" w14:textId="77777777" w:rsidR="00E65DB8" w:rsidRPr="00FA393B" w:rsidRDefault="007C24FD" w:rsidP="00FA393B">
            <w:r w:rsidRPr="00FA393B">
              <w:t>Preparations of vegetables, fruit, nuts or other parts of plants</w:t>
            </w:r>
          </w:p>
        </w:tc>
      </w:tr>
      <w:tr w:rsidR="00E65DB8" w:rsidRPr="00FA393B" w14:paraId="53507B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EA1577" w14:textId="77777777" w:rsidR="00E65DB8" w:rsidRPr="00FA393B" w:rsidRDefault="007C24FD" w:rsidP="00FA393B">
            <w:r w:rsidRPr="00FA393B">
              <w:t>20.01</w:t>
            </w:r>
          </w:p>
        </w:tc>
        <w:tc>
          <w:tcPr>
            <w:cnfStyle w:val="000010000000" w:firstRow="0" w:lastRow="0" w:firstColumn="0" w:lastColumn="0" w:oddVBand="1" w:evenVBand="0" w:oddHBand="0" w:evenHBand="0" w:firstRowFirstColumn="0" w:firstRowLastColumn="0" w:lastRowFirstColumn="0" w:lastRowLastColumn="0"/>
            <w:tcW w:w="7755" w:type="dxa"/>
          </w:tcPr>
          <w:p w14:paraId="394626EF" w14:textId="77777777" w:rsidR="00E65DB8" w:rsidRPr="00FA393B" w:rsidRDefault="007C24FD" w:rsidP="00FA393B">
            <w:r w:rsidRPr="00FA393B">
              <w:t>CC</w:t>
            </w:r>
          </w:p>
        </w:tc>
      </w:tr>
      <w:tr w:rsidR="00E65DB8" w:rsidRPr="00FA393B" w14:paraId="31450DD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939F08" w14:textId="77777777" w:rsidR="00E65DB8" w:rsidRPr="00FA393B" w:rsidRDefault="007C24FD" w:rsidP="00FA393B">
            <w:r w:rsidRPr="00FA393B">
              <w:t>20.02-20.03</w:t>
            </w:r>
          </w:p>
        </w:tc>
        <w:tc>
          <w:tcPr>
            <w:cnfStyle w:val="000010000000" w:firstRow="0" w:lastRow="0" w:firstColumn="0" w:lastColumn="0" w:oddVBand="1" w:evenVBand="0" w:oddHBand="0" w:evenHBand="0" w:firstRowFirstColumn="0" w:firstRowLastColumn="0" w:lastRowFirstColumn="0" w:lastRowLastColumn="0"/>
            <w:tcW w:w="7755" w:type="dxa"/>
          </w:tcPr>
          <w:p w14:paraId="2748DCA3" w14:textId="77777777" w:rsidR="00E65DB8" w:rsidRPr="00FA393B" w:rsidRDefault="007C24FD" w:rsidP="00FA393B">
            <w:r w:rsidRPr="00FA393B">
              <w:t>Production in which all the materials of Chapter 7 used are wholly obtained.</w:t>
            </w:r>
          </w:p>
        </w:tc>
      </w:tr>
      <w:tr w:rsidR="00E65DB8" w:rsidRPr="00FA393B" w14:paraId="31CC76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FD208" w14:textId="77777777" w:rsidR="00E65DB8" w:rsidRPr="00FA393B" w:rsidRDefault="007C24FD" w:rsidP="00FA393B">
            <w:r w:rsidRPr="00FA393B">
              <w:t>20.04-20.08</w:t>
            </w:r>
          </w:p>
        </w:tc>
        <w:tc>
          <w:tcPr>
            <w:cnfStyle w:val="000010000000" w:firstRow="0" w:lastRow="0" w:firstColumn="0" w:lastColumn="0" w:oddVBand="1" w:evenVBand="0" w:oddHBand="0" w:evenHBand="0" w:firstRowFirstColumn="0" w:firstRowLastColumn="0" w:lastRowFirstColumn="0" w:lastRowLastColumn="0"/>
            <w:tcW w:w="7755" w:type="dxa"/>
          </w:tcPr>
          <w:p w14:paraId="62996534" w14:textId="77777777" w:rsidR="00E65DB8" w:rsidRPr="00FA393B" w:rsidRDefault="007C24FD" w:rsidP="00FA393B">
            <w:r w:rsidRPr="00FA393B">
              <w:t>CTH, provided that beans (Vigna spp., Phaseolus spp.), peas (Pisum sativum), pineapples, oranges, potatoes and asparagus used are wholly obtained.</w:t>
            </w:r>
          </w:p>
        </w:tc>
      </w:tr>
      <w:tr w:rsidR="00E65DB8" w:rsidRPr="00FA393B" w14:paraId="3AFB4F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D7A1A" w14:textId="77777777" w:rsidR="00E65DB8" w:rsidRPr="00FA393B" w:rsidRDefault="007C24FD" w:rsidP="00FA393B">
            <w:r w:rsidRPr="00FA393B">
              <w:t>20.09</w:t>
            </w:r>
          </w:p>
        </w:tc>
        <w:tc>
          <w:tcPr>
            <w:cnfStyle w:val="000010000000" w:firstRow="0" w:lastRow="0" w:firstColumn="0" w:lastColumn="0" w:oddVBand="1" w:evenVBand="0" w:oddHBand="0" w:evenHBand="0" w:firstRowFirstColumn="0" w:firstRowLastColumn="0" w:lastRowFirstColumn="0" w:lastRowLastColumn="0"/>
            <w:tcW w:w="7755" w:type="dxa"/>
          </w:tcPr>
          <w:p w14:paraId="67622391" w14:textId="77777777" w:rsidR="00E65DB8" w:rsidRPr="00FA393B" w:rsidRDefault="007C24FD" w:rsidP="00FA393B">
            <w:r w:rsidRPr="00FA393B">
              <w:t>CTH, provided that pineapples, oranges, tomatoes, apples and grapes used are wholly obtained.</w:t>
            </w:r>
          </w:p>
        </w:tc>
      </w:tr>
      <w:tr w:rsidR="00E65DB8" w:rsidRPr="00FA393B" w14:paraId="734610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62AF183" w14:textId="77777777" w:rsidR="00E65DB8" w:rsidRPr="00FA393B" w:rsidRDefault="007C24FD" w:rsidP="00FA393B">
            <w:r w:rsidRPr="00FA393B">
              <w:t>Chapter 21</w:t>
            </w:r>
          </w:p>
        </w:tc>
        <w:tc>
          <w:tcPr>
            <w:cnfStyle w:val="000010000000" w:firstRow="0" w:lastRow="0" w:firstColumn="0" w:lastColumn="0" w:oddVBand="1" w:evenVBand="0" w:oddHBand="0" w:evenHBand="0" w:firstRowFirstColumn="0" w:firstRowLastColumn="0" w:lastRowFirstColumn="0" w:lastRowLastColumn="0"/>
            <w:tcW w:w="7755" w:type="dxa"/>
          </w:tcPr>
          <w:p w14:paraId="48800B80" w14:textId="77777777" w:rsidR="00E65DB8" w:rsidRPr="00FA393B" w:rsidRDefault="007C24FD" w:rsidP="00FA393B">
            <w:r w:rsidRPr="00FA393B">
              <w:t>Miscellaneous edible preparations</w:t>
            </w:r>
          </w:p>
        </w:tc>
      </w:tr>
      <w:tr w:rsidR="00E65DB8" w:rsidRPr="00FA393B" w14:paraId="78C7B05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ED56C2" w14:textId="77777777" w:rsidR="00E65DB8" w:rsidRPr="00FA393B" w:rsidRDefault="007C24FD" w:rsidP="00FA393B">
            <w:r w:rsidRPr="00FA393B">
              <w:t xml:space="preserve">2101.11-2101.20 </w:t>
            </w:r>
          </w:p>
        </w:tc>
        <w:tc>
          <w:tcPr>
            <w:cnfStyle w:val="000010000000" w:firstRow="0" w:lastRow="0" w:firstColumn="0" w:lastColumn="0" w:oddVBand="1" w:evenVBand="0" w:oddHBand="0" w:evenHBand="0" w:firstRowFirstColumn="0" w:firstRowLastColumn="0" w:lastRowFirstColumn="0" w:lastRowLastColumn="0"/>
            <w:tcW w:w="7755" w:type="dxa"/>
          </w:tcPr>
          <w:p w14:paraId="69262E36" w14:textId="77777777" w:rsidR="00E65DB8" w:rsidRPr="00FA393B" w:rsidRDefault="007C24FD" w:rsidP="00FA393B">
            <w:r w:rsidRPr="00FA393B">
              <w:t>CC</w:t>
            </w:r>
          </w:p>
        </w:tc>
      </w:tr>
      <w:tr w:rsidR="00E65DB8" w:rsidRPr="00FA393B" w14:paraId="36D210E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C615CA" w14:textId="77777777" w:rsidR="00E65DB8" w:rsidRPr="00FA393B" w:rsidRDefault="007C24FD" w:rsidP="00FA393B">
            <w:r w:rsidRPr="00FA393B">
              <w:t>2101.30</w:t>
            </w:r>
          </w:p>
        </w:tc>
        <w:tc>
          <w:tcPr>
            <w:cnfStyle w:val="000010000000" w:firstRow="0" w:lastRow="0" w:firstColumn="0" w:lastColumn="0" w:oddVBand="1" w:evenVBand="0" w:oddHBand="0" w:evenHBand="0" w:firstRowFirstColumn="0" w:firstRowLastColumn="0" w:lastRowFirstColumn="0" w:lastRowLastColumn="0"/>
            <w:tcW w:w="7755" w:type="dxa"/>
          </w:tcPr>
          <w:p w14:paraId="0D3EA1CE" w14:textId="77777777" w:rsidR="00E65DB8" w:rsidRPr="00FA393B" w:rsidRDefault="00E65DB8" w:rsidP="00FA393B"/>
        </w:tc>
      </w:tr>
      <w:tr w:rsidR="00E65DB8" w:rsidRPr="00FA393B" w14:paraId="28709C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3DE9F05" w14:textId="77777777" w:rsidR="00E65DB8" w:rsidRPr="00FA393B" w:rsidRDefault="007C24FD" w:rsidP="00FA393B">
            <w:r w:rsidRPr="00FA393B">
              <w:t>- Roasted barley tea</w:t>
            </w:r>
          </w:p>
        </w:tc>
        <w:tc>
          <w:tcPr>
            <w:cnfStyle w:val="000010000000" w:firstRow="0" w:lastRow="0" w:firstColumn="0" w:lastColumn="0" w:oddVBand="1" w:evenVBand="0" w:oddHBand="0" w:evenHBand="0" w:firstRowFirstColumn="0" w:firstRowLastColumn="0" w:lastRowFirstColumn="0" w:lastRowLastColumn="0"/>
            <w:tcW w:w="7755" w:type="dxa"/>
          </w:tcPr>
          <w:p w14:paraId="7E875263" w14:textId="77777777" w:rsidR="00E65DB8" w:rsidRPr="00FA393B" w:rsidRDefault="007C24FD" w:rsidP="00FA393B">
            <w:r w:rsidRPr="00FA393B">
              <w:t>CC except from heading 10.03.</w:t>
            </w:r>
          </w:p>
        </w:tc>
      </w:tr>
      <w:tr w:rsidR="00E65DB8" w:rsidRPr="00FA393B" w14:paraId="6E51B4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DA9D7"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9D93EFA" w14:textId="77777777" w:rsidR="00E65DB8" w:rsidRPr="00FA393B" w:rsidRDefault="007C24FD" w:rsidP="00FA393B">
            <w:r w:rsidRPr="00FA393B">
              <w:t>CC</w:t>
            </w:r>
          </w:p>
        </w:tc>
      </w:tr>
      <w:tr w:rsidR="00E65DB8" w:rsidRPr="00FA393B" w14:paraId="0A4F52C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AB58D" w14:textId="77777777" w:rsidR="00E65DB8" w:rsidRPr="00FA393B" w:rsidRDefault="007C24FD" w:rsidP="00FA393B">
            <w:r w:rsidRPr="00FA393B">
              <w:t>2102.10-2103.10</w:t>
            </w:r>
          </w:p>
        </w:tc>
        <w:tc>
          <w:tcPr>
            <w:cnfStyle w:val="000010000000" w:firstRow="0" w:lastRow="0" w:firstColumn="0" w:lastColumn="0" w:oddVBand="1" w:evenVBand="0" w:oddHBand="0" w:evenHBand="0" w:firstRowFirstColumn="0" w:firstRowLastColumn="0" w:lastRowFirstColumn="0" w:lastRowLastColumn="0"/>
            <w:tcW w:w="7755" w:type="dxa"/>
          </w:tcPr>
          <w:p w14:paraId="3193B339" w14:textId="77777777" w:rsidR="00E65DB8" w:rsidRPr="00FA393B" w:rsidRDefault="007C24FD" w:rsidP="00FA393B">
            <w:r w:rsidRPr="00FA393B">
              <w:t>CTH</w:t>
            </w:r>
          </w:p>
        </w:tc>
      </w:tr>
      <w:tr w:rsidR="00E65DB8" w:rsidRPr="00FA393B" w14:paraId="067802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63657" w14:textId="77777777" w:rsidR="00E65DB8" w:rsidRPr="00FA393B" w:rsidRDefault="007C24FD" w:rsidP="00FA393B">
            <w:r w:rsidRPr="00FA393B">
              <w:t>2103.20</w:t>
            </w:r>
          </w:p>
        </w:tc>
        <w:tc>
          <w:tcPr>
            <w:cnfStyle w:val="000010000000" w:firstRow="0" w:lastRow="0" w:firstColumn="0" w:lastColumn="0" w:oddVBand="1" w:evenVBand="0" w:oddHBand="0" w:evenHBand="0" w:firstRowFirstColumn="0" w:firstRowLastColumn="0" w:lastRowFirstColumn="0" w:lastRowLastColumn="0"/>
            <w:tcW w:w="7755" w:type="dxa"/>
          </w:tcPr>
          <w:p w14:paraId="74FF6FFC" w14:textId="77777777" w:rsidR="00E65DB8" w:rsidRPr="00FA393B" w:rsidRDefault="007C24FD" w:rsidP="00FA393B">
            <w:r w:rsidRPr="00FA393B">
              <w:t>CC except from headings 07.02 and 20.02.</w:t>
            </w:r>
          </w:p>
        </w:tc>
      </w:tr>
      <w:tr w:rsidR="00E65DB8" w:rsidRPr="00FA393B" w14:paraId="6F243F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F9F8EF" w14:textId="77777777" w:rsidR="00E65DB8" w:rsidRPr="00FA393B" w:rsidRDefault="007C24FD" w:rsidP="00FA393B">
            <w:r w:rsidRPr="00FA393B">
              <w:t>2103.30</w:t>
            </w:r>
          </w:p>
        </w:tc>
        <w:tc>
          <w:tcPr>
            <w:cnfStyle w:val="000010000000" w:firstRow="0" w:lastRow="0" w:firstColumn="0" w:lastColumn="0" w:oddVBand="1" w:evenVBand="0" w:oddHBand="0" w:evenHBand="0" w:firstRowFirstColumn="0" w:firstRowLastColumn="0" w:lastRowFirstColumn="0" w:lastRowLastColumn="0"/>
            <w:tcW w:w="7755" w:type="dxa"/>
          </w:tcPr>
          <w:p w14:paraId="44CFB374" w14:textId="77777777" w:rsidR="00E65DB8" w:rsidRPr="00FA393B" w:rsidRDefault="007C24FD" w:rsidP="00FA393B">
            <w:r w:rsidRPr="00FA393B">
              <w:t>CTSH; however, non-originating mustard flour may be used.</w:t>
            </w:r>
          </w:p>
        </w:tc>
      </w:tr>
      <w:tr w:rsidR="00E65DB8" w:rsidRPr="00FA393B" w14:paraId="3DFF99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ABEE8B" w14:textId="77777777" w:rsidR="00E65DB8" w:rsidRPr="00FA393B" w:rsidRDefault="007C24FD" w:rsidP="00FA393B">
            <w:r w:rsidRPr="00FA393B">
              <w:t>2103.90</w:t>
            </w:r>
          </w:p>
        </w:tc>
        <w:tc>
          <w:tcPr>
            <w:cnfStyle w:val="000010000000" w:firstRow="0" w:lastRow="0" w:firstColumn="0" w:lastColumn="0" w:oddVBand="1" w:evenVBand="0" w:oddHBand="0" w:evenHBand="0" w:firstRowFirstColumn="0" w:firstRowLastColumn="0" w:lastRowFirstColumn="0" w:lastRowLastColumn="0"/>
            <w:tcW w:w="7755" w:type="dxa"/>
          </w:tcPr>
          <w:p w14:paraId="4AEB3FE9" w14:textId="77777777" w:rsidR="00E65DB8" w:rsidRPr="00FA393B" w:rsidRDefault="007C24FD" w:rsidP="00FA393B">
            <w:r w:rsidRPr="00FA393B">
              <w:t>CTSH</w:t>
            </w:r>
          </w:p>
        </w:tc>
      </w:tr>
      <w:tr w:rsidR="00E65DB8" w:rsidRPr="00FA393B" w14:paraId="32E12AB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9CA2A" w14:textId="77777777" w:rsidR="00E65DB8" w:rsidRPr="00FA393B" w:rsidRDefault="007C24FD" w:rsidP="00FA393B">
            <w:r w:rsidRPr="00FA393B">
              <w:t>21.04</w:t>
            </w:r>
          </w:p>
        </w:tc>
        <w:tc>
          <w:tcPr>
            <w:cnfStyle w:val="000010000000" w:firstRow="0" w:lastRow="0" w:firstColumn="0" w:lastColumn="0" w:oddVBand="1" w:evenVBand="0" w:oddHBand="0" w:evenHBand="0" w:firstRowFirstColumn="0" w:firstRowLastColumn="0" w:lastRowFirstColumn="0" w:lastRowLastColumn="0"/>
            <w:tcW w:w="7755" w:type="dxa"/>
          </w:tcPr>
          <w:p w14:paraId="39BD6BE6" w14:textId="77777777" w:rsidR="00E65DB8" w:rsidRPr="00FA393B" w:rsidRDefault="007C24FD" w:rsidP="00FA393B">
            <w:r w:rsidRPr="00FA393B">
              <w:t>CTH</w:t>
            </w:r>
          </w:p>
        </w:tc>
      </w:tr>
      <w:tr w:rsidR="00E65DB8" w:rsidRPr="00FA393B" w14:paraId="6FE3C2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FEE32" w14:textId="77777777" w:rsidR="00E65DB8" w:rsidRPr="00FA393B" w:rsidRDefault="007C24FD" w:rsidP="00FA393B">
            <w:r w:rsidRPr="00FA393B">
              <w:t>21.05</w:t>
            </w:r>
          </w:p>
        </w:tc>
        <w:tc>
          <w:tcPr>
            <w:cnfStyle w:val="000010000000" w:firstRow="0" w:lastRow="0" w:firstColumn="0" w:lastColumn="0" w:oddVBand="1" w:evenVBand="0" w:oddHBand="0" w:evenHBand="0" w:firstRowFirstColumn="0" w:firstRowLastColumn="0" w:lastRowFirstColumn="0" w:lastRowLastColumn="0"/>
            <w:tcW w:w="7755" w:type="dxa"/>
          </w:tcPr>
          <w:p w14:paraId="60D1AD7C" w14:textId="77777777" w:rsidR="00E65DB8" w:rsidRPr="00FA393B" w:rsidRDefault="007C24FD" w:rsidP="00FA393B">
            <w:r w:rsidRPr="00FA393B">
              <w:t>CTH, provided that:</w:t>
            </w:r>
          </w:p>
          <w:p w14:paraId="04059B1E" w14:textId="5B5BD52E" w:rsidR="00E65DB8" w:rsidRPr="00FA393B" w:rsidRDefault="007C24FD" w:rsidP="00FA393B">
            <w:r w:rsidRPr="00FA393B">
              <w:t>- the total weight of non-originating materials of Chapter 4 and heading</w:t>
            </w:r>
            <w:r w:rsidR="00D717C2" w:rsidRPr="00FA393B">
              <w:t xml:space="preserve"> </w:t>
            </w:r>
            <w:r w:rsidRPr="00FA393B">
              <w:t>19.01 used does not exceed 10 % of the weight of the product; and</w:t>
            </w:r>
          </w:p>
          <w:p w14:paraId="661C89EA" w14:textId="77777777" w:rsidR="00E65DB8" w:rsidRPr="00FA393B" w:rsidRDefault="007C24FD" w:rsidP="00FA393B">
            <w:r w:rsidRPr="00FA393B">
              <w:t>- the total weight of non-originating materials of headings 17.01 and 17.02 used does not exceed 20 % of the weight of the product.</w:t>
            </w:r>
          </w:p>
        </w:tc>
      </w:tr>
      <w:tr w:rsidR="00E65DB8" w:rsidRPr="00FA393B" w14:paraId="0B413A5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CF42E3" w14:textId="77777777" w:rsidR="00E65DB8" w:rsidRPr="00FA393B" w:rsidRDefault="007C24FD" w:rsidP="00FA393B">
            <w:r w:rsidRPr="00FA393B">
              <w:lastRenderedPageBreak/>
              <w:t>21.06</w:t>
            </w:r>
          </w:p>
        </w:tc>
        <w:tc>
          <w:tcPr>
            <w:cnfStyle w:val="000010000000" w:firstRow="0" w:lastRow="0" w:firstColumn="0" w:lastColumn="0" w:oddVBand="1" w:evenVBand="0" w:oddHBand="0" w:evenHBand="0" w:firstRowFirstColumn="0" w:firstRowLastColumn="0" w:lastRowFirstColumn="0" w:lastRowLastColumn="0"/>
            <w:tcW w:w="7755" w:type="dxa"/>
          </w:tcPr>
          <w:p w14:paraId="6F45B9A8" w14:textId="152BCF44" w:rsidR="00E65DB8" w:rsidRPr="00FA393B" w:rsidRDefault="007C24FD" w:rsidP="00FA393B">
            <w:r w:rsidRPr="00FA393B">
              <w:t>CTH, provided that:</w:t>
            </w:r>
          </w:p>
          <w:p w14:paraId="60F04EE6" w14:textId="64FF1F99" w:rsidR="00E65DB8" w:rsidRPr="00FA393B" w:rsidRDefault="0079050E" w:rsidP="00FA393B">
            <w:r w:rsidRPr="00FA393B">
              <w:t xml:space="preserve">- </w:t>
            </w:r>
            <w:r w:rsidR="007C24FD" w:rsidRPr="00FA393B">
              <w:t xml:space="preserve">the materials of </w:t>
            </w:r>
            <w:proofErr w:type="spellStart"/>
            <w:r w:rsidR="007C24FD" w:rsidRPr="00FA393B">
              <w:t>Konnyaku</w:t>
            </w:r>
            <w:proofErr w:type="spellEnd"/>
            <w:r w:rsidR="007C24FD" w:rsidRPr="00FA393B">
              <w:t xml:space="preserve"> of subheading 1212.99 used are wholly obtained;</w:t>
            </w:r>
            <w:r w:rsidR="00D717C2" w:rsidRPr="00FA393B">
              <w:t xml:space="preserve"> and</w:t>
            </w:r>
          </w:p>
          <w:p w14:paraId="3EE82210" w14:textId="04D23323" w:rsidR="00E65DB8" w:rsidRPr="00FA393B" w:rsidRDefault="009336C4" w:rsidP="00FA393B">
            <w:r w:rsidRPr="00FA393B">
              <w:t xml:space="preserve">- </w:t>
            </w:r>
            <w:r w:rsidR="007C24FD" w:rsidRPr="00FA393B">
              <w:t>the total weight of non-originating materials of Chapter 4 and heading</w:t>
            </w:r>
            <w:r w:rsidR="00D717C2" w:rsidRPr="00FA393B">
              <w:t xml:space="preserve"> </w:t>
            </w:r>
            <w:r w:rsidR="007C24FD" w:rsidRPr="00FA393B">
              <w:t>19.01 used does not exceed 10 % of the weight of the product;</w:t>
            </w:r>
            <w:r w:rsidR="00D717C2" w:rsidRPr="00FA393B">
              <w:t xml:space="preserve"> and</w:t>
            </w:r>
          </w:p>
          <w:p w14:paraId="6A6F9C59" w14:textId="6863B36F" w:rsidR="00E65DB8" w:rsidRPr="00FA393B" w:rsidRDefault="0079050E" w:rsidP="00FA393B">
            <w:r w:rsidRPr="00FA393B">
              <w:t xml:space="preserve">- </w:t>
            </w:r>
            <w:r w:rsidR="007C24FD" w:rsidRPr="00FA393B">
              <w:t>the weight of non-originating materials of heading 10.01 used does not exceed 30 % of the weight of the product;</w:t>
            </w:r>
            <w:r w:rsidR="00D717C2" w:rsidRPr="00FA393B">
              <w:t xml:space="preserve"> and</w:t>
            </w:r>
          </w:p>
          <w:p w14:paraId="56CDE8AF" w14:textId="53E7870F" w:rsidR="00E65DB8" w:rsidRPr="00FA393B" w:rsidRDefault="0079050E" w:rsidP="00FA393B">
            <w:r w:rsidRPr="00FA393B">
              <w:t xml:space="preserve">- </w:t>
            </w:r>
            <w:r w:rsidR="007C24FD" w:rsidRPr="00FA393B">
              <w:t>the weight of non-originating materials of heading 10.03 used does not exceed 10 % of the weight of the product;</w:t>
            </w:r>
            <w:r w:rsidR="00D717C2" w:rsidRPr="00FA393B">
              <w:t xml:space="preserve"> and</w:t>
            </w:r>
          </w:p>
          <w:p w14:paraId="3464600F" w14:textId="74352D34" w:rsidR="00E65DB8" w:rsidRPr="00FA393B" w:rsidRDefault="0079050E" w:rsidP="00FA393B">
            <w:r w:rsidRPr="00FA393B">
              <w:t xml:space="preserve">- </w:t>
            </w:r>
            <w:r w:rsidR="007C24FD" w:rsidRPr="00FA393B">
              <w:t>the weight of non-originating materials of heading 10.06 used does not exceed 10 % of the weight of the product; and</w:t>
            </w:r>
          </w:p>
          <w:p w14:paraId="09C5FB2A" w14:textId="37140D2A" w:rsidR="00E65DB8" w:rsidRPr="00FA393B" w:rsidRDefault="0079050E" w:rsidP="00FA393B">
            <w:r w:rsidRPr="00FA393B">
              <w:t xml:space="preserve">- </w:t>
            </w:r>
            <w:r w:rsidR="007C24FD" w:rsidRPr="00FA393B">
              <w:t>the total weight of non-originating materials of headings 17.01 and 17.02 used does not exceed 30 % of the weight of the product.</w:t>
            </w:r>
          </w:p>
        </w:tc>
      </w:tr>
      <w:tr w:rsidR="00E65DB8" w:rsidRPr="00FA393B" w14:paraId="2636A25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67413E" w14:textId="77777777" w:rsidR="00E65DB8" w:rsidRPr="00FA393B" w:rsidRDefault="007C24FD" w:rsidP="00FA393B">
            <w:r w:rsidRPr="00FA393B">
              <w:t>Chapter 22</w:t>
            </w:r>
          </w:p>
        </w:tc>
        <w:tc>
          <w:tcPr>
            <w:cnfStyle w:val="000010000000" w:firstRow="0" w:lastRow="0" w:firstColumn="0" w:lastColumn="0" w:oddVBand="1" w:evenVBand="0" w:oddHBand="0" w:evenHBand="0" w:firstRowFirstColumn="0" w:firstRowLastColumn="0" w:lastRowFirstColumn="0" w:lastRowLastColumn="0"/>
            <w:tcW w:w="7755" w:type="dxa"/>
          </w:tcPr>
          <w:p w14:paraId="743EBF1D" w14:textId="77777777" w:rsidR="00E65DB8" w:rsidRPr="00FA393B" w:rsidRDefault="007C24FD" w:rsidP="00FA393B">
            <w:r w:rsidRPr="00FA393B">
              <w:t>Beverages, spirits and vinegar</w:t>
            </w:r>
          </w:p>
        </w:tc>
      </w:tr>
      <w:tr w:rsidR="00E65DB8" w:rsidRPr="00FA393B" w14:paraId="12A359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E9F2D" w14:textId="77777777" w:rsidR="00E65DB8" w:rsidRPr="00FA393B" w:rsidRDefault="007C24FD" w:rsidP="00FA393B">
            <w:r w:rsidRPr="00FA393B">
              <w:t>22.01</w:t>
            </w:r>
          </w:p>
        </w:tc>
        <w:tc>
          <w:tcPr>
            <w:cnfStyle w:val="000010000000" w:firstRow="0" w:lastRow="0" w:firstColumn="0" w:lastColumn="0" w:oddVBand="1" w:evenVBand="0" w:oddHBand="0" w:evenHBand="0" w:firstRowFirstColumn="0" w:firstRowLastColumn="0" w:lastRowFirstColumn="0" w:lastRowLastColumn="0"/>
            <w:tcW w:w="7755" w:type="dxa"/>
          </w:tcPr>
          <w:p w14:paraId="7B2D4455" w14:textId="77777777" w:rsidR="00E65DB8" w:rsidRPr="00FA393B" w:rsidRDefault="007C24FD" w:rsidP="00FA393B">
            <w:r w:rsidRPr="00FA393B">
              <w:t>CTH</w:t>
            </w:r>
          </w:p>
        </w:tc>
      </w:tr>
      <w:tr w:rsidR="00E65DB8" w:rsidRPr="00FA393B" w14:paraId="168B757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AF6CFC" w14:textId="77777777" w:rsidR="00E65DB8" w:rsidRPr="00FA393B" w:rsidRDefault="007C24FD" w:rsidP="00FA393B">
            <w:r w:rsidRPr="00FA393B">
              <w:t>22.02</w:t>
            </w:r>
          </w:p>
        </w:tc>
        <w:tc>
          <w:tcPr>
            <w:cnfStyle w:val="000010000000" w:firstRow="0" w:lastRow="0" w:firstColumn="0" w:lastColumn="0" w:oddVBand="1" w:evenVBand="0" w:oddHBand="0" w:evenHBand="0" w:firstRowFirstColumn="0" w:firstRowLastColumn="0" w:lastRowFirstColumn="0" w:lastRowLastColumn="0"/>
            <w:tcW w:w="7755" w:type="dxa"/>
          </w:tcPr>
          <w:p w14:paraId="27F4D591" w14:textId="77777777" w:rsidR="00E65DB8" w:rsidRPr="00FA393B" w:rsidRDefault="007C24FD" w:rsidP="00FA393B">
            <w:r w:rsidRPr="00FA393B">
              <w:t>CTH, provided that:</w:t>
            </w:r>
          </w:p>
          <w:p w14:paraId="21673A2F" w14:textId="25E3A4AB" w:rsidR="00E65DB8" w:rsidRPr="00FA393B" w:rsidRDefault="007C24FD" w:rsidP="00FA393B">
            <w:r w:rsidRPr="00FA393B">
              <w:t>- the total weight of non-originating materials of Chapter 4 and heading</w:t>
            </w:r>
            <w:r w:rsidR="00E75892" w:rsidRPr="00FA393B">
              <w:t xml:space="preserve"> </w:t>
            </w:r>
            <w:r w:rsidRPr="00FA393B">
              <w:t>19.01 used does not exceed 10 % of the weight of the product; and</w:t>
            </w:r>
          </w:p>
          <w:p w14:paraId="102FD859" w14:textId="77777777" w:rsidR="00E65DB8" w:rsidRPr="00FA393B" w:rsidRDefault="007C24FD" w:rsidP="00FA393B">
            <w:r w:rsidRPr="00FA393B">
              <w:t>- the total weight of non-originating materials of headings 17.01 and 17.02 used does not exceed 40 % of the weight of the product.</w:t>
            </w:r>
          </w:p>
        </w:tc>
      </w:tr>
      <w:tr w:rsidR="00E65DB8" w:rsidRPr="00FA393B" w14:paraId="7BF606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60C0D" w14:textId="77777777" w:rsidR="00E65DB8" w:rsidRPr="00FA393B" w:rsidRDefault="007C24FD" w:rsidP="00FA393B">
            <w:r w:rsidRPr="00FA393B">
              <w:t>22.03-22.08</w:t>
            </w:r>
          </w:p>
        </w:tc>
        <w:tc>
          <w:tcPr>
            <w:cnfStyle w:val="000010000000" w:firstRow="0" w:lastRow="0" w:firstColumn="0" w:lastColumn="0" w:oddVBand="1" w:evenVBand="0" w:oddHBand="0" w:evenHBand="0" w:firstRowFirstColumn="0" w:firstRowLastColumn="0" w:lastRowFirstColumn="0" w:lastRowLastColumn="0"/>
            <w:tcW w:w="7755" w:type="dxa"/>
          </w:tcPr>
          <w:p w14:paraId="6DD91FF1" w14:textId="77777777" w:rsidR="00E65DB8" w:rsidRPr="00FA393B" w:rsidRDefault="007C24FD" w:rsidP="00FA393B">
            <w:r w:rsidRPr="00FA393B">
              <w:t>CTH except from headings 22.07 and 22.08, provided that:</w:t>
            </w:r>
          </w:p>
          <w:p w14:paraId="3DAB5CDB" w14:textId="1749E60B" w:rsidR="00E65DB8" w:rsidRPr="00FA393B" w:rsidRDefault="0079050E" w:rsidP="00FA393B">
            <w:r w:rsidRPr="00FA393B">
              <w:t xml:space="preserve">- </w:t>
            </w:r>
            <w:r w:rsidR="007C24FD" w:rsidRPr="00FA393B">
              <w:t>all the materials of subheadings 0806.10, 2009.61 and 2009.69 used are wholly obtained;</w:t>
            </w:r>
            <w:r w:rsidR="00E75892" w:rsidRPr="00FA393B">
              <w:t xml:space="preserve"> and</w:t>
            </w:r>
          </w:p>
          <w:p w14:paraId="72162495" w14:textId="742EB93B" w:rsidR="00E65DB8" w:rsidRPr="00FA393B" w:rsidRDefault="0079050E" w:rsidP="00FA393B">
            <w:r w:rsidRPr="00FA393B">
              <w:t xml:space="preserve">- </w:t>
            </w:r>
            <w:r w:rsidR="007C24FD" w:rsidRPr="00FA393B">
              <w:t>the weight of non-originating materials of Chapter 4 used does not exceed 40 % of</w:t>
            </w:r>
            <w:r w:rsidRPr="00FA393B">
              <w:t xml:space="preserve"> </w:t>
            </w:r>
            <w:r w:rsidR="007C24FD" w:rsidRPr="00FA393B">
              <w:t>the weight of the product; and</w:t>
            </w:r>
          </w:p>
          <w:p w14:paraId="56865EF7" w14:textId="3F85115B" w:rsidR="00E65DB8" w:rsidRPr="00FA393B" w:rsidRDefault="0079050E" w:rsidP="00FA393B">
            <w:r w:rsidRPr="00FA393B">
              <w:t xml:space="preserve">- </w:t>
            </w:r>
            <w:r w:rsidR="007C24FD" w:rsidRPr="00FA393B">
              <w:t>the total weight of non-originating materials of headings 17.01 and 17.02 used does not exceed 40 % of the weight of the product.</w:t>
            </w:r>
          </w:p>
        </w:tc>
      </w:tr>
      <w:tr w:rsidR="00E65DB8" w:rsidRPr="00FA393B" w14:paraId="4F3EE6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724406" w14:textId="77777777" w:rsidR="00E65DB8" w:rsidRPr="00FA393B" w:rsidRDefault="007C24FD" w:rsidP="00FA393B">
            <w:r w:rsidRPr="00FA393B">
              <w:t>22.09</w:t>
            </w:r>
          </w:p>
        </w:tc>
        <w:tc>
          <w:tcPr>
            <w:cnfStyle w:val="000010000000" w:firstRow="0" w:lastRow="0" w:firstColumn="0" w:lastColumn="0" w:oddVBand="1" w:evenVBand="0" w:oddHBand="0" w:evenHBand="0" w:firstRowFirstColumn="0" w:firstRowLastColumn="0" w:lastRowFirstColumn="0" w:lastRowLastColumn="0"/>
            <w:tcW w:w="7755" w:type="dxa"/>
          </w:tcPr>
          <w:p w14:paraId="42A857D9" w14:textId="77777777" w:rsidR="00E65DB8" w:rsidRPr="00FA393B" w:rsidRDefault="007C24FD" w:rsidP="00FA393B">
            <w:r w:rsidRPr="00FA393B">
              <w:t>CTH except from headings 22.07 and 22.08, provided that all the materials of heading 10.06 and subheadings 0806.10, 2009.61 and 2009.69 used are wholly obtained.</w:t>
            </w:r>
          </w:p>
        </w:tc>
      </w:tr>
      <w:tr w:rsidR="00E65DB8" w:rsidRPr="00FA393B" w14:paraId="116CB7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ECEE9" w14:textId="77777777" w:rsidR="00E65DB8" w:rsidRPr="00FA393B" w:rsidRDefault="007C24FD" w:rsidP="00FA393B">
            <w:r w:rsidRPr="00FA393B">
              <w:t>Chapter 23</w:t>
            </w:r>
          </w:p>
        </w:tc>
        <w:tc>
          <w:tcPr>
            <w:cnfStyle w:val="000010000000" w:firstRow="0" w:lastRow="0" w:firstColumn="0" w:lastColumn="0" w:oddVBand="1" w:evenVBand="0" w:oddHBand="0" w:evenHBand="0" w:firstRowFirstColumn="0" w:firstRowLastColumn="0" w:lastRowFirstColumn="0" w:lastRowLastColumn="0"/>
            <w:tcW w:w="7755" w:type="dxa"/>
          </w:tcPr>
          <w:p w14:paraId="42249B75" w14:textId="77777777" w:rsidR="00E65DB8" w:rsidRPr="00FA393B" w:rsidRDefault="007C24FD" w:rsidP="00FA393B">
            <w:r w:rsidRPr="00FA393B">
              <w:t>Residues and waste from the food industries; prepared animal fodder</w:t>
            </w:r>
          </w:p>
        </w:tc>
      </w:tr>
      <w:tr w:rsidR="00E65DB8" w:rsidRPr="00FA393B" w14:paraId="5E0941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6C4D1" w14:textId="77777777" w:rsidR="00E65DB8" w:rsidRPr="00FA393B" w:rsidRDefault="007C24FD" w:rsidP="00FA393B">
            <w:r w:rsidRPr="00FA393B">
              <w:t>23.01</w:t>
            </w:r>
          </w:p>
        </w:tc>
        <w:tc>
          <w:tcPr>
            <w:cnfStyle w:val="000010000000" w:firstRow="0" w:lastRow="0" w:firstColumn="0" w:lastColumn="0" w:oddVBand="1" w:evenVBand="0" w:oddHBand="0" w:evenHBand="0" w:firstRowFirstColumn="0" w:firstRowLastColumn="0" w:lastRowFirstColumn="0" w:lastRowLastColumn="0"/>
            <w:tcW w:w="7755" w:type="dxa"/>
          </w:tcPr>
          <w:p w14:paraId="08A932A9" w14:textId="77777777" w:rsidR="00E65DB8" w:rsidRPr="00FA393B" w:rsidRDefault="007C24FD" w:rsidP="00FA393B">
            <w:r w:rsidRPr="00FA393B">
              <w:t>CTH</w:t>
            </w:r>
          </w:p>
        </w:tc>
      </w:tr>
      <w:tr w:rsidR="00E65DB8" w:rsidRPr="00FA393B" w14:paraId="7C68E5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2B6F96" w14:textId="77777777" w:rsidR="00E65DB8" w:rsidRPr="00FA393B" w:rsidRDefault="007C24FD" w:rsidP="00FA393B">
            <w:r w:rsidRPr="00FA393B">
              <w:t>23.02-23.03</w:t>
            </w:r>
          </w:p>
        </w:tc>
        <w:tc>
          <w:tcPr>
            <w:cnfStyle w:val="000010000000" w:firstRow="0" w:lastRow="0" w:firstColumn="0" w:lastColumn="0" w:oddVBand="1" w:evenVBand="0" w:oddHBand="0" w:evenHBand="0" w:firstRowFirstColumn="0" w:firstRowLastColumn="0" w:lastRowFirstColumn="0" w:lastRowLastColumn="0"/>
            <w:tcW w:w="7755" w:type="dxa"/>
          </w:tcPr>
          <w:p w14:paraId="3164A05D" w14:textId="77777777" w:rsidR="00E65DB8" w:rsidRPr="00FA393B" w:rsidRDefault="007C24FD" w:rsidP="00FA393B">
            <w:r w:rsidRPr="00FA393B">
              <w:t>CTH, provided that the weight of non-originating materials of Chapter 10 used does not exceed 20 % of the weight of the product.</w:t>
            </w:r>
          </w:p>
        </w:tc>
      </w:tr>
      <w:tr w:rsidR="00E65DB8" w:rsidRPr="00FA393B" w14:paraId="1785E0C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C37C7" w14:textId="77777777" w:rsidR="00E65DB8" w:rsidRPr="00FA393B" w:rsidRDefault="007C24FD" w:rsidP="00FA393B">
            <w:r w:rsidRPr="00FA393B">
              <w:t>23.04-23.08</w:t>
            </w:r>
          </w:p>
        </w:tc>
        <w:tc>
          <w:tcPr>
            <w:cnfStyle w:val="000010000000" w:firstRow="0" w:lastRow="0" w:firstColumn="0" w:lastColumn="0" w:oddVBand="1" w:evenVBand="0" w:oddHBand="0" w:evenHBand="0" w:firstRowFirstColumn="0" w:firstRowLastColumn="0" w:lastRowFirstColumn="0" w:lastRowLastColumn="0"/>
            <w:tcW w:w="7755" w:type="dxa"/>
          </w:tcPr>
          <w:p w14:paraId="2434C568" w14:textId="77777777" w:rsidR="00E65DB8" w:rsidRPr="00FA393B" w:rsidRDefault="007C24FD" w:rsidP="00FA393B">
            <w:r w:rsidRPr="00FA393B">
              <w:t>CTH</w:t>
            </w:r>
          </w:p>
        </w:tc>
      </w:tr>
      <w:tr w:rsidR="00E65DB8" w:rsidRPr="00FA393B" w14:paraId="567D70B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9805E0" w14:textId="77777777" w:rsidR="00E65DB8" w:rsidRPr="00FA393B" w:rsidRDefault="007C24FD" w:rsidP="00FA393B">
            <w:r w:rsidRPr="00FA393B">
              <w:t>2309.10</w:t>
            </w:r>
          </w:p>
        </w:tc>
        <w:tc>
          <w:tcPr>
            <w:cnfStyle w:val="000010000000" w:firstRow="0" w:lastRow="0" w:firstColumn="0" w:lastColumn="0" w:oddVBand="1" w:evenVBand="0" w:oddHBand="0" w:evenHBand="0" w:firstRowFirstColumn="0" w:firstRowLastColumn="0" w:lastRowFirstColumn="0" w:lastRowLastColumn="0"/>
            <w:tcW w:w="7755" w:type="dxa"/>
          </w:tcPr>
          <w:p w14:paraId="28260AEA" w14:textId="77777777" w:rsidR="00E65DB8" w:rsidRPr="00FA393B" w:rsidRDefault="007C24FD" w:rsidP="00FA393B">
            <w:r w:rsidRPr="00FA393B">
              <w:t>CTH</w:t>
            </w:r>
          </w:p>
        </w:tc>
      </w:tr>
      <w:tr w:rsidR="00E65DB8" w:rsidRPr="00FA393B" w14:paraId="0ABC07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55B4301" w14:textId="77777777" w:rsidR="00E65DB8" w:rsidRPr="00FA393B" w:rsidRDefault="007C24FD" w:rsidP="00FA393B">
            <w:r w:rsidRPr="00FA393B">
              <w:t xml:space="preserve">2309.90 </w:t>
            </w:r>
          </w:p>
        </w:tc>
        <w:tc>
          <w:tcPr>
            <w:cnfStyle w:val="000010000000" w:firstRow="0" w:lastRow="0" w:firstColumn="0" w:lastColumn="0" w:oddVBand="1" w:evenVBand="0" w:oddHBand="0" w:evenHBand="0" w:firstRowFirstColumn="0" w:firstRowLastColumn="0" w:lastRowFirstColumn="0" w:lastRowLastColumn="0"/>
            <w:tcW w:w="7755" w:type="dxa"/>
          </w:tcPr>
          <w:p w14:paraId="39263B41" w14:textId="77777777" w:rsidR="00E65DB8" w:rsidRPr="00FA393B" w:rsidRDefault="00E65DB8" w:rsidP="00FA393B"/>
        </w:tc>
      </w:tr>
      <w:tr w:rsidR="00E65DB8" w:rsidRPr="00FA393B" w14:paraId="6DDD9F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841F7B" w14:textId="77777777" w:rsidR="00E65DB8" w:rsidRPr="00FA393B" w:rsidRDefault="007C24FD" w:rsidP="00FA393B">
            <w:r w:rsidRPr="00FA393B">
              <w:t>- A product of a preparation used in animal feeding containing more than 10 % by dry weight of milk solids, and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69B8B3FB" w14:textId="77777777" w:rsidR="00E65DB8" w:rsidRPr="00FA393B" w:rsidRDefault="007C24FD" w:rsidP="00FA393B">
            <w:r w:rsidRPr="00FA393B">
              <w:t>CTH except from headings 04.01 to 04.06 or dairy preparations of subheading 1901.90 containing more than 10 % by dry weight of milk solids, provided that the value of non-originating materials of heading 10.06 used does not exceed 35 % of the EXW or 30 % of the FOB of the product.</w:t>
            </w:r>
          </w:p>
        </w:tc>
      </w:tr>
      <w:tr w:rsidR="00E65DB8" w:rsidRPr="00FA393B" w14:paraId="6F2A4C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3D640A" w14:textId="77777777" w:rsidR="00E65DB8" w:rsidRPr="00FA393B" w:rsidRDefault="007C24FD" w:rsidP="00FA393B">
            <w:r w:rsidRPr="00FA393B">
              <w:lastRenderedPageBreak/>
              <w:t>- A product of a preparation used in animal feeding containing more than 10 % by dry weight of milk solids, and not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5033D2C9" w14:textId="77777777" w:rsidR="00E65DB8" w:rsidRPr="00FA393B" w:rsidRDefault="007C24FD" w:rsidP="00FA393B">
            <w:r w:rsidRPr="00FA393B">
              <w:t>CTH except from headings 04.01 to 04.06 or dairy preparations of subheading 1901.90 containing more than 10 % by dry weight of milk solids.</w:t>
            </w:r>
          </w:p>
        </w:tc>
      </w:tr>
      <w:tr w:rsidR="00E65DB8" w:rsidRPr="00FA393B" w14:paraId="0DD673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BB136E" w14:textId="77777777" w:rsidR="00E65DB8" w:rsidRPr="00FA393B" w:rsidRDefault="007C24FD" w:rsidP="00FA393B">
            <w:r w:rsidRPr="00FA393B">
              <w:t>- A product of a preparation other than pet food containing more than 30 % by dry weight of rice, and not  of a preparation used in animal feeding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57E52C04" w14:textId="77777777" w:rsidR="00E65DB8" w:rsidRPr="00FA393B" w:rsidRDefault="007C24FD" w:rsidP="00FA393B">
            <w:r w:rsidRPr="00FA393B">
              <w:t>CTH, provided that the value of non-originating materials of heading 10.06 used does not exceed 35 % of the EXW or 30 % of the FOB of the product.</w:t>
            </w:r>
          </w:p>
        </w:tc>
      </w:tr>
      <w:tr w:rsidR="00E65DB8" w:rsidRPr="00FA393B" w14:paraId="0954FA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0AFB52"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B58662E" w14:textId="77777777" w:rsidR="00E65DB8" w:rsidRPr="00FA393B" w:rsidRDefault="007C24FD" w:rsidP="00FA393B">
            <w:r w:rsidRPr="00FA393B">
              <w:t>CTH</w:t>
            </w:r>
          </w:p>
        </w:tc>
      </w:tr>
      <w:tr w:rsidR="00E65DB8" w:rsidRPr="00FA393B" w14:paraId="4990885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173FD3" w14:textId="77777777" w:rsidR="00E65DB8" w:rsidRPr="00FA393B" w:rsidRDefault="007C24FD" w:rsidP="00FA393B">
            <w:r w:rsidRPr="00FA393B">
              <w:t>Chapter 24</w:t>
            </w:r>
          </w:p>
        </w:tc>
        <w:tc>
          <w:tcPr>
            <w:cnfStyle w:val="000010000000" w:firstRow="0" w:lastRow="0" w:firstColumn="0" w:lastColumn="0" w:oddVBand="1" w:evenVBand="0" w:oddHBand="0" w:evenHBand="0" w:firstRowFirstColumn="0" w:firstRowLastColumn="0" w:lastRowFirstColumn="0" w:lastRowLastColumn="0"/>
            <w:tcW w:w="7755" w:type="dxa"/>
          </w:tcPr>
          <w:p w14:paraId="42F8458A" w14:textId="77777777" w:rsidR="00E65DB8" w:rsidRPr="00FA393B" w:rsidRDefault="007C24FD" w:rsidP="00FA393B">
            <w:r w:rsidRPr="00FA393B">
              <w:t>Tobacco and manufactured tobacco substitutes</w:t>
            </w:r>
          </w:p>
        </w:tc>
      </w:tr>
      <w:tr w:rsidR="00E65DB8" w:rsidRPr="00FA393B" w14:paraId="2290337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CB36D7" w14:textId="77777777" w:rsidR="00E65DB8" w:rsidRPr="00FA393B" w:rsidRDefault="007C24FD" w:rsidP="00FA393B">
            <w:r w:rsidRPr="00FA393B">
              <w:t>24.01</w:t>
            </w:r>
          </w:p>
        </w:tc>
        <w:tc>
          <w:tcPr>
            <w:cnfStyle w:val="000010000000" w:firstRow="0" w:lastRow="0" w:firstColumn="0" w:lastColumn="0" w:oddVBand="1" w:evenVBand="0" w:oddHBand="0" w:evenHBand="0" w:firstRowFirstColumn="0" w:firstRowLastColumn="0" w:lastRowFirstColumn="0" w:lastRowLastColumn="0"/>
            <w:tcW w:w="7755" w:type="dxa"/>
          </w:tcPr>
          <w:p w14:paraId="3703A9A7" w14:textId="77777777" w:rsidR="00E65DB8" w:rsidRPr="00FA393B" w:rsidRDefault="007C24FD" w:rsidP="00FA393B">
            <w:r w:rsidRPr="00FA393B">
              <w:t>CC</w:t>
            </w:r>
          </w:p>
        </w:tc>
      </w:tr>
      <w:tr w:rsidR="00E65DB8" w:rsidRPr="00FA393B" w14:paraId="009AA6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129D12" w14:textId="77777777" w:rsidR="00E65DB8" w:rsidRPr="00FA393B" w:rsidRDefault="007C24FD" w:rsidP="00FA393B">
            <w:r w:rsidRPr="00FA393B">
              <w:t>2402.10</w:t>
            </w:r>
          </w:p>
        </w:tc>
        <w:tc>
          <w:tcPr>
            <w:cnfStyle w:val="000010000000" w:firstRow="0" w:lastRow="0" w:firstColumn="0" w:lastColumn="0" w:oddVBand="1" w:evenVBand="0" w:oddHBand="0" w:evenHBand="0" w:firstRowFirstColumn="0" w:firstRowLastColumn="0" w:lastRowFirstColumn="0" w:lastRowLastColumn="0"/>
            <w:tcW w:w="7755" w:type="dxa"/>
          </w:tcPr>
          <w:p w14:paraId="12206A4C" w14:textId="77777777" w:rsidR="00E65DB8" w:rsidRPr="00FA393B" w:rsidRDefault="007C24FD" w:rsidP="00FA393B">
            <w:r w:rsidRPr="00FA393B">
              <w:t>CTH, provided that the weight of non-originating materials of Chapter 24 used does not exceed 30 % of the weight of the product.</w:t>
            </w:r>
          </w:p>
        </w:tc>
      </w:tr>
      <w:tr w:rsidR="00964641" w:rsidRPr="00FA393B" w14:paraId="74FA39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986DBB" w14:textId="77777777" w:rsidR="00964641" w:rsidRPr="00FA393B" w:rsidRDefault="00964641" w:rsidP="00FA393B">
            <w:r w:rsidRPr="00FA393B">
              <w:t>2402.20-2403.99</w:t>
            </w:r>
          </w:p>
        </w:tc>
        <w:tc>
          <w:tcPr>
            <w:cnfStyle w:val="000010000000" w:firstRow="0" w:lastRow="0" w:firstColumn="0" w:lastColumn="0" w:oddVBand="1" w:evenVBand="0" w:oddHBand="0" w:evenHBand="0" w:firstRowFirstColumn="0" w:firstRowLastColumn="0" w:lastRowFirstColumn="0" w:lastRowLastColumn="0"/>
            <w:tcW w:w="7755" w:type="dxa"/>
          </w:tcPr>
          <w:p w14:paraId="6DB66211" w14:textId="77777777" w:rsidR="00964641" w:rsidRPr="00FA393B" w:rsidRDefault="00964641" w:rsidP="00FA393B">
            <w:r w:rsidRPr="00FA393B">
              <w:t>CTH;</w:t>
            </w:r>
          </w:p>
          <w:p w14:paraId="08DD1CCA" w14:textId="77777777" w:rsidR="00964641" w:rsidRPr="00FA393B" w:rsidRDefault="00964641" w:rsidP="00FA393B">
            <w:r w:rsidRPr="00FA393B">
              <w:t xml:space="preserve">MaxNOM 35 % (EXW); or </w:t>
            </w:r>
          </w:p>
          <w:p w14:paraId="25A6398A" w14:textId="77777777" w:rsidR="00964641" w:rsidRPr="00FA393B" w:rsidRDefault="00964641" w:rsidP="00FA393B">
            <w:r w:rsidRPr="00FA393B">
              <w:t>RVC 70 % (FOB).</w:t>
            </w:r>
          </w:p>
        </w:tc>
      </w:tr>
      <w:tr w:rsidR="00E65DB8" w:rsidRPr="00FA393B" w14:paraId="385DEB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BE599" w14:textId="1ED24BF0" w:rsidR="00E65DB8" w:rsidRPr="00FA393B" w:rsidRDefault="007C24FD" w:rsidP="00FA393B">
            <w:r w:rsidRPr="00FA393B">
              <w:t>240</w:t>
            </w:r>
            <w:r w:rsidR="00964641" w:rsidRPr="00FA393B">
              <w:t>4</w:t>
            </w:r>
          </w:p>
        </w:tc>
        <w:tc>
          <w:tcPr>
            <w:cnfStyle w:val="000010000000" w:firstRow="0" w:lastRow="0" w:firstColumn="0" w:lastColumn="0" w:oddVBand="1" w:evenVBand="0" w:oddHBand="0" w:evenHBand="0" w:firstRowFirstColumn="0" w:firstRowLastColumn="0" w:lastRowFirstColumn="0" w:lastRowLastColumn="0"/>
            <w:tcW w:w="7755" w:type="dxa"/>
          </w:tcPr>
          <w:p w14:paraId="3DC42022" w14:textId="77777777" w:rsidR="00E65DB8" w:rsidRPr="00FA393B" w:rsidRDefault="007C24FD" w:rsidP="00FA393B">
            <w:r w:rsidRPr="00FA393B">
              <w:t>CTH;</w:t>
            </w:r>
          </w:p>
          <w:p w14:paraId="28119471" w14:textId="77777777" w:rsidR="00E65DB8" w:rsidRPr="00FA393B" w:rsidRDefault="007C24FD" w:rsidP="00FA393B">
            <w:r w:rsidRPr="00FA393B">
              <w:t xml:space="preserve">MaxNOM 35 % (EXW); or </w:t>
            </w:r>
          </w:p>
          <w:p w14:paraId="45786F98" w14:textId="77777777" w:rsidR="00E65DB8" w:rsidRPr="00FA393B" w:rsidRDefault="007C24FD" w:rsidP="00FA393B">
            <w:r w:rsidRPr="00FA393B">
              <w:t>RVC 70 % (FOB).</w:t>
            </w:r>
          </w:p>
        </w:tc>
      </w:tr>
      <w:tr w:rsidR="00E65DB8" w:rsidRPr="00FA393B" w14:paraId="4835A3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60FC4A5" w14:textId="77777777" w:rsidR="00E65DB8" w:rsidRPr="00FA393B" w:rsidRDefault="007C24FD" w:rsidP="00FA393B">
            <w:r w:rsidRPr="00FA393B">
              <w:t>SECTION V</w:t>
            </w:r>
          </w:p>
        </w:tc>
        <w:tc>
          <w:tcPr>
            <w:cnfStyle w:val="000010000000" w:firstRow="0" w:lastRow="0" w:firstColumn="0" w:lastColumn="0" w:oddVBand="1" w:evenVBand="0" w:oddHBand="0" w:evenHBand="0" w:firstRowFirstColumn="0" w:firstRowLastColumn="0" w:lastRowFirstColumn="0" w:lastRowLastColumn="0"/>
            <w:tcW w:w="7755" w:type="dxa"/>
          </w:tcPr>
          <w:p w14:paraId="25F79CC6" w14:textId="77777777" w:rsidR="00E65DB8" w:rsidRPr="00FA393B" w:rsidRDefault="007C24FD" w:rsidP="00FA393B">
            <w:r w:rsidRPr="00FA393B">
              <w:t>MINERAL PRODUCTS</w:t>
            </w:r>
          </w:p>
          <w:p w14:paraId="27461F90" w14:textId="77777777" w:rsidR="00E65DB8" w:rsidRPr="00FA393B" w:rsidRDefault="007C24FD" w:rsidP="00FA393B">
            <w:r w:rsidRPr="00FA393B">
              <w:t xml:space="preserve">Section </w:t>
            </w:r>
            <w:proofErr w:type="gramStart"/>
            <w:r w:rsidRPr="00FA393B">
              <w:t>note</w:t>
            </w:r>
            <w:proofErr w:type="gramEnd"/>
            <w:r w:rsidRPr="00FA393B">
              <w:t>: For definitions of horizontal processing rules within this Section, see Note 5 of Annex A.</w:t>
            </w:r>
          </w:p>
        </w:tc>
      </w:tr>
      <w:tr w:rsidR="00E65DB8" w:rsidRPr="00FA393B" w14:paraId="371CC4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D48E1E" w14:textId="77777777" w:rsidR="00E65DB8" w:rsidRPr="00FA393B" w:rsidRDefault="007C24FD" w:rsidP="00FA393B">
            <w:r w:rsidRPr="00FA393B">
              <w:t>Chapter 25</w:t>
            </w:r>
          </w:p>
        </w:tc>
        <w:tc>
          <w:tcPr>
            <w:cnfStyle w:val="000010000000" w:firstRow="0" w:lastRow="0" w:firstColumn="0" w:lastColumn="0" w:oddVBand="1" w:evenVBand="0" w:oddHBand="0" w:evenHBand="0" w:firstRowFirstColumn="0" w:firstRowLastColumn="0" w:lastRowFirstColumn="0" w:lastRowLastColumn="0"/>
            <w:tcW w:w="7755" w:type="dxa"/>
          </w:tcPr>
          <w:p w14:paraId="115CFB2E" w14:textId="77777777" w:rsidR="00E65DB8" w:rsidRPr="00FA393B" w:rsidRDefault="007C24FD" w:rsidP="00FA393B">
            <w:r w:rsidRPr="00FA393B">
              <w:t>Salt; sulphur; earths and stone; plastering materials, lime and cement</w:t>
            </w:r>
          </w:p>
        </w:tc>
      </w:tr>
      <w:tr w:rsidR="00E65DB8" w:rsidRPr="00FA393B" w14:paraId="6BACE9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B9321E" w14:textId="77777777" w:rsidR="00E65DB8" w:rsidRPr="00FA393B" w:rsidRDefault="007C24FD" w:rsidP="00FA393B">
            <w:r w:rsidRPr="00FA393B">
              <w:t>25.01</w:t>
            </w:r>
          </w:p>
        </w:tc>
        <w:tc>
          <w:tcPr>
            <w:cnfStyle w:val="000010000000" w:firstRow="0" w:lastRow="0" w:firstColumn="0" w:lastColumn="0" w:oddVBand="1" w:evenVBand="0" w:oddHBand="0" w:evenHBand="0" w:firstRowFirstColumn="0" w:firstRowLastColumn="0" w:lastRowFirstColumn="0" w:lastRowLastColumn="0"/>
            <w:tcW w:w="7755" w:type="dxa"/>
          </w:tcPr>
          <w:p w14:paraId="0CC48EF4" w14:textId="77777777" w:rsidR="00E65DB8" w:rsidRPr="00FA393B" w:rsidRDefault="007C24FD" w:rsidP="00FA393B">
            <w:r w:rsidRPr="00FA393B">
              <w:t>CTH</w:t>
            </w:r>
          </w:p>
        </w:tc>
      </w:tr>
      <w:tr w:rsidR="00E65DB8" w:rsidRPr="00FA393B" w14:paraId="408947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2545F" w14:textId="77777777" w:rsidR="00E65DB8" w:rsidRPr="00FA393B" w:rsidRDefault="007C24FD" w:rsidP="00FA393B">
            <w:r w:rsidRPr="00FA393B">
              <w:t>25.02-25.30</w:t>
            </w:r>
          </w:p>
        </w:tc>
        <w:tc>
          <w:tcPr>
            <w:cnfStyle w:val="000010000000" w:firstRow="0" w:lastRow="0" w:firstColumn="0" w:lastColumn="0" w:oddVBand="1" w:evenVBand="0" w:oddHBand="0" w:evenHBand="0" w:firstRowFirstColumn="0" w:firstRowLastColumn="0" w:lastRowFirstColumn="0" w:lastRowLastColumn="0"/>
            <w:tcW w:w="7755" w:type="dxa"/>
          </w:tcPr>
          <w:p w14:paraId="1DCBC669" w14:textId="77777777" w:rsidR="00E65DB8" w:rsidRPr="00FA393B" w:rsidRDefault="007C24FD" w:rsidP="00FA393B">
            <w:r w:rsidRPr="00FA393B">
              <w:t>CTH;</w:t>
            </w:r>
          </w:p>
          <w:p w14:paraId="2D877466" w14:textId="77777777" w:rsidR="00E65DB8" w:rsidRPr="00FA393B" w:rsidRDefault="007C24FD" w:rsidP="00FA393B">
            <w:r w:rsidRPr="00FA393B">
              <w:t>MaxNOM 70 % (EXW); or RVC 35 % (FOB).</w:t>
            </w:r>
          </w:p>
        </w:tc>
      </w:tr>
      <w:tr w:rsidR="00E65DB8" w:rsidRPr="00FA393B" w14:paraId="0CE276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7A3079" w14:textId="77777777" w:rsidR="00E65DB8" w:rsidRPr="00FA393B" w:rsidRDefault="007C24FD" w:rsidP="00FA393B">
            <w:r w:rsidRPr="00FA393B">
              <w:t>Chapter 26</w:t>
            </w:r>
          </w:p>
        </w:tc>
        <w:tc>
          <w:tcPr>
            <w:cnfStyle w:val="000010000000" w:firstRow="0" w:lastRow="0" w:firstColumn="0" w:lastColumn="0" w:oddVBand="1" w:evenVBand="0" w:oddHBand="0" w:evenHBand="0" w:firstRowFirstColumn="0" w:firstRowLastColumn="0" w:lastRowFirstColumn="0" w:lastRowLastColumn="0"/>
            <w:tcW w:w="7755" w:type="dxa"/>
          </w:tcPr>
          <w:p w14:paraId="03A2855A" w14:textId="77777777" w:rsidR="00E65DB8" w:rsidRPr="00FA393B" w:rsidRDefault="007C24FD" w:rsidP="00FA393B">
            <w:r w:rsidRPr="00FA393B">
              <w:t>Ores, slag and ash</w:t>
            </w:r>
          </w:p>
        </w:tc>
      </w:tr>
      <w:tr w:rsidR="00E65DB8" w:rsidRPr="00FA393B" w14:paraId="450C4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FD8C3" w14:textId="77777777" w:rsidR="00E65DB8" w:rsidRPr="00FA393B" w:rsidRDefault="007C24FD" w:rsidP="00FA393B">
            <w:r w:rsidRPr="00FA393B">
              <w:t>26.01-26.21</w:t>
            </w:r>
          </w:p>
        </w:tc>
        <w:tc>
          <w:tcPr>
            <w:cnfStyle w:val="000010000000" w:firstRow="0" w:lastRow="0" w:firstColumn="0" w:lastColumn="0" w:oddVBand="1" w:evenVBand="0" w:oddHBand="0" w:evenHBand="0" w:firstRowFirstColumn="0" w:firstRowLastColumn="0" w:lastRowFirstColumn="0" w:lastRowLastColumn="0"/>
            <w:tcW w:w="7755" w:type="dxa"/>
          </w:tcPr>
          <w:p w14:paraId="1A5B8BBB" w14:textId="77777777" w:rsidR="00E65DB8" w:rsidRPr="00FA393B" w:rsidRDefault="007C24FD" w:rsidP="00FA393B">
            <w:r w:rsidRPr="00FA393B">
              <w:t>CTH</w:t>
            </w:r>
          </w:p>
        </w:tc>
      </w:tr>
      <w:tr w:rsidR="00E65DB8" w:rsidRPr="00FA393B" w14:paraId="53684F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2AFF7" w14:textId="77777777" w:rsidR="00E65DB8" w:rsidRPr="00FA393B" w:rsidRDefault="007C24FD" w:rsidP="00FA393B">
            <w:r w:rsidRPr="00FA393B">
              <w:t>Chapter 27</w:t>
            </w:r>
          </w:p>
        </w:tc>
        <w:tc>
          <w:tcPr>
            <w:cnfStyle w:val="000010000000" w:firstRow="0" w:lastRow="0" w:firstColumn="0" w:lastColumn="0" w:oddVBand="1" w:evenVBand="0" w:oddHBand="0" w:evenHBand="0" w:firstRowFirstColumn="0" w:firstRowLastColumn="0" w:lastRowFirstColumn="0" w:lastRowLastColumn="0"/>
            <w:tcW w:w="7755" w:type="dxa"/>
          </w:tcPr>
          <w:p w14:paraId="01E543D7" w14:textId="77777777" w:rsidR="00E65DB8" w:rsidRPr="00FA393B" w:rsidRDefault="007C24FD" w:rsidP="00FA393B">
            <w:r w:rsidRPr="00FA393B">
              <w:t>Mineral fuels, mineral oils and products of their distillation; bituminous substances; mineral waxes</w:t>
            </w:r>
          </w:p>
        </w:tc>
      </w:tr>
      <w:tr w:rsidR="00E65DB8" w:rsidRPr="00FA393B" w14:paraId="1D01741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CEDFC7" w14:textId="77777777" w:rsidR="00E65DB8" w:rsidRPr="00FA393B" w:rsidRDefault="007C24FD" w:rsidP="00FA393B">
            <w:r w:rsidRPr="00FA393B">
              <w:lastRenderedPageBreak/>
              <w:t>27.01-27.09</w:t>
            </w:r>
          </w:p>
        </w:tc>
        <w:tc>
          <w:tcPr>
            <w:cnfStyle w:val="000010000000" w:firstRow="0" w:lastRow="0" w:firstColumn="0" w:lastColumn="0" w:oddVBand="1" w:evenVBand="0" w:oddHBand="0" w:evenHBand="0" w:firstRowFirstColumn="0" w:firstRowLastColumn="0" w:lastRowFirstColumn="0" w:lastRowLastColumn="0"/>
            <w:tcW w:w="7755" w:type="dxa"/>
          </w:tcPr>
          <w:p w14:paraId="126BBFB2" w14:textId="77777777" w:rsidR="00E65DB8" w:rsidRPr="00FA393B" w:rsidRDefault="007C24FD" w:rsidP="00FA393B">
            <w:r w:rsidRPr="00FA393B">
              <w:t>CTH;</w:t>
            </w:r>
          </w:p>
          <w:p w14:paraId="4AA5C071" w14:textId="77777777" w:rsidR="00E65DB8" w:rsidRPr="00FA393B" w:rsidRDefault="007C24FD" w:rsidP="00FA393B">
            <w:r w:rsidRPr="00FA393B">
              <w:t>A chemical reaction or mixing and blending is undergone; MaxNOM 50 % (EXW); or</w:t>
            </w:r>
          </w:p>
          <w:p w14:paraId="53D49268" w14:textId="77777777" w:rsidR="00E65DB8" w:rsidRPr="00FA393B" w:rsidRDefault="007C24FD" w:rsidP="00FA393B">
            <w:r w:rsidRPr="00FA393B">
              <w:t>RVC 55 % (FOB).</w:t>
            </w:r>
          </w:p>
        </w:tc>
      </w:tr>
      <w:tr w:rsidR="00E65DB8" w:rsidRPr="00FA393B" w14:paraId="675951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CEE401" w14:textId="77777777" w:rsidR="00E65DB8" w:rsidRPr="00FA393B" w:rsidRDefault="007C24FD" w:rsidP="00FA393B">
            <w:r w:rsidRPr="00FA393B">
              <w:t>27.10</w:t>
            </w:r>
          </w:p>
        </w:tc>
        <w:tc>
          <w:tcPr>
            <w:cnfStyle w:val="000010000000" w:firstRow="0" w:lastRow="0" w:firstColumn="0" w:lastColumn="0" w:oddVBand="1" w:evenVBand="0" w:oddHBand="0" w:evenHBand="0" w:firstRowFirstColumn="0" w:firstRowLastColumn="0" w:lastRowFirstColumn="0" w:lastRowLastColumn="0"/>
            <w:tcW w:w="7755" w:type="dxa"/>
          </w:tcPr>
          <w:p w14:paraId="2B0DD1CE" w14:textId="77777777" w:rsidR="00E65DB8" w:rsidRPr="00FA393B" w:rsidRDefault="007C24FD" w:rsidP="00FA393B">
            <w:r w:rsidRPr="00FA393B">
              <w:t>CTH except from biodiesel of subheadings 3824.99 and 3826.00; or</w:t>
            </w:r>
          </w:p>
          <w:p w14:paraId="4C36A4B3" w14:textId="77777777" w:rsidR="00E65DB8" w:rsidRPr="00FA393B" w:rsidRDefault="007C24FD" w:rsidP="00FA393B">
            <w:r w:rsidRPr="00FA393B">
              <w:t>Distillation or a chemical reaction is undergone, provided that biodiesel (including hydrotreated vegetable oil) of heading 27.10 and subheadings 3824.99 and 3826.00 used is obtained by esterification, transesterification or hydrotreatment.</w:t>
            </w:r>
          </w:p>
        </w:tc>
      </w:tr>
      <w:tr w:rsidR="00E65DB8" w:rsidRPr="00FA393B" w14:paraId="6902F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88CFA20" w14:textId="77777777" w:rsidR="00E65DB8" w:rsidRPr="00FA393B" w:rsidRDefault="007C24FD" w:rsidP="00FA393B">
            <w:r w:rsidRPr="00FA393B">
              <w:t>27.11</w:t>
            </w:r>
          </w:p>
        </w:tc>
        <w:tc>
          <w:tcPr>
            <w:cnfStyle w:val="000010000000" w:firstRow="0" w:lastRow="0" w:firstColumn="0" w:lastColumn="0" w:oddVBand="1" w:evenVBand="0" w:oddHBand="0" w:evenHBand="0" w:firstRowFirstColumn="0" w:firstRowLastColumn="0" w:lastRowFirstColumn="0" w:lastRowLastColumn="0"/>
            <w:tcW w:w="7755" w:type="dxa"/>
          </w:tcPr>
          <w:p w14:paraId="03648D59" w14:textId="77777777" w:rsidR="00E65DB8" w:rsidRPr="00FA393B" w:rsidRDefault="007C24FD" w:rsidP="00FA393B">
            <w:r w:rsidRPr="00FA393B">
              <w:t>CTSH; or</w:t>
            </w:r>
          </w:p>
          <w:p w14:paraId="438F3C24" w14:textId="77777777" w:rsidR="00E65DB8" w:rsidRPr="00FA393B" w:rsidRDefault="007C24FD" w:rsidP="00FA393B">
            <w:r w:rsidRPr="00FA393B">
              <w:t>A chemical reaction is undergone.</w:t>
            </w:r>
          </w:p>
        </w:tc>
      </w:tr>
      <w:tr w:rsidR="00E65DB8" w:rsidRPr="00FA393B" w14:paraId="0A6CF0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990422" w14:textId="77777777" w:rsidR="00E65DB8" w:rsidRPr="00FA393B" w:rsidRDefault="007C24FD" w:rsidP="00FA393B">
            <w:r w:rsidRPr="00FA393B">
              <w:t>27.12-27.15</w:t>
            </w:r>
          </w:p>
        </w:tc>
        <w:tc>
          <w:tcPr>
            <w:cnfStyle w:val="000010000000" w:firstRow="0" w:lastRow="0" w:firstColumn="0" w:lastColumn="0" w:oddVBand="1" w:evenVBand="0" w:oddHBand="0" w:evenHBand="0" w:firstRowFirstColumn="0" w:firstRowLastColumn="0" w:lastRowFirstColumn="0" w:lastRowLastColumn="0"/>
            <w:tcW w:w="7755" w:type="dxa"/>
          </w:tcPr>
          <w:p w14:paraId="33405F99" w14:textId="77777777" w:rsidR="00E65DB8" w:rsidRPr="00FA393B" w:rsidRDefault="007C24FD" w:rsidP="00FA393B">
            <w:r w:rsidRPr="00FA393B">
              <w:t>CTH;</w:t>
            </w:r>
          </w:p>
          <w:p w14:paraId="47A042DA" w14:textId="77777777" w:rsidR="00E65DB8" w:rsidRPr="00FA393B" w:rsidRDefault="007C24FD" w:rsidP="00FA393B">
            <w:r w:rsidRPr="00FA393B">
              <w:t>A chemical reaction or mixing and blending is undergone; MaxNOM 50 % (EXW); or</w:t>
            </w:r>
          </w:p>
          <w:p w14:paraId="6A318FF7" w14:textId="77777777" w:rsidR="00E65DB8" w:rsidRPr="00FA393B" w:rsidRDefault="007C24FD" w:rsidP="00FA393B">
            <w:r w:rsidRPr="00FA393B">
              <w:t>RVC 55 % (FOB).</w:t>
            </w:r>
          </w:p>
        </w:tc>
      </w:tr>
      <w:tr w:rsidR="00E65DB8" w:rsidRPr="00FA393B" w14:paraId="5E3283E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8A08C5" w14:textId="77777777" w:rsidR="00E65DB8" w:rsidRPr="00FA393B" w:rsidRDefault="007C24FD" w:rsidP="00FA393B">
            <w:r w:rsidRPr="00FA393B">
              <w:t>SECTION VI</w:t>
            </w:r>
          </w:p>
        </w:tc>
        <w:tc>
          <w:tcPr>
            <w:cnfStyle w:val="000010000000" w:firstRow="0" w:lastRow="0" w:firstColumn="0" w:lastColumn="0" w:oddVBand="1" w:evenVBand="0" w:oddHBand="0" w:evenHBand="0" w:firstRowFirstColumn="0" w:firstRowLastColumn="0" w:lastRowFirstColumn="0" w:lastRowLastColumn="0"/>
            <w:tcW w:w="7755" w:type="dxa"/>
          </w:tcPr>
          <w:p w14:paraId="3D7F1F65" w14:textId="77777777" w:rsidR="00E65DB8" w:rsidRPr="00FA393B" w:rsidRDefault="007C24FD" w:rsidP="00FA393B">
            <w:r w:rsidRPr="00FA393B">
              <w:t>PRODUCTS OF THE CHEMICAL OR ALLIED INDUSTRIES</w:t>
            </w:r>
          </w:p>
          <w:p w14:paraId="50E43783" w14:textId="77777777" w:rsidR="00E65DB8" w:rsidRPr="00FA393B" w:rsidRDefault="007C24FD" w:rsidP="00FA393B">
            <w:r w:rsidRPr="00FA393B">
              <w:t xml:space="preserve">Section </w:t>
            </w:r>
            <w:proofErr w:type="gramStart"/>
            <w:r w:rsidRPr="00FA393B">
              <w:t>note</w:t>
            </w:r>
            <w:proofErr w:type="gramEnd"/>
            <w:r w:rsidRPr="00FA393B">
              <w:t>: For definitions of horizontal processing rules within this Section, see Note 5 of Annex A.</w:t>
            </w:r>
          </w:p>
        </w:tc>
      </w:tr>
      <w:tr w:rsidR="00E65DB8" w:rsidRPr="00FA393B" w14:paraId="3001E0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FB945A" w14:textId="77777777" w:rsidR="00E65DB8" w:rsidRPr="00FA393B" w:rsidRDefault="007C24FD" w:rsidP="00FA393B">
            <w:r w:rsidRPr="00FA393B">
              <w:t>Chapter 28</w:t>
            </w:r>
          </w:p>
        </w:tc>
        <w:tc>
          <w:tcPr>
            <w:cnfStyle w:val="000010000000" w:firstRow="0" w:lastRow="0" w:firstColumn="0" w:lastColumn="0" w:oddVBand="1" w:evenVBand="0" w:oddHBand="0" w:evenHBand="0" w:firstRowFirstColumn="0" w:firstRowLastColumn="0" w:lastRowFirstColumn="0" w:lastRowLastColumn="0"/>
            <w:tcW w:w="7755" w:type="dxa"/>
          </w:tcPr>
          <w:p w14:paraId="18773390" w14:textId="77777777" w:rsidR="00E65DB8" w:rsidRPr="00FA393B" w:rsidRDefault="007C24FD" w:rsidP="00FA393B">
            <w:r w:rsidRPr="00FA393B">
              <w:t>Inorganic chemicals; organic or inorganic compounds of precious metals, of rare-earth metals, of radioactive elements or of isotopes</w:t>
            </w:r>
          </w:p>
        </w:tc>
      </w:tr>
      <w:tr w:rsidR="00E65DB8" w:rsidRPr="00FA393B" w14:paraId="5F4683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04AEEC" w14:textId="77777777" w:rsidR="00E65DB8" w:rsidRPr="00FA393B" w:rsidRDefault="007C24FD" w:rsidP="00FA393B">
            <w:r w:rsidRPr="00FA393B">
              <w:t>28.01-28.53</w:t>
            </w:r>
          </w:p>
        </w:tc>
        <w:tc>
          <w:tcPr>
            <w:cnfStyle w:val="000010000000" w:firstRow="0" w:lastRow="0" w:firstColumn="0" w:lastColumn="0" w:oddVBand="1" w:evenVBand="0" w:oddHBand="0" w:evenHBand="0" w:firstRowFirstColumn="0" w:firstRowLastColumn="0" w:lastRowFirstColumn="0" w:lastRowLastColumn="0"/>
            <w:tcW w:w="7755" w:type="dxa"/>
          </w:tcPr>
          <w:p w14:paraId="75B76BFF" w14:textId="77777777" w:rsidR="00E65DB8" w:rsidRPr="00FA393B" w:rsidRDefault="007C24FD" w:rsidP="00FA393B">
            <w:r w:rsidRPr="00FA393B">
              <w:t>CTSH;</w:t>
            </w:r>
          </w:p>
          <w:p w14:paraId="18B714CB" w14:textId="77777777" w:rsidR="00E65DB8" w:rsidRPr="00FA393B" w:rsidRDefault="007C24FD" w:rsidP="00FA393B">
            <w:r w:rsidRPr="00FA393B">
              <w:t>A chemical reaction, purification, production of standard materials or isomer separation is undergone;</w:t>
            </w:r>
          </w:p>
          <w:p w14:paraId="42A56CAA" w14:textId="77777777" w:rsidR="00E65DB8" w:rsidRPr="00FA393B" w:rsidRDefault="007C24FD" w:rsidP="00FA393B">
            <w:r w:rsidRPr="00FA393B">
              <w:t>MaxNOM 50 % (EXW); or RVC 55 % (FOB).</w:t>
            </w:r>
          </w:p>
        </w:tc>
      </w:tr>
      <w:tr w:rsidR="00E65DB8" w:rsidRPr="00FA393B" w14:paraId="33103F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A7DA" w14:textId="77777777" w:rsidR="00E65DB8" w:rsidRPr="00FA393B" w:rsidRDefault="007C24FD" w:rsidP="00FA393B">
            <w:r w:rsidRPr="00FA393B">
              <w:t>Chapter 29</w:t>
            </w:r>
          </w:p>
        </w:tc>
        <w:tc>
          <w:tcPr>
            <w:cnfStyle w:val="000010000000" w:firstRow="0" w:lastRow="0" w:firstColumn="0" w:lastColumn="0" w:oddVBand="1" w:evenVBand="0" w:oddHBand="0" w:evenHBand="0" w:firstRowFirstColumn="0" w:firstRowLastColumn="0" w:lastRowFirstColumn="0" w:lastRowLastColumn="0"/>
            <w:tcW w:w="7755" w:type="dxa"/>
          </w:tcPr>
          <w:p w14:paraId="6C772D42" w14:textId="77777777" w:rsidR="00E65DB8" w:rsidRPr="00FA393B" w:rsidRDefault="007C24FD" w:rsidP="00FA393B">
            <w:r w:rsidRPr="00FA393B">
              <w:t>Organic chemicals</w:t>
            </w:r>
          </w:p>
        </w:tc>
      </w:tr>
      <w:tr w:rsidR="00E65DB8" w:rsidRPr="00FA393B" w14:paraId="77CC1AE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99B10" w14:textId="77777777" w:rsidR="00E65DB8" w:rsidRPr="00FA393B" w:rsidRDefault="007C24FD" w:rsidP="00FA393B">
            <w:r w:rsidRPr="00FA393B">
              <w:t>2901.10-2905.42</w:t>
            </w:r>
          </w:p>
        </w:tc>
        <w:tc>
          <w:tcPr>
            <w:cnfStyle w:val="000010000000" w:firstRow="0" w:lastRow="0" w:firstColumn="0" w:lastColumn="0" w:oddVBand="1" w:evenVBand="0" w:oddHBand="0" w:evenHBand="0" w:firstRowFirstColumn="0" w:firstRowLastColumn="0" w:lastRowFirstColumn="0" w:lastRowLastColumn="0"/>
            <w:tcW w:w="7755" w:type="dxa"/>
          </w:tcPr>
          <w:p w14:paraId="1B6E7C26" w14:textId="77777777" w:rsidR="00E65DB8" w:rsidRPr="00FA393B" w:rsidRDefault="007C24FD" w:rsidP="00FA393B">
            <w:r w:rsidRPr="00FA393B">
              <w:t>CTSH;</w:t>
            </w:r>
          </w:p>
          <w:p w14:paraId="789D6E48"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4A9CAE00" w14:textId="77777777" w:rsidR="00E65DB8" w:rsidRPr="00FA393B" w:rsidRDefault="007C24FD" w:rsidP="00FA393B">
            <w:r w:rsidRPr="00FA393B">
              <w:t>MaxNOM 50 % (EXW); or RVC 55 % (FOB).</w:t>
            </w:r>
          </w:p>
        </w:tc>
      </w:tr>
      <w:tr w:rsidR="00E65DB8" w:rsidRPr="00FA393B" w14:paraId="23E2A0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31E9A2" w14:textId="77777777" w:rsidR="00E65DB8" w:rsidRPr="00FA393B" w:rsidRDefault="007C24FD" w:rsidP="00FA393B">
            <w:r w:rsidRPr="00FA393B">
              <w:t>2905.43-2905.44</w:t>
            </w:r>
          </w:p>
        </w:tc>
        <w:tc>
          <w:tcPr>
            <w:cnfStyle w:val="000010000000" w:firstRow="0" w:lastRow="0" w:firstColumn="0" w:lastColumn="0" w:oddVBand="1" w:evenVBand="0" w:oddHBand="0" w:evenHBand="0" w:firstRowFirstColumn="0" w:firstRowLastColumn="0" w:lastRowFirstColumn="0" w:lastRowLastColumn="0"/>
            <w:tcW w:w="7755" w:type="dxa"/>
          </w:tcPr>
          <w:p w14:paraId="51DCEFA6" w14:textId="77777777" w:rsidR="00E65DB8" w:rsidRPr="00FA393B" w:rsidRDefault="007C24FD" w:rsidP="00FA393B">
            <w:r w:rsidRPr="00FA393B">
              <w:t>CTH except from heading 17.02 and subheading 3824.60.</w:t>
            </w:r>
          </w:p>
        </w:tc>
      </w:tr>
      <w:tr w:rsidR="00E65DB8" w:rsidRPr="00FA393B" w14:paraId="560B0A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EFE8F7" w14:textId="77777777" w:rsidR="00E65DB8" w:rsidRPr="00FA393B" w:rsidRDefault="007C24FD" w:rsidP="00FA393B">
            <w:r w:rsidRPr="00FA393B">
              <w:t>2905.45</w:t>
            </w:r>
          </w:p>
        </w:tc>
        <w:tc>
          <w:tcPr>
            <w:cnfStyle w:val="000010000000" w:firstRow="0" w:lastRow="0" w:firstColumn="0" w:lastColumn="0" w:oddVBand="1" w:evenVBand="0" w:oddHBand="0" w:evenHBand="0" w:firstRowFirstColumn="0" w:firstRowLastColumn="0" w:lastRowFirstColumn="0" w:lastRowLastColumn="0"/>
            <w:tcW w:w="7755" w:type="dxa"/>
          </w:tcPr>
          <w:p w14:paraId="5EC91635" w14:textId="77777777" w:rsidR="00E65DB8" w:rsidRPr="00FA393B" w:rsidRDefault="007C24FD" w:rsidP="00FA393B">
            <w:r w:rsidRPr="00FA393B">
              <w:t>CTH; however, non-originating materials of subheading 2905.45 may be used, provided that their total value does not exceed 20 % of the EXW or 15 % of the FOB of the product;</w:t>
            </w:r>
          </w:p>
          <w:p w14:paraId="6365DE39" w14:textId="77777777" w:rsidR="00E65DB8" w:rsidRPr="00FA393B" w:rsidRDefault="007C24FD" w:rsidP="00FA393B">
            <w:r w:rsidRPr="00FA393B">
              <w:t>MaxNOM 50 % (EXW); or RVC 55 % (FOB).</w:t>
            </w:r>
          </w:p>
        </w:tc>
      </w:tr>
      <w:tr w:rsidR="00E65DB8" w:rsidRPr="00FA393B" w14:paraId="4432A3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AECDE4" w14:textId="77777777" w:rsidR="00E65DB8" w:rsidRPr="00FA393B" w:rsidRDefault="007C24FD" w:rsidP="00FA393B">
            <w:r w:rsidRPr="00FA393B">
              <w:t>2905.49-2905.59</w:t>
            </w:r>
          </w:p>
        </w:tc>
        <w:tc>
          <w:tcPr>
            <w:cnfStyle w:val="000010000000" w:firstRow="0" w:lastRow="0" w:firstColumn="0" w:lastColumn="0" w:oddVBand="1" w:evenVBand="0" w:oddHBand="0" w:evenHBand="0" w:firstRowFirstColumn="0" w:firstRowLastColumn="0" w:lastRowFirstColumn="0" w:lastRowLastColumn="0"/>
            <w:tcW w:w="7755" w:type="dxa"/>
          </w:tcPr>
          <w:p w14:paraId="4D1D4240" w14:textId="77777777" w:rsidR="00E65DB8" w:rsidRPr="00FA393B" w:rsidRDefault="007C24FD" w:rsidP="00FA393B">
            <w:r w:rsidRPr="00FA393B">
              <w:t>CTSH;</w:t>
            </w:r>
          </w:p>
          <w:p w14:paraId="76836159"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293A7F4E" w14:textId="77777777" w:rsidR="00E65DB8" w:rsidRPr="00FA393B" w:rsidRDefault="007C24FD" w:rsidP="00FA393B">
            <w:r w:rsidRPr="00FA393B">
              <w:t>MaxNOM 50 % (EXW); or RVC 55 % (FOB).</w:t>
            </w:r>
          </w:p>
        </w:tc>
      </w:tr>
      <w:tr w:rsidR="00E65DB8" w:rsidRPr="00FA393B" w14:paraId="6DCC0B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B4B9D4" w14:textId="77777777" w:rsidR="00E65DB8" w:rsidRPr="00FA393B" w:rsidRDefault="007C24FD" w:rsidP="00FA393B">
            <w:r w:rsidRPr="00FA393B">
              <w:t>2906.11</w:t>
            </w:r>
          </w:p>
        </w:tc>
        <w:tc>
          <w:tcPr>
            <w:cnfStyle w:val="000010000000" w:firstRow="0" w:lastRow="0" w:firstColumn="0" w:lastColumn="0" w:oddVBand="1" w:evenVBand="0" w:oddHBand="0" w:evenHBand="0" w:firstRowFirstColumn="0" w:firstRowLastColumn="0" w:lastRowFirstColumn="0" w:lastRowLastColumn="0"/>
            <w:tcW w:w="7755" w:type="dxa"/>
          </w:tcPr>
          <w:p w14:paraId="6149F86B" w14:textId="77777777" w:rsidR="00E65DB8" w:rsidRPr="00FA393B" w:rsidRDefault="007C24FD" w:rsidP="00FA393B">
            <w:r w:rsidRPr="00FA393B">
              <w:t>CTSH</w:t>
            </w:r>
          </w:p>
        </w:tc>
      </w:tr>
      <w:tr w:rsidR="00E65DB8" w:rsidRPr="00FA393B" w14:paraId="5FCC4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D36D77" w14:textId="77777777" w:rsidR="00E65DB8" w:rsidRPr="00FA393B" w:rsidRDefault="007C24FD" w:rsidP="00FA393B">
            <w:r w:rsidRPr="00FA393B">
              <w:t>2906.12-2918.13</w:t>
            </w:r>
          </w:p>
        </w:tc>
        <w:tc>
          <w:tcPr>
            <w:cnfStyle w:val="000010000000" w:firstRow="0" w:lastRow="0" w:firstColumn="0" w:lastColumn="0" w:oddVBand="1" w:evenVBand="0" w:oddHBand="0" w:evenHBand="0" w:firstRowFirstColumn="0" w:firstRowLastColumn="0" w:lastRowFirstColumn="0" w:lastRowLastColumn="0"/>
            <w:tcW w:w="7755" w:type="dxa"/>
          </w:tcPr>
          <w:p w14:paraId="151B59E8" w14:textId="77777777" w:rsidR="00E65DB8" w:rsidRPr="00FA393B" w:rsidRDefault="007C24FD" w:rsidP="00FA393B">
            <w:r w:rsidRPr="00FA393B">
              <w:t>CTSH;</w:t>
            </w:r>
          </w:p>
          <w:p w14:paraId="5554CD6E"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3159DEFC" w14:textId="77777777" w:rsidR="00E65DB8" w:rsidRPr="00FA393B" w:rsidRDefault="007C24FD" w:rsidP="00FA393B">
            <w:r w:rsidRPr="00FA393B">
              <w:t>MaxNOM 50 % (EXW); or RVC 55 % (FOB).</w:t>
            </w:r>
          </w:p>
        </w:tc>
      </w:tr>
      <w:tr w:rsidR="00E65DB8" w:rsidRPr="00FA393B" w14:paraId="1CB056C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619D37" w14:textId="77777777" w:rsidR="00E65DB8" w:rsidRPr="00FA393B" w:rsidRDefault="007C24FD" w:rsidP="00FA393B">
            <w:r w:rsidRPr="00FA393B">
              <w:t>2918.14-2918.15</w:t>
            </w:r>
          </w:p>
        </w:tc>
        <w:tc>
          <w:tcPr>
            <w:cnfStyle w:val="000010000000" w:firstRow="0" w:lastRow="0" w:firstColumn="0" w:lastColumn="0" w:oddVBand="1" w:evenVBand="0" w:oddHBand="0" w:evenHBand="0" w:firstRowFirstColumn="0" w:firstRowLastColumn="0" w:lastRowFirstColumn="0" w:lastRowLastColumn="0"/>
            <w:tcW w:w="7755" w:type="dxa"/>
          </w:tcPr>
          <w:p w14:paraId="4DD91967" w14:textId="77777777" w:rsidR="00E65DB8" w:rsidRPr="00FA393B" w:rsidRDefault="007C24FD" w:rsidP="00FA393B">
            <w:r w:rsidRPr="00FA393B">
              <w:t>CTSH</w:t>
            </w:r>
          </w:p>
        </w:tc>
      </w:tr>
      <w:tr w:rsidR="00E65DB8" w:rsidRPr="00FA393B" w14:paraId="62E03C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D0CD3F" w14:textId="77777777" w:rsidR="00E65DB8" w:rsidRPr="00FA393B" w:rsidRDefault="007C24FD" w:rsidP="00FA393B">
            <w:r w:rsidRPr="00FA393B">
              <w:t>2918.16-2922.41</w:t>
            </w:r>
          </w:p>
        </w:tc>
        <w:tc>
          <w:tcPr>
            <w:cnfStyle w:val="000010000000" w:firstRow="0" w:lastRow="0" w:firstColumn="0" w:lastColumn="0" w:oddVBand="1" w:evenVBand="0" w:oddHBand="0" w:evenHBand="0" w:firstRowFirstColumn="0" w:firstRowLastColumn="0" w:lastRowFirstColumn="0" w:lastRowLastColumn="0"/>
            <w:tcW w:w="7755" w:type="dxa"/>
          </w:tcPr>
          <w:p w14:paraId="025EBA97" w14:textId="77777777" w:rsidR="00E65DB8" w:rsidRPr="00FA393B" w:rsidRDefault="007C24FD" w:rsidP="00FA393B">
            <w:r w:rsidRPr="00FA393B">
              <w:t>CTSH;</w:t>
            </w:r>
          </w:p>
          <w:p w14:paraId="0728D806"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44F41541" w14:textId="77777777" w:rsidR="00E65DB8" w:rsidRPr="00FA393B" w:rsidRDefault="007C24FD" w:rsidP="00FA393B">
            <w:r w:rsidRPr="00FA393B">
              <w:t>MaxNOM 50 % (EXW); or RVC 55 % (FOB).</w:t>
            </w:r>
          </w:p>
        </w:tc>
      </w:tr>
      <w:tr w:rsidR="00E65DB8" w:rsidRPr="00FA393B" w14:paraId="2099EF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D68D1" w14:textId="77777777" w:rsidR="00E65DB8" w:rsidRPr="00FA393B" w:rsidRDefault="007C24FD" w:rsidP="00FA393B">
            <w:r w:rsidRPr="00FA393B">
              <w:t>2922.42</w:t>
            </w:r>
          </w:p>
        </w:tc>
        <w:tc>
          <w:tcPr>
            <w:cnfStyle w:val="000010000000" w:firstRow="0" w:lastRow="0" w:firstColumn="0" w:lastColumn="0" w:oddVBand="1" w:evenVBand="0" w:oddHBand="0" w:evenHBand="0" w:firstRowFirstColumn="0" w:firstRowLastColumn="0" w:lastRowFirstColumn="0" w:lastRowLastColumn="0"/>
            <w:tcW w:w="7755" w:type="dxa"/>
          </w:tcPr>
          <w:p w14:paraId="192AF8DD" w14:textId="77777777" w:rsidR="00E65DB8" w:rsidRPr="00FA393B" w:rsidRDefault="007C24FD" w:rsidP="00FA393B">
            <w:r w:rsidRPr="00FA393B">
              <w:t>CTSH</w:t>
            </w:r>
          </w:p>
        </w:tc>
      </w:tr>
      <w:tr w:rsidR="00E65DB8" w:rsidRPr="00FA393B" w14:paraId="0D6B210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75C654" w14:textId="77777777" w:rsidR="00E65DB8" w:rsidRPr="00FA393B" w:rsidRDefault="007C24FD" w:rsidP="00FA393B">
            <w:r w:rsidRPr="00FA393B">
              <w:lastRenderedPageBreak/>
              <w:t>2922.43-2923.10</w:t>
            </w:r>
          </w:p>
        </w:tc>
        <w:tc>
          <w:tcPr>
            <w:cnfStyle w:val="000010000000" w:firstRow="0" w:lastRow="0" w:firstColumn="0" w:lastColumn="0" w:oddVBand="1" w:evenVBand="0" w:oddHBand="0" w:evenHBand="0" w:firstRowFirstColumn="0" w:firstRowLastColumn="0" w:lastRowFirstColumn="0" w:lastRowLastColumn="0"/>
            <w:tcW w:w="7755" w:type="dxa"/>
          </w:tcPr>
          <w:p w14:paraId="5D466C37" w14:textId="77777777" w:rsidR="00E65DB8" w:rsidRPr="00FA393B" w:rsidRDefault="007C24FD" w:rsidP="00FA393B">
            <w:r w:rsidRPr="00FA393B">
              <w:t>CTSH;</w:t>
            </w:r>
          </w:p>
          <w:p w14:paraId="71B262CD"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63855718" w14:textId="77777777" w:rsidR="00E65DB8" w:rsidRPr="00FA393B" w:rsidRDefault="007C24FD" w:rsidP="00FA393B">
            <w:r w:rsidRPr="00FA393B">
              <w:t>MaxNOM 50 % (EXW); or RVC 55 % (FOB).</w:t>
            </w:r>
          </w:p>
        </w:tc>
      </w:tr>
      <w:tr w:rsidR="00E65DB8" w:rsidRPr="00FA393B" w14:paraId="43E9A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DF56FF" w14:textId="77777777" w:rsidR="00E65DB8" w:rsidRPr="00FA393B" w:rsidRDefault="007C24FD" w:rsidP="00FA393B">
            <w:r w:rsidRPr="00FA393B">
              <w:t>2923.20</w:t>
            </w:r>
          </w:p>
        </w:tc>
        <w:tc>
          <w:tcPr>
            <w:cnfStyle w:val="000010000000" w:firstRow="0" w:lastRow="0" w:firstColumn="0" w:lastColumn="0" w:oddVBand="1" w:evenVBand="0" w:oddHBand="0" w:evenHBand="0" w:firstRowFirstColumn="0" w:firstRowLastColumn="0" w:lastRowFirstColumn="0" w:lastRowLastColumn="0"/>
            <w:tcW w:w="7755" w:type="dxa"/>
          </w:tcPr>
          <w:p w14:paraId="501950B9" w14:textId="77777777" w:rsidR="00E65DB8" w:rsidRPr="00FA393B" w:rsidRDefault="007C24FD" w:rsidP="00FA393B">
            <w:r w:rsidRPr="00FA393B">
              <w:t>CTSH;</w:t>
            </w:r>
          </w:p>
          <w:p w14:paraId="763AAC1C" w14:textId="77777777" w:rsidR="00E65DB8" w:rsidRPr="00FA393B" w:rsidRDefault="007C24FD" w:rsidP="00FA393B">
            <w:r w:rsidRPr="00FA393B">
              <w:t>MaxNOM 50 % (EXW); or RVC 55 % (FOB).</w:t>
            </w:r>
          </w:p>
        </w:tc>
      </w:tr>
      <w:tr w:rsidR="00E65DB8" w:rsidRPr="00FA393B" w14:paraId="314212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7A7A23" w14:textId="77777777" w:rsidR="00E65DB8" w:rsidRPr="00FA393B" w:rsidRDefault="007C24FD" w:rsidP="00FA393B">
            <w:r w:rsidRPr="00FA393B">
              <w:t>2923.30-2924.24</w:t>
            </w:r>
          </w:p>
        </w:tc>
        <w:tc>
          <w:tcPr>
            <w:cnfStyle w:val="000010000000" w:firstRow="0" w:lastRow="0" w:firstColumn="0" w:lastColumn="0" w:oddVBand="1" w:evenVBand="0" w:oddHBand="0" w:evenHBand="0" w:firstRowFirstColumn="0" w:firstRowLastColumn="0" w:lastRowFirstColumn="0" w:lastRowLastColumn="0"/>
            <w:tcW w:w="7755" w:type="dxa"/>
          </w:tcPr>
          <w:p w14:paraId="76AC933D" w14:textId="77777777" w:rsidR="00E65DB8" w:rsidRPr="00FA393B" w:rsidRDefault="007C24FD" w:rsidP="00FA393B">
            <w:r w:rsidRPr="00FA393B">
              <w:t>CTSH;</w:t>
            </w:r>
          </w:p>
          <w:p w14:paraId="5599752F"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7B3166CF" w14:textId="77777777" w:rsidR="00E65DB8" w:rsidRPr="00FA393B" w:rsidRDefault="007C24FD" w:rsidP="00FA393B">
            <w:r w:rsidRPr="00FA393B">
              <w:t>MaxNOM 50 % (EXW); or RVC 55 % (FOB).</w:t>
            </w:r>
          </w:p>
        </w:tc>
      </w:tr>
      <w:tr w:rsidR="00E65DB8" w:rsidRPr="00FA393B" w14:paraId="601B70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FCA62" w14:textId="77777777" w:rsidR="00E65DB8" w:rsidRPr="00FA393B" w:rsidRDefault="007C24FD" w:rsidP="00FA393B">
            <w:r w:rsidRPr="00FA393B">
              <w:t>2924.25-2924.29</w:t>
            </w:r>
          </w:p>
        </w:tc>
        <w:tc>
          <w:tcPr>
            <w:cnfStyle w:val="000010000000" w:firstRow="0" w:lastRow="0" w:firstColumn="0" w:lastColumn="0" w:oddVBand="1" w:evenVBand="0" w:oddHBand="0" w:evenHBand="0" w:firstRowFirstColumn="0" w:firstRowLastColumn="0" w:lastRowFirstColumn="0" w:lastRowLastColumn="0"/>
            <w:tcW w:w="7755" w:type="dxa"/>
          </w:tcPr>
          <w:p w14:paraId="7843E2AC" w14:textId="77777777" w:rsidR="00E65DB8" w:rsidRPr="00FA393B" w:rsidRDefault="007C24FD" w:rsidP="00FA393B">
            <w:r w:rsidRPr="00FA393B">
              <w:t>CTSH;</w:t>
            </w:r>
          </w:p>
          <w:p w14:paraId="5F5BCEDA" w14:textId="77777777" w:rsidR="00E65DB8" w:rsidRPr="00FA393B" w:rsidRDefault="007C24FD" w:rsidP="00FA393B">
            <w:r w:rsidRPr="00FA393B">
              <w:t>MaxNOM 50 % (EXW); or RVC 55 % (FOB).</w:t>
            </w:r>
          </w:p>
        </w:tc>
      </w:tr>
      <w:tr w:rsidR="00E65DB8" w:rsidRPr="00FA393B" w14:paraId="78E6979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B654F5" w14:textId="77777777" w:rsidR="00E65DB8" w:rsidRPr="00FA393B" w:rsidRDefault="007C24FD" w:rsidP="00FA393B">
            <w:r w:rsidRPr="00FA393B">
              <w:t>2925.11-2938.10</w:t>
            </w:r>
          </w:p>
        </w:tc>
        <w:tc>
          <w:tcPr>
            <w:cnfStyle w:val="000010000000" w:firstRow="0" w:lastRow="0" w:firstColumn="0" w:lastColumn="0" w:oddVBand="1" w:evenVBand="0" w:oddHBand="0" w:evenHBand="0" w:firstRowFirstColumn="0" w:firstRowLastColumn="0" w:lastRowFirstColumn="0" w:lastRowLastColumn="0"/>
            <w:tcW w:w="7755" w:type="dxa"/>
          </w:tcPr>
          <w:p w14:paraId="48E5F8AB" w14:textId="77777777" w:rsidR="00E65DB8" w:rsidRPr="00FA393B" w:rsidRDefault="007C24FD" w:rsidP="00FA393B">
            <w:r w:rsidRPr="00FA393B">
              <w:t>CTSH;</w:t>
            </w:r>
          </w:p>
          <w:p w14:paraId="3981A4C5"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3D9ADB94" w14:textId="77777777" w:rsidR="00E65DB8" w:rsidRPr="00FA393B" w:rsidRDefault="007C24FD" w:rsidP="00FA393B">
            <w:r w:rsidRPr="00FA393B">
              <w:t>MaxNOM 50 % (EXW); or RVC 55 % (FOB).</w:t>
            </w:r>
          </w:p>
        </w:tc>
      </w:tr>
      <w:tr w:rsidR="00E65DB8" w:rsidRPr="00FA393B" w14:paraId="087EF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151E84D" w14:textId="77777777" w:rsidR="00E65DB8" w:rsidRPr="00FA393B" w:rsidRDefault="007C24FD" w:rsidP="00FA393B">
            <w:r w:rsidRPr="00FA393B">
              <w:t>2938.90</w:t>
            </w:r>
          </w:p>
        </w:tc>
        <w:tc>
          <w:tcPr>
            <w:cnfStyle w:val="000010000000" w:firstRow="0" w:lastRow="0" w:firstColumn="0" w:lastColumn="0" w:oddVBand="1" w:evenVBand="0" w:oddHBand="0" w:evenHBand="0" w:firstRowFirstColumn="0" w:firstRowLastColumn="0" w:lastRowFirstColumn="0" w:lastRowLastColumn="0"/>
            <w:tcW w:w="7755" w:type="dxa"/>
          </w:tcPr>
          <w:p w14:paraId="7E499C39" w14:textId="77777777" w:rsidR="00E65DB8" w:rsidRPr="00FA393B" w:rsidRDefault="007C24FD" w:rsidP="00FA393B">
            <w:r w:rsidRPr="00FA393B">
              <w:t>CTSH;</w:t>
            </w:r>
          </w:p>
          <w:p w14:paraId="68FB3722" w14:textId="77777777" w:rsidR="00E65DB8" w:rsidRPr="00FA393B" w:rsidRDefault="007C24FD" w:rsidP="00FA393B">
            <w:r w:rsidRPr="00FA393B">
              <w:t>MaxNOM 50 % (EXW); or RVC 55 % (FOB).</w:t>
            </w:r>
          </w:p>
        </w:tc>
      </w:tr>
      <w:tr w:rsidR="00E65DB8" w:rsidRPr="00FA393B" w14:paraId="3E107B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CAC3B" w14:textId="77777777" w:rsidR="00E65DB8" w:rsidRPr="00FA393B" w:rsidRDefault="007C24FD" w:rsidP="00FA393B">
            <w:r w:rsidRPr="00FA393B">
              <w:t>29.39</w:t>
            </w:r>
          </w:p>
        </w:tc>
        <w:tc>
          <w:tcPr>
            <w:cnfStyle w:val="000010000000" w:firstRow="0" w:lastRow="0" w:firstColumn="0" w:lastColumn="0" w:oddVBand="1" w:evenVBand="0" w:oddHBand="0" w:evenHBand="0" w:firstRowFirstColumn="0" w:firstRowLastColumn="0" w:lastRowFirstColumn="0" w:lastRowLastColumn="0"/>
            <w:tcW w:w="7755" w:type="dxa"/>
          </w:tcPr>
          <w:p w14:paraId="3A781A8B" w14:textId="77777777" w:rsidR="00E65DB8" w:rsidRPr="00FA393B" w:rsidRDefault="007C24FD" w:rsidP="00FA393B">
            <w:r w:rsidRPr="00FA393B">
              <w:t>CTSH;</w:t>
            </w:r>
          </w:p>
          <w:p w14:paraId="2C9F086F"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6C135E2B" w14:textId="77777777" w:rsidR="00E65DB8" w:rsidRPr="00FA393B" w:rsidRDefault="007C24FD" w:rsidP="00FA393B">
            <w:r w:rsidRPr="00FA393B">
              <w:t>MaxNOM 50 % (EXW); or RVC 55 % (FOB).</w:t>
            </w:r>
          </w:p>
        </w:tc>
      </w:tr>
      <w:tr w:rsidR="00E65DB8" w:rsidRPr="00FA393B" w14:paraId="7DFF81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9561CC0" w14:textId="77777777" w:rsidR="00E65DB8" w:rsidRPr="00FA393B" w:rsidRDefault="007C24FD" w:rsidP="00FA393B">
            <w:r w:rsidRPr="00FA393B">
              <w:t>29.40</w:t>
            </w:r>
          </w:p>
        </w:tc>
        <w:tc>
          <w:tcPr>
            <w:cnfStyle w:val="000010000000" w:firstRow="0" w:lastRow="0" w:firstColumn="0" w:lastColumn="0" w:oddVBand="1" w:evenVBand="0" w:oddHBand="0" w:evenHBand="0" w:firstRowFirstColumn="0" w:firstRowLastColumn="0" w:lastRowFirstColumn="0" w:lastRowLastColumn="0"/>
            <w:tcW w:w="7755" w:type="dxa"/>
          </w:tcPr>
          <w:p w14:paraId="1799AFF1" w14:textId="77777777" w:rsidR="00E65DB8" w:rsidRPr="00FA393B" w:rsidRDefault="007C24FD" w:rsidP="00FA393B">
            <w:r w:rsidRPr="00FA393B">
              <w:t>CTSH</w:t>
            </w:r>
          </w:p>
        </w:tc>
      </w:tr>
      <w:tr w:rsidR="00E65DB8" w:rsidRPr="00FA393B" w14:paraId="1FCCA1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0E3FC7" w14:textId="77777777" w:rsidR="00E65DB8" w:rsidRPr="00FA393B" w:rsidRDefault="007C24FD" w:rsidP="00FA393B">
            <w:r w:rsidRPr="00FA393B">
              <w:t>29.41-29.42</w:t>
            </w:r>
          </w:p>
        </w:tc>
        <w:tc>
          <w:tcPr>
            <w:cnfStyle w:val="000010000000" w:firstRow="0" w:lastRow="0" w:firstColumn="0" w:lastColumn="0" w:oddVBand="1" w:evenVBand="0" w:oddHBand="0" w:evenHBand="0" w:firstRowFirstColumn="0" w:firstRowLastColumn="0" w:lastRowFirstColumn="0" w:lastRowLastColumn="0"/>
            <w:tcW w:w="7755" w:type="dxa"/>
          </w:tcPr>
          <w:p w14:paraId="13B192BB" w14:textId="77777777" w:rsidR="00E65DB8" w:rsidRPr="00FA393B" w:rsidRDefault="007C24FD" w:rsidP="00FA393B">
            <w:r w:rsidRPr="00FA393B">
              <w:t>CTSH;</w:t>
            </w:r>
          </w:p>
          <w:p w14:paraId="1E56D6D1" w14:textId="77777777" w:rsidR="00E65DB8" w:rsidRPr="00FA393B" w:rsidRDefault="007C24FD" w:rsidP="00FA393B">
            <w:r w:rsidRPr="00FA393B">
              <w:t>A chemical reaction, purification, a change in particle size, production of standard materials, isomer separation or biotechnological processing is undergone;</w:t>
            </w:r>
          </w:p>
          <w:p w14:paraId="047BE353" w14:textId="77777777" w:rsidR="00E65DB8" w:rsidRPr="00FA393B" w:rsidRDefault="007C24FD" w:rsidP="00FA393B">
            <w:r w:rsidRPr="00FA393B">
              <w:t>MaxNOM 50 % (EXW); or RVC 55 % (FOB).</w:t>
            </w:r>
          </w:p>
        </w:tc>
      </w:tr>
      <w:tr w:rsidR="00E65DB8" w:rsidRPr="00FA393B" w14:paraId="6EA200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4028FC" w14:textId="77777777" w:rsidR="00E65DB8" w:rsidRPr="00FA393B" w:rsidRDefault="007C24FD" w:rsidP="00FA393B">
            <w:r w:rsidRPr="00FA393B">
              <w:t>Chapter 30</w:t>
            </w:r>
          </w:p>
        </w:tc>
        <w:tc>
          <w:tcPr>
            <w:cnfStyle w:val="000010000000" w:firstRow="0" w:lastRow="0" w:firstColumn="0" w:lastColumn="0" w:oddVBand="1" w:evenVBand="0" w:oddHBand="0" w:evenHBand="0" w:firstRowFirstColumn="0" w:firstRowLastColumn="0" w:lastRowFirstColumn="0" w:lastRowLastColumn="0"/>
            <w:tcW w:w="7755" w:type="dxa"/>
          </w:tcPr>
          <w:p w14:paraId="22714648" w14:textId="77777777" w:rsidR="00E65DB8" w:rsidRPr="00FA393B" w:rsidRDefault="007C24FD" w:rsidP="00FA393B">
            <w:r w:rsidRPr="00FA393B">
              <w:t>Pharmaceutical products</w:t>
            </w:r>
          </w:p>
        </w:tc>
      </w:tr>
      <w:tr w:rsidR="00E65DB8" w:rsidRPr="00FA393B" w14:paraId="6FA9C8F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7E75458" w14:textId="77777777" w:rsidR="00E65DB8" w:rsidRPr="00FA393B" w:rsidRDefault="007C24FD" w:rsidP="00FA393B">
            <w:r w:rsidRPr="00FA393B">
              <w:t>30.01-30.06</w:t>
            </w:r>
          </w:p>
        </w:tc>
        <w:tc>
          <w:tcPr>
            <w:cnfStyle w:val="000010000000" w:firstRow="0" w:lastRow="0" w:firstColumn="0" w:lastColumn="0" w:oddVBand="1" w:evenVBand="0" w:oddHBand="0" w:evenHBand="0" w:firstRowFirstColumn="0" w:firstRowLastColumn="0" w:lastRowFirstColumn="0" w:lastRowLastColumn="0"/>
            <w:tcW w:w="7755" w:type="dxa"/>
          </w:tcPr>
          <w:p w14:paraId="609BAB7A" w14:textId="77777777" w:rsidR="00E65DB8" w:rsidRPr="00FA393B" w:rsidRDefault="007C24FD" w:rsidP="00FA393B">
            <w:r w:rsidRPr="00FA393B">
              <w:t>CTSH;</w:t>
            </w:r>
          </w:p>
          <w:p w14:paraId="4F0E5CA8" w14:textId="77777777" w:rsidR="00E65DB8" w:rsidRPr="00FA393B" w:rsidRDefault="007C24FD" w:rsidP="00FA393B">
            <w:r w:rsidRPr="00FA393B">
              <w:t>A chemical reaction, purification, mixing and blending, production of standard materials, a change in particle size, isomer separation or biotechnological processing is undergone;</w:t>
            </w:r>
          </w:p>
          <w:p w14:paraId="7505841A" w14:textId="77777777" w:rsidR="00E65DB8" w:rsidRPr="00FA393B" w:rsidRDefault="007C24FD" w:rsidP="00FA393B">
            <w:r w:rsidRPr="00FA393B">
              <w:t>MaxNOM 50 % (EXW); or RVC 55 % (FOB).</w:t>
            </w:r>
          </w:p>
        </w:tc>
      </w:tr>
      <w:tr w:rsidR="00E65DB8" w:rsidRPr="00FA393B" w14:paraId="02E32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8E83D1" w14:textId="77777777" w:rsidR="00E65DB8" w:rsidRPr="00FA393B" w:rsidRDefault="007C24FD" w:rsidP="00FA393B">
            <w:r w:rsidRPr="00FA393B">
              <w:t>Chapter 31</w:t>
            </w:r>
          </w:p>
        </w:tc>
        <w:tc>
          <w:tcPr>
            <w:cnfStyle w:val="000010000000" w:firstRow="0" w:lastRow="0" w:firstColumn="0" w:lastColumn="0" w:oddVBand="1" w:evenVBand="0" w:oddHBand="0" w:evenHBand="0" w:firstRowFirstColumn="0" w:firstRowLastColumn="0" w:lastRowFirstColumn="0" w:lastRowLastColumn="0"/>
            <w:tcW w:w="7755" w:type="dxa"/>
          </w:tcPr>
          <w:p w14:paraId="7963C0AA" w14:textId="77777777" w:rsidR="00E65DB8" w:rsidRPr="00FA393B" w:rsidRDefault="007C24FD" w:rsidP="00FA393B">
            <w:r w:rsidRPr="00FA393B">
              <w:t>Fertilisers</w:t>
            </w:r>
          </w:p>
        </w:tc>
      </w:tr>
      <w:tr w:rsidR="00E65DB8" w:rsidRPr="00FA393B" w14:paraId="45D2FBC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7B97F9" w14:textId="77777777" w:rsidR="00E65DB8" w:rsidRPr="00FA393B" w:rsidRDefault="007C24FD" w:rsidP="00FA393B">
            <w:r w:rsidRPr="00FA393B">
              <w:t>31.01-31.04</w:t>
            </w:r>
          </w:p>
        </w:tc>
        <w:tc>
          <w:tcPr>
            <w:cnfStyle w:val="000010000000" w:firstRow="0" w:lastRow="0" w:firstColumn="0" w:lastColumn="0" w:oddVBand="1" w:evenVBand="0" w:oddHBand="0" w:evenHBand="0" w:firstRowFirstColumn="0" w:firstRowLastColumn="0" w:lastRowFirstColumn="0" w:lastRowLastColumn="0"/>
            <w:tcW w:w="7755" w:type="dxa"/>
          </w:tcPr>
          <w:p w14:paraId="00822380" w14:textId="77777777" w:rsidR="00E65DB8" w:rsidRPr="00FA393B" w:rsidRDefault="007C24FD" w:rsidP="00FA393B">
            <w:r w:rsidRPr="00FA393B">
              <w:t>CTH;</w:t>
            </w:r>
          </w:p>
          <w:p w14:paraId="1B98892B" w14:textId="77777777" w:rsidR="00E65DB8" w:rsidRPr="00FA393B" w:rsidRDefault="007C24FD" w:rsidP="00FA393B">
            <w:r w:rsidRPr="00FA393B">
              <w:t>MaxNOM 50 % (EXW); or RVC 55 % (FOB).</w:t>
            </w:r>
          </w:p>
        </w:tc>
      </w:tr>
      <w:tr w:rsidR="00E65DB8" w:rsidRPr="00FA393B" w14:paraId="425B54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11FFBC" w14:textId="77777777" w:rsidR="00E65DB8" w:rsidRPr="00FA393B" w:rsidRDefault="007C24FD" w:rsidP="00FA393B">
            <w:r w:rsidRPr="00FA393B">
              <w:t>31.05</w:t>
            </w:r>
          </w:p>
        </w:tc>
        <w:tc>
          <w:tcPr>
            <w:cnfStyle w:val="000010000000" w:firstRow="0" w:lastRow="0" w:firstColumn="0" w:lastColumn="0" w:oddVBand="1" w:evenVBand="0" w:oddHBand="0" w:evenHBand="0" w:firstRowFirstColumn="0" w:firstRowLastColumn="0" w:lastRowFirstColumn="0" w:lastRowLastColumn="0"/>
            <w:tcW w:w="7755" w:type="dxa"/>
          </w:tcPr>
          <w:p w14:paraId="2F8CA9D0" w14:textId="77777777" w:rsidR="00E65DB8" w:rsidRPr="00FA393B" w:rsidRDefault="00E65DB8" w:rsidP="00FA393B"/>
        </w:tc>
      </w:tr>
      <w:tr w:rsidR="00E65DB8" w:rsidRPr="00FA393B" w14:paraId="16B4E3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BAE95F" w14:textId="243F4054" w:rsidR="00E65DB8" w:rsidRPr="00FA393B" w:rsidRDefault="007200A3" w:rsidP="00FA393B">
            <w:r w:rsidRPr="00FA393B">
              <w:t>- s</w:t>
            </w:r>
            <w:r w:rsidR="007C24FD" w:rsidRPr="00FA393B">
              <w:t>odium nitrate</w:t>
            </w:r>
            <w:r w:rsidRPr="00FA393B">
              <w:t xml:space="preserve">, </w:t>
            </w:r>
          </w:p>
          <w:p w14:paraId="5197B31C" w14:textId="665047FF" w:rsidR="00E65DB8" w:rsidRPr="00FA393B" w:rsidRDefault="007200A3" w:rsidP="00FA393B">
            <w:r w:rsidRPr="00FA393B">
              <w:t>c</w:t>
            </w:r>
            <w:r w:rsidR="007C24FD" w:rsidRPr="00FA393B">
              <w:t>alcium cyanamide</w:t>
            </w:r>
            <w:r w:rsidRPr="00FA393B">
              <w:t xml:space="preserve">, </w:t>
            </w:r>
          </w:p>
          <w:p w14:paraId="43BF0B98" w14:textId="1B76B230" w:rsidR="00E65DB8" w:rsidRPr="00FA393B" w:rsidRDefault="007200A3" w:rsidP="00FA393B">
            <w:r w:rsidRPr="00FA393B">
              <w:t>p</w:t>
            </w:r>
            <w:r w:rsidR="007C24FD" w:rsidRPr="00FA393B">
              <w:t>otassium sulphate</w:t>
            </w:r>
            <w:r w:rsidRPr="00FA393B">
              <w:t xml:space="preserve">, </w:t>
            </w:r>
          </w:p>
          <w:p w14:paraId="132C9891" w14:textId="257F6582" w:rsidR="00E65DB8" w:rsidRPr="00FA393B" w:rsidRDefault="007200A3" w:rsidP="00FA393B">
            <w:r w:rsidRPr="00FA393B">
              <w:t>m</w:t>
            </w:r>
            <w:r w:rsidR="007C24FD" w:rsidRPr="00FA393B">
              <w:t>agnesium potassium sulphate</w:t>
            </w:r>
          </w:p>
        </w:tc>
        <w:tc>
          <w:tcPr>
            <w:cnfStyle w:val="000010000000" w:firstRow="0" w:lastRow="0" w:firstColumn="0" w:lastColumn="0" w:oddVBand="1" w:evenVBand="0" w:oddHBand="0" w:evenHBand="0" w:firstRowFirstColumn="0" w:firstRowLastColumn="0" w:lastRowFirstColumn="0" w:lastRowLastColumn="0"/>
            <w:tcW w:w="7755" w:type="dxa"/>
          </w:tcPr>
          <w:p w14:paraId="30E5BE0E" w14:textId="77777777" w:rsidR="00E65DB8" w:rsidRPr="00FA393B" w:rsidRDefault="007C24FD" w:rsidP="00FA393B">
            <w:r w:rsidRPr="00FA393B">
              <w:t>CTH;</w:t>
            </w:r>
          </w:p>
          <w:p w14:paraId="78B8EE95" w14:textId="77777777" w:rsidR="00E65DB8" w:rsidRPr="00FA393B" w:rsidRDefault="007C24FD" w:rsidP="00FA393B">
            <w:r w:rsidRPr="00FA393B">
              <w:t>MaxNOM 50 % (EXW); or RVC 55 % (FOB).</w:t>
            </w:r>
          </w:p>
          <w:p w14:paraId="69A5BF9D" w14:textId="77777777" w:rsidR="00E65DB8" w:rsidRPr="00FA393B" w:rsidRDefault="00E65DB8" w:rsidP="00FA393B"/>
        </w:tc>
      </w:tr>
      <w:tr w:rsidR="00E65DB8" w:rsidRPr="00FA393B" w14:paraId="4AFA84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770440" w14:textId="77777777" w:rsidR="00E65DB8" w:rsidRPr="00FA393B" w:rsidRDefault="007C24FD" w:rsidP="00FA393B">
            <w:r w:rsidRPr="00FA393B">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54EACA44" w14:textId="77777777" w:rsidR="00E65DB8" w:rsidRPr="00FA393B" w:rsidRDefault="007C24FD" w:rsidP="00FA393B">
            <w:r w:rsidRPr="00FA393B">
              <w:t>CTH and MaxNOM 50 % (EXW); or CTH and RVC 55 % (FOB);</w:t>
            </w:r>
          </w:p>
          <w:p w14:paraId="4E5E6353" w14:textId="77777777" w:rsidR="00E65DB8" w:rsidRPr="00FA393B" w:rsidRDefault="007C24FD" w:rsidP="00FA393B">
            <w:r w:rsidRPr="00FA393B">
              <w:t>however, non-originating materials of heading 31.05 may be used, provided that their total value does not exceed 20 % of the EXW or 15 % of the FOB of the product;</w:t>
            </w:r>
          </w:p>
          <w:p w14:paraId="16155214" w14:textId="77777777" w:rsidR="00E65DB8" w:rsidRPr="00FA393B" w:rsidRDefault="007C24FD" w:rsidP="00FA393B">
            <w:r w:rsidRPr="00FA393B">
              <w:t>MaxNOM 40 % (EXW); or RVC 65 % (FOB).</w:t>
            </w:r>
          </w:p>
        </w:tc>
      </w:tr>
      <w:tr w:rsidR="00E65DB8" w:rsidRPr="00FA393B" w14:paraId="1C41FD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B2E6B6" w14:textId="77777777" w:rsidR="00E65DB8" w:rsidRPr="00FA393B" w:rsidRDefault="007C24FD" w:rsidP="00FA393B">
            <w:r w:rsidRPr="00FA393B">
              <w:t>Chapter 32</w:t>
            </w:r>
          </w:p>
        </w:tc>
        <w:tc>
          <w:tcPr>
            <w:cnfStyle w:val="000010000000" w:firstRow="0" w:lastRow="0" w:firstColumn="0" w:lastColumn="0" w:oddVBand="1" w:evenVBand="0" w:oddHBand="0" w:evenHBand="0" w:firstRowFirstColumn="0" w:firstRowLastColumn="0" w:lastRowFirstColumn="0" w:lastRowLastColumn="0"/>
            <w:tcW w:w="7755" w:type="dxa"/>
          </w:tcPr>
          <w:p w14:paraId="4D499E12" w14:textId="77777777" w:rsidR="00E65DB8" w:rsidRPr="00FA393B" w:rsidRDefault="007C24FD" w:rsidP="00FA393B">
            <w:r w:rsidRPr="00FA393B">
              <w:t>Tanning or dyeing extracts; tannins and their derivatives; dyes, pigments and other colouring matter; paints and varnishes; putty and other mastics; inks</w:t>
            </w:r>
          </w:p>
        </w:tc>
      </w:tr>
      <w:tr w:rsidR="00E65DB8" w:rsidRPr="00FA393B" w14:paraId="4475F4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97526B" w14:textId="77777777" w:rsidR="00E65DB8" w:rsidRPr="00FA393B" w:rsidRDefault="007C24FD" w:rsidP="00FA393B">
            <w:r w:rsidRPr="00FA393B">
              <w:t>32.01-32.05</w:t>
            </w:r>
          </w:p>
        </w:tc>
        <w:tc>
          <w:tcPr>
            <w:cnfStyle w:val="000010000000" w:firstRow="0" w:lastRow="0" w:firstColumn="0" w:lastColumn="0" w:oddVBand="1" w:evenVBand="0" w:oddHBand="0" w:evenHBand="0" w:firstRowFirstColumn="0" w:firstRowLastColumn="0" w:lastRowFirstColumn="0" w:lastRowLastColumn="0"/>
            <w:tcW w:w="7755" w:type="dxa"/>
          </w:tcPr>
          <w:p w14:paraId="0A419E67" w14:textId="77777777" w:rsidR="00E65DB8" w:rsidRPr="00FA393B" w:rsidRDefault="007C24FD" w:rsidP="00FA393B">
            <w:r w:rsidRPr="00FA393B">
              <w:t>CTSH;</w:t>
            </w:r>
          </w:p>
          <w:p w14:paraId="12668C7E" w14:textId="77777777" w:rsidR="00E65DB8" w:rsidRPr="00FA393B" w:rsidRDefault="007C24FD" w:rsidP="00FA393B">
            <w:r w:rsidRPr="00FA393B">
              <w:t>A chemical reaction, purification, mixing and blending, a change in particle size, production of standard materials, isomer separation or biotechnological processing is undergone;</w:t>
            </w:r>
          </w:p>
          <w:p w14:paraId="032884A9" w14:textId="77777777" w:rsidR="00E65DB8" w:rsidRPr="00FA393B" w:rsidRDefault="007C24FD" w:rsidP="00FA393B">
            <w:r w:rsidRPr="00FA393B">
              <w:t>MaxNOM 50 % (EXW); or RVC 55 % (FOB).</w:t>
            </w:r>
          </w:p>
        </w:tc>
      </w:tr>
      <w:tr w:rsidR="00E65DB8" w:rsidRPr="00FA393B" w14:paraId="34643A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2ED9CE" w14:textId="77777777" w:rsidR="00E65DB8" w:rsidRPr="00FA393B" w:rsidRDefault="007C24FD" w:rsidP="00FA393B">
            <w:r w:rsidRPr="00FA393B">
              <w:t>3206.11-3206.19</w:t>
            </w:r>
          </w:p>
        </w:tc>
        <w:tc>
          <w:tcPr>
            <w:cnfStyle w:val="000010000000" w:firstRow="0" w:lastRow="0" w:firstColumn="0" w:lastColumn="0" w:oddVBand="1" w:evenVBand="0" w:oddHBand="0" w:evenHBand="0" w:firstRowFirstColumn="0" w:firstRowLastColumn="0" w:lastRowFirstColumn="0" w:lastRowLastColumn="0"/>
            <w:tcW w:w="7755" w:type="dxa"/>
          </w:tcPr>
          <w:p w14:paraId="2C66AD5F" w14:textId="77777777" w:rsidR="00E65DB8" w:rsidRPr="00FA393B" w:rsidRDefault="007C24FD" w:rsidP="00FA393B">
            <w:r w:rsidRPr="00FA393B">
              <w:t>CTH; however, non-originating materials of heading 32.06 may be used, provided that their total value does not exceed 20 % of the EXW or 15 % of the FOB of the product;</w:t>
            </w:r>
          </w:p>
          <w:p w14:paraId="7A15E0F6" w14:textId="77777777" w:rsidR="00E65DB8" w:rsidRPr="00FA393B" w:rsidRDefault="007C24FD" w:rsidP="00FA393B">
            <w:r w:rsidRPr="00FA393B">
              <w:t>MaxNOM 40 % (EXW); or RVC 65 % (FOB).</w:t>
            </w:r>
          </w:p>
        </w:tc>
      </w:tr>
      <w:tr w:rsidR="00E65DB8" w:rsidRPr="00FA393B" w14:paraId="39E419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1981AF" w14:textId="77777777" w:rsidR="00E65DB8" w:rsidRPr="00FA393B" w:rsidRDefault="007C24FD" w:rsidP="00FA393B">
            <w:r w:rsidRPr="00FA393B">
              <w:t>3206.20-3215.90</w:t>
            </w:r>
          </w:p>
        </w:tc>
        <w:tc>
          <w:tcPr>
            <w:cnfStyle w:val="000010000000" w:firstRow="0" w:lastRow="0" w:firstColumn="0" w:lastColumn="0" w:oddVBand="1" w:evenVBand="0" w:oddHBand="0" w:evenHBand="0" w:firstRowFirstColumn="0" w:firstRowLastColumn="0" w:lastRowFirstColumn="0" w:lastRowLastColumn="0"/>
            <w:tcW w:w="7755" w:type="dxa"/>
          </w:tcPr>
          <w:p w14:paraId="6190D12B" w14:textId="77777777" w:rsidR="00E65DB8" w:rsidRPr="00FA393B" w:rsidRDefault="007C24FD" w:rsidP="00FA393B">
            <w:r w:rsidRPr="00FA393B">
              <w:t>CTSH;</w:t>
            </w:r>
          </w:p>
          <w:p w14:paraId="0BB53A1D" w14:textId="77777777" w:rsidR="00E65DB8" w:rsidRPr="00FA393B" w:rsidRDefault="007C24FD" w:rsidP="00FA393B">
            <w:r w:rsidRPr="00FA393B">
              <w:t>A chemical reaction, purification, mixing and blending, a change in particle size, production of standard materials, isomer separation or biotechnological processing is undergone;</w:t>
            </w:r>
          </w:p>
          <w:p w14:paraId="428315B2" w14:textId="77777777" w:rsidR="00E65DB8" w:rsidRPr="00FA393B" w:rsidRDefault="007C24FD" w:rsidP="00FA393B">
            <w:r w:rsidRPr="00FA393B">
              <w:t>MaxNOM 50 % (EXW); or RVC 55 % (FOB).</w:t>
            </w:r>
          </w:p>
        </w:tc>
      </w:tr>
      <w:tr w:rsidR="00E65DB8" w:rsidRPr="00FA393B" w14:paraId="5895A24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A46A5D" w14:textId="77777777" w:rsidR="00E65DB8" w:rsidRPr="00FA393B" w:rsidRDefault="007C24FD" w:rsidP="00FA393B">
            <w:r w:rsidRPr="00FA393B">
              <w:t>Chapter 33</w:t>
            </w:r>
          </w:p>
        </w:tc>
        <w:tc>
          <w:tcPr>
            <w:cnfStyle w:val="000010000000" w:firstRow="0" w:lastRow="0" w:firstColumn="0" w:lastColumn="0" w:oddVBand="1" w:evenVBand="0" w:oddHBand="0" w:evenHBand="0" w:firstRowFirstColumn="0" w:firstRowLastColumn="0" w:lastRowFirstColumn="0" w:lastRowLastColumn="0"/>
            <w:tcW w:w="7755" w:type="dxa"/>
          </w:tcPr>
          <w:p w14:paraId="04916328" w14:textId="77777777" w:rsidR="00E65DB8" w:rsidRPr="00FA393B" w:rsidRDefault="007C24FD" w:rsidP="00FA393B">
            <w:r w:rsidRPr="00FA393B">
              <w:t>Essential oils and resinoids; perfumery, cosmetic or toilet preparations</w:t>
            </w:r>
          </w:p>
        </w:tc>
      </w:tr>
      <w:tr w:rsidR="00E65DB8" w:rsidRPr="00FA393B" w14:paraId="263A3F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ECF09" w14:textId="77777777" w:rsidR="00E65DB8" w:rsidRPr="00FA393B" w:rsidRDefault="007C24FD" w:rsidP="00FA393B">
            <w:r w:rsidRPr="00FA393B">
              <w:t>3301.12-3302.10</w:t>
            </w:r>
          </w:p>
        </w:tc>
        <w:tc>
          <w:tcPr>
            <w:cnfStyle w:val="000010000000" w:firstRow="0" w:lastRow="0" w:firstColumn="0" w:lastColumn="0" w:oddVBand="1" w:evenVBand="0" w:oddHBand="0" w:evenHBand="0" w:firstRowFirstColumn="0" w:firstRowLastColumn="0" w:lastRowFirstColumn="0" w:lastRowLastColumn="0"/>
            <w:tcW w:w="7755" w:type="dxa"/>
          </w:tcPr>
          <w:p w14:paraId="3ED97F49" w14:textId="77777777" w:rsidR="00E65DB8" w:rsidRPr="00FA393B" w:rsidRDefault="007C24FD" w:rsidP="00FA393B">
            <w:r w:rsidRPr="00FA393B">
              <w:t>CTH;</w:t>
            </w:r>
          </w:p>
          <w:p w14:paraId="38F4E677" w14:textId="77777777" w:rsidR="00E65DB8" w:rsidRPr="00FA393B" w:rsidRDefault="007C24FD" w:rsidP="00FA393B">
            <w:r w:rsidRPr="00FA393B">
              <w:t>MaxNOM 50 % (EXW); or RVC 55 % (FOB).</w:t>
            </w:r>
          </w:p>
        </w:tc>
      </w:tr>
      <w:tr w:rsidR="00E65DB8" w:rsidRPr="00FA393B" w14:paraId="6C00FC7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A4E508" w14:textId="77777777" w:rsidR="00E65DB8" w:rsidRPr="00FA393B" w:rsidRDefault="007C24FD" w:rsidP="00FA393B">
            <w:r w:rsidRPr="00FA393B">
              <w:t>3302.90-3303.00</w:t>
            </w:r>
          </w:p>
        </w:tc>
        <w:tc>
          <w:tcPr>
            <w:cnfStyle w:val="000010000000" w:firstRow="0" w:lastRow="0" w:firstColumn="0" w:lastColumn="0" w:oddVBand="1" w:evenVBand="0" w:oddHBand="0" w:evenHBand="0" w:firstRowFirstColumn="0" w:firstRowLastColumn="0" w:lastRowFirstColumn="0" w:lastRowLastColumn="0"/>
            <w:tcW w:w="7755" w:type="dxa"/>
          </w:tcPr>
          <w:p w14:paraId="4FF315E2" w14:textId="77777777" w:rsidR="00E65DB8" w:rsidRPr="00FA393B" w:rsidRDefault="007C24FD" w:rsidP="00FA393B">
            <w:r w:rsidRPr="00FA393B">
              <w:t>CTSH;</w:t>
            </w:r>
          </w:p>
          <w:p w14:paraId="3B9B5EDC" w14:textId="77777777" w:rsidR="00E65DB8" w:rsidRPr="00FA393B" w:rsidRDefault="007C24FD" w:rsidP="00FA393B">
            <w:r w:rsidRPr="00FA393B">
              <w:t>A chemical reaction, purification, mixing and blending, production of standard materials, isomer separation or biotechnological processing is undergone;</w:t>
            </w:r>
          </w:p>
          <w:p w14:paraId="5292FD01" w14:textId="77777777" w:rsidR="00E65DB8" w:rsidRPr="00FA393B" w:rsidRDefault="007C24FD" w:rsidP="00FA393B">
            <w:r w:rsidRPr="00FA393B">
              <w:t>MaxNOM 50 % (EXW); or RVC 55 % (FOB).</w:t>
            </w:r>
          </w:p>
        </w:tc>
      </w:tr>
      <w:tr w:rsidR="00E65DB8" w:rsidRPr="00FA393B" w14:paraId="5B09EF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20053" w14:textId="77777777" w:rsidR="00E65DB8" w:rsidRPr="00FA393B" w:rsidRDefault="007C24FD" w:rsidP="00FA393B">
            <w:r w:rsidRPr="00FA393B">
              <w:t>33.04</w:t>
            </w:r>
          </w:p>
        </w:tc>
        <w:tc>
          <w:tcPr>
            <w:cnfStyle w:val="000010000000" w:firstRow="0" w:lastRow="0" w:firstColumn="0" w:lastColumn="0" w:oddVBand="1" w:evenVBand="0" w:oddHBand="0" w:evenHBand="0" w:firstRowFirstColumn="0" w:firstRowLastColumn="0" w:lastRowFirstColumn="0" w:lastRowLastColumn="0"/>
            <w:tcW w:w="7755" w:type="dxa"/>
          </w:tcPr>
          <w:p w14:paraId="053358AE" w14:textId="77777777" w:rsidR="00E65DB8" w:rsidRPr="00FA393B" w:rsidRDefault="007C24FD" w:rsidP="00FA393B">
            <w:r w:rsidRPr="00FA393B">
              <w:t>CTSH;</w:t>
            </w:r>
          </w:p>
          <w:p w14:paraId="1DDDCDAD" w14:textId="77777777" w:rsidR="00E65DB8" w:rsidRPr="00FA393B" w:rsidRDefault="007C24FD" w:rsidP="00FA393B">
            <w:r w:rsidRPr="00FA393B">
              <w:t>A chemical reaction, purification, mixing and blending, a change in particle size, production of standard materials, isomer separation or biotechnological processing is undergone;</w:t>
            </w:r>
          </w:p>
          <w:p w14:paraId="61281DBE" w14:textId="77777777" w:rsidR="00E65DB8" w:rsidRPr="00FA393B" w:rsidRDefault="007C24FD" w:rsidP="00FA393B">
            <w:r w:rsidRPr="00FA393B">
              <w:t>MaxNOM 50 % (EXW); or RVC 55 % (FOB).</w:t>
            </w:r>
          </w:p>
        </w:tc>
      </w:tr>
      <w:tr w:rsidR="00E65DB8" w:rsidRPr="00FA393B" w14:paraId="67383A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2A1D98" w14:textId="77777777" w:rsidR="00E65DB8" w:rsidRPr="00FA393B" w:rsidRDefault="007C24FD" w:rsidP="00FA393B">
            <w:r w:rsidRPr="00FA393B">
              <w:t>33.05-33.07</w:t>
            </w:r>
          </w:p>
        </w:tc>
        <w:tc>
          <w:tcPr>
            <w:cnfStyle w:val="000010000000" w:firstRow="0" w:lastRow="0" w:firstColumn="0" w:lastColumn="0" w:oddVBand="1" w:evenVBand="0" w:oddHBand="0" w:evenHBand="0" w:firstRowFirstColumn="0" w:firstRowLastColumn="0" w:lastRowFirstColumn="0" w:lastRowLastColumn="0"/>
            <w:tcW w:w="7755" w:type="dxa"/>
          </w:tcPr>
          <w:p w14:paraId="15BE0E30" w14:textId="77777777" w:rsidR="00E65DB8" w:rsidRPr="00FA393B" w:rsidRDefault="007C24FD" w:rsidP="00FA393B">
            <w:r w:rsidRPr="00FA393B">
              <w:t>CTSH;</w:t>
            </w:r>
          </w:p>
          <w:p w14:paraId="3733033B" w14:textId="77777777" w:rsidR="00E65DB8" w:rsidRPr="00FA393B" w:rsidRDefault="007C24FD" w:rsidP="00FA393B">
            <w:r w:rsidRPr="00FA393B">
              <w:t>A chemical reaction, purification, production of standard materials, isomer separation or biotechnological processing is undergone;</w:t>
            </w:r>
          </w:p>
          <w:p w14:paraId="3B0FC653" w14:textId="77777777" w:rsidR="00E65DB8" w:rsidRPr="00FA393B" w:rsidRDefault="007C24FD" w:rsidP="00FA393B">
            <w:r w:rsidRPr="00FA393B">
              <w:t>MaxNOM 50 % (EXW); or RVC 55 % (FOB).</w:t>
            </w:r>
          </w:p>
        </w:tc>
      </w:tr>
      <w:tr w:rsidR="00E65DB8" w:rsidRPr="00FA393B" w14:paraId="41351A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27B8AD" w14:textId="77777777" w:rsidR="00E65DB8" w:rsidRPr="00FA393B" w:rsidRDefault="007C24FD" w:rsidP="00FA393B">
            <w:r w:rsidRPr="00FA393B">
              <w:t>Chapter 34</w:t>
            </w:r>
          </w:p>
        </w:tc>
        <w:tc>
          <w:tcPr>
            <w:cnfStyle w:val="000010000000" w:firstRow="0" w:lastRow="0" w:firstColumn="0" w:lastColumn="0" w:oddVBand="1" w:evenVBand="0" w:oddHBand="0" w:evenHBand="0" w:firstRowFirstColumn="0" w:firstRowLastColumn="0" w:lastRowFirstColumn="0" w:lastRowLastColumn="0"/>
            <w:tcW w:w="7755" w:type="dxa"/>
          </w:tcPr>
          <w:p w14:paraId="55E4AFB2" w14:textId="77777777" w:rsidR="00E65DB8" w:rsidRPr="00FA393B" w:rsidRDefault="007C24FD" w:rsidP="00FA393B">
            <w:r w:rsidRPr="00FA393B">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E65DB8" w:rsidRPr="00FA393B" w14:paraId="34A05F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B957B1" w14:textId="77777777" w:rsidR="00E65DB8" w:rsidRPr="00FA393B" w:rsidRDefault="007C24FD" w:rsidP="00FA393B">
            <w:r w:rsidRPr="00FA393B">
              <w:t>34.01-34.07</w:t>
            </w:r>
          </w:p>
        </w:tc>
        <w:tc>
          <w:tcPr>
            <w:cnfStyle w:val="000010000000" w:firstRow="0" w:lastRow="0" w:firstColumn="0" w:lastColumn="0" w:oddVBand="1" w:evenVBand="0" w:oddHBand="0" w:evenHBand="0" w:firstRowFirstColumn="0" w:firstRowLastColumn="0" w:lastRowFirstColumn="0" w:lastRowLastColumn="0"/>
            <w:tcW w:w="7755" w:type="dxa"/>
          </w:tcPr>
          <w:p w14:paraId="04662F12" w14:textId="77777777" w:rsidR="00E65DB8" w:rsidRPr="00FA393B" w:rsidRDefault="007C24FD" w:rsidP="00FA393B">
            <w:r w:rsidRPr="00FA393B">
              <w:t>CTSH;</w:t>
            </w:r>
          </w:p>
          <w:p w14:paraId="5F286C20" w14:textId="77777777" w:rsidR="00E65DB8" w:rsidRPr="00FA393B" w:rsidRDefault="007C24FD" w:rsidP="00FA393B">
            <w:r w:rsidRPr="00FA393B">
              <w:t>A chemical reaction, purification, production of standard materials or isomer separation is undergone;</w:t>
            </w:r>
          </w:p>
          <w:p w14:paraId="2CC8F65F" w14:textId="77777777" w:rsidR="00E65DB8" w:rsidRPr="00FA393B" w:rsidRDefault="007C24FD" w:rsidP="00FA393B">
            <w:r w:rsidRPr="00FA393B">
              <w:t>MaxNOM 50 % (EXW); or RVC 55 % (FOB).</w:t>
            </w:r>
          </w:p>
        </w:tc>
      </w:tr>
      <w:tr w:rsidR="00E65DB8" w:rsidRPr="00FA393B" w14:paraId="4EB5F9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88D5CE" w14:textId="77777777" w:rsidR="00E65DB8" w:rsidRPr="00FA393B" w:rsidRDefault="007C24FD" w:rsidP="00FA393B">
            <w:r w:rsidRPr="00FA393B">
              <w:t>Chapter 35</w:t>
            </w:r>
          </w:p>
        </w:tc>
        <w:tc>
          <w:tcPr>
            <w:cnfStyle w:val="000010000000" w:firstRow="0" w:lastRow="0" w:firstColumn="0" w:lastColumn="0" w:oddVBand="1" w:evenVBand="0" w:oddHBand="0" w:evenHBand="0" w:firstRowFirstColumn="0" w:firstRowLastColumn="0" w:lastRowFirstColumn="0" w:lastRowLastColumn="0"/>
            <w:tcW w:w="7755" w:type="dxa"/>
          </w:tcPr>
          <w:p w14:paraId="277F037F" w14:textId="77777777" w:rsidR="00E65DB8" w:rsidRPr="00FA393B" w:rsidRDefault="007C24FD" w:rsidP="00FA393B">
            <w:r w:rsidRPr="00FA393B">
              <w:t>Albuminoidal substances; modified starches; glues; enzymes</w:t>
            </w:r>
          </w:p>
        </w:tc>
      </w:tr>
      <w:tr w:rsidR="00E65DB8" w:rsidRPr="00FA393B" w14:paraId="1C93DAB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3CFF12" w14:textId="77777777" w:rsidR="00E65DB8" w:rsidRPr="00FA393B" w:rsidRDefault="007C24FD" w:rsidP="00FA393B">
            <w:r w:rsidRPr="00FA393B">
              <w:t>35.01</w:t>
            </w:r>
          </w:p>
        </w:tc>
        <w:tc>
          <w:tcPr>
            <w:cnfStyle w:val="000010000000" w:firstRow="0" w:lastRow="0" w:firstColumn="0" w:lastColumn="0" w:oddVBand="1" w:evenVBand="0" w:oddHBand="0" w:evenHBand="0" w:firstRowFirstColumn="0" w:firstRowLastColumn="0" w:lastRowFirstColumn="0" w:lastRowLastColumn="0"/>
            <w:tcW w:w="7755" w:type="dxa"/>
          </w:tcPr>
          <w:p w14:paraId="5D1227F5" w14:textId="77777777" w:rsidR="00E65DB8" w:rsidRPr="00FA393B" w:rsidRDefault="007C24FD" w:rsidP="00FA393B">
            <w:r w:rsidRPr="00FA393B">
              <w:t>CTH</w:t>
            </w:r>
          </w:p>
        </w:tc>
      </w:tr>
      <w:tr w:rsidR="00E65DB8" w:rsidRPr="00FA393B" w14:paraId="11A9BA7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3A69DB" w14:textId="77777777" w:rsidR="00E65DB8" w:rsidRPr="00FA393B" w:rsidRDefault="007C24FD" w:rsidP="00FA393B">
            <w:r w:rsidRPr="00FA393B">
              <w:t>3502.11-3502.19</w:t>
            </w:r>
          </w:p>
        </w:tc>
        <w:tc>
          <w:tcPr>
            <w:cnfStyle w:val="000010000000" w:firstRow="0" w:lastRow="0" w:firstColumn="0" w:lastColumn="0" w:oddVBand="1" w:evenVBand="0" w:oddHBand="0" w:evenHBand="0" w:firstRowFirstColumn="0" w:firstRowLastColumn="0" w:lastRowFirstColumn="0" w:lastRowLastColumn="0"/>
            <w:tcW w:w="7755" w:type="dxa"/>
          </w:tcPr>
          <w:p w14:paraId="2EFBEC6C" w14:textId="77777777" w:rsidR="00E65DB8" w:rsidRPr="00FA393B" w:rsidRDefault="007C24FD" w:rsidP="00FA393B">
            <w:r w:rsidRPr="00FA393B">
              <w:t>CTH except from headings 04.07 and 04.08.</w:t>
            </w:r>
          </w:p>
        </w:tc>
      </w:tr>
      <w:tr w:rsidR="00E65DB8" w:rsidRPr="00FA393B" w14:paraId="4EC9702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620DF0" w14:textId="77777777" w:rsidR="00E65DB8" w:rsidRPr="00FA393B" w:rsidRDefault="007C24FD" w:rsidP="00FA393B">
            <w:r w:rsidRPr="00FA393B">
              <w:lastRenderedPageBreak/>
              <w:t>3502.20-3504.00</w:t>
            </w:r>
          </w:p>
        </w:tc>
        <w:tc>
          <w:tcPr>
            <w:cnfStyle w:val="000010000000" w:firstRow="0" w:lastRow="0" w:firstColumn="0" w:lastColumn="0" w:oddVBand="1" w:evenVBand="0" w:oddHBand="0" w:evenHBand="0" w:firstRowFirstColumn="0" w:firstRowLastColumn="0" w:lastRowFirstColumn="0" w:lastRowLastColumn="0"/>
            <w:tcW w:w="7755" w:type="dxa"/>
          </w:tcPr>
          <w:p w14:paraId="47BD9351" w14:textId="77777777" w:rsidR="00E65DB8" w:rsidRPr="00FA393B" w:rsidRDefault="007C24FD" w:rsidP="00FA393B">
            <w:r w:rsidRPr="00FA393B">
              <w:t>CTH</w:t>
            </w:r>
          </w:p>
        </w:tc>
      </w:tr>
      <w:tr w:rsidR="00E65DB8" w:rsidRPr="00FA393B" w14:paraId="16E3212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161D0" w14:textId="77777777" w:rsidR="00E65DB8" w:rsidRPr="00FA393B" w:rsidRDefault="007C24FD" w:rsidP="00FA393B">
            <w:r w:rsidRPr="00FA393B">
              <w:t>35.05</w:t>
            </w:r>
          </w:p>
        </w:tc>
        <w:tc>
          <w:tcPr>
            <w:cnfStyle w:val="000010000000" w:firstRow="0" w:lastRow="0" w:firstColumn="0" w:lastColumn="0" w:oddVBand="1" w:evenVBand="0" w:oddHBand="0" w:evenHBand="0" w:firstRowFirstColumn="0" w:firstRowLastColumn="0" w:lastRowFirstColumn="0" w:lastRowLastColumn="0"/>
            <w:tcW w:w="7755" w:type="dxa"/>
          </w:tcPr>
          <w:p w14:paraId="01723EE2" w14:textId="77777777" w:rsidR="00E65DB8" w:rsidRPr="00FA393B" w:rsidRDefault="007C24FD" w:rsidP="00FA393B">
            <w:r w:rsidRPr="00FA393B">
              <w:t>CC except from heading 11.08.</w:t>
            </w:r>
          </w:p>
        </w:tc>
      </w:tr>
      <w:tr w:rsidR="00E65DB8" w:rsidRPr="00FA393B" w14:paraId="5AE50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C49E3" w14:textId="77777777" w:rsidR="00E65DB8" w:rsidRPr="00FA393B" w:rsidRDefault="007C24FD" w:rsidP="00FA393B">
            <w:r w:rsidRPr="00FA393B">
              <w:t>35.06-35.07</w:t>
            </w:r>
          </w:p>
        </w:tc>
        <w:tc>
          <w:tcPr>
            <w:cnfStyle w:val="000010000000" w:firstRow="0" w:lastRow="0" w:firstColumn="0" w:lastColumn="0" w:oddVBand="1" w:evenVBand="0" w:oddHBand="0" w:evenHBand="0" w:firstRowFirstColumn="0" w:firstRowLastColumn="0" w:lastRowFirstColumn="0" w:lastRowLastColumn="0"/>
            <w:tcW w:w="7755" w:type="dxa"/>
          </w:tcPr>
          <w:p w14:paraId="152B5196" w14:textId="77777777" w:rsidR="00E65DB8" w:rsidRPr="00FA393B" w:rsidRDefault="007C24FD" w:rsidP="00FA393B">
            <w:r w:rsidRPr="00FA393B">
              <w:t>CTSH;</w:t>
            </w:r>
          </w:p>
          <w:p w14:paraId="39E5A798" w14:textId="77777777" w:rsidR="00E65DB8" w:rsidRPr="00FA393B" w:rsidRDefault="007C24FD" w:rsidP="00FA393B">
            <w:r w:rsidRPr="00FA393B">
              <w:t>A chemical reaction, purification, production of standard materials, isomer separation or biotechnological processing is undergone;</w:t>
            </w:r>
          </w:p>
          <w:p w14:paraId="3A5B47FA" w14:textId="77777777" w:rsidR="00E65DB8" w:rsidRPr="00FA393B" w:rsidRDefault="007C24FD" w:rsidP="00FA393B">
            <w:r w:rsidRPr="00FA393B">
              <w:t>MaxNOM 50 % (EXW); or RVC 55 % (FOB).</w:t>
            </w:r>
          </w:p>
        </w:tc>
      </w:tr>
      <w:tr w:rsidR="00E65DB8" w:rsidRPr="00FA393B" w14:paraId="4A3FBE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EDF3C8C" w14:textId="77777777" w:rsidR="00E65DB8" w:rsidRPr="00FA393B" w:rsidRDefault="007C24FD" w:rsidP="00FA393B">
            <w:r w:rsidRPr="00FA393B">
              <w:t>Chapter 36</w:t>
            </w:r>
          </w:p>
        </w:tc>
        <w:tc>
          <w:tcPr>
            <w:cnfStyle w:val="000010000000" w:firstRow="0" w:lastRow="0" w:firstColumn="0" w:lastColumn="0" w:oddVBand="1" w:evenVBand="0" w:oddHBand="0" w:evenHBand="0" w:firstRowFirstColumn="0" w:firstRowLastColumn="0" w:lastRowFirstColumn="0" w:lastRowLastColumn="0"/>
            <w:tcW w:w="7755" w:type="dxa"/>
          </w:tcPr>
          <w:p w14:paraId="752291C9" w14:textId="77777777" w:rsidR="00E65DB8" w:rsidRPr="00FA393B" w:rsidRDefault="007C24FD" w:rsidP="00FA393B">
            <w:r w:rsidRPr="00FA393B">
              <w:t>Explosives; pyrotechnic products; matches; pyrophoric alloys; certain combustible preparations</w:t>
            </w:r>
          </w:p>
        </w:tc>
      </w:tr>
      <w:tr w:rsidR="00E65DB8" w:rsidRPr="00FA393B" w14:paraId="394782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799041" w14:textId="77777777" w:rsidR="00E65DB8" w:rsidRPr="00FA393B" w:rsidRDefault="007C24FD" w:rsidP="00FA393B">
            <w:r w:rsidRPr="00FA393B">
              <w:t>36.01-36.06</w:t>
            </w:r>
          </w:p>
        </w:tc>
        <w:tc>
          <w:tcPr>
            <w:cnfStyle w:val="000010000000" w:firstRow="0" w:lastRow="0" w:firstColumn="0" w:lastColumn="0" w:oddVBand="1" w:evenVBand="0" w:oddHBand="0" w:evenHBand="0" w:firstRowFirstColumn="0" w:firstRowLastColumn="0" w:lastRowFirstColumn="0" w:lastRowLastColumn="0"/>
            <w:tcW w:w="7755" w:type="dxa"/>
          </w:tcPr>
          <w:p w14:paraId="749FBE9D" w14:textId="77777777" w:rsidR="00E65DB8" w:rsidRPr="00FA393B" w:rsidRDefault="007C24FD" w:rsidP="00FA393B">
            <w:r w:rsidRPr="00FA393B">
              <w:t>CTSH;</w:t>
            </w:r>
          </w:p>
          <w:p w14:paraId="2F60854C" w14:textId="77777777" w:rsidR="00E65DB8" w:rsidRPr="00FA393B" w:rsidRDefault="007C24FD" w:rsidP="00FA393B">
            <w:r w:rsidRPr="00FA393B">
              <w:t>A chemical reaction, production of standard materials or isomer separation is undergone;</w:t>
            </w:r>
          </w:p>
          <w:p w14:paraId="24E67C9E" w14:textId="77777777" w:rsidR="00E65DB8" w:rsidRPr="00FA393B" w:rsidRDefault="007C24FD" w:rsidP="00FA393B">
            <w:r w:rsidRPr="00FA393B">
              <w:t>MaxNOM 50 % (EXW); or RVC 55 % (FOB).</w:t>
            </w:r>
          </w:p>
        </w:tc>
      </w:tr>
      <w:tr w:rsidR="00E65DB8" w:rsidRPr="00FA393B" w14:paraId="511F11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BC9624" w14:textId="77777777" w:rsidR="00E65DB8" w:rsidRPr="00FA393B" w:rsidRDefault="007C24FD" w:rsidP="00FA393B">
            <w:r w:rsidRPr="00FA393B">
              <w:t>Chapter 37</w:t>
            </w:r>
          </w:p>
        </w:tc>
        <w:tc>
          <w:tcPr>
            <w:cnfStyle w:val="000010000000" w:firstRow="0" w:lastRow="0" w:firstColumn="0" w:lastColumn="0" w:oddVBand="1" w:evenVBand="0" w:oddHBand="0" w:evenHBand="0" w:firstRowFirstColumn="0" w:firstRowLastColumn="0" w:lastRowFirstColumn="0" w:lastRowLastColumn="0"/>
            <w:tcW w:w="7755" w:type="dxa"/>
          </w:tcPr>
          <w:p w14:paraId="77D8BEDD" w14:textId="77777777" w:rsidR="00E65DB8" w:rsidRPr="00FA393B" w:rsidRDefault="007C24FD" w:rsidP="00FA393B">
            <w:r w:rsidRPr="00FA393B">
              <w:t>Photographic or cinematographic goods</w:t>
            </w:r>
          </w:p>
        </w:tc>
      </w:tr>
      <w:tr w:rsidR="00E65DB8" w:rsidRPr="00FA393B" w14:paraId="63AEEF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F6218B" w14:textId="77777777" w:rsidR="00E65DB8" w:rsidRPr="00FA393B" w:rsidRDefault="007C24FD" w:rsidP="00FA393B">
            <w:r w:rsidRPr="00FA393B">
              <w:t>37.01-37.07</w:t>
            </w:r>
          </w:p>
        </w:tc>
        <w:tc>
          <w:tcPr>
            <w:cnfStyle w:val="000010000000" w:firstRow="0" w:lastRow="0" w:firstColumn="0" w:lastColumn="0" w:oddVBand="1" w:evenVBand="0" w:oddHBand="0" w:evenHBand="0" w:firstRowFirstColumn="0" w:firstRowLastColumn="0" w:lastRowFirstColumn="0" w:lastRowLastColumn="0"/>
            <w:tcW w:w="7755" w:type="dxa"/>
          </w:tcPr>
          <w:p w14:paraId="1071A977" w14:textId="77777777" w:rsidR="00E65DB8" w:rsidRPr="00FA393B" w:rsidRDefault="007C24FD" w:rsidP="00FA393B">
            <w:r w:rsidRPr="00FA393B">
              <w:t>CTSH;</w:t>
            </w:r>
          </w:p>
          <w:p w14:paraId="737EF725" w14:textId="77777777" w:rsidR="00E65DB8" w:rsidRPr="00FA393B" w:rsidRDefault="007C24FD" w:rsidP="00FA393B">
            <w:r w:rsidRPr="00FA393B">
              <w:t>A chemical reaction, production of standard materials or isomer separation is undergone;</w:t>
            </w:r>
          </w:p>
          <w:p w14:paraId="68DC3A21" w14:textId="77777777" w:rsidR="00E65DB8" w:rsidRPr="00FA393B" w:rsidRDefault="007C24FD" w:rsidP="00FA393B">
            <w:r w:rsidRPr="00FA393B">
              <w:t>MaxNOM 50 % (EXW); or RVC 55 % (FOB).</w:t>
            </w:r>
          </w:p>
        </w:tc>
      </w:tr>
      <w:tr w:rsidR="00E65DB8" w:rsidRPr="00FA393B" w14:paraId="28C9DFC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BC1AF" w14:textId="77777777" w:rsidR="00E65DB8" w:rsidRPr="00FA393B" w:rsidRDefault="007C24FD" w:rsidP="00FA393B">
            <w:r w:rsidRPr="00FA393B">
              <w:t>Chapter 38</w:t>
            </w:r>
          </w:p>
        </w:tc>
        <w:tc>
          <w:tcPr>
            <w:cnfStyle w:val="000010000000" w:firstRow="0" w:lastRow="0" w:firstColumn="0" w:lastColumn="0" w:oddVBand="1" w:evenVBand="0" w:oddHBand="0" w:evenHBand="0" w:firstRowFirstColumn="0" w:firstRowLastColumn="0" w:lastRowFirstColumn="0" w:lastRowLastColumn="0"/>
            <w:tcW w:w="7755" w:type="dxa"/>
          </w:tcPr>
          <w:p w14:paraId="48E232F6" w14:textId="77777777" w:rsidR="00E65DB8" w:rsidRPr="00FA393B" w:rsidRDefault="007C24FD" w:rsidP="00FA393B">
            <w:r w:rsidRPr="00FA393B">
              <w:t>Miscellaneous chemical products</w:t>
            </w:r>
          </w:p>
        </w:tc>
      </w:tr>
      <w:tr w:rsidR="00E65DB8" w:rsidRPr="00FA393B" w14:paraId="091367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9AE262" w14:textId="77777777" w:rsidR="00E65DB8" w:rsidRPr="00FA393B" w:rsidRDefault="007C24FD" w:rsidP="00FA393B">
            <w:r w:rsidRPr="00FA393B">
              <w:t>38.01-38.08</w:t>
            </w:r>
          </w:p>
        </w:tc>
        <w:tc>
          <w:tcPr>
            <w:cnfStyle w:val="000010000000" w:firstRow="0" w:lastRow="0" w:firstColumn="0" w:lastColumn="0" w:oddVBand="1" w:evenVBand="0" w:oddHBand="0" w:evenHBand="0" w:firstRowFirstColumn="0" w:firstRowLastColumn="0" w:lastRowFirstColumn="0" w:lastRowLastColumn="0"/>
            <w:tcW w:w="7755" w:type="dxa"/>
          </w:tcPr>
          <w:p w14:paraId="47EBA490" w14:textId="77777777" w:rsidR="00E65DB8" w:rsidRPr="00FA393B" w:rsidRDefault="007C24FD" w:rsidP="00FA393B">
            <w:r w:rsidRPr="00FA393B">
              <w:t>CTSH;</w:t>
            </w:r>
          </w:p>
          <w:p w14:paraId="361515C9" w14:textId="77777777" w:rsidR="00E65DB8" w:rsidRPr="00FA393B" w:rsidRDefault="007C24FD" w:rsidP="00FA393B">
            <w:r w:rsidRPr="00FA393B">
              <w:t>A chemical reaction, purification, production of standard materials, isomer separation or biotechnological processing is undergone;</w:t>
            </w:r>
          </w:p>
          <w:p w14:paraId="61F181F4" w14:textId="77777777" w:rsidR="00E65DB8" w:rsidRPr="00FA393B" w:rsidRDefault="007C24FD" w:rsidP="00FA393B">
            <w:r w:rsidRPr="00FA393B">
              <w:t>MaxNOM 50 % (EXW); or RVC 55 % (FOB).</w:t>
            </w:r>
          </w:p>
        </w:tc>
      </w:tr>
      <w:tr w:rsidR="00E65DB8" w:rsidRPr="00FA393B" w14:paraId="528E10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83D37D" w14:textId="77777777" w:rsidR="00E65DB8" w:rsidRPr="00FA393B" w:rsidRDefault="007C24FD" w:rsidP="00FA393B">
            <w:r w:rsidRPr="00FA393B">
              <w:t>3809.10</w:t>
            </w:r>
          </w:p>
        </w:tc>
        <w:tc>
          <w:tcPr>
            <w:cnfStyle w:val="000010000000" w:firstRow="0" w:lastRow="0" w:firstColumn="0" w:lastColumn="0" w:oddVBand="1" w:evenVBand="0" w:oddHBand="0" w:evenHBand="0" w:firstRowFirstColumn="0" w:firstRowLastColumn="0" w:lastRowFirstColumn="0" w:lastRowLastColumn="0"/>
            <w:tcW w:w="7755" w:type="dxa"/>
          </w:tcPr>
          <w:p w14:paraId="04552C38" w14:textId="77777777" w:rsidR="00E65DB8" w:rsidRPr="00FA393B" w:rsidRDefault="007C24FD" w:rsidP="00FA393B">
            <w:r w:rsidRPr="00FA393B">
              <w:t>CTH except from headings 11.08 and 35.05.</w:t>
            </w:r>
          </w:p>
        </w:tc>
      </w:tr>
      <w:tr w:rsidR="00E65DB8" w:rsidRPr="00FA393B" w14:paraId="430149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9686" w14:textId="77777777" w:rsidR="00E65DB8" w:rsidRPr="00FA393B" w:rsidRDefault="007C24FD" w:rsidP="00FA393B">
            <w:r w:rsidRPr="00FA393B">
              <w:t>3809.91-3822.00</w:t>
            </w:r>
          </w:p>
        </w:tc>
        <w:tc>
          <w:tcPr>
            <w:cnfStyle w:val="000010000000" w:firstRow="0" w:lastRow="0" w:firstColumn="0" w:lastColumn="0" w:oddVBand="1" w:evenVBand="0" w:oddHBand="0" w:evenHBand="0" w:firstRowFirstColumn="0" w:firstRowLastColumn="0" w:lastRowFirstColumn="0" w:lastRowLastColumn="0"/>
            <w:tcW w:w="7755" w:type="dxa"/>
          </w:tcPr>
          <w:p w14:paraId="69DE5D75" w14:textId="77777777" w:rsidR="00E65DB8" w:rsidRPr="00FA393B" w:rsidRDefault="007C24FD" w:rsidP="00FA393B">
            <w:r w:rsidRPr="00FA393B">
              <w:t>CTSH;</w:t>
            </w:r>
          </w:p>
          <w:p w14:paraId="12B435FC" w14:textId="77777777" w:rsidR="00E65DB8" w:rsidRPr="00FA393B" w:rsidRDefault="007C24FD" w:rsidP="00FA393B">
            <w:r w:rsidRPr="00FA393B">
              <w:t>A chemical reaction, purification, production of standard materials, isomer separation or biotechnological processing is undergone;</w:t>
            </w:r>
          </w:p>
          <w:p w14:paraId="2687CE47" w14:textId="77777777" w:rsidR="00E65DB8" w:rsidRPr="00FA393B" w:rsidRDefault="007C24FD" w:rsidP="00FA393B">
            <w:r w:rsidRPr="00FA393B">
              <w:t>MaxNOM 50 % (EXW); or RVC 55 % (FOB).</w:t>
            </w:r>
          </w:p>
        </w:tc>
      </w:tr>
      <w:tr w:rsidR="00E65DB8" w:rsidRPr="00FA393B" w14:paraId="7485D22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6B511D" w14:textId="77777777" w:rsidR="00E65DB8" w:rsidRPr="00FA393B" w:rsidRDefault="007C24FD" w:rsidP="00FA393B">
            <w:r w:rsidRPr="00FA393B">
              <w:t>38.23</w:t>
            </w:r>
          </w:p>
        </w:tc>
        <w:tc>
          <w:tcPr>
            <w:cnfStyle w:val="000010000000" w:firstRow="0" w:lastRow="0" w:firstColumn="0" w:lastColumn="0" w:oddVBand="1" w:evenVBand="0" w:oddHBand="0" w:evenHBand="0" w:firstRowFirstColumn="0" w:firstRowLastColumn="0" w:lastRowFirstColumn="0" w:lastRowLastColumn="0"/>
            <w:tcW w:w="7755" w:type="dxa"/>
          </w:tcPr>
          <w:p w14:paraId="67138FF0" w14:textId="77777777" w:rsidR="00E65DB8" w:rsidRPr="00FA393B" w:rsidRDefault="007C24FD" w:rsidP="00FA393B">
            <w:r w:rsidRPr="00FA393B">
              <w:t>CTSH</w:t>
            </w:r>
          </w:p>
        </w:tc>
      </w:tr>
      <w:tr w:rsidR="00E65DB8" w:rsidRPr="00FA393B" w14:paraId="73B5491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DD59C6" w14:textId="77777777" w:rsidR="00E65DB8" w:rsidRPr="00FA393B" w:rsidRDefault="007C24FD" w:rsidP="00FA393B">
            <w:r w:rsidRPr="00FA393B">
              <w:t>3824.10-3824.50</w:t>
            </w:r>
          </w:p>
        </w:tc>
        <w:tc>
          <w:tcPr>
            <w:cnfStyle w:val="000010000000" w:firstRow="0" w:lastRow="0" w:firstColumn="0" w:lastColumn="0" w:oddVBand="1" w:evenVBand="0" w:oddHBand="0" w:evenHBand="0" w:firstRowFirstColumn="0" w:firstRowLastColumn="0" w:lastRowFirstColumn="0" w:lastRowLastColumn="0"/>
            <w:tcW w:w="7755" w:type="dxa"/>
          </w:tcPr>
          <w:p w14:paraId="62C9CEC7" w14:textId="77777777" w:rsidR="00E65DB8" w:rsidRPr="00FA393B" w:rsidRDefault="007C24FD" w:rsidP="00FA393B">
            <w:r w:rsidRPr="00FA393B">
              <w:t>CTSH;</w:t>
            </w:r>
          </w:p>
          <w:p w14:paraId="730E9DED" w14:textId="77777777" w:rsidR="00E65DB8" w:rsidRPr="00FA393B" w:rsidRDefault="007C24FD" w:rsidP="00FA393B">
            <w:r w:rsidRPr="00FA393B">
              <w:t>A chemical reaction, purification, production of standard materials, isomer separation or biotechnological processing is undergone;</w:t>
            </w:r>
          </w:p>
          <w:p w14:paraId="12CD940C" w14:textId="77777777" w:rsidR="00E65DB8" w:rsidRPr="00FA393B" w:rsidRDefault="007C24FD" w:rsidP="00FA393B">
            <w:r w:rsidRPr="00FA393B">
              <w:t>MaxNOM 50 % (EXW); or RVC 55 % (FOB).</w:t>
            </w:r>
          </w:p>
        </w:tc>
      </w:tr>
      <w:tr w:rsidR="00E65DB8" w:rsidRPr="00FA393B" w14:paraId="5A55829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0BE6BE" w14:textId="77777777" w:rsidR="00E65DB8" w:rsidRPr="00FA393B" w:rsidRDefault="007C24FD" w:rsidP="00FA393B">
            <w:r w:rsidRPr="00FA393B">
              <w:t>3824.60</w:t>
            </w:r>
          </w:p>
        </w:tc>
        <w:tc>
          <w:tcPr>
            <w:cnfStyle w:val="000010000000" w:firstRow="0" w:lastRow="0" w:firstColumn="0" w:lastColumn="0" w:oddVBand="1" w:evenVBand="0" w:oddHBand="0" w:evenHBand="0" w:firstRowFirstColumn="0" w:firstRowLastColumn="0" w:lastRowFirstColumn="0" w:lastRowLastColumn="0"/>
            <w:tcW w:w="7755" w:type="dxa"/>
          </w:tcPr>
          <w:p w14:paraId="059FB0FD" w14:textId="77777777" w:rsidR="00E65DB8" w:rsidRPr="00FA393B" w:rsidRDefault="007C24FD" w:rsidP="00FA393B">
            <w:r w:rsidRPr="00FA393B">
              <w:t>CTH except from heading 17.02 and subheadings 2905.43 and 2905.44.</w:t>
            </w:r>
          </w:p>
        </w:tc>
      </w:tr>
      <w:tr w:rsidR="00E65DB8" w:rsidRPr="00FA393B" w14:paraId="5528EB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7FF343" w14:textId="77777777" w:rsidR="00E65DB8" w:rsidRPr="00FA393B" w:rsidRDefault="007C24FD" w:rsidP="00FA393B">
            <w:r w:rsidRPr="00FA393B">
              <w:t>3824.71-3824.91</w:t>
            </w:r>
          </w:p>
        </w:tc>
        <w:tc>
          <w:tcPr>
            <w:cnfStyle w:val="000010000000" w:firstRow="0" w:lastRow="0" w:firstColumn="0" w:lastColumn="0" w:oddVBand="1" w:evenVBand="0" w:oddHBand="0" w:evenHBand="0" w:firstRowFirstColumn="0" w:firstRowLastColumn="0" w:lastRowFirstColumn="0" w:lastRowLastColumn="0"/>
            <w:tcW w:w="7755" w:type="dxa"/>
          </w:tcPr>
          <w:p w14:paraId="50A41659" w14:textId="77777777" w:rsidR="00E65DB8" w:rsidRPr="00FA393B" w:rsidRDefault="007C24FD" w:rsidP="00FA393B">
            <w:r w:rsidRPr="00FA393B">
              <w:t>CTSH;</w:t>
            </w:r>
          </w:p>
          <w:p w14:paraId="41FA3956" w14:textId="77777777" w:rsidR="00E65DB8" w:rsidRPr="00FA393B" w:rsidRDefault="007C24FD" w:rsidP="00FA393B">
            <w:r w:rsidRPr="00FA393B">
              <w:t>A chemical reaction, purification, production of standard materials, isomer separation or biotechnological processing is undergone;</w:t>
            </w:r>
          </w:p>
          <w:p w14:paraId="37766C63" w14:textId="77777777" w:rsidR="00E65DB8" w:rsidRPr="00FA393B" w:rsidRDefault="007C24FD" w:rsidP="00FA393B">
            <w:r w:rsidRPr="00FA393B">
              <w:t>MaxNOM 50 % (EXW); or RVC 55 % (FOB).</w:t>
            </w:r>
          </w:p>
        </w:tc>
      </w:tr>
      <w:tr w:rsidR="00E65DB8" w:rsidRPr="00FA393B" w14:paraId="5D4DF4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D130AD" w14:textId="77777777" w:rsidR="00E65DB8" w:rsidRPr="00FA393B" w:rsidRDefault="007C24FD" w:rsidP="00FA393B">
            <w:r w:rsidRPr="00FA393B">
              <w:t>3824.99</w:t>
            </w:r>
          </w:p>
        </w:tc>
        <w:tc>
          <w:tcPr>
            <w:cnfStyle w:val="000010000000" w:firstRow="0" w:lastRow="0" w:firstColumn="0" w:lastColumn="0" w:oddVBand="1" w:evenVBand="0" w:oddHBand="0" w:evenHBand="0" w:firstRowFirstColumn="0" w:firstRowLastColumn="0" w:lastRowFirstColumn="0" w:lastRowLastColumn="0"/>
            <w:tcW w:w="7755" w:type="dxa"/>
          </w:tcPr>
          <w:p w14:paraId="7D450E99" w14:textId="77777777" w:rsidR="00E65DB8" w:rsidRPr="00FA393B" w:rsidRDefault="00E65DB8" w:rsidP="00FA393B"/>
        </w:tc>
      </w:tr>
      <w:tr w:rsidR="00E65DB8" w:rsidRPr="00FA393B" w14:paraId="00FB17D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521A2" w14:textId="77777777" w:rsidR="00E65DB8" w:rsidRPr="00FA393B" w:rsidRDefault="007C24FD" w:rsidP="00FA393B">
            <w:r w:rsidRPr="00FA393B">
              <w:t>- Biodiesel</w:t>
            </w:r>
          </w:p>
        </w:tc>
        <w:tc>
          <w:tcPr>
            <w:cnfStyle w:val="000010000000" w:firstRow="0" w:lastRow="0" w:firstColumn="0" w:lastColumn="0" w:oddVBand="1" w:evenVBand="0" w:oddHBand="0" w:evenHBand="0" w:firstRowFirstColumn="0" w:firstRowLastColumn="0" w:lastRowFirstColumn="0" w:lastRowLastColumn="0"/>
            <w:tcW w:w="7755" w:type="dxa"/>
          </w:tcPr>
          <w:p w14:paraId="49D8106E" w14:textId="77777777" w:rsidR="00E65DB8" w:rsidRPr="00FA393B" w:rsidRDefault="007C24FD" w:rsidP="00FA393B">
            <w:r w:rsidRPr="00FA393B">
              <w:t>Production in which biodiesel is obtained through transesterification, esterification or hydro-treatment.</w:t>
            </w:r>
          </w:p>
        </w:tc>
      </w:tr>
      <w:tr w:rsidR="00E65DB8" w:rsidRPr="00FA393B" w14:paraId="41BF2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CF533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BB7A42C" w14:textId="77777777" w:rsidR="00E65DB8" w:rsidRPr="00FA393B" w:rsidRDefault="007C24FD" w:rsidP="00FA393B">
            <w:r w:rsidRPr="00FA393B">
              <w:t>CTSH;</w:t>
            </w:r>
          </w:p>
          <w:p w14:paraId="6F21E65A" w14:textId="77777777" w:rsidR="00E65DB8" w:rsidRPr="00FA393B" w:rsidRDefault="007C24FD" w:rsidP="00FA393B">
            <w:r w:rsidRPr="00FA393B">
              <w:t>A chemical reaction, purification, production of standard materials, isomer separation or biotechnological processing is undergone;</w:t>
            </w:r>
          </w:p>
          <w:p w14:paraId="028EF7A5" w14:textId="77777777" w:rsidR="00E65DB8" w:rsidRPr="00FA393B" w:rsidRDefault="007C24FD" w:rsidP="00FA393B">
            <w:r w:rsidRPr="00FA393B">
              <w:t>MaxNOM 50 % (EXW); or RVC 55 % (FOB).</w:t>
            </w:r>
          </w:p>
        </w:tc>
      </w:tr>
      <w:tr w:rsidR="00E65DB8" w:rsidRPr="00FA393B" w14:paraId="0BA2A4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1F5B4D" w14:textId="77777777" w:rsidR="00E65DB8" w:rsidRPr="00FA393B" w:rsidRDefault="007C24FD" w:rsidP="00FA393B">
            <w:r w:rsidRPr="00FA393B">
              <w:t>38.25</w:t>
            </w:r>
          </w:p>
        </w:tc>
        <w:tc>
          <w:tcPr>
            <w:cnfStyle w:val="000010000000" w:firstRow="0" w:lastRow="0" w:firstColumn="0" w:lastColumn="0" w:oddVBand="1" w:evenVBand="0" w:oddHBand="0" w:evenHBand="0" w:firstRowFirstColumn="0" w:firstRowLastColumn="0" w:lastRowFirstColumn="0" w:lastRowLastColumn="0"/>
            <w:tcW w:w="7755" w:type="dxa"/>
          </w:tcPr>
          <w:p w14:paraId="73FE88C3" w14:textId="77777777" w:rsidR="00E65DB8" w:rsidRPr="00FA393B" w:rsidRDefault="007C24FD" w:rsidP="00FA393B">
            <w:r w:rsidRPr="00FA393B">
              <w:t>CTSH;</w:t>
            </w:r>
          </w:p>
          <w:p w14:paraId="06D1A158" w14:textId="77777777" w:rsidR="00E65DB8" w:rsidRPr="00FA393B" w:rsidRDefault="007C24FD" w:rsidP="00FA393B">
            <w:r w:rsidRPr="00FA393B">
              <w:t>A chemical reaction, purification, production of standard materials, isomer separation or biotechnological processing is undergone;</w:t>
            </w:r>
          </w:p>
          <w:p w14:paraId="3327743A" w14:textId="77777777" w:rsidR="00E65DB8" w:rsidRPr="00FA393B" w:rsidRDefault="007C24FD" w:rsidP="00FA393B">
            <w:r w:rsidRPr="00FA393B">
              <w:t>MaxNOM 50 % (EXW); or RVC 55 % (FOB).</w:t>
            </w:r>
          </w:p>
        </w:tc>
      </w:tr>
      <w:tr w:rsidR="00E65DB8" w:rsidRPr="00FA393B" w14:paraId="086603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9EA383" w14:textId="77777777" w:rsidR="00E65DB8" w:rsidRPr="00FA393B" w:rsidRDefault="007C24FD" w:rsidP="00FA393B">
            <w:r w:rsidRPr="00FA393B">
              <w:lastRenderedPageBreak/>
              <w:t>38.26</w:t>
            </w:r>
          </w:p>
        </w:tc>
        <w:tc>
          <w:tcPr>
            <w:cnfStyle w:val="000010000000" w:firstRow="0" w:lastRow="0" w:firstColumn="0" w:lastColumn="0" w:oddVBand="1" w:evenVBand="0" w:oddHBand="0" w:evenHBand="0" w:firstRowFirstColumn="0" w:firstRowLastColumn="0" w:lastRowFirstColumn="0" w:lastRowLastColumn="0"/>
            <w:tcW w:w="7755" w:type="dxa"/>
          </w:tcPr>
          <w:p w14:paraId="55F3E35B" w14:textId="77777777" w:rsidR="00E65DB8" w:rsidRPr="00FA393B" w:rsidRDefault="007C24FD" w:rsidP="00FA393B">
            <w:r w:rsidRPr="00FA393B">
              <w:t>Production in which biodiesel is obtained through transesterification, esterification or hydro-treatment.</w:t>
            </w:r>
          </w:p>
        </w:tc>
      </w:tr>
      <w:tr w:rsidR="002B557D" w:rsidRPr="00FA393B" w14:paraId="670825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C1087E" w14:textId="1B137500" w:rsidR="002B557D" w:rsidRPr="00FA393B" w:rsidRDefault="002B557D" w:rsidP="00FA393B">
            <w:r w:rsidRPr="00FA393B">
              <w:t>38.27</w:t>
            </w:r>
          </w:p>
        </w:tc>
        <w:tc>
          <w:tcPr>
            <w:cnfStyle w:val="000010000000" w:firstRow="0" w:lastRow="0" w:firstColumn="0" w:lastColumn="0" w:oddVBand="1" w:evenVBand="0" w:oddHBand="0" w:evenHBand="0" w:firstRowFirstColumn="0" w:firstRowLastColumn="0" w:lastRowFirstColumn="0" w:lastRowLastColumn="0"/>
            <w:tcW w:w="7755" w:type="dxa"/>
          </w:tcPr>
          <w:p w14:paraId="596F7A40" w14:textId="77777777" w:rsidR="002B557D" w:rsidRPr="00FA393B" w:rsidRDefault="002B557D" w:rsidP="00FA393B">
            <w:r w:rsidRPr="00FA393B">
              <w:t>CTSH;</w:t>
            </w:r>
          </w:p>
          <w:p w14:paraId="24B1D719" w14:textId="77777777" w:rsidR="002B557D" w:rsidRPr="00FA393B" w:rsidRDefault="002B557D" w:rsidP="00FA393B">
            <w:r w:rsidRPr="00FA393B">
              <w:t>A chemical reaction, purification, production of standard materials, isomer separation or biotechnological processing is undergone;</w:t>
            </w:r>
          </w:p>
          <w:p w14:paraId="5595987F" w14:textId="77777777" w:rsidR="002B557D" w:rsidRPr="00FA393B" w:rsidRDefault="002B557D" w:rsidP="00FA393B">
            <w:r w:rsidRPr="00FA393B">
              <w:t>MaxNOM 50 % (EXW); or RVC 55 % (FOB).</w:t>
            </w:r>
          </w:p>
        </w:tc>
      </w:tr>
      <w:tr w:rsidR="00E65DB8" w:rsidRPr="00FA393B" w14:paraId="013FECF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F9D937" w14:textId="77777777" w:rsidR="00E65DB8" w:rsidRPr="00FA393B" w:rsidRDefault="007C24FD" w:rsidP="00FA393B">
            <w:r w:rsidRPr="00FA393B">
              <w:t>SECTION VII</w:t>
            </w:r>
          </w:p>
        </w:tc>
        <w:tc>
          <w:tcPr>
            <w:cnfStyle w:val="000010000000" w:firstRow="0" w:lastRow="0" w:firstColumn="0" w:lastColumn="0" w:oddVBand="1" w:evenVBand="0" w:oddHBand="0" w:evenHBand="0" w:firstRowFirstColumn="0" w:firstRowLastColumn="0" w:lastRowFirstColumn="0" w:lastRowLastColumn="0"/>
            <w:tcW w:w="7755" w:type="dxa"/>
          </w:tcPr>
          <w:p w14:paraId="1A0EF597" w14:textId="77777777" w:rsidR="00E65DB8" w:rsidRPr="00FA393B" w:rsidRDefault="007C24FD" w:rsidP="00FA393B">
            <w:r w:rsidRPr="00FA393B">
              <w:t>PLASTICS AND ARTICLES THEREOF; RUBBER AND ARTICLES THEREOF</w:t>
            </w:r>
          </w:p>
          <w:p w14:paraId="4AF056D4" w14:textId="77777777" w:rsidR="00E65DB8" w:rsidRPr="00FA393B" w:rsidRDefault="007C24FD" w:rsidP="00FA393B">
            <w:r w:rsidRPr="00FA393B">
              <w:t xml:space="preserve">Section </w:t>
            </w:r>
            <w:proofErr w:type="gramStart"/>
            <w:r w:rsidRPr="00FA393B">
              <w:t>note</w:t>
            </w:r>
            <w:proofErr w:type="gramEnd"/>
            <w:r w:rsidRPr="00FA393B">
              <w:t>: For definitions of horizontal processing rules within this Section, see Note 5 of Annex A.</w:t>
            </w:r>
          </w:p>
        </w:tc>
      </w:tr>
      <w:tr w:rsidR="00E65DB8" w:rsidRPr="00FA393B" w14:paraId="52900A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2936E" w14:textId="77777777" w:rsidR="00E65DB8" w:rsidRPr="00FA393B" w:rsidRDefault="007C24FD" w:rsidP="00FA393B">
            <w:r w:rsidRPr="00FA393B">
              <w:t>Chapter 39</w:t>
            </w:r>
          </w:p>
        </w:tc>
        <w:tc>
          <w:tcPr>
            <w:cnfStyle w:val="000010000000" w:firstRow="0" w:lastRow="0" w:firstColumn="0" w:lastColumn="0" w:oddVBand="1" w:evenVBand="0" w:oddHBand="0" w:evenHBand="0" w:firstRowFirstColumn="0" w:firstRowLastColumn="0" w:lastRowFirstColumn="0" w:lastRowLastColumn="0"/>
            <w:tcW w:w="7755" w:type="dxa"/>
          </w:tcPr>
          <w:p w14:paraId="228E9252" w14:textId="77777777" w:rsidR="00E65DB8" w:rsidRPr="00FA393B" w:rsidRDefault="007C24FD" w:rsidP="00FA393B">
            <w:r w:rsidRPr="00FA393B">
              <w:t>Plastics and articles thereof</w:t>
            </w:r>
          </w:p>
        </w:tc>
      </w:tr>
      <w:tr w:rsidR="00E65DB8" w:rsidRPr="00FA393B" w14:paraId="60ED3A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B01D6F8" w14:textId="77777777" w:rsidR="00E65DB8" w:rsidRPr="00FA393B" w:rsidRDefault="007C24FD" w:rsidP="00FA393B">
            <w:r w:rsidRPr="00FA393B">
              <w:t>39.01-39.03</w:t>
            </w:r>
          </w:p>
        </w:tc>
        <w:tc>
          <w:tcPr>
            <w:cnfStyle w:val="000010000000" w:firstRow="0" w:lastRow="0" w:firstColumn="0" w:lastColumn="0" w:oddVBand="1" w:evenVBand="0" w:oddHBand="0" w:evenHBand="0" w:firstRowFirstColumn="0" w:firstRowLastColumn="0" w:lastRowFirstColumn="0" w:lastRowLastColumn="0"/>
            <w:tcW w:w="7755" w:type="dxa"/>
          </w:tcPr>
          <w:p w14:paraId="10A0EED1" w14:textId="77777777" w:rsidR="00E65DB8" w:rsidRPr="00FA393B" w:rsidRDefault="007C24FD" w:rsidP="00FA393B">
            <w:r w:rsidRPr="00FA393B">
              <w:t>CTSH;</w:t>
            </w:r>
          </w:p>
          <w:p w14:paraId="08F6922F" w14:textId="77777777" w:rsidR="00E65DB8" w:rsidRPr="00FA393B" w:rsidRDefault="007C24FD" w:rsidP="00FA393B">
            <w:r w:rsidRPr="00FA393B">
              <w:t>A chemical reaction is undergone; MaxNOM 50 % (EXW); or</w:t>
            </w:r>
          </w:p>
          <w:p w14:paraId="7652C8C6" w14:textId="77777777" w:rsidR="00E65DB8" w:rsidRPr="00FA393B" w:rsidRDefault="007C24FD" w:rsidP="00FA393B">
            <w:r w:rsidRPr="00FA393B">
              <w:t>RVC 55 % (FOB).</w:t>
            </w:r>
          </w:p>
        </w:tc>
      </w:tr>
      <w:tr w:rsidR="00E65DB8" w:rsidRPr="00FA393B" w14:paraId="01FB45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EA5A55" w14:textId="77777777" w:rsidR="00E65DB8" w:rsidRPr="00FA393B" w:rsidRDefault="007C24FD" w:rsidP="00FA393B">
            <w:r w:rsidRPr="00FA393B">
              <w:t>39.04-39.06</w:t>
            </w:r>
          </w:p>
        </w:tc>
        <w:tc>
          <w:tcPr>
            <w:cnfStyle w:val="000010000000" w:firstRow="0" w:lastRow="0" w:firstColumn="0" w:lastColumn="0" w:oddVBand="1" w:evenVBand="0" w:oddHBand="0" w:evenHBand="0" w:firstRowFirstColumn="0" w:firstRowLastColumn="0" w:lastRowFirstColumn="0" w:lastRowLastColumn="0"/>
            <w:tcW w:w="7755" w:type="dxa"/>
          </w:tcPr>
          <w:p w14:paraId="44981ED5" w14:textId="77777777" w:rsidR="00E65DB8" w:rsidRPr="00FA393B" w:rsidRDefault="007C24FD" w:rsidP="00FA393B">
            <w:r w:rsidRPr="00FA393B">
              <w:t>CTSH;</w:t>
            </w:r>
          </w:p>
          <w:p w14:paraId="1AE3B4D0" w14:textId="77777777" w:rsidR="00E65DB8" w:rsidRPr="00FA393B" w:rsidRDefault="007C24FD" w:rsidP="00FA393B">
            <w:r w:rsidRPr="00FA393B">
              <w:t>A chemical reaction or biotechnological processing is undergone; MaxNOM 50 % (EXW); or</w:t>
            </w:r>
          </w:p>
          <w:p w14:paraId="2C9C4477" w14:textId="77777777" w:rsidR="00E65DB8" w:rsidRPr="00FA393B" w:rsidRDefault="007C24FD" w:rsidP="00FA393B">
            <w:r w:rsidRPr="00FA393B">
              <w:t>RVC 55 % (FOB).</w:t>
            </w:r>
          </w:p>
        </w:tc>
      </w:tr>
      <w:tr w:rsidR="00E65DB8" w:rsidRPr="00FA393B" w14:paraId="6916CCC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B36DA6" w14:textId="77777777" w:rsidR="00E65DB8" w:rsidRPr="00FA393B" w:rsidRDefault="007C24FD" w:rsidP="00FA393B">
            <w:r w:rsidRPr="00FA393B">
              <w:t>39.07-39.08</w:t>
            </w:r>
          </w:p>
        </w:tc>
        <w:tc>
          <w:tcPr>
            <w:cnfStyle w:val="000010000000" w:firstRow="0" w:lastRow="0" w:firstColumn="0" w:lastColumn="0" w:oddVBand="1" w:evenVBand="0" w:oddHBand="0" w:evenHBand="0" w:firstRowFirstColumn="0" w:firstRowLastColumn="0" w:lastRowFirstColumn="0" w:lastRowLastColumn="0"/>
            <w:tcW w:w="7755" w:type="dxa"/>
          </w:tcPr>
          <w:p w14:paraId="41824EA7" w14:textId="77777777" w:rsidR="00E65DB8" w:rsidRPr="00FA393B" w:rsidRDefault="007C24FD" w:rsidP="00FA393B">
            <w:r w:rsidRPr="00FA393B">
              <w:t>CTH;</w:t>
            </w:r>
          </w:p>
          <w:p w14:paraId="3F1022E0" w14:textId="77777777" w:rsidR="00E65DB8" w:rsidRPr="00FA393B" w:rsidRDefault="007C24FD" w:rsidP="00FA393B">
            <w:r w:rsidRPr="00FA393B">
              <w:t>MaxNOM 50 % (EXW); or RVC 55 % (FOB).</w:t>
            </w:r>
          </w:p>
        </w:tc>
      </w:tr>
      <w:tr w:rsidR="00E65DB8" w:rsidRPr="00FA393B" w14:paraId="72FF52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BAF398" w14:textId="77777777" w:rsidR="00E65DB8" w:rsidRPr="00FA393B" w:rsidRDefault="007C24FD" w:rsidP="00FA393B">
            <w:r w:rsidRPr="00FA393B">
              <w:t>39.09-39.10</w:t>
            </w:r>
          </w:p>
        </w:tc>
        <w:tc>
          <w:tcPr>
            <w:cnfStyle w:val="000010000000" w:firstRow="0" w:lastRow="0" w:firstColumn="0" w:lastColumn="0" w:oddVBand="1" w:evenVBand="0" w:oddHBand="0" w:evenHBand="0" w:firstRowFirstColumn="0" w:firstRowLastColumn="0" w:lastRowFirstColumn="0" w:lastRowLastColumn="0"/>
            <w:tcW w:w="7755" w:type="dxa"/>
          </w:tcPr>
          <w:p w14:paraId="611FC703" w14:textId="77777777" w:rsidR="00E65DB8" w:rsidRPr="00FA393B" w:rsidRDefault="007C24FD" w:rsidP="00FA393B">
            <w:r w:rsidRPr="00FA393B">
              <w:t>CTSH;</w:t>
            </w:r>
          </w:p>
          <w:p w14:paraId="1B22B228" w14:textId="77777777" w:rsidR="00E65DB8" w:rsidRPr="00FA393B" w:rsidRDefault="007C24FD" w:rsidP="00FA393B">
            <w:r w:rsidRPr="00FA393B">
              <w:t>A chemical reaction or biotechnological processing is undergone; MaxNOM 50 % (EXW); or</w:t>
            </w:r>
          </w:p>
          <w:p w14:paraId="1D1969DF" w14:textId="77777777" w:rsidR="00E65DB8" w:rsidRPr="00FA393B" w:rsidRDefault="007C24FD" w:rsidP="00FA393B">
            <w:r w:rsidRPr="00FA393B">
              <w:t>RVC 55 % (FOB).</w:t>
            </w:r>
          </w:p>
        </w:tc>
      </w:tr>
      <w:tr w:rsidR="00E65DB8" w:rsidRPr="00FA393B" w14:paraId="7BB0216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0BCA37" w14:textId="77777777" w:rsidR="00E65DB8" w:rsidRPr="00FA393B" w:rsidRDefault="007C24FD" w:rsidP="00FA393B">
            <w:r w:rsidRPr="00FA393B">
              <w:t>39.11</w:t>
            </w:r>
          </w:p>
        </w:tc>
        <w:tc>
          <w:tcPr>
            <w:cnfStyle w:val="000010000000" w:firstRow="0" w:lastRow="0" w:firstColumn="0" w:lastColumn="0" w:oddVBand="1" w:evenVBand="0" w:oddHBand="0" w:evenHBand="0" w:firstRowFirstColumn="0" w:firstRowLastColumn="0" w:lastRowFirstColumn="0" w:lastRowLastColumn="0"/>
            <w:tcW w:w="7755" w:type="dxa"/>
          </w:tcPr>
          <w:p w14:paraId="07598D4E" w14:textId="77777777" w:rsidR="00E65DB8" w:rsidRPr="00FA393B" w:rsidRDefault="007C24FD" w:rsidP="00FA393B">
            <w:r w:rsidRPr="00FA393B">
              <w:t>CTSH;</w:t>
            </w:r>
          </w:p>
          <w:p w14:paraId="118E9D57" w14:textId="77777777" w:rsidR="00E65DB8" w:rsidRPr="00FA393B" w:rsidRDefault="007C24FD" w:rsidP="00FA393B">
            <w:r w:rsidRPr="00FA393B">
              <w:t>A chemical reaction is undergone; MaxNOM 50 % (EXW); or</w:t>
            </w:r>
          </w:p>
          <w:p w14:paraId="2736C855" w14:textId="77777777" w:rsidR="00E65DB8" w:rsidRPr="00FA393B" w:rsidRDefault="007C24FD" w:rsidP="00FA393B">
            <w:r w:rsidRPr="00FA393B">
              <w:t>RVC 55 % (FOB).</w:t>
            </w:r>
          </w:p>
        </w:tc>
      </w:tr>
      <w:tr w:rsidR="00E65DB8" w:rsidRPr="00FA393B" w14:paraId="61A5A0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860331" w14:textId="77777777" w:rsidR="00E65DB8" w:rsidRPr="00FA393B" w:rsidRDefault="007C24FD" w:rsidP="00FA393B">
            <w:r w:rsidRPr="00FA393B">
              <w:t>39.12-39.15</w:t>
            </w:r>
          </w:p>
        </w:tc>
        <w:tc>
          <w:tcPr>
            <w:cnfStyle w:val="000010000000" w:firstRow="0" w:lastRow="0" w:firstColumn="0" w:lastColumn="0" w:oddVBand="1" w:evenVBand="0" w:oddHBand="0" w:evenHBand="0" w:firstRowFirstColumn="0" w:firstRowLastColumn="0" w:lastRowFirstColumn="0" w:lastRowLastColumn="0"/>
            <w:tcW w:w="7755" w:type="dxa"/>
          </w:tcPr>
          <w:p w14:paraId="5A354079" w14:textId="77777777" w:rsidR="00E65DB8" w:rsidRPr="00FA393B" w:rsidRDefault="007C24FD" w:rsidP="00FA393B">
            <w:r w:rsidRPr="00FA393B">
              <w:t>CTSH;</w:t>
            </w:r>
          </w:p>
          <w:p w14:paraId="47F73B59" w14:textId="77777777" w:rsidR="00E65DB8" w:rsidRPr="00FA393B" w:rsidRDefault="007C24FD" w:rsidP="00FA393B">
            <w:r w:rsidRPr="00FA393B">
              <w:t>A chemical reaction or biotechnological processing is undergone; MaxNOM 50 % (EXW); or</w:t>
            </w:r>
          </w:p>
          <w:p w14:paraId="72AC938E" w14:textId="77777777" w:rsidR="00E65DB8" w:rsidRPr="00FA393B" w:rsidRDefault="007C24FD" w:rsidP="00FA393B">
            <w:r w:rsidRPr="00FA393B">
              <w:t>RVC 55 % (FOB).</w:t>
            </w:r>
          </w:p>
        </w:tc>
      </w:tr>
      <w:tr w:rsidR="00E65DB8" w:rsidRPr="00FA393B" w14:paraId="55596E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2E572" w14:textId="77777777" w:rsidR="00E65DB8" w:rsidRPr="00FA393B" w:rsidRDefault="007C24FD" w:rsidP="00FA393B">
            <w:r w:rsidRPr="00FA393B">
              <w:t>39.16-39.26</w:t>
            </w:r>
          </w:p>
        </w:tc>
        <w:tc>
          <w:tcPr>
            <w:cnfStyle w:val="000010000000" w:firstRow="0" w:lastRow="0" w:firstColumn="0" w:lastColumn="0" w:oddVBand="1" w:evenVBand="0" w:oddHBand="0" w:evenHBand="0" w:firstRowFirstColumn="0" w:firstRowLastColumn="0" w:lastRowFirstColumn="0" w:lastRowLastColumn="0"/>
            <w:tcW w:w="7755" w:type="dxa"/>
          </w:tcPr>
          <w:p w14:paraId="31F907E7" w14:textId="77777777" w:rsidR="00E65DB8" w:rsidRPr="00FA393B" w:rsidRDefault="007C24FD" w:rsidP="00FA393B">
            <w:r w:rsidRPr="00FA393B">
              <w:t>CTH;</w:t>
            </w:r>
          </w:p>
          <w:p w14:paraId="39B0F951" w14:textId="77777777" w:rsidR="00E65DB8" w:rsidRPr="00FA393B" w:rsidRDefault="007C24FD" w:rsidP="00FA393B">
            <w:r w:rsidRPr="00FA393B">
              <w:t>MaxNOM 50 % (EXW); or RVC 55 % (FOB).</w:t>
            </w:r>
          </w:p>
        </w:tc>
      </w:tr>
      <w:tr w:rsidR="00E65DB8" w:rsidRPr="00FA393B" w14:paraId="18099C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EED2F8" w14:textId="77777777" w:rsidR="00E65DB8" w:rsidRPr="00FA393B" w:rsidRDefault="007C24FD" w:rsidP="00FA393B">
            <w:r w:rsidRPr="00FA393B">
              <w:t>Chapter 40</w:t>
            </w:r>
          </w:p>
        </w:tc>
        <w:tc>
          <w:tcPr>
            <w:cnfStyle w:val="000010000000" w:firstRow="0" w:lastRow="0" w:firstColumn="0" w:lastColumn="0" w:oddVBand="1" w:evenVBand="0" w:oddHBand="0" w:evenHBand="0" w:firstRowFirstColumn="0" w:firstRowLastColumn="0" w:lastRowFirstColumn="0" w:lastRowLastColumn="0"/>
            <w:tcW w:w="7755" w:type="dxa"/>
          </w:tcPr>
          <w:p w14:paraId="7F205FD6" w14:textId="77777777" w:rsidR="00E65DB8" w:rsidRPr="00FA393B" w:rsidRDefault="007C24FD" w:rsidP="00FA393B">
            <w:r w:rsidRPr="00FA393B">
              <w:t>Rubber and articles thereof</w:t>
            </w:r>
          </w:p>
        </w:tc>
      </w:tr>
      <w:tr w:rsidR="00E65DB8" w:rsidRPr="00FA393B" w14:paraId="09B6661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90C78" w14:textId="77777777" w:rsidR="00E65DB8" w:rsidRPr="00FA393B" w:rsidRDefault="007C24FD" w:rsidP="00FA393B">
            <w:r w:rsidRPr="00FA393B">
              <w:t>40.01-40.11</w:t>
            </w:r>
          </w:p>
        </w:tc>
        <w:tc>
          <w:tcPr>
            <w:cnfStyle w:val="000010000000" w:firstRow="0" w:lastRow="0" w:firstColumn="0" w:lastColumn="0" w:oddVBand="1" w:evenVBand="0" w:oddHBand="0" w:evenHBand="0" w:firstRowFirstColumn="0" w:firstRowLastColumn="0" w:lastRowFirstColumn="0" w:lastRowLastColumn="0"/>
            <w:tcW w:w="7755" w:type="dxa"/>
          </w:tcPr>
          <w:p w14:paraId="12F0399A" w14:textId="77777777" w:rsidR="00E65DB8" w:rsidRPr="00FA393B" w:rsidRDefault="007C24FD" w:rsidP="00FA393B">
            <w:r w:rsidRPr="00FA393B">
              <w:t>CTH;</w:t>
            </w:r>
          </w:p>
          <w:p w14:paraId="24DE92E7" w14:textId="77777777" w:rsidR="00E65DB8" w:rsidRPr="00FA393B" w:rsidRDefault="007C24FD" w:rsidP="00FA393B">
            <w:r w:rsidRPr="00FA393B">
              <w:t>MaxNOM 50 % (EXW); or RVC 55 % (FOB).</w:t>
            </w:r>
          </w:p>
        </w:tc>
      </w:tr>
      <w:tr w:rsidR="00E65DB8" w:rsidRPr="00FA393B" w14:paraId="7B121D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7810DF" w14:textId="77777777" w:rsidR="00E65DB8" w:rsidRPr="00FA393B" w:rsidRDefault="007C24FD" w:rsidP="00FA393B">
            <w:r w:rsidRPr="00FA393B">
              <w:t>4012.11-4012.19</w:t>
            </w:r>
          </w:p>
        </w:tc>
        <w:tc>
          <w:tcPr>
            <w:cnfStyle w:val="000010000000" w:firstRow="0" w:lastRow="0" w:firstColumn="0" w:lastColumn="0" w:oddVBand="1" w:evenVBand="0" w:oddHBand="0" w:evenHBand="0" w:firstRowFirstColumn="0" w:firstRowLastColumn="0" w:lastRowFirstColumn="0" w:lastRowLastColumn="0"/>
            <w:tcW w:w="7755" w:type="dxa"/>
          </w:tcPr>
          <w:p w14:paraId="5A2C068A" w14:textId="77777777" w:rsidR="00E65DB8" w:rsidRPr="00FA393B" w:rsidRDefault="007C24FD" w:rsidP="00FA393B">
            <w:r w:rsidRPr="00FA393B">
              <w:t>CTSH;</w:t>
            </w:r>
          </w:p>
          <w:p w14:paraId="6603B991" w14:textId="77777777" w:rsidR="00E65DB8" w:rsidRPr="00FA393B" w:rsidRDefault="007C24FD" w:rsidP="00FA393B">
            <w:r w:rsidRPr="00FA393B">
              <w:t>Retreading of used tyres; MaxNOM 50 % (EXW); or</w:t>
            </w:r>
          </w:p>
          <w:p w14:paraId="37F2DCEC" w14:textId="77777777" w:rsidR="00E65DB8" w:rsidRPr="00FA393B" w:rsidRDefault="007C24FD" w:rsidP="00FA393B">
            <w:r w:rsidRPr="00FA393B">
              <w:t>RVC 55 % (FOB).</w:t>
            </w:r>
          </w:p>
        </w:tc>
      </w:tr>
      <w:tr w:rsidR="00E65DB8" w:rsidRPr="00FA393B" w14:paraId="304B30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F45B33" w14:textId="77777777" w:rsidR="00E65DB8" w:rsidRPr="00FA393B" w:rsidRDefault="007C24FD" w:rsidP="00FA393B">
            <w:r w:rsidRPr="00FA393B">
              <w:t>4012.20-4017.00</w:t>
            </w:r>
          </w:p>
        </w:tc>
        <w:tc>
          <w:tcPr>
            <w:cnfStyle w:val="000010000000" w:firstRow="0" w:lastRow="0" w:firstColumn="0" w:lastColumn="0" w:oddVBand="1" w:evenVBand="0" w:oddHBand="0" w:evenHBand="0" w:firstRowFirstColumn="0" w:firstRowLastColumn="0" w:lastRowFirstColumn="0" w:lastRowLastColumn="0"/>
            <w:tcW w:w="7755" w:type="dxa"/>
          </w:tcPr>
          <w:p w14:paraId="395B6FB2" w14:textId="77777777" w:rsidR="00E65DB8" w:rsidRPr="00FA393B" w:rsidRDefault="007C24FD" w:rsidP="00FA393B">
            <w:r w:rsidRPr="00FA393B">
              <w:t>CTH;</w:t>
            </w:r>
          </w:p>
          <w:p w14:paraId="03D8D40A" w14:textId="77777777" w:rsidR="00E65DB8" w:rsidRPr="00FA393B" w:rsidRDefault="007C24FD" w:rsidP="00FA393B">
            <w:r w:rsidRPr="00FA393B">
              <w:t>MaxNOM 50 % (EXW); or RVC 55 % (FOB).</w:t>
            </w:r>
          </w:p>
        </w:tc>
      </w:tr>
      <w:tr w:rsidR="00E65DB8" w:rsidRPr="00FA393B" w14:paraId="5848290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475C3C" w14:textId="77777777" w:rsidR="00E65DB8" w:rsidRPr="00FA393B" w:rsidRDefault="007C24FD" w:rsidP="00FA393B">
            <w:r w:rsidRPr="00FA393B">
              <w:t>SECTION VIII</w:t>
            </w:r>
          </w:p>
        </w:tc>
        <w:tc>
          <w:tcPr>
            <w:cnfStyle w:val="000010000000" w:firstRow="0" w:lastRow="0" w:firstColumn="0" w:lastColumn="0" w:oddVBand="1" w:evenVBand="0" w:oddHBand="0" w:evenHBand="0" w:firstRowFirstColumn="0" w:firstRowLastColumn="0" w:lastRowFirstColumn="0" w:lastRowLastColumn="0"/>
            <w:tcW w:w="7755" w:type="dxa"/>
          </w:tcPr>
          <w:p w14:paraId="77AA388B" w14:textId="77777777" w:rsidR="00E65DB8" w:rsidRPr="00FA393B" w:rsidRDefault="007C24FD" w:rsidP="00FA393B">
            <w:r w:rsidRPr="00FA393B">
              <w:t>RAW HIDES AND SKINS, LEATHER, FURSKINS AND ARTICLES THEREOF; SADDLERY AND HARNESS; TRAVEL GOODS, HANDBAGS AND SIMILAR CONTAINERS; ARTICLES OF ANIMAL GUT (OTHER THAN SILK-WORM GUT)</w:t>
            </w:r>
          </w:p>
        </w:tc>
      </w:tr>
      <w:tr w:rsidR="00E65DB8" w:rsidRPr="00FA393B" w14:paraId="68FC6C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AC72F" w14:textId="77777777" w:rsidR="00E65DB8" w:rsidRPr="00FA393B" w:rsidRDefault="007C24FD" w:rsidP="00FA393B">
            <w:r w:rsidRPr="00FA393B">
              <w:t>Chapter 41</w:t>
            </w:r>
          </w:p>
        </w:tc>
        <w:tc>
          <w:tcPr>
            <w:cnfStyle w:val="000010000000" w:firstRow="0" w:lastRow="0" w:firstColumn="0" w:lastColumn="0" w:oddVBand="1" w:evenVBand="0" w:oddHBand="0" w:evenHBand="0" w:firstRowFirstColumn="0" w:firstRowLastColumn="0" w:lastRowFirstColumn="0" w:lastRowLastColumn="0"/>
            <w:tcW w:w="7755" w:type="dxa"/>
          </w:tcPr>
          <w:p w14:paraId="2C984784" w14:textId="77777777" w:rsidR="00E65DB8" w:rsidRPr="00FA393B" w:rsidRDefault="007C24FD" w:rsidP="00FA393B">
            <w:r w:rsidRPr="00FA393B">
              <w:t>Raw hides and skins (other than furskins) and leather</w:t>
            </w:r>
          </w:p>
        </w:tc>
      </w:tr>
      <w:tr w:rsidR="00E65DB8" w:rsidRPr="00FA393B" w14:paraId="4E0393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C3929" w14:textId="77777777" w:rsidR="00E65DB8" w:rsidRPr="00FA393B" w:rsidRDefault="007C24FD" w:rsidP="00FA393B">
            <w:r w:rsidRPr="00FA393B">
              <w:t>41.01-41.03</w:t>
            </w:r>
          </w:p>
        </w:tc>
        <w:tc>
          <w:tcPr>
            <w:cnfStyle w:val="000010000000" w:firstRow="0" w:lastRow="0" w:firstColumn="0" w:lastColumn="0" w:oddVBand="1" w:evenVBand="0" w:oddHBand="0" w:evenHBand="0" w:firstRowFirstColumn="0" w:firstRowLastColumn="0" w:lastRowFirstColumn="0" w:lastRowLastColumn="0"/>
            <w:tcW w:w="7755" w:type="dxa"/>
          </w:tcPr>
          <w:p w14:paraId="1F59AB0B" w14:textId="77777777" w:rsidR="00E65DB8" w:rsidRPr="00FA393B" w:rsidRDefault="007C24FD" w:rsidP="00FA393B">
            <w:r w:rsidRPr="00FA393B">
              <w:t>CC</w:t>
            </w:r>
          </w:p>
        </w:tc>
      </w:tr>
      <w:tr w:rsidR="00E65DB8" w:rsidRPr="00FA393B" w14:paraId="447F18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507C2A" w14:textId="77777777" w:rsidR="00E65DB8" w:rsidRPr="00FA393B" w:rsidRDefault="007C24FD" w:rsidP="00FA393B">
            <w:r w:rsidRPr="00FA393B">
              <w:t>4104.11-4104.19</w:t>
            </w:r>
          </w:p>
        </w:tc>
        <w:tc>
          <w:tcPr>
            <w:cnfStyle w:val="000010000000" w:firstRow="0" w:lastRow="0" w:firstColumn="0" w:lastColumn="0" w:oddVBand="1" w:evenVBand="0" w:oddHBand="0" w:evenHBand="0" w:firstRowFirstColumn="0" w:firstRowLastColumn="0" w:lastRowFirstColumn="0" w:lastRowLastColumn="0"/>
            <w:tcW w:w="7755" w:type="dxa"/>
          </w:tcPr>
          <w:p w14:paraId="7CB846BF" w14:textId="77777777" w:rsidR="00E65DB8" w:rsidRPr="00FA393B" w:rsidRDefault="007C24FD" w:rsidP="00FA393B">
            <w:r w:rsidRPr="00FA393B">
              <w:t>CTH</w:t>
            </w:r>
          </w:p>
        </w:tc>
      </w:tr>
      <w:tr w:rsidR="00E65DB8" w:rsidRPr="00FA393B" w14:paraId="7FEEFEA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D718FA" w14:textId="77777777" w:rsidR="00E65DB8" w:rsidRPr="00FA393B" w:rsidRDefault="007C24FD" w:rsidP="00FA393B">
            <w:r w:rsidRPr="00FA393B">
              <w:t>4104.41-4104.49</w:t>
            </w:r>
          </w:p>
        </w:tc>
        <w:tc>
          <w:tcPr>
            <w:cnfStyle w:val="000010000000" w:firstRow="0" w:lastRow="0" w:firstColumn="0" w:lastColumn="0" w:oddVBand="1" w:evenVBand="0" w:oddHBand="0" w:evenHBand="0" w:firstRowFirstColumn="0" w:firstRowLastColumn="0" w:lastRowFirstColumn="0" w:lastRowLastColumn="0"/>
            <w:tcW w:w="7755" w:type="dxa"/>
          </w:tcPr>
          <w:p w14:paraId="08E62390" w14:textId="77777777" w:rsidR="00E65DB8" w:rsidRPr="00FA393B" w:rsidRDefault="007C24FD" w:rsidP="00FA393B">
            <w:r w:rsidRPr="00FA393B">
              <w:t>CTSH except from subheadings 4104.41 to 4104.49.</w:t>
            </w:r>
          </w:p>
        </w:tc>
      </w:tr>
      <w:tr w:rsidR="00E65DB8" w:rsidRPr="00FA393B" w14:paraId="7ECB65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AB9D51" w14:textId="77777777" w:rsidR="00E65DB8" w:rsidRPr="00FA393B" w:rsidRDefault="007C24FD" w:rsidP="00FA393B">
            <w:r w:rsidRPr="00FA393B">
              <w:lastRenderedPageBreak/>
              <w:t>4105.10</w:t>
            </w:r>
          </w:p>
        </w:tc>
        <w:tc>
          <w:tcPr>
            <w:cnfStyle w:val="000010000000" w:firstRow="0" w:lastRow="0" w:firstColumn="0" w:lastColumn="0" w:oddVBand="1" w:evenVBand="0" w:oddHBand="0" w:evenHBand="0" w:firstRowFirstColumn="0" w:firstRowLastColumn="0" w:lastRowFirstColumn="0" w:lastRowLastColumn="0"/>
            <w:tcW w:w="7755" w:type="dxa"/>
          </w:tcPr>
          <w:p w14:paraId="68BEE7B1" w14:textId="77777777" w:rsidR="00E65DB8" w:rsidRPr="00FA393B" w:rsidRDefault="007C24FD" w:rsidP="00FA393B">
            <w:r w:rsidRPr="00FA393B">
              <w:t>CTH</w:t>
            </w:r>
          </w:p>
        </w:tc>
      </w:tr>
      <w:tr w:rsidR="00E65DB8" w:rsidRPr="00FA393B" w14:paraId="39F9698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F3E8DF" w14:textId="77777777" w:rsidR="00E65DB8" w:rsidRPr="00FA393B" w:rsidRDefault="007C24FD" w:rsidP="00FA393B">
            <w:r w:rsidRPr="00FA393B">
              <w:t>4105.30</w:t>
            </w:r>
          </w:p>
        </w:tc>
        <w:tc>
          <w:tcPr>
            <w:cnfStyle w:val="000010000000" w:firstRow="0" w:lastRow="0" w:firstColumn="0" w:lastColumn="0" w:oddVBand="1" w:evenVBand="0" w:oddHBand="0" w:evenHBand="0" w:firstRowFirstColumn="0" w:firstRowLastColumn="0" w:lastRowFirstColumn="0" w:lastRowLastColumn="0"/>
            <w:tcW w:w="7755" w:type="dxa"/>
          </w:tcPr>
          <w:p w14:paraId="3739A846" w14:textId="77777777" w:rsidR="00E65DB8" w:rsidRPr="00FA393B" w:rsidRDefault="007C24FD" w:rsidP="00FA393B">
            <w:r w:rsidRPr="00FA393B">
              <w:t>CTSH</w:t>
            </w:r>
          </w:p>
        </w:tc>
      </w:tr>
      <w:tr w:rsidR="00E65DB8" w:rsidRPr="00FA393B" w14:paraId="502FEBB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527A06" w14:textId="77777777" w:rsidR="00E65DB8" w:rsidRPr="00FA393B" w:rsidRDefault="007C24FD" w:rsidP="00FA393B">
            <w:r w:rsidRPr="00FA393B">
              <w:t>4106.21</w:t>
            </w:r>
          </w:p>
        </w:tc>
        <w:tc>
          <w:tcPr>
            <w:cnfStyle w:val="000010000000" w:firstRow="0" w:lastRow="0" w:firstColumn="0" w:lastColumn="0" w:oddVBand="1" w:evenVBand="0" w:oddHBand="0" w:evenHBand="0" w:firstRowFirstColumn="0" w:firstRowLastColumn="0" w:lastRowFirstColumn="0" w:lastRowLastColumn="0"/>
            <w:tcW w:w="7755" w:type="dxa"/>
          </w:tcPr>
          <w:p w14:paraId="671FF612" w14:textId="77777777" w:rsidR="00E65DB8" w:rsidRPr="00FA393B" w:rsidRDefault="007C24FD" w:rsidP="00FA393B">
            <w:r w:rsidRPr="00FA393B">
              <w:t>CTH</w:t>
            </w:r>
          </w:p>
        </w:tc>
      </w:tr>
      <w:tr w:rsidR="00E65DB8" w:rsidRPr="00FA393B" w14:paraId="4B893B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731A95" w14:textId="77777777" w:rsidR="00E65DB8" w:rsidRPr="00FA393B" w:rsidRDefault="007C24FD" w:rsidP="00FA393B">
            <w:r w:rsidRPr="00FA393B">
              <w:t>4106.22</w:t>
            </w:r>
          </w:p>
        </w:tc>
        <w:tc>
          <w:tcPr>
            <w:cnfStyle w:val="000010000000" w:firstRow="0" w:lastRow="0" w:firstColumn="0" w:lastColumn="0" w:oddVBand="1" w:evenVBand="0" w:oddHBand="0" w:evenHBand="0" w:firstRowFirstColumn="0" w:firstRowLastColumn="0" w:lastRowFirstColumn="0" w:lastRowLastColumn="0"/>
            <w:tcW w:w="7755" w:type="dxa"/>
          </w:tcPr>
          <w:p w14:paraId="2FCFA211" w14:textId="77777777" w:rsidR="00E65DB8" w:rsidRPr="00FA393B" w:rsidRDefault="007C24FD" w:rsidP="00FA393B">
            <w:r w:rsidRPr="00FA393B">
              <w:t>CTSH</w:t>
            </w:r>
          </w:p>
        </w:tc>
      </w:tr>
      <w:tr w:rsidR="00E65DB8" w:rsidRPr="00FA393B" w14:paraId="26CA3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AED387" w14:textId="77777777" w:rsidR="00E65DB8" w:rsidRPr="00FA393B" w:rsidRDefault="007C24FD" w:rsidP="00FA393B">
            <w:r w:rsidRPr="00FA393B">
              <w:t>4106.31</w:t>
            </w:r>
          </w:p>
        </w:tc>
        <w:tc>
          <w:tcPr>
            <w:cnfStyle w:val="000010000000" w:firstRow="0" w:lastRow="0" w:firstColumn="0" w:lastColumn="0" w:oddVBand="1" w:evenVBand="0" w:oddHBand="0" w:evenHBand="0" w:firstRowFirstColumn="0" w:firstRowLastColumn="0" w:lastRowFirstColumn="0" w:lastRowLastColumn="0"/>
            <w:tcW w:w="7755" w:type="dxa"/>
          </w:tcPr>
          <w:p w14:paraId="4FF5E11F" w14:textId="77777777" w:rsidR="00E65DB8" w:rsidRPr="00FA393B" w:rsidRDefault="007C24FD" w:rsidP="00FA393B">
            <w:r w:rsidRPr="00FA393B">
              <w:t>CTH</w:t>
            </w:r>
          </w:p>
        </w:tc>
      </w:tr>
      <w:tr w:rsidR="00E65DB8" w:rsidRPr="00FA393B" w14:paraId="420CBE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CC7EFB" w14:textId="77777777" w:rsidR="00E65DB8" w:rsidRPr="00FA393B" w:rsidRDefault="007C24FD" w:rsidP="00FA393B">
            <w:r w:rsidRPr="00FA393B">
              <w:t>4106.32</w:t>
            </w:r>
          </w:p>
        </w:tc>
        <w:tc>
          <w:tcPr>
            <w:cnfStyle w:val="000010000000" w:firstRow="0" w:lastRow="0" w:firstColumn="0" w:lastColumn="0" w:oddVBand="1" w:evenVBand="0" w:oddHBand="0" w:evenHBand="0" w:firstRowFirstColumn="0" w:firstRowLastColumn="0" w:lastRowFirstColumn="0" w:lastRowLastColumn="0"/>
            <w:tcW w:w="7755" w:type="dxa"/>
          </w:tcPr>
          <w:p w14:paraId="3B302BCA" w14:textId="77777777" w:rsidR="00E65DB8" w:rsidRPr="00FA393B" w:rsidRDefault="007C24FD" w:rsidP="00FA393B">
            <w:r w:rsidRPr="00FA393B">
              <w:t>CTSH</w:t>
            </w:r>
          </w:p>
        </w:tc>
      </w:tr>
      <w:tr w:rsidR="00E65DB8" w:rsidRPr="00FA393B" w14:paraId="1A820B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F8C1BB" w14:textId="77777777" w:rsidR="00E65DB8" w:rsidRPr="00FA393B" w:rsidRDefault="007C24FD" w:rsidP="00FA393B">
            <w:r w:rsidRPr="00FA393B">
              <w:t>4106.40</w:t>
            </w:r>
          </w:p>
        </w:tc>
        <w:tc>
          <w:tcPr>
            <w:cnfStyle w:val="000010000000" w:firstRow="0" w:lastRow="0" w:firstColumn="0" w:lastColumn="0" w:oddVBand="1" w:evenVBand="0" w:oddHBand="0" w:evenHBand="0" w:firstRowFirstColumn="0" w:firstRowLastColumn="0" w:lastRowFirstColumn="0" w:lastRowLastColumn="0"/>
            <w:tcW w:w="7755" w:type="dxa"/>
          </w:tcPr>
          <w:p w14:paraId="4B2D0E15" w14:textId="77777777" w:rsidR="00E65DB8" w:rsidRPr="00FA393B" w:rsidRDefault="00E65DB8" w:rsidP="00FA393B"/>
        </w:tc>
      </w:tr>
      <w:tr w:rsidR="00E65DB8" w:rsidRPr="00FA393B" w14:paraId="273D4CF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0E7ED3" w14:textId="77777777" w:rsidR="00E65DB8" w:rsidRPr="00FA393B" w:rsidRDefault="007C24FD" w:rsidP="00FA393B">
            <w:r w:rsidRPr="00FA393B">
              <w:t>- A product in the wet state</w:t>
            </w:r>
          </w:p>
        </w:tc>
        <w:tc>
          <w:tcPr>
            <w:cnfStyle w:val="000010000000" w:firstRow="0" w:lastRow="0" w:firstColumn="0" w:lastColumn="0" w:oddVBand="1" w:evenVBand="0" w:oddHBand="0" w:evenHBand="0" w:firstRowFirstColumn="0" w:firstRowLastColumn="0" w:lastRowFirstColumn="0" w:lastRowLastColumn="0"/>
            <w:tcW w:w="7755" w:type="dxa"/>
          </w:tcPr>
          <w:p w14:paraId="69240E16" w14:textId="77777777" w:rsidR="00E65DB8" w:rsidRPr="00FA393B" w:rsidRDefault="007C24FD" w:rsidP="00FA393B">
            <w:r w:rsidRPr="00FA393B">
              <w:t>CTH</w:t>
            </w:r>
          </w:p>
        </w:tc>
      </w:tr>
      <w:tr w:rsidR="00E65DB8" w:rsidRPr="00FA393B" w14:paraId="176B41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F6E6F" w14:textId="77777777" w:rsidR="00E65DB8" w:rsidRPr="00FA393B" w:rsidRDefault="007C24FD" w:rsidP="00FA393B">
            <w:r w:rsidRPr="00FA393B">
              <w:t>- A product in the dry state</w:t>
            </w:r>
          </w:p>
        </w:tc>
        <w:tc>
          <w:tcPr>
            <w:cnfStyle w:val="000010000000" w:firstRow="0" w:lastRow="0" w:firstColumn="0" w:lastColumn="0" w:oddVBand="1" w:evenVBand="0" w:oddHBand="0" w:evenHBand="0" w:firstRowFirstColumn="0" w:firstRowLastColumn="0" w:lastRowFirstColumn="0" w:lastRowLastColumn="0"/>
            <w:tcW w:w="7755" w:type="dxa"/>
          </w:tcPr>
          <w:p w14:paraId="4BFC8113" w14:textId="77777777" w:rsidR="00E65DB8" w:rsidRPr="00FA393B" w:rsidRDefault="007C24FD" w:rsidP="00FA393B">
            <w:r w:rsidRPr="00FA393B">
              <w:t>CTH; or</w:t>
            </w:r>
          </w:p>
          <w:p w14:paraId="30F08D58" w14:textId="77777777" w:rsidR="00E65DB8" w:rsidRPr="00FA393B" w:rsidRDefault="007C24FD" w:rsidP="00FA393B">
            <w:r w:rsidRPr="00FA393B">
              <w:t>Production from non-originating materials in the wet state.</w:t>
            </w:r>
          </w:p>
        </w:tc>
      </w:tr>
      <w:tr w:rsidR="00E65DB8" w:rsidRPr="00FA393B" w14:paraId="31342F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C9728E" w14:textId="77777777" w:rsidR="00E65DB8" w:rsidRPr="00FA393B" w:rsidRDefault="007C24FD" w:rsidP="00FA393B">
            <w:r w:rsidRPr="00FA393B">
              <w:t>4106.91</w:t>
            </w:r>
          </w:p>
        </w:tc>
        <w:tc>
          <w:tcPr>
            <w:cnfStyle w:val="000010000000" w:firstRow="0" w:lastRow="0" w:firstColumn="0" w:lastColumn="0" w:oddVBand="1" w:evenVBand="0" w:oddHBand="0" w:evenHBand="0" w:firstRowFirstColumn="0" w:firstRowLastColumn="0" w:lastRowFirstColumn="0" w:lastRowLastColumn="0"/>
            <w:tcW w:w="7755" w:type="dxa"/>
          </w:tcPr>
          <w:p w14:paraId="333C73D3" w14:textId="77777777" w:rsidR="00E65DB8" w:rsidRPr="00FA393B" w:rsidRDefault="007C24FD" w:rsidP="00FA393B">
            <w:r w:rsidRPr="00FA393B">
              <w:t>CTH</w:t>
            </w:r>
          </w:p>
        </w:tc>
      </w:tr>
      <w:tr w:rsidR="00E65DB8" w:rsidRPr="00FA393B" w14:paraId="0511FC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FC32E6" w14:textId="77777777" w:rsidR="00E65DB8" w:rsidRPr="00FA393B" w:rsidRDefault="007C24FD" w:rsidP="00FA393B">
            <w:r w:rsidRPr="00FA393B">
              <w:t>4106.92</w:t>
            </w:r>
          </w:p>
        </w:tc>
        <w:tc>
          <w:tcPr>
            <w:cnfStyle w:val="000010000000" w:firstRow="0" w:lastRow="0" w:firstColumn="0" w:lastColumn="0" w:oddVBand="1" w:evenVBand="0" w:oddHBand="0" w:evenHBand="0" w:firstRowFirstColumn="0" w:firstRowLastColumn="0" w:lastRowFirstColumn="0" w:lastRowLastColumn="0"/>
            <w:tcW w:w="7755" w:type="dxa"/>
          </w:tcPr>
          <w:p w14:paraId="1B396CDC" w14:textId="77777777" w:rsidR="00E65DB8" w:rsidRPr="00FA393B" w:rsidRDefault="007C24FD" w:rsidP="00FA393B">
            <w:r w:rsidRPr="00FA393B">
              <w:t>CTSH</w:t>
            </w:r>
          </w:p>
        </w:tc>
      </w:tr>
      <w:tr w:rsidR="00E65DB8" w:rsidRPr="00FA393B" w14:paraId="5CB2A3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5A6CAF" w14:textId="77777777" w:rsidR="00E65DB8" w:rsidRPr="00FA393B" w:rsidRDefault="007C24FD" w:rsidP="00FA393B">
            <w:r w:rsidRPr="00FA393B">
              <w:t>41.07-41.13</w:t>
            </w:r>
          </w:p>
        </w:tc>
        <w:tc>
          <w:tcPr>
            <w:cnfStyle w:val="000010000000" w:firstRow="0" w:lastRow="0" w:firstColumn="0" w:lastColumn="0" w:oddVBand="1" w:evenVBand="0" w:oddHBand="0" w:evenHBand="0" w:firstRowFirstColumn="0" w:firstRowLastColumn="0" w:lastRowFirstColumn="0" w:lastRowLastColumn="0"/>
            <w:tcW w:w="7755" w:type="dxa"/>
          </w:tcPr>
          <w:p w14:paraId="38085209" w14:textId="77777777" w:rsidR="00E65DB8" w:rsidRPr="00FA393B" w:rsidRDefault="007C24FD" w:rsidP="00FA393B">
            <w:r w:rsidRPr="00FA393B">
              <w:t>CTH; however, non-originating materials of subheadings 4104.41, 4104.49, 4105.30, 4106.22, 4106.32 and 4106.92 may be used, provided that a</w:t>
            </w:r>
          </w:p>
          <w:p w14:paraId="324002A8" w14:textId="77777777" w:rsidR="00E65DB8" w:rsidRPr="00FA393B" w:rsidRDefault="007C24FD" w:rsidP="00FA393B">
            <w:r w:rsidRPr="00FA393B">
              <w:t>re-tanning operation of the tanned or crust hides and skins in the dry state takes place.</w:t>
            </w:r>
          </w:p>
        </w:tc>
      </w:tr>
      <w:tr w:rsidR="00E65DB8" w:rsidRPr="00FA393B" w14:paraId="216677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2E8FC4" w14:textId="77777777" w:rsidR="00E65DB8" w:rsidRPr="00FA393B" w:rsidRDefault="007C24FD" w:rsidP="00FA393B">
            <w:r w:rsidRPr="00FA393B">
              <w:t>41.14-41.15</w:t>
            </w:r>
          </w:p>
        </w:tc>
        <w:tc>
          <w:tcPr>
            <w:cnfStyle w:val="000010000000" w:firstRow="0" w:lastRow="0" w:firstColumn="0" w:lastColumn="0" w:oddVBand="1" w:evenVBand="0" w:oddHBand="0" w:evenHBand="0" w:firstRowFirstColumn="0" w:firstRowLastColumn="0" w:lastRowFirstColumn="0" w:lastRowLastColumn="0"/>
            <w:tcW w:w="7755" w:type="dxa"/>
          </w:tcPr>
          <w:p w14:paraId="314E3C27" w14:textId="77777777" w:rsidR="00E65DB8" w:rsidRPr="00FA393B" w:rsidRDefault="007C24FD" w:rsidP="00FA393B">
            <w:r w:rsidRPr="00FA393B">
              <w:t>CTH</w:t>
            </w:r>
          </w:p>
        </w:tc>
      </w:tr>
      <w:tr w:rsidR="00E65DB8" w:rsidRPr="00FA393B" w14:paraId="74D391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3112F00" w14:textId="77777777" w:rsidR="00E65DB8" w:rsidRPr="00FA393B" w:rsidRDefault="007C24FD" w:rsidP="00FA393B">
            <w:r w:rsidRPr="00FA393B">
              <w:t>Chapter 42</w:t>
            </w:r>
          </w:p>
        </w:tc>
        <w:tc>
          <w:tcPr>
            <w:cnfStyle w:val="000010000000" w:firstRow="0" w:lastRow="0" w:firstColumn="0" w:lastColumn="0" w:oddVBand="1" w:evenVBand="0" w:oddHBand="0" w:evenHBand="0" w:firstRowFirstColumn="0" w:firstRowLastColumn="0" w:lastRowFirstColumn="0" w:lastRowLastColumn="0"/>
            <w:tcW w:w="7755" w:type="dxa"/>
          </w:tcPr>
          <w:p w14:paraId="75450B68" w14:textId="77777777" w:rsidR="00E65DB8" w:rsidRPr="00FA393B" w:rsidRDefault="007C24FD" w:rsidP="00FA393B">
            <w:r w:rsidRPr="00FA393B">
              <w:t>Articles of leather; saddlery and harness; travel goods, handbags and similar containers; articles of animal gut (other than silk-worm gut)</w:t>
            </w:r>
          </w:p>
        </w:tc>
      </w:tr>
      <w:tr w:rsidR="00E65DB8" w:rsidRPr="00FA393B" w14:paraId="695ECC7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71E004" w14:textId="77777777" w:rsidR="00E65DB8" w:rsidRPr="00FA393B" w:rsidRDefault="007C24FD" w:rsidP="00FA393B">
            <w:r w:rsidRPr="00FA393B">
              <w:t>42.01-42.06</w:t>
            </w:r>
          </w:p>
        </w:tc>
        <w:tc>
          <w:tcPr>
            <w:cnfStyle w:val="000010000000" w:firstRow="0" w:lastRow="0" w:firstColumn="0" w:lastColumn="0" w:oddVBand="1" w:evenVBand="0" w:oddHBand="0" w:evenHBand="0" w:firstRowFirstColumn="0" w:firstRowLastColumn="0" w:lastRowFirstColumn="0" w:lastRowLastColumn="0"/>
            <w:tcW w:w="7755" w:type="dxa"/>
          </w:tcPr>
          <w:p w14:paraId="72ABF05D" w14:textId="77777777" w:rsidR="00E65DB8" w:rsidRPr="00FA393B" w:rsidRDefault="007C24FD" w:rsidP="00FA393B">
            <w:r w:rsidRPr="00FA393B">
              <w:t>CC;</w:t>
            </w:r>
          </w:p>
          <w:p w14:paraId="493103D0" w14:textId="77777777" w:rsidR="00E65DB8" w:rsidRPr="00FA393B" w:rsidRDefault="007C24FD" w:rsidP="00FA393B">
            <w:r w:rsidRPr="00FA393B">
              <w:t>CTH and MaxNOM 45 % (EXW); or</w:t>
            </w:r>
          </w:p>
          <w:p w14:paraId="786C2F48" w14:textId="77777777" w:rsidR="00E65DB8" w:rsidRPr="00FA393B" w:rsidRDefault="007C24FD" w:rsidP="00FA393B">
            <w:r w:rsidRPr="00FA393B">
              <w:t>CTH and RVC 60 % (FOB).</w:t>
            </w:r>
          </w:p>
        </w:tc>
      </w:tr>
      <w:tr w:rsidR="00E65DB8" w:rsidRPr="00FA393B" w14:paraId="3B45C4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D82157" w14:textId="77777777" w:rsidR="00E65DB8" w:rsidRPr="00FA393B" w:rsidRDefault="007C24FD" w:rsidP="00FA393B">
            <w:r w:rsidRPr="00FA393B">
              <w:t>Chapter 43</w:t>
            </w:r>
          </w:p>
        </w:tc>
        <w:tc>
          <w:tcPr>
            <w:cnfStyle w:val="000010000000" w:firstRow="0" w:lastRow="0" w:firstColumn="0" w:lastColumn="0" w:oddVBand="1" w:evenVBand="0" w:oddHBand="0" w:evenHBand="0" w:firstRowFirstColumn="0" w:firstRowLastColumn="0" w:lastRowFirstColumn="0" w:lastRowLastColumn="0"/>
            <w:tcW w:w="7755" w:type="dxa"/>
          </w:tcPr>
          <w:p w14:paraId="2283F474" w14:textId="77777777" w:rsidR="00E65DB8" w:rsidRPr="00FA393B" w:rsidRDefault="007C24FD" w:rsidP="00FA393B">
            <w:r w:rsidRPr="00FA393B">
              <w:t>Furskins and artificial fur; manufactures thereof</w:t>
            </w:r>
          </w:p>
        </w:tc>
      </w:tr>
      <w:tr w:rsidR="00E65DB8" w:rsidRPr="00FA393B" w14:paraId="44E5A9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820ED" w14:textId="77777777" w:rsidR="00E65DB8" w:rsidRPr="00FA393B" w:rsidRDefault="007C24FD" w:rsidP="00FA393B">
            <w:r w:rsidRPr="00FA393B">
              <w:t>43.01</w:t>
            </w:r>
          </w:p>
        </w:tc>
        <w:tc>
          <w:tcPr>
            <w:cnfStyle w:val="000010000000" w:firstRow="0" w:lastRow="0" w:firstColumn="0" w:lastColumn="0" w:oddVBand="1" w:evenVBand="0" w:oddHBand="0" w:evenHBand="0" w:firstRowFirstColumn="0" w:firstRowLastColumn="0" w:lastRowFirstColumn="0" w:lastRowLastColumn="0"/>
            <w:tcW w:w="7755" w:type="dxa"/>
          </w:tcPr>
          <w:p w14:paraId="2D3427C0" w14:textId="77777777" w:rsidR="00E65DB8" w:rsidRPr="00FA393B" w:rsidRDefault="007C24FD" w:rsidP="00FA393B">
            <w:r w:rsidRPr="00FA393B">
              <w:t>CC</w:t>
            </w:r>
          </w:p>
        </w:tc>
      </w:tr>
      <w:tr w:rsidR="00E65DB8" w:rsidRPr="00FA393B" w14:paraId="1ED3EF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9AECD2C" w14:textId="77777777" w:rsidR="00E65DB8" w:rsidRPr="00FA393B" w:rsidRDefault="007C24FD" w:rsidP="00FA393B">
            <w:r w:rsidRPr="00FA393B">
              <w:t>43.02-43.04</w:t>
            </w:r>
          </w:p>
        </w:tc>
        <w:tc>
          <w:tcPr>
            <w:cnfStyle w:val="000010000000" w:firstRow="0" w:lastRow="0" w:firstColumn="0" w:lastColumn="0" w:oddVBand="1" w:evenVBand="0" w:oddHBand="0" w:evenHBand="0" w:firstRowFirstColumn="0" w:firstRowLastColumn="0" w:lastRowFirstColumn="0" w:lastRowLastColumn="0"/>
            <w:tcW w:w="7755" w:type="dxa"/>
          </w:tcPr>
          <w:p w14:paraId="0201EC53" w14:textId="77777777" w:rsidR="00E65DB8" w:rsidRPr="00FA393B" w:rsidRDefault="007C24FD" w:rsidP="00FA393B">
            <w:r w:rsidRPr="00FA393B">
              <w:t>CTH</w:t>
            </w:r>
          </w:p>
        </w:tc>
      </w:tr>
      <w:tr w:rsidR="00E65DB8" w:rsidRPr="00FA393B" w14:paraId="1D4335A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A0F95C" w14:textId="77777777" w:rsidR="00E65DB8" w:rsidRPr="00FA393B" w:rsidRDefault="007C24FD" w:rsidP="00FA393B">
            <w:r w:rsidRPr="00FA393B">
              <w:t>SECTION IX</w:t>
            </w:r>
          </w:p>
        </w:tc>
        <w:tc>
          <w:tcPr>
            <w:cnfStyle w:val="000010000000" w:firstRow="0" w:lastRow="0" w:firstColumn="0" w:lastColumn="0" w:oddVBand="1" w:evenVBand="0" w:oddHBand="0" w:evenHBand="0" w:firstRowFirstColumn="0" w:firstRowLastColumn="0" w:lastRowFirstColumn="0" w:lastRowLastColumn="0"/>
            <w:tcW w:w="7755" w:type="dxa"/>
          </w:tcPr>
          <w:p w14:paraId="118B04C8" w14:textId="77777777" w:rsidR="00E65DB8" w:rsidRPr="00FA393B" w:rsidRDefault="007C24FD" w:rsidP="00FA393B">
            <w:r w:rsidRPr="00FA393B">
              <w:t>WOOD AND ARTICLES OF WOOD; WOOD CHARCOAL; CORK AND ARTICLES OF CORK; MANUFACTURES OF STRAW, OF ESPARTO OR OF OTHER PLAITING MATERIALS; BASKETWARE AND WICKERWORK</w:t>
            </w:r>
          </w:p>
        </w:tc>
      </w:tr>
      <w:tr w:rsidR="00E65DB8" w:rsidRPr="00FA393B" w14:paraId="202B56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D84E8" w14:textId="77777777" w:rsidR="00E65DB8" w:rsidRPr="00FA393B" w:rsidRDefault="007C24FD" w:rsidP="00FA393B">
            <w:r w:rsidRPr="00FA393B">
              <w:t>Chapter 44</w:t>
            </w:r>
          </w:p>
        </w:tc>
        <w:tc>
          <w:tcPr>
            <w:cnfStyle w:val="000010000000" w:firstRow="0" w:lastRow="0" w:firstColumn="0" w:lastColumn="0" w:oddVBand="1" w:evenVBand="0" w:oddHBand="0" w:evenHBand="0" w:firstRowFirstColumn="0" w:firstRowLastColumn="0" w:lastRowFirstColumn="0" w:lastRowLastColumn="0"/>
            <w:tcW w:w="7755" w:type="dxa"/>
          </w:tcPr>
          <w:p w14:paraId="22909831" w14:textId="77777777" w:rsidR="00E65DB8" w:rsidRPr="00FA393B" w:rsidRDefault="007C24FD" w:rsidP="00FA393B">
            <w:r w:rsidRPr="00FA393B">
              <w:t>Wood and articles of wood; wood charcoal</w:t>
            </w:r>
          </w:p>
        </w:tc>
      </w:tr>
      <w:tr w:rsidR="00E65DB8" w:rsidRPr="00FA393B" w14:paraId="20EF2B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A0AB5C" w14:textId="77777777" w:rsidR="00E65DB8" w:rsidRPr="00FA393B" w:rsidRDefault="007C24FD" w:rsidP="00FA393B">
            <w:r w:rsidRPr="00FA393B">
              <w:t>44.01-44.21</w:t>
            </w:r>
          </w:p>
        </w:tc>
        <w:tc>
          <w:tcPr>
            <w:cnfStyle w:val="000010000000" w:firstRow="0" w:lastRow="0" w:firstColumn="0" w:lastColumn="0" w:oddVBand="1" w:evenVBand="0" w:oddHBand="0" w:evenHBand="0" w:firstRowFirstColumn="0" w:firstRowLastColumn="0" w:lastRowFirstColumn="0" w:lastRowLastColumn="0"/>
            <w:tcW w:w="7755" w:type="dxa"/>
          </w:tcPr>
          <w:p w14:paraId="63DAAEA1" w14:textId="77777777" w:rsidR="00E65DB8" w:rsidRPr="00FA393B" w:rsidRDefault="007C24FD" w:rsidP="00FA393B">
            <w:r w:rsidRPr="00FA393B">
              <w:t>CTH;</w:t>
            </w:r>
          </w:p>
          <w:p w14:paraId="576A37E5" w14:textId="77777777" w:rsidR="00E65DB8" w:rsidRPr="00FA393B" w:rsidRDefault="007C24FD" w:rsidP="00FA393B">
            <w:r w:rsidRPr="00FA393B">
              <w:t>MaxNOM 50 % (EXW); or RVC 55 % (FOB).</w:t>
            </w:r>
          </w:p>
        </w:tc>
      </w:tr>
      <w:tr w:rsidR="00E65DB8" w:rsidRPr="00FA393B" w14:paraId="15FD79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BF4989" w14:textId="77777777" w:rsidR="00E65DB8" w:rsidRPr="00FA393B" w:rsidRDefault="007C24FD" w:rsidP="00FA393B">
            <w:r w:rsidRPr="00FA393B">
              <w:t>Chapter 45</w:t>
            </w:r>
          </w:p>
        </w:tc>
        <w:tc>
          <w:tcPr>
            <w:cnfStyle w:val="000010000000" w:firstRow="0" w:lastRow="0" w:firstColumn="0" w:lastColumn="0" w:oddVBand="1" w:evenVBand="0" w:oddHBand="0" w:evenHBand="0" w:firstRowFirstColumn="0" w:firstRowLastColumn="0" w:lastRowFirstColumn="0" w:lastRowLastColumn="0"/>
            <w:tcW w:w="7755" w:type="dxa"/>
          </w:tcPr>
          <w:p w14:paraId="1674B2D6" w14:textId="77777777" w:rsidR="00E65DB8" w:rsidRPr="00FA393B" w:rsidRDefault="007C24FD" w:rsidP="00FA393B">
            <w:r w:rsidRPr="00FA393B">
              <w:t>Cork and articles of cork</w:t>
            </w:r>
          </w:p>
        </w:tc>
      </w:tr>
      <w:tr w:rsidR="00E65DB8" w:rsidRPr="00FA393B" w14:paraId="6EF16B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32F6E9" w14:textId="77777777" w:rsidR="00E65DB8" w:rsidRPr="00FA393B" w:rsidRDefault="007C24FD" w:rsidP="00FA393B">
            <w:r w:rsidRPr="00FA393B">
              <w:t>45.01-45.04</w:t>
            </w:r>
          </w:p>
        </w:tc>
        <w:tc>
          <w:tcPr>
            <w:cnfStyle w:val="000010000000" w:firstRow="0" w:lastRow="0" w:firstColumn="0" w:lastColumn="0" w:oddVBand="1" w:evenVBand="0" w:oddHBand="0" w:evenHBand="0" w:firstRowFirstColumn="0" w:firstRowLastColumn="0" w:lastRowFirstColumn="0" w:lastRowLastColumn="0"/>
            <w:tcW w:w="7755" w:type="dxa"/>
          </w:tcPr>
          <w:p w14:paraId="1637208A" w14:textId="77777777" w:rsidR="00E65DB8" w:rsidRPr="00FA393B" w:rsidRDefault="007C24FD" w:rsidP="00FA393B">
            <w:r w:rsidRPr="00FA393B">
              <w:t>CTH;</w:t>
            </w:r>
          </w:p>
          <w:p w14:paraId="5BE80414" w14:textId="77777777" w:rsidR="00E65DB8" w:rsidRPr="00FA393B" w:rsidRDefault="007C24FD" w:rsidP="00FA393B">
            <w:r w:rsidRPr="00FA393B">
              <w:t>MaxNOM 50 % (EXW); or RVC 55 % (FOB).</w:t>
            </w:r>
          </w:p>
        </w:tc>
      </w:tr>
      <w:tr w:rsidR="00E65DB8" w:rsidRPr="00FA393B" w14:paraId="7DA4E5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A5A2C0" w14:textId="77777777" w:rsidR="00E65DB8" w:rsidRPr="00FA393B" w:rsidRDefault="007C24FD" w:rsidP="00FA393B">
            <w:r w:rsidRPr="00FA393B">
              <w:t>Chapter 46</w:t>
            </w:r>
          </w:p>
        </w:tc>
        <w:tc>
          <w:tcPr>
            <w:cnfStyle w:val="000010000000" w:firstRow="0" w:lastRow="0" w:firstColumn="0" w:lastColumn="0" w:oddVBand="1" w:evenVBand="0" w:oddHBand="0" w:evenHBand="0" w:firstRowFirstColumn="0" w:firstRowLastColumn="0" w:lastRowFirstColumn="0" w:lastRowLastColumn="0"/>
            <w:tcW w:w="7755" w:type="dxa"/>
          </w:tcPr>
          <w:p w14:paraId="73617A7C" w14:textId="77777777" w:rsidR="00E65DB8" w:rsidRPr="00FA393B" w:rsidRDefault="007C24FD" w:rsidP="00FA393B">
            <w:r w:rsidRPr="00FA393B">
              <w:t>Manufactures of straw, of esparto or of other plaiting materials; basketware and wickerwork</w:t>
            </w:r>
          </w:p>
        </w:tc>
      </w:tr>
      <w:tr w:rsidR="00E65DB8" w:rsidRPr="00FA393B" w14:paraId="193096F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177645" w14:textId="77777777" w:rsidR="00E65DB8" w:rsidRPr="00FA393B" w:rsidRDefault="007C24FD" w:rsidP="00FA393B">
            <w:r w:rsidRPr="00FA393B">
              <w:t>4601.21-4601.22</w:t>
            </w:r>
          </w:p>
        </w:tc>
        <w:tc>
          <w:tcPr>
            <w:cnfStyle w:val="000010000000" w:firstRow="0" w:lastRow="0" w:firstColumn="0" w:lastColumn="0" w:oddVBand="1" w:evenVBand="0" w:oddHBand="0" w:evenHBand="0" w:firstRowFirstColumn="0" w:firstRowLastColumn="0" w:lastRowFirstColumn="0" w:lastRowLastColumn="0"/>
            <w:tcW w:w="7755" w:type="dxa"/>
          </w:tcPr>
          <w:p w14:paraId="312115CD" w14:textId="77777777" w:rsidR="00E65DB8" w:rsidRPr="00FA393B" w:rsidRDefault="007C24FD" w:rsidP="00FA393B">
            <w:r w:rsidRPr="00FA393B">
              <w:t>CTH;</w:t>
            </w:r>
          </w:p>
          <w:p w14:paraId="5D4E200E" w14:textId="77777777" w:rsidR="00E65DB8" w:rsidRPr="00FA393B" w:rsidRDefault="007C24FD" w:rsidP="00FA393B">
            <w:r w:rsidRPr="00FA393B">
              <w:t>MaxNOM 50 % (EXW); or RVC 55 % (FOB).</w:t>
            </w:r>
          </w:p>
        </w:tc>
      </w:tr>
      <w:tr w:rsidR="00E65DB8" w:rsidRPr="00FA393B" w14:paraId="2E592D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81C98C8" w14:textId="77777777" w:rsidR="00E65DB8" w:rsidRPr="00FA393B" w:rsidRDefault="007C24FD" w:rsidP="00FA393B">
            <w:r w:rsidRPr="00FA393B">
              <w:t>4601.29</w:t>
            </w:r>
          </w:p>
        </w:tc>
        <w:tc>
          <w:tcPr>
            <w:cnfStyle w:val="000010000000" w:firstRow="0" w:lastRow="0" w:firstColumn="0" w:lastColumn="0" w:oddVBand="1" w:evenVBand="0" w:oddHBand="0" w:evenHBand="0" w:firstRowFirstColumn="0" w:firstRowLastColumn="0" w:lastRowFirstColumn="0" w:lastRowLastColumn="0"/>
            <w:tcW w:w="7755" w:type="dxa"/>
          </w:tcPr>
          <w:p w14:paraId="7C1E380C" w14:textId="77777777" w:rsidR="00E65DB8" w:rsidRPr="00FA393B" w:rsidRDefault="007C24FD" w:rsidP="00FA393B">
            <w:r w:rsidRPr="00FA393B">
              <w:t>CC except from Chapter 14.</w:t>
            </w:r>
          </w:p>
        </w:tc>
      </w:tr>
      <w:tr w:rsidR="00E65DB8" w:rsidRPr="00FA393B" w14:paraId="32FEFF4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E29EB0F" w14:textId="77777777" w:rsidR="00E65DB8" w:rsidRPr="00FA393B" w:rsidRDefault="007C24FD" w:rsidP="00FA393B">
            <w:r w:rsidRPr="00FA393B">
              <w:t>4601.92-4601.93</w:t>
            </w:r>
          </w:p>
        </w:tc>
        <w:tc>
          <w:tcPr>
            <w:cnfStyle w:val="000010000000" w:firstRow="0" w:lastRow="0" w:firstColumn="0" w:lastColumn="0" w:oddVBand="1" w:evenVBand="0" w:oddHBand="0" w:evenHBand="0" w:firstRowFirstColumn="0" w:firstRowLastColumn="0" w:lastRowFirstColumn="0" w:lastRowLastColumn="0"/>
            <w:tcW w:w="7755" w:type="dxa"/>
          </w:tcPr>
          <w:p w14:paraId="192B6D20" w14:textId="77777777" w:rsidR="00E65DB8" w:rsidRPr="00FA393B" w:rsidRDefault="007C24FD" w:rsidP="00FA393B">
            <w:r w:rsidRPr="00FA393B">
              <w:t>CTH;</w:t>
            </w:r>
          </w:p>
          <w:p w14:paraId="320633D3" w14:textId="77777777" w:rsidR="00E65DB8" w:rsidRPr="00FA393B" w:rsidRDefault="007C24FD" w:rsidP="00FA393B">
            <w:r w:rsidRPr="00FA393B">
              <w:t>MaxNOM 50 % (EXW); or RVC 55 % (FOB).</w:t>
            </w:r>
          </w:p>
        </w:tc>
      </w:tr>
      <w:tr w:rsidR="00E65DB8" w:rsidRPr="00FA393B" w14:paraId="7FB7B8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B93B6D4" w14:textId="77777777" w:rsidR="00E65DB8" w:rsidRPr="00FA393B" w:rsidRDefault="007C24FD" w:rsidP="00FA393B">
            <w:r w:rsidRPr="00FA393B">
              <w:t>4601.94</w:t>
            </w:r>
          </w:p>
        </w:tc>
        <w:tc>
          <w:tcPr>
            <w:cnfStyle w:val="000010000000" w:firstRow="0" w:lastRow="0" w:firstColumn="0" w:lastColumn="0" w:oddVBand="1" w:evenVBand="0" w:oddHBand="0" w:evenHBand="0" w:firstRowFirstColumn="0" w:firstRowLastColumn="0" w:lastRowFirstColumn="0" w:lastRowLastColumn="0"/>
            <w:tcW w:w="7755" w:type="dxa"/>
          </w:tcPr>
          <w:p w14:paraId="6CD9EF21" w14:textId="77777777" w:rsidR="00E65DB8" w:rsidRPr="00FA393B" w:rsidRDefault="007C24FD" w:rsidP="00FA393B">
            <w:r w:rsidRPr="00FA393B">
              <w:t>CC except from Chapter 14.</w:t>
            </w:r>
          </w:p>
        </w:tc>
      </w:tr>
      <w:tr w:rsidR="00E65DB8" w:rsidRPr="00FA393B" w14:paraId="445866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31D046" w14:textId="77777777" w:rsidR="00E65DB8" w:rsidRPr="00FA393B" w:rsidRDefault="007C24FD" w:rsidP="00FA393B">
            <w:r w:rsidRPr="00FA393B">
              <w:t>4601.99-4602.12</w:t>
            </w:r>
          </w:p>
        </w:tc>
        <w:tc>
          <w:tcPr>
            <w:cnfStyle w:val="000010000000" w:firstRow="0" w:lastRow="0" w:firstColumn="0" w:lastColumn="0" w:oddVBand="1" w:evenVBand="0" w:oddHBand="0" w:evenHBand="0" w:firstRowFirstColumn="0" w:firstRowLastColumn="0" w:lastRowFirstColumn="0" w:lastRowLastColumn="0"/>
            <w:tcW w:w="7755" w:type="dxa"/>
          </w:tcPr>
          <w:p w14:paraId="000FEFAA" w14:textId="77777777" w:rsidR="00E65DB8" w:rsidRPr="00FA393B" w:rsidRDefault="007C24FD" w:rsidP="00FA393B">
            <w:r w:rsidRPr="00FA393B">
              <w:t>CTH;</w:t>
            </w:r>
          </w:p>
          <w:p w14:paraId="7E6A0540" w14:textId="77777777" w:rsidR="00E65DB8" w:rsidRPr="00FA393B" w:rsidRDefault="007C24FD" w:rsidP="00FA393B">
            <w:r w:rsidRPr="00FA393B">
              <w:t>MaxNOM 50 % (EXW); or RVC 55 % (FOB).</w:t>
            </w:r>
          </w:p>
        </w:tc>
      </w:tr>
      <w:tr w:rsidR="00E65DB8" w:rsidRPr="00FA393B" w14:paraId="50E4B36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6CCC5F" w14:textId="77777777" w:rsidR="00E65DB8" w:rsidRPr="00FA393B" w:rsidRDefault="007C24FD" w:rsidP="00FA393B">
            <w:r w:rsidRPr="00FA393B">
              <w:lastRenderedPageBreak/>
              <w:t>4602.19</w:t>
            </w:r>
          </w:p>
        </w:tc>
        <w:tc>
          <w:tcPr>
            <w:cnfStyle w:val="000010000000" w:firstRow="0" w:lastRow="0" w:firstColumn="0" w:lastColumn="0" w:oddVBand="1" w:evenVBand="0" w:oddHBand="0" w:evenHBand="0" w:firstRowFirstColumn="0" w:firstRowLastColumn="0" w:lastRowFirstColumn="0" w:lastRowLastColumn="0"/>
            <w:tcW w:w="7755" w:type="dxa"/>
          </w:tcPr>
          <w:p w14:paraId="7EE922B0" w14:textId="77777777" w:rsidR="00E65DB8" w:rsidRPr="00FA393B" w:rsidRDefault="007C24FD" w:rsidP="00FA393B">
            <w:r w:rsidRPr="00FA393B">
              <w:t>CC except from Chapter 14.</w:t>
            </w:r>
          </w:p>
        </w:tc>
      </w:tr>
      <w:tr w:rsidR="00E65DB8" w:rsidRPr="00FA393B" w14:paraId="17355B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31476" w14:textId="77777777" w:rsidR="00E65DB8" w:rsidRPr="00FA393B" w:rsidRDefault="007C24FD" w:rsidP="00FA393B">
            <w:r w:rsidRPr="00FA393B">
              <w:t>4602.90</w:t>
            </w:r>
          </w:p>
        </w:tc>
        <w:tc>
          <w:tcPr>
            <w:cnfStyle w:val="000010000000" w:firstRow="0" w:lastRow="0" w:firstColumn="0" w:lastColumn="0" w:oddVBand="1" w:evenVBand="0" w:oddHBand="0" w:evenHBand="0" w:firstRowFirstColumn="0" w:firstRowLastColumn="0" w:lastRowFirstColumn="0" w:lastRowLastColumn="0"/>
            <w:tcW w:w="7755" w:type="dxa"/>
          </w:tcPr>
          <w:p w14:paraId="06F4ECDB" w14:textId="77777777" w:rsidR="00E65DB8" w:rsidRPr="00FA393B" w:rsidRDefault="007C24FD" w:rsidP="00FA393B">
            <w:r w:rsidRPr="00FA393B">
              <w:t>CTH;</w:t>
            </w:r>
          </w:p>
          <w:p w14:paraId="7D2F35F1" w14:textId="77777777" w:rsidR="00E65DB8" w:rsidRPr="00FA393B" w:rsidRDefault="007C24FD" w:rsidP="00FA393B">
            <w:r w:rsidRPr="00FA393B">
              <w:t>MaxNOM 50 % (EXW); or RVC 55 % (FOB).</w:t>
            </w:r>
          </w:p>
        </w:tc>
      </w:tr>
      <w:tr w:rsidR="00E65DB8" w:rsidRPr="00FA393B" w14:paraId="5BCB2E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B777BE" w14:textId="77777777" w:rsidR="00E65DB8" w:rsidRPr="00FA393B" w:rsidRDefault="007C24FD" w:rsidP="00FA393B">
            <w:r w:rsidRPr="00FA393B">
              <w:t>SECTION X</w:t>
            </w:r>
          </w:p>
        </w:tc>
        <w:tc>
          <w:tcPr>
            <w:cnfStyle w:val="000010000000" w:firstRow="0" w:lastRow="0" w:firstColumn="0" w:lastColumn="0" w:oddVBand="1" w:evenVBand="0" w:oddHBand="0" w:evenHBand="0" w:firstRowFirstColumn="0" w:firstRowLastColumn="0" w:lastRowFirstColumn="0" w:lastRowLastColumn="0"/>
            <w:tcW w:w="7755" w:type="dxa"/>
          </w:tcPr>
          <w:p w14:paraId="2879980F" w14:textId="77777777" w:rsidR="00E65DB8" w:rsidRPr="00FA393B" w:rsidRDefault="007C24FD" w:rsidP="00FA393B">
            <w:r w:rsidRPr="00FA393B">
              <w:t>PULP OF WOOD OR OF OTHER FIBROUS CELLULOSIC MATERIAL; RECOVERED (WASTE AND SCRAP) PAPER OR PAPERBOARD; PAPER AND PAPERBOARD AND ARTICLES THEREOF</w:t>
            </w:r>
          </w:p>
        </w:tc>
      </w:tr>
      <w:tr w:rsidR="00E65DB8" w:rsidRPr="00FA393B" w14:paraId="6FBBA3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BED1D3" w14:textId="77777777" w:rsidR="00E65DB8" w:rsidRPr="00FA393B" w:rsidRDefault="007C24FD" w:rsidP="00FA393B">
            <w:r w:rsidRPr="00FA393B">
              <w:t>Chapter 47</w:t>
            </w:r>
          </w:p>
        </w:tc>
        <w:tc>
          <w:tcPr>
            <w:cnfStyle w:val="000010000000" w:firstRow="0" w:lastRow="0" w:firstColumn="0" w:lastColumn="0" w:oddVBand="1" w:evenVBand="0" w:oddHBand="0" w:evenHBand="0" w:firstRowFirstColumn="0" w:firstRowLastColumn="0" w:lastRowFirstColumn="0" w:lastRowLastColumn="0"/>
            <w:tcW w:w="7755" w:type="dxa"/>
          </w:tcPr>
          <w:p w14:paraId="5F8440ED" w14:textId="77777777" w:rsidR="00E65DB8" w:rsidRPr="00FA393B" w:rsidRDefault="007C24FD" w:rsidP="00FA393B">
            <w:r w:rsidRPr="00FA393B">
              <w:t>Pulp of wood or of other fibrous cellulosic material; recovered (waste and scrap) paper or paperboard</w:t>
            </w:r>
          </w:p>
        </w:tc>
      </w:tr>
      <w:tr w:rsidR="00E65DB8" w:rsidRPr="00FA393B" w14:paraId="6A7152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E682A" w14:textId="77777777" w:rsidR="00E65DB8" w:rsidRPr="00FA393B" w:rsidRDefault="007C24FD" w:rsidP="00FA393B">
            <w:r w:rsidRPr="00FA393B">
              <w:t>47.01-47.07</w:t>
            </w:r>
          </w:p>
        </w:tc>
        <w:tc>
          <w:tcPr>
            <w:cnfStyle w:val="000010000000" w:firstRow="0" w:lastRow="0" w:firstColumn="0" w:lastColumn="0" w:oddVBand="1" w:evenVBand="0" w:oddHBand="0" w:evenHBand="0" w:firstRowFirstColumn="0" w:firstRowLastColumn="0" w:lastRowFirstColumn="0" w:lastRowLastColumn="0"/>
            <w:tcW w:w="7755" w:type="dxa"/>
          </w:tcPr>
          <w:p w14:paraId="686EC42F" w14:textId="77777777" w:rsidR="00E65DB8" w:rsidRPr="00FA393B" w:rsidRDefault="007C24FD" w:rsidP="00FA393B">
            <w:r w:rsidRPr="00FA393B">
              <w:t>CTH;</w:t>
            </w:r>
          </w:p>
          <w:p w14:paraId="7C69305D" w14:textId="77777777" w:rsidR="00E65DB8" w:rsidRPr="00FA393B" w:rsidRDefault="007C24FD" w:rsidP="00FA393B">
            <w:r w:rsidRPr="00FA393B">
              <w:t>MaxNOM 50 % (EXW); or RVC 55 % (FOB).</w:t>
            </w:r>
          </w:p>
        </w:tc>
      </w:tr>
      <w:tr w:rsidR="00E65DB8" w:rsidRPr="00FA393B" w14:paraId="065588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6B5675" w14:textId="77777777" w:rsidR="00E65DB8" w:rsidRPr="00FA393B" w:rsidRDefault="007C24FD" w:rsidP="00FA393B">
            <w:r w:rsidRPr="00FA393B">
              <w:t>Chapter 48</w:t>
            </w:r>
          </w:p>
        </w:tc>
        <w:tc>
          <w:tcPr>
            <w:cnfStyle w:val="000010000000" w:firstRow="0" w:lastRow="0" w:firstColumn="0" w:lastColumn="0" w:oddVBand="1" w:evenVBand="0" w:oddHBand="0" w:evenHBand="0" w:firstRowFirstColumn="0" w:firstRowLastColumn="0" w:lastRowFirstColumn="0" w:lastRowLastColumn="0"/>
            <w:tcW w:w="7755" w:type="dxa"/>
          </w:tcPr>
          <w:p w14:paraId="68E07781" w14:textId="77777777" w:rsidR="00E65DB8" w:rsidRPr="00FA393B" w:rsidRDefault="007C24FD" w:rsidP="00FA393B">
            <w:r w:rsidRPr="00FA393B">
              <w:t>Paper and paperboard; articles of paper pulp, of paper or of paperboard</w:t>
            </w:r>
          </w:p>
        </w:tc>
      </w:tr>
      <w:tr w:rsidR="00E65DB8" w:rsidRPr="00FA393B" w14:paraId="1D2C96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53FB8F" w14:textId="77777777" w:rsidR="00E65DB8" w:rsidRPr="00FA393B" w:rsidRDefault="007C24FD" w:rsidP="00FA393B">
            <w:r w:rsidRPr="00FA393B">
              <w:t>48.01-48.23</w:t>
            </w:r>
          </w:p>
        </w:tc>
        <w:tc>
          <w:tcPr>
            <w:cnfStyle w:val="000010000000" w:firstRow="0" w:lastRow="0" w:firstColumn="0" w:lastColumn="0" w:oddVBand="1" w:evenVBand="0" w:oddHBand="0" w:evenHBand="0" w:firstRowFirstColumn="0" w:firstRowLastColumn="0" w:lastRowFirstColumn="0" w:lastRowLastColumn="0"/>
            <w:tcW w:w="7755" w:type="dxa"/>
          </w:tcPr>
          <w:p w14:paraId="22E65ED0" w14:textId="77777777" w:rsidR="00E65DB8" w:rsidRPr="00FA393B" w:rsidRDefault="007C24FD" w:rsidP="00FA393B">
            <w:r w:rsidRPr="00FA393B">
              <w:t>CTH;</w:t>
            </w:r>
          </w:p>
          <w:p w14:paraId="7AD01E70" w14:textId="77777777" w:rsidR="00E65DB8" w:rsidRPr="00FA393B" w:rsidRDefault="007C24FD" w:rsidP="00FA393B">
            <w:r w:rsidRPr="00FA393B">
              <w:t>MaxNOM 50 % (EXW); or RVC 55 % (FOB).</w:t>
            </w:r>
          </w:p>
        </w:tc>
      </w:tr>
      <w:tr w:rsidR="00E65DB8" w:rsidRPr="00FA393B" w14:paraId="61B30DD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51CBC" w14:textId="77777777" w:rsidR="00E65DB8" w:rsidRPr="00FA393B" w:rsidRDefault="007C24FD" w:rsidP="00FA393B">
            <w:r w:rsidRPr="00FA393B">
              <w:t>Chapter 49</w:t>
            </w:r>
          </w:p>
        </w:tc>
        <w:tc>
          <w:tcPr>
            <w:cnfStyle w:val="000010000000" w:firstRow="0" w:lastRow="0" w:firstColumn="0" w:lastColumn="0" w:oddVBand="1" w:evenVBand="0" w:oddHBand="0" w:evenHBand="0" w:firstRowFirstColumn="0" w:firstRowLastColumn="0" w:lastRowFirstColumn="0" w:lastRowLastColumn="0"/>
            <w:tcW w:w="7755" w:type="dxa"/>
          </w:tcPr>
          <w:p w14:paraId="3D7C3968" w14:textId="77777777" w:rsidR="00E65DB8" w:rsidRPr="00FA393B" w:rsidRDefault="007C24FD" w:rsidP="00FA393B">
            <w:r w:rsidRPr="00FA393B">
              <w:t>Printed books, newspapers, pictures and other products of the printing industry; manuscripts, typescripts and plans</w:t>
            </w:r>
          </w:p>
        </w:tc>
      </w:tr>
      <w:tr w:rsidR="00E65DB8" w:rsidRPr="00FA393B" w14:paraId="63B16D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D26E0C0" w14:textId="77777777" w:rsidR="00E65DB8" w:rsidRPr="00FA393B" w:rsidRDefault="007C24FD" w:rsidP="00FA393B">
            <w:r w:rsidRPr="00FA393B">
              <w:t>49.01-49.11</w:t>
            </w:r>
          </w:p>
        </w:tc>
        <w:tc>
          <w:tcPr>
            <w:cnfStyle w:val="000010000000" w:firstRow="0" w:lastRow="0" w:firstColumn="0" w:lastColumn="0" w:oddVBand="1" w:evenVBand="0" w:oddHBand="0" w:evenHBand="0" w:firstRowFirstColumn="0" w:firstRowLastColumn="0" w:lastRowFirstColumn="0" w:lastRowLastColumn="0"/>
            <w:tcW w:w="7755" w:type="dxa"/>
          </w:tcPr>
          <w:p w14:paraId="4788F1F4" w14:textId="77777777" w:rsidR="00E65DB8" w:rsidRPr="00FA393B" w:rsidRDefault="007C24FD" w:rsidP="00FA393B">
            <w:r w:rsidRPr="00FA393B">
              <w:t>CTH;</w:t>
            </w:r>
          </w:p>
          <w:p w14:paraId="6BB6ED10" w14:textId="77777777" w:rsidR="00E65DB8" w:rsidRPr="00FA393B" w:rsidRDefault="007C24FD" w:rsidP="00FA393B">
            <w:r w:rsidRPr="00FA393B">
              <w:t>MaxNOM 50 % (EXW); or RVC 55 % (FOB).</w:t>
            </w:r>
          </w:p>
        </w:tc>
      </w:tr>
      <w:tr w:rsidR="00E65DB8" w:rsidRPr="00FA393B" w14:paraId="02E6EE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B4CE18" w14:textId="77777777" w:rsidR="00E65DB8" w:rsidRPr="00FA393B" w:rsidRDefault="007C24FD" w:rsidP="00FA393B">
            <w:r w:rsidRPr="00FA393B">
              <w:t>SECTION XI</w:t>
            </w:r>
          </w:p>
        </w:tc>
        <w:tc>
          <w:tcPr>
            <w:cnfStyle w:val="000010000000" w:firstRow="0" w:lastRow="0" w:firstColumn="0" w:lastColumn="0" w:oddVBand="1" w:evenVBand="0" w:oddHBand="0" w:evenHBand="0" w:firstRowFirstColumn="0" w:firstRowLastColumn="0" w:lastRowFirstColumn="0" w:lastRowLastColumn="0"/>
            <w:tcW w:w="7755" w:type="dxa"/>
          </w:tcPr>
          <w:p w14:paraId="3C532B09" w14:textId="77777777" w:rsidR="00E65DB8" w:rsidRPr="00FA393B" w:rsidRDefault="007C24FD" w:rsidP="00FA393B">
            <w:r w:rsidRPr="00FA393B">
              <w:t>TEXTILES AND TEXTILE ARTICLES</w:t>
            </w:r>
          </w:p>
          <w:p w14:paraId="5DA6DA93" w14:textId="77777777" w:rsidR="00E65DB8" w:rsidRPr="00FA393B" w:rsidRDefault="007C24FD" w:rsidP="00FA393B">
            <w:r w:rsidRPr="00FA393B">
              <w:t xml:space="preserve">Section </w:t>
            </w:r>
            <w:proofErr w:type="gramStart"/>
            <w:r w:rsidRPr="00FA393B">
              <w:t>note</w:t>
            </w:r>
            <w:proofErr w:type="gramEnd"/>
            <w:r w:rsidRPr="00FA393B">
              <w:t>: For definitions of terms used for and tolerances applicable to certain products made of textile materials, see Notes 6, 7 and 8 of</w:t>
            </w:r>
          </w:p>
          <w:p w14:paraId="651C1F3A" w14:textId="77777777" w:rsidR="00E65DB8" w:rsidRPr="00FA393B" w:rsidRDefault="007C24FD" w:rsidP="00FA393B">
            <w:r w:rsidRPr="00FA393B">
              <w:t>Annex A.</w:t>
            </w:r>
          </w:p>
        </w:tc>
      </w:tr>
      <w:tr w:rsidR="00E65DB8" w:rsidRPr="00FA393B" w14:paraId="7344A8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589D0F" w14:textId="77777777" w:rsidR="00E65DB8" w:rsidRPr="00FA393B" w:rsidRDefault="007C24FD" w:rsidP="00FA393B">
            <w:r w:rsidRPr="00FA393B">
              <w:t>Chapter 50</w:t>
            </w:r>
          </w:p>
        </w:tc>
        <w:tc>
          <w:tcPr>
            <w:cnfStyle w:val="000010000000" w:firstRow="0" w:lastRow="0" w:firstColumn="0" w:lastColumn="0" w:oddVBand="1" w:evenVBand="0" w:oddHBand="0" w:evenHBand="0" w:firstRowFirstColumn="0" w:firstRowLastColumn="0" w:lastRowFirstColumn="0" w:lastRowLastColumn="0"/>
            <w:tcW w:w="7755" w:type="dxa"/>
          </w:tcPr>
          <w:p w14:paraId="128E2C42" w14:textId="77777777" w:rsidR="00E65DB8" w:rsidRPr="00FA393B" w:rsidRDefault="007C24FD" w:rsidP="00FA393B">
            <w:r w:rsidRPr="00FA393B">
              <w:t>Silk</w:t>
            </w:r>
          </w:p>
        </w:tc>
      </w:tr>
      <w:tr w:rsidR="00E65DB8" w:rsidRPr="00FA393B" w14:paraId="3DD03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FE769A" w14:textId="77777777" w:rsidR="00E65DB8" w:rsidRPr="00FA393B" w:rsidRDefault="007C24FD" w:rsidP="00FA393B">
            <w:r w:rsidRPr="00FA393B">
              <w:t>50.01</w:t>
            </w:r>
          </w:p>
        </w:tc>
        <w:tc>
          <w:tcPr>
            <w:cnfStyle w:val="000010000000" w:firstRow="0" w:lastRow="0" w:firstColumn="0" w:lastColumn="0" w:oddVBand="1" w:evenVBand="0" w:oddHBand="0" w:evenHBand="0" w:firstRowFirstColumn="0" w:firstRowLastColumn="0" w:lastRowFirstColumn="0" w:lastRowLastColumn="0"/>
            <w:tcW w:w="7755" w:type="dxa"/>
          </w:tcPr>
          <w:p w14:paraId="5C18C87C" w14:textId="77777777" w:rsidR="00E65DB8" w:rsidRPr="00FA393B" w:rsidRDefault="007C24FD" w:rsidP="00FA393B">
            <w:r w:rsidRPr="00FA393B">
              <w:t>CTH</w:t>
            </w:r>
          </w:p>
        </w:tc>
      </w:tr>
      <w:tr w:rsidR="00E65DB8" w:rsidRPr="00FA393B" w14:paraId="5C8B88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9CBF7F" w14:textId="77777777" w:rsidR="00E65DB8" w:rsidRPr="00FA393B" w:rsidRDefault="007C24FD" w:rsidP="00FA393B">
            <w:r w:rsidRPr="00FA393B">
              <w:t>50.02</w:t>
            </w:r>
          </w:p>
        </w:tc>
        <w:tc>
          <w:tcPr>
            <w:cnfStyle w:val="000010000000" w:firstRow="0" w:lastRow="0" w:firstColumn="0" w:lastColumn="0" w:oddVBand="1" w:evenVBand="0" w:oddHBand="0" w:evenHBand="0" w:firstRowFirstColumn="0" w:firstRowLastColumn="0" w:lastRowFirstColumn="0" w:lastRowLastColumn="0"/>
            <w:tcW w:w="7755" w:type="dxa"/>
          </w:tcPr>
          <w:p w14:paraId="536B759A" w14:textId="77777777" w:rsidR="00E65DB8" w:rsidRPr="00FA393B" w:rsidRDefault="007C24FD" w:rsidP="00FA393B">
            <w:r w:rsidRPr="00FA393B">
              <w:t>CTH except from heading 50.01.</w:t>
            </w:r>
          </w:p>
        </w:tc>
      </w:tr>
      <w:tr w:rsidR="00E65DB8" w:rsidRPr="00FA393B" w14:paraId="3DAA335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02BA33" w14:textId="77777777" w:rsidR="00E65DB8" w:rsidRPr="00FA393B" w:rsidRDefault="007C24FD" w:rsidP="00FA393B">
            <w:r w:rsidRPr="00FA393B">
              <w:t>50.03</w:t>
            </w:r>
          </w:p>
        </w:tc>
        <w:tc>
          <w:tcPr>
            <w:cnfStyle w:val="000010000000" w:firstRow="0" w:lastRow="0" w:firstColumn="0" w:lastColumn="0" w:oddVBand="1" w:evenVBand="0" w:oddHBand="0" w:evenHBand="0" w:firstRowFirstColumn="0" w:firstRowLastColumn="0" w:lastRowFirstColumn="0" w:lastRowLastColumn="0"/>
            <w:tcW w:w="7755" w:type="dxa"/>
          </w:tcPr>
          <w:p w14:paraId="33AE3814" w14:textId="77777777" w:rsidR="00E65DB8" w:rsidRPr="00FA393B" w:rsidRDefault="00E65DB8" w:rsidP="00FA393B"/>
        </w:tc>
      </w:tr>
      <w:tr w:rsidR="00E65DB8" w:rsidRPr="00FA393B" w14:paraId="210FAF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80E69A" w14:textId="77777777" w:rsidR="00E65DB8" w:rsidRPr="00FA393B" w:rsidRDefault="007C24FD" w:rsidP="00FA393B">
            <w:r w:rsidRPr="00FA393B">
              <w:t>- Carded or combed</w:t>
            </w:r>
          </w:p>
        </w:tc>
        <w:tc>
          <w:tcPr>
            <w:cnfStyle w:val="000010000000" w:firstRow="0" w:lastRow="0" w:firstColumn="0" w:lastColumn="0" w:oddVBand="1" w:evenVBand="0" w:oddHBand="0" w:evenHBand="0" w:firstRowFirstColumn="0" w:firstRowLastColumn="0" w:lastRowFirstColumn="0" w:lastRowLastColumn="0"/>
            <w:tcW w:w="7755" w:type="dxa"/>
          </w:tcPr>
          <w:p w14:paraId="7D1B72CA" w14:textId="77777777" w:rsidR="00E65DB8" w:rsidRPr="00FA393B" w:rsidRDefault="007C24FD" w:rsidP="00FA393B">
            <w:r w:rsidRPr="00FA393B">
              <w:t>Carding or combing of silk waste.</w:t>
            </w:r>
          </w:p>
        </w:tc>
      </w:tr>
      <w:tr w:rsidR="00E65DB8" w:rsidRPr="00FA393B" w14:paraId="495A1C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1C17FF5"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2756D5F0" w14:textId="77777777" w:rsidR="00E65DB8" w:rsidRPr="00FA393B" w:rsidRDefault="007C24FD" w:rsidP="00FA393B">
            <w:r w:rsidRPr="00FA393B">
              <w:t>CTH</w:t>
            </w:r>
          </w:p>
        </w:tc>
      </w:tr>
      <w:tr w:rsidR="00E65DB8" w:rsidRPr="00FA393B" w14:paraId="575024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022D76" w14:textId="77777777" w:rsidR="00E65DB8" w:rsidRPr="00FA393B" w:rsidRDefault="007C24FD" w:rsidP="00FA393B">
            <w:r w:rsidRPr="00FA393B">
              <w:t>50.04-50.05</w:t>
            </w:r>
          </w:p>
        </w:tc>
        <w:tc>
          <w:tcPr>
            <w:cnfStyle w:val="000010000000" w:firstRow="0" w:lastRow="0" w:firstColumn="0" w:lastColumn="0" w:oddVBand="1" w:evenVBand="0" w:oddHBand="0" w:evenHBand="0" w:firstRowFirstColumn="0" w:firstRowLastColumn="0" w:lastRowFirstColumn="0" w:lastRowLastColumn="0"/>
            <w:tcW w:w="7755" w:type="dxa"/>
          </w:tcPr>
          <w:p w14:paraId="6B96DEDB" w14:textId="77777777" w:rsidR="00E65DB8" w:rsidRPr="00FA393B" w:rsidRDefault="007C24FD" w:rsidP="00FA393B">
            <w:r w:rsidRPr="00FA393B">
              <w:t>Spinning of natural fibres;</w:t>
            </w:r>
          </w:p>
          <w:p w14:paraId="15F07358" w14:textId="77777777" w:rsidR="00E65DB8" w:rsidRPr="00FA393B" w:rsidRDefault="007C24FD" w:rsidP="00FA393B">
            <w:r w:rsidRPr="00FA393B">
              <w:t>Extrusion of man-made continuous filament combined with spinning; Extrusion of man-made continuous filament combined with twisting; or</w:t>
            </w:r>
          </w:p>
          <w:p w14:paraId="4485AD24" w14:textId="77777777" w:rsidR="00E65DB8" w:rsidRPr="00FA393B" w:rsidRDefault="007C24FD" w:rsidP="00FA393B">
            <w:r w:rsidRPr="00FA393B">
              <w:t>Twisting combined with any mechanical operation.</w:t>
            </w:r>
          </w:p>
        </w:tc>
      </w:tr>
      <w:tr w:rsidR="00E65DB8" w:rsidRPr="00FA393B" w14:paraId="7EE69D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926E72" w14:textId="77777777" w:rsidR="00E65DB8" w:rsidRPr="00FA393B" w:rsidRDefault="007C24FD" w:rsidP="00FA393B">
            <w:r w:rsidRPr="00FA393B">
              <w:t>50.06</w:t>
            </w:r>
          </w:p>
        </w:tc>
        <w:tc>
          <w:tcPr>
            <w:cnfStyle w:val="000010000000" w:firstRow="0" w:lastRow="0" w:firstColumn="0" w:lastColumn="0" w:oddVBand="1" w:evenVBand="0" w:oddHBand="0" w:evenHBand="0" w:firstRowFirstColumn="0" w:firstRowLastColumn="0" w:lastRowFirstColumn="0" w:lastRowLastColumn="0"/>
            <w:tcW w:w="7755" w:type="dxa"/>
          </w:tcPr>
          <w:p w14:paraId="64A3E720" w14:textId="77777777" w:rsidR="00E65DB8" w:rsidRPr="00FA393B" w:rsidRDefault="00E65DB8" w:rsidP="00FA393B"/>
        </w:tc>
      </w:tr>
      <w:tr w:rsidR="00E65DB8" w:rsidRPr="00FA393B" w14:paraId="0AC409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23E12C" w14:textId="77777777" w:rsidR="00E65DB8" w:rsidRPr="00FA393B" w:rsidRDefault="007C24FD" w:rsidP="00FA393B">
            <w:r w:rsidRPr="00FA393B">
              <w:t>- Silk yarn and yarn spun from silk waste</w:t>
            </w:r>
          </w:p>
        </w:tc>
        <w:tc>
          <w:tcPr>
            <w:cnfStyle w:val="000010000000" w:firstRow="0" w:lastRow="0" w:firstColumn="0" w:lastColumn="0" w:oddVBand="1" w:evenVBand="0" w:oddHBand="0" w:evenHBand="0" w:firstRowFirstColumn="0" w:firstRowLastColumn="0" w:lastRowFirstColumn="0" w:lastRowLastColumn="0"/>
            <w:tcW w:w="7755" w:type="dxa"/>
          </w:tcPr>
          <w:p w14:paraId="2B825317" w14:textId="77777777" w:rsidR="00E65DB8" w:rsidRPr="00FA393B" w:rsidRDefault="007C24FD" w:rsidP="00FA393B">
            <w:r w:rsidRPr="00FA393B">
              <w:t>Spinning of natural fibres;</w:t>
            </w:r>
          </w:p>
          <w:p w14:paraId="41BA67CE" w14:textId="77777777" w:rsidR="00E65DB8" w:rsidRPr="00FA393B" w:rsidRDefault="007C24FD" w:rsidP="00FA393B">
            <w:r w:rsidRPr="00FA393B">
              <w:t>Extrusion of man-made continuous filament combined with spinning;</w:t>
            </w:r>
          </w:p>
          <w:p w14:paraId="272D2A7F" w14:textId="77777777" w:rsidR="00E65DB8" w:rsidRPr="00FA393B" w:rsidRDefault="007C24FD" w:rsidP="00FA393B">
            <w:r w:rsidRPr="00FA393B">
              <w:t>Extrusion of man-made continuous filament combined with twisting; or Twisting combined with any mechanical operation.</w:t>
            </w:r>
          </w:p>
        </w:tc>
      </w:tr>
      <w:tr w:rsidR="00E65DB8" w:rsidRPr="00FA393B" w14:paraId="2AA827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B8F59A" w14:textId="77777777" w:rsidR="00E65DB8" w:rsidRPr="00FA393B" w:rsidRDefault="007C24FD" w:rsidP="00FA393B">
            <w:r w:rsidRPr="00FA393B">
              <w:t>- Silk-worm gut</w:t>
            </w:r>
          </w:p>
        </w:tc>
        <w:tc>
          <w:tcPr>
            <w:cnfStyle w:val="000010000000" w:firstRow="0" w:lastRow="0" w:firstColumn="0" w:lastColumn="0" w:oddVBand="1" w:evenVBand="0" w:oddHBand="0" w:evenHBand="0" w:firstRowFirstColumn="0" w:firstRowLastColumn="0" w:lastRowFirstColumn="0" w:lastRowLastColumn="0"/>
            <w:tcW w:w="7755" w:type="dxa"/>
          </w:tcPr>
          <w:p w14:paraId="2AB2DBD4" w14:textId="77777777" w:rsidR="00E65DB8" w:rsidRPr="00FA393B" w:rsidRDefault="007C24FD" w:rsidP="00FA393B">
            <w:r w:rsidRPr="00FA393B">
              <w:t>CTH</w:t>
            </w:r>
          </w:p>
        </w:tc>
      </w:tr>
      <w:tr w:rsidR="00E65DB8" w:rsidRPr="00FA393B" w14:paraId="504082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FCC75B" w14:textId="77777777" w:rsidR="00E65DB8" w:rsidRPr="00FA393B" w:rsidRDefault="007C24FD" w:rsidP="00FA393B">
            <w:r w:rsidRPr="00FA393B">
              <w:t>50.07</w:t>
            </w:r>
          </w:p>
        </w:tc>
        <w:tc>
          <w:tcPr>
            <w:cnfStyle w:val="000010000000" w:firstRow="0" w:lastRow="0" w:firstColumn="0" w:lastColumn="0" w:oddVBand="1" w:evenVBand="0" w:oddHBand="0" w:evenHBand="0" w:firstRowFirstColumn="0" w:firstRowLastColumn="0" w:lastRowFirstColumn="0" w:lastRowLastColumn="0"/>
            <w:tcW w:w="7755" w:type="dxa"/>
          </w:tcPr>
          <w:p w14:paraId="6F78AA39" w14:textId="77777777" w:rsidR="00E65DB8" w:rsidRPr="00FA393B" w:rsidRDefault="007C24FD" w:rsidP="00FA393B">
            <w:r w:rsidRPr="00FA393B">
              <w:t>Spinning of natural or man-made staple fibres combined with weaving; Extrusion of man-made filament yarn combined with weaving; Twisting or any mechanical operation combined with weaving; Weaving combined with dyeing;</w:t>
            </w:r>
          </w:p>
          <w:p w14:paraId="03274772" w14:textId="77777777" w:rsidR="00E65DB8" w:rsidRPr="00FA393B" w:rsidRDefault="007C24FD" w:rsidP="00FA393B">
            <w:r w:rsidRPr="00FA393B">
              <w:t>Yarn dyeing combined with weaving;</w:t>
            </w:r>
          </w:p>
          <w:p w14:paraId="14EC81E9" w14:textId="77777777" w:rsidR="00E65DB8" w:rsidRPr="00FA393B" w:rsidRDefault="007C24FD" w:rsidP="00FA393B">
            <w:r w:rsidRPr="00FA393B">
              <w:t>Weaving combined with printing; or Printing (as standalone operation).</w:t>
            </w:r>
          </w:p>
        </w:tc>
      </w:tr>
      <w:tr w:rsidR="00E65DB8" w:rsidRPr="00FA393B" w14:paraId="3B20DB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DCD022" w14:textId="77777777" w:rsidR="00E65DB8" w:rsidRPr="00FA393B" w:rsidRDefault="007C24FD" w:rsidP="00FA393B">
            <w:r w:rsidRPr="00FA393B">
              <w:t>Chapter 51</w:t>
            </w:r>
          </w:p>
        </w:tc>
        <w:tc>
          <w:tcPr>
            <w:cnfStyle w:val="000010000000" w:firstRow="0" w:lastRow="0" w:firstColumn="0" w:lastColumn="0" w:oddVBand="1" w:evenVBand="0" w:oddHBand="0" w:evenHBand="0" w:firstRowFirstColumn="0" w:firstRowLastColumn="0" w:lastRowFirstColumn="0" w:lastRowLastColumn="0"/>
            <w:tcW w:w="7755" w:type="dxa"/>
          </w:tcPr>
          <w:p w14:paraId="132986B0" w14:textId="77777777" w:rsidR="00E65DB8" w:rsidRPr="00FA393B" w:rsidRDefault="007C24FD" w:rsidP="00FA393B">
            <w:r w:rsidRPr="00FA393B">
              <w:t>Wool, fine or coarse animal hair; horsehair yarn and woven fabric</w:t>
            </w:r>
          </w:p>
        </w:tc>
      </w:tr>
      <w:tr w:rsidR="00E65DB8" w:rsidRPr="00FA393B" w14:paraId="7CEBC9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99C3C9" w14:textId="77777777" w:rsidR="00E65DB8" w:rsidRPr="00FA393B" w:rsidRDefault="007C24FD" w:rsidP="00FA393B">
            <w:r w:rsidRPr="00FA393B">
              <w:t>51.01-51.05</w:t>
            </w:r>
          </w:p>
        </w:tc>
        <w:tc>
          <w:tcPr>
            <w:cnfStyle w:val="000010000000" w:firstRow="0" w:lastRow="0" w:firstColumn="0" w:lastColumn="0" w:oddVBand="1" w:evenVBand="0" w:oddHBand="0" w:evenHBand="0" w:firstRowFirstColumn="0" w:firstRowLastColumn="0" w:lastRowFirstColumn="0" w:lastRowLastColumn="0"/>
            <w:tcW w:w="7755" w:type="dxa"/>
          </w:tcPr>
          <w:p w14:paraId="03F8DABA" w14:textId="77777777" w:rsidR="00E65DB8" w:rsidRPr="00FA393B" w:rsidRDefault="007C24FD" w:rsidP="00FA393B">
            <w:r w:rsidRPr="00FA393B">
              <w:t>CTH</w:t>
            </w:r>
          </w:p>
        </w:tc>
      </w:tr>
      <w:tr w:rsidR="00E65DB8" w:rsidRPr="00FA393B" w14:paraId="455D8CC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AB26C0" w14:textId="77777777" w:rsidR="00E65DB8" w:rsidRPr="00FA393B" w:rsidRDefault="007C24FD" w:rsidP="00FA393B">
            <w:r w:rsidRPr="00FA393B">
              <w:lastRenderedPageBreak/>
              <w:t>51.06-51.10</w:t>
            </w:r>
          </w:p>
        </w:tc>
        <w:tc>
          <w:tcPr>
            <w:cnfStyle w:val="000010000000" w:firstRow="0" w:lastRow="0" w:firstColumn="0" w:lastColumn="0" w:oddVBand="1" w:evenVBand="0" w:oddHBand="0" w:evenHBand="0" w:firstRowFirstColumn="0" w:firstRowLastColumn="0" w:lastRowFirstColumn="0" w:lastRowLastColumn="0"/>
            <w:tcW w:w="7755" w:type="dxa"/>
          </w:tcPr>
          <w:p w14:paraId="4CFA9873" w14:textId="77777777" w:rsidR="00E65DB8" w:rsidRPr="00FA393B" w:rsidRDefault="007C24FD" w:rsidP="00FA393B">
            <w:r w:rsidRPr="00FA393B">
              <w:t>Spinning of natural fibres;</w:t>
            </w:r>
          </w:p>
          <w:p w14:paraId="44B741A1" w14:textId="77777777" w:rsidR="00E65DB8" w:rsidRPr="00FA393B" w:rsidRDefault="007C24FD" w:rsidP="00FA393B">
            <w:r w:rsidRPr="00FA393B">
              <w:t>Extrusion of man-made fibres combined with spinning; or Twisting combined with any mechanical operation.</w:t>
            </w:r>
          </w:p>
        </w:tc>
      </w:tr>
      <w:tr w:rsidR="00E65DB8" w:rsidRPr="00FA393B" w14:paraId="75431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139AC" w14:textId="77777777" w:rsidR="00E65DB8" w:rsidRPr="00FA393B" w:rsidRDefault="007C24FD" w:rsidP="00FA393B">
            <w:r w:rsidRPr="00FA393B">
              <w:t>51.11-51.13</w:t>
            </w:r>
          </w:p>
        </w:tc>
        <w:tc>
          <w:tcPr>
            <w:cnfStyle w:val="000010000000" w:firstRow="0" w:lastRow="0" w:firstColumn="0" w:lastColumn="0" w:oddVBand="1" w:evenVBand="0" w:oddHBand="0" w:evenHBand="0" w:firstRowFirstColumn="0" w:firstRowLastColumn="0" w:lastRowFirstColumn="0" w:lastRowLastColumn="0"/>
            <w:tcW w:w="7755" w:type="dxa"/>
          </w:tcPr>
          <w:p w14:paraId="32AE4524" w14:textId="77777777" w:rsidR="00E65DB8" w:rsidRPr="00FA393B" w:rsidRDefault="007C24FD" w:rsidP="00FA393B">
            <w:r w:rsidRPr="00FA393B">
              <w:t>Spinning of natural or man-made staple fibres combined with weaving; Extrusion of man-made filament yarn combined with weaving; Weaving combined with dyeing;</w:t>
            </w:r>
          </w:p>
          <w:p w14:paraId="629F3EC2" w14:textId="77777777" w:rsidR="00E65DB8" w:rsidRPr="00FA393B" w:rsidRDefault="007C24FD" w:rsidP="00FA393B">
            <w:r w:rsidRPr="00FA393B">
              <w:t>Yarn dyeing combined with weaving; Weaving combined with printing; or</w:t>
            </w:r>
          </w:p>
          <w:p w14:paraId="123779A9" w14:textId="77777777" w:rsidR="00E65DB8" w:rsidRPr="00FA393B" w:rsidRDefault="007C24FD" w:rsidP="00FA393B">
            <w:r w:rsidRPr="00FA393B">
              <w:t>Printing (as standalone operation).</w:t>
            </w:r>
          </w:p>
        </w:tc>
      </w:tr>
      <w:tr w:rsidR="00E65DB8" w:rsidRPr="00FA393B" w14:paraId="62CC8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26A4C2" w14:textId="77777777" w:rsidR="00E65DB8" w:rsidRPr="00FA393B" w:rsidRDefault="007C24FD" w:rsidP="00FA393B">
            <w:r w:rsidRPr="00FA393B">
              <w:t>Chapter 52</w:t>
            </w:r>
          </w:p>
        </w:tc>
        <w:tc>
          <w:tcPr>
            <w:cnfStyle w:val="000010000000" w:firstRow="0" w:lastRow="0" w:firstColumn="0" w:lastColumn="0" w:oddVBand="1" w:evenVBand="0" w:oddHBand="0" w:evenHBand="0" w:firstRowFirstColumn="0" w:firstRowLastColumn="0" w:lastRowFirstColumn="0" w:lastRowLastColumn="0"/>
            <w:tcW w:w="7755" w:type="dxa"/>
          </w:tcPr>
          <w:p w14:paraId="4A8B7321" w14:textId="77777777" w:rsidR="00E65DB8" w:rsidRPr="00FA393B" w:rsidRDefault="007C24FD" w:rsidP="00FA393B">
            <w:r w:rsidRPr="00FA393B">
              <w:t>Cotton</w:t>
            </w:r>
          </w:p>
        </w:tc>
      </w:tr>
      <w:tr w:rsidR="00E65DB8" w:rsidRPr="00FA393B" w14:paraId="58E496E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1E4CB7" w14:textId="77777777" w:rsidR="00E65DB8" w:rsidRPr="00FA393B" w:rsidRDefault="007C24FD" w:rsidP="00FA393B">
            <w:r w:rsidRPr="00FA393B">
              <w:t>52.01-52.03</w:t>
            </w:r>
          </w:p>
        </w:tc>
        <w:tc>
          <w:tcPr>
            <w:cnfStyle w:val="000010000000" w:firstRow="0" w:lastRow="0" w:firstColumn="0" w:lastColumn="0" w:oddVBand="1" w:evenVBand="0" w:oddHBand="0" w:evenHBand="0" w:firstRowFirstColumn="0" w:firstRowLastColumn="0" w:lastRowFirstColumn="0" w:lastRowLastColumn="0"/>
            <w:tcW w:w="7755" w:type="dxa"/>
          </w:tcPr>
          <w:p w14:paraId="1171E180" w14:textId="77777777" w:rsidR="00E65DB8" w:rsidRPr="00FA393B" w:rsidRDefault="007C24FD" w:rsidP="00FA393B">
            <w:r w:rsidRPr="00FA393B">
              <w:t>CTH</w:t>
            </w:r>
          </w:p>
        </w:tc>
      </w:tr>
      <w:tr w:rsidR="00E65DB8" w:rsidRPr="00FA393B" w14:paraId="2F55D2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7D3C75" w14:textId="77777777" w:rsidR="00E65DB8" w:rsidRPr="00FA393B" w:rsidRDefault="007C24FD" w:rsidP="00FA393B">
            <w:r w:rsidRPr="00FA393B">
              <w:t>52.04-52.07</w:t>
            </w:r>
          </w:p>
        </w:tc>
        <w:tc>
          <w:tcPr>
            <w:cnfStyle w:val="000010000000" w:firstRow="0" w:lastRow="0" w:firstColumn="0" w:lastColumn="0" w:oddVBand="1" w:evenVBand="0" w:oddHBand="0" w:evenHBand="0" w:firstRowFirstColumn="0" w:firstRowLastColumn="0" w:lastRowFirstColumn="0" w:lastRowLastColumn="0"/>
            <w:tcW w:w="7755" w:type="dxa"/>
          </w:tcPr>
          <w:p w14:paraId="638544F8" w14:textId="77777777" w:rsidR="00E65DB8" w:rsidRPr="00FA393B" w:rsidRDefault="007C24FD" w:rsidP="00FA393B">
            <w:r w:rsidRPr="00FA393B">
              <w:t>Spinning of natural fibres;</w:t>
            </w:r>
          </w:p>
          <w:p w14:paraId="0AB3D096" w14:textId="77777777" w:rsidR="00E65DB8" w:rsidRPr="00FA393B" w:rsidRDefault="007C24FD" w:rsidP="00FA393B">
            <w:r w:rsidRPr="00FA393B">
              <w:t>Extrusion of man-made fibres combined with spinning; or Twisting combined with any mechanical operation.</w:t>
            </w:r>
          </w:p>
        </w:tc>
      </w:tr>
      <w:tr w:rsidR="00E65DB8" w:rsidRPr="00FA393B" w14:paraId="661640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8A808F" w14:textId="77777777" w:rsidR="00E65DB8" w:rsidRPr="00FA393B" w:rsidRDefault="007C24FD" w:rsidP="00FA393B">
            <w:r w:rsidRPr="00FA393B">
              <w:t>52.08-52.12</w:t>
            </w:r>
          </w:p>
        </w:tc>
        <w:tc>
          <w:tcPr>
            <w:cnfStyle w:val="000010000000" w:firstRow="0" w:lastRow="0" w:firstColumn="0" w:lastColumn="0" w:oddVBand="1" w:evenVBand="0" w:oddHBand="0" w:evenHBand="0" w:firstRowFirstColumn="0" w:firstRowLastColumn="0" w:lastRowFirstColumn="0" w:lastRowLastColumn="0"/>
            <w:tcW w:w="7755" w:type="dxa"/>
          </w:tcPr>
          <w:p w14:paraId="7E729DFA" w14:textId="77777777" w:rsidR="00E65DB8" w:rsidRPr="00FA393B" w:rsidRDefault="007C24FD" w:rsidP="00FA393B">
            <w:r w:rsidRPr="00FA393B">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E236A39" w14:textId="77777777" w:rsidR="00E65DB8" w:rsidRPr="00FA393B" w:rsidRDefault="007C24FD" w:rsidP="00FA393B">
            <w:r w:rsidRPr="00FA393B">
              <w:t>Yarn dyeing combined with weaving;</w:t>
            </w:r>
          </w:p>
          <w:p w14:paraId="7FAEBD7B" w14:textId="77777777" w:rsidR="00E65DB8" w:rsidRPr="00FA393B" w:rsidRDefault="007C24FD" w:rsidP="00FA393B">
            <w:r w:rsidRPr="00FA393B">
              <w:t>Weaving combined with printing; or</w:t>
            </w:r>
          </w:p>
          <w:p w14:paraId="6DA82166" w14:textId="77777777" w:rsidR="00E65DB8" w:rsidRPr="00FA393B" w:rsidRDefault="007C24FD" w:rsidP="00FA393B">
            <w:r w:rsidRPr="00FA393B">
              <w:t>Printing (as standalone operation).</w:t>
            </w:r>
          </w:p>
        </w:tc>
      </w:tr>
      <w:tr w:rsidR="00E65DB8" w:rsidRPr="00FA393B" w14:paraId="5A0235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885CE3" w14:textId="77777777" w:rsidR="00E65DB8" w:rsidRPr="00FA393B" w:rsidRDefault="007C24FD" w:rsidP="00FA393B">
            <w:r w:rsidRPr="00FA393B">
              <w:t>Chapter 53</w:t>
            </w:r>
          </w:p>
        </w:tc>
        <w:tc>
          <w:tcPr>
            <w:cnfStyle w:val="000010000000" w:firstRow="0" w:lastRow="0" w:firstColumn="0" w:lastColumn="0" w:oddVBand="1" w:evenVBand="0" w:oddHBand="0" w:evenHBand="0" w:firstRowFirstColumn="0" w:firstRowLastColumn="0" w:lastRowFirstColumn="0" w:lastRowLastColumn="0"/>
            <w:tcW w:w="7755" w:type="dxa"/>
          </w:tcPr>
          <w:p w14:paraId="38601B40" w14:textId="77777777" w:rsidR="00E65DB8" w:rsidRPr="00FA393B" w:rsidRDefault="007C24FD" w:rsidP="00FA393B">
            <w:r w:rsidRPr="00FA393B">
              <w:t>Other vegetable textile fibres; paper yarn and woven fabrics of paper yarn</w:t>
            </w:r>
          </w:p>
        </w:tc>
      </w:tr>
      <w:tr w:rsidR="00E65DB8" w:rsidRPr="00FA393B" w14:paraId="630606A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C0B6C8" w14:textId="77777777" w:rsidR="00E65DB8" w:rsidRPr="00FA393B" w:rsidRDefault="007C24FD" w:rsidP="00FA393B">
            <w:r w:rsidRPr="00FA393B">
              <w:t>53.01-53.05</w:t>
            </w:r>
          </w:p>
        </w:tc>
        <w:tc>
          <w:tcPr>
            <w:cnfStyle w:val="000010000000" w:firstRow="0" w:lastRow="0" w:firstColumn="0" w:lastColumn="0" w:oddVBand="1" w:evenVBand="0" w:oddHBand="0" w:evenHBand="0" w:firstRowFirstColumn="0" w:firstRowLastColumn="0" w:lastRowFirstColumn="0" w:lastRowLastColumn="0"/>
            <w:tcW w:w="7755" w:type="dxa"/>
          </w:tcPr>
          <w:p w14:paraId="7930DFC8" w14:textId="77777777" w:rsidR="00E65DB8" w:rsidRPr="00FA393B" w:rsidRDefault="007C24FD" w:rsidP="00FA393B">
            <w:r w:rsidRPr="00FA393B">
              <w:t>CTH</w:t>
            </w:r>
          </w:p>
        </w:tc>
      </w:tr>
      <w:tr w:rsidR="00E65DB8" w:rsidRPr="00FA393B" w14:paraId="27D7A66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39E60B" w14:textId="77777777" w:rsidR="00E65DB8" w:rsidRPr="00FA393B" w:rsidRDefault="007C24FD" w:rsidP="00FA393B">
            <w:r w:rsidRPr="00FA393B">
              <w:t>53.06-53.08</w:t>
            </w:r>
          </w:p>
        </w:tc>
        <w:tc>
          <w:tcPr>
            <w:cnfStyle w:val="000010000000" w:firstRow="0" w:lastRow="0" w:firstColumn="0" w:lastColumn="0" w:oddVBand="1" w:evenVBand="0" w:oddHBand="0" w:evenHBand="0" w:firstRowFirstColumn="0" w:firstRowLastColumn="0" w:lastRowFirstColumn="0" w:lastRowLastColumn="0"/>
            <w:tcW w:w="7755" w:type="dxa"/>
          </w:tcPr>
          <w:p w14:paraId="3D3B28BC" w14:textId="77777777" w:rsidR="00E65DB8" w:rsidRPr="00FA393B" w:rsidRDefault="007C24FD" w:rsidP="00FA393B">
            <w:r w:rsidRPr="00FA393B">
              <w:t>Spinning of natural fibres;</w:t>
            </w:r>
          </w:p>
          <w:p w14:paraId="21968E23" w14:textId="77777777" w:rsidR="00E65DB8" w:rsidRPr="00FA393B" w:rsidRDefault="007C24FD" w:rsidP="00FA393B">
            <w:r w:rsidRPr="00FA393B">
              <w:t>Extrusion of man-made fibres combined with spinning; or Twisting combined with any mechanical operation.</w:t>
            </w:r>
          </w:p>
        </w:tc>
      </w:tr>
      <w:tr w:rsidR="00E65DB8" w:rsidRPr="00FA393B" w14:paraId="3DA6A3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6FD5B" w14:textId="77777777" w:rsidR="00E65DB8" w:rsidRPr="00FA393B" w:rsidRDefault="007C24FD" w:rsidP="00FA393B">
            <w:r w:rsidRPr="00FA393B">
              <w:t>53.09-53.11</w:t>
            </w:r>
          </w:p>
        </w:tc>
        <w:tc>
          <w:tcPr>
            <w:cnfStyle w:val="000010000000" w:firstRow="0" w:lastRow="0" w:firstColumn="0" w:lastColumn="0" w:oddVBand="1" w:evenVBand="0" w:oddHBand="0" w:evenHBand="0" w:firstRowFirstColumn="0" w:firstRowLastColumn="0" w:lastRowFirstColumn="0" w:lastRowLastColumn="0"/>
            <w:tcW w:w="7755" w:type="dxa"/>
          </w:tcPr>
          <w:p w14:paraId="68025A48" w14:textId="77777777" w:rsidR="00E65DB8" w:rsidRPr="00FA393B" w:rsidRDefault="007C24FD" w:rsidP="00FA393B">
            <w:r w:rsidRPr="00FA393B">
              <w:t>Spinning of natural or man-made staple fibres combined with weaving; Extrusion of man-made filament yarn combined with weaving; Weaving combined with dyeing, with coating or with laminating;</w:t>
            </w:r>
          </w:p>
          <w:p w14:paraId="3D4E6E46" w14:textId="77777777" w:rsidR="00E65DB8" w:rsidRPr="00FA393B" w:rsidRDefault="007C24FD" w:rsidP="00FA393B">
            <w:r w:rsidRPr="00FA393B">
              <w:t>Yarn dyeing combined with weaving;</w:t>
            </w:r>
          </w:p>
          <w:p w14:paraId="04E93F69" w14:textId="77777777" w:rsidR="00E65DB8" w:rsidRPr="00FA393B" w:rsidRDefault="007C24FD" w:rsidP="00FA393B">
            <w:r w:rsidRPr="00FA393B">
              <w:t>Weaving combined with printing; or</w:t>
            </w:r>
          </w:p>
          <w:p w14:paraId="033259AB" w14:textId="77777777" w:rsidR="00E65DB8" w:rsidRPr="00FA393B" w:rsidRDefault="007C24FD" w:rsidP="00FA393B">
            <w:r w:rsidRPr="00FA393B">
              <w:t>Printing (as standalone operation).</w:t>
            </w:r>
          </w:p>
        </w:tc>
      </w:tr>
      <w:tr w:rsidR="00E65DB8" w:rsidRPr="00FA393B" w14:paraId="798948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CD2B070" w14:textId="77777777" w:rsidR="00E65DB8" w:rsidRPr="00FA393B" w:rsidRDefault="007C24FD" w:rsidP="00FA393B">
            <w:r w:rsidRPr="00FA393B">
              <w:t>Chapter 54</w:t>
            </w:r>
          </w:p>
        </w:tc>
        <w:tc>
          <w:tcPr>
            <w:cnfStyle w:val="000010000000" w:firstRow="0" w:lastRow="0" w:firstColumn="0" w:lastColumn="0" w:oddVBand="1" w:evenVBand="0" w:oddHBand="0" w:evenHBand="0" w:firstRowFirstColumn="0" w:firstRowLastColumn="0" w:lastRowFirstColumn="0" w:lastRowLastColumn="0"/>
            <w:tcW w:w="7755" w:type="dxa"/>
          </w:tcPr>
          <w:p w14:paraId="79C79AC4" w14:textId="77777777" w:rsidR="00E65DB8" w:rsidRPr="00FA393B" w:rsidRDefault="007C24FD" w:rsidP="00FA393B">
            <w:r w:rsidRPr="00FA393B">
              <w:t>Man-made filaments; strip and the like of man-made textile materials</w:t>
            </w:r>
          </w:p>
        </w:tc>
      </w:tr>
      <w:tr w:rsidR="00E65DB8" w:rsidRPr="00FA393B" w14:paraId="13B2E9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AEC3D8" w14:textId="77777777" w:rsidR="00E65DB8" w:rsidRPr="00FA393B" w:rsidRDefault="007C24FD" w:rsidP="00FA393B">
            <w:r w:rsidRPr="00FA393B">
              <w:t>54.01-54.06</w:t>
            </w:r>
          </w:p>
        </w:tc>
        <w:tc>
          <w:tcPr>
            <w:cnfStyle w:val="000010000000" w:firstRow="0" w:lastRow="0" w:firstColumn="0" w:lastColumn="0" w:oddVBand="1" w:evenVBand="0" w:oddHBand="0" w:evenHBand="0" w:firstRowFirstColumn="0" w:firstRowLastColumn="0" w:lastRowFirstColumn="0" w:lastRowLastColumn="0"/>
            <w:tcW w:w="7755" w:type="dxa"/>
          </w:tcPr>
          <w:p w14:paraId="259C069E" w14:textId="77777777" w:rsidR="00E65DB8" w:rsidRPr="00FA393B" w:rsidRDefault="007C24FD" w:rsidP="00FA393B">
            <w:r w:rsidRPr="00FA393B">
              <w:t>Spinning of natural fibres;</w:t>
            </w:r>
          </w:p>
          <w:p w14:paraId="6DB6AA5F" w14:textId="77777777" w:rsidR="00E65DB8" w:rsidRPr="00FA393B" w:rsidRDefault="007C24FD" w:rsidP="00FA393B">
            <w:r w:rsidRPr="00FA393B">
              <w:t>Extrusion of man-made fibres combined with spinning; or Twisting combined with any mechanical operation.</w:t>
            </w:r>
          </w:p>
        </w:tc>
      </w:tr>
      <w:tr w:rsidR="00E65DB8" w:rsidRPr="00FA393B" w14:paraId="5FE7895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E02F77" w14:textId="77777777" w:rsidR="00E65DB8" w:rsidRPr="00FA393B" w:rsidRDefault="007C24FD" w:rsidP="00FA393B">
            <w:r w:rsidRPr="00FA393B">
              <w:t>54.07-54.08</w:t>
            </w:r>
          </w:p>
        </w:tc>
        <w:tc>
          <w:tcPr>
            <w:cnfStyle w:val="000010000000" w:firstRow="0" w:lastRow="0" w:firstColumn="0" w:lastColumn="0" w:oddVBand="1" w:evenVBand="0" w:oddHBand="0" w:evenHBand="0" w:firstRowFirstColumn="0" w:firstRowLastColumn="0" w:lastRowFirstColumn="0" w:lastRowLastColumn="0"/>
            <w:tcW w:w="7755" w:type="dxa"/>
          </w:tcPr>
          <w:p w14:paraId="2A89CF42" w14:textId="77777777" w:rsidR="00E65DB8" w:rsidRPr="00FA393B" w:rsidRDefault="007C24FD" w:rsidP="00FA393B">
            <w:r w:rsidRPr="00FA393B">
              <w:t xml:space="preserve">Spinning of natural or man-made staple fibres combined with weaving; </w:t>
            </w:r>
          </w:p>
          <w:p w14:paraId="03E0E774" w14:textId="77777777" w:rsidR="00E65DB8" w:rsidRPr="00FA393B" w:rsidRDefault="007C24FD" w:rsidP="00FA393B">
            <w:r w:rsidRPr="00FA393B">
              <w:t>Extrusion of man-made filament yarn combined with weaving;</w:t>
            </w:r>
          </w:p>
          <w:p w14:paraId="661C03C3" w14:textId="77777777" w:rsidR="00E65DB8" w:rsidRPr="00FA393B" w:rsidRDefault="007C24FD" w:rsidP="00FA393B">
            <w:r w:rsidRPr="00FA393B">
              <w:t>Yarn dyeing combined with weaving;</w:t>
            </w:r>
          </w:p>
          <w:p w14:paraId="5BC939A3" w14:textId="77777777" w:rsidR="00E65DB8" w:rsidRPr="00FA393B" w:rsidRDefault="007C24FD" w:rsidP="00FA393B">
            <w:r w:rsidRPr="00FA393B">
              <w:t xml:space="preserve">Weaving combined with dyeing, with coating or with laminating; </w:t>
            </w:r>
          </w:p>
          <w:p w14:paraId="51B50E56" w14:textId="77777777" w:rsidR="00E65DB8" w:rsidRPr="00FA393B" w:rsidRDefault="007C24FD" w:rsidP="00FA393B">
            <w:r w:rsidRPr="00FA393B">
              <w:t xml:space="preserve">Twisting or any mechanical operation combined with weaving; </w:t>
            </w:r>
          </w:p>
          <w:p w14:paraId="29F3D734" w14:textId="77777777" w:rsidR="00E65DB8" w:rsidRPr="00FA393B" w:rsidRDefault="007C24FD" w:rsidP="00FA393B">
            <w:r w:rsidRPr="00FA393B">
              <w:t>Weaving combined with printing; or</w:t>
            </w:r>
          </w:p>
          <w:p w14:paraId="0A93B731" w14:textId="77777777" w:rsidR="00E65DB8" w:rsidRPr="00FA393B" w:rsidRDefault="007C24FD" w:rsidP="00FA393B">
            <w:r w:rsidRPr="00FA393B">
              <w:t>Printing (as standalone operation).</w:t>
            </w:r>
          </w:p>
        </w:tc>
      </w:tr>
      <w:tr w:rsidR="00E65DB8" w:rsidRPr="00FA393B" w14:paraId="1E582B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8CFE29" w14:textId="77777777" w:rsidR="00E65DB8" w:rsidRPr="00FA393B" w:rsidRDefault="007C24FD" w:rsidP="00FA393B">
            <w:r w:rsidRPr="00FA393B">
              <w:t>Chapter 55</w:t>
            </w:r>
          </w:p>
        </w:tc>
        <w:tc>
          <w:tcPr>
            <w:cnfStyle w:val="000010000000" w:firstRow="0" w:lastRow="0" w:firstColumn="0" w:lastColumn="0" w:oddVBand="1" w:evenVBand="0" w:oddHBand="0" w:evenHBand="0" w:firstRowFirstColumn="0" w:firstRowLastColumn="0" w:lastRowFirstColumn="0" w:lastRowLastColumn="0"/>
            <w:tcW w:w="7755" w:type="dxa"/>
          </w:tcPr>
          <w:p w14:paraId="4BFF5B23" w14:textId="77777777" w:rsidR="00E65DB8" w:rsidRPr="00FA393B" w:rsidRDefault="007C24FD" w:rsidP="00FA393B">
            <w:r w:rsidRPr="00FA393B">
              <w:t>Man-made staple fibres</w:t>
            </w:r>
          </w:p>
        </w:tc>
      </w:tr>
      <w:tr w:rsidR="00E65DB8" w:rsidRPr="00FA393B" w14:paraId="33BE9B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81FDCB" w14:textId="77777777" w:rsidR="00E65DB8" w:rsidRPr="00FA393B" w:rsidRDefault="007C24FD" w:rsidP="00FA393B">
            <w:r w:rsidRPr="00FA393B">
              <w:t>55.01-55.07</w:t>
            </w:r>
          </w:p>
        </w:tc>
        <w:tc>
          <w:tcPr>
            <w:cnfStyle w:val="000010000000" w:firstRow="0" w:lastRow="0" w:firstColumn="0" w:lastColumn="0" w:oddVBand="1" w:evenVBand="0" w:oddHBand="0" w:evenHBand="0" w:firstRowFirstColumn="0" w:firstRowLastColumn="0" w:lastRowFirstColumn="0" w:lastRowLastColumn="0"/>
            <w:tcW w:w="7755" w:type="dxa"/>
          </w:tcPr>
          <w:p w14:paraId="10F21FE7" w14:textId="77777777" w:rsidR="00E65DB8" w:rsidRPr="00FA393B" w:rsidRDefault="007C24FD" w:rsidP="00FA393B">
            <w:r w:rsidRPr="00FA393B">
              <w:t>Extrusion of man-made fibres.</w:t>
            </w:r>
          </w:p>
        </w:tc>
      </w:tr>
      <w:tr w:rsidR="00E65DB8" w:rsidRPr="00FA393B" w14:paraId="397004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60CC14" w14:textId="77777777" w:rsidR="00E65DB8" w:rsidRPr="00FA393B" w:rsidRDefault="007C24FD" w:rsidP="00FA393B">
            <w:r w:rsidRPr="00FA393B">
              <w:t>55.08-55.11</w:t>
            </w:r>
          </w:p>
        </w:tc>
        <w:tc>
          <w:tcPr>
            <w:cnfStyle w:val="000010000000" w:firstRow="0" w:lastRow="0" w:firstColumn="0" w:lastColumn="0" w:oddVBand="1" w:evenVBand="0" w:oddHBand="0" w:evenHBand="0" w:firstRowFirstColumn="0" w:firstRowLastColumn="0" w:lastRowFirstColumn="0" w:lastRowLastColumn="0"/>
            <w:tcW w:w="7755" w:type="dxa"/>
          </w:tcPr>
          <w:p w14:paraId="4681ECCA" w14:textId="77777777" w:rsidR="00E65DB8" w:rsidRPr="00FA393B" w:rsidRDefault="007C24FD" w:rsidP="00FA393B">
            <w:r w:rsidRPr="00FA393B">
              <w:t>Spinning of natural fibres;</w:t>
            </w:r>
          </w:p>
          <w:p w14:paraId="0165CCD7" w14:textId="77777777" w:rsidR="00E65DB8" w:rsidRPr="00FA393B" w:rsidRDefault="007C24FD" w:rsidP="00FA393B">
            <w:r w:rsidRPr="00FA393B">
              <w:t>Extrusion of man-made fibres combined with spinning; or Twisting combined with any mechanical operation.</w:t>
            </w:r>
          </w:p>
        </w:tc>
      </w:tr>
      <w:tr w:rsidR="00E65DB8" w:rsidRPr="00FA393B" w14:paraId="5BC754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D0C64D" w14:textId="77777777" w:rsidR="00E65DB8" w:rsidRPr="00FA393B" w:rsidRDefault="007C24FD" w:rsidP="00FA393B">
            <w:r w:rsidRPr="00FA393B">
              <w:lastRenderedPageBreak/>
              <w:t>55.12-55.16</w:t>
            </w:r>
          </w:p>
        </w:tc>
        <w:tc>
          <w:tcPr>
            <w:cnfStyle w:val="000010000000" w:firstRow="0" w:lastRow="0" w:firstColumn="0" w:lastColumn="0" w:oddVBand="1" w:evenVBand="0" w:oddHBand="0" w:evenHBand="0" w:firstRowFirstColumn="0" w:firstRowLastColumn="0" w:lastRowFirstColumn="0" w:lastRowLastColumn="0"/>
            <w:tcW w:w="7755" w:type="dxa"/>
          </w:tcPr>
          <w:p w14:paraId="5D545EC6" w14:textId="77777777" w:rsidR="00E65DB8" w:rsidRPr="00FA393B" w:rsidRDefault="007C24FD" w:rsidP="00FA393B">
            <w:r w:rsidRPr="00FA393B">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8C4B3DD" w14:textId="77777777" w:rsidR="00E65DB8" w:rsidRPr="00FA393B" w:rsidRDefault="007C24FD" w:rsidP="00FA393B">
            <w:r w:rsidRPr="00FA393B">
              <w:t>Yarn dyeing combined with weaving;</w:t>
            </w:r>
          </w:p>
          <w:p w14:paraId="7D34E845" w14:textId="77777777" w:rsidR="00E65DB8" w:rsidRPr="00FA393B" w:rsidRDefault="007C24FD" w:rsidP="00FA393B">
            <w:r w:rsidRPr="00FA393B">
              <w:t>Weaving combined with printing; or</w:t>
            </w:r>
          </w:p>
          <w:p w14:paraId="71BF87BD" w14:textId="77777777" w:rsidR="00E65DB8" w:rsidRPr="00FA393B" w:rsidRDefault="007C24FD" w:rsidP="00FA393B">
            <w:r w:rsidRPr="00FA393B">
              <w:t>Printing (as standalone operation).</w:t>
            </w:r>
          </w:p>
        </w:tc>
      </w:tr>
      <w:tr w:rsidR="00E65DB8" w:rsidRPr="00FA393B" w14:paraId="6A44A94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FE8955" w14:textId="77777777" w:rsidR="00E65DB8" w:rsidRPr="00FA393B" w:rsidRDefault="007C24FD" w:rsidP="00FA393B">
            <w:r w:rsidRPr="00FA393B">
              <w:t>Chapter 56</w:t>
            </w:r>
          </w:p>
        </w:tc>
        <w:tc>
          <w:tcPr>
            <w:cnfStyle w:val="000010000000" w:firstRow="0" w:lastRow="0" w:firstColumn="0" w:lastColumn="0" w:oddVBand="1" w:evenVBand="0" w:oddHBand="0" w:evenHBand="0" w:firstRowFirstColumn="0" w:firstRowLastColumn="0" w:lastRowFirstColumn="0" w:lastRowLastColumn="0"/>
            <w:tcW w:w="7755" w:type="dxa"/>
          </w:tcPr>
          <w:p w14:paraId="27E72A0B" w14:textId="77777777" w:rsidR="00E65DB8" w:rsidRPr="00FA393B" w:rsidRDefault="007C24FD" w:rsidP="00FA393B">
            <w:r w:rsidRPr="00FA393B">
              <w:t>Wadding, felt and nonwovens; special yarns; twine, cordage, ropes and cables and articles thereof</w:t>
            </w:r>
          </w:p>
        </w:tc>
      </w:tr>
      <w:tr w:rsidR="00E65DB8" w:rsidRPr="00FA393B" w14:paraId="0FCAD6D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1E2AD5" w14:textId="77777777" w:rsidR="00E65DB8" w:rsidRPr="00FA393B" w:rsidRDefault="007C24FD" w:rsidP="00FA393B">
            <w:r w:rsidRPr="00FA393B">
              <w:t>56.01</w:t>
            </w:r>
          </w:p>
        </w:tc>
        <w:tc>
          <w:tcPr>
            <w:cnfStyle w:val="000010000000" w:firstRow="0" w:lastRow="0" w:firstColumn="0" w:lastColumn="0" w:oddVBand="1" w:evenVBand="0" w:oddHBand="0" w:evenHBand="0" w:firstRowFirstColumn="0" w:firstRowLastColumn="0" w:lastRowFirstColumn="0" w:lastRowLastColumn="0"/>
            <w:tcW w:w="7755" w:type="dxa"/>
          </w:tcPr>
          <w:p w14:paraId="0B5E0FC3" w14:textId="77777777" w:rsidR="00E65DB8" w:rsidRPr="00FA393B" w:rsidRDefault="007C24FD" w:rsidP="00FA393B">
            <w:r w:rsidRPr="00FA393B">
              <w:t>Spinning of natural fibres;</w:t>
            </w:r>
          </w:p>
          <w:p w14:paraId="328F7246" w14:textId="77777777" w:rsidR="00E65DB8" w:rsidRPr="00FA393B" w:rsidRDefault="007C24FD" w:rsidP="00FA393B">
            <w:r w:rsidRPr="00FA393B">
              <w:t>Extrusion of man-made fibres combined with spinning; Flocking combined with dyeing or with printing; or</w:t>
            </w:r>
          </w:p>
          <w:p w14:paraId="441FB761" w14:textId="77777777" w:rsidR="00E65DB8" w:rsidRPr="00FA393B" w:rsidRDefault="007C24FD" w:rsidP="00FA393B">
            <w:r w:rsidRPr="00FA393B">
              <w:t xml:space="preserve">Coating, flocking, laminating or </w:t>
            </w:r>
            <w:proofErr w:type="spellStart"/>
            <w:r w:rsidRPr="00FA393B">
              <w:t>metalising</w:t>
            </w:r>
            <w:proofErr w:type="spellEnd"/>
            <w:r w:rsidRPr="00FA393B">
              <w:t xml:space="preserve">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FA393B" w14:paraId="6DC23C9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9A2938" w14:textId="77777777" w:rsidR="00E65DB8" w:rsidRPr="00FA393B" w:rsidRDefault="007C24FD" w:rsidP="00FA393B">
            <w:r w:rsidRPr="00FA393B">
              <w:t>56.02</w:t>
            </w:r>
          </w:p>
        </w:tc>
        <w:tc>
          <w:tcPr>
            <w:cnfStyle w:val="000010000000" w:firstRow="0" w:lastRow="0" w:firstColumn="0" w:lastColumn="0" w:oddVBand="1" w:evenVBand="0" w:oddHBand="0" w:evenHBand="0" w:firstRowFirstColumn="0" w:firstRowLastColumn="0" w:lastRowFirstColumn="0" w:lastRowLastColumn="0"/>
            <w:tcW w:w="7755" w:type="dxa"/>
          </w:tcPr>
          <w:p w14:paraId="0D2C0B82" w14:textId="77777777" w:rsidR="00E65DB8" w:rsidRPr="00FA393B" w:rsidRDefault="00E65DB8" w:rsidP="00FA393B"/>
        </w:tc>
      </w:tr>
      <w:tr w:rsidR="00E65DB8" w:rsidRPr="00FA393B" w14:paraId="6698C4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C2A53" w14:textId="77777777" w:rsidR="00E65DB8" w:rsidRPr="00FA393B" w:rsidRDefault="007C24FD" w:rsidP="00FA393B">
            <w:r w:rsidRPr="00FA393B">
              <w:t>- Needleloom felt</w:t>
            </w:r>
          </w:p>
        </w:tc>
        <w:tc>
          <w:tcPr>
            <w:cnfStyle w:val="000010000000" w:firstRow="0" w:lastRow="0" w:firstColumn="0" w:lastColumn="0" w:oddVBand="1" w:evenVBand="0" w:oddHBand="0" w:evenHBand="0" w:firstRowFirstColumn="0" w:firstRowLastColumn="0" w:lastRowFirstColumn="0" w:lastRowLastColumn="0"/>
            <w:tcW w:w="7755" w:type="dxa"/>
          </w:tcPr>
          <w:p w14:paraId="3510A385" w14:textId="77777777" w:rsidR="00E65DB8" w:rsidRPr="00FA393B" w:rsidRDefault="007C24FD" w:rsidP="00FA393B">
            <w:r w:rsidRPr="00FA393B">
              <w:t>Extrusion of man-made fibres combined with fabric formation; however:</w:t>
            </w:r>
          </w:p>
          <w:p w14:paraId="5A5DF856" w14:textId="77777777" w:rsidR="00E65DB8" w:rsidRPr="00FA393B" w:rsidRDefault="007C24FD" w:rsidP="00FA393B">
            <w:r w:rsidRPr="00FA393B">
              <w:t>non-originating polypropylene filament of heading 54.02;</w:t>
            </w:r>
          </w:p>
          <w:p w14:paraId="620CDEF8" w14:textId="77777777" w:rsidR="00E65DB8" w:rsidRPr="00FA393B" w:rsidRDefault="007C24FD" w:rsidP="00FA393B">
            <w:r w:rsidRPr="00FA393B">
              <w:t>non-originating polypropylene fibres of heading 55.03 or 55.06; or</w:t>
            </w:r>
          </w:p>
          <w:p w14:paraId="22D2C73B" w14:textId="77777777" w:rsidR="00E65DB8" w:rsidRPr="00FA393B" w:rsidRDefault="007C24FD" w:rsidP="00FA393B">
            <w:r w:rsidRPr="00FA393B">
              <w:t>non-originating polypropylene filament tow of heading 55.01;</w:t>
            </w:r>
          </w:p>
          <w:p w14:paraId="0B31F4EF" w14:textId="77777777" w:rsidR="00E65DB8" w:rsidRPr="00FA393B" w:rsidRDefault="007C24FD" w:rsidP="00FA393B">
            <w:r w:rsidRPr="00FA393B">
              <w:t>of which the denomination in all cases of a single filament or fibre is less than 9 decitex, may be used, provided that their total value does not exceed 40 % of the EXW or 35 % of the FOB of the product; or</w:t>
            </w:r>
          </w:p>
          <w:p w14:paraId="168E27C7" w14:textId="77777777" w:rsidR="00E65DB8" w:rsidRPr="00FA393B" w:rsidRDefault="007C24FD" w:rsidP="00FA393B">
            <w:r w:rsidRPr="00FA393B">
              <w:t>Nonwoven fabric formation alone in the case of felt made from natural fibres.</w:t>
            </w:r>
          </w:p>
        </w:tc>
      </w:tr>
      <w:tr w:rsidR="00E65DB8" w:rsidRPr="00FA393B" w14:paraId="1B19FB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B9251A"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0FBB0" w14:textId="77777777" w:rsidR="00E65DB8" w:rsidRPr="00FA393B" w:rsidRDefault="007C24FD" w:rsidP="00FA393B">
            <w:r w:rsidRPr="00FA393B">
              <w:t>Extrusion of man-made fibres combined with fabric formation; or</w:t>
            </w:r>
          </w:p>
          <w:p w14:paraId="76544CFA" w14:textId="77777777" w:rsidR="00E65DB8" w:rsidRPr="00FA393B" w:rsidRDefault="007C24FD" w:rsidP="00FA393B">
            <w:r w:rsidRPr="00FA393B">
              <w:t>Nonwoven fabric formation alone in the case of other felt made from natural fibres.</w:t>
            </w:r>
          </w:p>
        </w:tc>
      </w:tr>
      <w:tr w:rsidR="00E65DB8" w:rsidRPr="00FA393B" w14:paraId="7A2460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346C2" w14:textId="77777777" w:rsidR="00E65DB8" w:rsidRPr="00FA393B" w:rsidRDefault="007C24FD" w:rsidP="00FA393B">
            <w:r w:rsidRPr="00FA393B">
              <w:t>5603.11-5603.14</w:t>
            </w:r>
          </w:p>
        </w:tc>
        <w:tc>
          <w:tcPr>
            <w:cnfStyle w:val="000010000000" w:firstRow="0" w:lastRow="0" w:firstColumn="0" w:lastColumn="0" w:oddVBand="1" w:evenVBand="0" w:oddHBand="0" w:evenHBand="0" w:firstRowFirstColumn="0" w:firstRowLastColumn="0" w:lastRowFirstColumn="0" w:lastRowLastColumn="0"/>
            <w:tcW w:w="7755" w:type="dxa"/>
          </w:tcPr>
          <w:p w14:paraId="001E6423" w14:textId="77777777" w:rsidR="00E65DB8" w:rsidRPr="00FA393B" w:rsidRDefault="007C24FD" w:rsidP="00FA393B">
            <w:r w:rsidRPr="00FA393B">
              <w:t>Production from:</w:t>
            </w:r>
          </w:p>
          <w:p w14:paraId="28F43628" w14:textId="77777777" w:rsidR="00E65DB8" w:rsidRPr="00FA393B" w:rsidRDefault="007C24FD" w:rsidP="00FA393B">
            <w:r w:rsidRPr="00FA393B">
              <w:t>directionally or randomly oriented filaments; or</w:t>
            </w:r>
          </w:p>
          <w:p w14:paraId="3BCE7327" w14:textId="77777777" w:rsidR="00E65DB8" w:rsidRPr="00FA393B" w:rsidRDefault="007C24FD" w:rsidP="00FA393B">
            <w:r w:rsidRPr="00FA393B">
              <w:t>substances or polymers of natural or man-made origin; followed in both cases by bonding into a nonwoven.</w:t>
            </w:r>
          </w:p>
        </w:tc>
      </w:tr>
      <w:tr w:rsidR="00E65DB8" w:rsidRPr="00FA393B" w14:paraId="2BF1B0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A3C8AD" w14:textId="77777777" w:rsidR="00E65DB8" w:rsidRPr="00FA393B" w:rsidRDefault="007C24FD" w:rsidP="00FA393B">
            <w:r w:rsidRPr="00FA393B">
              <w:t>5603.91-5603.94</w:t>
            </w:r>
          </w:p>
        </w:tc>
        <w:tc>
          <w:tcPr>
            <w:cnfStyle w:val="000010000000" w:firstRow="0" w:lastRow="0" w:firstColumn="0" w:lastColumn="0" w:oddVBand="1" w:evenVBand="0" w:oddHBand="0" w:evenHBand="0" w:firstRowFirstColumn="0" w:firstRowLastColumn="0" w:lastRowFirstColumn="0" w:lastRowLastColumn="0"/>
            <w:tcW w:w="7755" w:type="dxa"/>
          </w:tcPr>
          <w:p w14:paraId="32569C52" w14:textId="77777777" w:rsidR="00E65DB8" w:rsidRPr="00FA393B" w:rsidRDefault="007C24FD" w:rsidP="00FA393B">
            <w:r w:rsidRPr="00FA393B">
              <w:t>Production from:</w:t>
            </w:r>
          </w:p>
          <w:p w14:paraId="3FB7B8DA" w14:textId="77777777" w:rsidR="00E65DB8" w:rsidRPr="00FA393B" w:rsidRDefault="007C24FD" w:rsidP="00FA393B">
            <w:r w:rsidRPr="00FA393B">
              <w:t>directionally or randomly oriented staple fibres; or</w:t>
            </w:r>
          </w:p>
          <w:p w14:paraId="063B4C7B" w14:textId="77777777" w:rsidR="00E65DB8" w:rsidRPr="00FA393B" w:rsidRDefault="007C24FD" w:rsidP="00FA393B">
            <w:r w:rsidRPr="00FA393B">
              <w:t>chopped yarns, of natural or man-made origin; followed in both cases by bonding into a nonwoven.</w:t>
            </w:r>
          </w:p>
        </w:tc>
      </w:tr>
      <w:tr w:rsidR="00E65DB8" w:rsidRPr="00FA393B" w14:paraId="5DFFF5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0DD41A" w14:textId="77777777" w:rsidR="00E65DB8" w:rsidRPr="00FA393B" w:rsidRDefault="007C24FD" w:rsidP="00FA393B">
            <w:r w:rsidRPr="00FA393B">
              <w:t>5604.10</w:t>
            </w:r>
          </w:p>
        </w:tc>
        <w:tc>
          <w:tcPr>
            <w:cnfStyle w:val="000010000000" w:firstRow="0" w:lastRow="0" w:firstColumn="0" w:lastColumn="0" w:oddVBand="1" w:evenVBand="0" w:oddHBand="0" w:evenHBand="0" w:firstRowFirstColumn="0" w:firstRowLastColumn="0" w:lastRowFirstColumn="0" w:lastRowLastColumn="0"/>
            <w:tcW w:w="7755" w:type="dxa"/>
          </w:tcPr>
          <w:p w14:paraId="178ED7F8" w14:textId="77777777" w:rsidR="00E65DB8" w:rsidRPr="00FA393B" w:rsidRDefault="007C24FD" w:rsidP="00FA393B">
            <w:r w:rsidRPr="00FA393B">
              <w:t>Production from rubber thread or cord, not textile covered.</w:t>
            </w:r>
          </w:p>
        </w:tc>
      </w:tr>
      <w:tr w:rsidR="00E65DB8" w:rsidRPr="00FA393B" w14:paraId="5D6F55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7CCFE2" w14:textId="77777777" w:rsidR="00E65DB8" w:rsidRPr="00FA393B" w:rsidRDefault="007C24FD" w:rsidP="00FA393B">
            <w:r w:rsidRPr="00FA393B">
              <w:t>5604.90</w:t>
            </w:r>
          </w:p>
        </w:tc>
        <w:tc>
          <w:tcPr>
            <w:cnfStyle w:val="000010000000" w:firstRow="0" w:lastRow="0" w:firstColumn="0" w:lastColumn="0" w:oddVBand="1" w:evenVBand="0" w:oddHBand="0" w:evenHBand="0" w:firstRowFirstColumn="0" w:firstRowLastColumn="0" w:lastRowFirstColumn="0" w:lastRowLastColumn="0"/>
            <w:tcW w:w="7755" w:type="dxa"/>
          </w:tcPr>
          <w:p w14:paraId="323FF5E2" w14:textId="77777777" w:rsidR="00E65DB8" w:rsidRPr="00FA393B" w:rsidRDefault="007C24FD" w:rsidP="00FA393B">
            <w:r w:rsidRPr="00FA393B">
              <w:t>Spinning of natural fibres;</w:t>
            </w:r>
          </w:p>
          <w:p w14:paraId="5AC89E57" w14:textId="77777777" w:rsidR="00E65DB8" w:rsidRPr="00FA393B" w:rsidRDefault="007C24FD" w:rsidP="00FA393B">
            <w:r w:rsidRPr="00FA393B">
              <w:t>Extrusion of man-made fibres combined with spinning; or Twisting combined with any mechanical operation.</w:t>
            </w:r>
          </w:p>
        </w:tc>
      </w:tr>
      <w:tr w:rsidR="00E65DB8" w:rsidRPr="00FA393B" w14:paraId="4FFF60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21D7EA" w14:textId="77777777" w:rsidR="00E65DB8" w:rsidRPr="00FA393B" w:rsidRDefault="007C24FD" w:rsidP="00FA393B">
            <w:r w:rsidRPr="00FA393B">
              <w:t>56.05</w:t>
            </w:r>
          </w:p>
        </w:tc>
        <w:tc>
          <w:tcPr>
            <w:cnfStyle w:val="000010000000" w:firstRow="0" w:lastRow="0" w:firstColumn="0" w:lastColumn="0" w:oddVBand="1" w:evenVBand="0" w:oddHBand="0" w:evenHBand="0" w:firstRowFirstColumn="0" w:firstRowLastColumn="0" w:lastRowFirstColumn="0" w:lastRowLastColumn="0"/>
            <w:tcW w:w="7755" w:type="dxa"/>
          </w:tcPr>
          <w:p w14:paraId="1464E854" w14:textId="77777777" w:rsidR="00E65DB8" w:rsidRPr="00FA393B" w:rsidRDefault="007C24FD" w:rsidP="00FA393B">
            <w:r w:rsidRPr="00FA393B">
              <w:t>Spinning of natural or man-made staple fibres;</w:t>
            </w:r>
          </w:p>
          <w:p w14:paraId="7E319A74" w14:textId="77777777" w:rsidR="00E65DB8" w:rsidRPr="00FA393B" w:rsidRDefault="007C24FD" w:rsidP="00FA393B">
            <w:r w:rsidRPr="00FA393B">
              <w:t>Extrusion of man-made fibres combined with spinning; or Twisting combined with any mechanical operation.</w:t>
            </w:r>
          </w:p>
        </w:tc>
      </w:tr>
      <w:tr w:rsidR="00E65DB8" w:rsidRPr="00FA393B" w14:paraId="610852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1F7107" w14:textId="77777777" w:rsidR="00E65DB8" w:rsidRPr="00FA393B" w:rsidRDefault="007C24FD" w:rsidP="00FA393B">
            <w:r w:rsidRPr="00FA393B">
              <w:t>56.06</w:t>
            </w:r>
          </w:p>
        </w:tc>
        <w:tc>
          <w:tcPr>
            <w:cnfStyle w:val="000010000000" w:firstRow="0" w:lastRow="0" w:firstColumn="0" w:lastColumn="0" w:oddVBand="1" w:evenVBand="0" w:oddHBand="0" w:evenHBand="0" w:firstRowFirstColumn="0" w:firstRowLastColumn="0" w:lastRowFirstColumn="0" w:lastRowLastColumn="0"/>
            <w:tcW w:w="7755" w:type="dxa"/>
          </w:tcPr>
          <w:p w14:paraId="383FCC58" w14:textId="77777777" w:rsidR="00E65DB8" w:rsidRPr="00FA393B" w:rsidRDefault="007C24FD" w:rsidP="00FA393B">
            <w:r w:rsidRPr="00FA393B">
              <w:t>Extrusion of man-made fibres combined with spinning; Twisting combined with gimping;</w:t>
            </w:r>
          </w:p>
          <w:p w14:paraId="028F2BA8" w14:textId="77777777" w:rsidR="00E65DB8" w:rsidRPr="00FA393B" w:rsidRDefault="007C24FD" w:rsidP="00FA393B">
            <w:r w:rsidRPr="00FA393B">
              <w:t>Spinning of natural or man-made staple fibres; or</w:t>
            </w:r>
          </w:p>
          <w:p w14:paraId="498A7DC9" w14:textId="77777777" w:rsidR="00E65DB8" w:rsidRPr="00FA393B" w:rsidRDefault="007C24FD" w:rsidP="00FA393B">
            <w:r w:rsidRPr="00FA393B">
              <w:t>Flocking combined with dyeing.</w:t>
            </w:r>
          </w:p>
        </w:tc>
      </w:tr>
      <w:tr w:rsidR="00E65DB8" w:rsidRPr="00FA393B" w14:paraId="5FB640A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E533DB" w14:textId="77777777" w:rsidR="00E65DB8" w:rsidRPr="00FA393B" w:rsidRDefault="007C24FD" w:rsidP="00FA393B">
            <w:r w:rsidRPr="00FA393B">
              <w:t>56.07-56.09</w:t>
            </w:r>
          </w:p>
        </w:tc>
        <w:tc>
          <w:tcPr>
            <w:cnfStyle w:val="000010000000" w:firstRow="0" w:lastRow="0" w:firstColumn="0" w:lastColumn="0" w:oddVBand="1" w:evenVBand="0" w:oddHBand="0" w:evenHBand="0" w:firstRowFirstColumn="0" w:firstRowLastColumn="0" w:lastRowFirstColumn="0" w:lastRowLastColumn="0"/>
            <w:tcW w:w="7755" w:type="dxa"/>
          </w:tcPr>
          <w:p w14:paraId="62034308" w14:textId="77777777" w:rsidR="00E65DB8" w:rsidRPr="00FA393B" w:rsidRDefault="007C24FD" w:rsidP="00FA393B">
            <w:r w:rsidRPr="00FA393B">
              <w:t>Spinning of natural fibres; or</w:t>
            </w:r>
          </w:p>
          <w:p w14:paraId="322F6804" w14:textId="77777777" w:rsidR="00E65DB8" w:rsidRPr="00FA393B" w:rsidRDefault="007C24FD" w:rsidP="00FA393B">
            <w:r w:rsidRPr="00FA393B">
              <w:t>Extrusion of man-made fibres combined with spinning.</w:t>
            </w:r>
          </w:p>
        </w:tc>
      </w:tr>
      <w:tr w:rsidR="00E65DB8" w:rsidRPr="00FA393B" w14:paraId="0A1556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DC749B" w14:textId="77777777" w:rsidR="00E65DB8" w:rsidRPr="00FA393B" w:rsidRDefault="007C24FD" w:rsidP="00FA393B">
            <w:r w:rsidRPr="00FA393B">
              <w:lastRenderedPageBreak/>
              <w:t>Chapter 57</w:t>
            </w:r>
          </w:p>
        </w:tc>
        <w:tc>
          <w:tcPr>
            <w:cnfStyle w:val="000010000000" w:firstRow="0" w:lastRow="0" w:firstColumn="0" w:lastColumn="0" w:oddVBand="1" w:evenVBand="0" w:oddHBand="0" w:evenHBand="0" w:firstRowFirstColumn="0" w:firstRowLastColumn="0" w:lastRowFirstColumn="0" w:lastRowLastColumn="0"/>
            <w:tcW w:w="7755" w:type="dxa"/>
          </w:tcPr>
          <w:p w14:paraId="3D7241E4" w14:textId="77777777" w:rsidR="00E65DB8" w:rsidRPr="00FA393B" w:rsidRDefault="007C24FD" w:rsidP="00FA393B">
            <w:r w:rsidRPr="00FA393B">
              <w:t>Carpets and other textile floor coverings</w:t>
            </w:r>
          </w:p>
          <w:p w14:paraId="63568ABD" w14:textId="77777777" w:rsidR="00E65DB8" w:rsidRPr="00FA393B" w:rsidRDefault="007C24FD" w:rsidP="00FA393B">
            <w:r w:rsidRPr="00FA393B">
              <w:t>Chapter note: For products of this Chapter jute fabric may be used as a backing.</w:t>
            </w:r>
          </w:p>
        </w:tc>
      </w:tr>
      <w:tr w:rsidR="00E65DB8" w:rsidRPr="00FA393B" w14:paraId="5798B9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9F2897" w14:textId="77777777" w:rsidR="00E65DB8" w:rsidRPr="00FA393B" w:rsidRDefault="007C24FD" w:rsidP="00FA393B">
            <w:r w:rsidRPr="00FA393B">
              <w:t>57.01-57.05</w:t>
            </w:r>
          </w:p>
        </w:tc>
        <w:tc>
          <w:tcPr>
            <w:cnfStyle w:val="000010000000" w:firstRow="0" w:lastRow="0" w:firstColumn="0" w:lastColumn="0" w:oddVBand="1" w:evenVBand="0" w:oddHBand="0" w:evenHBand="0" w:firstRowFirstColumn="0" w:firstRowLastColumn="0" w:lastRowFirstColumn="0" w:lastRowLastColumn="0"/>
            <w:tcW w:w="7755" w:type="dxa"/>
          </w:tcPr>
          <w:p w14:paraId="47E51DE5" w14:textId="77777777" w:rsidR="00E65DB8" w:rsidRPr="00FA393B" w:rsidRDefault="007C24FD" w:rsidP="00FA393B">
            <w:r w:rsidRPr="00FA393B">
              <w:t>Spinning of natural or man-made staple fibres combined with weaving or with tufting;</w:t>
            </w:r>
          </w:p>
          <w:p w14:paraId="3BB8A98B" w14:textId="77777777" w:rsidR="00E65DB8" w:rsidRPr="00FA393B" w:rsidRDefault="007C24FD" w:rsidP="00FA393B">
            <w:r w:rsidRPr="00FA393B">
              <w:t>Extrusion of man-made filament yarn combined with weaving or with tufting;</w:t>
            </w:r>
          </w:p>
          <w:p w14:paraId="364CFAAF" w14:textId="77777777" w:rsidR="00E65DB8" w:rsidRPr="00FA393B" w:rsidRDefault="007C24FD" w:rsidP="00FA393B">
            <w:r w:rsidRPr="00FA393B">
              <w:t>Production from coir yarn, sisal yarn, jute yarn or classical ring spun viscose yarn;</w:t>
            </w:r>
          </w:p>
          <w:p w14:paraId="4239E676" w14:textId="77777777" w:rsidR="00E65DB8" w:rsidRPr="00FA393B" w:rsidRDefault="007C24FD" w:rsidP="00FA393B">
            <w:r w:rsidRPr="00FA393B">
              <w:t>Tufting combined with dyeing or with printing; Flocking combined with dyeing or with printing; or</w:t>
            </w:r>
          </w:p>
          <w:p w14:paraId="424B235F" w14:textId="77777777" w:rsidR="00E65DB8" w:rsidRPr="00FA393B" w:rsidRDefault="007C24FD" w:rsidP="00FA393B">
            <w:r w:rsidRPr="00FA393B">
              <w:t>Extrusion of man-made fibres combined with nonwoven techniques including needle punching.</w:t>
            </w:r>
          </w:p>
        </w:tc>
      </w:tr>
      <w:tr w:rsidR="00E65DB8" w:rsidRPr="00FA393B" w14:paraId="2036EF5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F6ED21" w14:textId="77777777" w:rsidR="00E65DB8" w:rsidRPr="00FA393B" w:rsidRDefault="007C24FD" w:rsidP="00FA393B">
            <w:r w:rsidRPr="00FA393B">
              <w:t>Chapter 58</w:t>
            </w:r>
          </w:p>
        </w:tc>
        <w:tc>
          <w:tcPr>
            <w:cnfStyle w:val="000010000000" w:firstRow="0" w:lastRow="0" w:firstColumn="0" w:lastColumn="0" w:oddVBand="1" w:evenVBand="0" w:oddHBand="0" w:evenHBand="0" w:firstRowFirstColumn="0" w:firstRowLastColumn="0" w:lastRowFirstColumn="0" w:lastRowLastColumn="0"/>
            <w:tcW w:w="7755" w:type="dxa"/>
          </w:tcPr>
          <w:p w14:paraId="4DF3E221" w14:textId="77777777" w:rsidR="00E65DB8" w:rsidRPr="00FA393B" w:rsidRDefault="007C24FD" w:rsidP="00FA393B">
            <w:r w:rsidRPr="00FA393B">
              <w:t>Special woven fabrics; tufted textile fabrics; lace; tapestries; trimmings; embroidery</w:t>
            </w:r>
          </w:p>
        </w:tc>
      </w:tr>
      <w:tr w:rsidR="00E65DB8" w:rsidRPr="00FA393B" w14:paraId="31E9E6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88D743" w14:textId="77777777" w:rsidR="00E65DB8" w:rsidRPr="00FA393B" w:rsidRDefault="007C24FD" w:rsidP="00FA393B">
            <w:r w:rsidRPr="00FA393B">
              <w:t>58.01-58.04</w:t>
            </w:r>
          </w:p>
        </w:tc>
        <w:tc>
          <w:tcPr>
            <w:cnfStyle w:val="000010000000" w:firstRow="0" w:lastRow="0" w:firstColumn="0" w:lastColumn="0" w:oddVBand="1" w:evenVBand="0" w:oddHBand="0" w:evenHBand="0" w:firstRowFirstColumn="0" w:firstRowLastColumn="0" w:lastRowFirstColumn="0" w:lastRowLastColumn="0"/>
            <w:tcW w:w="7755" w:type="dxa"/>
          </w:tcPr>
          <w:p w14:paraId="7AB70C70" w14:textId="77777777" w:rsidR="00E65DB8" w:rsidRPr="00FA393B" w:rsidRDefault="007C24FD" w:rsidP="00FA393B">
            <w:r w:rsidRPr="00FA393B">
              <w:t>Spinning of natural or man-made staple fibres combined with weaving or with tufting;</w:t>
            </w:r>
          </w:p>
          <w:p w14:paraId="5B65227E" w14:textId="77777777" w:rsidR="00E65DB8" w:rsidRPr="00FA393B" w:rsidRDefault="007C24FD" w:rsidP="00FA393B">
            <w:r w:rsidRPr="00FA393B">
              <w:t>Extrusion of man-made filament yarn combined with weaving or with tufting;</w:t>
            </w:r>
          </w:p>
          <w:p w14:paraId="51E914B6" w14:textId="77777777" w:rsidR="00E65DB8" w:rsidRPr="00FA393B" w:rsidRDefault="007C24FD" w:rsidP="00FA393B">
            <w:r w:rsidRPr="00FA393B">
              <w:t xml:space="preserve">Weaving combined with dyeing, with flocking, with coating, with laminating or with </w:t>
            </w:r>
            <w:proofErr w:type="spellStart"/>
            <w:r w:rsidRPr="00FA393B">
              <w:t>metalising</w:t>
            </w:r>
            <w:proofErr w:type="spellEnd"/>
            <w:r w:rsidRPr="00FA393B">
              <w:t>;</w:t>
            </w:r>
          </w:p>
          <w:p w14:paraId="75CC7B42" w14:textId="77777777" w:rsidR="00E65DB8" w:rsidRPr="00FA393B" w:rsidRDefault="007C24FD" w:rsidP="00FA393B">
            <w:r w:rsidRPr="00FA393B">
              <w:t>Tufting combined with dyeing or with printing; Flocking combined with dyeing or with printing; Yarn dyeing combined with weaving;</w:t>
            </w:r>
          </w:p>
          <w:p w14:paraId="40A17775" w14:textId="77777777" w:rsidR="00E65DB8" w:rsidRPr="00FA393B" w:rsidRDefault="007C24FD" w:rsidP="00FA393B">
            <w:r w:rsidRPr="00FA393B">
              <w:t>Weaving combined with printing; or</w:t>
            </w:r>
          </w:p>
          <w:p w14:paraId="0D708D50" w14:textId="77777777" w:rsidR="00E65DB8" w:rsidRPr="00FA393B" w:rsidRDefault="007C24FD" w:rsidP="00FA393B">
            <w:r w:rsidRPr="00FA393B">
              <w:t>Printing (as standalone operation).</w:t>
            </w:r>
          </w:p>
        </w:tc>
      </w:tr>
      <w:tr w:rsidR="00E65DB8" w:rsidRPr="00FA393B" w14:paraId="751F22B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358A5D" w14:textId="77777777" w:rsidR="00E65DB8" w:rsidRPr="00FA393B" w:rsidRDefault="007C24FD" w:rsidP="00FA393B">
            <w:r w:rsidRPr="00FA393B">
              <w:t>58.05</w:t>
            </w:r>
          </w:p>
        </w:tc>
        <w:tc>
          <w:tcPr>
            <w:cnfStyle w:val="000010000000" w:firstRow="0" w:lastRow="0" w:firstColumn="0" w:lastColumn="0" w:oddVBand="1" w:evenVBand="0" w:oddHBand="0" w:evenHBand="0" w:firstRowFirstColumn="0" w:firstRowLastColumn="0" w:lastRowFirstColumn="0" w:lastRowLastColumn="0"/>
            <w:tcW w:w="7755" w:type="dxa"/>
          </w:tcPr>
          <w:p w14:paraId="220A02EE" w14:textId="77777777" w:rsidR="00E65DB8" w:rsidRPr="00FA393B" w:rsidRDefault="007C24FD" w:rsidP="00FA393B">
            <w:r w:rsidRPr="00FA393B">
              <w:t>CTH</w:t>
            </w:r>
          </w:p>
        </w:tc>
      </w:tr>
      <w:tr w:rsidR="00E65DB8" w:rsidRPr="00FA393B" w14:paraId="3B3C350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7ED23A9" w14:textId="77777777" w:rsidR="00E65DB8" w:rsidRPr="00FA393B" w:rsidRDefault="007C24FD" w:rsidP="00FA393B">
            <w:r w:rsidRPr="00FA393B">
              <w:t>58.06-58.09</w:t>
            </w:r>
          </w:p>
        </w:tc>
        <w:tc>
          <w:tcPr>
            <w:cnfStyle w:val="000010000000" w:firstRow="0" w:lastRow="0" w:firstColumn="0" w:lastColumn="0" w:oddVBand="1" w:evenVBand="0" w:oddHBand="0" w:evenHBand="0" w:firstRowFirstColumn="0" w:firstRowLastColumn="0" w:lastRowFirstColumn="0" w:lastRowLastColumn="0"/>
            <w:tcW w:w="7755" w:type="dxa"/>
          </w:tcPr>
          <w:p w14:paraId="3F7DFED5" w14:textId="77777777" w:rsidR="00E65DB8" w:rsidRPr="00FA393B" w:rsidRDefault="007C24FD" w:rsidP="00FA393B">
            <w:r w:rsidRPr="00FA393B">
              <w:t>Spinning of natural or man-made staple fibres combined with weaving or with tufting;</w:t>
            </w:r>
          </w:p>
          <w:p w14:paraId="5FA6158E" w14:textId="77777777" w:rsidR="00E65DB8" w:rsidRPr="00FA393B" w:rsidRDefault="007C24FD" w:rsidP="00FA393B">
            <w:r w:rsidRPr="00FA393B">
              <w:t>Extrusion of man-made filament yarn combined with weaving or with tufting;</w:t>
            </w:r>
          </w:p>
          <w:p w14:paraId="0195E32C" w14:textId="77777777" w:rsidR="00E65DB8" w:rsidRPr="00FA393B" w:rsidRDefault="007C24FD" w:rsidP="00FA393B">
            <w:r w:rsidRPr="00FA393B">
              <w:t xml:space="preserve">Weaving combined with dyeing, with flocking, with coating, with laminating or with </w:t>
            </w:r>
            <w:proofErr w:type="spellStart"/>
            <w:r w:rsidRPr="00FA393B">
              <w:t>metalising</w:t>
            </w:r>
            <w:proofErr w:type="spellEnd"/>
            <w:r w:rsidRPr="00FA393B">
              <w:t>;</w:t>
            </w:r>
          </w:p>
          <w:p w14:paraId="6E38C8C0" w14:textId="77777777" w:rsidR="00E65DB8" w:rsidRPr="00FA393B" w:rsidRDefault="007C24FD" w:rsidP="00FA393B">
            <w:r w:rsidRPr="00FA393B">
              <w:t>Tufting combined with dyeing or with printing; Flocking combined with dyeing or with printing; Yarn dyeing combined with weaving;</w:t>
            </w:r>
          </w:p>
          <w:p w14:paraId="137A6FAE" w14:textId="77777777" w:rsidR="00E65DB8" w:rsidRPr="00FA393B" w:rsidRDefault="007C24FD" w:rsidP="00FA393B">
            <w:r w:rsidRPr="00FA393B">
              <w:t>Weaving combined with printing; or</w:t>
            </w:r>
          </w:p>
          <w:p w14:paraId="5B1B23E0" w14:textId="77777777" w:rsidR="00E65DB8" w:rsidRPr="00FA393B" w:rsidRDefault="007C24FD" w:rsidP="00FA393B">
            <w:r w:rsidRPr="00FA393B">
              <w:t>Printing (as standalone operation).</w:t>
            </w:r>
          </w:p>
        </w:tc>
      </w:tr>
      <w:tr w:rsidR="00E65DB8" w:rsidRPr="00FA393B" w14:paraId="7C3C81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CAE932" w14:textId="77777777" w:rsidR="00E65DB8" w:rsidRPr="00FA393B" w:rsidRDefault="007C24FD" w:rsidP="00FA393B">
            <w:r w:rsidRPr="00FA393B">
              <w:t>58.10</w:t>
            </w:r>
          </w:p>
        </w:tc>
        <w:tc>
          <w:tcPr>
            <w:cnfStyle w:val="000010000000" w:firstRow="0" w:lastRow="0" w:firstColumn="0" w:lastColumn="0" w:oddVBand="1" w:evenVBand="0" w:oddHBand="0" w:evenHBand="0" w:firstRowFirstColumn="0" w:firstRowLastColumn="0" w:lastRowFirstColumn="0" w:lastRowLastColumn="0"/>
            <w:tcW w:w="7755" w:type="dxa"/>
          </w:tcPr>
          <w:p w14:paraId="7660D79C" w14:textId="77777777" w:rsidR="00E65DB8" w:rsidRPr="00FA393B" w:rsidRDefault="007C24FD" w:rsidP="00FA393B">
            <w:r w:rsidRPr="00FA393B">
              <w:t>Embroidering in which the value of non-originating materials of any heading, except that of the product, used does not exceed 50 % of the EXW or 45 % of the FOB of the product.</w:t>
            </w:r>
          </w:p>
        </w:tc>
      </w:tr>
      <w:tr w:rsidR="00E65DB8" w:rsidRPr="00FA393B" w14:paraId="18DCB8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F14723" w14:textId="77777777" w:rsidR="00E65DB8" w:rsidRPr="00FA393B" w:rsidRDefault="007C24FD" w:rsidP="00FA393B">
            <w:r w:rsidRPr="00FA393B">
              <w:t>58.11</w:t>
            </w:r>
          </w:p>
        </w:tc>
        <w:tc>
          <w:tcPr>
            <w:cnfStyle w:val="000010000000" w:firstRow="0" w:lastRow="0" w:firstColumn="0" w:lastColumn="0" w:oddVBand="1" w:evenVBand="0" w:oddHBand="0" w:evenHBand="0" w:firstRowFirstColumn="0" w:firstRowLastColumn="0" w:lastRowFirstColumn="0" w:lastRowLastColumn="0"/>
            <w:tcW w:w="7755" w:type="dxa"/>
          </w:tcPr>
          <w:p w14:paraId="1142D000" w14:textId="77777777" w:rsidR="00E65DB8" w:rsidRPr="00FA393B" w:rsidRDefault="007C24FD" w:rsidP="00FA393B">
            <w:r w:rsidRPr="00FA393B">
              <w:t>Spinning of natural or man-made staple fibres combined with weaving or with tufting;</w:t>
            </w:r>
          </w:p>
          <w:p w14:paraId="4B325203" w14:textId="77777777" w:rsidR="00E65DB8" w:rsidRPr="00FA393B" w:rsidRDefault="007C24FD" w:rsidP="00FA393B">
            <w:r w:rsidRPr="00FA393B">
              <w:t>Extrusion of man-made filament yarn combined with weaving or with tufting;</w:t>
            </w:r>
          </w:p>
          <w:p w14:paraId="648117E7" w14:textId="77777777" w:rsidR="00E65DB8" w:rsidRPr="00FA393B" w:rsidRDefault="007C24FD" w:rsidP="00FA393B">
            <w:r w:rsidRPr="00FA393B">
              <w:t xml:space="preserve">Weaving combined with dyeing, with flocking, with coating, with laminating or with </w:t>
            </w:r>
            <w:proofErr w:type="spellStart"/>
            <w:r w:rsidRPr="00FA393B">
              <w:t>metalising</w:t>
            </w:r>
            <w:proofErr w:type="spellEnd"/>
            <w:r w:rsidRPr="00FA393B">
              <w:t>;</w:t>
            </w:r>
          </w:p>
          <w:p w14:paraId="477ED874" w14:textId="77777777" w:rsidR="00E65DB8" w:rsidRPr="00FA393B" w:rsidRDefault="007C24FD" w:rsidP="00FA393B">
            <w:r w:rsidRPr="00FA393B">
              <w:t>Tufting combined with dyeing or with printing; Flocking combined with dyeing or with printing; Yarn dyeing combined with weaving;</w:t>
            </w:r>
          </w:p>
          <w:p w14:paraId="6842A451" w14:textId="77777777" w:rsidR="00E65DB8" w:rsidRPr="00FA393B" w:rsidRDefault="007C24FD" w:rsidP="00FA393B">
            <w:r w:rsidRPr="00FA393B">
              <w:t>Weaving combined with printing; or</w:t>
            </w:r>
          </w:p>
          <w:p w14:paraId="5FA6B0E2" w14:textId="77777777" w:rsidR="00E65DB8" w:rsidRPr="00FA393B" w:rsidRDefault="007C24FD" w:rsidP="00FA393B">
            <w:r w:rsidRPr="00FA393B">
              <w:t>Printing (as standalone operation).</w:t>
            </w:r>
          </w:p>
        </w:tc>
      </w:tr>
      <w:tr w:rsidR="00E65DB8" w:rsidRPr="00FA393B" w14:paraId="536648E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AA5D1F" w14:textId="77777777" w:rsidR="00E65DB8" w:rsidRPr="00FA393B" w:rsidRDefault="007C24FD" w:rsidP="00FA393B">
            <w:r w:rsidRPr="00FA393B">
              <w:t>Chapter 59</w:t>
            </w:r>
          </w:p>
        </w:tc>
        <w:tc>
          <w:tcPr>
            <w:cnfStyle w:val="000010000000" w:firstRow="0" w:lastRow="0" w:firstColumn="0" w:lastColumn="0" w:oddVBand="1" w:evenVBand="0" w:oddHBand="0" w:evenHBand="0" w:firstRowFirstColumn="0" w:firstRowLastColumn="0" w:lastRowFirstColumn="0" w:lastRowLastColumn="0"/>
            <w:tcW w:w="7755" w:type="dxa"/>
          </w:tcPr>
          <w:p w14:paraId="30C3677F" w14:textId="77777777" w:rsidR="00E65DB8" w:rsidRPr="00FA393B" w:rsidRDefault="007C24FD" w:rsidP="00FA393B">
            <w:r w:rsidRPr="00FA393B">
              <w:t>Impregnated, coated, covered or laminated textile fabrics; textile articles of a kind suitable for industrial use</w:t>
            </w:r>
          </w:p>
        </w:tc>
      </w:tr>
      <w:tr w:rsidR="00E65DB8" w:rsidRPr="00FA393B" w14:paraId="06244E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08AB7B" w14:textId="77777777" w:rsidR="00E65DB8" w:rsidRPr="00FA393B" w:rsidRDefault="007C24FD" w:rsidP="00FA393B">
            <w:r w:rsidRPr="00FA393B">
              <w:t>59.01</w:t>
            </w:r>
          </w:p>
        </w:tc>
        <w:tc>
          <w:tcPr>
            <w:cnfStyle w:val="000010000000" w:firstRow="0" w:lastRow="0" w:firstColumn="0" w:lastColumn="0" w:oddVBand="1" w:evenVBand="0" w:oddHBand="0" w:evenHBand="0" w:firstRowFirstColumn="0" w:firstRowLastColumn="0" w:lastRowFirstColumn="0" w:lastRowLastColumn="0"/>
            <w:tcW w:w="7755" w:type="dxa"/>
          </w:tcPr>
          <w:p w14:paraId="65A73911" w14:textId="77777777" w:rsidR="00E65DB8" w:rsidRPr="00FA393B" w:rsidRDefault="007C24FD" w:rsidP="00FA393B">
            <w:r w:rsidRPr="00FA393B">
              <w:t xml:space="preserve">Weaving, knitting or nonwoven fabric formation combined with dyeing, with flocking, with coating, with laminating or with </w:t>
            </w:r>
            <w:proofErr w:type="spellStart"/>
            <w:r w:rsidRPr="00FA393B">
              <w:t>metalising</w:t>
            </w:r>
            <w:proofErr w:type="spellEnd"/>
            <w:r w:rsidRPr="00FA393B">
              <w:t>; or</w:t>
            </w:r>
          </w:p>
          <w:p w14:paraId="5B452188" w14:textId="77777777" w:rsidR="00E65DB8" w:rsidRPr="00FA393B" w:rsidRDefault="007C24FD" w:rsidP="00FA393B">
            <w:r w:rsidRPr="00FA393B">
              <w:t>Flocking combined with dyeing or with printing.</w:t>
            </w:r>
          </w:p>
        </w:tc>
      </w:tr>
      <w:tr w:rsidR="00E65DB8" w:rsidRPr="00FA393B" w14:paraId="4A11B3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4844EA" w14:textId="77777777" w:rsidR="00E65DB8" w:rsidRPr="00FA393B" w:rsidRDefault="007C24FD" w:rsidP="00FA393B">
            <w:r w:rsidRPr="00FA393B">
              <w:t>59.02</w:t>
            </w:r>
          </w:p>
        </w:tc>
        <w:tc>
          <w:tcPr>
            <w:cnfStyle w:val="000010000000" w:firstRow="0" w:lastRow="0" w:firstColumn="0" w:lastColumn="0" w:oddVBand="1" w:evenVBand="0" w:oddHBand="0" w:evenHBand="0" w:firstRowFirstColumn="0" w:firstRowLastColumn="0" w:lastRowFirstColumn="0" w:lastRowLastColumn="0"/>
            <w:tcW w:w="7755" w:type="dxa"/>
          </w:tcPr>
          <w:p w14:paraId="3988A43E" w14:textId="77777777" w:rsidR="00E65DB8" w:rsidRPr="00FA393B" w:rsidRDefault="00E65DB8" w:rsidP="00FA393B"/>
        </w:tc>
      </w:tr>
      <w:tr w:rsidR="00E65DB8" w:rsidRPr="00FA393B" w14:paraId="0DA3DF6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144262" w14:textId="77777777" w:rsidR="00E65DB8" w:rsidRPr="00FA393B" w:rsidRDefault="007C24FD" w:rsidP="00FA393B">
            <w:r w:rsidRPr="00FA393B">
              <w:lastRenderedPageBreak/>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38436C70" w14:textId="77777777" w:rsidR="00E65DB8" w:rsidRPr="00FA393B" w:rsidRDefault="007C24FD" w:rsidP="00FA393B">
            <w:r w:rsidRPr="00FA393B">
              <w:t>Weaving, knitting or nonwoven fabric formation.</w:t>
            </w:r>
          </w:p>
        </w:tc>
      </w:tr>
      <w:tr w:rsidR="00E65DB8" w:rsidRPr="00FA393B" w14:paraId="0512CEA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BF3129"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BCDE68E" w14:textId="77777777" w:rsidR="00E65DB8" w:rsidRPr="00FA393B" w:rsidRDefault="007C24FD" w:rsidP="00FA393B">
            <w:r w:rsidRPr="00FA393B">
              <w:t>Extrusion of man-made fibres combined with weaving, with knitting or with nonwoven fabric formation.</w:t>
            </w:r>
          </w:p>
        </w:tc>
      </w:tr>
      <w:tr w:rsidR="00E65DB8" w:rsidRPr="00FA393B" w14:paraId="202564E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8F6457" w14:textId="77777777" w:rsidR="00E65DB8" w:rsidRPr="00FA393B" w:rsidRDefault="007C24FD" w:rsidP="00FA393B">
            <w:r w:rsidRPr="00FA393B">
              <w:t>59.03</w:t>
            </w:r>
          </w:p>
        </w:tc>
        <w:tc>
          <w:tcPr>
            <w:cnfStyle w:val="000010000000" w:firstRow="0" w:lastRow="0" w:firstColumn="0" w:lastColumn="0" w:oddVBand="1" w:evenVBand="0" w:oddHBand="0" w:evenHBand="0" w:firstRowFirstColumn="0" w:firstRowLastColumn="0" w:lastRowFirstColumn="0" w:lastRowLastColumn="0"/>
            <w:tcW w:w="7755" w:type="dxa"/>
          </w:tcPr>
          <w:p w14:paraId="41093EDD" w14:textId="77777777" w:rsidR="00E65DB8" w:rsidRPr="00FA393B" w:rsidRDefault="007C24FD" w:rsidP="00FA393B">
            <w:r w:rsidRPr="00FA393B">
              <w:t xml:space="preserve">Weaving, knitting or nonwoven fabric formation combined with impregnating, with coating, with covering, with laminating or with </w:t>
            </w:r>
            <w:proofErr w:type="spellStart"/>
            <w:r w:rsidRPr="00FA393B">
              <w:t>metalising</w:t>
            </w:r>
            <w:proofErr w:type="spellEnd"/>
            <w:r w:rsidRPr="00FA393B">
              <w:t>;</w:t>
            </w:r>
          </w:p>
          <w:p w14:paraId="1ABD7549" w14:textId="77777777" w:rsidR="00E65DB8" w:rsidRPr="00FA393B" w:rsidRDefault="007C24FD" w:rsidP="00FA393B">
            <w:r w:rsidRPr="00FA393B">
              <w:t xml:space="preserve">Weaving, knitting or nonwoven fabric formation combined with printing; or </w:t>
            </w:r>
          </w:p>
          <w:p w14:paraId="7149328E" w14:textId="77777777" w:rsidR="00E65DB8" w:rsidRPr="00FA393B" w:rsidRDefault="007C24FD" w:rsidP="00FA393B">
            <w:r w:rsidRPr="00FA393B">
              <w:t>Printing (as standalone operation).</w:t>
            </w:r>
          </w:p>
        </w:tc>
      </w:tr>
      <w:tr w:rsidR="00E65DB8" w:rsidRPr="00FA393B" w14:paraId="304CCB9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9CBA5F" w14:textId="77777777" w:rsidR="00E65DB8" w:rsidRPr="00FA393B" w:rsidRDefault="007C24FD" w:rsidP="00FA393B">
            <w:r w:rsidRPr="00FA393B">
              <w:t>59.04</w:t>
            </w:r>
          </w:p>
        </w:tc>
        <w:tc>
          <w:tcPr>
            <w:cnfStyle w:val="000010000000" w:firstRow="0" w:lastRow="0" w:firstColumn="0" w:lastColumn="0" w:oddVBand="1" w:evenVBand="0" w:oddHBand="0" w:evenHBand="0" w:firstRowFirstColumn="0" w:firstRowLastColumn="0" w:lastRowFirstColumn="0" w:lastRowLastColumn="0"/>
            <w:tcW w:w="7755" w:type="dxa"/>
          </w:tcPr>
          <w:p w14:paraId="78A6C126" w14:textId="77777777" w:rsidR="00E65DB8" w:rsidRPr="00FA393B" w:rsidRDefault="007C24FD" w:rsidP="00FA393B">
            <w:r w:rsidRPr="00FA393B">
              <w:t xml:space="preserve">Weaving, knitting or nonwoven fabric formation combined with dyeing, with coating, with laminating or with </w:t>
            </w:r>
            <w:proofErr w:type="spellStart"/>
            <w:r w:rsidRPr="00FA393B">
              <w:t>metalising</w:t>
            </w:r>
            <w:proofErr w:type="spellEnd"/>
            <w:r w:rsidRPr="00FA393B">
              <w:t>.</w:t>
            </w:r>
          </w:p>
        </w:tc>
      </w:tr>
      <w:tr w:rsidR="00E65DB8" w:rsidRPr="00FA393B" w14:paraId="569CD7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2A176D" w14:textId="77777777" w:rsidR="00E65DB8" w:rsidRPr="00FA393B" w:rsidRDefault="007C24FD" w:rsidP="00FA393B">
            <w:r w:rsidRPr="00FA393B">
              <w:t>59.05</w:t>
            </w:r>
          </w:p>
        </w:tc>
        <w:tc>
          <w:tcPr>
            <w:cnfStyle w:val="000010000000" w:firstRow="0" w:lastRow="0" w:firstColumn="0" w:lastColumn="0" w:oddVBand="1" w:evenVBand="0" w:oddHBand="0" w:evenHBand="0" w:firstRowFirstColumn="0" w:firstRowLastColumn="0" w:lastRowFirstColumn="0" w:lastRowLastColumn="0"/>
            <w:tcW w:w="7755" w:type="dxa"/>
          </w:tcPr>
          <w:p w14:paraId="22D16859" w14:textId="77777777" w:rsidR="00E65DB8" w:rsidRPr="00FA393B" w:rsidRDefault="00E65DB8" w:rsidP="00FA393B"/>
        </w:tc>
      </w:tr>
      <w:tr w:rsidR="00E65DB8" w:rsidRPr="00FA393B" w14:paraId="1A3A9B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F8BA8F" w14:textId="77777777" w:rsidR="00E65DB8" w:rsidRPr="00FA393B" w:rsidRDefault="007C24FD" w:rsidP="00FA393B">
            <w:r w:rsidRPr="00FA393B">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7755" w:type="dxa"/>
          </w:tcPr>
          <w:p w14:paraId="3619E388" w14:textId="77777777" w:rsidR="00E65DB8" w:rsidRPr="00FA393B" w:rsidRDefault="007C24FD" w:rsidP="00FA393B">
            <w:r w:rsidRPr="00FA393B">
              <w:t xml:space="preserve">Weaving, knitting or nonwoven fabric formation combined with impregnating, with coating, with covering, with laminating or with </w:t>
            </w:r>
            <w:proofErr w:type="spellStart"/>
            <w:r w:rsidRPr="00FA393B">
              <w:t>metalising</w:t>
            </w:r>
            <w:proofErr w:type="spellEnd"/>
            <w:r w:rsidRPr="00FA393B">
              <w:t>.</w:t>
            </w:r>
          </w:p>
        </w:tc>
      </w:tr>
      <w:tr w:rsidR="00E65DB8" w:rsidRPr="00FA393B" w14:paraId="31BC76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3A30FB"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075DE2E" w14:textId="77777777" w:rsidR="00E65DB8" w:rsidRPr="00FA393B" w:rsidRDefault="007C24FD" w:rsidP="00FA393B">
            <w:r w:rsidRPr="00FA393B">
              <w:t>Spinning of natural or man-made staple fibres combined with weaving; Extrusion of man-made filament yarn combined with weaving;</w:t>
            </w:r>
          </w:p>
          <w:p w14:paraId="54D9721C" w14:textId="77777777" w:rsidR="00E65DB8" w:rsidRPr="00FA393B" w:rsidRDefault="007C24FD" w:rsidP="00FA393B">
            <w:r w:rsidRPr="00FA393B">
              <w:t>Weaving, knitting or nonwoven fabric formation combined with dyeing, with coating or with laminating;</w:t>
            </w:r>
          </w:p>
          <w:p w14:paraId="34FB8F7D" w14:textId="77777777" w:rsidR="00E65DB8" w:rsidRPr="00FA393B" w:rsidRDefault="007C24FD" w:rsidP="00FA393B">
            <w:r w:rsidRPr="00FA393B">
              <w:t>Weaving combined with printing; or Printing (as standalone operation).</w:t>
            </w:r>
          </w:p>
        </w:tc>
      </w:tr>
      <w:tr w:rsidR="00E65DB8" w:rsidRPr="00FA393B" w14:paraId="6598E59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260F0F" w14:textId="77777777" w:rsidR="00E65DB8" w:rsidRPr="00FA393B" w:rsidRDefault="007C24FD" w:rsidP="00FA393B">
            <w:r w:rsidRPr="00FA393B">
              <w:t>59.06</w:t>
            </w:r>
          </w:p>
        </w:tc>
        <w:tc>
          <w:tcPr>
            <w:cnfStyle w:val="000010000000" w:firstRow="0" w:lastRow="0" w:firstColumn="0" w:lastColumn="0" w:oddVBand="1" w:evenVBand="0" w:oddHBand="0" w:evenHBand="0" w:firstRowFirstColumn="0" w:firstRowLastColumn="0" w:lastRowFirstColumn="0" w:lastRowLastColumn="0"/>
            <w:tcW w:w="7755" w:type="dxa"/>
          </w:tcPr>
          <w:p w14:paraId="1D1C669A" w14:textId="77777777" w:rsidR="00E65DB8" w:rsidRPr="00FA393B" w:rsidRDefault="00E65DB8" w:rsidP="00FA393B"/>
        </w:tc>
      </w:tr>
      <w:tr w:rsidR="00E65DB8" w:rsidRPr="00FA393B" w14:paraId="0FC8A1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5AD45F9" w14:textId="77777777" w:rsidR="00E65DB8" w:rsidRPr="00FA393B" w:rsidRDefault="007C24FD" w:rsidP="00FA393B">
            <w:r w:rsidRPr="00FA393B">
              <w:t>- Knitted or crocheted fabrics</w:t>
            </w:r>
          </w:p>
        </w:tc>
        <w:tc>
          <w:tcPr>
            <w:cnfStyle w:val="000010000000" w:firstRow="0" w:lastRow="0" w:firstColumn="0" w:lastColumn="0" w:oddVBand="1" w:evenVBand="0" w:oddHBand="0" w:evenHBand="0" w:firstRowFirstColumn="0" w:firstRowLastColumn="0" w:lastRowFirstColumn="0" w:lastRowLastColumn="0"/>
            <w:tcW w:w="7755" w:type="dxa"/>
          </w:tcPr>
          <w:p w14:paraId="5362330E" w14:textId="77777777" w:rsidR="00E65DB8" w:rsidRPr="00FA393B" w:rsidRDefault="007C24FD" w:rsidP="00FA393B">
            <w:r w:rsidRPr="00FA393B">
              <w:t>Spinning of natural or man-made staple fibres combined with knitting or with crocheting;</w:t>
            </w:r>
          </w:p>
          <w:p w14:paraId="794D7281" w14:textId="77777777" w:rsidR="00E65DB8" w:rsidRPr="00FA393B" w:rsidRDefault="007C24FD" w:rsidP="00FA393B">
            <w:r w:rsidRPr="00FA393B">
              <w:t>Extrusion of man-made filament yarn combined with knitting or with crocheting;</w:t>
            </w:r>
          </w:p>
          <w:p w14:paraId="2B2EB793" w14:textId="77777777" w:rsidR="00E65DB8" w:rsidRPr="00FA393B" w:rsidRDefault="007C24FD" w:rsidP="00FA393B">
            <w:r w:rsidRPr="00FA393B">
              <w:t>Knitting or crocheting combined with rubberising; or</w:t>
            </w:r>
          </w:p>
          <w:p w14:paraId="3A454DDB" w14:textId="77777777" w:rsidR="00E65DB8" w:rsidRPr="00FA393B" w:rsidRDefault="007C24FD" w:rsidP="00FA393B">
            <w:r w:rsidRPr="00FA393B">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FA393B" w14:paraId="193008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D6548C" w14:textId="77777777" w:rsidR="00E65DB8" w:rsidRPr="00FA393B" w:rsidRDefault="007C24FD" w:rsidP="00FA393B">
            <w:r w:rsidRPr="00FA393B">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1F7651E2" w14:textId="77777777" w:rsidR="00E65DB8" w:rsidRPr="00FA393B" w:rsidRDefault="007C24FD" w:rsidP="00FA393B">
            <w:r w:rsidRPr="00FA393B">
              <w:t>Extrusion of man-made fibres combined with weaving.</w:t>
            </w:r>
          </w:p>
        </w:tc>
      </w:tr>
      <w:tr w:rsidR="00E65DB8" w:rsidRPr="00FA393B" w14:paraId="6A55F63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F23916"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C84E565" w14:textId="77777777" w:rsidR="00E65DB8" w:rsidRPr="00FA393B" w:rsidRDefault="007C24FD" w:rsidP="00FA393B">
            <w:r w:rsidRPr="00FA393B">
              <w:t>Weaving, knitting or nonwoven process combined with dyeing, with coating or with rubberising;</w:t>
            </w:r>
          </w:p>
          <w:p w14:paraId="41613CD1" w14:textId="77777777" w:rsidR="00E65DB8" w:rsidRPr="00FA393B" w:rsidRDefault="007C24FD" w:rsidP="00FA393B">
            <w:r w:rsidRPr="00FA393B">
              <w:t>Yarn dyeing combined with weaving, with knitting or with nonwoven process; or</w:t>
            </w:r>
          </w:p>
          <w:p w14:paraId="4A66F1C5" w14:textId="77777777" w:rsidR="00E65DB8" w:rsidRPr="00FA393B" w:rsidRDefault="007C24FD" w:rsidP="00FA393B">
            <w:r w:rsidRPr="00FA393B">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FA393B" w14:paraId="67E65CF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D3B282" w14:textId="77777777" w:rsidR="00E65DB8" w:rsidRPr="00FA393B" w:rsidRDefault="007C24FD" w:rsidP="00FA393B">
            <w:r w:rsidRPr="00FA393B">
              <w:lastRenderedPageBreak/>
              <w:t>59.07</w:t>
            </w:r>
          </w:p>
        </w:tc>
        <w:tc>
          <w:tcPr>
            <w:cnfStyle w:val="000010000000" w:firstRow="0" w:lastRow="0" w:firstColumn="0" w:lastColumn="0" w:oddVBand="1" w:evenVBand="0" w:oddHBand="0" w:evenHBand="0" w:firstRowFirstColumn="0" w:firstRowLastColumn="0" w:lastRowFirstColumn="0" w:lastRowLastColumn="0"/>
            <w:tcW w:w="7755" w:type="dxa"/>
          </w:tcPr>
          <w:p w14:paraId="1A742236" w14:textId="77777777" w:rsidR="00E65DB8" w:rsidRPr="00FA393B" w:rsidRDefault="007C24FD" w:rsidP="00FA393B">
            <w:r w:rsidRPr="00FA393B">
              <w:t>Weaving, knitting or nonwoven fabric formation combined with dyeing, with printing, with coating, with impregnating or with covering;</w:t>
            </w:r>
          </w:p>
          <w:p w14:paraId="74512431" w14:textId="77777777" w:rsidR="00E65DB8" w:rsidRPr="00FA393B" w:rsidRDefault="007C24FD" w:rsidP="00FA393B">
            <w:r w:rsidRPr="00FA393B">
              <w:t>Flocking combined with dyeing or with printing; or Printing (as standalone operation).</w:t>
            </w:r>
          </w:p>
        </w:tc>
      </w:tr>
      <w:tr w:rsidR="00E65DB8" w:rsidRPr="00FA393B" w14:paraId="3882FA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B886E2F" w14:textId="77777777" w:rsidR="00E65DB8" w:rsidRPr="00FA393B" w:rsidRDefault="007C24FD" w:rsidP="00FA393B">
            <w:r w:rsidRPr="00FA393B">
              <w:t>59.08</w:t>
            </w:r>
          </w:p>
        </w:tc>
        <w:tc>
          <w:tcPr>
            <w:cnfStyle w:val="000010000000" w:firstRow="0" w:lastRow="0" w:firstColumn="0" w:lastColumn="0" w:oddVBand="1" w:evenVBand="0" w:oddHBand="0" w:evenHBand="0" w:firstRowFirstColumn="0" w:firstRowLastColumn="0" w:lastRowFirstColumn="0" w:lastRowLastColumn="0"/>
            <w:tcW w:w="7755" w:type="dxa"/>
          </w:tcPr>
          <w:p w14:paraId="0BF7B261" w14:textId="77777777" w:rsidR="00E65DB8" w:rsidRPr="00FA393B" w:rsidRDefault="00E65DB8" w:rsidP="00FA393B"/>
        </w:tc>
      </w:tr>
      <w:tr w:rsidR="00E65DB8" w:rsidRPr="00FA393B" w14:paraId="5F1B0B1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D669C1" w14:textId="77777777" w:rsidR="00E65DB8" w:rsidRPr="00FA393B" w:rsidRDefault="007C24FD" w:rsidP="00FA393B">
            <w:r w:rsidRPr="00FA393B">
              <w:t>- Incandescent gas mantles, impregnated</w:t>
            </w:r>
          </w:p>
        </w:tc>
        <w:tc>
          <w:tcPr>
            <w:cnfStyle w:val="000010000000" w:firstRow="0" w:lastRow="0" w:firstColumn="0" w:lastColumn="0" w:oddVBand="1" w:evenVBand="0" w:oddHBand="0" w:evenHBand="0" w:firstRowFirstColumn="0" w:firstRowLastColumn="0" w:lastRowFirstColumn="0" w:lastRowLastColumn="0"/>
            <w:tcW w:w="7755" w:type="dxa"/>
          </w:tcPr>
          <w:p w14:paraId="23A3D47A" w14:textId="77777777" w:rsidR="00E65DB8" w:rsidRPr="00FA393B" w:rsidRDefault="007C24FD" w:rsidP="00FA393B">
            <w:r w:rsidRPr="00FA393B">
              <w:t>Production from tubular knitted or crocheted gas mantle fabric.</w:t>
            </w:r>
          </w:p>
        </w:tc>
      </w:tr>
      <w:tr w:rsidR="00E65DB8" w:rsidRPr="00FA393B" w14:paraId="20B2E9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861341"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19D7589" w14:textId="77777777" w:rsidR="00E65DB8" w:rsidRPr="00FA393B" w:rsidRDefault="007C24FD" w:rsidP="00FA393B">
            <w:r w:rsidRPr="00FA393B">
              <w:t>CTH</w:t>
            </w:r>
          </w:p>
        </w:tc>
      </w:tr>
      <w:tr w:rsidR="00E65DB8" w:rsidRPr="00FA393B" w14:paraId="71B6FB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AD6F2" w14:textId="77777777" w:rsidR="00E65DB8" w:rsidRPr="00FA393B" w:rsidRDefault="007C24FD" w:rsidP="00FA393B">
            <w:r w:rsidRPr="00FA393B">
              <w:t>59.09-59.11</w:t>
            </w:r>
          </w:p>
        </w:tc>
        <w:tc>
          <w:tcPr>
            <w:cnfStyle w:val="000010000000" w:firstRow="0" w:lastRow="0" w:firstColumn="0" w:lastColumn="0" w:oddVBand="1" w:evenVBand="0" w:oddHBand="0" w:evenHBand="0" w:firstRowFirstColumn="0" w:firstRowLastColumn="0" w:lastRowFirstColumn="0" w:lastRowLastColumn="0"/>
            <w:tcW w:w="7755" w:type="dxa"/>
          </w:tcPr>
          <w:p w14:paraId="4234C354" w14:textId="77777777" w:rsidR="00E65DB8" w:rsidRPr="00FA393B" w:rsidRDefault="007C24FD" w:rsidP="00FA393B">
            <w:r w:rsidRPr="00FA393B">
              <w:t xml:space="preserve">Spinning of natural or man-made staple fibres combined with weaving, with knitting or with nonwoven fabric formation; </w:t>
            </w:r>
          </w:p>
          <w:p w14:paraId="7D3636F1" w14:textId="77777777" w:rsidR="00E65DB8" w:rsidRPr="00FA393B" w:rsidRDefault="007C24FD" w:rsidP="00FA393B">
            <w:r w:rsidRPr="00FA393B">
              <w:t>Extrusion of man-made fibres combined with weaving, with knitting or with nonwoven fabric formation;</w:t>
            </w:r>
          </w:p>
          <w:p w14:paraId="23E6BC0E" w14:textId="77777777" w:rsidR="00E65DB8" w:rsidRPr="00FA393B" w:rsidRDefault="007C24FD" w:rsidP="00FA393B">
            <w:r w:rsidRPr="00FA393B">
              <w:t>Weaving, knitting or nonwoven fabric formation combined with dyeing, with coating or with laminating; or</w:t>
            </w:r>
          </w:p>
          <w:p w14:paraId="65C92C57" w14:textId="77777777" w:rsidR="00E65DB8" w:rsidRPr="00FA393B" w:rsidRDefault="007C24FD" w:rsidP="00FA393B">
            <w:r w:rsidRPr="00FA393B">
              <w:t xml:space="preserve">Coating, flocking, laminating or </w:t>
            </w:r>
            <w:proofErr w:type="spellStart"/>
            <w:r w:rsidRPr="00FA393B">
              <w:t>metalising</w:t>
            </w:r>
            <w:proofErr w:type="spellEnd"/>
            <w:r w:rsidRPr="00FA393B">
              <w:t xml:space="preserve">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FA393B" w14:paraId="524445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85913" w14:textId="77777777" w:rsidR="00E65DB8" w:rsidRPr="00FA393B" w:rsidRDefault="007C24FD" w:rsidP="00FA393B">
            <w:r w:rsidRPr="00FA393B">
              <w:t>Chapter 60</w:t>
            </w:r>
          </w:p>
        </w:tc>
        <w:tc>
          <w:tcPr>
            <w:cnfStyle w:val="000010000000" w:firstRow="0" w:lastRow="0" w:firstColumn="0" w:lastColumn="0" w:oddVBand="1" w:evenVBand="0" w:oddHBand="0" w:evenHBand="0" w:firstRowFirstColumn="0" w:firstRowLastColumn="0" w:lastRowFirstColumn="0" w:lastRowLastColumn="0"/>
            <w:tcW w:w="7755" w:type="dxa"/>
          </w:tcPr>
          <w:p w14:paraId="53ADEC04" w14:textId="77777777" w:rsidR="00E65DB8" w:rsidRPr="00FA393B" w:rsidRDefault="007C24FD" w:rsidP="00FA393B">
            <w:r w:rsidRPr="00FA393B">
              <w:t>Knitted or crocheted fabrics</w:t>
            </w:r>
          </w:p>
        </w:tc>
      </w:tr>
      <w:tr w:rsidR="00E65DB8" w:rsidRPr="00FA393B" w14:paraId="050608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CDB83" w14:textId="77777777" w:rsidR="00E65DB8" w:rsidRPr="00FA393B" w:rsidRDefault="007C24FD" w:rsidP="00FA393B">
            <w:r w:rsidRPr="00FA393B">
              <w:t>60.01-60.06</w:t>
            </w:r>
          </w:p>
        </w:tc>
        <w:tc>
          <w:tcPr>
            <w:cnfStyle w:val="000010000000" w:firstRow="0" w:lastRow="0" w:firstColumn="0" w:lastColumn="0" w:oddVBand="1" w:evenVBand="0" w:oddHBand="0" w:evenHBand="0" w:firstRowFirstColumn="0" w:firstRowLastColumn="0" w:lastRowFirstColumn="0" w:lastRowLastColumn="0"/>
            <w:tcW w:w="7755" w:type="dxa"/>
          </w:tcPr>
          <w:p w14:paraId="73EDE749" w14:textId="77777777" w:rsidR="00E65DB8" w:rsidRPr="00FA393B" w:rsidRDefault="007C24FD" w:rsidP="00FA393B">
            <w:r w:rsidRPr="00FA393B">
              <w:t>Spinning of natural or man-made staple fibres combined with knitting or with crocheting;</w:t>
            </w:r>
          </w:p>
          <w:p w14:paraId="08CECC4A" w14:textId="77777777" w:rsidR="00E65DB8" w:rsidRPr="00FA393B" w:rsidRDefault="007C24FD" w:rsidP="00FA393B">
            <w:r w:rsidRPr="00FA393B">
              <w:t>Extrusion of man-made filament yarn combined with knitting or with crocheting;</w:t>
            </w:r>
          </w:p>
          <w:p w14:paraId="007FF499" w14:textId="77777777" w:rsidR="00E65DB8" w:rsidRPr="00FA393B" w:rsidRDefault="007C24FD" w:rsidP="00FA393B">
            <w:r w:rsidRPr="00FA393B">
              <w:t>Knitting or crocheting combined with dyeing, with flocking, with coating, with laminating or with printing;</w:t>
            </w:r>
          </w:p>
          <w:p w14:paraId="47D75086" w14:textId="77777777" w:rsidR="00E65DB8" w:rsidRPr="00FA393B" w:rsidRDefault="007C24FD" w:rsidP="00FA393B">
            <w:r w:rsidRPr="00FA393B">
              <w:t>Flocking combined with dyeing or with printing;</w:t>
            </w:r>
          </w:p>
          <w:p w14:paraId="2A38EE56" w14:textId="77777777" w:rsidR="00E65DB8" w:rsidRPr="00FA393B" w:rsidRDefault="007C24FD" w:rsidP="00FA393B">
            <w:r w:rsidRPr="00FA393B">
              <w:t>Yarn dyeing combined with knitting or with crocheting; or</w:t>
            </w:r>
          </w:p>
          <w:p w14:paraId="651C2D62" w14:textId="77777777" w:rsidR="00E65DB8" w:rsidRPr="00FA393B" w:rsidRDefault="007C24FD" w:rsidP="00FA393B">
            <w:r w:rsidRPr="00FA393B">
              <w:t>Twisting or texturing combined with knitting or with crocheting, provided that the value of non-originating non-twisted or non-textured yarns used does not exceed 50 % of the EXW or 45 % of the FOB of the product.</w:t>
            </w:r>
          </w:p>
        </w:tc>
      </w:tr>
      <w:tr w:rsidR="00E65DB8" w:rsidRPr="00FA393B" w14:paraId="5E8B31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25CCBB" w14:textId="77777777" w:rsidR="00E65DB8" w:rsidRPr="00FA393B" w:rsidRDefault="007C24FD" w:rsidP="00FA393B">
            <w:r w:rsidRPr="00FA393B">
              <w:t>Chapter 61</w:t>
            </w:r>
          </w:p>
        </w:tc>
        <w:tc>
          <w:tcPr>
            <w:cnfStyle w:val="000010000000" w:firstRow="0" w:lastRow="0" w:firstColumn="0" w:lastColumn="0" w:oddVBand="1" w:evenVBand="0" w:oddHBand="0" w:evenHBand="0" w:firstRowFirstColumn="0" w:firstRowLastColumn="0" w:lastRowFirstColumn="0" w:lastRowLastColumn="0"/>
            <w:tcW w:w="7755" w:type="dxa"/>
          </w:tcPr>
          <w:p w14:paraId="532C1E17" w14:textId="77777777" w:rsidR="00E65DB8" w:rsidRPr="00FA393B" w:rsidRDefault="007C24FD" w:rsidP="00FA393B">
            <w:r w:rsidRPr="00FA393B">
              <w:t>Articles of apparel and clothing accessories, knitted or crocheted</w:t>
            </w:r>
          </w:p>
        </w:tc>
      </w:tr>
      <w:tr w:rsidR="00E65DB8" w:rsidRPr="00FA393B" w14:paraId="010AD45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CF1DB43" w14:textId="77777777" w:rsidR="00E65DB8" w:rsidRPr="00FA393B" w:rsidRDefault="007C24FD" w:rsidP="00FA393B">
            <w:r w:rsidRPr="00FA393B">
              <w:t>61.01-61.17</w:t>
            </w:r>
          </w:p>
        </w:tc>
        <w:tc>
          <w:tcPr>
            <w:cnfStyle w:val="000010000000" w:firstRow="0" w:lastRow="0" w:firstColumn="0" w:lastColumn="0" w:oddVBand="1" w:evenVBand="0" w:oddHBand="0" w:evenHBand="0" w:firstRowFirstColumn="0" w:firstRowLastColumn="0" w:lastRowFirstColumn="0" w:lastRowLastColumn="0"/>
            <w:tcW w:w="7755" w:type="dxa"/>
          </w:tcPr>
          <w:p w14:paraId="05755357" w14:textId="77777777" w:rsidR="00E65DB8" w:rsidRPr="00FA393B" w:rsidRDefault="00E65DB8" w:rsidP="00FA393B"/>
        </w:tc>
      </w:tr>
      <w:tr w:rsidR="00E65DB8" w:rsidRPr="00FA393B" w14:paraId="72E587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812676" w14:textId="77777777" w:rsidR="00E65DB8" w:rsidRPr="00FA393B" w:rsidRDefault="007C24FD" w:rsidP="00FA393B">
            <w:r w:rsidRPr="00FA393B">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50AD4553" w14:textId="77777777" w:rsidR="00E65DB8" w:rsidRPr="00FA393B" w:rsidRDefault="007C24FD" w:rsidP="00FA393B">
            <w:r w:rsidRPr="00FA393B">
              <w:t>Knitting or crocheting combined with making-up including cutting of fabric; or</w:t>
            </w:r>
          </w:p>
          <w:p w14:paraId="224958EF"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72F06A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8AB45F"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636A01D" w14:textId="77777777" w:rsidR="00E65DB8" w:rsidRPr="00FA393B" w:rsidRDefault="007C24FD" w:rsidP="00FA393B">
            <w:r w:rsidRPr="00FA393B">
              <w:t>Spinning of natural or man-made staple fibres combined with knitting or with crocheting;</w:t>
            </w:r>
          </w:p>
          <w:p w14:paraId="58A95F30" w14:textId="77777777" w:rsidR="00E65DB8" w:rsidRPr="00FA393B" w:rsidRDefault="007C24FD" w:rsidP="00FA393B">
            <w:r w:rsidRPr="00FA393B">
              <w:t>Extrusion of man-made filament yarn combined with knitting or with crocheting;</w:t>
            </w:r>
          </w:p>
          <w:p w14:paraId="74B5886E" w14:textId="77777777" w:rsidR="00E65DB8" w:rsidRPr="00FA393B" w:rsidRDefault="007C24FD" w:rsidP="00FA393B">
            <w:r w:rsidRPr="00FA393B">
              <w:t>Knitting and making-up in one operation; or</w:t>
            </w:r>
          </w:p>
          <w:p w14:paraId="733FD58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84FB7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250B40" w14:textId="77777777" w:rsidR="00E65DB8" w:rsidRPr="00FA393B" w:rsidRDefault="007C24FD" w:rsidP="00FA393B">
            <w:r w:rsidRPr="00FA393B">
              <w:lastRenderedPageBreak/>
              <w:t>Chapter 62</w:t>
            </w:r>
          </w:p>
        </w:tc>
        <w:tc>
          <w:tcPr>
            <w:cnfStyle w:val="000010000000" w:firstRow="0" w:lastRow="0" w:firstColumn="0" w:lastColumn="0" w:oddVBand="1" w:evenVBand="0" w:oddHBand="0" w:evenHBand="0" w:firstRowFirstColumn="0" w:firstRowLastColumn="0" w:lastRowFirstColumn="0" w:lastRowLastColumn="0"/>
            <w:tcW w:w="7755" w:type="dxa"/>
          </w:tcPr>
          <w:p w14:paraId="042D48D5" w14:textId="77777777" w:rsidR="00E65DB8" w:rsidRPr="00FA393B" w:rsidRDefault="007C24FD" w:rsidP="00FA393B">
            <w:r w:rsidRPr="00FA393B">
              <w:t>Articles of apparel and clothing accessories, not knitted or crocheted</w:t>
            </w:r>
          </w:p>
        </w:tc>
      </w:tr>
      <w:tr w:rsidR="00E65DB8" w:rsidRPr="00FA393B" w14:paraId="20CF59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4ACB3B" w14:textId="77777777" w:rsidR="00E65DB8" w:rsidRPr="00FA393B" w:rsidRDefault="007C24FD" w:rsidP="00FA393B">
            <w:r w:rsidRPr="00FA393B">
              <w:t>62.01</w:t>
            </w:r>
          </w:p>
        </w:tc>
        <w:tc>
          <w:tcPr>
            <w:cnfStyle w:val="000010000000" w:firstRow="0" w:lastRow="0" w:firstColumn="0" w:lastColumn="0" w:oddVBand="1" w:evenVBand="0" w:oddHBand="0" w:evenHBand="0" w:firstRowFirstColumn="0" w:firstRowLastColumn="0" w:lastRowFirstColumn="0" w:lastRowLastColumn="0"/>
            <w:tcW w:w="7755" w:type="dxa"/>
          </w:tcPr>
          <w:p w14:paraId="216339CD" w14:textId="77777777" w:rsidR="00E65DB8" w:rsidRPr="00FA393B" w:rsidRDefault="007C24FD" w:rsidP="00FA393B">
            <w:r w:rsidRPr="00FA393B">
              <w:t xml:space="preserve">Weaving combined with making-up including cutting of fabric; </w:t>
            </w:r>
          </w:p>
          <w:p w14:paraId="76AD3D1E" w14:textId="77777777" w:rsidR="00E65DB8" w:rsidRPr="00FA393B" w:rsidRDefault="007C24FD" w:rsidP="00FA393B">
            <w:r w:rsidRPr="00FA393B">
              <w:t>Making-up including cutting of fabric preceded by printing (as standalone operation); or</w:t>
            </w:r>
          </w:p>
          <w:p w14:paraId="6F0EAB52"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3468AA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35CC73" w14:textId="77777777" w:rsidR="00E65DB8" w:rsidRPr="00FA393B" w:rsidRDefault="007C24FD" w:rsidP="00FA393B">
            <w:r w:rsidRPr="00FA393B">
              <w:t>62.02</w:t>
            </w:r>
          </w:p>
        </w:tc>
        <w:tc>
          <w:tcPr>
            <w:cnfStyle w:val="000010000000" w:firstRow="0" w:lastRow="0" w:firstColumn="0" w:lastColumn="0" w:oddVBand="1" w:evenVBand="0" w:oddHBand="0" w:evenHBand="0" w:firstRowFirstColumn="0" w:firstRowLastColumn="0" w:lastRowFirstColumn="0" w:lastRowLastColumn="0"/>
            <w:tcW w:w="7755" w:type="dxa"/>
          </w:tcPr>
          <w:p w14:paraId="63F12015" w14:textId="77777777" w:rsidR="00E65DB8" w:rsidRPr="00FA393B" w:rsidRDefault="00E65DB8" w:rsidP="00FA393B"/>
        </w:tc>
      </w:tr>
      <w:tr w:rsidR="00E65DB8" w:rsidRPr="00FA393B" w14:paraId="14CFB38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5B5D84"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21F543E" w14:textId="77777777" w:rsidR="00E65DB8" w:rsidRPr="00FA393B" w:rsidRDefault="007C24FD" w:rsidP="00FA393B">
            <w:r w:rsidRPr="00FA393B">
              <w:t>Weaving combined with making-up including cutting of fabric;</w:t>
            </w:r>
          </w:p>
          <w:p w14:paraId="06EF8659"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 </w:t>
            </w:r>
          </w:p>
          <w:p w14:paraId="2E01C42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0614329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270DAE"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844C749" w14:textId="77777777" w:rsidR="00E65DB8" w:rsidRPr="00FA393B" w:rsidRDefault="007C24FD" w:rsidP="00FA393B">
            <w:r w:rsidRPr="00FA393B">
              <w:t>Weaving combined with making-up including cutting of fabric;</w:t>
            </w:r>
          </w:p>
          <w:p w14:paraId="219DE927" w14:textId="77777777" w:rsidR="00E65DB8" w:rsidRPr="00FA393B" w:rsidRDefault="007C24FD" w:rsidP="00FA393B">
            <w:r w:rsidRPr="00FA393B">
              <w:t>Making-up including cutting of fabric preceded by printing (as standalone operation); or</w:t>
            </w:r>
          </w:p>
          <w:p w14:paraId="4206486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05EC95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E6AEC4" w14:textId="77777777" w:rsidR="00E65DB8" w:rsidRPr="00FA393B" w:rsidRDefault="007C24FD" w:rsidP="00FA393B">
            <w:r w:rsidRPr="00FA393B">
              <w:t>62.03</w:t>
            </w:r>
          </w:p>
        </w:tc>
        <w:tc>
          <w:tcPr>
            <w:cnfStyle w:val="000010000000" w:firstRow="0" w:lastRow="0" w:firstColumn="0" w:lastColumn="0" w:oddVBand="1" w:evenVBand="0" w:oddHBand="0" w:evenHBand="0" w:firstRowFirstColumn="0" w:firstRowLastColumn="0" w:lastRowFirstColumn="0" w:lastRowLastColumn="0"/>
            <w:tcW w:w="7755" w:type="dxa"/>
          </w:tcPr>
          <w:p w14:paraId="5FCB6719" w14:textId="77777777" w:rsidR="00E65DB8" w:rsidRPr="00FA393B" w:rsidRDefault="007C24FD" w:rsidP="00FA393B">
            <w:r w:rsidRPr="00FA393B">
              <w:t>Weaving combined with making-up including cutting of fabric;</w:t>
            </w:r>
          </w:p>
          <w:p w14:paraId="193F1861" w14:textId="77777777" w:rsidR="00E65DB8" w:rsidRPr="00FA393B" w:rsidRDefault="007C24FD" w:rsidP="00FA393B">
            <w:r w:rsidRPr="00FA393B">
              <w:t>Making-up including cutting of fabric preceded by printing (as standalone operation); or </w:t>
            </w:r>
          </w:p>
          <w:p w14:paraId="2497031A"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F093FF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5E3690" w14:textId="77777777" w:rsidR="00E65DB8" w:rsidRPr="00FA393B" w:rsidRDefault="007C24FD" w:rsidP="00FA393B">
            <w:r w:rsidRPr="00FA393B">
              <w:t>62.04</w:t>
            </w:r>
          </w:p>
        </w:tc>
        <w:tc>
          <w:tcPr>
            <w:cnfStyle w:val="000010000000" w:firstRow="0" w:lastRow="0" w:firstColumn="0" w:lastColumn="0" w:oddVBand="1" w:evenVBand="0" w:oddHBand="0" w:evenHBand="0" w:firstRowFirstColumn="0" w:firstRowLastColumn="0" w:lastRowFirstColumn="0" w:lastRowLastColumn="0"/>
            <w:tcW w:w="7755" w:type="dxa"/>
          </w:tcPr>
          <w:p w14:paraId="3C60221B" w14:textId="77777777" w:rsidR="00E65DB8" w:rsidRPr="00FA393B" w:rsidRDefault="00E65DB8" w:rsidP="00FA393B"/>
        </w:tc>
      </w:tr>
      <w:tr w:rsidR="00E65DB8" w:rsidRPr="00FA393B" w14:paraId="5E16D54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E71476"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C08BBC6" w14:textId="77777777" w:rsidR="00E65DB8" w:rsidRPr="00FA393B" w:rsidRDefault="007C24FD" w:rsidP="00FA393B">
            <w:r w:rsidRPr="00FA393B">
              <w:t>Weaving combined with making-up including cutting of fabric;</w:t>
            </w:r>
          </w:p>
          <w:p w14:paraId="66186AA7"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w:t>
            </w:r>
          </w:p>
          <w:p w14:paraId="51C06CB2"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0365B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022013"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59553B7" w14:textId="77777777" w:rsidR="00E65DB8" w:rsidRPr="00FA393B" w:rsidRDefault="007C24FD" w:rsidP="00FA393B">
            <w:r w:rsidRPr="00FA393B">
              <w:t>Weaving combined with making-up including cutting of fabric;</w:t>
            </w:r>
          </w:p>
          <w:p w14:paraId="0CB97304" w14:textId="77777777" w:rsidR="00E65DB8" w:rsidRPr="00FA393B" w:rsidRDefault="007C24FD" w:rsidP="00FA393B">
            <w:r w:rsidRPr="00FA393B">
              <w:t>Making-up including cutting of fabric preceded by printing (as standalone operation); or</w:t>
            </w:r>
          </w:p>
          <w:p w14:paraId="417E2AA2"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310D7C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FECD81" w14:textId="77777777" w:rsidR="00E65DB8" w:rsidRPr="00FA393B" w:rsidRDefault="007C24FD" w:rsidP="00FA393B">
            <w:r w:rsidRPr="00FA393B">
              <w:t>62.05</w:t>
            </w:r>
          </w:p>
        </w:tc>
        <w:tc>
          <w:tcPr>
            <w:cnfStyle w:val="000010000000" w:firstRow="0" w:lastRow="0" w:firstColumn="0" w:lastColumn="0" w:oddVBand="1" w:evenVBand="0" w:oddHBand="0" w:evenHBand="0" w:firstRowFirstColumn="0" w:firstRowLastColumn="0" w:lastRowFirstColumn="0" w:lastRowLastColumn="0"/>
            <w:tcW w:w="7755" w:type="dxa"/>
          </w:tcPr>
          <w:p w14:paraId="031E83BE" w14:textId="77777777" w:rsidR="00E65DB8" w:rsidRPr="00FA393B" w:rsidRDefault="007C24FD" w:rsidP="00FA393B">
            <w:r w:rsidRPr="00FA393B">
              <w:t>Weaving combined with making-up including cutting of fabric;</w:t>
            </w:r>
          </w:p>
          <w:p w14:paraId="44B0B424" w14:textId="77777777" w:rsidR="00E65DB8" w:rsidRPr="00FA393B" w:rsidRDefault="007C24FD" w:rsidP="00FA393B">
            <w:r w:rsidRPr="00FA393B">
              <w:t>Making-up including cutting of fabric preceded by printing (as standalone operation); or</w:t>
            </w:r>
          </w:p>
          <w:p w14:paraId="49FB91B0"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0338CF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334BD4" w14:textId="77777777" w:rsidR="00E65DB8" w:rsidRPr="00FA393B" w:rsidRDefault="007C24FD" w:rsidP="00FA393B">
            <w:r w:rsidRPr="00FA393B">
              <w:t>62.06</w:t>
            </w:r>
          </w:p>
        </w:tc>
        <w:tc>
          <w:tcPr>
            <w:cnfStyle w:val="000010000000" w:firstRow="0" w:lastRow="0" w:firstColumn="0" w:lastColumn="0" w:oddVBand="1" w:evenVBand="0" w:oddHBand="0" w:evenHBand="0" w:firstRowFirstColumn="0" w:firstRowLastColumn="0" w:lastRowFirstColumn="0" w:lastRowLastColumn="0"/>
            <w:tcW w:w="7755" w:type="dxa"/>
          </w:tcPr>
          <w:p w14:paraId="72F0EFFC" w14:textId="77777777" w:rsidR="00E65DB8" w:rsidRPr="00FA393B" w:rsidRDefault="00E65DB8" w:rsidP="00FA393B"/>
        </w:tc>
      </w:tr>
      <w:tr w:rsidR="00E65DB8" w:rsidRPr="00FA393B" w14:paraId="168EFB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B2865C"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7FD979F2" w14:textId="77777777" w:rsidR="00E65DB8" w:rsidRPr="00FA393B" w:rsidRDefault="007C24FD" w:rsidP="00FA393B">
            <w:r w:rsidRPr="00FA393B">
              <w:t>Weaving combined with making-up including cutting of fabric;</w:t>
            </w:r>
          </w:p>
          <w:p w14:paraId="552822F0"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w:t>
            </w:r>
          </w:p>
          <w:p w14:paraId="7FD12BEC"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5B139C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597736" w14:textId="77777777" w:rsidR="00E65DB8" w:rsidRPr="00FA393B" w:rsidRDefault="007C24FD" w:rsidP="00FA393B">
            <w:r w:rsidRPr="00FA393B">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313F0CEA" w14:textId="77777777" w:rsidR="00E65DB8" w:rsidRPr="00FA393B" w:rsidRDefault="007C24FD" w:rsidP="00FA393B">
            <w:r w:rsidRPr="00FA393B">
              <w:t>Weaving combined with making-up including cutting of fabric;</w:t>
            </w:r>
          </w:p>
          <w:p w14:paraId="5ADF2C9F" w14:textId="77777777" w:rsidR="00E65DB8" w:rsidRPr="00FA393B" w:rsidRDefault="007C24FD" w:rsidP="00FA393B">
            <w:r w:rsidRPr="00FA393B">
              <w:t>Making-up including cutting of fabric preceded by printing (as standalone operation); or</w:t>
            </w:r>
          </w:p>
          <w:p w14:paraId="3EBFB1C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32F8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687EDF" w14:textId="77777777" w:rsidR="00E65DB8" w:rsidRPr="00FA393B" w:rsidRDefault="007C24FD" w:rsidP="00FA393B">
            <w:r w:rsidRPr="00FA393B">
              <w:t>62.07-62.08</w:t>
            </w:r>
          </w:p>
        </w:tc>
        <w:tc>
          <w:tcPr>
            <w:cnfStyle w:val="000010000000" w:firstRow="0" w:lastRow="0" w:firstColumn="0" w:lastColumn="0" w:oddVBand="1" w:evenVBand="0" w:oddHBand="0" w:evenHBand="0" w:firstRowFirstColumn="0" w:firstRowLastColumn="0" w:lastRowFirstColumn="0" w:lastRowLastColumn="0"/>
            <w:tcW w:w="7755" w:type="dxa"/>
          </w:tcPr>
          <w:p w14:paraId="35D801B6" w14:textId="77777777" w:rsidR="00E65DB8" w:rsidRPr="00FA393B" w:rsidRDefault="007C24FD" w:rsidP="00FA393B">
            <w:r w:rsidRPr="00FA393B">
              <w:t>Weaving combined with making-up including cutting of fabric;</w:t>
            </w:r>
          </w:p>
          <w:p w14:paraId="3AC66EA5" w14:textId="77777777" w:rsidR="00E65DB8" w:rsidRPr="00FA393B" w:rsidRDefault="007C24FD" w:rsidP="00FA393B">
            <w:r w:rsidRPr="00FA393B">
              <w:t>Making-up including cutting of fabric preceded by printing (as standalone operation); or </w:t>
            </w:r>
          </w:p>
          <w:p w14:paraId="698F8D60"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A1BA4B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C3DA9" w14:textId="77777777" w:rsidR="00E65DB8" w:rsidRPr="00FA393B" w:rsidRDefault="007C24FD" w:rsidP="00FA393B">
            <w:r w:rsidRPr="00FA393B">
              <w:t>62.09</w:t>
            </w:r>
          </w:p>
        </w:tc>
        <w:tc>
          <w:tcPr>
            <w:cnfStyle w:val="000010000000" w:firstRow="0" w:lastRow="0" w:firstColumn="0" w:lastColumn="0" w:oddVBand="1" w:evenVBand="0" w:oddHBand="0" w:evenHBand="0" w:firstRowFirstColumn="0" w:firstRowLastColumn="0" w:lastRowFirstColumn="0" w:lastRowLastColumn="0"/>
            <w:tcW w:w="7755" w:type="dxa"/>
          </w:tcPr>
          <w:p w14:paraId="17C6363E" w14:textId="77777777" w:rsidR="00E65DB8" w:rsidRPr="00FA393B" w:rsidRDefault="00E65DB8" w:rsidP="00FA393B"/>
        </w:tc>
      </w:tr>
      <w:tr w:rsidR="00E65DB8" w:rsidRPr="00FA393B" w14:paraId="778AEE5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189EEAD"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3960431" w14:textId="77777777" w:rsidR="00E65DB8" w:rsidRPr="00FA393B" w:rsidRDefault="007C24FD" w:rsidP="00FA393B">
            <w:r w:rsidRPr="00FA393B">
              <w:t>Weaving combined with making-up including cutting of fabric;</w:t>
            </w:r>
          </w:p>
          <w:p w14:paraId="4D2B9F1F"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 </w:t>
            </w:r>
          </w:p>
          <w:p w14:paraId="1D844D01"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025DB9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C39F71"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3DC8BB78" w14:textId="77777777" w:rsidR="00E65DB8" w:rsidRPr="00FA393B" w:rsidRDefault="007C24FD" w:rsidP="00FA393B">
            <w:r w:rsidRPr="00FA393B">
              <w:t>Weaving combined with making-up including cutting of fabric;</w:t>
            </w:r>
          </w:p>
          <w:p w14:paraId="58CCC987" w14:textId="77777777" w:rsidR="00E65DB8" w:rsidRPr="00FA393B" w:rsidRDefault="007C24FD" w:rsidP="00FA393B">
            <w:r w:rsidRPr="00FA393B">
              <w:t>Making-up including cutting of fabric preceded by printing (as standalone operation); or </w:t>
            </w:r>
          </w:p>
          <w:p w14:paraId="435C1F34"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0CB196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66178F" w14:textId="77777777" w:rsidR="00E65DB8" w:rsidRPr="00FA393B" w:rsidRDefault="007C24FD" w:rsidP="00FA393B">
            <w:r w:rsidRPr="00FA393B">
              <w:t>62.10</w:t>
            </w:r>
          </w:p>
        </w:tc>
        <w:tc>
          <w:tcPr>
            <w:cnfStyle w:val="000010000000" w:firstRow="0" w:lastRow="0" w:firstColumn="0" w:lastColumn="0" w:oddVBand="1" w:evenVBand="0" w:oddHBand="0" w:evenHBand="0" w:firstRowFirstColumn="0" w:firstRowLastColumn="0" w:lastRowFirstColumn="0" w:lastRowLastColumn="0"/>
            <w:tcW w:w="7755" w:type="dxa"/>
          </w:tcPr>
          <w:p w14:paraId="72A28B68" w14:textId="77777777" w:rsidR="00E65DB8" w:rsidRPr="00FA393B" w:rsidRDefault="00E65DB8" w:rsidP="00FA393B"/>
        </w:tc>
      </w:tr>
      <w:tr w:rsidR="00E65DB8" w:rsidRPr="00FA393B" w14:paraId="18E28C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9A71BC" w14:textId="77777777" w:rsidR="00E65DB8" w:rsidRPr="00FA393B" w:rsidRDefault="007C24FD" w:rsidP="00FA393B">
            <w:r w:rsidRPr="00FA393B">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20A3A06" w14:textId="77777777" w:rsidR="00E65DB8" w:rsidRPr="00FA393B" w:rsidRDefault="007C24FD" w:rsidP="00FA393B">
            <w:r w:rsidRPr="00FA393B">
              <w:t>Weaving combined with making-up including cutting of fabric;</w:t>
            </w:r>
          </w:p>
          <w:p w14:paraId="1D60D445" w14:textId="77777777" w:rsidR="00E65DB8" w:rsidRPr="00FA393B" w:rsidRDefault="007C24FD" w:rsidP="00FA393B">
            <w:r w:rsidRPr="00FA393B">
              <w:t>Coating or laminating combined with making-up including cutting of fabric, provided that the value of non-originating uncoated or unlaminated fabric used does not exceed 50 % of the EXW or 45 % of the FOB of the product; or </w:t>
            </w:r>
          </w:p>
          <w:p w14:paraId="26BC179C"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3F0736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35A3C8"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904DA" w14:textId="77777777" w:rsidR="00E65DB8" w:rsidRPr="00FA393B" w:rsidRDefault="007C24FD" w:rsidP="00FA393B">
            <w:r w:rsidRPr="00FA393B">
              <w:t>Weaving combined with making-up including cutting of fabric;</w:t>
            </w:r>
          </w:p>
          <w:p w14:paraId="2A9BE6D4" w14:textId="77777777" w:rsidR="00E65DB8" w:rsidRPr="00FA393B" w:rsidRDefault="007C24FD" w:rsidP="00FA393B">
            <w:r w:rsidRPr="00FA393B">
              <w:t>Making-up including cutting of fabric preceded by printing (as standalone operation); or </w:t>
            </w:r>
          </w:p>
          <w:p w14:paraId="39F31F5E"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EB09C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2C2FF82" w14:textId="77777777" w:rsidR="00E65DB8" w:rsidRPr="00FA393B" w:rsidRDefault="007C24FD" w:rsidP="00FA393B">
            <w:r w:rsidRPr="00FA393B">
              <w:t>62.11</w:t>
            </w:r>
          </w:p>
        </w:tc>
        <w:tc>
          <w:tcPr>
            <w:cnfStyle w:val="000010000000" w:firstRow="0" w:lastRow="0" w:firstColumn="0" w:lastColumn="0" w:oddVBand="1" w:evenVBand="0" w:oddHBand="0" w:evenHBand="0" w:firstRowFirstColumn="0" w:firstRowLastColumn="0" w:lastRowFirstColumn="0" w:lastRowLastColumn="0"/>
            <w:tcW w:w="7755" w:type="dxa"/>
          </w:tcPr>
          <w:p w14:paraId="5DD0CF61" w14:textId="77777777" w:rsidR="00E65DB8" w:rsidRPr="00FA393B" w:rsidRDefault="00E65DB8" w:rsidP="00FA393B"/>
        </w:tc>
      </w:tr>
      <w:tr w:rsidR="00E65DB8" w:rsidRPr="00FA393B" w14:paraId="7A9A7E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604497" w14:textId="77777777" w:rsidR="00E65DB8" w:rsidRPr="00FA393B" w:rsidRDefault="007C24FD" w:rsidP="00FA393B">
            <w:r w:rsidRPr="00FA393B">
              <w:t>- Women's or girls' garments, embroidered</w:t>
            </w:r>
          </w:p>
        </w:tc>
        <w:tc>
          <w:tcPr>
            <w:cnfStyle w:val="000010000000" w:firstRow="0" w:lastRow="0" w:firstColumn="0" w:lastColumn="0" w:oddVBand="1" w:evenVBand="0" w:oddHBand="0" w:evenHBand="0" w:firstRowFirstColumn="0" w:firstRowLastColumn="0" w:lastRowFirstColumn="0" w:lastRowLastColumn="0"/>
            <w:tcW w:w="7755" w:type="dxa"/>
          </w:tcPr>
          <w:p w14:paraId="30343DD5" w14:textId="77777777" w:rsidR="00E65DB8" w:rsidRPr="00FA393B" w:rsidRDefault="007C24FD" w:rsidP="00FA393B">
            <w:r w:rsidRPr="00FA393B">
              <w:t>Weaving combined with making-up including cutting of fabric;</w:t>
            </w:r>
          </w:p>
          <w:p w14:paraId="5F34DA36" w14:textId="77777777" w:rsidR="00E65DB8" w:rsidRPr="00FA393B" w:rsidRDefault="007C24FD" w:rsidP="00FA393B">
            <w:r w:rsidRPr="00FA393B">
              <w:t>Production from unembroidered fabric, provided that the value of non-originating unembroidered fabric used does not exceed 50 % of the EXW or 45 % of the FOB of the product; or </w:t>
            </w:r>
          </w:p>
          <w:p w14:paraId="09A42E8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4CBDF5C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1FC8F"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FA2B2F8" w14:textId="77777777" w:rsidR="00E65DB8" w:rsidRPr="00FA393B" w:rsidRDefault="007C24FD" w:rsidP="00FA393B">
            <w:r w:rsidRPr="00FA393B">
              <w:t>Weaving combined with making-up including cutting of fabric;</w:t>
            </w:r>
          </w:p>
          <w:p w14:paraId="7FB8B6B2" w14:textId="77777777" w:rsidR="00E65DB8" w:rsidRPr="00FA393B" w:rsidRDefault="007C24FD" w:rsidP="00FA393B">
            <w:r w:rsidRPr="00FA393B">
              <w:t>Making-up including cutting of fabric preceded by printing (as standalone operation); or </w:t>
            </w:r>
          </w:p>
          <w:p w14:paraId="6C45CC5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7948BF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F8D923" w14:textId="77777777" w:rsidR="00E65DB8" w:rsidRPr="00FA393B" w:rsidRDefault="007C24FD" w:rsidP="00FA393B">
            <w:r w:rsidRPr="00FA393B">
              <w:t>62.12</w:t>
            </w:r>
          </w:p>
        </w:tc>
        <w:tc>
          <w:tcPr>
            <w:cnfStyle w:val="000010000000" w:firstRow="0" w:lastRow="0" w:firstColumn="0" w:lastColumn="0" w:oddVBand="1" w:evenVBand="0" w:oddHBand="0" w:evenHBand="0" w:firstRowFirstColumn="0" w:firstRowLastColumn="0" w:lastRowFirstColumn="0" w:lastRowLastColumn="0"/>
            <w:tcW w:w="7755" w:type="dxa"/>
          </w:tcPr>
          <w:p w14:paraId="7FAF0B12" w14:textId="77777777" w:rsidR="00E65DB8" w:rsidRPr="00FA393B" w:rsidRDefault="00E65DB8" w:rsidP="00FA393B"/>
        </w:tc>
      </w:tr>
      <w:tr w:rsidR="00E65DB8" w:rsidRPr="00FA393B" w14:paraId="3734121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DFE049" w14:textId="77777777" w:rsidR="00E65DB8" w:rsidRPr="00FA393B" w:rsidRDefault="007C24FD" w:rsidP="00FA393B">
            <w:r w:rsidRPr="00FA393B">
              <w:lastRenderedPageBreak/>
              <w:t>-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05AC3F58" w14:textId="77777777" w:rsidR="00E65DB8" w:rsidRPr="00FA393B" w:rsidRDefault="007C24FD" w:rsidP="00FA393B">
            <w:r w:rsidRPr="00FA393B">
              <w:t>Knitting combined with making-up including cutting of fabric;</w:t>
            </w:r>
          </w:p>
          <w:p w14:paraId="3C06B8F5" w14:textId="77777777" w:rsidR="00E65DB8" w:rsidRPr="00FA393B" w:rsidRDefault="007C24FD" w:rsidP="00FA393B">
            <w:r w:rsidRPr="00FA393B">
              <w:t>Making-up including cutting of fabric preceded by printing (as standalone operation); or </w:t>
            </w:r>
          </w:p>
          <w:p w14:paraId="68F26C5D"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11B60C9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A5C754"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9DCC159" w14:textId="77777777" w:rsidR="00E65DB8" w:rsidRPr="00FA393B" w:rsidRDefault="007C24FD" w:rsidP="00FA393B">
            <w:r w:rsidRPr="00FA393B">
              <w:t>Weaving combined with making-up including cutting of fabric;</w:t>
            </w:r>
          </w:p>
          <w:p w14:paraId="54F25962" w14:textId="77777777" w:rsidR="00E65DB8" w:rsidRPr="00FA393B" w:rsidRDefault="007C24FD" w:rsidP="00FA393B">
            <w:r w:rsidRPr="00FA393B">
              <w:t>Making-up including cutting of fabric preceded by printing (as standalone operation); or </w:t>
            </w:r>
          </w:p>
          <w:p w14:paraId="705BED93"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B5E507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0E2E84" w14:textId="77777777" w:rsidR="00E65DB8" w:rsidRPr="00FA393B" w:rsidRDefault="007C24FD" w:rsidP="00FA393B">
            <w:r w:rsidRPr="00FA393B">
              <w:t>62.13-62.14</w:t>
            </w:r>
          </w:p>
        </w:tc>
        <w:tc>
          <w:tcPr>
            <w:cnfStyle w:val="000010000000" w:firstRow="0" w:lastRow="0" w:firstColumn="0" w:lastColumn="0" w:oddVBand="1" w:evenVBand="0" w:oddHBand="0" w:evenHBand="0" w:firstRowFirstColumn="0" w:firstRowLastColumn="0" w:lastRowFirstColumn="0" w:lastRowLastColumn="0"/>
            <w:tcW w:w="7755" w:type="dxa"/>
          </w:tcPr>
          <w:p w14:paraId="0B1B24C5" w14:textId="77777777" w:rsidR="00E65DB8" w:rsidRPr="00FA393B" w:rsidRDefault="00E65DB8" w:rsidP="00FA393B"/>
        </w:tc>
      </w:tr>
      <w:tr w:rsidR="00E65DB8" w:rsidRPr="00FA393B" w14:paraId="6F15E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42AAB8"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49C307C" w14:textId="77777777" w:rsidR="00E65DB8" w:rsidRPr="00FA393B" w:rsidRDefault="007C24FD" w:rsidP="00FA393B">
            <w:r w:rsidRPr="00FA393B">
              <w:t>Weaving combined with making-up including cutting of fabric;</w:t>
            </w:r>
          </w:p>
          <w:p w14:paraId="76FCBE24" w14:textId="77777777" w:rsidR="00E65DB8" w:rsidRPr="00FA393B" w:rsidRDefault="007C24FD" w:rsidP="00FA393B">
            <w:r w:rsidRPr="00FA393B">
              <w:t>Production from unembroidered fabric, provided that the value of non-originating unembroidered fabric used does not exceed 50 % of the EXW or 45 % of the FOB of the product;</w:t>
            </w:r>
          </w:p>
          <w:p w14:paraId="591754A7" w14:textId="77777777" w:rsidR="00E65DB8" w:rsidRPr="00FA393B" w:rsidRDefault="007C24FD" w:rsidP="00FA393B">
            <w:r w:rsidRPr="00FA393B">
              <w:t>Making-up including cutting of fabric preceded by printing (as standalone operation); or </w:t>
            </w:r>
          </w:p>
          <w:p w14:paraId="6F1761F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D72C2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6B6A0D"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3D067F7" w14:textId="77777777" w:rsidR="00E65DB8" w:rsidRPr="00FA393B" w:rsidRDefault="007C24FD" w:rsidP="00FA393B">
            <w:r w:rsidRPr="00FA393B">
              <w:t>Weaving combined with making-up including cutting of fabric;</w:t>
            </w:r>
          </w:p>
          <w:p w14:paraId="2D313B9C" w14:textId="77777777" w:rsidR="00E65DB8" w:rsidRPr="00FA393B" w:rsidRDefault="007C24FD" w:rsidP="00FA393B">
            <w:r w:rsidRPr="00FA393B">
              <w:t>Making-up including cutting of fabric preceded by printing (as standalone operation); or </w:t>
            </w:r>
          </w:p>
          <w:p w14:paraId="54C89115"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35C853B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998360" w14:textId="77777777" w:rsidR="00E65DB8" w:rsidRPr="00FA393B" w:rsidRDefault="007C24FD" w:rsidP="00FA393B">
            <w:r w:rsidRPr="00FA393B">
              <w:t>62.15</w:t>
            </w:r>
          </w:p>
        </w:tc>
        <w:tc>
          <w:tcPr>
            <w:cnfStyle w:val="000010000000" w:firstRow="0" w:lastRow="0" w:firstColumn="0" w:lastColumn="0" w:oddVBand="1" w:evenVBand="0" w:oddHBand="0" w:evenHBand="0" w:firstRowFirstColumn="0" w:firstRowLastColumn="0" w:lastRowFirstColumn="0" w:lastRowLastColumn="0"/>
            <w:tcW w:w="7755" w:type="dxa"/>
          </w:tcPr>
          <w:p w14:paraId="6A51C10E" w14:textId="77777777" w:rsidR="00E65DB8" w:rsidRPr="00FA393B" w:rsidRDefault="007C24FD" w:rsidP="00FA393B">
            <w:r w:rsidRPr="00FA393B">
              <w:t>Weaving combined with making-up including cutting of fabric;</w:t>
            </w:r>
          </w:p>
          <w:p w14:paraId="5D68255A" w14:textId="77777777" w:rsidR="00E65DB8" w:rsidRPr="00FA393B" w:rsidRDefault="007C24FD" w:rsidP="00FA393B">
            <w:r w:rsidRPr="00FA393B">
              <w:t>Making-up including cutting of fabric preceded by printing (as standalone operation); or </w:t>
            </w:r>
          </w:p>
          <w:p w14:paraId="7F6DE3C7"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12FFE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3F4D4B" w14:textId="77777777" w:rsidR="00E65DB8" w:rsidRPr="00FA393B" w:rsidRDefault="007C24FD" w:rsidP="00FA393B">
            <w:r w:rsidRPr="00FA393B">
              <w:t>62.16</w:t>
            </w:r>
          </w:p>
        </w:tc>
        <w:tc>
          <w:tcPr>
            <w:cnfStyle w:val="000010000000" w:firstRow="0" w:lastRow="0" w:firstColumn="0" w:lastColumn="0" w:oddVBand="1" w:evenVBand="0" w:oddHBand="0" w:evenHBand="0" w:firstRowFirstColumn="0" w:firstRowLastColumn="0" w:lastRowFirstColumn="0" w:lastRowLastColumn="0"/>
            <w:tcW w:w="7755" w:type="dxa"/>
          </w:tcPr>
          <w:p w14:paraId="54852597" w14:textId="77777777" w:rsidR="00E65DB8" w:rsidRPr="00FA393B" w:rsidRDefault="00E65DB8" w:rsidP="00FA393B"/>
        </w:tc>
      </w:tr>
      <w:tr w:rsidR="00E65DB8" w:rsidRPr="00FA393B" w14:paraId="57DE307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8922C4" w14:textId="77777777" w:rsidR="00E65DB8" w:rsidRPr="00FA393B" w:rsidRDefault="007C24FD" w:rsidP="00FA393B">
            <w:r w:rsidRPr="00FA393B">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6E07A639" w14:textId="77777777" w:rsidR="00E65DB8" w:rsidRPr="00FA393B" w:rsidRDefault="007C24FD" w:rsidP="00FA393B">
            <w:r w:rsidRPr="00FA393B">
              <w:t>Weaving combined with making-up including cutting of fabric;</w:t>
            </w:r>
          </w:p>
          <w:p w14:paraId="3680BDA3" w14:textId="77777777" w:rsidR="00E65DB8" w:rsidRPr="00FA393B" w:rsidRDefault="007C24FD" w:rsidP="00FA393B">
            <w:r w:rsidRPr="00FA393B">
              <w:t>Coating or laminating combined with making-up including cutting of fabric, provided that the value of non-originating uncoated or unlaminated fabric used does not exceed 50 % of the EXW or 45 % of the FOB of the product; or </w:t>
            </w:r>
          </w:p>
          <w:p w14:paraId="03F7E378"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1F2F37F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F6E03D"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70539CE" w14:textId="77777777" w:rsidR="00E65DB8" w:rsidRPr="00FA393B" w:rsidRDefault="007C24FD" w:rsidP="00FA393B">
            <w:r w:rsidRPr="00FA393B">
              <w:t>Weaving combined with making-up including cutting of fabric;</w:t>
            </w:r>
          </w:p>
          <w:p w14:paraId="1E879624" w14:textId="77777777" w:rsidR="00E65DB8" w:rsidRPr="00FA393B" w:rsidRDefault="007C24FD" w:rsidP="00FA393B">
            <w:r w:rsidRPr="00FA393B">
              <w:t>Making-up including cutting of fabric preceded by printing (as standalone operation); or </w:t>
            </w:r>
          </w:p>
          <w:p w14:paraId="5297A8B0"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8FE42A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83F70EC" w14:textId="77777777" w:rsidR="00E65DB8" w:rsidRPr="00FA393B" w:rsidRDefault="007C24FD" w:rsidP="00FA393B">
            <w:r w:rsidRPr="00FA393B">
              <w:t>62.17</w:t>
            </w:r>
          </w:p>
        </w:tc>
        <w:tc>
          <w:tcPr>
            <w:cnfStyle w:val="000010000000" w:firstRow="0" w:lastRow="0" w:firstColumn="0" w:lastColumn="0" w:oddVBand="1" w:evenVBand="0" w:oddHBand="0" w:evenHBand="0" w:firstRowFirstColumn="0" w:firstRowLastColumn="0" w:lastRowFirstColumn="0" w:lastRowLastColumn="0"/>
            <w:tcW w:w="7755" w:type="dxa"/>
          </w:tcPr>
          <w:p w14:paraId="64DC0D7C" w14:textId="77777777" w:rsidR="00E65DB8" w:rsidRPr="00FA393B" w:rsidRDefault="00E65DB8" w:rsidP="00FA393B"/>
        </w:tc>
      </w:tr>
      <w:tr w:rsidR="00E65DB8" w:rsidRPr="00FA393B" w14:paraId="3484F4F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4F32F7" w14:textId="77777777" w:rsidR="00E65DB8" w:rsidRPr="00FA393B" w:rsidRDefault="007C24FD" w:rsidP="00FA393B">
            <w:r w:rsidRPr="00FA393B">
              <w:lastRenderedPageBreak/>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62632012" w14:textId="77777777" w:rsidR="00E65DB8" w:rsidRPr="00FA393B" w:rsidRDefault="007C24FD" w:rsidP="00FA393B">
            <w:r w:rsidRPr="00FA393B">
              <w:t>Weaving combined with making-up including cutting of fabric;</w:t>
            </w:r>
          </w:p>
          <w:p w14:paraId="0FD23393" w14:textId="77777777" w:rsidR="00E65DB8" w:rsidRPr="00FA393B" w:rsidRDefault="007C24FD" w:rsidP="00FA393B">
            <w:r w:rsidRPr="00FA393B">
              <w:t>Production from unembroidered fabric, provided that the value of non-originating unembroidered fabric used does not exceed 50 % of the EXW or 45 % of the FOB of the product;</w:t>
            </w:r>
          </w:p>
          <w:p w14:paraId="0E114A80" w14:textId="77777777" w:rsidR="00E65DB8" w:rsidRPr="00FA393B" w:rsidRDefault="007C24FD" w:rsidP="00FA393B">
            <w:r w:rsidRPr="00FA393B">
              <w:t>Making-up including cutting of fabric preceded by printing (as standalone operation); or </w:t>
            </w:r>
          </w:p>
          <w:p w14:paraId="4863B78A"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2C685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B6544F" w14:textId="77777777" w:rsidR="00E65DB8" w:rsidRPr="00FA393B" w:rsidRDefault="007C24FD" w:rsidP="00FA393B">
            <w:r w:rsidRPr="00FA393B">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CCD5DD3" w14:textId="77777777" w:rsidR="00E65DB8" w:rsidRPr="00FA393B" w:rsidRDefault="007C24FD" w:rsidP="00FA393B">
            <w:r w:rsidRPr="00FA393B">
              <w:t>Weaving combined with making-up including cutting of fabric;</w:t>
            </w:r>
          </w:p>
          <w:p w14:paraId="7D953CB1" w14:textId="77777777" w:rsidR="00E65DB8" w:rsidRPr="00FA393B" w:rsidRDefault="007C24FD" w:rsidP="00FA393B">
            <w:r w:rsidRPr="00FA393B">
              <w:t>Coating or laminating combined with making-up including cutting of fabric, provided that the value of non-originating uncoated or unlaminated fabric used does not exceed 50 % of the EXW or 45 % of the FOB of the product; or </w:t>
            </w:r>
          </w:p>
          <w:p w14:paraId="614658B8"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2B4E051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0DA5D3" w14:textId="77777777" w:rsidR="00E65DB8" w:rsidRPr="00FA393B" w:rsidRDefault="007C24FD" w:rsidP="00FA393B">
            <w:r w:rsidRPr="00FA393B">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7755" w:type="dxa"/>
          </w:tcPr>
          <w:p w14:paraId="279F74BC" w14:textId="77777777" w:rsidR="00E65DB8" w:rsidRPr="00FA393B" w:rsidRDefault="007C24FD" w:rsidP="00FA393B">
            <w:r w:rsidRPr="00FA393B">
              <w:t>CTH, provided that the value of non-originating materials used does not exceed 50 % of the EXW or 45 % of the FOB of the product.</w:t>
            </w:r>
          </w:p>
        </w:tc>
      </w:tr>
      <w:tr w:rsidR="00E65DB8" w:rsidRPr="00FA393B" w14:paraId="419C11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275245"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5E8C235D" w14:textId="77777777" w:rsidR="00E65DB8" w:rsidRPr="00FA393B" w:rsidRDefault="007C24FD" w:rsidP="00FA393B">
            <w:r w:rsidRPr="00FA393B">
              <w:t>Weaving combined with making-up including cutting of fabric; or</w:t>
            </w:r>
          </w:p>
          <w:p w14:paraId="4135A231" w14:textId="77777777" w:rsidR="00E65DB8" w:rsidRPr="00FA393B" w:rsidRDefault="007C24FD" w:rsidP="00FA393B">
            <w:r w:rsidRPr="00FA393B">
              <w:t>Making-up including cutting of fabric, provided that the value of non-originating materials used does not exceed 50 % of the EXW or 45 % of the FOB of the product.</w:t>
            </w:r>
          </w:p>
        </w:tc>
      </w:tr>
      <w:tr w:rsidR="00E65DB8" w:rsidRPr="00FA393B" w14:paraId="613B96A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B65F985" w14:textId="77777777" w:rsidR="00E65DB8" w:rsidRPr="00FA393B" w:rsidRDefault="007C24FD" w:rsidP="00FA393B">
            <w:r w:rsidRPr="00FA393B">
              <w:t>Chapter 63</w:t>
            </w:r>
          </w:p>
        </w:tc>
        <w:tc>
          <w:tcPr>
            <w:cnfStyle w:val="000010000000" w:firstRow="0" w:lastRow="0" w:firstColumn="0" w:lastColumn="0" w:oddVBand="1" w:evenVBand="0" w:oddHBand="0" w:evenHBand="0" w:firstRowFirstColumn="0" w:firstRowLastColumn="0" w:lastRowFirstColumn="0" w:lastRowLastColumn="0"/>
            <w:tcW w:w="7755" w:type="dxa"/>
          </w:tcPr>
          <w:p w14:paraId="32221991" w14:textId="77777777" w:rsidR="00E65DB8" w:rsidRPr="00FA393B" w:rsidRDefault="007C24FD" w:rsidP="00FA393B">
            <w:r w:rsidRPr="00FA393B">
              <w:t>Other made up textile articles; sets; worn clothing and worn textile articles; rags</w:t>
            </w:r>
          </w:p>
        </w:tc>
      </w:tr>
      <w:tr w:rsidR="00E65DB8" w:rsidRPr="00FA393B" w14:paraId="0173B8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0E9F37" w14:textId="77777777" w:rsidR="00E65DB8" w:rsidRPr="00FA393B" w:rsidRDefault="007C24FD" w:rsidP="00FA393B">
            <w:r w:rsidRPr="00FA393B">
              <w:t>63.01-63.04</w:t>
            </w:r>
          </w:p>
        </w:tc>
        <w:tc>
          <w:tcPr>
            <w:cnfStyle w:val="000010000000" w:firstRow="0" w:lastRow="0" w:firstColumn="0" w:lastColumn="0" w:oddVBand="1" w:evenVBand="0" w:oddHBand="0" w:evenHBand="0" w:firstRowFirstColumn="0" w:firstRowLastColumn="0" w:lastRowFirstColumn="0" w:lastRowLastColumn="0"/>
            <w:tcW w:w="7755" w:type="dxa"/>
          </w:tcPr>
          <w:p w14:paraId="39FEDD11" w14:textId="77777777" w:rsidR="00E65DB8" w:rsidRPr="00FA393B" w:rsidRDefault="00E65DB8" w:rsidP="00FA393B"/>
        </w:tc>
      </w:tr>
      <w:tr w:rsidR="00E65DB8" w:rsidRPr="00FA393B" w14:paraId="3D88BAA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69CE7A" w14:textId="77777777" w:rsidR="00E65DB8" w:rsidRPr="00FA393B" w:rsidRDefault="007C24FD" w:rsidP="00FA393B">
            <w:r w:rsidRPr="00FA393B">
              <w:t>- Of felt and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2922F7CA" w14:textId="77777777" w:rsidR="00E65DB8" w:rsidRPr="00FA393B" w:rsidRDefault="007C24FD" w:rsidP="00FA393B">
            <w:r w:rsidRPr="00FA393B">
              <w:t>Nonwoven fabric formation combined with making-up including cutting of fabric.</w:t>
            </w:r>
          </w:p>
        </w:tc>
      </w:tr>
      <w:tr w:rsidR="00E65DB8" w:rsidRPr="00FA393B" w14:paraId="149FE1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FBA6C9" w14:textId="77777777" w:rsidR="00E65DB8" w:rsidRPr="00FA393B" w:rsidRDefault="007C24FD" w:rsidP="00FA393B">
            <w:r w:rsidRPr="00FA393B">
              <w:t>- Others</w:t>
            </w:r>
          </w:p>
          <w:p w14:paraId="6E3A4A74" w14:textId="77777777" w:rsidR="00E65DB8" w:rsidRPr="00FA393B" w:rsidRDefault="007C24FD" w:rsidP="00FA393B">
            <w:r w:rsidRPr="00FA393B">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4D473163" w14:textId="77777777" w:rsidR="00E65DB8" w:rsidRPr="00FA393B" w:rsidRDefault="00E65DB8" w:rsidP="00FA393B"/>
          <w:p w14:paraId="3F3E7683" w14:textId="77777777" w:rsidR="00E65DB8" w:rsidRPr="00FA393B" w:rsidRDefault="007C24FD" w:rsidP="00FA393B">
            <w:r w:rsidRPr="00FA393B">
              <w:t>Weaving, knitting or crocheting combined with making-up including cutting of fabric; or</w:t>
            </w:r>
          </w:p>
          <w:p w14:paraId="5A55475F" w14:textId="77777777" w:rsidR="00E65DB8" w:rsidRPr="00FA393B" w:rsidRDefault="007C24FD" w:rsidP="00FA393B">
            <w:r w:rsidRPr="00FA393B">
              <w:t>Production from unembroidered fabric (other than knitted or crocheted), provided that the value of non-originating unembroidered fabric used does not exceed 40 % of the EXW or 35 % of the FOB of the product.</w:t>
            </w:r>
          </w:p>
        </w:tc>
      </w:tr>
      <w:tr w:rsidR="00E65DB8" w:rsidRPr="00FA393B" w14:paraId="2E52D3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A64A97"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A8869E3" w14:textId="77777777" w:rsidR="00E65DB8" w:rsidRPr="00FA393B" w:rsidRDefault="007C24FD" w:rsidP="00FA393B">
            <w:r w:rsidRPr="00FA393B">
              <w:t>Weaving, knitting or crocheting combined with making-up including cutting of fabric.</w:t>
            </w:r>
          </w:p>
        </w:tc>
      </w:tr>
      <w:tr w:rsidR="00E65DB8" w:rsidRPr="00FA393B" w14:paraId="44C7AA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A8B8B64" w14:textId="77777777" w:rsidR="00E65DB8" w:rsidRPr="00FA393B" w:rsidRDefault="007C24FD" w:rsidP="00FA393B">
            <w:r w:rsidRPr="00FA393B">
              <w:t>63.05</w:t>
            </w:r>
          </w:p>
        </w:tc>
        <w:tc>
          <w:tcPr>
            <w:cnfStyle w:val="000010000000" w:firstRow="0" w:lastRow="0" w:firstColumn="0" w:lastColumn="0" w:oddVBand="1" w:evenVBand="0" w:oddHBand="0" w:evenHBand="0" w:firstRowFirstColumn="0" w:firstRowLastColumn="0" w:lastRowFirstColumn="0" w:lastRowLastColumn="0"/>
            <w:tcW w:w="7755" w:type="dxa"/>
          </w:tcPr>
          <w:p w14:paraId="166F3EC4" w14:textId="77777777" w:rsidR="00E65DB8" w:rsidRPr="00FA393B" w:rsidRDefault="007C24FD" w:rsidP="00FA393B">
            <w:r w:rsidRPr="00FA393B">
              <w:t>Extrusion of man-made fibres or spinning of natural or man-made staple fibres, combined with weaving or with knitting and making-up including cutting of fabric.</w:t>
            </w:r>
          </w:p>
        </w:tc>
      </w:tr>
      <w:tr w:rsidR="00E65DB8" w:rsidRPr="00FA393B" w14:paraId="4181987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F67D54" w14:textId="77777777" w:rsidR="00E65DB8" w:rsidRPr="00FA393B" w:rsidRDefault="007C24FD" w:rsidP="00FA393B">
            <w:r w:rsidRPr="00FA393B">
              <w:t>63.06</w:t>
            </w:r>
          </w:p>
        </w:tc>
        <w:tc>
          <w:tcPr>
            <w:cnfStyle w:val="000010000000" w:firstRow="0" w:lastRow="0" w:firstColumn="0" w:lastColumn="0" w:oddVBand="1" w:evenVBand="0" w:oddHBand="0" w:evenHBand="0" w:firstRowFirstColumn="0" w:firstRowLastColumn="0" w:lastRowFirstColumn="0" w:lastRowLastColumn="0"/>
            <w:tcW w:w="7755" w:type="dxa"/>
          </w:tcPr>
          <w:p w14:paraId="1D32D0D1" w14:textId="77777777" w:rsidR="00E65DB8" w:rsidRPr="00FA393B" w:rsidRDefault="00E65DB8" w:rsidP="00FA393B"/>
        </w:tc>
      </w:tr>
      <w:tr w:rsidR="00E65DB8" w:rsidRPr="00FA393B" w14:paraId="598B76E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C33CCA" w14:textId="77777777" w:rsidR="00E65DB8" w:rsidRPr="00FA393B" w:rsidRDefault="007C24FD" w:rsidP="00FA393B">
            <w:r w:rsidRPr="00FA393B">
              <w:t>-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13FFDB44" w14:textId="77777777" w:rsidR="00E65DB8" w:rsidRPr="00FA393B" w:rsidRDefault="007C24FD" w:rsidP="00FA393B">
            <w:r w:rsidRPr="00FA393B">
              <w:t>Nonwoven fabric formation combined with making-up including cutting of fabric.</w:t>
            </w:r>
          </w:p>
        </w:tc>
      </w:tr>
      <w:tr w:rsidR="00E65DB8" w:rsidRPr="00FA393B" w14:paraId="43B415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65E36EA"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76DA085" w14:textId="77777777" w:rsidR="00E65DB8" w:rsidRPr="00FA393B" w:rsidRDefault="007C24FD" w:rsidP="00FA393B">
            <w:r w:rsidRPr="00FA393B">
              <w:t>Weaving combined with making-up including cutting of fabric.</w:t>
            </w:r>
          </w:p>
        </w:tc>
      </w:tr>
      <w:tr w:rsidR="00E65DB8" w:rsidRPr="00FA393B" w14:paraId="5F99F8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EAEE9DA" w14:textId="77777777" w:rsidR="00E65DB8" w:rsidRPr="00FA393B" w:rsidRDefault="007C24FD" w:rsidP="00FA393B">
            <w:r w:rsidRPr="00FA393B">
              <w:t>63.07</w:t>
            </w:r>
          </w:p>
        </w:tc>
        <w:tc>
          <w:tcPr>
            <w:cnfStyle w:val="000010000000" w:firstRow="0" w:lastRow="0" w:firstColumn="0" w:lastColumn="0" w:oddVBand="1" w:evenVBand="0" w:oddHBand="0" w:evenHBand="0" w:firstRowFirstColumn="0" w:firstRowLastColumn="0" w:lastRowFirstColumn="0" w:lastRowLastColumn="0"/>
            <w:tcW w:w="7755" w:type="dxa"/>
          </w:tcPr>
          <w:p w14:paraId="474E2FA7" w14:textId="77777777" w:rsidR="00E65DB8" w:rsidRPr="00FA393B" w:rsidRDefault="007C24FD" w:rsidP="00FA393B">
            <w:r w:rsidRPr="00FA393B">
              <w:t>MaxNOM 40 % (EXW); or</w:t>
            </w:r>
          </w:p>
          <w:p w14:paraId="1D870365" w14:textId="77777777" w:rsidR="00E65DB8" w:rsidRPr="00FA393B" w:rsidRDefault="007C24FD" w:rsidP="00FA393B">
            <w:r w:rsidRPr="00FA393B">
              <w:t>RVC 65 % (FOB).</w:t>
            </w:r>
          </w:p>
        </w:tc>
      </w:tr>
      <w:tr w:rsidR="00E65DB8" w:rsidRPr="00FA393B" w14:paraId="65ECC40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DE68C4" w14:textId="77777777" w:rsidR="00E65DB8" w:rsidRPr="00FA393B" w:rsidRDefault="007C24FD" w:rsidP="00FA393B">
            <w:r w:rsidRPr="00FA393B">
              <w:t>63.08</w:t>
            </w:r>
          </w:p>
        </w:tc>
        <w:tc>
          <w:tcPr>
            <w:cnfStyle w:val="000010000000" w:firstRow="0" w:lastRow="0" w:firstColumn="0" w:lastColumn="0" w:oddVBand="1" w:evenVBand="0" w:oddHBand="0" w:evenHBand="0" w:firstRowFirstColumn="0" w:firstRowLastColumn="0" w:lastRowFirstColumn="0" w:lastRowLastColumn="0"/>
            <w:tcW w:w="7755" w:type="dxa"/>
          </w:tcPr>
          <w:p w14:paraId="5F65F820" w14:textId="77777777" w:rsidR="00E65DB8" w:rsidRPr="00FA393B" w:rsidRDefault="007C24FD" w:rsidP="00FA393B">
            <w:r w:rsidRPr="00FA393B">
              <w:t>Each item in the set must satisfy the rule which would apply to it if it were not included in the set; however, non-originating articles may be incorporated, provided that their total value does not exceed 15 % of the EXW or FOB of the set.</w:t>
            </w:r>
          </w:p>
        </w:tc>
      </w:tr>
      <w:tr w:rsidR="00E65DB8" w:rsidRPr="00FA393B" w14:paraId="4BA806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D7469D" w14:textId="77777777" w:rsidR="00E65DB8" w:rsidRPr="00FA393B" w:rsidRDefault="007C24FD" w:rsidP="00FA393B">
            <w:r w:rsidRPr="00FA393B">
              <w:t>63.09-63.10</w:t>
            </w:r>
          </w:p>
        </w:tc>
        <w:tc>
          <w:tcPr>
            <w:cnfStyle w:val="000010000000" w:firstRow="0" w:lastRow="0" w:firstColumn="0" w:lastColumn="0" w:oddVBand="1" w:evenVBand="0" w:oddHBand="0" w:evenHBand="0" w:firstRowFirstColumn="0" w:firstRowLastColumn="0" w:lastRowFirstColumn="0" w:lastRowLastColumn="0"/>
            <w:tcW w:w="7755" w:type="dxa"/>
          </w:tcPr>
          <w:p w14:paraId="5CBCA237" w14:textId="77777777" w:rsidR="00E65DB8" w:rsidRPr="00FA393B" w:rsidRDefault="007C24FD" w:rsidP="00FA393B">
            <w:r w:rsidRPr="00FA393B">
              <w:t>CTH</w:t>
            </w:r>
          </w:p>
        </w:tc>
      </w:tr>
      <w:tr w:rsidR="00E65DB8" w:rsidRPr="00FA393B" w14:paraId="2B3FEBA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FFD3EB" w14:textId="77777777" w:rsidR="00E65DB8" w:rsidRPr="00FA393B" w:rsidRDefault="007C24FD" w:rsidP="00FA393B">
            <w:r w:rsidRPr="00FA393B">
              <w:t>SECTION XII</w:t>
            </w:r>
          </w:p>
        </w:tc>
        <w:tc>
          <w:tcPr>
            <w:cnfStyle w:val="000010000000" w:firstRow="0" w:lastRow="0" w:firstColumn="0" w:lastColumn="0" w:oddVBand="1" w:evenVBand="0" w:oddHBand="0" w:evenHBand="0" w:firstRowFirstColumn="0" w:firstRowLastColumn="0" w:lastRowFirstColumn="0" w:lastRowLastColumn="0"/>
            <w:tcW w:w="7755" w:type="dxa"/>
          </w:tcPr>
          <w:p w14:paraId="7C718D1F" w14:textId="77777777" w:rsidR="00E65DB8" w:rsidRPr="00FA393B" w:rsidRDefault="007C24FD" w:rsidP="00FA393B">
            <w:r w:rsidRPr="00FA393B">
              <w:t>FOOTWEAR, HEADGEAR, UMBRELLAS, SUN UMBRELLAS, WALKING-STICKS, SEAT-STICKS, WHIPS, RIDING-CROPS AND PARTS THEREOF; PREPARED FEATHERS AND ARTICLES MADE THEREWITH; ARTIFICIAL FLOWERS; ARTICLES OF HUMAN HAIR</w:t>
            </w:r>
          </w:p>
        </w:tc>
      </w:tr>
      <w:tr w:rsidR="00E65DB8" w:rsidRPr="00FA393B" w14:paraId="370C198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403637" w14:textId="77777777" w:rsidR="00E65DB8" w:rsidRPr="00FA393B" w:rsidRDefault="007C24FD" w:rsidP="00FA393B">
            <w:r w:rsidRPr="00FA393B">
              <w:t>Chapter 64</w:t>
            </w:r>
          </w:p>
        </w:tc>
        <w:tc>
          <w:tcPr>
            <w:cnfStyle w:val="000010000000" w:firstRow="0" w:lastRow="0" w:firstColumn="0" w:lastColumn="0" w:oddVBand="1" w:evenVBand="0" w:oddHBand="0" w:evenHBand="0" w:firstRowFirstColumn="0" w:firstRowLastColumn="0" w:lastRowFirstColumn="0" w:lastRowLastColumn="0"/>
            <w:tcW w:w="7755" w:type="dxa"/>
          </w:tcPr>
          <w:p w14:paraId="106CBFF0" w14:textId="77777777" w:rsidR="00E65DB8" w:rsidRPr="00FA393B" w:rsidRDefault="007C24FD" w:rsidP="00FA393B">
            <w:r w:rsidRPr="00FA393B">
              <w:t>Footwear, gaiters and the like; parts of such articles</w:t>
            </w:r>
          </w:p>
        </w:tc>
      </w:tr>
      <w:tr w:rsidR="00E65DB8" w:rsidRPr="00FA393B" w14:paraId="5036BE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3B2FFF" w14:textId="77777777" w:rsidR="00E65DB8" w:rsidRPr="00FA393B" w:rsidRDefault="007C24FD" w:rsidP="00FA393B">
            <w:r w:rsidRPr="00FA393B">
              <w:lastRenderedPageBreak/>
              <w:t>64.01-64.06</w:t>
            </w:r>
          </w:p>
        </w:tc>
        <w:tc>
          <w:tcPr>
            <w:cnfStyle w:val="000010000000" w:firstRow="0" w:lastRow="0" w:firstColumn="0" w:lastColumn="0" w:oddVBand="1" w:evenVBand="0" w:oddHBand="0" w:evenHBand="0" w:firstRowFirstColumn="0" w:firstRowLastColumn="0" w:lastRowFirstColumn="0" w:lastRowLastColumn="0"/>
            <w:tcW w:w="7755" w:type="dxa"/>
          </w:tcPr>
          <w:p w14:paraId="07AD2414" w14:textId="77777777" w:rsidR="00E65DB8" w:rsidRPr="00FA393B" w:rsidRDefault="007C24FD" w:rsidP="00FA393B">
            <w:r w:rsidRPr="00FA393B">
              <w:t>CC;</w:t>
            </w:r>
          </w:p>
          <w:p w14:paraId="184DCFF6" w14:textId="77777777" w:rsidR="00E65DB8" w:rsidRPr="00FA393B" w:rsidRDefault="007C24FD" w:rsidP="00FA393B">
            <w:r w:rsidRPr="00FA393B">
              <w:t>CTH except from headings 64.01 to 64.05 and from assemblies of uppers affixed to inner soles of subheading 6406.90 and MaxNOM 50 % (EXW); or</w:t>
            </w:r>
          </w:p>
          <w:p w14:paraId="7C2FC8C9" w14:textId="77777777" w:rsidR="00E65DB8" w:rsidRPr="00FA393B" w:rsidRDefault="007C24FD" w:rsidP="00FA393B">
            <w:r w:rsidRPr="00FA393B">
              <w:t>CTH except from headings 64.01 to 64.05 and from assemblies of uppers affixed to inner soles of subheading 6406.90 and RVC 55 % (FOB).</w:t>
            </w:r>
          </w:p>
        </w:tc>
      </w:tr>
      <w:tr w:rsidR="00E65DB8" w:rsidRPr="00FA393B" w14:paraId="1796A06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B1640" w14:textId="77777777" w:rsidR="00E65DB8" w:rsidRPr="00FA393B" w:rsidRDefault="007C24FD" w:rsidP="00FA393B">
            <w:r w:rsidRPr="00FA393B">
              <w:t>Chapter 65</w:t>
            </w:r>
          </w:p>
        </w:tc>
        <w:tc>
          <w:tcPr>
            <w:cnfStyle w:val="000010000000" w:firstRow="0" w:lastRow="0" w:firstColumn="0" w:lastColumn="0" w:oddVBand="1" w:evenVBand="0" w:oddHBand="0" w:evenHBand="0" w:firstRowFirstColumn="0" w:firstRowLastColumn="0" w:lastRowFirstColumn="0" w:lastRowLastColumn="0"/>
            <w:tcW w:w="7755" w:type="dxa"/>
          </w:tcPr>
          <w:p w14:paraId="78D17C33" w14:textId="77777777" w:rsidR="00E65DB8" w:rsidRPr="00FA393B" w:rsidRDefault="007C24FD" w:rsidP="00FA393B">
            <w:r w:rsidRPr="00FA393B">
              <w:t>Headgear and parts thereof</w:t>
            </w:r>
          </w:p>
        </w:tc>
      </w:tr>
      <w:tr w:rsidR="00E65DB8" w:rsidRPr="00FA393B" w14:paraId="139BE4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9423E1" w14:textId="77777777" w:rsidR="00E65DB8" w:rsidRPr="00FA393B" w:rsidRDefault="007C24FD" w:rsidP="00FA393B">
            <w:r w:rsidRPr="00FA393B">
              <w:t>65.01-65.07</w:t>
            </w:r>
          </w:p>
        </w:tc>
        <w:tc>
          <w:tcPr>
            <w:cnfStyle w:val="000010000000" w:firstRow="0" w:lastRow="0" w:firstColumn="0" w:lastColumn="0" w:oddVBand="1" w:evenVBand="0" w:oddHBand="0" w:evenHBand="0" w:firstRowFirstColumn="0" w:firstRowLastColumn="0" w:lastRowFirstColumn="0" w:lastRowLastColumn="0"/>
            <w:tcW w:w="7755" w:type="dxa"/>
          </w:tcPr>
          <w:p w14:paraId="36311268" w14:textId="77777777" w:rsidR="00E65DB8" w:rsidRPr="00FA393B" w:rsidRDefault="007C24FD" w:rsidP="00FA393B">
            <w:r w:rsidRPr="00FA393B">
              <w:t>CTH</w:t>
            </w:r>
          </w:p>
        </w:tc>
      </w:tr>
      <w:tr w:rsidR="00E65DB8" w:rsidRPr="00FA393B" w14:paraId="3703DBB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AABE20" w14:textId="77777777" w:rsidR="00E65DB8" w:rsidRPr="00FA393B" w:rsidRDefault="007C24FD" w:rsidP="00FA393B">
            <w:r w:rsidRPr="00FA393B">
              <w:t>Chapter 66</w:t>
            </w:r>
          </w:p>
        </w:tc>
        <w:tc>
          <w:tcPr>
            <w:cnfStyle w:val="000010000000" w:firstRow="0" w:lastRow="0" w:firstColumn="0" w:lastColumn="0" w:oddVBand="1" w:evenVBand="0" w:oddHBand="0" w:evenHBand="0" w:firstRowFirstColumn="0" w:firstRowLastColumn="0" w:lastRowFirstColumn="0" w:lastRowLastColumn="0"/>
            <w:tcW w:w="7755" w:type="dxa"/>
          </w:tcPr>
          <w:p w14:paraId="574CC3E4" w14:textId="77777777" w:rsidR="00E65DB8" w:rsidRPr="00FA393B" w:rsidRDefault="007C24FD" w:rsidP="00FA393B">
            <w:r w:rsidRPr="00FA393B">
              <w:t>Umbrellas, sun umbrellas, walking-sticks, seat-sticks, whips, riding-crops and parts thereof</w:t>
            </w:r>
          </w:p>
        </w:tc>
      </w:tr>
      <w:tr w:rsidR="00E65DB8" w:rsidRPr="00FA393B" w14:paraId="715D49A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1E0AA" w14:textId="77777777" w:rsidR="00E65DB8" w:rsidRPr="00FA393B" w:rsidRDefault="007C24FD" w:rsidP="00FA393B">
            <w:r w:rsidRPr="00FA393B">
              <w:t>66.01-66.03</w:t>
            </w:r>
          </w:p>
        </w:tc>
        <w:tc>
          <w:tcPr>
            <w:cnfStyle w:val="000010000000" w:firstRow="0" w:lastRow="0" w:firstColumn="0" w:lastColumn="0" w:oddVBand="1" w:evenVBand="0" w:oddHBand="0" w:evenHBand="0" w:firstRowFirstColumn="0" w:firstRowLastColumn="0" w:lastRowFirstColumn="0" w:lastRowLastColumn="0"/>
            <w:tcW w:w="7755" w:type="dxa"/>
          </w:tcPr>
          <w:p w14:paraId="0AE4AF08" w14:textId="77777777" w:rsidR="00E65DB8" w:rsidRPr="00FA393B" w:rsidRDefault="007C24FD" w:rsidP="00FA393B">
            <w:r w:rsidRPr="00FA393B">
              <w:t>CTH;</w:t>
            </w:r>
          </w:p>
          <w:p w14:paraId="021B6E26" w14:textId="77777777" w:rsidR="00E65DB8" w:rsidRPr="00FA393B" w:rsidRDefault="007C24FD" w:rsidP="00FA393B">
            <w:r w:rsidRPr="00FA393B">
              <w:t>MaxNOM 50 % (EXW); or RVC 55 % (FOB).</w:t>
            </w:r>
          </w:p>
        </w:tc>
      </w:tr>
      <w:tr w:rsidR="00E65DB8" w:rsidRPr="00FA393B" w14:paraId="150D1CA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E02939" w14:textId="77777777" w:rsidR="00E65DB8" w:rsidRPr="00FA393B" w:rsidRDefault="007C24FD" w:rsidP="00FA393B">
            <w:r w:rsidRPr="00FA393B">
              <w:t>Chapter 67</w:t>
            </w:r>
          </w:p>
        </w:tc>
        <w:tc>
          <w:tcPr>
            <w:cnfStyle w:val="000010000000" w:firstRow="0" w:lastRow="0" w:firstColumn="0" w:lastColumn="0" w:oddVBand="1" w:evenVBand="0" w:oddHBand="0" w:evenHBand="0" w:firstRowFirstColumn="0" w:firstRowLastColumn="0" w:lastRowFirstColumn="0" w:lastRowLastColumn="0"/>
            <w:tcW w:w="7755" w:type="dxa"/>
          </w:tcPr>
          <w:p w14:paraId="0C9A431B" w14:textId="77777777" w:rsidR="00E65DB8" w:rsidRPr="00FA393B" w:rsidRDefault="007C24FD" w:rsidP="00FA393B">
            <w:r w:rsidRPr="00FA393B">
              <w:t>Prepared feathers and down and articles made of feathers or of down; artificial flowers; articles of human hair</w:t>
            </w:r>
          </w:p>
        </w:tc>
      </w:tr>
      <w:tr w:rsidR="00E65DB8" w:rsidRPr="00FA393B" w14:paraId="634CAD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065280" w14:textId="77777777" w:rsidR="00E65DB8" w:rsidRPr="00FA393B" w:rsidRDefault="007C24FD" w:rsidP="00FA393B">
            <w:r w:rsidRPr="00FA393B">
              <w:t>67.01-67.04</w:t>
            </w:r>
          </w:p>
        </w:tc>
        <w:tc>
          <w:tcPr>
            <w:cnfStyle w:val="000010000000" w:firstRow="0" w:lastRow="0" w:firstColumn="0" w:lastColumn="0" w:oddVBand="1" w:evenVBand="0" w:oddHBand="0" w:evenHBand="0" w:firstRowFirstColumn="0" w:firstRowLastColumn="0" w:lastRowFirstColumn="0" w:lastRowLastColumn="0"/>
            <w:tcW w:w="7755" w:type="dxa"/>
          </w:tcPr>
          <w:p w14:paraId="5F97F2DB" w14:textId="77777777" w:rsidR="00E65DB8" w:rsidRPr="00FA393B" w:rsidRDefault="007C24FD" w:rsidP="00FA393B">
            <w:r w:rsidRPr="00FA393B">
              <w:t>CTH</w:t>
            </w:r>
          </w:p>
        </w:tc>
      </w:tr>
      <w:tr w:rsidR="00E65DB8" w:rsidRPr="00FA393B" w14:paraId="1F41771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E529B" w14:textId="77777777" w:rsidR="00E65DB8" w:rsidRPr="00FA393B" w:rsidRDefault="007C24FD" w:rsidP="00FA393B">
            <w:r w:rsidRPr="00FA393B">
              <w:t>SECTION XIII</w:t>
            </w:r>
          </w:p>
        </w:tc>
        <w:tc>
          <w:tcPr>
            <w:cnfStyle w:val="000010000000" w:firstRow="0" w:lastRow="0" w:firstColumn="0" w:lastColumn="0" w:oddVBand="1" w:evenVBand="0" w:oddHBand="0" w:evenHBand="0" w:firstRowFirstColumn="0" w:firstRowLastColumn="0" w:lastRowFirstColumn="0" w:lastRowLastColumn="0"/>
            <w:tcW w:w="7755" w:type="dxa"/>
          </w:tcPr>
          <w:p w14:paraId="47D3B131" w14:textId="77777777" w:rsidR="00E65DB8" w:rsidRPr="00FA393B" w:rsidRDefault="007C24FD" w:rsidP="00FA393B">
            <w:r w:rsidRPr="00FA393B">
              <w:t>ARTICLES OF STONE, PLASTER, CEMENT, ASBESTOS, MICA OR SIMILAR MATERIALS; CERAMIC PRODUCTS; GLASS AND GLASSWARE</w:t>
            </w:r>
          </w:p>
        </w:tc>
      </w:tr>
      <w:tr w:rsidR="00E65DB8" w:rsidRPr="00FA393B" w14:paraId="617530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81D850" w14:textId="77777777" w:rsidR="00E65DB8" w:rsidRPr="00FA393B" w:rsidRDefault="007C24FD" w:rsidP="00FA393B">
            <w:r w:rsidRPr="00FA393B">
              <w:t>Chapter 68</w:t>
            </w:r>
          </w:p>
        </w:tc>
        <w:tc>
          <w:tcPr>
            <w:cnfStyle w:val="000010000000" w:firstRow="0" w:lastRow="0" w:firstColumn="0" w:lastColumn="0" w:oddVBand="1" w:evenVBand="0" w:oddHBand="0" w:evenHBand="0" w:firstRowFirstColumn="0" w:firstRowLastColumn="0" w:lastRowFirstColumn="0" w:lastRowLastColumn="0"/>
            <w:tcW w:w="7755" w:type="dxa"/>
          </w:tcPr>
          <w:p w14:paraId="695448AE" w14:textId="77777777" w:rsidR="00E65DB8" w:rsidRPr="00FA393B" w:rsidRDefault="007C24FD" w:rsidP="00FA393B">
            <w:r w:rsidRPr="00FA393B">
              <w:t>Articles of stone, plaster, cement, asbestos, mica or similar materials</w:t>
            </w:r>
          </w:p>
        </w:tc>
      </w:tr>
      <w:tr w:rsidR="00E65DB8" w:rsidRPr="00FA393B" w14:paraId="1934F3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CBB651" w14:textId="77777777" w:rsidR="00E65DB8" w:rsidRPr="00FA393B" w:rsidRDefault="007C24FD" w:rsidP="00FA393B">
            <w:r w:rsidRPr="00FA393B">
              <w:t>68.01-68.15</w:t>
            </w:r>
          </w:p>
        </w:tc>
        <w:tc>
          <w:tcPr>
            <w:cnfStyle w:val="000010000000" w:firstRow="0" w:lastRow="0" w:firstColumn="0" w:lastColumn="0" w:oddVBand="1" w:evenVBand="0" w:oddHBand="0" w:evenHBand="0" w:firstRowFirstColumn="0" w:firstRowLastColumn="0" w:lastRowFirstColumn="0" w:lastRowLastColumn="0"/>
            <w:tcW w:w="7755" w:type="dxa"/>
          </w:tcPr>
          <w:p w14:paraId="0D1E3D49" w14:textId="77777777" w:rsidR="00E65DB8" w:rsidRPr="00FA393B" w:rsidRDefault="007C24FD" w:rsidP="00FA393B">
            <w:r w:rsidRPr="00FA393B">
              <w:t>CTH;</w:t>
            </w:r>
          </w:p>
          <w:p w14:paraId="5C21D6A9" w14:textId="77777777" w:rsidR="00E65DB8" w:rsidRPr="00FA393B" w:rsidRDefault="007C24FD" w:rsidP="00FA393B">
            <w:r w:rsidRPr="00FA393B">
              <w:t>MaxNOM 70 % (EXW); or RVC 35 % (FOB).</w:t>
            </w:r>
          </w:p>
        </w:tc>
      </w:tr>
      <w:tr w:rsidR="00E65DB8" w:rsidRPr="00FA393B" w14:paraId="4FD3CA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731FFD" w14:textId="77777777" w:rsidR="00E65DB8" w:rsidRPr="00FA393B" w:rsidRDefault="007C24FD" w:rsidP="00FA393B">
            <w:r w:rsidRPr="00FA393B">
              <w:t>Chapter 69</w:t>
            </w:r>
          </w:p>
        </w:tc>
        <w:tc>
          <w:tcPr>
            <w:cnfStyle w:val="000010000000" w:firstRow="0" w:lastRow="0" w:firstColumn="0" w:lastColumn="0" w:oddVBand="1" w:evenVBand="0" w:oddHBand="0" w:evenHBand="0" w:firstRowFirstColumn="0" w:firstRowLastColumn="0" w:lastRowFirstColumn="0" w:lastRowLastColumn="0"/>
            <w:tcW w:w="7755" w:type="dxa"/>
          </w:tcPr>
          <w:p w14:paraId="1E9EDEBD" w14:textId="77777777" w:rsidR="00E65DB8" w:rsidRPr="00FA393B" w:rsidRDefault="007C24FD" w:rsidP="00FA393B">
            <w:r w:rsidRPr="00FA393B">
              <w:t>Ceramic products</w:t>
            </w:r>
          </w:p>
        </w:tc>
      </w:tr>
      <w:tr w:rsidR="00E65DB8" w:rsidRPr="00FA393B" w14:paraId="005ED2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0BB803" w14:textId="77777777" w:rsidR="00E65DB8" w:rsidRPr="00FA393B" w:rsidRDefault="007C24FD" w:rsidP="00FA393B">
            <w:r w:rsidRPr="00FA393B">
              <w:t>69.01-69.14</w:t>
            </w:r>
          </w:p>
        </w:tc>
        <w:tc>
          <w:tcPr>
            <w:cnfStyle w:val="000010000000" w:firstRow="0" w:lastRow="0" w:firstColumn="0" w:lastColumn="0" w:oddVBand="1" w:evenVBand="0" w:oddHBand="0" w:evenHBand="0" w:firstRowFirstColumn="0" w:firstRowLastColumn="0" w:lastRowFirstColumn="0" w:lastRowLastColumn="0"/>
            <w:tcW w:w="7755" w:type="dxa"/>
          </w:tcPr>
          <w:p w14:paraId="5B9F1112" w14:textId="77777777" w:rsidR="00E65DB8" w:rsidRPr="00FA393B" w:rsidRDefault="007C24FD" w:rsidP="00FA393B">
            <w:r w:rsidRPr="00FA393B">
              <w:t>CTH</w:t>
            </w:r>
          </w:p>
        </w:tc>
      </w:tr>
      <w:tr w:rsidR="00E65DB8" w:rsidRPr="00FA393B" w14:paraId="7D5E549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BAA4B7" w14:textId="77777777" w:rsidR="00E65DB8" w:rsidRPr="00FA393B" w:rsidRDefault="007C24FD" w:rsidP="00FA393B">
            <w:r w:rsidRPr="00FA393B">
              <w:t>Chapter 70</w:t>
            </w:r>
          </w:p>
        </w:tc>
        <w:tc>
          <w:tcPr>
            <w:cnfStyle w:val="000010000000" w:firstRow="0" w:lastRow="0" w:firstColumn="0" w:lastColumn="0" w:oddVBand="1" w:evenVBand="0" w:oddHBand="0" w:evenHBand="0" w:firstRowFirstColumn="0" w:firstRowLastColumn="0" w:lastRowFirstColumn="0" w:lastRowLastColumn="0"/>
            <w:tcW w:w="7755" w:type="dxa"/>
          </w:tcPr>
          <w:p w14:paraId="234DDE85" w14:textId="77777777" w:rsidR="00E65DB8" w:rsidRPr="00FA393B" w:rsidRDefault="007C24FD" w:rsidP="00FA393B">
            <w:r w:rsidRPr="00FA393B">
              <w:t>Glass and glassware</w:t>
            </w:r>
          </w:p>
        </w:tc>
      </w:tr>
      <w:tr w:rsidR="00E65DB8" w:rsidRPr="00FA393B" w14:paraId="2BC5DE6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E0924E" w14:textId="77777777" w:rsidR="00E65DB8" w:rsidRPr="00FA393B" w:rsidRDefault="007C24FD" w:rsidP="00FA393B">
            <w:r w:rsidRPr="00FA393B">
              <w:t>70.01-70.05</w:t>
            </w:r>
          </w:p>
        </w:tc>
        <w:tc>
          <w:tcPr>
            <w:cnfStyle w:val="000010000000" w:firstRow="0" w:lastRow="0" w:firstColumn="0" w:lastColumn="0" w:oddVBand="1" w:evenVBand="0" w:oddHBand="0" w:evenHBand="0" w:firstRowFirstColumn="0" w:firstRowLastColumn="0" w:lastRowFirstColumn="0" w:lastRowLastColumn="0"/>
            <w:tcW w:w="7755" w:type="dxa"/>
          </w:tcPr>
          <w:p w14:paraId="105985A4" w14:textId="77777777" w:rsidR="00E65DB8" w:rsidRPr="00FA393B" w:rsidRDefault="007C24FD" w:rsidP="00FA393B">
            <w:r w:rsidRPr="00FA393B">
              <w:t>CTH;</w:t>
            </w:r>
          </w:p>
          <w:p w14:paraId="5568AD1C" w14:textId="77777777" w:rsidR="00E65DB8" w:rsidRPr="00FA393B" w:rsidRDefault="007C24FD" w:rsidP="00FA393B">
            <w:r w:rsidRPr="00FA393B">
              <w:t>MaxNOM 50 % (EXW); or RVC 55 % (FOB).</w:t>
            </w:r>
          </w:p>
        </w:tc>
      </w:tr>
      <w:tr w:rsidR="00E65DB8" w:rsidRPr="00FA393B" w14:paraId="0F327AD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F28124" w14:textId="77777777" w:rsidR="00E65DB8" w:rsidRPr="00FA393B" w:rsidRDefault="007C24FD" w:rsidP="00FA393B">
            <w:r w:rsidRPr="00FA393B">
              <w:t>70.06</w:t>
            </w:r>
          </w:p>
        </w:tc>
        <w:tc>
          <w:tcPr>
            <w:cnfStyle w:val="000010000000" w:firstRow="0" w:lastRow="0" w:firstColumn="0" w:lastColumn="0" w:oddVBand="1" w:evenVBand="0" w:oddHBand="0" w:evenHBand="0" w:firstRowFirstColumn="0" w:firstRowLastColumn="0" w:lastRowFirstColumn="0" w:lastRowLastColumn="0"/>
            <w:tcW w:w="7755" w:type="dxa"/>
          </w:tcPr>
          <w:p w14:paraId="52512CDA" w14:textId="77777777" w:rsidR="00E65DB8" w:rsidRPr="00FA393B" w:rsidRDefault="00E65DB8" w:rsidP="00FA393B"/>
        </w:tc>
      </w:tr>
      <w:tr w:rsidR="00E65DB8" w:rsidRPr="00FA393B" w14:paraId="31F47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9E72AE" w14:textId="77777777" w:rsidR="00E65DB8" w:rsidRPr="00FA393B" w:rsidRDefault="007C24FD" w:rsidP="00FA393B">
            <w:r w:rsidRPr="00FA393B">
              <w:t>- Coated glass-plate substrates</w:t>
            </w:r>
          </w:p>
        </w:tc>
        <w:tc>
          <w:tcPr>
            <w:cnfStyle w:val="000010000000" w:firstRow="0" w:lastRow="0" w:firstColumn="0" w:lastColumn="0" w:oddVBand="1" w:evenVBand="0" w:oddHBand="0" w:evenHBand="0" w:firstRowFirstColumn="0" w:firstRowLastColumn="0" w:lastRowFirstColumn="0" w:lastRowLastColumn="0"/>
            <w:tcW w:w="7755" w:type="dxa"/>
          </w:tcPr>
          <w:p w14:paraId="3FA22D04" w14:textId="77777777" w:rsidR="00E65DB8" w:rsidRPr="00FA393B" w:rsidRDefault="007C24FD" w:rsidP="00FA393B">
            <w:r w:rsidRPr="00FA393B">
              <w:t>CTH; or</w:t>
            </w:r>
          </w:p>
          <w:p w14:paraId="4BA5C7F2" w14:textId="77777777" w:rsidR="00E65DB8" w:rsidRPr="00FA393B" w:rsidRDefault="007C24FD" w:rsidP="00FA393B">
            <w:r w:rsidRPr="00FA393B">
              <w:t>Production from non-coated glass-plate substrate of heading 70.06.</w:t>
            </w:r>
          </w:p>
        </w:tc>
      </w:tr>
      <w:tr w:rsidR="00E65DB8" w:rsidRPr="00FA393B" w14:paraId="4E51798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D6551B"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E8BA54D" w14:textId="77777777" w:rsidR="00E65DB8" w:rsidRPr="00FA393B" w:rsidRDefault="007C24FD" w:rsidP="00FA393B">
            <w:r w:rsidRPr="00FA393B">
              <w:t>CTH except from headings 70.02 to 70.05.</w:t>
            </w:r>
          </w:p>
        </w:tc>
      </w:tr>
      <w:tr w:rsidR="00E65DB8" w:rsidRPr="00FA393B" w14:paraId="3EE0EE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02C784" w14:textId="3FF0158A" w:rsidR="00E65DB8" w:rsidRPr="00FA393B" w:rsidRDefault="007C24FD" w:rsidP="00FA393B">
            <w:r w:rsidRPr="00FA393B">
              <w:t>70.07 -</w:t>
            </w:r>
            <w:r w:rsidR="00D22453" w:rsidRPr="00FA393B">
              <w:t xml:space="preserve"> </w:t>
            </w:r>
            <w:r w:rsidRPr="00FA393B">
              <w:t>70.09</w:t>
            </w:r>
          </w:p>
        </w:tc>
        <w:tc>
          <w:tcPr>
            <w:cnfStyle w:val="000010000000" w:firstRow="0" w:lastRow="0" w:firstColumn="0" w:lastColumn="0" w:oddVBand="1" w:evenVBand="0" w:oddHBand="0" w:evenHBand="0" w:firstRowFirstColumn="0" w:firstRowLastColumn="0" w:lastRowFirstColumn="0" w:lastRowLastColumn="0"/>
            <w:tcW w:w="7755" w:type="dxa"/>
          </w:tcPr>
          <w:p w14:paraId="28AD2118" w14:textId="77777777" w:rsidR="00E65DB8" w:rsidRPr="00FA393B" w:rsidRDefault="007C24FD" w:rsidP="00FA393B">
            <w:r w:rsidRPr="00FA393B">
              <w:t>CTH;</w:t>
            </w:r>
          </w:p>
          <w:p w14:paraId="14DB5F3A" w14:textId="77777777" w:rsidR="00E65DB8" w:rsidRPr="00FA393B" w:rsidRDefault="007C24FD" w:rsidP="00FA393B">
            <w:r w:rsidRPr="00FA393B">
              <w:t>MaxNOM 50 % (EXW); or RVC 55 % (FOB).</w:t>
            </w:r>
          </w:p>
        </w:tc>
      </w:tr>
      <w:tr w:rsidR="006B0248" w:rsidRPr="00FA393B" w14:paraId="56748631" w14:textId="77777777" w:rsidTr="006B024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74BB4A52" w14:textId="55DB6957" w:rsidR="006B0248" w:rsidRPr="00FA393B" w:rsidRDefault="006B0248" w:rsidP="00FA393B">
            <w:r w:rsidRPr="00FA393B">
              <w:t>7007.11</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501F28FE" w14:textId="75B2FFA0" w:rsidR="006B0248" w:rsidRPr="00FA393B" w:rsidRDefault="006B0248" w:rsidP="00FA393B">
            <w:r w:rsidRPr="00FA393B">
              <w:t>Tempering of non-originating materials, provided that non</w:t>
            </w:r>
            <w:r w:rsidRPr="00FA393B">
              <w:noBreakHyphen/>
              <w:t>originating materials of heading 70.07 are not used.</w:t>
            </w:r>
          </w:p>
        </w:tc>
      </w:tr>
      <w:tr w:rsidR="006B0248" w:rsidRPr="00FA393B" w14:paraId="29996915" w14:textId="77777777" w:rsidTr="006B0248">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466F879A" w14:textId="579BD56A" w:rsidR="006B0248" w:rsidRPr="00FA393B" w:rsidRDefault="006B0248" w:rsidP="00FA393B">
            <w:r w:rsidRPr="00FA393B">
              <w:t>7007.21</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3FB1F88F" w14:textId="03B8EC2E" w:rsidR="006B0248" w:rsidRPr="00FA393B" w:rsidRDefault="006B0248" w:rsidP="00FA393B">
            <w:r w:rsidRPr="00FA393B">
              <w:t>Tempering or laminating of non-originating materials, provided that non-originating materials of heading 70.07 are not used.</w:t>
            </w:r>
          </w:p>
        </w:tc>
      </w:tr>
      <w:tr w:rsidR="00E65DB8" w:rsidRPr="00FA393B" w14:paraId="0C40E0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B995DC" w14:textId="77777777" w:rsidR="00E65DB8" w:rsidRPr="00FA393B" w:rsidRDefault="007C24FD" w:rsidP="00FA393B">
            <w:r w:rsidRPr="00FA393B">
              <w:t>70.10</w:t>
            </w:r>
          </w:p>
        </w:tc>
        <w:tc>
          <w:tcPr>
            <w:cnfStyle w:val="000010000000" w:firstRow="0" w:lastRow="0" w:firstColumn="0" w:lastColumn="0" w:oddVBand="1" w:evenVBand="0" w:oddHBand="0" w:evenHBand="0" w:firstRowFirstColumn="0" w:firstRowLastColumn="0" w:lastRowFirstColumn="0" w:lastRowLastColumn="0"/>
            <w:tcW w:w="7755" w:type="dxa"/>
          </w:tcPr>
          <w:p w14:paraId="49B6FE26" w14:textId="77777777" w:rsidR="00E65DB8" w:rsidRPr="00FA393B" w:rsidRDefault="00E65DB8" w:rsidP="00FA393B"/>
        </w:tc>
      </w:tr>
      <w:tr w:rsidR="00E65DB8" w:rsidRPr="00FA393B" w14:paraId="5F09253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1DE3B" w14:textId="77777777" w:rsidR="00E65DB8" w:rsidRPr="00FA393B" w:rsidRDefault="007C24FD" w:rsidP="00FA393B">
            <w:r w:rsidRPr="00FA393B">
              <w:t>- Glass and glassware, containers made of glass</w:t>
            </w:r>
          </w:p>
        </w:tc>
        <w:tc>
          <w:tcPr>
            <w:cnfStyle w:val="000010000000" w:firstRow="0" w:lastRow="0" w:firstColumn="0" w:lastColumn="0" w:oddVBand="1" w:evenVBand="0" w:oddHBand="0" w:evenHBand="0" w:firstRowFirstColumn="0" w:firstRowLastColumn="0" w:lastRowFirstColumn="0" w:lastRowLastColumn="0"/>
            <w:tcW w:w="7755" w:type="dxa"/>
          </w:tcPr>
          <w:p w14:paraId="52B75A1E" w14:textId="77777777" w:rsidR="00E65DB8" w:rsidRPr="00FA393B" w:rsidRDefault="007C24FD" w:rsidP="00FA393B">
            <w:r w:rsidRPr="00FA393B">
              <w:t>CTH; however, non-originating materials of heading 70.10 may be used, provided that their total value does not exceed 15 % of the EXW or the FOB of the product.</w:t>
            </w:r>
          </w:p>
        </w:tc>
      </w:tr>
      <w:tr w:rsidR="00E65DB8" w:rsidRPr="00FA393B" w14:paraId="6BF6D6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478AD"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63F687AC" w14:textId="77777777" w:rsidR="00E65DB8" w:rsidRPr="00FA393B" w:rsidRDefault="007C24FD" w:rsidP="00FA393B">
            <w:r w:rsidRPr="00FA393B">
              <w:t>CTH;</w:t>
            </w:r>
          </w:p>
          <w:p w14:paraId="03BFB106" w14:textId="77777777" w:rsidR="00E65DB8" w:rsidRPr="00FA393B" w:rsidRDefault="007C24FD" w:rsidP="00FA393B">
            <w:r w:rsidRPr="00FA393B">
              <w:t>MaxNOM 50 % (EXW); or RVC 55 % (FOB).</w:t>
            </w:r>
          </w:p>
        </w:tc>
      </w:tr>
      <w:tr w:rsidR="00E65DB8" w:rsidRPr="00FA393B" w14:paraId="09ADAB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A2C7BB" w14:textId="77777777" w:rsidR="00E65DB8" w:rsidRPr="00FA393B" w:rsidRDefault="007C24FD" w:rsidP="00FA393B">
            <w:r w:rsidRPr="00FA393B">
              <w:t>70.11</w:t>
            </w:r>
          </w:p>
        </w:tc>
        <w:tc>
          <w:tcPr>
            <w:cnfStyle w:val="000010000000" w:firstRow="0" w:lastRow="0" w:firstColumn="0" w:lastColumn="0" w:oddVBand="1" w:evenVBand="0" w:oddHBand="0" w:evenHBand="0" w:firstRowFirstColumn="0" w:firstRowLastColumn="0" w:lastRowFirstColumn="0" w:lastRowLastColumn="0"/>
            <w:tcW w:w="7755" w:type="dxa"/>
          </w:tcPr>
          <w:p w14:paraId="3AD53BB5" w14:textId="77777777" w:rsidR="00E65DB8" w:rsidRPr="00FA393B" w:rsidRDefault="007C24FD" w:rsidP="00FA393B">
            <w:r w:rsidRPr="00FA393B">
              <w:t>CTH;</w:t>
            </w:r>
          </w:p>
          <w:p w14:paraId="21606273" w14:textId="77777777" w:rsidR="00E65DB8" w:rsidRPr="00FA393B" w:rsidRDefault="007C24FD" w:rsidP="00FA393B">
            <w:r w:rsidRPr="00FA393B">
              <w:t>MaxNOM 50 % (EXW); or RVC 55 % (FOB).</w:t>
            </w:r>
          </w:p>
        </w:tc>
      </w:tr>
      <w:tr w:rsidR="00E65DB8" w:rsidRPr="00FA393B" w14:paraId="2999DE8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98F92E" w14:textId="77777777" w:rsidR="00E65DB8" w:rsidRPr="00FA393B" w:rsidRDefault="007C24FD" w:rsidP="00FA393B">
            <w:r w:rsidRPr="00FA393B">
              <w:t>70.13</w:t>
            </w:r>
          </w:p>
        </w:tc>
        <w:tc>
          <w:tcPr>
            <w:cnfStyle w:val="000010000000" w:firstRow="0" w:lastRow="0" w:firstColumn="0" w:lastColumn="0" w:oddVBand="1" w:evenVBand="0" w:oddHBand="0" w:evenHBand="0" w:firstRowFirstColumn="0" w:firstRowLastColumn="0" w:lastRowFirstColumn="0" w:lastRowLastColumn="0"/>
            <w:tcW w:w="7755" w:type="dxa"/>
          </w:tcPr>
          <w:p w14:paraId="159C55F2" w14:textId="77777777" w:rsidR="00E65DB8" w:rsidRPr="00FA393B" w:rsidRDefault="007C24FD" w:rsidP="00FA393B">
            <w:r w:rsidRPr="00FA393B">
              <w:t>CTH; however, non-originating materials of heading 70.13 may be used, provided that their total value does not exceed 15 % of the EXW or the FOB of the product.</w:t>
            </w:r>
          </w:p>
        </w:tc>
      </w:tr>
      <w:tr w:rsidR="00E65DB8" w:rsidRPr="00FA393B" w14:paraId="3B0330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FAFB66" w14:textId="77777777" w:rsidR="00E65DB8" w:rsidRPr="00FA393B" w:rsidRDefault="007C24FD" w:rsidP="00FA393B">
            <w:r w:rsidRPr="00FA393B">
              <w:lastRenderedPageBreak/>
              <w:t>70.14-70.17</w:t>
            </w:r>
          </w:p>
        </w:tc>
        <w:tc>
          <w:tcPr>
            <w:cnfStyle w:val="000010000000" w:firstRow="0" w:lastRow="0" w:firstColumn="0" w:lastColumn="0" w:oddVBand="1" w:evenVBand="0" w:oddHBand="0" w:evenHBand="0" w:firstRowFirstColumn="0" w:firstRowLastColumn="0" w:lastRowFirstColumn="0" w:lastRowLastColumn="0"/>
            <w:tcW w:w="7755" w:type="dxa"/>
          </w:tcPr>
          <w:p w14:paraId="4D8B326C" w14:textId="77777777" w:rsidR="00E65DB8" w:rsidRPr="00FA393B" w:rsidRDefault="007C24FD" w:rsidP="00FA393B">
            <w:r w:rsidRPr="00FA393B">
              <w:t>CTH;</w:t>
            </w:r>
          </w:p>
          <w:p w14:paraId="701A462D" w14:textId="77777777" w:rsidR="00E65DB8" w:rsidRPr="00FA393B" w:rsidRDefault="007C24FD" w:rsidP="00FA393B">
            <w:r w:rsidRPr="00FA393B">
              <w:t>MaxNOM 50 % (EXW); or RVC 55 % (FOB).</w:t>
            </w:r>
          </w:p>
        </w:tc>
      </w:tr>
      <w:tr w:rsidR="00E65DB8" w:rsidRPr="00FA393B" w14:paraId="6CA197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6C27FD" w14:textId="77777777" w:rsidR="00E65DB8" w:rsidRPr="00FA393B" w:rsidRDefault="007C24FD" w:rsidP="00FA393B">
            <w:r w:rsidRPr="00FA393B">
              <w:t>7018.10</w:t>
            </w:r>
          </w:p>
        </w:tc>
        <w:tc>
          <w:tcPr>
            <w:cnfStyle w:val="000010000000" w:firstRow="0" w:lastRow="0" w:firstColumn="0" w:lastColumn="0" w:oddVBand="1" w:evenVBand="0" w:oddHBand="0" w:evenHBand="0" w:firstRowFirstColumn="0" w:firstRowLastColumn="0" w:lastRowFirstColumn="0" w:lastRowLastColumn="0"/>
            <w:tcW w:w="7755" w:type="dxa"/>
          </w:tcPr>
          <w:p w14:paraId="4446D68C" w14:textId="77777777" w:rsidR="00E65DB8" w:rsidRPr="00FA393B" w:rsidRDefault="007C24FD" w:rsidP="00FA393B">
            <w:r w:rsidRPr="00FA393B">
              <w:t>CTH</w:t>
            </w:r>
          </w:p>
        </w:tc>
      </w:tr>
      <w:tr w:rsidR="00E65DB8" w:rsidRPr="00FA393B" w14:paraId="346265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226F1" w14:textId="77777777" w:rsidR="00E65DB8" w:rsidRPr="00FA393B" w:rsidRDefault="007C24FD" w:rsidP="00FA393B">
            <w:r w:rsidRPr="00FA393B">
              <w:t>7018.20</w:t>
            </w:r>
          </w:p>
        </w:tc>
        <w:tc>
          <w:tcPr>
            <w:cnfStyle w:val="000010000000" w:firstRow="0" w:lastRow="0" w:firstColumn="0" w:lastColumn="0" w:oddVBand="1" w:evenVBand="0" w:oddHBand="0" w:evenHBand="0" w:firstRowFirstColumn="0" w:firstRowLastColumn="0" w:lastRowFirstColumn="0" w:lastRowLastColumn="0"/>
            <w:tcW w:w="7755" w:type="dxa"/>
          </w:tcPr>
          <w:p w14:paraId="350CB402" w14:textId="77777777" w:rsidR="00E65DB8" w:rsidRPr="00FA393B" w:rsidRDefault="007C24FD" w:rsidP="00FA393B">
            <w:r w:rsidRPr="00FA393B">
              <w:t>CTH;</w:t>
            </w:r>
          </w:p>
          <w:p w14:paraId="43627D01" w14:textId="77777777" w:rsidR="00E65DB8" w:rsidRPr="00FA393B" w:rsidRDefault="007C24FD" w:rsidP="00FA393B">
            <w:r w:rsidRPr="00FA393B">
              <w:t>MaxNOM 50 % (EXW); or RVC 55 % (FOB).</w:t>
            </w:r>
          </w:p>
        </w:tc>
      </w:tr>
      <w:tr w:rsidR="00E65DB8" w:rsidRPr="00FA393B" w14:paraId="4C6F804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E68783" w14:textId="77777777" w:rsidR="00E65DB8" w:rsidRPr="00FA393B" w:rsidRDefault="007C24FD" w:rsidP="00FA393B">
            <w:r w:rsidRPr="00FA393B">
              <w:t>7018.90</w:t>
            </w:r>
          </w:p>
        </w:tc>
        <w:tc>
          <w:tcPr>
            <w:cnfStyle w:val="000010000000" w:firstRow="0" w:lastRow="0" w:firstColumn="0" w:lastColumn="0" w:oddVBand="1" w:evenVBand="0" w:oddHBand="0" w:evenHBand="0" w:firstRowFirstColumn="0" w:firstRowLastColumn="0" w:lastRowFirstColumn="0" w:lastRowLastColumn="0"/>
            <w:tcW w:w="7755" w:type="dxa"/>
          </w:tcPr>
          <w:p w14:paraId="4FE983BB" w14:textId="77777777" w:rsidR="00E65DB8" w:rsidRPr="00FA393B" w:rsidRDefault="007C24FD" w:rsidP="00FA393B">
            <w:r w:rsidRPr="00FA393B">
              <w:t>CTH</w:t>
            </w:r>
          </w:p>
        </w:tc>
      </w:tr>
      <w:tr w:rsidR="00E65DB8" w:rsidRPr="00FA393B" w14:paraId="75A8C8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996B2D" w14:textId="77777777" w:rsidR="00E65DB8" w:rsidRPr="00FA393B" w:rsidRDefault="007C24FD" w:rsidP="00FA393B">
            <w:r w:rsidRPr="00FA393B">
              <w:t>70.19-70.20</w:t>
            </w:r>
          </w:p>
        </w:tc>
        <w:tc>
          <w:tcPr>
            <w:cnfStyle w:val="000010000000" w:firstRow="0" w:lastRow="0" w:firstColumn="0" w:lastColumn="0" w:oddVBand="1" w:evenVBand="0" w:oddHBand="0" w:evenHBand="0" w:firstRowFirstColumn="0" w:firstRowLastColumn="0" w:lastRowFirstColumn="0" w:lastRowLastColumn="0"/>
            <w:tcW w:w="7755" w:type="dxa"/>
          </w:tcPr>
          <w:p w14:paraId="54B18473" w14:textId="77777777" w:rsidR="00E65DB8" w:rsidRPr="00FA393B" w:rsidRDefault="007C24FD" w:rsidP="00FA393B">
            <w:r w:rsidRPr="00FA393B">
              <w:t>CTH;</w:t>
            </w:r>
          </w:p>
          <w:p w14:paraId="39330738" w14:textId="77777777" w:rsidR="00E65DB8" w:rsidRPr="00FA393B" w:rsidRDefault="007C24FD" w:rsidP="00FA393B">
            <w:r w:rsidRPr="00FA393B">
              <w:t>MaxNOM 50 % (EXW); or RVC 55 % (FOB).</w:t>
            </w:r>
          </w:p>
        </w:tc>
      </w:tr>
      <w:tr w:rsidR="00E65DB8" w:rsidRPr="00FA393B" w14:paraId="5127C3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C2F333" w14:textId="77777777" w:rsidR="00E65DB8" w:rsidRPr="00FA393B" w:rsidRDefault="007C24FD" w:rsidP="00FA393B">
            <w:r w:rsidRPr="00FA393B">
              <w:t>SECTION XIV</w:t>
            </w:r>
          </w:p>
        </w:tc>
        <w:tc>
          <w:tcPr>
            <w:cnfStyle w:val="000010000000" w:firstRow="0" w:lastRow="0" w:firstColumn="0" w:lastColumn="0" w:oddVBand="1" w:evenVBand="0" w:oddHBand="0" w:evenHBand="0" w:firstRowFirstColumn="0" w:firstRowLastColumn="0" w:lastRowFirstColumn="0" w:lastRowLastColumn="0"/>
            <w:tcW w:w="7755" w:type="dxa"/>
          </w:tcPr>
          <w:p w14:paraId="2DF8AA2B" w14:textId="77777777" w:rsidR="00E65DB8" w:rsidRPr="00FA393B" w:rsidRDefault="007C24FD" w:rsidP="00FA393B">
            <w:r w:rsidRPr="00FA393B">
              <w:t>NATURAL OR CULTURED PEARLS, PRECIOUS OR</w:t>
            </w:r>
          </w:p>
          <w:p w14:paraId="37A507C4" w14:textId="77777777" w:rsidR="00E65DB8" w:rsidRPr="00FA393B" w:rsidRDefault="007C24FD" w:rsidP="00FA393B">
            <w:r w:rsidRPr="00FA393B">
              <w:t>SEMI-PRECIOUS STONES, PRECIOUS METALS, METALS CLAD WITH PRECIOUS METAL, AND ARTICLES THEREOF; IMITATION JEWELLERY; COIN</w:t>
            </w:r>
          </w:p>
        </w:tc>
      </w:tr>
      <w:tr w:rsidR="00E65DB8" w:rsidRPr="00FA393B" w14:paraId="787ED5F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7ECCD4" w14:textId="77777777" w:rsidR="00E65DB8" w:rsidRPr="00FA393B" w:rsidRDefault="007C24FD" w:rsidP="00FA393B">
            <w:r w:rsidRPr="00FA393B">
              <w:t>Chapter 71</w:t>
            </w:r>
          </w:p>
        </w:tc>
        <w:tc>
          <w:tcPr>
            <w:cnfStyle w:val="000010000000" w:firstRow="0" w:lastRow="0" w:firstColumn="0" w:lastColumn="0" w:oddVBand="1" w:evenVBand="0" w:oddHBand="0" w:evenHBand="0" w:firstRowFirstColumn="0" w:firstRowLastColumn="0" w:lastRowFirstColumn="0" w:lastRowLastColumn="0"/>
            <w:tcW w:w="7755" w:type="dxa"/>
          </w:tcPr>
          <w:p w14:paraId="0484DF80" w14:textId="77777777" w:rsidR="00E65DB8" w:rsidRPr="00FA393B" w:rsidRDefault="007C24FD" w:rsidP="00FA393B">
            <w:r w:rsidRPr="00FA393B">
              <w:t>Natural or cultured pearls, precious or semi-precious stones, precious metals, metals clad with precious metal, and articles thereof; imitation jewellery; coin</w:t>
            </w:r>
          </w:p>
        </w:tc>
      </w:tr>
      <w:tr w:rsidR="00E65DB8" w:rsidRPr="00FA393B" w14:paraId="32001BA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E4365C" w14:textId="77777777" w:rsidR="00E65DB8" w:rsidRPr="00FA393B" w:rsidRDefault="007C24FD" w:rsidP="00FA393B">
            <w:r w:rsidRPr="00FA393B">
              <w:t>71.01</w:t>
            </w:r>
          </w:p>
        </w:tc>
        <w:tc>
          <w:tcPr>
            <w:cnfStyle w:val="000010000000" w:firstRow="0" w:lastRow="0" w:firstColumn="0" w:lastColumn="0" w:oddVBand="1" w:evenVBand="0" w:oddHBand="0" w:evenHBand="0" w:firstRowFirstColumn="0" w:firstRowLastColumn="0" w:lastRowFirstColumn="0" w:lastRowLastColumn="0"/>
            <w:tcW w:w="7755" w:type="dxa"/>
          </w:tcPr>
          <w:p w14:paraId="32062D2E" w14:textId="77777777" w:rsidR="00E65DB8" w:rsidRPr="00FA393B" w:rsidRDefault="007C24FD" w:rsidP="00FA393B">
            <w:r w:rsidRPr="00FA393B">
              <w:t>CC</w:t>
            </w:r>
          </w:p>
        </w:tc>
      </w:tr>
      <w:tr w:rsidR="00E65DB8" w:rsidRPr="00FA393B" w14:paraId="1D3014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3266C8" w14:textId="77777777" w:rsidR="00E65DB8" w:rsidRPr="00FA393B" w:rsidRDefault="007C24FD" w:rsidP="00FA393B">
            <w:r w:rsidRPr="00FA393B">
              <w:t>71.02-71.04</w:t>
            </w:r>
          </w:p>
        </w:tc>
        <w:tc>
          <w:tcPr>
            <w:cnfStyle w:val="000010000000" w:firstRow="0" w:lastRow="0" w:firstColumn="0" w:lastColumn="0" w:oddVBand="1" w:evenVBand="0" w:oddHBand="0" w:evenHBand="0" w:firstRowFirstColumn="0" w:firstRowLastColumn="0" w:lastRowFirstColumn="0" w:lastRowLastColumn="0"/>
            <w:tcW w:w="7755" w:type="dxa"/>
          </w:tcPr>
          <w:p w14:paraId="2D9DE392" w14:textId="77777777" w:rsidR="00E65DB8" w:rsidRPr="00FA393B" w:rsidRDefault="007C24FD" w:rsidP="00FA393B">
            <w:r w:rsidRPr="00FA393B">
              <w:t>CTSH</w:t>
            </w:r>
          </w:p>
        </w:tc>
      </w:tr>
      <w:tr w:rsidR="00E65DB8" w:rsidRPr="00FA393B" w14:paraId="2AAE2D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F891B" w14:textId="77777777" w:rsidR="00E65DB8" w:rsidRPr="00FA393B" w:rsidRDefault="007C24FD" w:rsidP="00FA393B">
            <w:r w:rsidRPr="00FA393B">
              <w:t>71.05</w:t>
            </w:r>
          </w:p>
        </w:tc>
        <w:tc>
          <w:tcPr>
            <w:cnfStyle w:val="000010000000" w:firstRow="0" w:lastRow="0" w:firstColumn="0" w:lastColumn="0" w:oddVBand="1" w:evenVBand="0" w:oddHBand="0" w:evenHBand="0" w:firstRowFirstColumn="0" w:firstRowLastColumn="0" w:lastRowFirstColumn="0" w:lastRowLastColumn="0"/>
            <w:tcW w:w="7755" w:type="dxa"/>
          </w:tcPr>
          <w:p w14:paraId="158BAE66" w14:textId="77777777" w:rsidR="00E65DB8" w:rsidRPr="00FA393B" w:rsidRDefault="007C24FD" w:rsidP="00FA393B">
            <w:r w:rsidRPr="00FA393B">
              <w:t>CTH</w:t>
            </w:r>
          </w:p>
        </w:tc>
      </w:tr>
      <w:tr w:rsidR="00E65DB8" w:rsidRPr="00FA393B" w14:paraId="6C2D7A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4C5BD" w14:textId="77777777" w:rsidR="00E65DB8" w:rsidRPr="00FA393B" w:rsidRDefault="007C24FD" w:rsidP="00FA393B">
            <w:r w:rsidRPr="00FA393B">
              <w:t>71.06</w:t>
            </w:r>
          </w:p>
        </w:tc>
        <w:tc>
          <w:tcPr>
            <w:cnfStyle w:val="000010000000" w:firstRow="0" w:lastRow="0" w:firstColumn="0" w:lastColumn="0" w:oddVBand="1" w:evenVBand="0" w:oddHBand="0" w:evenHBand="0" w:firstRowFirstColumn="0" w:firstRowLastColumn="0" w:lastRowFirstColumn="0" w:lastRowLastColumn="0"/>
            <w:tcW w:w="7755" w:type="dxa"/>
          </w:tcPr>
          <w:p w14:paraId="72F2EAFA" w14:textId="77777777" w:rsidR="00E65DB8" w:rsidRPr="00FA393B" w:rsidRDefault="00E65DB8" w:rsidP="00FA393B"/>
        </w:tc>
      </w:tr>
      <w:tr w:rsidR="00E65DB8" w:rsidRPr="00FA393B" w14:paraId="03ECD4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CDA9D3" w14:textId="77777777" w:rsidR="00E65DB8" w:rsidRPr="00FA393B" w:rsidRDefault="007C24FD" w:rsidP="00FA393B">
            <w:r w:rsidRPr="00FA393B">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17F8CDE9" w14:textId="77777777" w:rsidR="00E65DB8" w:rsidRPr="00FA393B" w:rsidRDefault="007C24FD" w:rsidP="00FA393B">
            <w:r w:rsidRPr="00FA393B">
              <w:t>CTH except from headings 71.06, 71.08 and 71.10;</w:t>
            </w:r>
          </w:p>
          <w:p w14:paraId="3F001758" w14:textId="77777777" w:rsidR="00E65DB8" w:rsidRPr="00FA393B" w:rsidRDefault="007C24FD" w:rsidP="00FA393B">
            <w:r w:rsidRPr="00FA393B">
              <w:t>Electrolytic, thermal or chemical separation of precious metals of headings 71.06, 71.08 and 71.10; or</w:t>
            </w:r>
          </w:p>
          <w:p w14:paraId="018C718D" w14:textId="77777777" w:rsidR="00E65DB8" w:rsidRPr="00FA393B" w:rsidRDefault="007C24FD" w:rsidP="00FA393B">
            <w:r w:rsidRPr="00FA393B">
              <w:t>Fusion or alloying of precious metals of headings 71.06, 71.08 and 71.10 with each other or with base metals or purification.</w:t>
            </w:r>
          </w:p>
        </w:tc>
      </w:tr>
      <w:tr w:rsidR="00E65DB8" w:rsidRPr="00FA393B" w14:paraId="3269F7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AFD7D1" w14:textId="77777777" w:rsidR="00E65DB8" w:rsidRPr="00FA393B" w:rsidRDefault="007C24FD" w:rsidP="00FA393B">
            <w:r w:rsidRPr="00FA393B">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07F7399D" w14:textId="77777777" w:rsidR="00E65DB8" w:rsidRPr="00FA393B" w:rsidRDefault="007C24FD" w:rsidP="00FA393B">
            <w:r w:rsidRPr="00FA393B">
              <w:t>Production from unwrought precious metals.</w:t>
            </w:r>
          </w:p>
        </w:tc>
      </w:tr>
      <w:tr w:rsidR="00E65DB8" w:rsidRPr="00FA393B" w14:paraId="44E1EEF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4B485C" w14:textId="77777777" w:rsidR="00E65DB8" w:rsidRPr="00FA393B" w:rsidRDefault="007C24FD" w:rsidP="00FA393B">
            <w:r w:rsidRPr="00FA393B">
              <w:t>71.07</w:t>
            </w:r>
          </w:p>
        </w:tc>
        <w:tc>
          <w:tcPr>
            <w:cnfStyle w:val="000010000000" w:firstRow="0" w:lastRow="0" w:firstColumn="0" w:lastColumn="0" w:oddVBand="1" w:evenVBand="0" w:oddHBand="0" w:evenHBand="0" w:firstRowFirstColumn="0" w:firstRowLastColumn="0" w:lastRowFirstColumn="0" w:lastRowLastColumn="0"/>
            <w:tcW w:w="7755" w:type="dxa"/>
          </w:tcPr>
          <w:p w14:paraId="3123C8FA" w14:textId="77777777" w:rsidR="00E65DB8" w:rsidRPr="00FA393B" w:rsidRDefault="00E65DB8" w:rsidP="00FA393B"/>
        </w:tc>
      </w:tr>
      <w:tr w:rsidR="00E65DB8" w:rsidRPr="00FA393B" w14:paraId="2D0CFC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98FDD1" w14:textId="77777777" w:rsidR="00E65DB8" w:rsidRPr="00FA393B" w:rsidRDefault="007C24FD" w:rsidP="00FA393B">
            <w:r w:rsidRPr="00FA393B">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4A4DFDC3" w14:textId="77777777" w:rsidR="00E65DB8" w:rsidRPr="00FA393B" w:rsidRDefault="007C24FD" w:rsidP="00FA393B">
            <w:r w:rsidRPr="00FA393B">
              <w:t>Production from metals clad with precious metals, unwrought.</w:t>
            </w:r>
          </w:p>
        </w:tc>
      </w:tr>
      <w:tr w:rsidR="00E65DB8" w:rsidRPr="00FA393B" w14:paraId="6D68A2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F3FE17"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7679FC2" w14:textId="77777777" w:rsidR="00E65DB8" w:rsidRPr="00FA393B" w:rsidRDefault="007C24FD" w:rsidP="00FA393B">
            <w:r w:rsidRPr="00FA393B">
              <w:t>CTH</w:t>
            </w:r>
          </w:p>
        </w:tc>
      </w:tr>
      <w:tr w:rsidR="00E65DB8" w:rsidRPr="00FA393B" w14:paraId="56B2CD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2C1E57" w14:textId="77777777" w:rsidR="00E65DB8" w:rsidRPr="00FA393B" w:rsidRDefault="007C24FD" w:rsidP="00FA393B">
            <w:r w:rsidRPr="00FA393B">
              <w:t>71.08</w:t>
            </w:r>
          </w:p>
        </w:tc>
        <w:tc>
          <w:tcPr>
            <w:cnfStyle w:val="000010000000" w:firstRow="0" w:lastRow="0" w:firstColumn="0" w:lastColumn="0" w:oddVBand="1" w:evenVBand="0" w:oddHBand="0" w:evenHBand="0" w:firstRowFirstColumn="0" w:firstRowLastColumn="0" w:lastRowFirstColumn="0" w:lastRowLastColumn="0"/>
            <w:tcW w:w="7755" w:type="dxa"/>
          </w:tcPr>
          <w:p w14:paraId="5194DB6D" w14:textId="77777777" w:rsidR="00E65DB8" w:rsidRPr="00FA393B" w:rsidRDefault="00E65DB8" w:rsidP="00FA393B"/>
        </w:tc>
      </w:tr>
      <w:tr w:rsidR="00E65DB8" w:rsidRPr="00FA393B" w14:paraId="6AB579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712725" w14:textId="77777777" w:rsidR="00E65DB8" w:rsidRPr="00FA393B" w:rsidRDefault="007C24FD" w:rsidP="00FA393B">
            <w:r w:rsidRPr="00FA393B">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23F76B7E" w14:textId="77777777" w:rsidR="00E65DB8" w:rsidRPr="00FA393B" w:rsidRDefault="007C24FD" w:rsidP="00FA393B">
            <w:r w:rsidRPr="00FA393B">
              <w:t>CTH except from headings 71.06, 71.08 and 71.10;</w:t>
            </w:r>
          </w:p>
          <w:p w14:paraId="65E38B53" w14:textId="77777777" w:rsidR="00E65DB8" w:rsidRPr="00FA393B" w:rsidRDefault="007C24FD" w:rsidP="00FA393B">
            <w:r w:rsidRPr="00FA393B">
              <w:t>Electrolytic, thermal or chemical separation of precious metals of headings 71.06, 71.08 and 71.10; or</w:t>
            </w:r>
          </w:p>
          <w:p w14:paraId="6564E516" w14:textId="77777777" w:rsidR="00E65DB8" w:rsidRPr="00FA393B" w:rsidRDefault="007C24FD" w:rsidP="00FA393B">
            <w:r w:rsidRPr="00FA393B">
              <w:t>Fusion or alloying of precious metals of headings 71.06, 71.08 and 71.10 with each other or with base metals or purification.</w:t>
            </w:r>
          </w:p>
        </w:tc>
      </w:tr>
      <w:tr w:rsidR="00E65DB8" w:rsidRPr="00FA393B" w14:paraId="18D613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00FF4D" w14:textId="77777777" w:rsidR="00E65DB8" w:rsidRPr="00FA393B" w:rsidRDefault="007C24FD" w:rsidP="00FA393B">
            <w:r w:rsidRPr="00FA393B">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744F1498" w14:textId="77777777" w:rsidR="00E65DB8" w:rsidRPr="00FA393B" w:rsidRDefault="007C24FD" w:rsidP="00FA393B">
            <w:r w:rsidRPr="00FA393B">
              <w:t>Production from unwrought precious metals.</w:t>
            </w:r>
          </w:p>
        </w:tc>
      </w:tr>
      <w:tr w:rsidR="00E65DB8" w:rsidRPr="00FA393B" w14:paraId="42BE2E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B49237" w14:textId="77777777" w:rsidR="00E65DB8" w:rsidRPr="00FA393B" w:rsidRDefault="007C24FD" w:rsidP="00FA393B">
            <w:r w:rsidRPr="00FA393B">
              <w:t>71.09</w:t>
            </w:r>
          </w:p>
        </w:tc>
        <w:tc>
          <w:tcPr>
            <w:cnfStyle w:val="000010000000" w:firstRow="0" w:lastRow="0" w:firstColumn="0" w:lastColumn="0" w:oddVBand="1" w:evenVBand="0" w:oddHBand="0" w:evenHBand="0" w:firstRowFirstColumn="0" w:firstRowLastColumn="0" w:lastRowFirstColumn="0" w:lastRowLastColumn="0"/>
            <w:tcW w:w="7755" w:type="dxa"/>
          </w:tcPr>
          <w:p w14:paraId="155A42B7" w14:textId="77777777" w:rsidR="00E65DB8" w:rsidRPr="00FA393B" w:rsidRDefault="00E65DB8" w:rsidP="00FA393B"/>
        </w:tc>
      </w:tr>
      <w:tr w:rsidR="00E65DB8" w:rsidRPr="00FA393B" w14:paraId="0396B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FEBAC3" w14:textId="77777777" w:rsidR="00E65DB8" w:rsidRPr="00FA393B" w:rsidRDefault="007C24FD" w:rsidP="00FA393B">
            <w:r w:rsidRPr="00FA393B">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0B4F7DB8" w14:textId="77777777" w:rsidR="00E65DB8" w:rsidRPr="00FA393B" w:rsidRDefault="007C24FD" w:rsidP="00FA393B">
            <w:r w:rsidRPr="00FA393B">
              <w:t>Production from metals clad with precious metals, unwrought.</w:t>
            </w:r>
          </w:p>
        </w:tc>
      </w:tr>
      <w:tr w:rsidR="00E65DB8" w:rsidRPr="00FA393B" w14:paraId="2DA64A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3859"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77CA798F" w14:textId="77777777" w:rsidR="00E65DB8" w:rsidRPr="00FA393B" w:rsidRDefault="007C24FD" w:rsidP="00FA393B">
            <w:r w:rsidRPr="00FA393B">
              <w:t>CTH</w:t>
            </w:r>
          </w:p>
        </w:tc>
      </w:tr>
      <w:tr w:rsidR="00E65DB8" w:rsidRPr="00FA393B" w14:paraId="06B98B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934AD1" w14:textId="77777777" w:rsidR="00E65DB8" w:rsidRPr="00FA393B" w:rsidRDefault="007C24FD" w:rsidP="00FA393B">
            <w:r w:rsidRPr="00FA393B">
              <w:t>71.10</w:t>
            </w:r>
          </w:p>
        </w:tc>
        <w:tc>
          <w:tcPr>
            <w:cnfStyle w:val="000010000000" w:firstRow="0" w:lastRow="0" w:firstColumn="0" w:lastColumn="0" w:oddVBand="1" w:evenVBand="0" w:oddHBand="0" w:evenHBand="0" w:firstRowFirstColumn="0" w:firstRowLastColumn="0" w:lastRowFirstColumn="0" w:lastRowLastColumn="0"/>
            <w:tcW w:w="7755" w:type="dxa"/>
          </w:tcPr>
          <w:p w14:paraId="30AA0CCB" w14:textId="77777777" w:rsidR="00E65DB8" w:rsidRPr="00FA393B" w:rsidRDefault="00E65DB8" w:rsidP="00FA393B"/>
        </w:tc>
      </w:tr>
      <w:tr w:rsidR="00E65DB8" w:rsidRPr="00FA393B" w14:paraId="2E63F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2BAF30" w14:textId="77777777" w:rsidR="00E65DB8" w:rsidRPr="00FA393B" w:rsidRDefault="007C24FD" w:rsidP="00FA393B">
            <w:r w:rsidRPr="00FA393B">
              <w:lastRenderedPageBreak/>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01EC8DCC" w14:textId="77777777" w:rsidR="00E65DB8" w:rsidRPr="00FA393B" w:rsidRDefault="007C24FD" w:rsidP="00FA393B">
            <w:r w:rsidRPr="00FA393B">
              <w:t>CTH except from headings 71.06, 71.08 and 71.10;</w:t>
            </w:r>
          </w:p>
          <w:p w14:paraId="6B0877EA" w14:textId="77777777" w:rsidR="00E65DB8" w:rsidRPr="00FA393B" w:rsidRDefault="007C24FD" w:rsidP="00FA393B">
            <w:r w:rsidRPr="00FA393B">
              <w:t>Electrolytic, thermal or chemical separation of precious metals of headings 71.06, 71.08 and 71.10; or</w:t>
            </w:r>
          </w:p>
          <w:p w14:paraId="3EED3DAD" w14:textId="77777777" w:rsidR="00E65DB8" w:rsidRPr="00FA393B" w:rsidRDefault="007C24FD" w:rsidP="00FA393B">
            <w:r w:rsidRPr="00FA393B">
              <w:t>Fusion or alloying of precious metals of headings 71.06, 71.08 and 71.10 with each other or with base metals or purification.</w:t>
            </w:r>
          </w:p>
        </w:tc>
      </w:tr>
      <w:tr w:rsidR="00E65DB8" w:rsidRPr="00FA393B" w14:paraId="29720E8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D7C53" w14:textId="77777777" w:rsidR="00E65DB8" w:rsidRPr="00FA393B" w:rsidRDefault="007C24FD" w:rsidP="00FA393B">
            <w:r w:rsidRPr="00FA393B">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4FC73CBD" w14:textId="77777777" w:rsidR="00E65DB8" w:rsidRPr="00FA393B" w:rsidRDefault="007C24FD" w:rsidP="00FA393B">
            <w:r w:rsidRPr="00FA393B">
              <w:t>Production from unwrought precious metals.</w:t>
            </w:r>
          </w:p>
        </w:tc>
      </w:tr>
      <w:tr w:rsidR="00E65DB8" w:rsidRPr="00FA393B" w14:paraId="4AAF31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A43227" w14:textId="77777777" w:rsidR="00E65DB8" w:rsidRPr="00FA393B" w:rsidRDefault="007C24FD" w:rsidP="00FA393B">
            <w:r w:rsidRPr="00FA393B">
              <w:t>71.11</w:t>
            </w:r>
          </w:p>
        </w:tc>
        <w:tc>
          <w:tcPr>
            <w:cnfStyle w:val="000010000000" w:firstRow="0" w:lastRow="0" w:firstColumn="0" w:lastColumn="0" w:oddVBand="1" w:evenVBand="0" w:oddHBand="0" w:evenHBand="0" w:firstRowFirstColumn="0" w:firstRowLastColumn="0" w:lastRowFirstColumn="0" w:lastRowLastColumn="0"/>
            <w:tcW w:w="7755" w:type="dxa"/>
          </w:tcPr>
          <w:p w14:paraId="1124C53B" w14:textId="77777777" w:rsidR="00E65DB8" w:rsidRPr="00FA393B" w:rsidRDefault="00E65DB8" w:rsidP="00FA393B"/>
        </w:tc>
      </w:tr>
      <w:tr w:rsidR="00E65DB8" w:rsidRPr="00FA393B" w14:paraId="4630F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1305AF" w14:textId="77777777" w:rsidR="00E65DB8" w:rsidRPr="00FA393B" w:rsidRDefault="007C24FD" w:rsidP="00FA393B">
            <w:r w:rsidRPr="00FA393B">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7ACDD9FF" w14:textId="77777777" w:rsidR="00E65DB8" w:rsidRPr="00FA393B" w:rsidRDefault="007C24FD" w:rsidP="00FA393B">
            <w:r w:rsidRPr="00FA393B">
              <w:t>Production from metals clad with precious metals, unwrought.</w:t>
            </w:r>
          </w:p>
        </w:tc>
      </w:tr>
      <w:tr w:rsidR="00E65DB8" w:rsidRPr="00FA393B" w14:paraId="4083E8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F9A75F"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0796D55C" w14:textId="77777777" w:rsidR="00E65DB8" w:rsidRPr="00FA393B" w:rsidRDefault="007C24FD" w:rsidP="00FA393B">
            <w:r w:rsidRPr="00FA393B">
              <w:t>CTH</w:t>
            </w:r>
          </w:p>
        </w:tc>
      </w:tr>
      <w:tr w:rsidR="00E65DB8" w:rsidRPr="00FA393B" w14:paraId="2C33FE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883F59" w14:textId="77777777" w:rsidR="00E65DB8" w:rsidRPr="00FA393B" w:rsidRDefault="007C24FD" w:rsidP="00FA393B">
            <w:r w:rsidRPr="00FA393B">
              <w:t>71.12</w:t>
            </w:r>
          </w:p>
        </w:tc>
        <w:tc>
          <w:tcPr>
            <w:cnfStyle w:val="000010000000" w:firstRow="0" w:lastRow="0" w:firstColumn="0" w:lastColumn="0" w:oddVBand="1" w:evenVBand="0" w:oddHBand="0" w:evenHBand="0" w:firstRowFirstColumn="0" w:firstRowLastColumn="0" w:lastRowFirstColumn="0" w:lastRowLastColumn="0"/>
            <w:tcW w:w="7755" w:type="dxa"/>
          </w:tcPr>
          <w:p w14:paraId="48F2F87F" w14:textId="77777777" w:rsidR="00E65DB8" w:rsidRPr="00FA393B" w:rsidRDefault="007C24FD" w:rsidP="00FA393B">
            <w:r w:rsidRPr="00FA393B">
              <w:t>CTH</w:t>
            </w:r>
          </w:p>
        </w:tc>
      </w:tr>
      <w:tr w:rsidR="00E65DB8" w:rsidRPr="00FA393B" w14:paraId="6E2BFA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BED558" w14:textId="77777777" w:rsidR="00E65DB8" w:rsidRPr="00FA393B" w:rsidRDefault="007C24FD" w:rsidP="00FA393B">
            <w:r w:rsidRPr="00FA393B">
              <w:t>71.13-71.17</w:t>
            </w:r>
          </w:p>
        </w:tc>
        <w:tc>
          <w:tcPr>
            <w:cnfStyle w:val="000010000000" w:firstRow="0" w:lastRow="0" w:firstColumn="0" w:lastColumn="0" w:oddVBand="1" w:evenVBand="0" w:oddHBand="0" w:evenHBand="0" w:firstRowFirstColumn="0" w:firstRowLastColumn="0" w:lastRowFirstColumn="0" w:lastRowLastColumn="0"/>
            <w:tcW w:w="7755" w:type="dxa"/>
          </w:tcPr>
          <w:p w14:paraId="710B7346" w14:textId="77777777" w:rsidR="00E65DB8" w:rsidRPr="00FA393B" w:rsidRDefault="007C24FD" w:rsidP="00FA393B">
            <w:r w:rsidRPr="00FA393B">
              <w:t>CTH except from headings 71.13 to 71.17; MaxNOM 50 % (EXW); or</w:t>
            </w:r>
          </w:p>
          <w:p w14:paraId="5F522A41" w14:textId="77777777" w:rsidR="00E65DB8" w:rsidRPr="00FA393B" w:rsidRDefault="007C24FD" w:rsidP="00FA393B">
            <w:r w:rsidRPr="00FA393B">
              <w:t>RVC 55 % (FOB).</w:t>
            </w:r>
          </w:p>
        </w:tc>
      </w:tr>
      <w:tr w:rsidR="00E65DB8" w:rsidRPr="00FA393B" w14:paraId="078573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27506E" w14:textId="77777777" w:rsidR="00E65DB8" w:rsidRPr="00FA393B" w:rsidRDefault="007C24FD" w:rsidP="00FA393B">
            <w:r w:rsidRPr="00FA393B">
              <w:t>71.18</w:t>
            </w:r>
          </w:p>
        </w:tc>
        <w:tc>
          <w:tcPr>
            <w:cnfStyle w:val="000010000000" w:firstRow="0" w:lastRow="0" w:firstColumn="0" w:lastColumn="0" w:oddVBand="1" w:evenVBand="0" w:oddHBand="0" w:evenHBand="0" w:firstRowFirstColumn="0" w:firstRowLastColumn="0" w:lastRowFirstColumn="0" w:lastRowLastColumn="0"/>
            <w:tcW w:w="7755" w:type="dxa"/>
          </w:tcPr>
          <w:p w14:paraId="0745456F" w14:textId="77777777" w:rsidR="00E65DB8" w:rsidRPr="00FA393B" w:rsidRDefault="007C24FD" w:rsidP="00FA393B">
            <w:r w:rsidRPr="00FA393B">
              <w:t>CTH</w:t>
            </w:r>
          </w:p>
        </w:tc>
      </w:tr>
      <w:tr w:rsidR="00E65DB8" w:rsidRPr="00FA393B" w14:paraId="24A676A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9A2311" w14:textId="77777777" w:rsidR="00E65DB8" w:rsidRPr="00FA393B" w:rsidRDefault="007C24FD" w:rsidP="00FA393B">
            <w:r w:rsidRPr="00FA393B">
              <w:t>SECTION XV</w:t>
            </w:r>
          </w:p>
        </w:tc>
        <w:tc>
          <w:tcPr>
            <w:cnfStyle w:val="000010000000" w:firstRow="0" w:lastRow="0" w:firstColumn="0" w:lastColumn="0" w:oddVBand="1" w:evenVBand="0" w:oddHBand="0" w:evenHBand="0" w:firstRowFirstColumn="0" w:firstRowLastColumn="0" w:lastRowFirstColumn="0" w:lastRowLastColumn="0"/>
            <w:tcW w:w="7755" w:type="dxa"/>
          </w:tcPr>
          <w:p w14:paraId="25400903" w14:textId="77777777" w:rsidR="00E65DB8" w:rsidRPr="00FA393B" w:rsidRDefault="007C24FD" w:rsidP="00FA393B">
            <w:r w:rsidRPr="00FA393B">
              <w:t>BASE METALS AND ARTICLES OF BASE METAL</w:t>
            </w:r>
          </w:p>
        </w:tc>
      </w:tr>
      <w:tr w:rsidR="00E65DB8" w:rsidRPr="00FA393B" w14:paraId="6E17FB7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22D836" w14:textId="77777777" w:rsidR="00E65DB8" w:rsidRPr="00FA393B" w:rsidRDefault="007C24FD" w:rsidP="00FA393B">
            <w:r w:rsidRPr="00FA393B">
              <w:t>Chapter 72</w:t>
            </w:r>
          </w:p>
        </w:tc>
        <w:tc>
          <w:tcPr>
            <w:cnfStyle w:val="000010000000" w:firstRow="0" w:lastRow="0" w:firstColumn="0" w:lastColumn="0" w:oddVBand="1" w:evenVBand="0" w:oddHBand="0" w:evenHBand="0" w:firstRowFirstColumn="0" w:firstRowLastColumn="0" w:lastRowFirstColumn="0" w:lastRowLastColumn="0"/>
            <w:tcW w:w="7755" w:type="dxa"/>
          </w:tcPr>
          <w:p w14:paraId="50CD468A" w14:textId="77777777" w:rsidR="00E65DB8" w:rsidRPr="00FA393B" w:rsidRDefault="007C24FD" w:rsidP="00FA393B">
            <w:r w:rsidRPr="00FA393B">
              <w:t>Iron and steel</w:t>
            </w:r>
          </w:p>
        </w:tc>
      </w:tr>
      <w:tr w:rsidR="00E65DB8" w:rsidRPr="00FA393B" w14:paraId="0DD050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15F9B1" w14:textId="77777777" w:rsidR="00E65DB8" w:rsidRPr="00FA393B" w:rsidRDefault="007C24FD" w:rsidP="00FA393B">
            <w:r w:rsidRPr="00FA393B">
              <w:t>72.01-72.06</w:t>
            </w:r>
          </w:p>
        </w:tc>
        <w:tc>
          <w:tcPr>
            <w:cnfStyle w:val="000010000000" w:firstRow="0" w:lastRow="0" w:firstColumn="0" w:lastColumn="0" w:oddVBand="1" w:evenVBand="0" w:oddHBand="0" w:evenHBand="0" w:firstRowFirstColumn="0" w:firstRowLastColumn="0" w:lastRowFirstColumn="0" w:lastRowLastColumn="0"/>
            <w:tcW w:w="7755" w:type="dxa"/>
          </w:tcPr>
          <w:p w14:paraId="4B18B479" w14:textId="77777777" w:rsidR="00E65DB8" w:rsidRPr="00FA393B" w:rsidRDefault="007C24FD" w:rsidP="00FA393B">
            <w:r w:rsidRPr="00FA393B">
              <w:t>CTH</w:t>
            </w:r>
          </w:p>
        </w:tc>
      </w:tr>
      <w:tr w:rsidR="00E65DB8" w:rsidRPr="00FA393B" w14:paraId="39ED00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9F21D0" w14:textId="77777777" w:rsidR="00E65DB8" w:rsidRPr="00FA393B" w:rsidRDefault="007C24FD" w:rsidP="00FA393B">
            <w:r w:rsidRPr="00FA393B">
              <w:t>72.07</w:t>
            </w:r>
          </w:p>
        </w:tc>
        <w:tc>
          <w:tcPr>
            <w:cnfStyle w:val="000010000000" w:firstRow="0" w:lastRow="0" w:firstColumn="0" w:lastColumn="0" w:oddVBand="1" w:evenVBand="0" w:oddHBand="0" w:evenHBand="0" w:firstRowFirstColumn="0" w:firstRowLastColumn="0" w:lastRowFirstColumn="0" w:lastRowLastColumn="0"/>
            <w:tcW w:w="7755" w:type="dxa"/>
          </w:tcPr>
          <w:p w14:paraId="72E0ECE5" w14:textId="77777777" w:rsidR="00E65DB8" w:rsidRPr="00FA393B" w:rsidRDefault="007C24FD" w:rsidP="00FA393B">
            <w:r w:rsidRPr="00FA393B">
              <w:t>CTH except from heading 72.06.</w:t>
            </w:r>
          </w:p>
        </w:tc>
      </w:tr>
      <w:tr w:rsidR="00E65DB8" w:rsidRPr="00FA393B" w14:paraId="1A53ACC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2DC433" w14:textId="77777777" w:rsidR="00E65DB8" w:rsidRPr="00FA393B" w:rsidRDefault="007C24FD" w:rsidP="00FA393B">
            <w:r w:rsidRPr="00FA393B">
              <w:t>72.08-72.17</w:t>
            </w:r>
          </w:p>
        </w:tc>
        <w:tc>
          <w:tcPr>
            <w:cnfStyle w:val="000010000000" w:firstRow="0" w:lastRow="0" w:firstColumn="0" w:lastColumn="0" w:oddVBand="1" w:evenVBand="0" w:oddHBand="0" w:evenHBand="0" w:firstRowFirstColumn="0" w:firstRowLastColumn="0" w:lastRowFirstColumn="0" w:lastRowLastColumn="0"/>
            <w:tcW w:w="7755" w:type="dxa"/>
          </w:tcPr>
          <w:p w14:paraId="7ACCB549" w14:textId="77777777" w:rsidR="00E65DB8" w:rsidRPr="00FA393B" w:rsidRDefault="007C24FD" w:rsidP="00FA393B">
            <w:r w:rsidRPr="00FA393B">
              <w:t>CTH except from headings 72.08 to 72.17.</w:t>
            </w:r>
          </w:p>
        </w:tc>
      </w:tr>
      <w:tr w:rsidR="00E65DB8" w:rsidRPr="00FA393B" w14:paraId="78BCF8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8207E" w14:textId="77777777" w:rsidR="00E65DB8" w:rsidRPr="00FA393B" w:rsidRDefault="007C24FD" w:rsidP="00FA393B">
            <w:r w:rsidRPr="00FA393B">
              <w:t>7218.10</w:t>
            </w:r>
          </w:p>
        </w:tc>
        <w:tc>
          <w:tcPr>
            <w:cnfStyle w:val="000010000000" w:firstRow="0" w:lastRow="0" w:firstColumn="0" w:lastColumn="0" w:oddVBand="1" w:evenVBand="0" w:oddHBand="0" w:evenHBand="0" w:firstRowFirstColumn="0" w:firstRowLastColumn="0" w:lastRowFirstColumn="0" w:lastRowLastColumn="0"/>
            <w:tcW w:w="7755" w:type="dxa"/>
          </w:tcPr>
          <w:p w14:paraId="13A33F38" w14:textId="77777777" w:rsidR="00E65DB8" w:rsidRPr="00FA393B" w:rsidRDefault="007C24FD" w:rsidP="00FA393B">
            <w:r w:rsidRPr="00FA393B">
              <w:t>CTH</w:t>
            </w:r>
          </w:p>
        </w:tc>
      </w:tr>
      <w:tr w:rsidR="00E65DB8" w:rsidRPr="00FA393B" w14:paraId="0C952B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9E9F96" w14:textId="77777777" w:rsidR="00E65DB8" w:rsidRPr="00FA393B" w:rsidRDefault="007C24FD" w:rsidP="00FA393B">
            <w:r w:rsidRPr="00FA393B">
              <w:t>7218.91-7218.99</w:t>
            </w:r>
          </w:p>
        </w:tc>
        <w:tc>
          <w:tcPr>
            <w:cnfStyle w:val="000010000000" w:firstRow="0" w:lastRow="0" w:firstColumn="0" w:lastColumn="0" w:oddVBand="1" w:evenVBand="0" w:oddHBand="0" w:evenHBand="0" w:firstRowFirstColumn="0" w:firstRowLastColumn="0" w:lastRowFirstColumn="0" w:lastRowLastColumn="0"/>
            <w:tcW w:w="7755" w:type="dxa"/>
          </w:tcPr>
          <w:p w14:paraId="545CF0F8" w14:textId="77777777" w:rsidR="00E65DB8" w:rsidRPr="00FA393B" w:rsidRDefault="007C24FD" w:rsidP="00FA393B">
            <w:r w:rsidRPr="00FA393B">
              <w:t>CTH except from heading 72.06.</w:t>
            </w:r>
          </w:p>
        </w:tc>
      </w:tr>
      <w:tr w:rsidR="00E65DB8" w:rsidRPr="00FA393B" w14:paraId="4028D12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BCD798" w14:textId="77777777" w:rsidR="00E65DB8" w:rsidRPr="00FA393B" w:rsidRDefault="007C24FD" w:rsidP="00FA393B">
            <w:r w:rsidRPr="00FA393B">
              <w:t>72.19-72.23</w:t>
            </w:r>
          </w:p>
        </w:tc>
        <w:tc>
          <w:tcPr>
            <w:cnfStyle w:val="000010000000" w:firstRow="0" w:lastRow="0" w:firstColumn="0" w:lastColumn="0" w:oddVBand="1" w:evenVBand="0" w:oddHBand="0" w:evenHBand="0" w:firstRowFirstColumn="0" w:firstRowLastColumn="0" w:lastRowFirstColumn="0" w:lastRowLastColumn="0"/>
            <w:tcW w:w="7755" w:type="dxa"/>
          </w:tcPr>
          <w:p w14:paraId="54A7B071" w14:textId="77777777" w:rsidR="00E65DB8" w:rsidRPr="00FA393B" w:rsidRDefault="007C24FD" w:rsidP="00FA393B">
            <w:r w:rsidRPr="00FA393B">
              <w:t>CTH except from headings 72.19 to 72.23.</w:t>
            </w:r>
          </w:p>
        </w:tc>
      </w:tr>
      <w:tr w:rsidR="00E65DB8" w:rsidRPr="00FA393B" w14:paraId="27EC79D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D2A98" w14:textId="77777777" w:rsidR="00E65DB8" w:rsidRPr="00FA393B" w:rsidRDefault="007C24FD" w:rsidP="00FA393B">
            <w:r w:rsidRPr="00FA393B">
              <w:t>7224.10</w:t>
            </w:r>
          </w:p>
        </w:tc>
        <w:tc>
          <w:tcPr>
            <w:cnfStyle w:val="000010000000" w:firstRow="0" w:lastRow="0" w:firstColumn="0" w:lastColumn="0" w:oddVBand="1" w:evenVBand="0" w:oddHBand="0" w:evenHBand="0" w:firstRowFirstColumn="0" w:firstRowLastColumn="0" w:lastRowFirstColumn="0" w:lastRowLastColumn="0"/>
            <w:tcW w:w="7755" w:type="dxa"/>
          </w:tcPr>
          <w:p w14:paraId="3D881077" w14:textId="77777777" w:rsidR="00E65DB8" w:rsidRPr="00FA393B" w:rsidRDefault="007C24FD" w:rsidP="00FA393B">
            <w:r w:rsidRPr="00FA393B">
              <w:t>CTH</w:t>
            </w:r>
          </w:p>
        </w:tc>
      </w:tr>
      <w:tr w:rsidR="00E65DB8" w:rsidRPr="00FA393B" w14:paraId="0E09D8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0A7044" w14:textId="77777777" w:rsidR="00E65DB8" w:rsidRPr="00FA393B" w:rsidRDefault="007C24FD" w:rsidP="00FA393B">
            <w:r w:rsidRPr="00FA393B">
              <w:t>7224.90</w:t>
            </w:r>
          </w:p>
        </w:tc>
        <w:tc>
          <w:tcPr>
            <w:cnfStyle w:val="000010000000" w:firstRow="0" w:lastRow="0" w:firstColumn="0" w:lastColumn="0" w:oddVBand="1" w:evenVBand="0" w:oddHBand="0" w:evenHBand="0" w:firstRowFirstColumn="0" w:firstRowLastColumn="0" w:lastRowFirstColumn="0" w:lastRowLastColumn="0"/>
            <w:tcW w:w="7755" w:type="dxa"/>
          </w:tcPr>
          <w:p w14:paraId="4981A7A9" w14:textId="77777777" w:rsidR="00E65DB8" w:rsidRPr="00FA393B" w:rsidRDefault="007C24FD" w:rsidP="00FA393B">
            <w:r w:rsidRPr="00FA393B">
              <w:t>CTH except from heading 72.06.</w:t>
            </w:r>
          </w:p>
        </w:tc>
      </w:tr>
      <w:tr w:rsidR="00E65DB8" w:rsidRPr="00FA393B" w14:paraId="6DD786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CD6691" w14:textId="77777777" w:rsidR="00E65DB8" w:rsidRPr="00FA393B" w:rsidRDefault="007C24FD" w:rsidP="00FA393B">
            <w:r w:rsidRPr="00FA393B">
              <w:t>72.25-72.29</w:t>
            </w:r>
          </w:p>
        </w:tc>
        <w:tc>
          <w:tcPr>
            <w:cnfStyle w:val="000010000000" w:firstRow="0" w:lastRow="0" w:firstColumn="0" w:lastColumn="0" w:oddVBand="1" w:evenVBand="0" w:oddHBand="0" w:evenHBand="0" w:firstRowFirstColumn="0" w:firstRowLastColumn="0" w:lastRowFirstColumn="0" w:lastRowLastColumn="0"/>
            <w:tcW w:w="7755" w:type="dxa"/>
          </w:tcPr>
          <w:p w14:paraId="24E48538" w14:textId="77777777" w:rsidR="00E65DB8" w:rsidRPr="00FA393B" w:rsidRDefault="007C24FD" w:rsidP="00FA393B">
            <w:r w:rsidRPr="00FA393B">
              <w:t>CTH except from headings 72.25 to 72.29.</w:t>
            </w:r>
          </w:p>
        </w:tc>
      </w:tr>
      <w:tr w:rsidR="00E65DB8" w:rsidRPr="00FA393B" w14:paraId="5F01C8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1F83B0B" w14:textId="77777777" w:rsidR="00E65DB8" w:rsidRPr="00FA393B" w:rsidRDefault="007C24FD" w:rsidP="00FA393B">
            <w:r w:rsidRPr="00FA393B">
              <w:t>Chapter 73</w:t>
            </w:r>
          </w:p>
        </w:tc>
        <w:tc>
          <w:tcPr>
            <w:cnfStyle w:val="000010000000" w:firstRow="0" w:lastRow="0" w:firstColumn="0" w:lastColumn="0" w:oddVBand="1" w:evenVBand="0" w:oddHBand="0" w:evenHBand="0" w:firstRowFirstColumn="0" w:firstRowLastColumn="0" w:lastRowFirstColumn="0" w:lastRowLastColumn="0"/>
            <w:tcW w:w="7755" w:type="dxa"/>
          </w:tcPr>
          <w:p w14:paraId="5AFE0B3B" w14:textId="77777777" w:rsidR="00E65DB8" w:rsidRPr="00FA393B" w:rsidRDefault="007C24FD" w:rsidP="00FA393B">
            <w:r w:rsidRPr="00FA393B">
              <w:t>Articles of iron or steel</w:t>
            </w:r>
          </w:p>
        </w:tc>
      </w:tr>
      <w:tr w:rsidR="00E65DB8" w:rsidRPr="00FA393B" w14:paraId="4133DEA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779533" w14:textId="77777777" w:rsidR="00E65DB8" w:rsidRPr="00FA393B" w:rsidRDefault="007C24FD" w:rsidP="00FA393B">
            <w:r w:rsidRPr="00FA393B">
              <w:t>7301.10</w:t>
            </w:r>
          </w:p>
        </w:tc>
        <w:tc>
          <w:tcPr>
            <w:cnfStyle w:val="000010000000" w:firstRow="0" w:lastRow="0" w:firstColumn="0" w:lastColumn="0" w:oddVBand="1" w:evenVBand="0" w:oddHBand="0" w:evenHBand="0" w:firstRowFirstColumn="0" w:firstRowLastColumn="0" w:lastRowFirstColumn="0" w:lastRowLastColumn="0"/>
            <w:tcW w:w="7755" w:type="dxa"/>
          </w:tcPr>
          <w:p w14:paraId="20A3A669" w14:textId="77777777" w:rsidR="00E65DB8" w:rsidRPr="00FA393B" w:rsidRDefault="007C24FD" w:rsidP="00FA393B">
            <w:r w:rsidRPr="00FA393B">
              <w:t>CC except from headings 72.08 to 72.17.</w:t>
            </w:r>
          </w:p>
        </w:tc>
      </w:tr>
      <w:tr w:rsidR="00E65DB8" w:rsidRPr="00FA393B" w14:paraId="74D751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F1F566" w14:textId="77777777" w:rsidR="00E65DB8" w:rsidRPr="00FA393B" w:rsidRDefault="007C24FD" w:rsidP="00FA393B">
            <w:r w:rsidRPr="00FA393B">
              <w:t>7301.20</w:t>
            </w:r>
          </w:p>
        </w:tc>
        <w:tc>
          <w:tcPr>
            <w:cnfStyle w:val="000010000000" w:firstRow="0" w:lastRow="0" w:firstColumn="0" w:lastColumn="0" w:oddVBand="1" w:evenVBand="0" w:oddHBand="0" w:evenHBand="0" w:firstRowFirstColumn="0" w:firstRowLastColumn="0" w:lastRowFirstColumn="0" w:lastRowLastColumn="0"/>
            <w:tcW w:w="7755" w:type="dxa"/>
          </w:tcPr>
          <w:p w14:paraId="46603B7F" w14:textId="77777777" w:rsidR="00E65DB8" w:rsidRPr="00FA393B" w:rsidRDefault="007C24FD" w:rsidP="00FA393B">
            <w:r w:rsidRPr="00FA393B">
              <w:t>CTH</w:t>
            </w:r>
          </w:p>
        </w:tc>
      </w:tr>
      <w:tr w:rsidR="00E65DB8" w:rsidRPr="00FA393B" w14:paraId="58EA21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355D7FB" w14:textId="77777777" w:rsidR="00E65DB8" w:rsidRPr="00FA393B" w:rsidRDefault="007C24FD" w:rsidP="00FA393B">
            <w:r w:rsidRPr="00FA393B">
              <w:t>73.02</w:t>
            </w:r>
          </w:p>
        </w:tc>
        <w:tc>
          <w:tcPr>
            <w:cnfStyle w:val="000010000000" w:firstRow="0" w:lastRow="0" w:firstColumn="0" w:lastColumn="0" w:oddVBand="1" w:evenVBand="0" w:oddHBand="0" w:evenHBand="0" w:firstRowFirstColumn="0" w:firstRowLastColumn="0" w:lastRowFirstColumn="0" w:lastRowLastColumn="0"/>
            <w:tcW w:w="7755" w:type="dxa"/>
          </w:tcPr>
          <w:p w14:paraId="0F4B5AE1" w14:textId="77777777" w:rsidR="00E65DB8" w:rsidRPr="00FA393B" w:rsidRDefault="007C24FD" w:rsidP="00FA393B">
            <w:r w:rsidRPr="00FA393B">
              <w:t>CC except from headings 72.08 to 72.17.</w:t>
            </w:r>
          </w:p>
        </w:tc>
      </w:tr>
      <w:tr w:rsidR="00E65DB8" w:rsidRPr="00FA393B" w14:paraId="4A1BC0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902320F" w14:textId="77777777" w:rsidR="00E65DB8" w:rsidRPr="00FA393B" w:rsidRDefault="007C24FD" w:rsidP="00FA393B">
            <w:r w:rsidRPr="00FA393B">
              <w:t>73.03</w:t>
            </w:r>
          </w:p>
        </w:tc>
        <w:tc>
          <w:tcPr>
            <w:cnfStyle w:val="000010000000" w:firstRow="0" w:lastRow="0" w:firstColumn="0" w:lastColumn="0" w:oddVBand="1" w:evenVBand="0" w:oddHBand="0" w:evenHBand="0" w:firstRowFirstColumn="0" w:firstRowLastColumn="0" w:lastRowFirstColumn="0" w:lastRowLastColumn="0"/>
            <w:tcW w:w="7755" w:type="dxa"/>
          </w:tcPr>
          <w:p w14:paraId="5447307B" w14:textId="77777777" w:rsidR="00E65DB8" w:rsidRPr="00FA393B" w:rsidRDefault="007C24FD" w:rsidP="00FA393B">
            <w:r w:rsidRPr="00FA393B">
              <w:t>CTH</w:t>
            </w:r>
          </w:p>
        </w:tc>
      </w:tr>
      <w:tr w:rsidR="00E65DB8" w:rsidRPr="00FA393B" w14:paraId="42C7FE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A2316C" w14:textId="77777777" w:rsidR="00E65DB8" w:rsidRPr="00FA393B" w:rsidRDefault="007C24FD" w:rsidP="00FA393B">
            <w:r w:rsidRPr="00FA393B">
              <w:t>73.04-73.06</w:t>
            </w:r>
          </w:p>
        </w:tc>
        <w:tc>
          <w:tcPr>
            <w:cnfStyle w:val="000010000000" w:firstRow="0" w:lastRow="0" w:firstColumn="0" w:lastColumn="0" w:oddVBand="1" w:evenVBand="0" w:oddHBand="0" w:evenHBand="0" w:firstRowFirstColumn="0" w:firstRowLastColumn="0" w:lastRowFirstColumn="0" w:lastRowLastColumn="0"/>
            <w:tcW w:w="7755" w:type="dxa"/>
          </w:tcPr>
          <w:p w14:paraId="5A4EB926" w14:textId="77777777" w:rsidR="00E65DB8" w:rsidRPr="00FA393B" w:rsidRDefault="007C24FD" w:rsidP="00FA393B">
            <w:r w:rsidRPr="00FA393B">
              <w:t>CC except from headings 72.13 to 72.17, 72.21 to 72.23 and 72.25 to</w:t>
            </w:r>
          </w:p>
          <w:p w14:paraId="1921DA7F" w14:textId="77777777" w:rsidR="00E65DB8" w:rsidRPr="00FA393B" w:rsidRDefault="007C24FD" w:rsidP="00FA393B">
            <w:r w:rsidRPr="00FA393B">
              <w:t>72.29.</w:t>
            </w:r>
          </w:p>
        </w:tc>
      </w:tr>
      <w:tr w:rsidR="00E65DB8" w:rsidRPr="00FA393B" w14:paraId="074736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8E53B5" w14:textId="77777777" w:rsidR="00E65DB8" w:rsidRPr="00FA393B" w:rsidRDefault="007C24FD" w:rsidP="00FA393B">
            <w:r w:rsidRPr="00FA393B">
              <w:t>73.07</w:t>
            </w:r>
          </w:p>
        </w:tc>
        <w:tc>
          <w:tcPr>
            <w:cnfStyle w:val="000010000000" w:firstRow="0" w:lastRow="0" w:firstColumn="0" w:lastColumn="0" w:oddVBand="1" w:evenVBand="0" w:oddHBand="0" w:evenHBand="0" w:firstRowFirstColumn="0" w:firstRowLastColumn="0" w:lastRowFirstColumn="0" w:lastRowLastColumn="0"/>
            <w:tcW w:w="7755" w:type="dxa"/>
          </w:tcPr>
          <w:p w14:paraId="282DFCC7" w14:textId="77777777" w:rsidR="00E65DB8" w:rsidRPr="00FA393B" w:rsidRDefault="00E65DB8" w:rsidP="00FA393B"/>
        </w:tc>
      </w:tr>
      <w:tr w:rsidR="00E65DB8" w:rsidRPr="00FA393B" w14:paraId="005ED4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0AA47B" w14:textId="77777777" w:rsidR="00E65DB8" w:rsidRPr="00FA393B" w:rsidRDefault="007C24FD" w:rsidP="00FA393B">
            <w:r w:rsidRPr="00FA393B">
              <w:t>- Tube or pipe fittings of stainless steel</w:t>
            </w:r>
          </w:p>
        </w:tc>
        <w:tc>
          <w:tcPr>
            <w:cnfStyle w:val="000010000000" w:firstRow="0" w:lastRow="0" w:firstColumn="0" w:lastColumn="0" w:oddVBand="1" w:evenVBand="0" w:oddHBand="0" w:evenHBand="0" w:firstRowFirstColumn="0" w:firstRowLastColumn="0" w:lastRowFirstColumn="0" w:lastRowLastColumn="0"/>
            <w:tcW w:w="7755" w:type="dxa"/>
          </w:tcPr>
          <w:p w14:paraId="7D54DDA5" w14:textId="77777777" w:rsidR="00E65DB8" w:rsidRPr="00FA393B" w:rsidRDefault="007C24FD" w:rsidP="00FA393B">
            <w:r w:rsidRPr="00FA393B">
              <w:t>CTH except from forged blanks of heading 72.07; however,</w:t>
            </w:r>
          </w:p>
          <w:p w14:paraId="3BC7F06A" w14:textId="77777777" w:rsidR="00E65DB8" w:rsidRPr="00FA393B" w:rsidRDefault="007C24FD" w:rsidP="00FA393B">
            <w:r w:rsidRPr="00FA393B">
              <w:t>non-originating forged blanks of heading 72.07 may be used, provided that their value does not exceed 50 % of the EXW or 45 % of the FOB of the product.</w:t>
            </w:r>
          </w:p>
        </w:tc>
      </w:tr>
      <w:tr w:rsidR="00E65DB8" w:rsidRPr="00FA393B" w14:paraId="613CCF3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0BCD21" w14:textId="77777777" w:rsidR="00E65DB8" w:rsidRPr="00FA393B" w:rsidRDefault="007C24FD"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4CC94A86" w14:textId="77777777" w:rsidR="00E65DB8" w:rsidRPr="00FA393B" w:rsidRDefault="007C24FD" w:rsidP="00FA393B">
            <w:r w:rsidRPr="00FA393B">
              <w:t>CTH</w:t>
            </w:r>
          </w:p>
        </w:tc>
      </w:tr>
      <w:tr w:rsidR="00E65DB8" w:rsidRPr="00FA393B" w14:paraId="5551C1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4E7722F" w14:textId="77777777" w:rsidR="00E65DB8" w:rsidRPr="00FA393B" w:rsidRDefault="007C24FD" w:rsidP="00FA393B">
            <w:r w:rsidRPr="00FA393B">
              <w:t>73.08</w:t>
            </w:r>
          </w:p>
        </w:tc>
        <w:tc>
          <w:tcPr>
            <w:cnfStyle w:val="000010000000" w:firstRow="0" w:lastRow="0" w:firstColumn="0" w:lastColumn="0" w:oddVBand="1" w:evenVBand="0" w:oddHBand="0" w:evenHBand="0" w:firstRowFirstColumn="0" w:firstRowLastColumn="0" w:lastRowFirstColumn="0" w:lastRowLastColumn="0"/>
            <w:tcW w:w="7755" w:type="dxa"/>
          </w:tcPr>
          <w:p w14:paraId="6E146E28" w14:textId="77777777" w:rsidR="00E65DB8" w:rsidRPr="00FA393B" w:rsidRDefault="007C24FD" w:rsidP="00FA393B">
            <w:r w:rsidRPr="00FA393B">
              <w:t>CTH except from subheading 7301.20; MaxNOM 50 % (EXW); or</w:t>
            </w:r>
          </w:p>
          <w:p w14:paraId="20D2E2C1" w14:textId="77777777" w:rsidR="00E65DB8" w:rsidRPr="00FA393B" w:rsidRDefault="007C24FD" w:rsidP="00FA393B">
            <w:r w:rsidRPr="00FA393B">
              <w:t>RVC 55 % (FOB).</w:t>
            </w:r>
          </w:p>
        </w:tc>
      </w:tr>
      <w:tr w:rsidR="00E65DB8" w:rsidRPr="00FA393B" w14:paraId="2F0827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C691A98" w14:textId="77777777" w:rsidR="00E65DB8" w:rsidRPr="00FA393B" w:rsidRDefault="007C24FD" w:rsidP="00FA393B">
            <w:r w:rsidRPr="00FA393B">
              <w:t>7309.00-7315.19</w:t>
            </w:r>
          </w:p>
        </w:tc>
        <w:tc>
          <w:tcPr>
            <w:cnfStyle w:val="000010000000" w:firstRow="0" w:lastRow="0" w:firstColumn="0" w:lastColumn="0" w:oddVBand="1" w:evenVBand="0" w:oddHBand="0" w:evenHBand="0" w:firstRowFirstColumn="0" w:firstRowLastColumn="0" w:lastRowFirstColumn="0" w:lastRowLastColumn="0"/>
            <w:tcW w:w="7755" w:type="dxa"/>
          </w:tcPr>
          <w:p w14:paraId="272E1C80" w14:textId="77777777" w:rsidR="00E65DB8" w:rsidRPr="00FA393B" w:rsidRDefault="007C24FD" w:rsidP="00FA393B">
            <w:r w:rsidRPr="00FA393B">
              <w:t>CTH</w:t>
            </w:r>
          </w:p>
        </w:tc>
      </w:tr>
      <w:tr w:rsidR="00E65DB8" w:rsidRPr="00FA393B" w14:paraId="5E898C1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CB4DF" w14:textId="77777777" w:rsidR="00E65DB8" w:rsidRPr="00FA393B" w:rsidRDefault="007C24FD" w:rsidP="00FA393B">
            <w:r w:rsidRPr="00FA393B">
              <w:lastRenderedPageBreak/>
              <w:t>7315.20</w:t>
            </w:r>
          </w:p>
        </w:tc>
        <w:tc>
          <w:tcPr>
            <w:cnfStyle w:val="000010000000" w:firstRow="0" w:lastRow="0" w:firstColumn="0" w:lastColumn="0" w:oddVBand="1" w:evenVBand="0" w:oddHBand="0" w:evenHBand="0" w:firstRowFirstColumn="0" w:firstRowLastColumn="0" w:lastRowFirstColumn="0" w:lastRowLastColumn="0"/>
            <w:tcW w:w="7755" w:type="dxa"/>
          </w:tcPr>
          <w:p w14:paraId="21E3CC72" w14:textId="77777777" w:rsidR="00E65DB8" w:rsidRPr="00FA393B" w:rsidRDefault="007C24FD" w:rsidP="00FA393B">
            <w:r w:rsidRPr="00FA393B">
              <w:t>CTH;</w:t>
            </w:r>
          </w:p>
          <w:p w14:paraId="3B26E770" w14:textId="77777777" w:rsidR="00E65DB8" w:rsidRPr="00FA393B" w:rsidRDefault="007C24FD" w:rsidP="00FA393B">
            <w:r w:rsidRPr="00FA393B">
              <w:t>MaxNOM 50 % (EXW); or RVC 55 % (FOB).</w:t>
            </w:r>
          </w:p>
        </w:tc>
      </w:tr>
      <w:tr w:rsidR="00E65DB8" w:rsidRPr="00FA393B" w14:paraId="6109836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0A82C" w14:textId="77777777" w:rsidR="00E65DB8" w:rsidRPr="00FA393B" w:rsidRDefault="007C24FD" w:rsidP="00FA393B">
            <w:r w:rsidRPr="00FA393B">
              <w:t>7315.81-7319.90</w:t>
            </w:r>
          </w:p>
        </w:tc>
        <w:tc>
          <w:tcPr>
            <w:cnfStyle w:val="000010000000" w:firstRow="0" w:lastRow="0" w:firstColumn="0" w:lastColumn="0" w:oddVBand="1" w:evenVBand="0" w:oddHBand="0" w:evenHBand="0" w:firstRowFirstColumn="0" w:firstRowLastColumn="0" w:lastRowFirstColumn="0" w:lastRowLastColumn="0"/>
            <w:tcW w:w="7755" w:type="dxa"/>
          </w:tcPr>
          <w:p w14:paraId="28D07AF3" w14:textId="77777777" w:rsidR="00E65DB8" w:rsidRPr="00FA393B" w:rsidRDefault="007C24FD" w:rsidP="00FA393B">
            <w:r w:rsidRPr="00FA393B">
              <w:t>CTH</w:t>
            </w:r>
          </w:p>
        </w:tc>
      </w:tr>
      <w:tr w:rsidR="00E65DB8" w:rsidRPr="00FA393B" w14:paraId="5E3B9D1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5022EE7" w14:textId="77777777" w:rsidR="00E65DB8" w:rsidRPr="00FA393B" w:rsidRDefault="007C24FD" w:rsidP="00FA393B">
            <w:r w:rsidRPr="00FA393B">
              <w:t>7320.10</w:t>
            </w:r>
          </w:p>
        </w:tc>
        <w:tc>
          <w:tcPr>
            <w:cnfStyle w:val="000010000000" w:firstRow="0" w:lastRow="0" w:firstColumn="0" w:lastColumn="0" w:oddVBand="1" w:evenVBand="0" w:oddHBand="0" w:evenHBand="0" w:firstRowFirstColumn="0" w:firstRowLastColumn="0" w:lastRowFirstColumn="0" w:lastRowLastColumn="0"/>
            <w:tcW w:w="7755" w:type="dxa"/>
          </w:tcPr>
          <w:p w14:paraId="7FCE27C2" w14:textId="77777777" w:rsidR="00E65DB8" w:rsidRPr="00FA393B" w:rsidRDefault="007C24FD" w:rsidP="00FA393B">
            <w:r w:rsidRPr="00FA393B">
              <w:t>CTH;</w:t>
            </w:r>
          </w:p>
          <w:p w14:paraId="22D8477F" w14:textId="77777777" w:rsidR="00E65DB8" w:rsidRPr="00FA393B" w:rsidRDefault="007C24FD" w:rsidP="00FA393B">
            <w:r w:rsidRPr="00FA393B">
              <w:t>MaxNOM 50 % (EXW); or RVC 55 % (FOB).</w:t>
            </w:r>
          </w:p>
        </w:tc>
      </w:tr>
      <w:tr w:rsidR="00E65DB8" w:rsidRPr="00FA393B" w14:paraId="5B56817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65FE9" w14:textId="77777777" w:rsidR="00E65DB8" w:rsidRPr="00FA393B" w:rsidRDefault="007C24FD" w:rsidP="00FA393B">
            <w:r w:rsidRPr="00FA393B">
              <w:t>7320.20-7326.90</w:t>
            </w:r>
          </w:p>
        </w:tc>
        <w:tc>
          <w:tcPr>
            <w:cnfStyle w:val="000010000000" w:firstRow="0" w:lastRow="0" w:firstColumn="0" w:lastColumn="0" w:oddVBand="1" w:evenVBand="0" w:oddHBand="0" w:evenHBand="0" w:firstRowFirstColumn="0" w:firstRowLastColumn="0" w:lastRowFirstColumn="0" w:lastRowLastColumn="0"/>
            <w:tcW w:w="7755" w:type="dxa"/>
          </w:tcPr>
          <w:p w14:paraId="7F9A3E57" w14:textId="77777777" w:rsidR="00E65DB8" w:rsidRPr="00FA393B" w:rsidRDefault="007C24FD" w:rsidP="00FA393B">
            <w:r w:rsidRPr="00FA393B">
              <w:t>CTH</w:t>
            </w:r>
          </w:p>
        </w:tc>
      </w:tr>
      <w:tr w:rsidR="00E65DB8" w:rsidRPr="00FA393B" w14:paraId="4B796A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22EE5F6" w14:textId="77777777" w:rsidR="00E65DB8" w:rsidRPr="00FA393B" w:rsidRDefault="007C24FD" w:rsidP="00FA393B">
            <w:r w:rsidRPr="00FA393B">
              <w:t>Chapter 74</w:t>
            </w:r>
          </w:p>
        </w:tc>
        <w:tc>
          <w:tcPr>
            <w:cnfStyle w:val="000010000000" w:firstRow="0" w:lastRow="0" w:firstColumn="0" w:lastColumn="0" w:oddVBand="1" w:evenVBand="0" w:oddHBand="0" w:evenHBand="0" w:firstRowFirstColumn="0" w:firstRowLastColumn="0" w:lastRowFirstColumn="0" w:lastRowLastColumn="0"/>
            <w:tcW w:w="7755" w:type="dxa"/>
          </w:tcPr>
          <w:p w14:paraId="1C38D613" w14:textId="77777777" w:rsidR="00E65DB8" w:rsidRPr="00FA393B" w:rsidRDefault="007C24FD" w:rsidP="00FA393B">
            <w:r w:rsidRPr="00FA393B">
              <w:t>Copper and articles thereof</w:t>
            </w:r>
          </w:p>
        </w:tc>
      </w:tr>
      <w:tr w:rsidR="00E65DB8" w:rsidRPr="00FA393B" w14:paraId="654B9DA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ECE5F3" w14:textId="77777777" w:rsidR="00E65DB8" w:rsidRPr="00FA393B" w:rsidRDefault="007C24FD" w:rsidP="00FA393B">
            <w:r w:rsidRPr="00FA393B">
              <w:t>74.01-74.02</w:t>
            </w:r>
          </w:p>
        </w:tc>
        <w:tc>
          <w:tcPr>
            <w:cnfStyle w:val="000010000000" w:firstRow="0" w:lastRow="0" w:firstColumn="0" w:lastColumn="0" w:oddVBand="1" w:evenVBand="0" w:oddHBand="0" w:evenHBand="0" w:firstRowFirstColumn="0" w:firstRowLastColumn="0" w:lastRowFirstColumn="0" w:lastRowLastColumn="0"/>
            <w:tcW w:w="7755" w:type="dxa"/>
          </w:tcPr>
          <w:p w14:paraId="1A3E5B92" w14:textId="77777777" w:rsidR="00E65DB8" w:rsidRPr="00FA393B" w:rsidRDefault="007C24FD" w:rsidP="00FA393B">
            <w:r w:rsidRPr="00FA393B">
              <w:t>CTH</w:t>
            </w:r>
          </w:p>
        </w:tc>
      </w:tr>
      <w:tr w:rsidR="00E65DB8" w:rsidRPr="00FA393B" w14:paraId="5CF21D5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C9AB7" w14:textId="77777777" w:rsidR="00E65DB8" w:rsidRPr="00FA393B" w:rsidRDefault="007C24FD" w:rsidP="00FA393B">
            <w:r w:rsidRPr="00FA393B">
              <w:t>74.03</w:t>
            </w:r>
          </w:p>
        </w:tc>
        <w:tc>
          <w:tcPr>
            <w:cnfStyle w:val="000010000000" w:firstRow="0" w:lastRow="0" w:firstColumn="0" w:lastColumn="0" w:oddVBand="1" w:evenVBand="0" w:oddHBand="0" w:evenHBand="0" w:firstRowFirstColumn="0" w:firstRowLastColumn="0" w:lastRowFirstColumn="0" w:lastRowLastColumn="0"/>
            <w:tcW w:w="7755" w:type="dxa"/>
          </w:tcPr>
          <w:p w14:paraId="2FF8200B" w14:textId="77777777" w:rsidR="00E65DB8" w:rsidRPr="00FA393B" w:rsidRDefault="007C24FD" w:rsidP="00FA393B">
            <w:r w:rsidRPr="00FA393B">
              <w:t>CTSH</w:t>
            </w:r>
          </w:p>
        </w:tc>
      </w:tr>
      <w:tr w:rsidR="00E65DB8" w:rsidRPr="00FA393B" w14:paraId="2852B41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5D4AAE" w14:textId="77777777" w:rsidR="00E65DB8" w:rsidRPr="00FA393B" w:rsidRDefault="007C24FD" w:rsidP="00FA393B">
            <w:r w:rsidRPr="00FA393B">
              <w:t>74.04-74.19</w:t>
            </w:r>
          </w:p>
        </w:tc>
        <w:tc>
          <w:tcPr>
            <w:cnfStyle w:val="000010000000" w:firstRow="0" w:lastRow="0" w:firstColumn="0" w:lastColumn="0" w:oddVBand="1" w:evenVBand="0" w:oddHBand="0" w:evenHBand="0" w:firstRowFirstColumn="0" w:firstRowLastColumn="0" w:lastRowFirstColumn="0" w:lastRowLastColumn="0"/>
            <w:tcW w:w="7755" w:type="dxa"/>
          </w:tcPr>
          <w:p w14:paraId="4906E381" w14:textId="77777777" w:rsidR="00E65DB8" w:rsidRPr="00FA393B" w:rsidRDefault="007C24FD" w:rsidP="00FA393B">
            <w:r w:rsidRPr="00FA393B">
              <w:t>CTH</w:t>
            </w:r>
          </w:p>
        </w:tc>
      </w:tr>
      <w:tr w:rsidR="00E65DB8" w:rsidRPr="00FA393B" w14:paraId="2DD73F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3A33C" w14:textId="77777777" w:rsidR="00E65DB8" w:rsidRPr="00FA393B" w:rsidRDefault="007C24FD" w:rsidP="00FA393B">
            <w:r w:rsidRPr="00FA393B">
              <w:t>Chapter 75</w:t>
            </w:r>
          </w:p>
        </w:tc>
        <w:tc>
          <w:tcPr>
            <w:cnfStyle w:val="000010000000" w:firstRow="0" w:lastRow="0" w:firstColumn="0" w:lastColumn="0" w:oddVBand="1" w:evenVBand="0" w:oddHBand="0" w:evenHBand="0" w:firstRowFirstColumn="0" w:firstRowLastColumn="0" w:lastRowFirstColumn="0" w:lastRowLastColumn="0"/>
            <w:tcW w:w="7755" w:type="dxa"/>
          </w:tcPr>
          <w:p w14:paraId="5D29F635" w14:textId="77777777" w:rsidR="00E65DB8" w:rsidRPr="00FA393B" w:rsidRDefault="007C24FD" w:rsidP="00FA393B">
            <w:r w:rsidRPr="00FA393B">
              <w:t>Nickel and articles thereof</w:t>
            </w:r>
          </w:p>
        </w:tc>
      </w:tr>
      <w:tr w:rsidR="00E65DB8" w:rsidRPr="00FA393B" w14:paraId="189B94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9A8980" w14:textId="77777777" w:rsidR="00E65DB8" w:rsidRPr="00FA393B" w:rsidRDefault="007C24FD" w:rsidP="00FA393B">
            <w:r w:rsidRPr="00FA393B">
              <w:t>75.01-75.04</w:t>
            </w:r>
          </w:p>
        </w:tc>
        <w:tc>
          <w:tcPr>
            <w:cnfStyle w:val="000010000000" w:firstRow="0" w:lastRow="0" w:firstColumn="0" w:lastColumn="0" w:oddVBand="1" w:evenVBand="0" w:oddHBand="0" w:evenHBand="0" w:firstRowFirstColumn="0" w:firstRowLastColumn="0" w:lastRowFirstColumn="0" w:lastRowLastColumn="0"/>
            <w:tcW w:w="7755" w:type="dxa"/>
          </w:tcPr>
          <w:p w14:paraId="0499BAB0" w14:textId="77777777" w:rsidR="00E65DB8" w:rsidRPr="00FA393B" w:rsidRDefault="007C24FD" w:rsidP="00FA393B">
            <w:r w:rsidRPr="00FA393B">
              <w:t>CTSH</w:t>
            </w:r>
          </w:p>
        </w:tc>
      </w:tr>
      <w:tr w:rsidR="00E65DB8" w:rsidRPr="00FA393B" w14:paraId="4F7178D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9C0269" w14:textId="77777777" w:rsidR="00E65DB8" w:rsidRPr="00FA393B" w:rsidRDefault="007C24FD" w:rsidP="00FA393B">
            <w:r w:rsidRPr="00FA393B">
              <w:t>75.05-75.08</w:t>
            </w:r>
          </w:p>
        </w:tc>
        <w:tc>
          <w:tcPr>
            <w:cnfStyle w:val="000010000000" w:firstRow="0" w:lastRow="0" w:firstColumn="0" w:lastColumn="0" w:oddVBand="1" w:evenVBand="0" w:oddHBand="0" w:evenHBand="0" w:firstRowFirstColumn="0" w:firstRowLastColumn="0" w:lastRowFirstColumn="0" w:lastRowLastColumn="0"/>
            <w:tcW w:w="7755" w:type="dxa"/>
          </w:tcPr>
          <w:p w14:paraId="331533D0" w14:textId="77777777" w:rsidR="00E65DB8" w:rsidRPr="00FA393B" w:rsidRDefault="007C24FD" w:rsidP="00FA393B">
            <w:r w:rsidRPr="00FA393B">
              <w:t>CTH</w:t>
            </w:r>
          </w:p>
        </w:tc>
      </w:tr>
      <w:tr w:rsidR="00E65DB8" w:rsidRPr="00FA393B" w14:paraId="492CACB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35DED8" w14:textId="77777777" w:rsidR="00E65DB8" w:rsidRPr="00FA393B" w:rsidRDefault="007C24FD" w:rsidP="00FA393B">
            <w:r w:rsidRPr="00FA393B">
              <w:t>Chapter 76</w:t>
            </w:r>
          </w:p>
        </w:tc>
        <w:tc>
          <w:tcPr>
            <w:cnfStyle w:val="000010000000" w:firstRow="0" w:lastRow="0" w:firstColumn="0" w:lastColumn="0" w:oddVBand="1" w:evenVBand="0" w:oddHBand="0" w:evenHBand="0" w:firstRowFirstColumn="0" w:firstRowLastColumn="0" w:lastRowFirstColumn="0" w:lastRowLastColumn="0"/>
            <w:tcW w:w="7755" w:type="dxa"/>
          </w:tcPr>
          <w:p w14:paraId="60B2DF48" w14:textId="77777777" w:rsidR="00E65DB8" w:rsidRPr="00FA393B" w:rsidRDefault="007C24FD" w:rsidP="00FA393B">
            <w:r w:rsidRPr="00FA393B">
              <w:t>Aluminium and articles thereof</w:t>
            </w:r>
          </w:p>
        </w:tc>
      </w:tr>
      <w:tr w:rsidR="00E65DB8" w:rsidRPr="00FA393B" w14:paraId="395885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E9CC7B" w14:textId="77777777" w:rsidR="00E65DB8" w:rsidRPr="00FA393B" w:rsidRDefault="007C24FD" w:rsidP="00FA393B">
            <w:r w:rsidRPr="00FA393B">
              <w:t>76.01</w:t>
            </w:r>
          </w:p>
        </w:tc>
        <w:tc>
          <w:tcPr>
            <w:cnfStyle w:val="000010000000" w:firstRow="0" w:lastRow="0" w:firstColumn="0" w:lastColumn="0" w:oddVBand="1" w:evenVBand="0" w:oddHBand="0" w:evenHBand="0" w:firstRowFirstColumn="0" w:firstRowLastColumn="0" w:lastRowFirstColumn="0" w:lastRowLastColumn="0"/>
            <w:tcW w:w="7755" w:type="dxa"/>
          </w:tcPr>
          <w:p w14:paraId="11565DC8" w14:textId="77777777" w:rsidR="00E65DB8" w:rsidRPr="00FA393B" w:rsidRDefault="007C24FD" w:rsidP="00FA393B">
            <w:r w:rsidRPr="00FA393B">
              <w:t>CTSH</w:t>
            </w:r>
          </w:p>
        </w:tc>
      </w:tr>
      <w:tr w:rsidR="00E65DB8" w:rsidRPr="00FA393B" w14:paraId="4149E7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192DEE" w14:textId="77777777" w:rsidR="00E65DB8" w:rsidRPr="00FA393B" w:rsidRDefault="007C24FD" w:rsidP="00FA393B">
            <w:r w:rsidRPr="00FA393B">
              <w:t>76.02-76.06</w:t>
            </w:r>
          </w:p>
        </w:tc>
        <w:tc>
          <w:tcPr>
            <w:cnfStyle w:val="000010000000" w:firstRow="0" w:lastRow="0" w:firstColumn="0" w:lastColumn="0" w:oddVBand="1" w:evenVBand="0" w:oddHBand="0" w:evenHBand="0" w:firstRowFirstColumn="0" w:firstRowLastColumn="0" w:lastRowFirstColumn="0" w:lastRowLastColumn="0"/>
            <w:tcW w:w="7755" w:type="dxa"/>
          </w:tcPr>
          <w:p w14:paraId="2503AFF8" w14:textId="77777777" w:rsidR="00E65DB8" w:rsidRPr="00FA393B" w:rsidRDefault="007C24FD" w:rsidP="00FA393B">
            <w:r w:rsidRPr="00FA393B">
              <w:t>CTH and MaxNOM 50 % (EXW); or</w:t>
            </w:r>
          </w:p>
          <w:p w14:paraId="198292E4" w14:textId="77777777" w:rsidR="00E65DB8" w:rsidRPr="00FA393B" w:rsidRDefault="007C24FD" w:rsidP="00FA393B">
            <w:r w:rsidRPr="00FA393B">
              <w:t>CTH and RVC 55 % (FOB).</w:t>
            </w:r>
          </w:p>
        </w:tc>
      </w:tr>
      <w:tr w:rsidR="00E65DB8" w:rsidRPr="00FA393B" w14:paraId="561E42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B422B6E" w14:textId="77777777" w:rsidR="00E65DB8" w:rsidRPr="00FA393B" w:rsidRDefault="007C24FD" w:rsidP="00FA393B">
            <w:r w:rsidRPr="00FA393B">
              <w:t>76.07</w:t>
            </w:r>
          </w:p>
        </w:tc>
        <w:tc>
          <w:tcPr>
            <w:cnfStyle w:val="000010000000" w:firstRow="0" w:lastRow="0" w:firstColumn="0" w:lastColumn="0" w:oddVBand="1" w:evenVBand="0" w:oddHBand="0" w:evenHBand="0" w:firstRowFirstColumn="0" w:firstRowLastColumn="0" w:lastRowFirstColumn="0" w:lastRowLastColumn="0"/>
            <w:tcW w:w="7755" w:type="dxa"/>
          </w:tcPr>
          <w:p w14:paraId="4488FB52" w14:textId="77777777" w:rsidR="00E65DB8" w:rsidRPr="00FA393B" w:rsidRDefault="007C24FD" w:rsidP="00FA393B">
            <w:r w:rsidRPr="00FA393B">
              <w:t>CTH except from heading 76.06.</w:t>
            </w:r>
          </w:p>
        </w:tc>
      </w:tr>
      <w:tr w:rsidR="00E65DB8" w:rsidRPr="00FA393B" w14:paraId="6F03DFA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1F91751" w14:textId="77777777" w:rsidR="00E65DB8" w:rsidRPr="00FA393B" w:rsidRDefault="007C24FD" w:rsidP="00FA393B">
            <w:r w:rsidRPr="00FA393B">
              <w:t>7608.10-7616.91</w:t>
            </w:r>
          </w:p>
        </w:tc>
        <w:tc>
          <w:tcPr>
            <w:cnfStyle w:val="000010000000" w:firstRow="0" w:lastRow="0" w:firstColumn="0" w:lastColumn="0" w:oddVBand="1" w:evenVBand="0" w:oddHBand="0" w:evenHBand="0" w:firstRowFirstColumn="0" w:firstRowLastColumn="0" w:lastRowFirstColumn="0" w:lastRowLastColumn="0"/>
            <w:tcW w:w="7755" w:type="dxa"/>
          </w:tcPr>
          <w:p w14:paraId="2C006D3F" w14:textId="77777777" w:rsidR="00E65DB8" w:rsidRPr="00FA393B" w:rsidRDefault="007C24FD" w:rsidP="00FA393B">
            <w:r w:rsidRPr="00FA393B">
              <w:t>CTH and MaxNOM 50 % (EXW); or</w:t>
            </w:r>
          </w:p>
          <w:p w14:paraId="276BD62A" w14:textId="77777777" w:rsidR="00E65DB8" w:rsidRPr="00FA393B" w:rsidRDefault="007C24FD" w:rsidP="00FA393B">
            <w:r w:rsidRPr="00FA393B">
              <w:t>CTH and RVC 55 % (FOB).</w:t>
            </w:r>
          </w:p>
        </w:tc>
      </w:tr>
      <w:tr w:rsidR="00E65DB8" w:rsidRPr="00FA393B" w14:paraId="699929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A7CDB5" w14:textId="77777777" w:rsidR="00E65DB8" w:rsidRPr="00FA393B" w:rsidRDefault="007C24FD" w:rsidP="00FA393B">
            <w:r w:rsidRPr="00FA393B">
              <w:t>7616.99</w:t>
            </w:r>
          </w:p>
        </w:tc>
        <w:tc>
          <w:tcPr>
            <w:cnfStyle w:val="000010000000" w:firstRow="0" w:lastRow="0" w:firstColumn="0" w:lastColumn="0" w:oddVBand="1" w:evenVBand="0" w:oddHBand="0" w:evenHBand="0" w:firstRowFirstColumn="0" w:firstRowLastColumn="0" w:lastRowFirstColumn="0" w:lastRowLastColumn="0"/>
            <w:tcW w:w="7755" w:type="dxa"/>
          </w:tcPr>
          <w:p w14:paraId="7A8B4987" w14:textId="77777777" w:rsidR="00E65DB8" w:rsidRPr="00FA393B" w:rsidRDefault="007C24FD" w:rsidP="00FA393B">
            <w:r w:rsidRPr="00FA393B">
              <w:t>CTH;</w:t>
            </w:r>
          </w:p>
          <w:p w14:paraId="4C90C9C3" w14:textId="77777777" w:rsidR="00E65DB8" w:rsidRPr="00FA393B" w:rsidRDefault="007C24FD" w:rsidP="00FA393B">
            <w:r w:rsidRPr="00FA393B">
              <w:t>MaxNOM 50 % (EXW); or RVC 55 % (FOB).</w:t>
            </w:r>
          </w:p>
        </w:tc>
      </w:tr>
      <w:tr w:rsidR="00E65DB8" w:rsidRPr="00FA393B" w14:paraId="30D5F1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CEE19F" w14:textId="77777777" w:rsidR="00E65DB8" w:rsidRPr="00FA393B" w:rsidRDefault="007C24FD" w:rsidP="00FA393B">
            <w:r w:rsidRPr="00FA393B">
              <w:t>Chapter 78</w:t>
            </w:r>
          </w:p>
        </w:tc>
        <w:tc>
          <w:tcPr>
            <w:cnfStyle w:val="000010000000" w:firstRow="0" w:lastRow="0" w:firstColumn="0" w:lastColumn="0" w:oddVBand="1" w:evenVBand="0" w:oddHBand="0" w:evenHBand="0" w:firstRowFirstColumn="0" w:firstRowLastColumn="0" w:lastRowFirstColumn="0" w:lastRowLastColumn="0"/>
            <w:tcW w:w="7755" w:type="dxa"/>
          </w:tcPr>
          <w:p w14:paraId="22B264E9" w14:textId="77777777" w:rsidR="00E65DB8" w:rsidRPr="00FA393B" w:rsidRDefault="007C24FD" w:rsidP="00FA393B">
            <w:r w:rsidRPr="00FA393B">
              <w:t>Lead and articles thereof</w:t>
            </w:r>
          </w:p>
        </w:tc>
      </w:tr>
      <w:tr w:rsidR="00E65DB8" w:rsidRPr="00FA393B" w14:paraId="55615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A9C821A" w14:textId="77777777" w:rsidR="00E65DB8" w:rsidRPr="00FA393B" w:rsidRDefault="007C24FD" w:rsidP="00FA393B">
            <w:r w:rsidRPr="00FA393B">
              <w:t>7801.10</w:t>
            </w:r>
          </w:p>
        </w:tc>
        <w:tc>
          <w:tcPr>
            <w:cnfStyle w:val="000010000000" w:firstRow="0" w:lastRow="0" w:firstColumn="0" w:lastColumn="0" w:oddVBand="1" w:evenVBand="0" w:oddHBand="0" w:evenHBand="0" w:firstRowFirstColumn="0" w:firstRowLastColumn="0" w:lastRowFirstColumn="0" w:lastRowLastColumn="0"/>
            <w:tcW w:w="7755" w:type="dxa"/>
          </w:tcPr>
          <w:p w14:paraId="0137D134" w14:textId="77777777" w:rsidR="00E65DB8" w:rsidRPr="00FA393B" w:rsidRDefault="007C24FD" w:rsidP="00FA393B">
            <w:r w:rsidRPr="00FA393B">
              <w:t>CTSH</w:t>
            </w:r>
          </w:p>
        </w:tc>
      </w:tr>
      <w:tr w:rsidR="00E65DB8" w:rsidRPr="00FA393B" w14:paraId="7188E8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21E0B1" w14:textId="77777777" w:rsidR="00E65DB8" w:rsidRPr="00FA393B" w:rsidRDefault="007C24FD" w:rsidP="00FA393B">
            <w:r w:rsidRPr="00FA393B">
              <w:t>7801.91-7801.99</w:t>
            </w:r>
          </w:p>
        </w:tc>
        <w:tc>
          <w:tcPr>
            <w:cnfStyle w:val="000010000000" w:firstRow="0" w:lastRow="0" w:firstColumn="0" w:lastColumn="0" w:oddVBand="1" w:evenVBand="0" w:oddHBand="0" w:evenHBand="0" w:firstRowFirstColumn="0" w:firstRowLastColumn="0" w:lastRowFirstColumn="0" w:lastRowLastColumn="0"/>
            <w:tcW w:w="7755" w:type="dxa"/>
          </w:tcPr>
          <w:p w14:paraId="15B59103" w14:textId="77777777" w:rsidR="00E65DB8" w:rsidRPr="00FA393B" w:rsidRDefault="007C24FD" w:rsidP="00FA393B">
            <w:r w:rsidRPr="00FA393B">
              <w:t>CTH except from heading 78.02.</w:t>
            </w:r>
          </w:p>
        </w:tc>
      </w:tr>
      <w:tr w:rsidR="00E65DB8" w:rsidRPr="00FA393B" w14:paraId="27537C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C3CCFEA" w14:textId="77777777" w:rsidR="00E65DB8" w:rsidRPr="00FA393B" w:rsidRDefault="007C24FD" w:rsidP="00FA393B">
            <w:r w:rsidRPr="00FA393B">
              <w:t>78.02-78.04</w:t>
            </w:r>
          </w:p>
        </w:tc>
        <w:tc>
          <w:tcPr>
            <w:cnfStyle w:val="000010000000" w:firstRow="0" w:lastRow="0" w:firstColumn="0" w:lastColumn="0" w:oddVBand="1" w:evenVBand="0" w:oddHBand="0" w:evenHBand="0" w:firstRowFirstColumn="0" w:firstRowLastColumn="0" w:lastRowFirstColumn="0" w:lastRowLastColumn="0"/>
            <w:tcW w:w="7755" w:type="dxa"/>
          </w:tcPr>
          <w:p w14:paraId="34010CC4" w14:textId="77777777" w:rsidR="00E65DB8" w:rsidRPr="00FA393B" w:rsidRDefault="007C24FD" w:rsidP="00FA393B">
            <w:r w:rsidRPr="00FA393B">
              <w:t>CTH</w:t>
            </w:r>
          </w:p>
        </w:tc>
      </w:tr>
      <w:tr w:rsidR="00E65DB8" w:rsidRPr="00FA393B" w14:paraId="3BBA5C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EEE22E" w14:textId="77777777" w:rsidR="00E65DB8" w:rsidRPr="00FA393B" w:rsidRDefault="007C24FD" w:rsidP="00FA393B">
            <w:r w:rsidRPr="00FA393B">
              <w:t>78.06</w:t>
            </w:r>
          </w:p>
        </w:tc>
        <w:tc>
          <w:tcPr>
            <w:cnfStyle w:val="000010000000" w:firstRow="0" w:lastRow="0" w:firstColumn="0" w:lastColumn="0" w:oddVBand="1" w:evenVBand="0" w:oddHBand="0" w:evenHBand="0" w:firstRowFirstColumn="0" w:firstRowLastColumn="0" w:lastRowFirstColumn="0" w:lastRowLastColumn="0"/>
            <w:tcW w:w="7755" w:type="dxa"/>
          </w:tcPr>
          <w:p w14:paraId="0F67EA9C" w14:textId="77777777" w:rsidR="00E65DB8" w:rsidRPr="00FA393B" w:rsidRDefault="007C24FD" w:rsidP="00FA393B">
            <w:r w:rsidRPr="00FA393B">
              <w:t>CTH;</w:t>
            </w:r>
          </w:p>
          <w:p w14:paraId="20A02BBB" w14:textId="77777777" w:rsidR="00E65DB8" w:rsidRPr="00FA393B" w:rsidRDefault="007C24FD" w:rsidP="00FA393B">
            <w:r w:rsidRPr="00FA393B">
              <w:t>MaxNOM 50 % (EXW); or RVC 55 % (FOB).</w:t>
            </w:r>
          </w:p>
        </w:tc>
      </w:tr>
      <w:tr w:rsidR="00E65DB8" w:rsidRPr="00FA393B" w14:paraId="06D7BE2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8A4261" w14:textId="77777777" w:rsidR="00E65DB8" w:rsidRPr="00FA393B" w:rsidRDefault="007C24FD" w:rsidP="00FA393B">
            <w:r w:rsidRPr="00FA393B">
              <w:t>Chapter 79</w:t>
            </w:r>
          </w:p>
        </w:tc>
        <w:tc>
          <w:tcPr>
            <w:cnfStyle w:val="000010000000" w:firstRow="0" w:lastRow="0" w:firstColumn="0" w:lastColumn="0" w:oddVBand="1" w:evenVBand="0" w:oddHBand="0" w:evenHBand="0" w:firstRowFirstColumn="0" w:firstRowLastColumn="0" w:lastRowFirstColumn="0" w:lastRowLastColumn="0"/>
            <w:tcW w:w="7755" w:type="dxa"/>
          </w:tcPr>
          <w:p w14:paraId="3B214819" w14:textId="77777777" w:rsidR="00E65DB8" w:rsidRPr="00FA393B" w:rsidRDefault="007C24FD" w:rsidP="00FA393B">
            <w:r w:rsidRPr="00FA393B">
              <w:t>Zinc and articles thereof</w:t>
            </w:r>
          </w:p>
        </w:tc>
      </w:tr>
      <w:tr w:rsidR="00E65DB8" w:rsidRPr="00FA393B" w14:paraId="1F98C8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A69432" w14:textId="77777777" w:rsidR="00E65DB8" w:rsidRPr="00FA393B" w:rsidRDefault="007C24FD" w:rsidP="00FA393B">
            <w:r w:rsidRPr="00FA393B">
              <w:t>79.01-79.07</w:t>
            </w:r>
          </w:p>
        </w:tc>
        <w:tc>
          <w:tcPr>
            <w:cnfStyle w:val="000010000000" w:firstRow="0" w:lastRow="0" w:firstColumn="0" w:lastColumn="0" w:oddVBand="1" w:evenVBand="0" w:oddHBand="0" w:evenHBand="0" w:firstRowFirstColumn="0" w:firstRowLastColumn="0" w:lastRowFirstColumn="0" w:lastRowLastColumn="0"/>
            <w:tcW w:w="7755" w:type="dxa"/>
          </w:tcPr>
          <w:p w14:paraId="1A8FF438" w14:textId="77777777" w:rsidR="00E65DB8" w:rsidRPr="00FA393B" w:rsidRDefault="007C24FD" w:rsidP="00FA393B">
            <w:r w:rsidRPr="00FA393B">
              <w:t>CTH</w:t>
            </w:r>
          </w:p>
        </w:tc>
      </w:tr>
      <w:tr w:rsidR="00E65DB8" w:rsidRPr="00FA393B" w14:paraId="2440D99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58A2B8" w14:textId="77777777" w:rsidR="00E65DB8" w:rsidRPr="00FA393B" w:rsidRDefault="007C24FD" w:rsidP="00FA393B">
            <w:r w:rsidRPr="00FA393B">
              <w:t>Chapter 80</w:t>
            </w:r>
          </w:p>
        </w:tc>
        <w:tc>
          <w:tcPr>
            <w:cnfStyle w:val="000010000000" w:firstRow="0" w:lastRow="0" w:firstColumn="0" w:lastColumn="0" w:oddVBand="1" w:evenVBand="0" w:oddHBand="0" w:evenHBand="0" w:firstRowFirstColumn="0" w:firstRowLastColumn="0" w:lastRowFirstColumn="0" w:lastRowLastColumn="0"/>
            <w:tcW w:w="7755" w:type="dxa"/>
          </w:tcPr>
          <w:p w14:paraId="3A6733F4" w14:textId="77777777" w:rsidR="00E65DB8" w:rsidRPr="00FA393B" w:rsidRDefault="007C24FD" w:rsidP="00FA393B">
            <w:r w:rsidRPr="00FA393B">
              <w:t>Tin and articles thereof</w:t>
            </w:r>
          </w:p>
        </w:tc>
      </w:tr>
      <w:tr w:rsidR="00E65DB8" w:rsidRPr="00FA393B" w14:paraId="78631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E7D69C" w14:textId="77777777" w:rsidR="00E65DB8" w:rsidRPr="00FA393B" w:rsidRDefault="007C24FD" w:rsidP="00FA393B">
            <w:r w:rsidRPr="00FA393B">
              <w:t>80.01-80.07</w:t>
            </w:r>
          </w:p>
        </w:tc>
        <w:tc>
          <w:tcPr>
            <w:cnfStyle w:val="000010000000" w:firstRow="0" w:lastRow="0" w:firstColumn="0" w:lastColumn="0" w:oddVBand="1" w:evenVBand="0" w:oddHBand="0" w:evenHBand="0" w:firstRowFirstColumn="0" w:firstRowLastColumn="0" w:lastRowFirstColumn="0" w:lastRowLastColumn="0"/>
            <w:tcW w:w="7755" w:type="dxa"/>
          </w:tcPr>
          <w:p w14:paraId="67210253" w14:textId="77777777" w:rsidR="00E65DB8" w:rsidRPr="00FA393B" w:rsidRDefault="007C24FD" w:rsidP="00FA393B">
            <w:r w:rsidRPr="00FA393B">
              <w:t>CTH</w:t>
            </w:r>
          </w:p>
        </w:tc>
      </w:tr>
      <w:tr w:rsidR="00E65DB8" w:rsidRPr="00FA393B" w14:paraId="146A1B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F59269" w14:textId="77777777" w:rsidR="00E65DB8" w:rsidRPr="00FA393B" w:rsidRDefault="007C24FD" w:rsidP="00FA393B">
            <w:r w:rsidRPr="00FA393B">
              <w:t>Chapter 81</w:t>
            </w:r>
          </w:p>
        </w:tc>
        <w:tc>
          <w:tcPr>
            <w:cnfStyle w:val="000010000000" w:firstRow="0" w:lastRow="0" w:firstColumn="0" w:lastColumn="0" w:oddVBand="1" w:evenVBand="0" w:oddHBand="0" w:evenHBand="0" w:firstRowFirstColumn="0" w:firstRowLastColumn="0" w:lastRowFirstColumn="0" w:lastRowLastColumn="0"/>
            <w:tcW w:w="7755" w:type="dxa"/>
          </w:tcPr>
          <w:p w14:paraId="43FE78B9" w14:textId="77777777" w:rsidR="00E65DB8" w:rsidRPr="00FA393B" w:rsidRDefault="007C24FD" w:rsidP="00FA393B">
            <w:r w:rsidRPr="00FA393B">
              <w:t>Other base metals; cermets; articles thereof</w:t>
            </w:r>
          </w:p>
        </w:tc>
      </w:tr>
      <w:tr w:rsidR="00E65DB8" w:rsidRPr="00FA393B" w14:paraId="558A2E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C07707" w14:textId="77777777" w:rsidR="00E65DB8" w:rsidRPr="00FA393B" w:rsidRDefault="007C24FD" w:rsidP="00FA393B">
            <w:r w:rsidRPr="00FA393B">
              <w:t>81.01-81.13</w:t>
            </w:r>
          </w:p>
        </w:tc>
        <w:tc>
          <w:tcPr>
            <w:cnfStyle w:val="000010000000" w:firstRow="0" w:lastRow="0" w:firstColumn="0" w:lastColumn="0" w:oddVBand="1" w:evenVBand="0" w:oddHBand="0" w:evenHBand="0" w:firstRowFirstColumn="0" w:firstRowLastColumn="0" w:lastRowFirstColumn="0" w:lastRowLastColumn="0"/>
            <w:tcW w:w="7755" w:type="dxa"/>
          </w:tcPr>
          <w:p w14:paraId="03A31147" w14:textId="77777777" w:rsidR="00E65DB8" w:rsidRPr="00FA393B" w:rsidRDefault="007C24FD" w:rsidP="00FA393B">
            <w:r w:rsidRPr="00FA393B">
              <w:t>CTSH; or</w:t>
            </w:r>
          </w:p>
          <w:p w14:paraId="21DA7A15" w14:textId="77777777" w:rsidR="00E65DB8" w:rsidRPr="00FA393B" w:rsidRDefault="007C24FD" w:rsidP="00FA393B">
            <w:r w:rsidRPr="00FA393B">
              <w:t>Production from non-originating materials of any heading by the use of refining, smelting or thermal metal forming.</w:t>
            </w:r>
          </w:p>
        </w:tc>
      </w:tr>
      <w:tr w:rsidR="00E65DB8" w:rsidRPr="00FA393B" w14:paraId="4C9FA3D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2016EC" w14:textId="77777777" w:rsidR="00E65DB8" w:rsidRPr="00FA393B" w:rsidRDefault="007C24FD" w:rsidP="00FA393B">
            <w:r w:rsidRPr="00FA393B">
              <w:t>Chapter 82</w:t>
            </w:r>
          </w:p>
        </w:tc>
        <w:tc>
          <w:tcPr>
            <w:cnfStyle w:val="000010000000" w:firstRow="0" w:lastRow="0" w:firstColumn="0" w:lastColumn="0" w:oddVBand="1" w:evenVBand="0" w:oddHBand="0" w:evenHBand="0" w:firstRowFirstColumn="0" w:firstRowLastColumn="0" w:lastRowFirstColumn="0" w:lastRowLastColumn="0"/>
            <w:tcW w:w="7755" w:type="dxa"/>
          </w:tcPr>
          <w:p w14:paraId="371C1D5F" w14:textId="77777777" w:rsidR="00E65DB8" w:rsidRPr="00FA393B" w:rsidRDefault="007C24FD" w:rsidP="00FA393B">
            <w:r w:rsidRPr="00FA393B">
              <w:t>Tools, implements, cutlery, spoons and forks, of base metal; parts thereof of base metal</w:t>
            </w:r>
          </w:p>
        </w:tc>
      </w:tr>
      <w:tr w:rsidR="00E65DB8" w:rsidRPr="00FA393B" w14:paraId="7DB517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D899C" w14:textId="77777777" w:rsidR="00E65DB8" w:rsidRPr="00FA393B" w:rsidRDefault="007C24FD" w:rsidP="00FA393B">
            <w:r w:rsidRPr="00FA393B">
              <w:t>8201.10-8205.70</w:t>
            </w:r>
          </w:p>
        </w:tc>
        <w:tc>
          <w:tcPr>
            <w:cnfStyle w:val="000010000000" w:firstRow="0" w:lastRow="0" w:firstColumn="0" w:lastColumn="0" w:oddVBand="1" w:evenVBand="0" w:oddHBand="0" w:evenHBand="0" w:firstRowFirstColumn="0" w:firstRowLastColumn="0" w:lastRowFirstColumn="0" w:lastRowLastColumn="0"/>
            <w:tcW w:w="7755" w:type="dxa"/>
          </w:tcPr>
          <w:p w14:paraId="5674EDFA" w14:textId="77777777" w:rsidR="00E65DB8" w:rsidRPr="00FA393B" w:rsidRDefault="007C24FD" w:rsidP="00FA393B">
            <w:r w:rsidRPr="00FA393B">
              <w:t>CTH;</w:t>
            </w:r>
          </w:p>
          <w:p w14:paraId="5EDA7486" w14:textId="77777777" w:rsidR="00E65DB8" w:rsidRPr="00FA393B" w:rsidRDefault="007C24FD" w:rsidP="00FA393B">
            <w:r w:rsidRPr="00FA393B">
              <w:t>MaxNOM 50 % (EXW); or RVC 55 % (FOB).</w:t>
            </w:r>
          </w:p>
        </w:tc>
      </w:tr>
      <w:tr w:rsidR="00E65DB8" w:rsidRPr="00FA393B" w14:paraId="13E74C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4C41B7" w14:textId="77777777" w:rsidR="00E65DB8" w:rsidRPr="00FA393B" w:rsidRDefault="007C24FD" w:rsidP="00FA393B">
            <w:r w:rsidRPr="00FA393B">
              <w:t>8205.90</w:t>
            </w:r>
          </w:p>
        </w:tc>
        <w:tc>
          <w:tcPr>
            <w:cnfStyle w:val="000010000000" w:firstRow="0" w:lastRow="0" w:firstColumn="0" w:lastColumn="0" w:oddVBand="1" w:evenVBand="0" w:oddHBand="0" w:evenHBand="0" w:firstRowFirstColumn="0" w:firstRowLastColumn="0" w:lastRowFirstColumn="0" w:lastRowLastColumn="0"/>
            <w:tcW w:w="7755" w:type="dxa"/>
          </w:tcPr>
          <w:p w14:paraId="3381C174" w14:textId="77777777" w:rsidR="00E65DB8" w:rsidRPr="00FA393B" w:rsidRDefault="007C24FD" w:rsidP="00FA393B">
            <w:r w:rsidRPr="00FA393B">
              <w:t>CTH; however, non-originating tools of heading 82.05 may be incorporated into the set, provided that their total value does not exceed 15 % of the EXW or the FOB of the set.</w:t>
            </w:r>
          </w:p>
        </w:tc>
      </w:tr>
      <w:tr w:rsidR="00E65DB8" w:rsidRPr="00FA393B" w14:paraId="7F189F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7E9BAE" w14:textId="77777777" w:rsidR="00E65DB8" w:rsidRPr="00FA393B" w:rsidRDefault="007C24FD" w:rsidP="00FA393B">
            <w:r w:rsidRPr="00FA393B">
              <w:lastRenderedPageBreak/>
              <w:t>82.06</w:t>
            </w:r>
          </w:p>
        </w:tc>
        <w:tc>
          <w:tcPr>
            <w:cnfStyle w:val="000010000000" w:firstRow="0" w:lastRow="0" w:firstColumn="0" w:lastColumn="0" w:oddVBand="1" w:evenVBand="0" w:oddHBand="0" w:evenHBand="0" w:firstRowFirstColumn="0" w:firstRowLastColumn="0" w:lastRowFirstColumn="0" w:lastRowLastColumn="0"/>
            <w:tcW w:w="7755" w:type="dxa"/>
          </w:tcPr>
          <w:p w14:paraId="3327208D" w14:textId="77777777" w:rsidR="00E65DB8" w:rsidRPr="00FA393B" w:rsidRDefault="007C24FD" w:rsidP="00FA393B">
            <w:r w:rsidRPr="00FA393B">
              <w:t>CTH except from headings 82.02 to 82.05; however, non-originating tools of headings 82.02 to 82.05 may be incorporated into the set, provided that their total value does not exceed 15 % of the EXW or the FOB of the set.</w:t>
            </w:r>
          </w:p>
        </w:tc>
      </w:tr>
      <w:tr w:rsidR="00E65DB8" w:rsidRPr="00FA393B" w14:paraId="3893E2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EB97E34" w14:textId="77777777" w:rsidR="00E65DB8" w:rsidRPr="00FA393B" w:rsidRDefault="007C24FD" w:rsidP="00FA393B">
            <w:r w:rsidRPr="00FA393B">
              <w:t>82.07-82.15</w:t>
            </w:r>
          </w:p>
        </w:tc>
        <w:tc>
          <w:tcPr>
            <w:cnfStyle w:val="000010000000" w:firstRow="0" w:lastRow="0" w:firstColumn="0" w:lastColumn="0" w:oddVBand="1" w:evenVBand="0" w:oddHBand="0" w:evenHBand="0" w:firstRowFirstColumn="0" w:firstRowLastColumn="0" w:lastRowFirstColumn="0" w:lastRowLastColumn="0"/>
            <w:tcW w:w="7755" w:type="dxa"/>
          </w:tcPr>
          <w:p w14:paraId="5D2B9596" w14:textId="77777777" w:rsidR="00E65DB8" w:rsidRPr="00FA393B" w:rsidRDefault="007C24FD" w:rsidP="00FA393B">
            <w:r w:rsidRPr="00FA393B">
              <w:t>CTH;</w:t>
            </w:r>
          </w:p>
          <w:p w14:paraId="6C168FB4" w14:textId="77777777" w:rsidR="00E65DB8" w:rsidRPr="00FA393B" w:rsidRDefault="007C24FD" w:rsidP="00FA393B">
            <w:r w:rsidRPr="00FA393B">
              <w:t>MaxNOM 50 % (EXW); or RVC 55 % (FOB).</w:t>
            </w:r>
          </w:p>
        </w:tc>
      </w:tr>
      <w:tr w:rsidR="00E65DB8" w:rsidRPr="00FA393B" w14:paraId="268558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D75320" w14:textId="77777777" w:rsidR="00E65DB8" w:rsidRPr="00FA393B" w:rsidRDefault="007C24FD" w:rsidP="00FA393B">
            <w:r w:rsidRPr="00FA393B">
              <w:t>Chapter 83</w:t>
            </w:r>
          </w:p>
        </w:tc>
        <w:tc>
          <w:tcPr>
            <w:cnfStyle w:val="000010000000" w:firstRow="0" w:lastRow="0" w:firstColumn="0" w:lastColumn="0" w:oddVBand="1" w:evenVBand="0" w:oddHBand="0" w:evenHBand="0" w:firstRowFirstColumn="0" w:firstRowLastColumn="0" w:lastRowFirstColumn="0" w:lastRowLastColumn="0"/>
            <w:tcW w:w="7755" w:type="dxa"/>
          </w:tcPr>
          <w:p w14:paraId="669CC02C" w14:textId="77777777" w:rsidR="00E65DB8" w:rsidRPr="00FA393B" w:rsidRDefault="007C24FD" w:rsidP="00FA393B">
            <w:r w:rsidRPr="00FA393B">
              <w:t>Miscellaneous articles of base metal</w:t>
            </w:r>
          </w:p>
        </w:tc>
      </w:tr>
      <w:tr w:rsidR="00E65DB8" w:rsidRPr="00FA393B" w14:paraId="510BC68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921B3D" w14:textId="77777777" w:rsidR="00E65DB8" w:rsidRPr="00FA393B" w:rsidRDefault="007C24FD" w:rsidP="00FA393B">
            <w:r w:rsidRPr="00FA393B">
              <w:t>83.01-83.11</w:t>
            </w:r>
          </w:p>
        </w:tc>
        <w:tc>
          <w:tcPr>
            <w:cnfStyle w:val="000010000000" w:firstRow="0" w:lastRow="0" w:firstColumn="0" w:lastColumn="0" w:oddVBand="1" w:evenVBand="0" w:oddHBand="0" w:evenHBand="0" w:firstRowFirstColumn="0" w:firstRowLastColumn="0" w:lastRowFirstColumn="0" w:lastRowLastColumn="0"/>
            <w:tcW w:w="7755" w:type="dxa"/>
          </w:tcPr>
          <w:p w14:paraId="542BD0AB" w14:textId="77777777" w:rsidR="00E65DB8" w:rsidRPr="00FA393B" w:rsidRDefault="007C24FD" w:rsidP="00FA393B">
            <w:r w:rsidRPr="00FA393B">
              <w:t>CTH;</w:t>
            </w:r>
          </w:p>
          <w:p w14:paraId="2FF12456" w14:textId="77777777" w:rsidR="00E65DB8" w:rsidRPr="00FA393B" w:rsidRDefault="007C24FD" w:rsidP="00FA393B">
            <w:r w:rsidRPr="00FA393B">
              <w:t>MaxNOM 50 % (EXW); or RVC 55 % (FOB).</w:t>
            </w:r>
          </w:p>
        </w:tc>
      </w:tr>
      <w:tr w:rsidR="00E65DB8" w:rsidRPr="00FA393B" w14:paraId="26078C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CB9689" w14:textId="77777777" w:rsidR="00E65DB8" w:rsidRPr="00FA393B" w:rsidRDefault="007C24FD" w:rsidP="00FA393B">
            <w:r w:rsidRPr="00FA393B">
              <w:t>SECTION XVI</w:t>
            </w:r>
          </w:p>
        </w:tc>
        <w:tc>
          <w:tcPr>
            <w:cnfStyle w:val="000010000000" w:firstRow="0" w:lastRow="0" w:firstColumn="0" w:lastColumn="0" w:oddVBand="1" w:evenVBand="0" w:oddHBand="0" w:evenHBand="0" w:firstRowFirstColumn="0" w:firstRowLastColumn="0" w:lastRowFirstColumn="0" w:lastRowLastColumn="0"/>
            <w:tcW w:w="7755" w:type="dxa"/>
          </w:tcPr>
          <w:p w14:paraId="5C5AE4C7" w14:textId="77777777" w:rsidR="00E65DB8" w:rsidRPr="00FA393B" w:rsidRDefault="007C24FD" w:rsidP="00FA393B">
            <w:r w:rsidRPr="00FA393B">
              <w:t>MACHINERY AND MECHANICAL APPLIANCES; ELECTRICAL EQUIPMENT; PARTS THEREOF; SOUND RECORDERS AND REPRODUCERS, TELEVISION IMAGE AND SOUND RECORDERS AND REPRODUCERS, AND PARTS AND ACCESSORIES OF SUCH ARTICLES</w:t>
            </w:r>
          </w:p>
        </w:tc>
      </w:tr>
      <w:tr w:rsidR="00E65DB8" w:rsidRPr="00FA393B" w14:paraId="4156AD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A2D4D1" w14:textId="77777777" w:rsidR="00E65DB8" w:rsidRPr="00FA393B" w:rsidRDefault="007C24FD" w:rsidP="00FA393B">
            <w:r w:rsidRPr="00FA393B">
              <w:t>Chapter 84</w:t>
            </w:r>
          </w:p>
        </w:tc>
        <w:tc>
          <w:tcPr>
            <w:cnfStyle w:val="000010000000" w:firstRow="0" w:lastRow="0" w:firstColumn="0" w:lastColumn="0" w:oddVBand="1" w:evenVBand="0" w:oddHBand="0" w:evenHBand="0" w:firstRowFirstColumn="0" w:firstRowLastColumn="0" w:lastRowFirstColumn="0" w:lastRowLastColumn="0"/>
            <w:tcW w:w="7755" w:type="dxa"/>
          </w:tcPr>
          <w:p w14:paraId="23CB17A4" w14:textId="77777777" w:rsidR="00E65DB8" w:rsidRPr="00FA393B" w:rsidRDefault="007C24FD" w:rsidP="00FA393B">
            <w:r w:rsidRPr="00FA393B">
              <w:t>Nuclear reactors, boilers, machinery and mechanical appliances; parts thereof</w:t>
            </w:r>
          </w:p>
        </w:tc>
      </w:tr>
      <w:tr w:rsidR="00E65DB8" w:rsidRPr="00FA393B" w14:paraId="6222F5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4B90F9" w14:textId="77777777" w:rsidR="00E65DB8" w:rsidRPr="00FA393B" w:rsidRDefault="007C24FD" w:rsidP="00FA393B">
            <w:r w:rsidRPr="00FA393B">
              <w:t>84.01-84.06</w:t>
            </w:r>
          </w:p>
        </w:tc>
        <w:tc>
          <w:tcPr>
            <w:cnfStyle w:val="000010000000" w:firstRow="0" w:lastRow="0" w:firstColumn="0" w:lastColumn="0" w:oddVBand="1" w:evenVBand="0" w:oddHBand="0" w:evenHBand="0" w:firstRowFirstColumn="0" w:firstRowLastColumn="0" w:lastRowFirstColumn="0" w:lastRowLastColumn="0"/>
            <w:tcW w:w="7755" w:type="dxa"/>
          </w:tcPr>
          <w:p w14:paraId="2F056924" w14:textId="77777777" w:rsidR="00E65DB8" w:rsidRPr="00FA393B" w:rsidRDefault="007C24FD" w:rsidP="00FA393B">
            <w:r w:rsidRPr="00FA393B">
              <w:t>CTH;</w:t>
            </w:r>
          </w:p>
          <w:p w14:paraId="7D9F44E5" w14:textId="77777777" w:rsidR="00E65DB8" w:rsidRPr="00FA393B" w:rsidRDefault="007C24FD" w:rsidP="00FA393B">
            <w:r w:rsidRPr="00FA393B">
              <w:t>MaxNOM 50 % (EXW); or RVC 55 % (FOB).</w:t>
            </w:r>
          </w:p>
        </w:tc>
      </w:tr>
      <w:tr w:rsidR="00E65DB8" w:rsidRPr="00FA393B" w14:paraId="36AB96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3440A6" w14:textId="2697A414" w:rsidR="00E65DB8" w:rsidRPr="00FA393B" w:rsidRDefault="007C24FD" w:rsidP="00FA393B">
            <w:r w:rsidRPr="00FA393B">
              <w:t>84.07-84.08</w:t>
            </w:r>
          </w:p>
        </w:tc>
        <w:tc>
          <w:tcPr>
            <w:cnfStyle w:val="000010000000" w:firstRow="0" w:lastRow="0" w:firstColumn="0" w:lastColumn="0" w:oddVBand="1" w:evenVBand="0" w:oddHBand="0" w:evenHBand="0" w:firstRowFirstColumn="0" w:firstRowLastColumn="0" w:lastRowFirstColumn="0" w:lastRowLastColumn="0"/>
            <w:tcW w:w="7755" w:type="dxa"/>
          </w:tcPr>
          <w:p w14:paraId="59A1133E" w14:textId="77777777" w:rsidR="00E65DB8" w:rsidRPr="00FA393B" w:rsidRDefault="007C24FD" w:rsidP="00FA393B">
            <w:r w:rsidRPr="00FA393B">
              <w:t>MaxNOM 50 % (EXW); or</w:t>
            </w:r>
          </w:p>
          <w:p w14:paraId="136C23F1" w14:textId="77777777" w:rsidR="00E65DB8" w:rsidRPr="00FA393B" w:rsidRDefault="007C24FD" w:rsidP="00FA393B">
            <w:r w:rsidRPr="00FA393B">
              <w:t>RVC 55 % (FOB).</w:t>
            </w:r>
          </w:p>
        </w:tc>
      </w:tr>
      <w:tr w:rsidR="00E65DB8" w:rsidRPr="00FA393B" w14:paraId="49F67F6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FA7CE07" w14:textId="77777777" w:rsidR="00E65DB8" w:rsidRPr="00FA393B" w:rsidRDefault="007C24FD" w:rsidP="00FA393B">
            <w:r w:rsidRPr="00FA393B">
              <w:t>84.09-84.11</w:t>
            </w:r>
          </w:p>
        </w:tc>
        <w:tc>
          <w:tcPr>
            <w:cnfStyle w:val="000010000000" w:firstRow="0" w:lastRow="0" w:firstColumn="0" w:lastColumn="0" w:oddVBand="1" w:evenVBand="0" w:oddHBand="0" w:evenHBand="0" w:firstRowFirstColumn="0" w:firstRowLastColumn="0" w:lastRowFirstColumn="0" w:lastRowLastColumn="0"/>
            <w:tcW w:w="7755" w:type="dxa"/>
          </w:tcPr>
          <w:p w14:paraId="1397DEED" w14:textId="77777777" w:rsidR="00E65DB8" w:rsidRPr="00FA393B" w:rsidRDefault="007C24FD" w:rsidP="00FA393B">
            <w:r w:rsidRPr="00FA393B">
              <w:t>CTH;</w:t>
            </w:r>
          </w:p>
          <w:p w14:paraId="444FF1A7" w14:textId="77777777" w:rsidR="00E65DB8" w:rsidRPr="00FA393B" w:rsidRDefault="007C24FD" w:rsidP="00FA393B">
            <w:r w:rsidRPr="00FA393B">
              <w:t>MaxNOM 50 % (EXW); or RVC 55 % (FOB).</w:t>
            </w:r>
          </w:p>
        </w:tc>
      </w:tr>
      <w:tr w:rsidR="00E65DB8" w:rsidRPr="00FA393B" w14:paraId="56BF44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82E6FE" w14:textId="77777777" w:rsidR="00E65DB8" w:rsidRPr="00FA393B" w:rsidRDefault="007C24FD" w:rsidP="00FA393B">
            <w:r w:rsidRPr="00FA393B">
              <w:t>84.12</w:t>
            </w:r>
          </w:p>
        </w:tc>
        <w:tc>
          <w:tcPr>
            <w:cnfStyle w:val="000010000000" w:firstRow="0" w:lastRow="0" w:firstColumn="0" w:lastColumn="0" w:oddVBand="1" w:evenVBand="0" w:oddHBand="0" w:evenHBand="0" w:firstRowFirstColumn="0" w:firstRowLastColumn="0" w:lastRowFirstColumn="0" w:lastRowLastColumn="0"/>
            <w:tcW w:w="7755" w:type="dxa"/>
          </w:tcPr>
          <w:p w14:paraId="08E45DD1" w14:textId="77777777" w:rsidR="00E65DB8" w:rsidRPr="00FA393B" w:rsidRDefault="007C24FD" w:rsidP="00FA393B">
            <w:r w:rsidRPr="00FA393B">
              <w:t>CTH;</w:t>
            </w:r>
          </w:p>
          <w:p w14:paraId="3BEFCF9A" w14:textId="77777777" w:rsidR="00E65DB8" w:rsidRPr="00FA393B" w:rsidRDefault="007C24FD" w:rsidP="00FA393B">
            <w:r w:rsidRPr="00FA393B">
              <w:t xml:space="preserve">MaxNOM 55 % (EXW); or </w:t>
            </w:r>
          </w:p>
          <w:p w14:paraId="79FC1504" w14:textId="77777777" w:rsidR="00E65DB8" w:rsidRPr="00FA393B" w:rsidRDefault="007C24FD" w:rsidP="00FA393B">
            <w:r w:rsidRPr="00FA393B">
              <w:t>RVC 50 % (FOB).</w:t>
            </w:r>
          </w:p>
        </w:tc>
      </w:tr>
      <w:tr w:rsidR="00E65DB8" w:rsidRPr="00FA393B" w14:paraId="620D49F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6BEEF" w14:textId="77777777" w:rsidR="00E65DB8" w:rsidRPr="00FA393B" w:rsidRDefault="007C24FD" w:rsidP="00FA393B">
            <w:r w:rsidRPr="00FA393B">
              <w:t>84.13</w:t>
            </w:r>
          </w:p>
        </w:tc>
        <w:tc>
          <w:tcPr>
            <w:cnfStyle w:val="000010000000" w:firstRow="0" w:lastRow="0" w:firstColumn="0" w:lastColumn="0" w:oddVBand="1" w:evenVBand="0" w:oddHBand="0" w:evenHBand="0" w:firstRowFirstColumn="0" w:firstRowLastColumn="0" w:lastRowFirstColumn="0" w:lastRowLastColumn="0"/>
            <w:tcW w:w="7755" w:type="dxa"/>
          </w:tcPr>
          <w:p w14:paraId="1D979791" w14:textId="77777777" w:rsidR="00E65DB8" w:rsidRPr="00FA393B" w:rsidRDefault="007C24FD" w:rsidP="00FA393B">
            <w:r w:rsidRPr="00FA393B">
              <w:t>CTH;</w:t>
            </w:r>
          </w:p>
          <w:p w14:paraId="5B9E46C1" w14:textId="77777777" w:rsidR="00E65DB8" w:rsidRPr="00FA393B" w:rsidRDefault="007C24FD" w:rsidP="00FA393B">
            <w:r w:rsidRPr="00FA393B">
              <w:t>MaxNOM 50 % (EXW); or RVC 55 % (FOB).</w:t>
            </w:r>
          </w:p>
        </w:tc>
      </w:tr>
      <w:tr w:rsidR="00E65DB8" w:rsidRPr="00FA393B" w14:paraId="3F0514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2DC034B" w14:textId="77777777" w:rsidR="00E65DB8" w:rsidRPr="00FA393B" w:rsidRDefault="007C24FD" w:rsidP="00FA393B">
            <w:r w:rsidRPr="00FA393B">
              <w:t>84.14-84.15</w:t>
            </w:r>
          </w:p>
        </w:tc>
        <w:tc>
          <w:tcPr>
            <w:cnfStyle w:val="000010000000" w:firstRow="0" w:lastRow="0" w:firstColumn="0" w:lastColumn="0" w:oddVBand="1" w:evenVBand="0" w:oddHBand="0" w:evenHBand="0" w:firstRowFirstColumn="0" w:firstRowLastColumn="0" w:lastRowFirstColumn="0" w:lastRowLastColumn="0"/>
            <w:tcW w:w="7755" w:type="dxa"/>
          </w:tcPr>
          <w:p w14:paraId="3D77174F" w14:textId="77777777" w:rsidR="00E65DB8" w:rsidRPr="00FA393B" w:rsidRDefault="007C24FD" w:rsidP="00FA393B">
            <w:r w:rsidRPr="00FA393B">
              <w:t>CTH;</w:t>
            </w:r>
          </w:p>
          <w:p w14:paraId="1CC5FAFB" w14:textId="77777777" w:rsidR="00E65DB8" w:rsidRPr="00FA393B" w:rsidRDefault="007C24FD" w:rsidP="00FA393B">
            <w:r w:rsidRPr="00FA393B">
              <w:t xml:space="preserve">MaxNOM 55 % (EXW); or </w:t>
            </w:r>
          </w:p>
          <w:p w14:paraId="723A3B62" w14:textId="77777777" w:rsidR="00E65DB8" w:rsidRPr="00FA393B" w:rsidRDefault="007C24FD" w:rsidP="00FA393B">
            <w:r w:rsidRPr="00FA393B">
              <w:t>RVC 50 % (FOB).</w:t>
            </w:r>
          </w:p>
        </w:tc>
      </w:tr>
      <w:tr w:rsidR="00E65DB8" w:rsidRPr="00FA393B" w14:paraId="1A5266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0EC087C" w14:textId="77777777" w:rsidR="00E65DB8" w:rsidRPr="00FA393B" w:rsidRDefault="007C24FD" w:rsidP="00FA393B">
            <w:r w:rsidRPr="00FA393B">
              <w:t>84.16-84.24</w:t>
            </w:r>
          </w:p>
        </w:tc>
        <w:tc>
          <w:tcPr>
            <w:cnfStyle w:val="000010000000" w:firstRow="0" w:lastRow="0" w:firstColumn="0" w:lastColumn="0" w:oddVBand="1" w:evenVBand="0" w:oddHBand="0" w:evenHBand="0" w:firstRowFirstColumn="0" w:firstRowLastColumn="0" w:lastRowFirstColumn="0" w:lastRowLastColumn="0"/>
            <w:tcW w:w="7755" w:type="dxa"/>
          </w:tcPr>
          <w:p w14:paraId="3A0E53D1" w14:textId="77777777" w:rsidR="00E65DB8" w:rsidRPr="00FA393B" w:rsidRDefault="007C24FD" w:rsidP="00FA393B">
            <w:r w:rsidRPr="00FA393B">
              <w:t>CTH;</w:t>
            </w:r>
          </w:p>
          <w:p w14:paraId="52B23970" w14:textId="77777777" w:rsidR="00E65DB8" w:rsidRPr="00FA393B" w:rsidRDefault="007C24FD" w:rsidP="00FA393B">
            <w:r w:rsidRPr="00FA393B">
              <w:t>MaxNOM 50 % (EXW); or RVC 55 % (FOB).</w:t>
            </w:r>
          </w:p>
        </w:tc>
      </w:tr>
      <w:tr w:rsidR="00E65DB8" w:rsidRPr="00FA393B" w14:paraId="0AEBC5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692379" w14:textId="77777777" w:rsidR="00E65DB8" w:rsidRPr="00FA393B" w:rsidRDefault="007C24FD" w:rsidP="00FA393B">
            <w:r w:rsidRPr="00FA393B">
              <w:t>84.25-84.30</w:t>
            </w:r>
          </w:p>
        </w:tc>
        <w:tc>
          <w:tcPr>
            <w:cnfStyle w:val="000010000000" w:firstRow="0" w:lastRow="0" w:firstColumn="0" w:lastColumn="0" w:oddVBand="1" w:evenVBand="0" w:oddHBand="0" w:evenHBand="0" w:firstRowFirstColumn="0" w:firstRowLastColumn="0" w:lastRowFirstColumn="0" w:lastRowLastColumn="0"/>
            <w:tcW w:w="7755" w:type="dxa"/>
          </w:tcPr>
          <w:p w14:paraId="3D82CA06" w14:textId="77777777" w:rsidR="00E65DB8" w:rsidRPr="00FA393B" w:rsidRDefault="007C24FD" w:rsidP="00FA393B">
            <w:r w:rsidRPr="00FA393B">
              <w:t>CTH except from heading 84.31;</w:t>
            </w:r>
          </w:p>
          <w:p w14:paraId="5D8D25B0" w14:textId="77777777" w:rsidR="00E65DB8" w:rsidRPr="00FA393B" w:rsidRDefault="007C24FD" w:rsidP="00FA393B">
            <w:r w:rsidRPr="00FA393B">
              <w:t>MaxNOM 50 % (EXW); or RVC 55 % (FOB).</w:t>
            </w:r>
          </w:p>
        </w:tc>
      </w:tr>
      <w:tr w:rsidR="00E65DB8" w:rsidRPr="00FA393B" w14:paraId="5DF8EE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1F73872" w14:textId="77777777" w:rsidR="00E65DB8" w:rsidRPr="00FA393B" w:rsidRDefault="007C24FD" w:rsidP="00FA393B">
            <w:r w:rsidRPr="00FA393B">
              <w:t>84.31-84.43</w:t>
            </w:r>
          </w:p>
        </w:tc>
        <w:tc>
          <w:tcPr>
            <w:cnfStyle w:val="000010000000" w:firstRow="0" w:lastRow="0" w:firstColumn="0" w:lastColumn="0" w:oddVBand="1" w:evenVBand="0" w:oddHBand="0" w:evenHBand="0" w:firstRowFirstColumn="0" w:firstRowLastColumn="0" w:lastRowFirstColumn="0" w:lastRowLastColumn="0"/>
            <w:tcW w:w="7755" w:type="dxa"/>
          </w:tcPr>
          <w:p w14:paraId="543D27A2" w14:textId="77777777" w:rsidR="00E65DB8" w:rsidRPr="00FA393B" w:rsidRDefault="007C24FD" w:rsidP="00FA393B">
            <w:r w:rsidRPr="00FA393B">
              <w:t>CTH;</w:t>
            </w:r>
          </w:p>
          <w:p w14:paraId="492650DC" w14:textId="77777777" w:rsidR="00E65DB8" w:rsidRPr="00FA393B" w:rsidRDefault="007C24FD" w:rsidP="00FA393B">
            <w:r w:rsidRPr="00FA393B">
              <w:t>MaxNOM 50 % (EXW); or RVC 55 % (FOB).</w:t>
            </w:r>
          </w:p>
        </w:tc>
      </w:tr>
      <w:tr w:rsidR="00E65DB8" w:rsidRPr="00FA393B" w14:paraId="1C440C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D1324E" w14:textId="77777777" w:rsidR="00E65DB8" w:rsidRPr="00FA393B" w:rsidRDefault="007C24FD" w:rsidP="00FA393B">
            <w:r w:rsidRPr="00FA393B">
              <w:t>84.44-84.47</w:t>
            </w:r>
          </w:p>
        </w:tc>
        <w:tc>
          <w:tcPr>
            <w:cnfStyle w:val="000010000000" w:firstRow="0" w:lastRow="0" w:firstColumn="0" w:lastColumn="0" w:oddVBand="1" w:evenVBand="0" w:oddHBand="0" w:evenHBand="0" w:firstRowFirstColumn="0" w:firstRowLastColumn="0" w:lastRowFirstColumn="0" w:lastRowLastColumn="0"/>
            <w:tcW w:w="7755" w:type="dxa"/>
          </w:tcPr>
          <w:p w14:paraId="41839C0C" w14:textId="77777777" w:rsidR="00E65DB8" w:rsidRPr="00FA393B" w:rsidRDefault="007C24FD" w:rsidP="00FA393B">
            <w:r w:rsidRPr="00FA393B">
              <w:t>CTH except from heading 84.48; MaxNOM 50 % (EXW); or</w:t>
            </w:r>
          </w:p>
          <w:p w14:paraId="71065DA9" w14:textId="77777777" w:rsidR="00E65DB8" w:rsidRPr="00FA393B" w:rsidRDefault="007C24FD" w:rsidP="00FA393B">
            <w:r w:rsidRPr="00FA393B">
              <w:t>RVC 55 % (FOB).</w:t>
            </w:r>
          </w:p>
        </w:tc>
      </w:tr>
      <w:tr w:rsidR="00E65DB8" w:rsidRPr="00FA393B" w14:paraId="3EAD8E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99D0743" w14:textId="77777777" w:rsidR="00E65DB8" w:rsidRPr="00FA393B" w:rsidRDefault="007C24FD" w:rsidP="00FA393B">
            <w:r w:rsidRPr="00FA393B">
              <w:t>84.48-84.68</w:t>
            </w:r>
          </w:p>
        </w:tc>
        <w:tc>
          <w:tcPr>
            <w:cnfStyle w:val="000010000000" w:firstRow="0" w:lastRow="0" w:firstColumn="0" w:lastColumn="0" w:oddVBand="1" w:evenVBand="0" w:oddHBand="0" w:evenHBand="0" w:firstRowFirstColumn="0" w:firstRowLastColumn="0" w:lastRowFirstColumn="0" w:lastRowLastColumn="0"/>
            <w:tcW w:w="7755" w:type="dxa"/>
          </w:tcPr>
          <w:p w14:paraId="182C7D7E" w14:textId="77777777" w:rsidR="00E65DB8" w:rsidRPr="00FA393B" w:rsidRDefault="007C24FD" w:rsidP="00FA393B">
            <w:r w:rsidRPr="00FA393B">
              <w:t>CTH;</w:t>
            </w:r>
          </w:p>
          <w:p w14:paraId="7DD710D4" w14:textId="77777777" w:rsidR="00E65DB8" w:rsidRPr="00FA393B" w:rsidRDefault="007C24FD" w:rsidP="00FA393B">
            <w:r w:rsidRPr="00FA393B">
              <w:t>MaxNOM 50 % (EXW); or RVC 55 % (FOB).</w:t>
            </w:r>
          </w:p>
        </w:tc>
      </w:tr>
      <w:tr w:rsidR="00E65DB8" w:rsidRPr="00FA393B" w14:paraId="7945C7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4E0229" w14:textId="77777777" w:rsidR="00E65DB8" w:rsidRPr="00FA393B" w:rsidRDefault="007C24FD" w:rsidP="00FA393B">
            <w:r w:rsidRPr="00FA393B">
              <w:t>84.70-84.72</w:t>
            </w:r>
          </w:p>
        </w:tc>
        <w:tc>
          <w:tcPr>
            <w:cnfStyle w:val="000010000000" w:firstRow="0" w:lastRow="0" w:firstColumn="0" w:lastColumn="0" w:oddVBand="1" w:evenVBand="0" w:oddHBand="0" w:evenHBand="0" w:firstRowFirstColumn="0" w:firstRowLastColumn="0" w:lastRowFirstColumn="0" w:lastRowLastColumn="0"/>
            <w:tcW w:w="7755" w:type="dxa"/>
          </w:tcPr>
          <w:p w14:paraId="02B5A4E2" w14:textId="77777777" w:rsidR="00E65DB8" w:rsidRPr="00FA393B" w:rsidRDefault="007C24FD" w:rsidP="00FA393B">
            <w:r w:rsidRPr="00FA393B">
              <w:t>CTH except from heading 84.73; MaxNOM 50 % (EXW); or</w:t>
            </w:r>
          </w:p>
          <w:p w14:paraId="0D83183E" w14:textId="77777777" w:rsidR="00E65DB8" w:rsidRPr="00FA393B" w:rsidRDefault="007C24FD" w:rsidP="00FA393B">
            <w:r w:rsidRPr="00FA393B">
              <w:t>RVC 55 % (FOB).</w:t>
            </w:r>
          </w:p>
        </w:tc>
      </w:tr>
      <w:tr w:rsidR="00E65DB8" w:rsidRPr="00FA393B" w14:paraId="47ECEBB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1C88C" w14:textId="77777777" w:rsidR="00E65DB8" w:rsidRPr="00FA393B" w:rsidRDefault="007C24FD" w:rsidP="00FA393B">
            <w:r w:rsidRPr="00FA393B">
              <w:t>84.73-84.87</w:t>
            </w:r>
          </w:p>
        </w:tc>
        <w:tc>
          <w:tcPr>
            <w:cnfStyle w:val="000010000000" w:firstRow="0" w:lastRow="0" w:firstColumn="0" w:lastColumn="0" w:oddVBand="1" w:evenVBand="0" w:oddHBand="0" w:evenHBand="0" w:firstRowFirstColumn="0" w:firstRowLastColumn="0" w:lastRowFirstColumn="0" w:lastRowLastColumn="0"/>
            <w:tcW w:w="7755" w:type="dxa"/>
          </w:tcPr>
          <w:p w14:paraId="30774BD9" w14:textId="77777777" w:rsidR="00E65DB8" w:rsidRPr="00FA393B" w:rsidRDefault="007C24FD" w:rsidP="00FA393B">
            <w:r w:rsidRPr="00FA393B">
              <w:t>CTH;</w:t>
            </w:r>
          </w:p>
          <w:p w14:paraId="6BA58504" w14:textId="77777777" w:rsidR="00E65DB8" w:rsidRPr="00FA393B" w:rsidRDefault="007C24FD" w:rsidP="00FA393B">
            <w:r w:rsidRPr="00FA393B">
              <w:t>MaxNOM 50 % (EXW); or RVC 55 % (FOB).</w:t>
            </w:r>
          </w:p>
        </w:tc>
      </w:tr>
      <w:tr w:rsidR="00E65DB8" w:rsidRPr="00FA393B" w14:paraId="0ADAC0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6F37CB" w14:textId="77777777" w:rsidR="00E65DB8" w:rsidRPr="00FA393B" w:rsidRDefault="007C24FD" w:rsidP="00FA393B">
            <w:r w:rsidRPr="00FA393B">
              <w:t>Chapter 85</w:t>
            </w:r>
          </w:p>
        </w:tc>
        <w:tc>
          <w:tcPr>
            <w:cnfStyle w:val="000010000000" w:firstRow="0" w:lastRow="0" w:firstColumn="0" w:lastColumn="0" w:oddVBand="1" w:evenVBand="0" w:oddHBand="0" w:evenHBand="0" w:firstRowFirstColumn="0" w:firstRowLastColumn="0" w:lastRowFirstColumn="0" w:lastRowLastColumn="0"/>
            <w:tcW w:w="7755" w:type="dxa"/>
          </w:tcPr>
          <w:p w14:paraId="2EBC5A23" w14:textId="77777777" w:rsidR="00E65DB8" w:rsidRPr="00FA393B" w:rsidRDefault="007C24FD" w:rsidP="00FA393B">
            <w:r w:rsidRPr="00FA393B">
              <w:t>Electrical machinery and equipment and parts thereof; sound recorders and reproducers, television image and sound recorders and reproducers, and parts and accessories of such articles</w:t>
            </w:r>
          </w:p>
        </w:tc>
      </w:tr>
      <w:tr w:rsidR="00E65DB8" w:rsidRPr="00FA393B" w14:paraId="4D3D06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70D5E" w14:textId="77777777" w:rsidR="00E65DB8" w:rsidRPr="00FA393B" w:rsidRDefault="007C24FD" w:rsidP="00FA393B">
            <w:r w:rsidRPr="00FA393B">
              <w:t>85.01</w:t>
            </w:r>
          </w:p>
        </w:tc>
        <w:tc>
          <w:tcPr>
            <w:cnfStyle w:val="000010000000" w:firstRow="0" w:lastRow="0" w:firstColumn="0" w:lastColumn="0" w:oddVBand="1" w:evenVBand="0" w:oddHBand="0" w:evenHBand="0" w:firstRowFirstColumn="0" w:firstRowLastColumn="0" w:lastRowFirstColumn="0" w:lastRowLastColumn="0"/>
            <w:tcW w:w="7755" w:type="dxa"/>
          </w:tcPr>
          <w:p w14:paraId="7A9883AC" w14:textId="77777777" w:rsidR="00E65DB8" w:rsidRPr="00FA393B" w:rsidRDefault="007C24FD" w:rsidP="00FA393B">
            <w:r w:rsidRPr="00FA393B">
              <w:t>CTH except from heading 85.03;</w:t>
            </w:r>
          </w:p>
          <w:p w14:paraId="480043FC" w14:textId="77777777" w:rsidR="00E65DB8" w:rsidRPr="00FA393B" w:rsidRDefault="007C24FD" w:rsidP="00FA393B">
            <w:r w:rsidRPr="00FA393B">
              <w:t>MaxNOM 50 % (EXW); or RVC 55 % (FOB).</w:t>
            </w:r>
          </w:p>
        </w:tc>
      </w:tr>
      <w:tr w:rsidR="00E65DB8" w:rsidRPr="00FA393B" w14:paraId="271C4C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412B91" w14:textId="77777777" w:rsidR="00E65DB8" w:rsidRPr="00FA393B" w:rsidRDefault="007C24FD" w:rsidP="00FA393B">
            <w:r w:rsidRPr="00FA393B">
              <w:t>85.02-85.18</w:t>
            </w:r>
          </w:p>
        </w:tc>
        <w:tc>
          <w:tcPr>
            <w:cnfStyle w:val="000010000000" w:firstRow="0" w:lastRow="0" w:firstColumn="0" w:lastColumn="0" w:oddVBand="1" w:evenVBand="0" w:oddHBand="0" w:evenHBand="0" w:firstRowFirstColumn="0" w:firstRowLastColumn="0" w:lastRowFirstColumn="0" w:lastRowLastColumn="0"/>
            <w:tcW w:w="7755" w:type="dxa"/>
          </w:tcPr>
          <w:p w14:paraId="14311A7E" w14:textId="77777777" w:rsidR="00E65DB8" w:rsidRPr="00FA393B" w:rsidRDefault="007C24FD" w:rsidP="00FA393B">
            <w:r w:rsidRPr="00FA393B">
              <w:t>CTH;</w:t>
            </w:r>
          </w:p>
          <w:p w14:paraId="3AD20BD2" w14:textId="77777777" w:rsidR="00E65DB8" w:rsidRPr="00FA393B" w:rsidRDefault="007C24FD" w:rsidP="00FA393B">
            <w:r w:rsidRPr="00FA393B">
              <w:t>MaxNOM 50 % (EXW); or RVC 55 % (FOB).</w:t>
            </w:r>
          </w:p>
        </w:tc>
      </w:tr>
      <w:tr w:rsidR="00E65DB8" w:rsidRPr="00FA393B" w14:paraId="7CFD9C8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9DB975" w14:textId="77777777" w:rsidR="00E65DB8" w:rsidRPr="00FA393B" w:rsidRDefault="007C24FD" w:rsidP="00FA393B">
            <w:r w:rsidRPr="00FA393B">
              <w:lastRenderedPageBreak/>
              <w:t>85.19-85.21</w:t>
            </w:r>
          </w:p>
        </w:tc>
        <w:tc>
          <w:tcPr>
            <w:cnfStyle w:val="000010000000" w:firstRow="0" w:lastRow="0" w:firstColumn="0" w:lastColumn="0" w:oddVBand="1" w:evenVBand="0" w:oddHBand="0" w:evenHBand="0" w:firstRowFirstColumn="0" w:firstRowLastColumn="0" w:lastRowFirstColumn="0" w:lastRowLastColumn="0"/>
            <w:tcW w:w="7755" w:type="dxa"/>
          </w:tcPr>
          <w:p w14:paraId="54E07C38" w14:textId="77777777" w:rsidR="00E65DB8" w:rsidRPr="00FA393B" w:rsidRDefault="007C24FD" w:rsidP="00FA393B">
            <w:r w:rsidRPr="00FA393B">
              <w:t>CTH except from heading 85.22;</w:t>
            </w:r>
          </w:p>
          <w:p w14:paraId="430A4B75" w14:textId="77777777" w:rsidR="00E65DB8" w:rsidRPr="00FA393B" w:rsidRDefault="007C24FD" w:rsidP="00FA393B">
            <w:r w:rsidRPr="00FA393B">
              <w:t>MaxNOM 50 % (EXW); or RVC 55 % (FOB).</w:t>
            </w:r>
          </w:p>
        </w:tc>
      </w:tr>
      <w:tr w:rsidR="00E65DB8" w:rsidRPr="00FA393B" w14:paraId="02A66BB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6B86EB" w14:textId="77777777" w:rsidR="00E65DB8" w:rsidRPr="00FA393B" w:rsidRDefault="007C24FD" w:rsidP="00FA393B">
            <w:r w:rsidRPr="00FA393B">
              <w:t>85.22-85.27</w:t>
            </w:r>
          </w:p>
        </w:tc>
        <w:tc>
          <w:tcPr>
            <w:cnfStyle w:val="000010000000" w:firstRow="0" w:lastRow="0" w:firstColumn="0" w:lastColumn="0" w:oddVBand="1" w:evenVBand="0" w:oddHBand="0" w:evenHBand="0" w:firstRowFirstColumn="0" w:firstRowLastColumn="0" w:lastRowFirstColumn="0" w:lastRowLastColumn="0"/>
            <w:tcW w:w="7755" w:type="dxa"/>
          </w:tcPr>
          <w:p w14:paraId="4023BA1E" w14:textId="77777777" w:rsidR="00E65DB8" w:rsidRPr="00FA393B" w:rsidRDefault="007C24FD" w:rsidP="00FA393B">
            <w:r w:rsidRPr="00FA393B">
              <w:t>CTH;</w:t>
            </w:r>
          </w:p>
          <w:p w14:paraId="35A7D516" w14:textId="77777777" w:rsidR="00E65DB8" w:rsidRPr="00FA393B" w:rsidRDefault="007C24FD" w:rsidP="00FA393B">
            <w:r w:rsidRPr="00FA393B">
              <w:t>MaxNOM 50 % (EXW); or RVC 55 % (FOB).</w:t>
            </w:r>
          </w:p>
        </w:tc>
      </w:tr>
      <w:tr w:rsidR="00E65DB8" w:rsidRPr="00FA393B" w14:paraId="2BAA02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7ED9DE" w14:textId="77777777" w:rsidR="00E65DB8" w:rsidRPr="00FA393B" w:rsidRDefault="007C24FD" w:rsidP="00FA393B">
            <w:r w:rsidRPr="00FA393B">
              <w:t>85.28</w:t>
            </w:r>
          </w:p>
        </w:tc>
        <w:tc>
          <w:tcPr>
            <w:cnfStyle w:val="000010000000" w:firstRow="0" w:lastRow="0" w:firstColumn="0" w:lastColumn="0" w:oddVBand="1" w:evenVBand="0" w:oddHBand="0" w:evenHBand="0" w:firstRowFirstColumn="0" w:firstRowLastColumn="0" w:lastRowFirstColumn="0" w:lastRowLastColumn="0"/>
            <w:tcW w:w="7755" w:type="dxa"/>
          </w:tcPr>
          <w:p w14:paraId="2E78EEB2" w14:textId="77777777" w:rsidR="00E65DB8" w:rsidRPr="00FA393B" w:rsidRDefault="007C24FD" w:rsidP="00FA393B">
            <w:r w:rsidRPr="00FA393B">
              <w:t>CTH except from heading 85.29;</w:t>
            </w:r>
          </w:p>
          <w:p w14:paraId="7069F35C" w14:textId="77777777" w:rsidR="00E65DB8" w:rsidRPr="00FA393B" w:rsidRDefault="007C24FD" w:rsidP="00FA393B">
            <w:r w:rsidRPr="00FA393B">
              <w:t>MaxNOM 50 % (EXW); or RVC 55 % (FOB).</w:t>
            </w:r>
          </w:p>
        </w:tc>
      </w:tr>
      <w:tr w:rsidR="00E65DB8" w:rsidRPr="00FA393B" w14:paraId="24DB9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279480" w14:textId="77777777" w:rsidR="00E65DB8" w:rsidRPr="00FA393B" w:rsidRDefault="007C24FD" w:rsidP="00FA393B">
            <w:r w:rsidRPr="00FA393B">
              <w:t>85.29-85.34</w:t>
            </w:r>
          </w:p>
        </w:tc>
        <w:tc>
          <w:tcPr>
            <w:cnfStyle w:val="000010000000" w:firstRow="0" w:lastRow="0" w:firstColumn="0" w:lastColumn="0" w:oddVBand="1" w:evenVBand="0" w:oddHBand="0" w:evenHBand="0" w:firstRowFirstColumn="0" w:firstRowLastColumn="0" w:lastRowFirstColumn="0" w:lastRowLastColumn="0"/>
            <w:tcW w:w="7755" w:type="dxa"/>
          </w:tcPr>
          <w:p w14:paraId="6D78B961" w14:textId="77777777" w:rsidR="00E65DB8" w:rsidRPr="00FA393B" w:rsidRDefault="007C24FD" w:rsidP="00FA393B">
            <w:r w:rsidRPr="00FA393B">
              <w:t>CTH;</w:t>
            </w:r>
          </w:p>
          <w:p w14:paraId="4B6CB7FF" w14:textId="77777777" w:rsidR="00E65DB8" w:rsidRPr="00FA393B" w:rsidRDefault="007C24FD" w:rsidP="00FA393B">
            <w:r w:rsidRPr="00FA393B">
              <w:t>MaxNOM 50 % (EXW); or RVC 55 % (FOB).</w:t>
            </w:r>
          </w:p>
        </w:tc>
      </w:tr>
      <w:tr w:rsidR="00E65DB8" w:rsidRPr="00FA393B" w14:paraId="62F79D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679CDDF" w14:textId="77777777" w:rsidR="00E65DB8" w:rsidRPr="00FA393B" w:rsidRDefault="007C24FD" w:rsidP="00FA393B">
            <w:r w:rsidRPr="00FA393B">
              <w:t>85.35-85.37</w:t>
            </w:r>
          </w:p>
        </w:tc>
        <w:tc>
          <w:tcPr>
            <w:cnfStyle w:val="000010000000" w:firstRow="0" w:lastRow="0" w:firstColumn="0" w:lastColumn="0" w:oddVBand="1" w:evenVBand="0" w:oddHBand="0" w:evenHBand="0" w:firstRowFirstColumn="0" w:firstRowLastColumn="0" w:lastRowFirstColumn="0" w:lastRowLastColumn="0"/>
            <w:tcW w:w="7755" w:type="dxa"/>
          </w:tcPr>
          <w:p w14:paraId="59DBB442" w14:textId="77777777" w:rsidR="00E65DB8" w:rsidRPr="00FA393B" w:rsidRDefault="007C24FD" w:rsidP="00FA393B">
            <w:r w:rsidRPr="00FA393B">
              <w:t>CTH except from heading 85.38; MaxNOM 50 % (EXW); or</w:t>
            </w:r>
          </w:p>
          <w:p w14:paraId="5C9F366B" w14:textId="77777777" w:rsidR="00E65DB8" w:rsidRPr="00FA393B" w:rsidRDefault="007C24FD" w:rsidP="00FA393B">
            <w:r w:rsidRPr="00FA393B">
              <w:t>RVC 55 % (FOB).</w:t>
            </w:r>
          </w:p>
        </w:tc>
      </w:tr>
      <w:tr w:rsidR="00E65DB8" w:rsidRPr="00FA393B" w14:paraId="7E4229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C43468" w14:textId="77777777" w:rsidR="00E65DB8" w:rsidRPr="00FA393B" w:rsidRDefault="007C24FD" w:rsidP="00FA393B">
            <w:r w:rsidRPr="00FA393B">
              <w:t>85.38-85.39</w:t>
            </w:r>
          </w:p>
        </w:tc>
        <w:tc>
          <w:tcPr>
            <w:cnfStyle w:val="000010000000" w:firstRow="0" w:lastRow="0" w:firstColumn="0" w:lastColumn="0" w:oddVBand="1" w:evenVBand="0" w:oddHBand="0" w:evenHBand="0" w:firstRowFirstColumn="0" w:firstRowLastColumn="0" w:lastRowFirstColumn="0" w:lastRowLastColumn="0"/>
            <w:tcW w:w="7755" w:type="dxa"/>
          </w:tcPr>
          <w:p w14:paraId="2F1B3B45" w14:textId="77777777" w:rsidR="00E65DB8" w:rsidRPr="00FA393B" w:rsidRDefault="007C24FD" w:rsidP="00FA393B">
            <w:r w:rsidRPr="00FA393B">
              <w:t>CTH;</w:t>
            </w:r>
          </w:p>
          <w:p w14:paraId="42BD9677" w14:textId="77777777" w:rsidR="00E65DB8" w:rsidRPr="00FA393B" w:rsidRDefault="007C24FD" w:rsidP="00FA393B">
            <w:r w:rsidRPr="00FA393B">
              <w:t>MaxNOM 50 % (EXW); or RVC 55 % (FOB).</w:t>
            </w:r>
          </w:p>
        </w:tc>
      </w:tr>
      <w:tr w:rsidR="00E65DB8" w:rsidRPr="00FA393B" w14:paraId="4BF8DA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3543CE" w14:textId="77777777" w:rsidR="00E65DB8" w:rsidRPr="00FA393B" w:rsidRDefault="007C24FD" w:rsidP="00FA393B">
            <w:r w:rsidRPr="00FA393B">
              <w:t>8540.11-8540.12</w:t>
            </w:r>
          </w:p>
        </w:tc>
        <w:tc>
          <w:tcPr>
            <w:cnfStyle w:val="000010000000" w:firstRow="0" w:lastRow="0" w:firstColumn="0" w:lastColumn="0" w:oddVBand="1" w:evenVBand="0" w:oddHBand="0" w:evenHBand="0" w:firstRowFirstColumn="0" w:firstRowLastColumn="0" w:lastRowFirstColumn="0" w:lastRowLastColumn="0"/>
            <w:tcW w:w="7755" w:type="dxa"/>
          </w:tcPr>
          <w:p w14:paraId="557721A8" w14:textId="77777777" w:rsidR="00E65DB8" w:rsidRPr="00FA393B" w:rsidRDefault="007C24FD" w:rsidP="00FA393B">
            <w:r w:rsidRPr="00FA393B">
              <w:t>CTSH;</w:t>
            </w:r>
          </w:p>
          <w:p w14:paraId="5653127B" w14:textId="77777777" w:rsidR="00E65DB8" w:rsidRPr="00FA393B" w:rsidRDefault="007C24FD" w:rsidP="00FA393B">
            <w:r w:rsidRPr="00FA393B">
              <w:t>MaxNOM 50 % (EXW); or RVC 55 % (FOB).</w:t>
            </w:r>
          </w:p>
        </w:tc>
      </w:tr>
      <w:tr w:rsidR="00E65DB8" w:rsidRPr="00FA393B" w14:paraId="258545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E1E2A5" w14:textId="77777777" w:rsidR="00E65DB8" w:rsidRPr="00FA393B" w:rsidRDefault="007C24FD" w:rsidP="00FA393B">
            <w:r w:rsidRPr="00FA393B">
              <w:t>8540.20-8540.99</w:t>
            </w:r>
          </w:p>
        </w:tc>
        <w:tc>
          <w:tcPr>
            <w:cnfStyle w:val="000010000000" w:firstRow="0" w:lastRow="0" w:firstColumn="0" w:lastColumn="0" w:oddVBand="1" w:evenVBand="0" w:oddHBand="0" w:evenHBand="0" w:firstRowFirstColumn="0" w:firstRowLastColumn="0" w:lastRowFirstColumn="0" w:lastRowLastColumn="0"/>
            <w:tcW w:w="7755" w:type="dxa"/>
          </w:tcPr>
          <w:p w14:paraId="08C09E80" w14:textId="77777777" w:rsidR="00E65DB8" w:rsidRPr="00FA393B" w:rsidRDefault="007C24FD" w:rsidP="00FA393B">
            <w:r w:rsidRPr="00FA393B">
              <w:t>CTH;</w:t>
            </w:r>
          </w:p>
          <w:p w14:paraId="608D3DB5" w14:textId="77777777" w:rsidR="00E65DB8" w:rsidRPr="00FA393B" w:rsidRDefault="007C24FD" w:rsidP="00FA393B">
            <w:r w:rsidRPr="00FA393B">
              <w:t>MaxNOM 50 % (EXW); or RVC 55 % (FOB).</w:t>
            </w:r>
          </w:p>
        </w:tc>
      </w:tr>
      <w:tr w:rsidR="00E65DB8" w:rsidRPr="00FA393B" w14:paraId="22E15A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BCF725" w14:textId="77777777" w:rsidR="00E65DB8" w:rsidRPr="00FA393B" w:rsidRDefault="007C24FD" w:rsidP="00FA393B">
            <w:r w:rsidRPr="00FA393B">
              <w:t>8541.10-8541.60</w:t>
            </w:r>
          </w:p>
        </w:tc>
        <w:tc>
          <w:tcPr>
            <w:cnfStyle w:val="000010000000" w:firstRow="0" w:lastRow="0" w:firstColumn="0" w:lastColumn="0" w:oddVBand="1" w:evenVBand="0" w:oddHBand="0" w:evenHBand="0" w:firstRowFirstColumn="0" w:firstRowLastColumn="0" w:lastRowFirstColumn="0" w:lastRowLastColumn="0"/>
            <w:tcW w:w="7755" w:type="dxa"/>
          </w:tcPr>
          <w:p w14:paraId="606207B4" w14:textId="77777777" w:rsidR="00E65DB8" w:rsidRPr="00FA393B" w:rsidRDefault="007C24FD" w:rsidP="00FA393B">
            <w:r w:rsidRPr="00FA393B">
              <w:t>CTSH;</w:t>
            </w:r>
          </w:p>
          <w:p w14:paraId="2BCE6640" w14:textId="77777777" w:rsidR="00E65DB8" w:rsidRPr="00FA393B" w:rsidRDefault="007C24FD" w:rsidP="00FA393B">
            <w:r w:rsidRPr="00FA393B">
              <w:t>Non-originating materials used undergo a diffusion; MaxNOM 50 % (EXW); or</w:t>
            </w:r>
          </w:p>
          <w:p w14:paraId="28356145" w14:textId="77777777" w:rsidR="00E65DB8" w:rsidRPr="00FA393B" w:rsidRDefault="007C24FD" w:rsidP="00FA393B">
            <w:r w:rsidRPr="00FA393B">
              <w:t>RVC 55 % (FOB).</w:t>
            </w:r>
          </w:p>
        </w:tc>
      </w:tr>
      <w:tr w:rsidR="00E65DB8" w:rsidRPr="00FA393B" w14:paraId="09DD7C8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59B073" w14:textId="77777777" w:rsidR="00E65DB8" w:rsidRPr="00FA393B" w:rsidRDefault="007C24FD" w:rsidP="00FA393B">
            <w:r w:rsidRPr="00FA393B">
              <w:t>8541.90</w:t>
            </w:r>
          </w:p>
        </w:tc>
        <w:tc>
          <w:tcPr>
            <w:cnfStyle w:val="000010000000" w:firstRow="0" w:lastRow="0" w:firstColumn="0" w:lastColumn="0" w:oddVBand="1" w:evenVBand="0" w:oddHBand="0" w:evenHBand="0" w:firstRowFirstColumn="0" w:firstRowLastColumn="0" w:lastRowFirstColumn="0" w:lastRowLastColumn="0"/>
            <w:tcW w:w="7755" w:type="dxa"/>
          </w:tcPr>
          <w:p w14:paraId="1DD2FE5A" w14:textId="77777777" w:rsidR="00E65DB8" w:rsidRPr="00FA393B" w:rsidRDefault="007C24FD" w:rsidP="00FA393B">
            <w:r w:rsidRPr="00FA393B">
              <w:t>CTH;</w:t>
            </w:r>
          </w:p>
          <w:p w14:paraId="42747C9D" w14:textId="77777777" w:rsidR="00E65DB8" w:rsidRPr="00FA393B" w:rsidRDefault="007C24FD" w:rsidP="00FA393B">
            <w:r w:rsidRPr="00FA393B">
              <w:t>MaxNOM 50 % (EXW); or RVC 55 % (FOB).</w:t>
            </w:r>
          </w:p>
        </w:tc>
      </w:tr>
      <w:tr w:rsidR="00E65DB8" w:rsidRPr="00FA393B" w14:paraId="170ADF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0FF6405" w14:textId="77777777" w:rsidR="00E65DB8" w:rsidRPr="00FA393B" w:rsidRDefault="007C24FD" w:rsidP="00FA393B">
            <w:r w:rsidRPr="00FA393B">
              <w:t>8542.31-8542.39</w:t>
            </w:r>
          </w:p>
        </w:tc>
        <w:tc>
          <w:tcPr>
            <w:cnfStyle w:val="000010000000" w:firstRow="0" w:lastRow="0" w:firstColumn="0" w:lastColumn="0" w:oddVBand="1" w:evenVBand="0" w:oddHBand="0" w:evenHBand="0" w:firstRowFirstColumn="0" w:firstRowLastColumn="0" w:lastRowFirstColumn="0" w:lastRowLastColumn="0"/>
            <w:tcW w:w="7755" w:type="dxa"/>
          </w:tcPr>
          <w:p w14:paraId="30ACDBE6" w14:textId="77777777" w:rsidR="00E65DB8" w:rsidRPr="00FA393B" w:rsidRDefault="007C24FD" w:rsidP="00FA393B">
            <w:r w:rsidRPr="00FA393B">
              <w:t>CTSH;</w:t>
            </w:r>
          </w:p>
          <w:p w14:paraId="727CD65A" w14:textId="77777777" w:rsidR="00E65DB8" w:rsidRPr="00FA393B" w:rsidRDefault="007C24FD" w:rsidP="00FA393B">
            <w:r w:rsidRPr="00FA393B">
              <w:t>Non-originating materials used undergo a diffusion; MaxNOM 50 % (EXW); or</w:t>
            </w:r>
          </w:p>
          <w:p w14:paraId="3A3825B2" w14:textId="77777777" w:rsidR="00E65DB8" w:rsidRPr="00FA393B" w:rsidRDefault="007C24FD" w:rsidP="00FA393B">
            <w:r w:rsidRPr="00FA393B">
              <w:t>RVC 55 % (FOB).</w:t>
            </w:r>
          </w:p>
        </w:tc>
      </w:tr>
      <w:tr w:rsidR="00E65DB8" w:rsidRPr="00FA393B" w14:paraId="73F36D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398A68" w14:textId="77777777" w:rsidR="00E65DB8" w:rsidRPr="00FA393B" w:rsidRDefault="007C24FD" w:rsidP="00FA393B">
            <w:r w:rsidRPr="00FA393B">
              <w:t>8542.90-8543.90</w:t>
            </w:r>
          </w:p>
        </w:tc>
        <w:tc>
          <w:tcPr>
            <w:cnfStyle w:val="000010000000" w:firstRow="0" w:lastRow="0" w:firstColumn="0" w:lastColumn="0" w:oddVBand="1" w:evenVBand="0" w:oddHBand="0" w:evenHBand="0" w:firstRowFirstColumn="0" w:firstRowLastColumn="0" w:lastRowFirstColumn="0" w:lastRowLastColumn="0"/>
            <w:tcW w:w="7755" w:type="dxa"/>
          </w:tcPr>
          <w:p w14:paraId="157F68B6" w14:textId="77777777" w:rsidR="00E65DB8" w:rsidRPr="00FA393B" w:rsidRDefault="007C24FD" w:rsidP="00FA393B">
            <w:r w:rsidRPr="00FA393B">
              <w:t>CTH;</w:t>
            </w:r>
          </w:p>
          <w:p w14:paraId="53E0D90B" w14:textId="77777777" w:rsidR="00E65DB8" w:rsidRPr="00FA393B" w:rsidRDefault="007C24FD" w:rsidP="00FA393B">
            <w:r w:rsidRPr="00FA393B">
              <w:t>MaxNOM 50 % (EXW); or RVC 55 % (FOB).</w:t>
            </w:r>
          </w:p>
        </w:tc>
      </w:tr>
      <w:tr w:rsidR="00E65DB8" w:rsidRPr="00FA393B" w14:paraId="39BD26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A128C" w14:textId="77777777" w:rsidR="00E65DB8" w:rsidRPr="00FA393B" w:rsidRDefault="007C24FD" w:rsidP="00FA393B">
            <w:r w:rsidRPr="00FA393B">
              <w:t>8544.11-8544.60</w:t>
            </w:r>
          </w:p>
        </w:tc>
        <w:tc>
          <w:tcPr>
            <w:cnfStyle w:val="000010000000" w:firstRow="0" w:lastRow="0" w:firstColumn="0" w:lastColumn="0" w:oddVBand="1" w:evenVBand="0" w:oddHBand="0" w:evenHBand="0" w:firstRowFirstColumn="0" w:firstRowLastColumn="0" w:lastRowFirstColumn="0" w:lastRowLastColumn="0"/>
            <w:tcW w:w="7755" w:type="dxa"/>
          </w:tcPr>
          <w:p w14:paraId="61F6418D" w14:textId="77777777" w:rsidR="00E65DB8" w:rsidRPr="00FA393B" w:rsidRDefault="007C24FD" w:rsidP="00FA393B">
            <w:r w:rsidRPr="00FA393B">
              <w:t>CTH except from headings 74.08, 74.13, 76.05 and 76.14; MaxNOM 50 % (EXW); or</w:t>
            </w:r>
          </w:p>
          <w:p w14:paraId="3F3D9D02" w14:textId="77777777" w:rsidR="00E65DB8" w:rsidRPr="00FA393B" w:rsidRDefault="007C24FD" w:rsidP="00FA393B">
            <w:r w:rsidRPr="00FA393B">
              <w:t>RVC 55 % (FOB).</w:t>
            </w:r>
          </w:p>
        </w:tc>
      </w:tr>
      <w:tr w:rsidR="00E65DB8" w:rsidRPr="00FA393B" w14:paraId="3A4ABB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8C0E39" w14:textId="77777777" w:rsidR="00E65DB8" w:rsidRPr="00FA393B" w:rsidRDefault="007C24FD" w:rsidP="00FA393B">
            <w:r w:rsidRPr="00FA393B">
              <w:t>8544.70</w:t>
            </w:r>
          </w:p>
        </w:tc>
        <w:tc>
          <w:tcPr>
            <w:cnfStyle w:val="000010000000" w:firstRow="0" w:lastRow="0" w:firstColumn="0" w:lastColumn="0" w:oddVBand="1" w:evenVBand="0" w:oddHBand="0" w:evenHBand="0" w:firstRowFirstColumn="0" w:firstRowLastColumn="0" w:lastRowFirstColumn="0" w:lastRowLastColumn="0"/>
            <w:tcW w:w="7755" w:type="dxa"/>
          </w:tcPr>
          <w:p w14:paraId="200A614C" w14:textId="77777777" w:rsidR="00E65DB8" w:rsidRPr="00FA393B" w:rsidRDefault="007C24FD" w:rsidP="00FA393B">
            <w:r w:rsidRPr="00FA393B">
              <w:t>CTH except from headings 70.02 and 90.01; MaxNOM 50 % (EXW); or</w:t>
            </w:r>
          </w:p>
          <w:p w14:paraId="49436A1D" w14:textId="77777777" w:rsidR="00E65DB8" w:rsidRPr="00FA393B" w:rsidRDefault="007C24FD" w:rsidP="00FA393B">
            <w:r w:rsidRPr="00FA393B">
              <w:t>RVC 55 % (FOB).</w:t>
            </w:r>
          </w:p>
        </w:tc>
      </w:tr>
      <w:tr w:rsidR="00E65DB8" w:rsidRPr="00FA393B" w14:paraId="04D5CBF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D6C00" w14:textId="4506039E" w:rsidR="00E65DB8" w:rsidRPr="00FA393B" w:rsidRDefault="007C24FD" w:rsidP="00FA393B">
            <w:r w:rsidRPr="00FA393B">
              <w:t>85.45-85.4</w:t>
            </w:r>
            <w:r w:rsidR="00B93B86" w:rsidRPr="00FA393B">
              <w:t>9</w:t>
            </w:r>
          </w:p>
        </w:tc>
        <w:tc>
          <w:tcPr>
            <w:cnfStyle w:val="000010000000" w:firstRow="0" w:lastRow="0" w:firstColumn="0" w:lastColumn="0" w:oddVBand="1" w:evenVBand="0" w:oddHBand="0" w:evenHBand="0" w:firstRowFirstColumn="0" w:firstRowLastColumn="0" w:lastRowFirstColumn="0" w:lastRowLastColumn="0"/>
            <w:tcW w:w="7755" w:type="dxa"/>
          </w:tcPr>
          <w:p w14:paraId="7DF52BA4" w14:textId="77777777" w:rsidR="00E65DB8" w:rsidRPr="00FA393B" w:rsidRDefault="007C24FD" w:rsidP="00FA393B">
            <w:r w:rsidRPr="00FA393B">
              <w:t>CTH;</w:t>
            </w:r>
          </w:p>
          <w:p w14:paraId="41982525" w14:textId="77777777" w:rsidR="00E65DB8" w:rsidRPr="00FA393B" w:rsidRDefault="007C24FD" w:rsidP="00FA393B">
            <w:r w:rsidRPr="00FA393B">
              <w:t>MaxNOM 50 % (EXW); or RVC 55 % (FOB).</w:t>
            </w:r>
          </w:p>
        </w:tc>
      </w:tr>
      <w:tr w:rsidR="00E65DB8" w:rsidRPr="00FA393B" w14:paraId="33F76F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DABAE" w14:textId="77777777" w:rsidR="00E65DB8" w:rsidRPr="00FA393B" w:rsidRDefault="007C24FD" w:rsidP="00FA393B">
            <w:r w:rsidRPr="00FA393B">
              <w:t>SECTION XVII</w:t>
            </w:r>
          </w:p>
        </w:tc>
        <w:tc>
          <w:tcPr>
            <w:cnfStyle w:val="000010000000" w:firstRow="0" w:lastRow="0" w:firstColumn="0" w:lastColumn="0" w:oddVBand="1" w:evenVBand="0" w:oddHBand="0" w:evenHBand="0" w:firstRowFirstColumn="0" w:firstRowLastColumn="0" w:lastRowFirstColumn="0" w:lastRowLastColumn="0"/>
            <w:tcW w:w="7755" w:type="dxa"/>
          </w:tcPr>
          <w:p w14:paraId="56AFDE7E" w14:textId="77777777" w:rsidR="00E65DB8" w:rsidRPr="00FA393B" w:rsidRDefault="007C24FD" w:rsidP="00FA393B">
            <w:r w:rsidRPr="00FA393B">
              <w:t>VEHICLES, AIRCRAFT, VESSELS AND ASSOCIATED TRANSPORT EQUIPMENT</w:t>
            </w:r>
          </w:p>
        </w:tc>
      </w:tr>
      <w:tr w:rsidR="00E65DB8" w:rsidRPr="00FA393B" w14:paraId="3D07DF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B1E8F" w14:textId="77777777" w:rsidR="00E65DB8" w:rsidRPr="00FA393B" w:rsidRDefault="007C24FD" w:rsidP="00FA393B">
            <w:r w:rsidRPr="00FA393B">
              <w:t>Chapter 86</w:t>
            </w:r>
          </w:p>
        </w:tc>
        <w:tc>
          <w:tcPr>
            <w:cnfStyle w:val="000010000000" w:firstRow="0" w:lastRow="0" w:firstColumn="0" w:lastColumn="0" w:oddVBand="1" w:evenVBand="0" w:oddHBand="0" w:evenHBand="0" w:firstRowFirstColumn="0" w:firstRowLastColumn="0" w:lastRowFirstColumn="0" w:lastRowLastColumn="0"/>
            <w:tcW w:w="7755" w:type="dxa"/>
          </w:tcPr>
          <w:p w14:paraId="46802492" w14:textId="77777777" w:rsidR="00E65DB8" w:rsidRPr="00FA393B" w:rsidRDefault="007C24FD" w:rsidP="00FA393B">
            <w:r w:rsidRPr="00FA393B">
              <w:t>Railway or tramway locomotives, rolling-stock and parts thereof; railway or tramway track fixtures and fittings and parts thereof; mechanical (including electro-mechanical) traffic signalling equipment of all kinds</w:t>
            </w:r>
          </w:p>
        </w:tc>
      </w:tr>
      <w:tr w:rsidR="00E65DB8" w:rsidRPr="00FA393B" w14:paraId="63D36B7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27C1EC" w14:textId="77777777" w:rsidR="00E65DB8" w:rsidRPr="00FA393B" w:rsidRDefault="007C24FD" w:rsidP="00FA393B">
            <w:r w:rsidRPr="00FA393B">
              <w:t>86.01-86.09</w:t>
            </w:r>
          </w:p>
        </w:tc>
        <w:tc>
          <w:tcPr>
            <w:cnfStyle w:val="000010000000" w:firstRow="0" w:lastRow="0" w:firstColumn="0" w:lastColumn="0" w:oddVBand="1" w:evenVBand="0" w:oddHBand="0" w:evenHBand="0" w:firstRowFirstColumn="0" w:firstRowLastColumn="0" w:lastRowFirstColumn="0" w:lastRowLastColumn="0"/>
            <w:tcW w:w="7755" w:type="dxa"/>
          </w:tcPr>
          <w:p w14:paraId="7A47679A" w14:textId="77777777" w:rsidR="00E65DB8" w:rsidRPr="00FA393B" w:rsidRDefault="007C24FD" w:rsidP="00FA393B">
            <w:r w:rsidRPr="00FA393B">
              <w:t>CTH except from heading 86.07; MaxNOM 50 % (EXW); or</w:t>
            </w:r>
          </w:p>
          <w:p w14:paraId="205E7C4D" w14:textId="77777777" w:rsidR="00E65DB8" w:rsidRPr="00FA393B" w:rsidRDefault="007C24FD" w:rsidP="00FA393B">
            <w:r w:rsidRPr="00FA393B">
              <w:t>RVC 55 % (FOB).</w:t>
            </w:r>
          </w:p>
        </w:tc>
      </w:tr>
      <w:tr w:rsidR="00E65DB8" w:rsidRPr="00FA393B" w14:paraId="26A265D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AE6A9A" w14:textId="77777777" w:rsidR="00E65DB8" w:rsidRPr="00FA393B" w:rsidRDefault="007C24FD" w:rsidP="00FA393B">
            <w:r w:rsidRPr="00FA393B">
              <w:t>Chapter 87</w:t>
            </w:r>
          </w:p>
        </w:tc>
        <w:tc>
          <w:tcPr>
            <w:cnfStyle w:val="000010000000" w:firstRow="0" w:lastRow="0" w:firstColumn="0" w:lastColumn="0" w:oddVBand="1" w:evenVBand="0" w:oddHBand="0" w:evenHBand="0" w:firstRowFirstColumn="0" w:firstRowLastColumn="0" w:lastRowFirstColumn="0" w:lastRowLastColumn="0"/>
            <w:tcW w:w="7755" w:type="dxa"/>
          </w:tcPr>
          <w:p w14:paraId="003C5C02" w14:textId="77777777" w:rsidR="00E65DB8" w:rsidRPr="00FA393B" w:rsidRDefault="007C24FD" w:rsidP="00FA393B">
            <w:r w:rsidRPr="00FA393B">
              <w:t>Vehicles other than railway or tramway rolling-stock, and parts and accessories thereof</w:t>
            </w:r>
          </w:p>
        </w:tc>
      </w:tr>
      <w:tr w:rsidR="00E65DB8" w:rsidRPr="00FA393B" w14:paraId="065F79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29838F" w14:textId="02C13837" w:rsidR="00E65DB8" w:rsidRPr="00FA393B" w:rsidRDefault="007C24FD" w:rsidP="00FA393B">
            <w:r w:rsidRPr="00FA393B">
              <w:t>87.01</w:t>
            </w:r>
          </w:p>
        </w:tc>
        <w:tc>
          <w:tcPr>
            <w:cnfStyle w:val="000010000000" w:firstRow="0" w:lastRow="0" w:firstColumn="0" w:lastColumn="0" w:oddVBand="1" w:evenVBand="0" w:oddHBand="0" w:evenHBand="0" w:firstRowFirstColumn="0" w:firstRowLastColumn="0" w:lastRowFirstColumn="0" w:lastRowLastColumn="0"/>
            <w:tcW w:w="7755" w:type="dxa"/>
          </w:tcPr>
          <w:p w14:paraId="36A8CB62" w14:textId="77777777" w:rsidR="00E65DB8" w:rsidRPr="00FA393B" w:rsidRDefault="007C24FD" w:rsidP="00FA393B">
            <w:r w:rsidRPr="00FA393B">
              <w:t>MaxNOM 50 % (EXW); or</w:t>
            </w:r>
          </w:p>
          <w:p w14:paraId="048F3E8E" w14:textId="77777777" w:rsidR="00E65DB8" w:rsidRPr="00FA393B" w:rsidRDefault="007C24FD" w:rsidP="00FA393B">
            <w:r w:rsidRPr="00FA393B">
              <w:t>RVC 55 % (FOB).</w:t>
            </w:r>
          </w:p>
        </w:tc>
      </w:tr>
      <w:tr w:rsidR="00E65DB8" w:rsidRPr="00FA393B" w14:paraId="684881F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D04108" w14:textId="18D371CB" w:rsidR="00E65DB8" w:rsidRPr="00FA393B" w:rsidRDefault="007C24FD" w:rsidP="00FA393B">
            <w:r w:rsidRPr="00FA393B">
              <w:t>87.02-87.05</w:t>
            </w:r>
          </w:p>
        </w:tc>
        <w:tc>
          <w:tcPr>
            <w:cnfStyle w:val="000010000000" w:firstRow="0" w:lastRow="0" w:firstColumn="0" w:lastColumn="0" w:oddVBand="1" w:evenVBand="0" w:oddHBand="0" w:evenHBand="0" w:firstRowFirstColumn="0" w:firstRowLastColumn="0" w:lastRowFirstColumn="0" w:lastRowLastColumn="0"/>
            <w:tcW w:w="7755" w:type="dxa"/>
          </w:tcPr>
          <w:p w14:paraId="2B5B930B" w14:textId="77777777" w:rsidR="00E65DB8" w:rsidRPr="00FA393B" w:rsidRDefault="007C24FD" w:rsidP="00FA393B">
            <w:r w:rsidRPr="00FA393B">
              <w:t>MaxNOM 45 % (EXW); or</w:t>
            </w:r>
          </w:p>
          <w:p w14:paraId="7324DD3E" w14:textId="77777777" w:rsidR="00E65DB8" w:rsidRPr="00FA393B" w:rsidRDefault="007C24FD" w:rsidP="00FA393B">
            <w:r w:rsidRPr="00FA393B">
              <w:t>RVC 60 % (FOB).</w:t>
            </w:r>
          </w:p>
        </w:tc>
      </w:tr>
      <w:tr w:rsidR="00E746BF" w:rsidRPr="00FA393B" w14:paraId="68DAE6C0" w14:textId="77777777" w:rsidTr="00BB3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6818F9A1" w14:textId="1129BFDB" w:rsidR="00E746BF" w:rsidRPr="00FA393B" w:rsidRDefault="00E746BF" w:rsidP="00FA393B">
            <w:r w:rsidRPr="00FA393B">
              <w:lastRenderedPageBreak/>
              <w:t>87.03</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03675A75" w14:textId="1C7E9C67" w:rsidR="00D107CD" w:rsidRPr="00FA393B" w:rsidRDefault="00E746BF" w:rsidP="00FA393B">
            <w:r w:rsidRPr="00FA393B">
              <w:t>MaxNOM 55 % (EXW)</w:t>
            </w:r>
            <w:r w:rsidR="00D107CD" w:rsidRPr="00FA393B">
              <w:t xml:space="preserve"> &lt;b&gt;(1st Jan 202</w:t>
            </w:r>
            <w:r w:rsidR="006D5315" w:rsidRPr="00FA393B">
              <w:t>1</w:t>
            </w:r>
            <w:r w:rsidR="00D107CD" w:rsidRPr="00FA393B">
              <w:t xml:space="preserve"> </w:t>
            </w:r>
            <w:r w:rsidR="006D5315" w:rsidRPr="00FA393B">
              <w:t>to 31st Dec 2022</w:t>
            </w:r>
            <w:r w:rsidR="00D107CD" w:rsidRPr="00FA393B">
              <w:t>)&lt;/b&gt;;</w:t>
            </w:r>
          </w:p>
          <w:p w14:paraId="27614012" w14:textId="3DF61906" w:rsidR="00E746BF" w:rsidRPr="00FA393B" w:rsidRDefault="00E746BF" w:rsidP="00FA393B">
            <w:r w:rsidRPr="00FA393B">
              <w:t>RVC 50 % (FOB)</w:t>
            </w:r>
            <w:r w:rsidR="00D107CD" w:rsidRPr="00FA393B">
              <w:t xml:space="preserve"> &lt;b&gt;(</w:t>
            </w:r>
            <w:r w:rsidR="006D5315" w:rsidRPr="00FA393B">
              <w:t>1st Jan 2021 to 31st Dec 2022</w:t>
            </w:r>
            <w:r w:rsidR="00D107CD" w:rsidRPr="00FA393B">
              <w:t>)&lt;/b&gt;;</w:t>
            </w:r>
          </w:p>
          <w:p w14:paraId="60A3F3D0" w14:textId="44CFDE0E" w:rsidR="00D107CD" w:rsidRPr="00FA393B" w:rsidRDefault="00E746BF" w:rsidP="00FA393B">
            <w:r w:rsidRPr="00FA393B">
              <w:t>MaxNOM 50 % (EXW)</w:t>
            </w:r>
            <w:r w:rsidR="00D107CD" w:rsidRPr="00FA393B">
              <w:t xml:space="preserve"> &lt;b&gt;(</w:t>
            </w:r>
            <w:r w:rsidR="006D5315" w:rsidRPr="00FA393B">
              <w:t>1st Jan 2023 to 31st Dec 2025</w:t>
            </w:r>
            <w:r w:rsidR="00D107CD" w:rsidRPr="00FA393B">
              <w:t>)&lt;/b&gt;;</w:t>
            </w:r>
          </w:p>
          <w:p w14:paraId="5D6213CC" w14:textId="437F3587" w:rsidR="00E746BF" w:rsidRPr="00FA393B" w:rsidRDefault="00E746BF" w:rsidP="00FA393B">
            <w:r w:rsidRPr="00FA393B">
              <w:t>RVC 55 % (FOB)</w:t>
            </w:r>
            <w:r w:rsidR="00D107CD" w:rsidRPr="00FA393B">
              <w:t xml:space="preserve"> &lt;b&gt;(</w:t>
            </w:r>
            <w:r w:rsidR="006D5315" w:rsidRPr="00FA393B">
              <w:t>1st Jan 2023 to 31st Dec 2025</w:t>
            </w:r>
            <w:r w:rsidR="00D107CD" w:rsidRPr="00FA393B">
              <w:t>)&lt;/b&gt;;</w:t>
            </w:r>
          </w:p>
          <w:p w14:paraId="2D02E7E6" w14:textId="4F059689" w:rsidR="00D107CD" w:rsidRPr="00FA393B" w:rsidRDefault="00E746BF" w:rsidP="00FA393B">
            <w:r w:rsidRPr="00FA393B">
              <w:t>MaxNOM 45 % (EXW)</w:t>
            </w:r>
            <w:r w:rsidR="00D107CD" w:rsidRPr="00FA393B">
              <w:t xml:space="preserve"> &lt;b&gt;(1st Jan 2026 onwards)&lt;/b&gt;;</w:t>
            </w:r>
          </w:p>
          <w:p w14:paraId="212D7B2B" w14:textId="7B9C1FFA" w:rsidR="00E746BF" w:rsidRPr="00FA393B" w:rsidRDefault="00E746BF" w:rsidP="00FA393B">
            <w:r w:rsidRPr="00FA393B">
              <w:t xml:space="preserve">RVC 60 % (FOB) </w:t>
            </w:r>
            <w:r w:rsidR="00D107CD" w:rsidRPr="00FA393B">
              <w:t>&lt;b&gt;</w:t>
            </w:r>
            <w:r w:rsidRPr="00FA393B">
              <w:t>(1st Jan 2026 onwards)</w:t>
            </w:r>
            <w:r w:rsidR="00D107CD" w:rsidRPr="00FA393B">
              <w:t>&lt;/b&gt;</w:t>
            </w:r>
            <w:r w:rsidRPr="00FA393B">
              <w:t>;</w:t>
            </w:r>
          </w:p>
        </w:tc>
      </w:tr>
      <w:tr w:rsidR="00E65DB8" w:rsidRPr="00FA393B" w14:paraId="1EF5FD81" w14:textId="77777777" w:rsidTr="00ED3A2D">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40AED70B" w14:textId="527AD833" w:rsidR="00E65DB8" w:rsidRPr="00FA393B" w:rsidRDefault="007C24FD" w:rsidP="00FA393B">
            <w:r w:rsidRPr="00FA393B">
              <w:t>87.06</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5ADCFB00" w14:textId="5F17F486" w:rsidR="006D5315" w:rsidRPr="006D5315" w:rsidRDefault="006D5315" w:rsidP="00FA393B">
            <w:r w:rsidRPr="006D5315">
              <w:t>MaxNOM 55 % (EXW)</w:t>
            </w:r>
            <w:r w:rsidR="00ED3A2D" w:rsidRPr="00FA393B">
              <w:t xml:space="preserve"> &lt;b&gt;(1st Jan 2021 to 31st Dec 2024)&lt;/b&gt;;</w:t>
            </w:r>
          </w:p>
          <w:p w14:paraId="3C6D6B92" w14:textId="7BB5CCED" w:rsidR="006D5315" w:rsidRPr="00FA393B" w:rsidRDefault="006D5315" w:rsidP="00FA393B">
            <w:r w:rsidRPr="00FA393B">
              <w:t>RVC 50 % (FOB)</w:t>
            </w:r>
            <w:r w:rsidR="00ED3A2D" w:rsidRPr="00FA393B">
              <w:t xml:space="preserve"> &lt;b&gt;(1st Jan 2021 to 31st Dec 2024)&lt;/b&gt;;</w:t>
            </w:r>
          </w:p>
          <w:p w14:paraId="0E7C9392" w14:textId="57905CEA" w:rsidR="00E65DB8" w:rsidRPr="00FA393B" w:rsidRDefault="007C24FD" w:rsidP="00FA393B">
            <w:r w:rsidRPr="00FA393B">
              <w:t>MaxNOM 50 % (EXW)</w:t>
            </w:r>
            <w:r w:rsidR="00ED3A2D" w:rsidRPr="00FA393B">
              <w:t xml:space="preserve"> &lt;b&gt;(1st Jan 2025 onwards)&lt;/b&gt;;</w:t>
            </w:r>
          </w:p>
          <w:p w14:paraId="5C3601F5" w14:textId="7D19C5AB" w:rsidR="00E65DB8" w:rsidRPr="00FA393B" w:rsidRDefault="007C24FD" w:rsidP="00FA393B">
            <w:r w:rsidRPr="00FA393B">
              <w:t>RVC 55 % (FOB)</w:t>
            </w:r>
            <w:r w:rsidR="00ED3A2D" w:rsidRPr="00FA393B">
              <w:t xml:space="preserve"> &lt;b&gt;(1st Jan 2025 onwards)&lt;/b&gt;;</w:t>
            </w:r>
          </w:p>
        </w:tc>
      </w:tr>
      <w:tr w:rsidR="00E65DB8" w:rsidRPr="00FA393B" w14:paraId="2A1D382A" w14:textId="77777777" w:rsidTr="00D224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5E0B0E1C" w14:textId="4DC4FB16" w:rsidR="00E65DB8" w:rsidRPr="00FA393B" w:rsidRDefault="007C24FD" w:rsidP="00FA393B">
            <w:r w:rsidRPr="00FA393B">
              <w:t>87.07</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1E5AC6D2" w14:textId="236F5EB3" w:rsidR="00D22453" w:rsidRPr="00D22453" w:rsidRDefault="00D22453" w:rsidP="00FA393B">
            <w:r w:rsidRPr="00D22453">
              <w:t>MaxNOM 55 % (EXW)</w:t>
            </w:r>
            <w:r w:rsidRPr="00FA393B">
              <w:t xml:space="preserve"> &lt;b&gt;(1st Jan 2021 to 31st Dec 2024)&lt;/b&gt;;</w:t>
            </w:r>
          </w:p>
          <w:p w14:paraId="54EC1D87" w14:textId="5FE11CE2" w:rsidR="00D22453" w:rsidRPr="00FA393B" w:rsidRDefault="00D22453" w:rsidP="00FA393B">
            <w:r w:rsidRPr="00FA393B">
              <w:t>RVC 50 % (FOB) &lt;b&gt;(1st Jan 2021 to 31st Dec 2024)&lt;/b&gt;;</w:t>
            </w:r>
          </w:p>
          <w:p w14:paraId="42DC10E2" w14:textId="77777777" w:rsidR="00D22453" w:rsidRPr="00FA393B" w:rsidRDefault="007C24FD" w:rsidP="00FA393B">
            <w:r w:rsidRPr="00FA393B">
              <w:t>MaxNOM 45 % (EXW)</w:t>
            </w:r>
            <w:r w:rsidR="00D22453" w:rsidRPr="00FA393B">
              <w:t xml:space="preserve"> &lt;b&gt;(1st Jan 2025 onwards)&lt;/b&gt;;</w:t>
            </w:r>
          </w:p>
          <w:p w14:paraId="6D211B32" w14:textId="626DCF0B" w:rsidR="00E65DB8" w:rsidRPr="00FA393B" w:rsidRDefault="007C24FD" w:rsidP="00FA393B">
            <w:r w:rsidRPr="00FA393B">
              <w:t>RVC 60 % (FOB)</w:t>
            </w:r>
            <w:r w:rsidR="00D22453" w:rsidRPr="00FA393B">
              <w:t xml:space="preserve"> &lt;b&gt;(1st Jan 2025 onwards)&lt;/b&gt;;</w:t>
            </w:r>
          </w:p>
        </w:tc>
      </w:tr>
      <w:tr w:rsidR="00FA393B" w:rsidRPr="00FA393B" w14:paraId="5D75371B"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19B0B248" w14:textId="2F80418D" w:rsidR="00FA393B" w:rsidRPr="00FA393B" w:rsidRDefault="00FA393B" w:rsidP="00FA393B">
            <w:r w:rsidRPr="00FA393B">
              <w:t>8707.10</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2AB42ED4" w14:textId="7691C2B0" w:rsidR="00FA393B" w:rsidRPr="00FA393B" w:rsidRDefault="00FA393B" w:rsidP="00FA393B">
            <w:r w:rsidRPr="00FA393B">
              <w:t>Production from non-originating semi-finished steel products of headings 72.07, 72.18 and 72.24.</w:t>
            </w:r>
          </w:p>
        </w:tc>
      </w:tr>
      <w:tr w:rsidR="00E65DB8" w:rsidRPr="00FA393B" w14:paraId="2353350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E00656C" w14:textId="18E15DAD" w:rsidR="00E65DB8" w:rsidRPr="00FA393B" w:rsidRDefault="007C24FD" w:rsidP="00FA393B">
            <w:r w:rsidRPr="00FA393B">
              <w:t>87.08-87.11</w:t>
            </w:r>
          </w:p>
        </w:tc>
        <w:tc>
          <w:tcPr>
            <w:cnfStyle w:val="000010000000" w:firstRow="0" w:lastRow="0" w:firstColumn="0" w:lastColumn="0" w:oddVBand="1" w:evenVBand="0" w:oddHBand="0" w:evenHBand="0" w:firstRowFirstColumn="0" w:firstRowLastColumn="0" w:lastRowFirstColumn="0" w:lastRowLastColumn="0"/>
            <w:tcW w:w="7755" w:type="dxa"/>
          </w:tcPr>
          <w:p w14:paraId="303FA29F" w14:textId="77777777" w:rsidR="00E65DB8" w:rsidRPr="00FA393B" w:rsidRDefault="007C24FD" w:rsidP="00FA393B">
            <w:r w:rsidRPr="00FA393B">
              <w:t>CTH;</w:t>
            </w:r>
          </w:p>
          <w:p w14:paraId="144E850E" w14:textId="77777777" w:rsidR="00E65DB8" w:rsidRPr="00FA393B" w:rsidRDefault="007C24FD" w:rsidP="00FA393B">
            <w:r w:rsidRPr="00FA393B">
              <w:t>MaxNOM 50 % (EXW); or RVC 55 % (FOB).</w:t>
            </w:r>
          </w:p>
        </w:tc>
      </w:tr>
      <w:tr w:rsidR="00FA393B" w:rsidRPr="00FA393B" w14:paraId="776AA1AA"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5B391A2A" w14:textId="34CFCA7E" w:rsidR="00FA393B" w:rsidRPr="00FA393B" w:rsidRDefault="00FA393B" w:rsidP="00FA393B">
            <w:r w:rsidRPr="00FA393B">
              <w:t>8708.10</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38AD9CF1" w14:textId="5C913875" w:rsidR="00FA393B" w:rsidRPr="00FA393B" w:rsidRDefault="00FA393B" w:rsidP="00FA393B">
            <w:r w:rsidRPr="00FA393B">
              <w:t>All non-originating polymer and flat-rolled products used shall be moulded or stamped.</w:t>
            </w:r>
          </w:p>
        </w:tc>
      </w:tr>
      <w:tr w:rsidR="00FA393B" w:rsidRPr="00FA393B" w14:paraId="3CC1B11C" w14:textId="77777777" w:rsidTr="00FA39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02407F66" w14:textId="08C0E026" w:rsidR="00FA393B" w:rsidRPr="00FA393B" w:rsidRDefault="00FA393B" w:rsidP="00FA393B">
            <w:r w:rsidRPr="00FA393B">
              <w:t>8708.29</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7F640FDE" w14:textId="77777777" w:rsidR="00FA393B" w:rsidRPr="00FA393B" w:rsidRDefault="00FA393B" w:rsidP="00FA393B"/>
        </w:tc>
      </w:tr>
      <w:tr w:rsidR="00FA393B" w:rsidRPr="00FA393B" w14:paraId="4F4F6555"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0AFCC09C" w14:textId="06C626CC" w:rsidR="00FA393B" w:rsidRPr="00FA393B" w:rsidRDefault="00FA393B" w:rsidP="00FA393B">
            <w:r w:rsidRPr="00FA393B">
              <w:t>- Body stampings (not including parts thereof)</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1D75E7EE" w14:textId="79E5B36B" w:rsidR="00FA393B" w:rsidRPr="00FA393B" w:rsidRDefault="00FA393B" w:rsidP="00FA393B">
            <w:r>
              <w:rPr>
                <w:szCs w:val="22"/>
              </w:rPr>
              <w:t xml:space="preserve">All </w:t>
            </w:r>
            <w:r>
              <w:rPr>
                <w:rFonts w:eastAsia="Calibri"/>
                <w:szCs w:val="22"/>
              </w:rPr>
              <w:t xml:space="preserve">non-originating </w:t>
            </w:r>
            <w:r>
              <w:rPr>
                <w:szCs w:val="22"/>
              </w:rPr>
              <w:t>materials shall be moulded or stamped.</w:t>
            </w:r>
          </w:p>
        </w:tc>
      </w:tr>
      <w:tr w:rsidR="00FA393B" w:rsidRPr="00FA393B" w14:paraId="35D7D43C" w14:textId="77777777" w:rsidTr="00FA39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137FE524" w14:textId="702555F4" w:rsidR="00FA393B" w:rsidRPr="00FA393B" w:rsidRDefault="00FA393B" w:rsidP="00FA393B">
            <w:r w:rsidRPr="00FA393B">
              <w:t>- Door assemblies (not including parts thereof)</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4B8AD4DB" w14:textId="0C20A89E" w:rsidR="00FA393B" w:rsidRDefault="00FA393B" w:rsidP="00FA393B">
            <w:pPr>
              <w:spacing w:before="60" w:after="60"/>
              <w:rPr>
                <w:szCs w:val="22"/>
              </w:rPr>
            </w:pPr>
            <w:r>
              <w:rPr>
                <w:szCs w:val="22"/>
              </w:rPr>
              <w:t>All non-originating materials used to produce door skin or insole panel shall be moulded or stamped and</w:t>
            </w:r>
          </w:p>
          <w:p w14:paraId="2814B1F2" w14:textId="67D0EB9F" w:rsidR="00FA393B" w:rsidRDefault="00FA393B" w:rsidP="00FA393B">
            <w:pPr>
              <w:spacing w:before="60" w:after="60"/>
              <w:rPr>
                <w:szCs w:val="22"/>
              </w:rPr>
            </w:pPr>
            <w:r>
              <w:rPr>
                <w:szCs w:val="22"/>
              </w:rPr>
              <w:t>all non-originating door parts used shall be assembled and</w:t>
            </w:r>
          </w:p>
          <w:p w14:paraId="2C86437D" w14:textId="3CFB6954" w:rsidR="00FA393B" w:rsidRPr="00FA393B" w:rsidRDefault="00FA393B" w:rsidP="00FA393B">
            <w:r>
              <w:rPr>
                <w:szCs w:val="22"/>
              </w:rPr>
              <w:t>non-originating materials of heading 87.08 shall not be used.</w:t>
            </w:r>
          </w:p>
        </w:tc>
      </w:tr>
      <w:tr w:rsidR="00FA393B" w:rsidRPr="00FA393B" w14:paraId="0B5ED650"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33E2ED32" w14:textId="7D177A6F" w:rsidR="00FA393B" w:rsidRPr="00FA393B" w:rsidRDefault="00FA393B" w:rsidP="00FA393B">
            <w:r w:rsidRPr="00FA393B">
              <w:t>8708.50</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23B25475" w14:textId="77777777" w:rsidR="00FA393B" w:rsidRPr="00FA393B" w:rsidRDefault="00FA393B" w:rsidP="00FA393B"/>
        </w:tc>
      </w:tr>
      <w:tr w:rsidR="00FA393B" w:rsidRPr="00FA393B" w14:paraId="3DC2E1CF" w14:textId="77777777" w:rsidTr="00FA39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6F71C8E6" w14:textId="5379A77F" w:rsidR="00FA393B" w:rsidRPr="00FA393B" w:rsidRDefault="00FA393B" w:rsidP="00FA393B">
            <w:r w:rsidRPr="00FA393B">
              <w:t>- Drive-axles with differential, whether or not provided with other transmission components</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4F6040C1" w14:textId="07A74C2A" w:rsidR="00FA393B" w:rsidRDefault="00FA393B" w:rsidP="00FA393B">
            <w:r>
              <w:t>Drive shaft and differential gears are produced from non-originating flat-rolled metal and</w:t>
            </w:r>
          </w:p>
          <w:p w14:paraId="7B351065" w14:textId="3AA114DD" w:rsidR="00FA393B" w:rsidRPr="00FA393B" w:rsidRDefault="00FA393B" w:rsidP="00FA393B">
            <w:r>
              <w:t>non-originating materials of heading 87.08 shall not be used.</w:t>
            </w:r>
          </w:p>
        </w:tc>
      </w:tr>
      <w:tr w:rsidR="00FA393B" w:rsidRPr="00FA393B" w14:paraId="59F7137D" w14:textId="77777777" w:rsidTr="00FA393B">
        <w:trPr>
          <w:cantSplit/>
        </w:trPr>
        <w:tc>
          <w:tcPr>
            <w:cnfStyle w:val="001000000000" w:firstRow="0" w:lastRow="0" w:firstColumn="1" w:lastColumn="0" w:oddVBand="0" w:evenVBand="0" w:oddHBand="0" w:evenHBand="0" w:firstRowFirstColumn="0" w:firstRowLastColumn="0" w:lastRowFirstColumn="0" w:lastRowLastColumn="0"/>
            <w:tcW w:w="1874" w:type="dxa"/>
            <w:shd w:val="clear" w:color="auto" w:fill="FFF2CC" w:themeFill="accent4" w:themeFillTint="33"/>
          </w:tcPr>
          <w:p w14:paraId="45CCDDE2" w14:textId="3080737B" w:rsidR="00FA393B" w:rsidRPr="00FA393B" w:rsidRDefault="00FA393B" w:rsidP="00FA393B">
            <w:r w:rsidRPr="00FA393B">
              <w:t>- Non-driving axles (not including parts thereof)</w:t>
            </w:r>
          </w:p>
        </w:tc>
        <w:tc>
          <w:tcPr>
            <w:cnfStyle w:val="000010000000" w:firstRow="0" w:lastRow="0" w:firstColumn="0" w:lastColumn="0" w:oddVBand="1" w:evenVBand="0" w:oddHBand="0" w:evenHBand="0" w:firstRowFirstColumn="0" w:firstRowLastColumn="0" w:lastRowFirstColumn="0" w:lastRowLastColumn="0"/>
            <w:tcW w:w="7755" w:type="dxa"/>
            <w:shd w:val="clear" w:color="auto" w:fill="FFF2CC" w:themeFill="accent4" w:themeFillTint="33"/>
          </w:tcPr>
          <w:p w14:paraId="062FF159" w14:textId="7AD3AC8C" w:rsidR="00FA393B" w:rsidRDefault="00FA393B" w:rsidP="00FA393B">
            <w:r>
              <w:t>Non-driving axles are produced from non-originating flat rolled metal and</w:t>
            </w:r>
          </w:p>
          <w:p w14:paraId="5F68FE77" w14:textId="784AA4F7" w:rsidR="00FA393B" w:rsidRPr="00FA393B" w:rsidRDefault="00FA393B" w:rsidP="00FA393B">
            <w:r>
              <w:t>non-originating materials of heading 87.08 shall not be used.</w:t>
            </w:r>
          </w:p>
        </w:tc>
      </w:tr>
      <w:tr w:rsidR="00FA393B" w:rsidRPr="00FA393B" w14:paraId="7CBBB3C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25A681" w14:textId="77777777" w:rsidR="00FA393B" w:rsidRPr="00FA393B" w:rsidRDefault="00FA393B" w:rsidP="00FA393B">
            <w:r w:rsidRPr="00FA393B">
              <w:t>87.12</w:t>
            </w:r>
          </w:p>
        </w:tc>
        <w:tc>
          <w:tcPr>
            <w:cnfStyle w:val="000010000000" w:firstRow="0" w:lastRow="0" w:firstColumn="0" w:lastColumn="0" w:oddVBand="1" w:evenVBand="0" w:oddHBand="0" w:evenHBand="0" w:firstRowFirstColumn="0" w:firstRowLastColumn="0" w:lastRowFirstColumn="0" w:lastRowLastColumn="0"/>
            <w:tcW w:w="7755" w:type="dxa"/>
          </w:tcPr>
          <w:p w14:paraId="21718AB7" w14:textId="77777777" w:rsidR="00FA393B" w:rsidRPr="00FA393B" w:rsidRDefault="00FA393B" w:rsidP="00FA393B">
            <w:r w:rsidRPr="00FA393B">
              <w:t>MaxNOM 45 % (EXW); or</w:t>
            </w:r>
          </w:p>
          <w:p w14:paraId="1BE35EE2" w14:textId="77777777" w:rsidR="00FA393B" w:rsidRPr="00FA393B" w:rsidRDefault="00FA393B" w:rsidP="00FA393B">
            <w:r w:rsidRPr="00FA393B">
              <w:t>RVC 60 % (FOB).</w:t>
            </w:r>
          </w:p>
        </w:tc>
      </w:tr>
      <w:tr w:rsidR="00FA393B" w:rsidRPr="00FA393B" w14:paraId="352D3C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EBE108" w14:textId="77777777" w:rsidR="00FA393B" w:rsidRPr="00FA393B" w:rsidRDefault="00FA393B" w:rsidP="00FA393B">
            <w:r w:rsidRPr="00FA393B">
              <w:t>87.13-87.16</w:t>
            </w:r>
          </w:p>
        </w:tc>
        <w:tc>
          <w:tcPr>
            <w:cnfStyle w:val="000010000000" w:firstRow="0" w:lastRow="0" w:firstColumn="0" w:lastColumn="0" w:oddVBand="1" w:evenVBand="0" w:oddHBand="0" w:evenHBand="0" w:firstRowFirstColumn="0" w:firstRowLastColumn="0" w:lastRowFirstColumn="0" w:lastRowLastColumn="0"/>
            <w:tcW w:w="7755" w:type="dxa"/>
          </w:tcPr>
          <w:p w14:paraId="3F24DBBA" w14:textId="77777777" w:rsidR="00FA393B" w:rsidRPr="00FA393B" w:rsidRDefault="00FA393B" w:rsidP="00FA393B">
            <w:r w:rsidRPr="00FA393B">
              <w:t>CTH;</w:t>
            </w:r>
          </w:p>
          <w:p w14:paraId="040E5706" w14:textId="77777777" w:rsidR="00FA393B" w:rsidRPr="00FA393B" w:rsidRDefault="00FA393B" w:rsidP="00FA393B">
            <w:r w:rsidRPr="00FA393B">
              <w:t>MaxNOM 50 % (EXW); or RVC 55 % (FOB).</w:t>
            </w:r>
          </w:p>
        </w:tc>
      </w:tr>
      <w:tr w:rsidR="00FA393B" w:rsidRPr="00FA393B" w14:paraId="5543B86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7A94FF" w14:textId="77777777" w:rsidR="00FA393B" w:rsidRPr="00FA393B" w:rsidRDefault="00FA393B" w:rsidP="00FA393B">
            <w:r w:rsidRPr="00FA393B">
              <w:t>Chapter 88</w:t>
            </w:r>
          </w:p>
        </w:tc>
        <w:tc>
          <w:tcPr>
            <w:cnfStyle w:val="000010000000" w:firstRow="0" w:lastRow="0" w:firstColumn="0" w:lastColumn="0" w:oddVBand="1" w:evenVBand="0" w:oddHBand="0" w:evenHBand="0" w:firstRowFirstColumn="0" w:firstRowLastColumn="0" w:lastRowFirstColumn="0" w:lastRowLastColumn="0"/>
            <w:tcW w:w="7755" w:type="dxa"/>
          </w:tcPr>
          <w:p w14:paraId="30B2C531" w14:textId="77777777" w:rsidR="00FA393B" w:rsidRPr="00FA393B" w:rsidRDefault="00FA393B" w:rsidP="00FA393B">
            <w:r w:rsidRPr="00FA393B">
              <w:t>Aircraft, spacecraft, and parts thereof</w:t>
            </w:r>
          </w:p>
        </w:tc>
      </w:tr>
      <w:tr w:rsidR="00FA393B" w:rsidRPr="00FA393B" w14:paraId="2D2B7D1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0A0F2" w14:textId="77777777" w:rsidR="00FA393B" w:rsidRPr="00FA393B" w:rsidRDefault="00FA393B" w:rsidP="00FA393B">
            <w:r w:rsidRPr="00FA393B">
              <w:t>88.01-88.05</w:t>
            </w:r>
          </w:p>
        </w:tc>
        <w:tc>
          <w:tcPr>
            <w:cnfStyle w:val="000010000000" w:firstRow="0" w:lastRow="0" w:firstColumn="0" w:lastColumn="0" w:oddVBand="1" w:evenVBand="0" w:oddHBand="0" w:evenHBand="0" w:firstRowFirstColumn="0" w:firstRowLastColumn="0" w:lastRowFirstColumn="0" w:lastRowLastColumn="0"/>
            <w:tcW w:w="7755" w:type="dxa"/>
          </w:tcPr>
          <w:p w14:paraId="59AB3EA7" w14:textId="77777777" w:rsidR="00FA393B" w:rsidRPr="00FA393B" w:rsidRDefault="00FA393B" w:rsidP="00FA393B">
            <w:r w:rsidRPr="00FA393B">
              <w:t>CTH;</w:t>
            </w:r>
          </w:p>
          <w:p w14:paraId="198F653C" w14:textId="77777777" w:rsidR="00FA393B" w:rsidRPr="00FA393B" w:rsidRDefault="00FA393B" w:rsidP="00FA393B">
            <w:r w:rsidRPr="00FA393B">
              <w:t>MaxNOM 50 % (EXW); or RVC 55 % (FOB).</w:t>
            </w:r>
          </w:p>
        </w:tc>
      </w:tr>
      <w:tr w:rsidR="00FA393B" w:rsidRPr="00FA393B" w14:paraId="7A62F10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0510F8" w14:textId="35F9C1D1" w:rsidR="00FA393B" w:rsidRPr="00FA393B" w:rsidRDefault="00FA393B" w:rsidP="00FA393B">
            <w:r w:rsidRPr="00FA393B">
              <w:lastRenderedPageBreak/>
              <w:t>88.06-88.07</w:t>
            </w:r>
          </w:p>
        </w:tc>
        <w:tc>
          <w:tcPr>
            <w:cnfStyle w:val="000010000000" w:firstRow="0" w:lastRow="0" w:firstColumn="0" w:lastColumn="0" w:oddVBand="1" w:evenVBand="0" w:oddHBand="0" w:evenHBand="0" w:firstRowFirstColumn="0" w:firstRowLastColumn="0" w:lastRowFirstColumn="0" w:lastRowLastColumn="0"/>
            <w:tcW w:w="7755" w:type="dxa"/>
          </w:tcPr>
          <w:p w14:paraId="3768C89F" w14:textId="77777777" w:rsidR="00FA393B" w:rsidRPr="00FA393B" w:rsidRDefault="00FA393B" w:rsidP="00FA393B">
            <w:r w:rsidRPr="00FA393B">
              <w:t>CTH;</w:t>
            </w:r>
          </w:p>
          <w:p w14:paraId="49E53D06" w14:textId="77777777" w:rsidR="00FA393B" w:rsidRPr="00FA393B" w:rsidRDefault="00FA393B" w:rsidP="00FA393B">
            <w:r w:rsidRPr="00FA393B">
              <w:t>MaxNOM 50 % (EXW); or RVC 55 % (FOB).</w:t>
            </w:r>
          </w:p>
        </w:tc>
      </w:tr>
      <w:tr w:rsidR="00FA393B" w:rsidRPr="00FA393B" w14:paraId="5CE782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815518" w14:textId="77777777" w:rsidR="00FA393B" w:rsidRPr="00FA393B" w:rsidRDefault="00FA393B" w:rsidP="00FA393B">
            <w:r w:rsidRPr="00FA393B">
              <w:t>Chapter 89</w:t>
            </w:r>
          </w:p>
        </w:tc>
        <w:tc>
          <w:tcPr>
            <w:cnfStyle w:val="000010000000" w:firstRow="0" w:lastRow="0" w:firstColumn="0" w:lastColumn="0" w:oddVBand="1" w:evenVBand="0" w:oddHBand="0" w:evenHBand="0" w:firstRowFirstColumn="0" w:firstRowLastColumn="0" w:lastRowFirstColumn="0" w:lastRowLastColumn="0"/>
            <w:tcW w:w="7755" w:type="dxa"/>
          </w:tcPr>
          <w:p w14:paraId="56AA435F" w14:textId="77777777" w:rsidR="00FA393B" w:rsidRPr="00FA393B" w:rsidRDefault="00FA393B" w:rsidP="00FA393B">
            <w:r w:rsidRPr="00FA393B">
              <w:t>Ships, boats and floating structures</w:t>
            </w:r>
          </w:p>
        </w:tc>
      </w:tr>
      <w:tr w:rsidR="00FA393B" w:rsidRPr="00FA393B" w14:paraId="0A22400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8862C5" w14:textId="77777777" w:rsidR="00FA393B" w:rsidRPr="00FA393B" w:rsidRDefault="00FA393B" w:rsidP="00FA393B">
            <w:r w:rsidRPr="00FA393B">
              <w:t>89.01-89.08</w:t>
            </w:r>
          </w:p>
        </w:tc>
        <w:tc>
          <w:tcPr>
            <w:cnfStyle w:val="000010000000" w:firstRow="0" w:lastRow="0" w:firstColumn="0" w:lastColumn="0" w:oddVBand="1" w:evenVBand="0" w:oddHBand="0" w:evenHBand="0" w:firstRowFirstColumn="0" w:firstRowLastColumn="0" w:lastRowFirstColumn="0" w:lastRowLastColumn="0"/>
            <w:tcW w:w="7755" w:type="dxa"/>
          </w:tcPr>
          <w:p w14:paraId="6341E998" w14:textId="77777777" w:rsidR="00FA393B" w:rsidRPr="00FA393B" w:rsidRDefault="00FA393B" w:rsidP="00FA393B">
            <w:r w:rsidRPr="00FA393B">
              <w:t xml:space="preserve">CTH except from hulls of heading 89.06; </w:t>
            </w:r>
          </w:p>
          <w:p w14:paraId="72AB57BD" w14:textId="77777777" w:rsidR="00FA393B" w:rsidRPr="00FA393B" w:rsidRDefault="00FA393B" w:rsidP="00FA393B">
            <w:r w:rsidRPr="00FA393B">
              <w:t>MaxNOM 40 % (EXW); or</w:t>
            </w:r>
          </w:p>
          <w:p w14:paraId="3251E09A" w14:textId="77777777" w:rsidR="00FA393B" w:rsidRPr="00FA393B" w:rsidRDefault="00FA393B" w:rsidP="00FA393B">
            <w:r w:rsidRPr="00FA393B">
              <w:t>RVC 65 % (FOB).</w:t>
            </w:r>
          </w:p>
        </w:tc>
      </w:tr>
      <w:tr w:rsidR="00FA393B" w:rsidRPr="00FA393B" w14:paraId="7F6F233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FE017C" w14:textId="77777777" w:rsidR="00FA393B" w:rsidRPr="00FA393B" w:rsidRDefault="00FA393B" w:rsidP="00FA393B">
            <w:r w:rsidRPr="00FA393B">
              <w:t>SECTION XVIII</w:t>
            </w:r>
          </w:p>
        </w:tc>
        <w:tc>
          <w:tcPr>
            <w:cnfStyle w:val="000010000000" w:firstRow="0" w:lastRow="0" w:firstColumn="0" w:lastColumn="0" w:oddVBand="1" w:evenVBand="0" w:oddHBand="0" w:evenHBand="0" w:firstRowFirstColumn="0" w:firstRowLastColumn="0" w:lastRowFirstColumn="0" w:lastRowLastColumn="0"/>
            <w:tcW w:w="7755" w:type="dxa"/>
          </w:tcPr>
          <w:p w14:paraId="518BE8CF" w14:textId="77777777" w:rsidR="00FA393B" w:rsidRPr="00FA393B" w:rsidRDefault="00FA393B" w:rsidP="00FA393B">
            <w:r w:rsidRPr="00FA393B">
              <w:t>OPTICAL, PHOTOGRAPHIC, CINEMATOGRAPHIC, MEASURING, CHECKING, PRECISION, MEDICAL OR SURGICAL INSTRUMENTS AND APPARATUS; CLOCKS AND WATCHES; MUSICAL INSTRUMENTS; PARTS AND ACCESSORIES THEREOF</w:t>
            </w:r>
          </w:p>
        </w:tc>
      </w:tr>
      <w:tr w:rsidR="00FA393B" w:rsidRPr="00FA393B" w14:paraId="26E5B45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A6E2E6" w14:textId="77777777" w:rsidR="00FA393B" w:rsidRPr="00FA393B" w:rsidRDefault="00FA393B" w:rsidP="00FA393B">
            <w:r w:rsidRPr="00FA393B">
              <w:t>Chapter 90</w:t>
            </w:r>
          </w:p>
        </w:tc>
        <w:tc>
          <w:tcPr>
            <w:cnfStyle w:val="000010000000" w:firstRow="0" w:lastRow="0" w:firstColumn="0" w:lastColumn="0" w:oddVBand="1" w:evenVBand="0" w:oddHBand="0" w:evenHBand="0" w:firstRowFirstColumn="0" w:firstRowLastColumn="0" w:lastRowFirstColumn="0" w:lastRowLastColumn="0"/>
            <w:tcW w:w="7755" w:type="dxa"/>
          </w:tcPr>
          <w:p w14:paraId="4E5B7D60" w14:textId="77777777" w:rsidR="00FA393B" w:rsidRPr="00FA393B" w:rsidRDefault="00FA393B" w:rsidP="00FA393B">
            <w:r w:rsidRPr="00FA393B">
              <w:t>Optical, photographic, cinematographic, measuring, checking, precision, medical or surgical instruments and apparatus; parts and accessories thereof</w:t>
            </w:r>
          </w:p>
        </w:tc>
      </w:tr>
      <w:tr w:rsidR="00FA393B" w:rsidRPr="00FA393B" w14:paraId="0E61470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43B5EF" w14:textId="77777777" w:rsidR="00FA393B" w:rsidRPr="00FA393B" w:rsidRDefault="00FA393B" w:rsidP="00FA393B">
            <w:r w:rsidRPr="00FA393B">
              <w:t>9001.10-9001.40</w:t>
            </w:r>
          </w:p>
        </w:tc>
        <w:tc>
          <w:tcPr>
            <w:cnfStyle w:val="000010000000" w:firstRow="0" w:lastRow="0" w:firstColumn="0" w:lastColumn="0" w:oddVBand="1" w:evenVBand="0" w:oddHBand="0" w:evenHBand="0" w:firstRowFirstColumn="0" w:firstRowLastColumn="0" w:lastRowFirstColumn="0" w:lastRowLastColumn="0"/>
            <w:tcW w:w="7755" w:type="dxa"/>
          </w:tcPr>
          <w:p w14:paraId="21A76D3D" w14:textId="77777777" w:rsidR="00FA393B" w:rsidRPr="00FA393B" w:rsidRDefault="00FA393B" w:rsidP="00FA393B">
            <w:r w:rsidRPr="00FA393B">
              <w:t>CTH;</w:t>
            </w:r>
          </w:p>
          <w:p w14:paraId="2F1687B7" w14:textId="77777777" w:rsidR="00FA393B" w:rsidRPr="00FA393B" w:rsidRDefault="00FA393B" w:rsidP="00FA393B">
            <w:r w:rsidRPr="00FA393B">
              <w:t>MaxNOM 50 % (EXW); or RVC 55 % (FOB).</w:t>
            </w:r>
          </w:p>
        </w:tc>
      </w:tr>
      <w:tr w:rsidR="00FA393B" w:rsidRPr="00FA393B" w14:paraId="2FA37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EFBA2E" w14:textId="77777777" w:rsidR="00FA393B" w:rsidRPr="00FA393B" w:rsidRDefault="00FA393B" w:rsidP="00FA393B">
            <w:r w:rsidRPr="00FA393B">
              <w:t>9001.50</w:t>
            </w:r>
          </w:p>
        </w:tc>
        <w:tc>
          <w:tcPr>
            <w:cnfStyle w:val="000010000000" w:firstRow="0" w:lastRow="0" w:firstColumn="0" w:lastColumn="0" w:oddVBand="1" w:evenVBand="0" w:oddHBand="0" w:evenHBand="0" w:firstRowFirstColumn="0" w:firstRowLastColumn="0" w:lastRowFirstColumn="0" w:lastRowLastColumn="0"/>
            <w:tcW w:w="7755" w:type="dxa"/>
          </w:tcPr>
          <w:p w14:paraId="3BC6453D" w14:textId="77777777" w:rsidR="00FA393B" w:rsidRPr="00FA393B" w:rsidRDefault="00FA393B" w:rsidP="00FA393B">
            <w:r w:rsidRPr="00FA393B">
              <w:t>CTH;</w:t>
            </w:r>
          </w:p>
          <w:p w14:paraId="405AF66C" w14:textId="77777777" w:rsidR="00FA393B" w:rsidRPr="00FA393B" w:rsidRDefault="00FA393B" w:rsidP="00FA393B">
            <w:r w:rsidRPr="00FA393B">
              <w:t>Production in which one of the following operations is made:</w:t>
            </w:r>
          </w:p>
          <w:p w14:paraId="7CAC6F16" w14:textId="77777777" w:rsidR="00FA393B" w:rsidRPr="00FA393B" w:rsidRDefault="00FA393B" w:rsidP="00FA393B">
            <w:r w:rsidRPr="00FA393B">
              <w:t>surfacing of the semi-finished lens into a finished ophthalmic lens with optical corrective power meant to be mounted on a pair of spectacles; or</w:t>
            </w:r>
          </w:p>
          <w:p w14:paraId="7E2EA7BC" w14:textId="77777777" w:rsidR="00FA393B" w:rsidRPr="00FA393B" w:rsidRDefault="00FA393B" w:rsidP="00FA393B">
            <w:r w:rsidRPr="00FA393B">
              <w:t>coating of the lens through appropriated treatments to improve vision and ensure protection of the wearer;</w:t>
            </w:r>
          </w:p>
          <w:p w14:paraId="5EE5C42B" w14:textId="77777777" w:rsidR="00FA393B" w:rsidRPr="00FA393B" w:rsidRDefault="00FA393B" w:rsidP="00FA393B">
            <w:r w:rsidRPr="00FA393B">
              <w:t>MaxNOM 50 % (EXW); or RVC 55 % (FOB).</w:t>
            </w:r>
          </w:p>
        </w:tc>
      </w:tr>
      <w:tr w:rsidR="00FA393B" w:rsidRPr="00FA393B" w14:paraId="1B5FE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20A8AF" w14:textId="77777777" w:rsidR="00FA393B" w:rsidRPr="00FA393B" w:rsidRDefault="00FA393B" w:rsidP="00FA393B">
            <w:r w:rsidRPr="00FA393B">
              <w:t>9001.90-9033.00</w:t>
            </w:r>
          </w:p>
        </w:tc>
        <w:tc>
          <w:tcPr>
            <w:cnfStyle w:val="000010000000" w:firstRow="0" w:lastRow="0" w:firstColumn="0" w:lastColumn="0" w:oddVBand="1" w:evenVBand="0" w:oddHBand="0" w:evenHBand="0" w:firstRowFirstColumn="0" w:firstRowLastColumn="0" w:lastRowFirstColumn="0" w:lastRowLastColumn="0"/>
            <w:tcW w:w="7755" w:type="dxa"/>
          </w:tcPr>
          <w:p w14:paraId="39F4016A" w14:textId="77777777" w:rsidR="00FA393B" w:rsidRPr="00FA393B" w:rsidRDefault="00FA393B" w:rsidP="00FA393B">
            <w:r w:rsidRPr="00FA393B">
              <w:t>CTH except from heading 96.20;</w:t>
            </w:r>
          </w:p>
          <w:p w14:paraId="60E7100E" w14:textId="77777777" w:rsidR="00FA393B" w:rsidRPr="00FA393B" w:rsidRDefault="00FA393B" w:rsidP="00FA393B">
            <w:r w:rsidRPr="00FA393B">
              <w:t>MaxNOM 50 % (EXW); or RVC 55 % (FOB).</w:t>
            </w:r>
          </w:p>
        </w:tc>
      </w:tr>
      <w:tr w:rsidR="00FA393B" w:rsidRPr="00FA393B" w14:paraId="266EA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569B" w14:textId="77777777" w:rsidR="00FA393B" w:rsidRPr="00FA393B" w:rsidRDefault="00FA393B" w:rsidP="00FA393B">
            <w:r w:rsidRPr="00FA393B">
              <w:t>Chapter 91</w:t>
            </w:r>
          </w:p>
        </w:tc>
        <w:tc>
          <w:tcPr>
            <w:cnfStyle w:val="000010000000" w:firstRow="0" w:lastRow="0" w:firstColumn="0" w:lastColumn="0" w:oddVBand="1" w:evenVBand="0" w:oddHBand="0" w:evenHBand="0" w:firstRowFirstColumn="0" w:firstRowLastColumn="0" w:lastRowFirstColumn="0" w:lastRowLastColumn="0"/>
            <w:tcW w:w="7755" w:type="dxa"/>
          </w:tcPr>
          <w:p w14:paraId="7C5365A0" w14:textId="77777777" w:rsidR="00FA393B" w:rsidRPr="00FA393B" w:rsidRDefault="00FA393B" w:rsidP="00FA393B">
            <w:r w:rsidRPr="00FA393B">
              <w:t>Clocks and watches and parts thereof</w:t>
            </w:r>
          </w:p>
        </w:tc>
      </w:tr>
      <w:tr w:rsidR="00FA393B" w:rsidRPr="00FA393B" w14:paraId="31213E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C3A66E" w14:textId="77777777" w:rsidR="00FA393B" w:rsidRPr="00FA393B" w:rsidRDefault="00FA393B" w:rsidP="00FA393B">
            <w:r w:rsidRPr="00FA393B">
              <w:t>9101.11-9113.20</w:t>
            </w:r>
          </w:p>
        </w:tc>
        <w:tc>
          <w:tcPr>
            <w:cnfStyle w:val="000010000000" w:firstRow="0" w:lastRow="0" w:firstColumn="0" w:lastColumn="0" w:oddVBand="1" w:evenVBand="0" w:oddHBand="0" w:evenHBand="0" w:firstRowFirstColumn="0" w:firstRowLastColumn="0" w:lastRowFirstColumn="0" w:lastRowLastColumn="0"/>
            <w:tcW w:w="7755" w:type="dxa"/>
          </w:tcPr>
          <w:p w14:paraId="32D4BACE" w14:textId="77777777" w:rsidR="00FA393B" w:rsidRPr="00FA393B" w:rsidRDefault="00FA393B" w:rsidP="00FA393B">
            <w:r w:rsidRPr="00FA393B">
              <w:t>CTH;</w:t>
            </w:r>
          </w:p>
          <w:p w14:paraId="260F3998" w14:textId="77777777" w:rsidR="00FA393B" w:rsidRPr="00FA393B" w:rsidRDefault="00FA393B" w:rsidP="00FA393B">
            <w:r w:rsidRPr="00FA393B">
              <w:t>MaxNOM 50 % (EXW); or RVC 55 % (FOB).</w:t>
            </w:r>
          </w:p>
        </w:tc>
      </w:tr>
      <w:tr w:rsidR="00FA393B" w:rsidRPr="00FA393B" w14:paraId="56BC10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498A2" w14:textId="77777777" w:rsidR="00FA393B" w:rsidRPr="00FA393B" w:rsidRDefault="00FA393B" w:rsidP="00FA393B">
            <w:r w:rsidRPr="00FA393B">
              <w:t>9113.90</w:t>
            </w:r>
          </w:p>
        </w:tc>
        <w:tc>
          <w:tcPr>
            <w:cnfStyle w:val="000010000000" w:firstRow="0" w:lastRow="0" w:firstColumn="0" w:lastColumn="0" w:oddVBand="1" w:evenVBand="0" w:oddHBand="0" w:evenHBand="0" w:firstRowFirstColumn="0" w:firstRowLastColumn="0" w:lastRowFirstColumn="0" w:lastRowLastColumn="0"/>
            <w:tcW w:w="7755" w:type="dxa"/>
          </w:tcPr>
          <w:p w14:paraId="3F706AC0" w14:textId="77777777" w:rsidR="00FA393B" w:rsidRPr="00FA393B" w:rsidRDefault="00FA393B" w:rsidP="00FA393B">
            <w:r w:rsidRPr="00FA393B">
              <w:t>CTH</w:t>
            </w:r>
          </w:p>
        </w:tc>
      </w:tr>
      <w:tr w:rsidR="00FA393B" w:rsidRPr="00FA393B" w14:paraId="7B1309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DD8C80" w14:textId="77777777" w:rsidR="00FA393B" w:rsidRPr="00FA393B" w:rsidRDefault="00FA393B" w:rsidP="00FA393B">
            <w:r w:rsidRPr="00FA393B">
              <w:t>91.14</w:t>
            </w:r>
          </w:p>
        </w:tc>
        <w:tc>
          <w:tcPr>
            <w:cnfStyle w:val="000010000000" w:firstRow="0" w:lastRow="0" w:firstColumn="0" w:lastColumn="0" w:oddVBand="1" w:evenVBand="0" w:oddHBand="0" w:evenHBand="0" w:firstRowFirstColumn="0" w:firstRowLastColumn="0" w:lastRowFirstColumn="0" w:lastRowLastColumn="0"/>
            <w:tcW w:w="7755" w:type="dxa"/>
          </w:tcPr>
          <w:p w14:paraId="5963BFEC" w14:textId="77777777" w:rsidR="00FA393B" w:rsidRPr="00FA393B" w:rsidRDefault="00FA393B" w:rsidP="00FA393B">
            <w:r w:rsidRPr="00FA393B">
              <w:t>CTH;</w:t>
            </w:r>
          </w:p>
          <w:p w14:paraId="62C6AE21" w14:textId="77777777" w:rsidR="00FA393B" w:rsidRPr="00FA393B" w:rsidRDefault="00FA393B" w:rsidP="00FA393B">
            <w:r w:rsidRPr="00FA393B">
              <w:t>MaxNOM 50 % (EXW); or RVC 55 % (FOB).</w:t>
            </w:r>
          </w:p>
        </w:tc>
      </w:tr>
      <w:tr w:rsidR="00FA393B" w:rsidRPr="00FA393B" w14:paraId="528AF8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5966C2" w14:textId="77777777" w:rsidR="00FA393B" w:rsidRPr="00FA393B" w:rsidRDefault="00FA393B" w:rsidP="00FA393B">
            <w:r w:rsidRPr="00FA393B">
              <w:t>Chapter 92</w:t>
            </w:r>
          </w:p>
        </w:tc>
        <w:tc>
          <w:tcPr>
            <w:cnfStyle w:val="000010000000" w:firstRow="0" w:lastRow="0" w:firstColumn="0" w:lastColumn="0" w:oddVBand="1" w:evenVBand="0" w:oddHBand="0" w:evenHBand="0" w:firstRowFirstColumn="0" w:firstRowLastColumn="0" w:lastRowFirstColumn="0" w:lastRowLastColumn="0"/>
            <w:tcW w:w="7755" w:type="dxa"/>
          </w:tcPr>
          <w:p w14:paraId="14C7DD8C" w14:textId="77777777" w:rsidR="00FA393B" w:rsidRPr="00FA393B" w:rsidRDefault="00FA393B" w:rsidP="00FA393B">
            <w:r w:rsidRPr="00FA393B">
              <w:t>Musical instruments; parts and accessories of such articles</w:t>
            </w:r>
          </w:p>
        </w:tc>
      </w:tr>
      <w:tr w:rsidR="00FA393B" w:rsidRPr="00FA393B" w14:paraId="10FBD1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760D75" w14:textId="77777777" w:rsidR="00FA393B" w:rsidRPr="00FA393B" w:rsidRDefault="00FA393B" w:rsidP="00FA393B">
            <w:r w:rsidRPr="00FA393B">
              <w:t>92.01-92.09</w:t>
            </w:r>
          </w:p>
        </w:tc>
        <w:tc>
          <w:tcPr>
            <w:cnfStyle w:val="000010000000" w:firstRow="0" w:lastRow="0" w:firstColumn="0" w:lastColumn="0" w:oddVBand="1" w:evenVBand="0" w:oddHBand="0" w:evenHBand="0" w:firstRowFirstColumn="0" w:firstRowLastColumn="0" w:lastRowFirstColumn="0" w:lastRowLastColumn="0"/>
            <w:tcW w:w="7755" w:type="dxa"/>
          </w:tcPr>
          <w:p w14:paraId="23EF1952" w14:textId="77777777" w:rsidR="00FA393B" w:rsidRPr="00FA393B" w:rsidRDefault="00FA393B" w:rsidP="00FA393B">
            <w:r w:rsidRPr="00FA393B">
              <w:t>MaxNOM 50 % (EXW); or</w:t>
            </w:r>
          </w:p>
          <w:p w14:paraId="26AB3422" w14:textId="77777777" w:rsidR="00FA393B" w:rsidRPr="00FA393B" w:rsidRDefault="00FA393B" w:rsidP="00FA393B">
            <w:r w:rsidRPr="00FA393B">
              <w:t>RVC 55 % (FOB).</w:t>
            </w:r>
          </w:p>
        </w:tc>
      </w:tr>
      <w:tr w:rsidR="00FA393B" w:rsidRPr="00FA393B" w14:paraId="04D3D70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B10ED9" w14:textId="77777777" w:rsidR="00FA393B" w:rsidRPr="00FA393B" w:rsidRDefault="00FA393B" w:rsidP="00FA393B">
            <w:r w:rsidRPr="00FA393B">
              <w:t>SECTION XIX</w:t>
            </w:r>
          </w:p>
        </w:tc>
        <w:tc>
          <w:tcPr>
            <w:cnfStyle w:val="000010000000" w:firstRow="0" w:lastRow="0" w:firstColumn="0" w:lastColumn="0" w:oddVBand="1" w:evenVBand="0" w:oddHBand="0" w:evenHBand="0" w:firstRowFirstColumn="0" w:firstRowLastColumn="0" w:lastRowFirstColumn="0" w:lastRowLastColumn="0"/>
            <w:tcW w:w="7755" w:type="dxa"/>
          </w:tcPr>
          <w:p w14:paraId="4E935294" w14:textId="77777777" w:rsidR="00FA393B" w:rsidRPr="00FA393B" w:rsidRDefault="00FA393B" w:rsidP="00FA393B">
            <w:r w:rsidRPr="00FA393B">
              <w:t>ARMS AND AMMUNITION; PARTS AND ACCESSORIES THEREOF</w:t>
            </w:r>
          </w:p>
        </w:tc>
      </w:tr>
      <w:tr w:rsidR="00FA393B" w:rsidRPr="00FA393B" w14:paraId="5E48FA3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EBEFAB" w14:textId="77777777" w:rsidR="00FA393B" w:rsidRPr="00FA393B" w:rsidRDefault="00FA393B" w:rsidP="00FA393B">
            <w:r w:rsidRPr="00FA393B">
              <w:t>Chapter 93</w:t>
            </w:r>
          </w:p>
        </w:tc>
        <w:tc>
          <w:tcPr>
            <w:cnfStyle w:val="000010000000" w:firstRow="0" w:lastRow="0" w:firstColumn="0" w:lastColumn="0" w:oddVBand="1" w:evenVBand="0" w:oddHBand="0" w:evenHBand="0" w:firstRowFirstColumn="0" w:firstRowLastColumn="0" w:lastRowFirstColumn="0" w:lastRowLastColumn="0"/>
            <w:tcW w:w="7755" w:type="dxa"/>
          </w:tcPr>
          <w:p w14:paraId="6F5656B3" w14:textId="77777777" w:rsidR="00FA393B" w:rsidRPr="00FA393B" w:rsidRDefault="00FA393B" w:rsidP="00FA393B">
            <w:r w:rsidRPr="00FA393B">
              <w:t>Arms and ammunition; parts and accessories thereof</w:t>
            </w:r>
          </w:p>
        </w:tc>
      </w:tr>
      <w:tr w:rsidR="00FA393B" w:rsidRPr="00FA393B" w14:paraId="59E7D69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B45DCF" w14:textId="77777777" w:rsidR="00FA393B" w:rsidRPr="00FA393B" w:rsidRDefault="00FA393B" w:rsidP="00FA393B">
            <w:r w:rsidRPr="00FA393B">
              <w:t>93.01-93.07</w:t>
            </w:r>
          </w:p>
        </w:tc>
        <w:tc>
          <w:tcPr>
            <w:cnfStyle w:val="000010000000" w:firstRow="0" w:lastRow="0" w:firstColumn="0" w:lastColumn="0" w:oddVBand="1" w:evenVBand="0" w:oddHBand="0" w:evenHBand="0" w:firstRowFirstColumn="0" w:firstRowLastColumn="0" w:lastRowFirstColumn="0" w:lastRowLastColumn="0"/>
            <w:tcW w:w="7755" w:type="dxa"/>
          </w:tcPr>
          <w:p w14:paraId="127FA6C4" w14:textId="77777777" w:rsidR="00FA393B" w:rsidRPr="00FA393B" w:rsidRDefault="00FA393B" w:rsidP="00FA393B">
            <w:r w:rsidRPr="00FA393B">
              <w:t>MaxNOM 50 % (EXW); or</w:t>
            </w:r>
          </w:p>
          <w:p w14:paraId="462D7B81" w14:textId="77777777" w:rsidR="00FA393B" w:rsidRPr="00FA393B" w:rsidRDefault="00FA393B" w:rsidP="00FA393B">
            <w:r w:rsidRPr="00FA393B">
              <w:t>RVC 55 % (FOB).</w:t>
            </w:r>
          </w:p>
        </w:tc>
      </w:tr>
      <w:tr w:rsidR="00FA393B" w:rsidRPr="00FA393B" w14:paraId="7107CBD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6AA026" w14:textId="77777777" w:rsidR="00FA393B" w:rsidRPr="00FA393B" w:rsidRDefault="00FA393B" w:rsidP="00FA393B">
            <w:r w:rsidRPr="00FA393B">
              <w:t>SECTION XX</w:t>
            </w:r>
          </w:p>
        </w:tc>
        <w:tc>
          <w:tcPr>
            <w:cnfStyle w:val="000010000000" w:firstRow="0" w:lastRow="0" w:firstColumn="0" w:lastColumn="0" w:oddVBand="1" w:evenVBand="0" w:oddHBand="0" w:evenHBand="0" w:firstRowFirstColumn="0" w:firstRowLastColumn="0" w:lastRowFirstColumn="0" w:lastRowLastColumn="0"/>
            <w:tcW w:w="7755" w:type="dxa"/>
          </w:tcPr>
          <w:p w14:paraId="1A8EBD7B" w14:textId="77777777" w:rsidR="00FA393B" w:rsidRPr="00FA393B" w:rsidRDefault="00FA393B" w:rsidP="00FA393B">
            <w:r w:rsidRPr="00FA393B">
              <w:t>MISCELLANEOUS MANUFACTURED ARTICLES</w:t>
            </w:r>
          </w:p>
        </w:tc>
      </w:tr>
      <w:tr w:rsidR="00FA393B" w:rsidRPr="00FA393B" w14:paraId="1E88ED1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239467" w14:textId="77777777" w:rsidR="00FA393B" w:rsidRPr="00FA393B" w:rsidRDefault="00FA393B" w:rsidP="00FA393B">
            <w:r w:rsidRPr="00FA393B">
              <w:t>Chapter 94</w:t>
            </w:r>
          </w:p>
        </w:tc>
        <w:tc>
          <w:tcPr>
            <w:cnfStyle w:val="000010000000" w:firstRow="0" w:lastRow="0" w:firstColumn="0" w:lastColumn="0" w:oddVBand="1" w:evenVBand="0" w:oddHBand="0" w:evenHBand="0" w:firstRowFirstColumn="0" w:firstRowLastColumn="0" w:lastRowFirstColumn="0" w:lastRowLastColumn="0"/>
            <w:tcW w:w="7755" w:type="dxa"/>
          </w:tcPr>
          <w:p w14:paraId="17010E29" w14:textId="77777777" w:rsidR="00FA393B" w:rsidRPr="00FA393B" w:rsidRDefault="00FA393B" w:rsidP="00FA393B">
            <w:r w:rsidRPr="00FA393B">
              <w:t>Furniture; bedding, mattresses, mattress supports, cushions and similar stuffed furnishings; lamps and lighting fittings, not elsewhere specified or included; illuminated signs, illuminated name-plates and the like; prefabricated buildings</w:t>
            </w:r>
          </w:p>
        </w:tc>
      </w:tr>
      <w:tr w:rsidR="00FA393B" w:rsidRPr="00FA393B" w14:paraId="18B8D5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FCA663" w14:textId="77777777" w:rsidR="00FA393B" w:rsidRPr="00FA393B" w:rsidRDefault="00FA393B" w:rsidP="00FA393B">
            <w:r w:rsidRPr="00FA393B">
              <w:t>9401.10-9401.80</w:t>
            </w:r>
          </w:p>
        </w:tc>
        <w:tc>
          <w:tcPr>
            <w:cnfStyle w:val="000010000000" w:firstRow="0" w:lastRow="0" w:firstColumn="0" w:lastColumn="0" w:oddVBand="1" w:evenVBand="0" w:oddHBand="0" w:evenHBand="0" w:firstRowFirstColumn="0" w:firstRowLastColumn="0" w:lastRowFirstColumn="0" w:lastRowLastColumn="0"/>
            <w:tcW w:w="7755" w:type="dxa"/>
          </w:tcPr>
          <w:p w14:paraId="4887D052" w14:textId="77777777" w:rsidR="00FA393B" w:rsidRPr="00FA393B" w:rsidRDefault="00FA393B" w:rsidP="00FA393B">
            <w:r w:rsidRPr="00FA393B">
              <w:t>CTH;</w:t>
            </w:r>
          </w:p>
          <w:p w14:paraId="1D4FC803" w14:textId="77777777" w:rsidR="00FA393B" w:rsidRPr="00FA393B" w:rsidRDefault="00FA393B" w:rsidP="00FA393B">
            <w:r w:rsidRPr="00FA393B">
              <w:t>MaxNOM 50 % (EXW); or RVC 55 % (FOB).</w:t>
            </w:r>
          </w:p>
        </w:tc>
      </w:tr>
      <w:tr w:rsidR="00FA393B" w:rsidRPr="00FA393B" w14:paraId="073090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F5F58C" w14:textId="77777777" w:rsidR="00FA393B" w:rsidRPr="00FA393B" w:rsidRDefault="00FA393B" w:rsidP="00FA393B">
            <w:r w:rsidRPr="00FA393B">
              <w:t>9401.90</w:t>
            </w:r>
          </w:p>
        </w:tc>
        <w:tc>
          <w:tcPr>
            <w:cnfStyle w:val="000010000000" w:firstRow="0" w:lastRow="0" w:firstColumn="0" w:lastColumn="0" w:oddVBand="1" w:evenVBand="0" w:oddHBand="0" w:evenHBand="0" w:firstRowFirstColumn="0" w:firstRowLastColumn="0" w:lastRowFirstColumn="0" w:lastRowLastColumn="0"/>
            <w:tcW w:w="7755" w:type="dxa"/>
          </w:tcPr>
          <w:p w14:paraId="47D9BCE6" w14:textId="77777777" w:rsidR="00FA393B" w:rsidRPr="00FA393B" w:rsidRDefault="00FA393B" w:rsidP="00FA393B">
            <w:r w:rsidRPr="00FA393B">
              <w:t>CC</w:t>
            </w:r>
          </w:p>
        </w:tc>
      </w:tr>
      <w:tr w:rsidR="00FA393B" w:rsidRPr="00FA393B" w14:paraId="716A9D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24939B" w14:textId="77777777" w:rsidR="00FA393B" w:rsidRPr="00FA393B" w:rsidRDefault="00FA393B" w:rsidP="00FA393B">
            <w:r w:rsidRPr="00FA393B">
              <w:t>94.02-94.06</w:t>
            </w:r>
          </w:p>
        </w:tc>
        <w:tc>
          <w:tcPr>
            <w:cnfStyle w:val="000010000000" w:firstRow="0" w:lastRow="0" w:firstColumn="0" w:lastColumn="0" w:oddVBand="1" w:evenVBand="0" w:oddHBand="0" w:evenHBand="0" w:firstRowFirstColumn="0" w:firstRowLastColumn="0" w:lastRowFirstColumn="0" w:lastRowLastColumn="0"/>
            <w:tcW w:w="7755" w:type="dxa"/>
          </w:tcPr>
          <w:p w14:paraId="2F3F8CFB" w14:textId="77777777" w:rsidR="00FA393B" w:rsidRPr="00FA393B" w:rsidRDefault="00FA393B" w:rsidP="00FA393B">
            <w:r w:rsidRPr="00FA393B">
              <w:t>CTH;</w:t>
            </w:r>
          </w:p>
          <w:p w14:paraId="341053C6" w14:textId="77777777" w:rsidR="00FA393B" w:rsidRPr="00FA393B" w:rsidRDefault="00FA393B" w:rsidP="00FA393B">
            <w:r w:rsidRPr="00FA393B">
              <w:t>MaxNOM 50 % (EXW); or RVC 55 % (FOB).</w:t>
            </w:r>
          </w:p>
        </w:tc>
      </w:tr>
      <w:tr w:rsidR="00FA393B" w:rsidRPr="00FA393B" w14:paraId="691ACA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2B4D7E" w14:textId="77777777" w:rsidR="00FA393B" w:rsidRPr="00FA393B" w:rsidRDefault="00FA393B" w:rsidP="00FA393B">
            <w:r w:rsidRPr="00FA393B">
              <w:t>Chapter 95</w:t>
            </w:r>
          </w:p>
        </w:tc>
        <w:tc>
          <w:tcPr>
            <w:cnfStyle w:val="000010000000" w:firstRow="0" w:lastRow="0" w:firstColumn="0" w:lastColumn="0" w:oddVBand="1" w:evenVBand="0" w:oddHBand="0" w:evenHBand="0" w:firstRowFirstColumn="0" w:firstRowLastColumn="0" w:lastRowFirstColumn="0" w:lastRowLastColumn="0"/>
            <w:tcW w:w="7755" w:type="dxa"/>
          </w:tcPr>
          <w:p w14:paraId="7248ACD1" w14:textId="77777777" w:rsidR="00FA393B" w:rsidRPr="00FA393B" w:rsidRDefault="00FA393B" w:rsidP="00FA393B">
            <w:r w:rsidRPr="00FA393B">
              <w:t>Toys, games and sports requisites; parts and accessories thereof</w:t>
            </w:r>
          </w:p>
        </w:tc>
      </w:tr>
      <w:tr w:rsidR="00FA393B" w:rsidRPr="00FA393B" w14:paraId="4C11E8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3CA40AA" w14:textId="77777777" w:rsidR="00FA393B" w:rsidRPr="00FA393B" w:rsidRDefault="00FA393B" w:rsidP="00FA393B">
            <w:r w:rsidRPr="00FA393B">
              <w:t>95.03-95.05</w:t>
            </w:r>
          </w:p>
        </w:tc>
        <w:tc>
          <w:tcPr>
            <w:cnfStyle w:val="000010000000" w:firstRow="0" w:lastRow="0" w:firstColumn="0" w:lastColumn="0" w:oddVBand="1" w:evenVBand="0" w:oddHBand="0" w:evenHBand="0" w:firstRowFirstColumn="0" w:firstRowLastColumn="0" w:lastRowFirstColumn="0" w:lastRowLastColumn="0"/>
            <w:tcW w:w="7755" w:type="dxa"/>
          </w:tcPr>
          <w:p w14:paraId="411F9552" w14:textId="77777777" w:rsidR="00FA393B" w:rsidRPr="00FA393B" w:rsidRDefault="00FA393B" w:rsidP="00FA393B">
            <w:r w:rsidRPr="00FA393B">
              <w:t>CTH;</w:t>
            </w:r>
          </w:p>
          <w:p w14:paraId="73B04347" w14:textId="77777777" w:rsidR="00FA393B" w:rsidRPr="00FA393B" w:rsidRDefault="00FA393B" w:rsidP="00FA393B">
            <w:r w:rsidRPr="00FA393B">
              <w:t>MaxNOM 50 % (EXW); or RVC 55 % (FOB).</w:t>
            </w:r>
          </w:p>
        </w:tc>
      </w:tr>
      <w:tr w:rsidR="00FA393B" w:rsidRPr="00FA393B" w14:paraId="0429F8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10DA40" w14:textId="77777777" w:rsidR="00FA393B" w:rsidRPr="00FA393B" w:rsidRDefault="00FA393B" w:rsidP="00FA393B">
            <w:r w:rsidRPr="00FA393B">
              <w:lastRenderedPageBreak/>
              <w:t>95.06</w:t>
            </w:r>
          </w:p>
        </w:tc>
        <w:tc>
          <w:tcPr>
            <w:cnfStyle w:val="000010000000" w:firstRow="0" w:lastRow="0" w:firstColumn="0" w:lastColumn="0" w:oddVBand="1" w:evenVBand="0" w:oddHBand="0" w:evenHBand="0" w:firstRowFirstColumn="0" w:firstRowLastColumn="0" w:lastRowFirstColumn="0" w:lastRowLastColumn="0"/>
            <w:tcW w:w="7755" w:type="dxa"/>
          </w:tcPr>
          <w:p w14:paraId="2F91B719" w14:textId="77777777" w:rsidR="00FA393B" w:rsidRPr="00FA393B" w:rsidRDefault="00FA393B" w:rsidP="00FA393B"/>
        </w:tc>
      </w:tr>
      <w:tr w:rsidR="00FA393B" w:rsidRPr="00FA393B" w14:paraId="0EF955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2F05BD" w14:textId="77777777" w:rsidR="00FA393B" w:rsidRPr="00FA393B" w:rsidRDefault="00FA393B" w:rsidP="00FA393B">
            <w:r w:rsidRPr="00FA393B">
              <w:t>- Golf clubs and parts thereof</w:t>
            </w:r>
          </w:p>
        </w:tc>
        <w:tc>
          <w:tcPr>
            <w:cnfStyle w:val="000010000000" w:firstRow="0" w:lastRow="0" w:firstColumn="0" w:lastColumn="0" w:oddVBand="1" w:evenVBand="0" w:oddHBand="0" w:evenHBand="0" w:firstRowFirstColumn="0" w:firstRowLastColumn="0" w:lastRowFirstColumn="0" w:lastRowLastColumn="0"/>
            <w:tcW w:w="7755" w:type="dxa"/>
          </w:tcPr>
          <w:p w14:paraId="7BFC092F" w14:textId="77777777" w:rsidR="00FA393B" w:rsidRPr="00FA393B" w:rsidRDefault="00FA393B" w:rsidP="00FA393B">
            <w:r w:rsidRPr="00FA393B">
              <w:t>CTH; however non-originating roughly-shaped blocks for making golf club heads may be used.</w:t>
            </w:r>
          </w:p>
        </w:tc>
      </w:tr>
      <w:tr w:rsidR="00FA393B" w:rsidRPr="00FA393B" w14:paraId="25B90A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3E9D78" w14:textId="77777777" w:rsidR="00FA393B" w:rsidRPr="00FA393B" w:rsidRDefault="00FA393B" w:rsidP="00FA393B">
            <w:r w:rsidRPr="00FA393B">
              <w:t>- Others</w:t>
            </w:r>
          </w:p>
        </w:tc>
        <w:tc>
          <w:tcPr>
            <w:cnfStyle w:val="000010000000" w:firstRow="0" w:lastRow="0" w:firstColumn="0" w:lastColumn="0" w:oddVBand="1" w:evenVBand="0" w:oddHBand="0" w:evenHBand="0" w:firstRowFirstColumn="0" w:firstRowLastColumn="0" w:lastRowFirstColumn="0" w:lastRowLastColumn="0"/>
            <w:tcW w:w="7755" w:type="dxa"/>
          </w:tcPr>
          <w:p w14:paraId="132BCE7A" w14:textId="77777777" w:rsidR="00FA393B" w:rsidRPr="00FA393B" w:rsidRDefault="00FA393B" w:rsidP="00FA393B">
            <w:r w:rsidRPr="00FA393B">
              <w:t>CTH;</w:t>
            </w:r>
          </w:p>
          <w:p w14:paraId="129CD58C" w14:textId="77777777" w:rsidR="00FA393B" w:rsidRPr="00FA393B" w:rsidRDefault="00FA393B" w:rsidP="00FA393B">
            <w:r w:rsidRPr="00FA393B">
              <w:t>MaxNOM 50 % (EXW); or RVC 55 % (FOB).</w:t>
            </w:r>
          </w:p>
        </w:tc>
      </w:tr>
      <w:tr w:rsidR="00FA393B" w:rsidRPr="00FA393B" w14:paraId="68FA82F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9B1D4D" w14:textId="77777777" w:rsidR="00FA393B" w:rsidRPr="00FA393B" w:rsidRDefault="00FA393B" w:rsidP="00FA393B">
            <w:r w:rsidRPr="00FA393B">
              <w:t>95.07-95.08</w:t>
            </w:r>
          </w:p>
        </w:tc>
        <w:tc>
          <w:tcPr>
            <w:cnfStyle w:val="000010000000" w:firstRow="0" w:lastRow="0" w:firstColumn="0" w:lastColumn="0" w:oddVBand="1" w:evenVBand="0" w:oddHBand="0" w:evenHBand="0" w:firstRowFirstColumn="0" w:firstRowLastColumn="0" w:lastRowFirstColumn="0" w:lastRowLastColumn="0"/>
            <w:tcW w:w="7755" w:type="dxa"/>
          </w:tcPr>
          <w:p w14:paraId="59BFB79D" w14:textId="77777777" w:rsidR="00FA393B" w:rsidRPr="00FA393B" w:rsidRDefault="00FA393B" w:rsidP="00FA393B">
            <w:r w:rsidRPr="00FA393B">
              <w:t>CTH;</w:t>
            </w:r>
          </w:p>
          <w:p w14:paraId="2AF3E08E" w14:textId="77777777" w:rsidR="00FA393B" w:rsidRPr="00FA393B" w:rsidRDefault="00FA393B" w:rsidP="00FA393B">
            <w:r w:rsidRPr="00FA393B">
              <w:t>MaxNOM 50 % (EXW); or RVC 55 % (FOB).</w:t>
            </w:r>
          </w:p>
        </w:tc>
      </w:tr>
      <w:tr w:rsidR="00FA393B" w:rsidRPr="00FA393B" w14:paraId="26487F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80618D" w14:textId="77777777" w:rsidR="00FA393B" w:rsidRPr="00FA393B" w:rsidRDefault="00FA393B" w:rsidP="00FA393B">
            <w:r w:rsidRPr="00FA393B">
              <w:t>Chapter 96</w:t>
            </w:r>
          </w:p>
        </w:tc>
        <w:tc>
          <w:tcPr>
            <w:cnfStyle w:val="000010000000" w:firstRow="0" w:lastRow="0" w:firstColumn="0" w:lastColumn="0" w:oddVBand="1" w:evenVBand="0" w:oddHBand="0" w:evenHBand="0" w:firstRowFirstColumn="0" w:firstRowLastColumn="0" w:lastRowFirstColumn="0" w:lastRowLastColumn="0"/>
            <w:tcW w:w="7755" w:type="dxa"/>
          </w:tcPr>
          <w:p w14:paraId="712B5428" w14:textId="77777777" w:rsidR="00FA393B" w:rsidRPr="00FA393B" w:rsidRDefault="00FA393B" w:rsidP="00FA393B">
            <w:r w:rsidRPr="00FA393B">
              <w:t>Miscellaneous manufactured articles</w:t>
            </w:r>
          </w:p>
        </w:tc>
      </w:tr>
      <w:tr w:rsidR="00FA393B" w:rsidRPr="00FA393B" w14:paraId="1CA609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423E40" w14:textId="77777777" w:rsidR="00FA393B" w:rsidRPr="00FA393B" w:rsidRDefault="00FA393B" w:rsidP="00FA393B">
            <w:r w:rsidRPr="00FA393B">
              <w:t>96.01</w:t>
            </w:r>
          </w:p>
        </w:tc>
        <w:tc>
          <w:tcPr>
            <w:cnfStyle w:val="000010000000" w:firstRow="0" w:lastRow="0" w:firstColumn="0" w:lastColumn="0" w:oddVBand="1" w:evenVBand="0" w:oddHBand="0" w:evenHBand="0" w:firstRowFirstColumn="0" w:firstRowLastColumn="0" w:lastRowFirstColumn="0" w:lastRowLastColumn="0"/>
            <w:tcW w:w="7755" w:type="dxa"/>
          </w:tcPr>
          <w:p w14:paraId="765B0399" w14:textId="77777777" w:rsidR="00FA393B" w:rsidRPr="00FA393B" w:rsidRDefault="00FA393B" w:rsidP="00FA393B">
            <w:r w:rsidRPr="00FA393B">
              <w:t>CC</w:t>
            </w:r>
          </w:p>
        </w:tc>
      </w:tr>
      <w:tr w:rsidR="00FA393B" w:rsidRPr="00FA393B" w14:paraId="43AB8E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C49CC0" w14:textId="77777777" w:rsidR="00FA393B" w:rsidRPr="00FA393B" w:rsidRDefault="00FA393B" w:rsidP="00FA393B">
            <w:r w:rsidRPr="00FA393B">
              <w:t>96.02-96.04</w:t>
            </w:r>
          </w:p>
        </w:tc>
        <w:tc>
          <w:tcPr>
            <w:cnfStyle w:val="000010000000" w:firstRow="0" w:lastRow="0" w:firstColumn="0" w:lastColumn="0" w:oddVBand="1" w:evenVBand="0" w:oddHBand="0" w:evenHBand="0" w:firstRowFirstColumn="0" w:firstRowLastColumn="0" w:lastRowFirstColumn="0" w:lastRowLastColumn="0"/>
            <w:tcW w:w="7755" w:type="dxa"/>
          </w:tcPr>
          <w:p w14:paraId="19BE38C9" w14:textId="77777777" w:rsidR="00FA393B" w:rsidRPr="00FA393B" w:rsidRDefault="00FA393B" w:rsidP="00FA393B">
            <w:r w:rsidRPr="00FA393B">
              <w:t>CTH;</w:t>
            </w:r>
          </w:p>
          <w:p w14:paraId="319531FD" w14:textId="77777777" w:rsidR="00FA393B" w:rsidRPr="00FA393B" w:rsidRDefault="00FA393B" w:rsidP="00FA393B">
            <w:r w:rsidRPr="00FA393B">
              <w:t>MaxNOM 50 % (EXW); or RVC 55 % (FOB).</w:t>
            </w:r>
          </w:p>
        </w:tc>
      </w:tr>
      <w:tr w:rsidR="00FA393B" w:rsidRPr="00FA393B" w14:paraId="2D693A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950AA8" w14:textId="77777777" w:rsidR="00FA393B" w:rsidRPr="00FA393B" w:rsidRDefault="00FA393B" w:rsidP="00FA393B">
            <w:r w:rsidRPr="00FA393B">
              <w:t>96.05</w:t>
            </w:r>
          </w:p>
        </w:tc>
        <w:tc>
          <w:tcPr>
            <w:cnfStyle w:val="000010000000" w:firstRow="0" w:lastRow="0" w:firstColumn="0" w:lastColumn="0" w:oddVBand="1" w:evenVBand="0" w:oddHBand="0" w:evenHBand="0" w:firstRowFirstColumn="0" w:firstRowLastColumn="0" w:lastRowFirstColumn="0" w:lastRowLastColumn="0"/>
            <w:tcW w:w="7755" w:type="dxa"/>
          </w:tcPr>
          <w:p w14:paraId="1BC69C5C" w14:textId="77777777" w:rsidR="00FA393B" w:rsidRPr="00FA393B" w:rsidRDefault="00FA393B" w:rsidP="00FA393B">
            <w:r w:rsidRPr="00FA393B">
              <w:t>Each item in the set shall satisfy the rule which would apply to it if it were not included in the set, provided that non-originating articles may be incorporated, provided that their total value does not exceed 15 % of the EXW or the FOB of the set.</w:t>
            </w:r>
          </w:p>
        </w:tc>
      </w:tr>
      <w:tr w:rsidR="00FA393B" w:rsidRPr="00FA393B" w14:paraId="24266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EDB339" w14:textId="77777777" w:rsidR="00FA393B" w:rsidRPr="00FA393B" w:rsidRDefault="00FA393B" w:rsidP="00FA393B">
            <w:r w:rsidRPr="00FA393B">
              <w:t>96.06-96.20</w:t>
            </w:r>
          </w:p>
        </w:tc>
        <w:tc>
          <w:tcPr>
            <w:cnfStyle w:val="000010000000" w:firstRow="0" w:lastRow="0" w:firstColumn="0" w:lastColumn="0" w:oddVBand="1" w:evenVBand="0" w:oddHBand="0" w:evenHBand="0" w:firstRowFirstColumn="0" w:firstRowLastColumn="0" w:lastRowFirstColumn="0" w:lastRowLastColumn="0"/>
            <w:tcW w:w="7755" w:type="dxa"/>
          </w:tcPr>
          <w:p w14:paraId="12016E19" w14:textId="77777777" w:rsidR="00FA393B" w:rsidRPr="00FA393B" w:rsidRDefault="00FA393B" w:rsidP="00FA393B">
            <w:r w:rsidRPr="00FA393B">
              <w:t>CTH;</w:t>
            </w:r>
          </w:p>
          <w:p w14:paraId="5BE96722" w14:textId="77777777" w:rsidR="00FA393B" w:rsidRPr="00FA393B" w:rsidRDefault="00FA393B" w:rsidP="00FA393B">
            <w:r w:rsidRPr="00FA393B">
              <w:t>MaxNOM 50 % (EXW); or RVC 55 % (FOB).</w:t>
            </w:r>
          </w:p>
        </w:tc>
      </w:tr>
      <w:tr w:rsidR="00FA393B" w:rsidRPr="00FA393B" w14:paraId="566438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C05C3A" w14:textId="77777777" w:rsidR="00FA393B" w:rsidRPr="00FA393B" w:rsidRDefault="00FA393B" w:rsidP="00FA393B">
            <w:r w:rsidRPr="00FA393B">
              <w:t>SECTION XXI</w:t>
            </w:r>
          </w:p>
        </w:tc>
        <w:tc>
          <w:tcPr>
            <w:cnfStyle w:val="000010000000" w:firstRow="0" w:lastRow="0" w:firstColumn="0" w:lastColumn="0" w:oddVBand="1" w:evenVBand="0" w:oddHBand="0" w:evenHBand="0" w:firstRowFirstColumn="0" w:firstRowLastColumn="0" w:lastRowFirstColumn="0" w:lastRowLastColumn="0"/>
            <w:tcW w:w="7755" w:type="dxa"/>
          </w:tcPr>
          <w:p w14:paraId="1E9F0A8B" w14:textId="77777777" w:rsidR="00FA393B" w:rsidRPr="00FA393B" w:rsidRDefault="00FA393B" w:rsidP="00FA393B">
            <w:r w:rsidRPr="00FA393B">
              <w:t>WORKS OF ART, COLLECTORS' PIECES AND ANTIQUES</w:t>
            </w:r>
          </w:p>
        </w:tc>
      </w:tr>
      <w:tr w:rsidR="00FA393B" w:rsidRPr="00FA393B" w14:paraId="0AFC5C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D8AE0A" w14:textId="77777777" w:rsidR="00FA393B" w:rsidRPr="00FA393B" w:rsidRDefault="00FA393B" w:rsidP="00FA393B">
            <w:r w:rsidRPr="00FA393B">
              <w:t>Chapter 97</w:t>
            </w:r>
          </w:p>
        </w:tc>
        <w:tc>
          <w:tcPr>
            <w:cnfStyle w:val="000010000000" w:firstRow="0" w:lastRow="0" w:firstColumn="0" w:lastColumn="0" w:oddVBand="1" w:evenVBand="0" w:oddHBand="0" w:evenHBand="0" w:firstRowFirstColumn="0" w:firstRowLastColumn="0" w:lastRowFirstColumn="0" w:lastRowLastColumn="0"/>
            <w:tcW w:w="7755" w:type="dxa"/>
          </w:tcPr>
          <w:p w14:paraId="5C99952A" w14:textId="77777777" w:rsidR="00FA393B" w:rsidRPr="00FA393B" w:rsidRDefault="00FA393B" w:rsidP="00FA393B">
            <w:r w:rsidRPr="00FA393B">
              <w:t>Works of art, collectors' pieces and antiques</w:t>
            </w:r>
          </w:p>
        </w:tc>
      </w:tr>
      <w:tr w:rsidR="00FA393B" w:rsidRPr="00FA393B" w14:paraId="7DCC0F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0F792" w14:textId="77777777" w:rsidR="00FA393B" w:rsidRPr="00FA393B" w:rsidRDefault="00FA393B" w:rsidP="00FA393B">
            <w:r w:rsidRPr="00FA393B">
              <w:t>97.01-97.06</w:t>
            </w:r>
          </w:p>
        </w:tc>
        <w:tc>
          <w:tcPr>
            <w:cnfStyle w:val="000010000000" w:firstRow="0" w:lastRow="0" w:firstColumn="0" w:lastColumn="0" w:oddVBand="1" w:evenVBand="0" w:oddHBand="0" w:evenHBand="0" w:firstRowFirstColumn="0" w:firstRowLastColumn="0" w:lastRowFirstColumn="0" w:lastRowLastColumn="0"/>
            <w:tcW w:w="7755" w:type="dxa"/>
          </w:tcPr>
          <w:p w14:paraId="04A66061" w14:textId="77777777" w:rsidR="00FA393B" w:rsidRPr="00FA393B" w:rsidRDefault="00FA393B" w:rsidP="00FA393B">
            <w:r w:rsidRPr="00FA393B">
              <w:t>CTH</w:t>
            </w:r>
          </w:p>
        </w:tc>
      </w:tr>
    </w:tbl>
    <w:p w14:paraId="6703A593" w14:textId="77777777" w:rsidR="00E65DB8" w:rsidRPr="00B1321F" w:rsidRDefault="00E65DB8" w:rsidP="000C3AB5"/>
    <w:sectPr w:rsidR="00E65DB8" w:rsidRPr="00B1321F">
      <w:headerReference w:type="default" r:id="rId7"/>
      <w:foot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2EF8" w14:textId="77777777" w:rsidR="00D377F5" w:rsidRDefault="00D377F5">
      <w:r>
        <w:separator/>
      </w:r>
    </w:p>
  </w:endnote>
  <w:endnote w:type="continuationSeparator" w:id="0">
    <w:p w14:paraId="50EDCA1A" w14:textId="77777777" w:rsidR="00D377F5" w:rsidRDefault="00D3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B0604020202020204"/>
    <w:charset w:val="00"/>
    <w:family w:val="auto"/>
    <w:pitch w:val="variable"/>
    <w:sig w:usb0="E00002FF" w:usb1="5000205A" w:usb2="00000000" w:usb3="00000000" w:csb0="0000019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56E9" w14:textId="77777777" w:rsidR="00000000" w:rsidRDefault="00000000">
    <w:pPr>
      <w:pStyle w:val="Footer"/>
    </w:pPr>
  </w:p>
  <w:p w14:paraId="46F1DE71" w14:textId="77777777" w:rsidR="00000000" w:rsidRDefault="00000000">
    <w:pPr>
      <w:pStyle w:val="Footer"/>
      <w:jc w:val="cen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1A52" w14:textId="77777777" w:rsidR="00D377F5" w:rsidRDefault="00D377F5">
      <w:r>
        <w:rPr>
          <w:color w:val="000000"/>
        </w:rPr>
        <w:separator/>
      </w:r>
    </w:p>
  </w:footnote>
  <w:footnote w:type="continuationSeparator" w:id="0">
    <w:p w14:paraId="711E681C" w14:textId="77777777" w:rsidR="00D377F5" w:rsidRDefault="00D37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A5B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F4"/>
    <w:multiLevelType w:val="multilevel"/>
    <w:tmpl w:val="67CC7680"/>
    <w:styleLink w:val="LFO21"/>
    <w:lvl w:ilvl="0">
      <w:numFmt w:val="bullet"/>
      <w:pStyle w:val="ListBullet4"/>
      <w:lvlText w:val=""/>
      <w:lvlJc w:val="left"/>
      <w:pPr>
        <w:ind w:left="316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37A0DBE"/>
    <w:multiLevelType w:val="multilevel"/>
    <w:tmpl w:val="A3BE2DF2"/>
    <w:styleLink w:val="LFO23"/>
    <w:lvl w:ilvl="0">
      <w:numFmt w:val="bullet"/>
      <w:pStyle w:val="ListDash2"/>
      <w:lvlText w:val="–"/>
      <w:lvlJc w:val="left"/>
      <w:pPr>
        <w:ind w:left="1360"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6F5EA1"/>
    <w:multiLevelType w:val="multilevel"/>
    <w:tmpl w:val="00FAD15C"/>
    <w:styleLink w:val="LFO28"/>
    <w:lvl w:ilvl="0">
      <w:start w:val="1"/>
      <w:numFmt w:val="decimal"/>
      <w:pStyle w:val="ListNumber2Level4"/>
      <w:lvlText w:val="(%1)"/>
      <w:lvlJc w:val="left"/>
      <w:pPr>
        <w:ind w:left="1786" w:hanging="709"/>
      </w:pPr>
    </w:lvl>
    <w:lvl w:ilvl="1">
      <w:start w:val="1"/>
      <w:numFmt w:val="lowerLetter"/>
      <w:lvlText w:val="(%2)"/>
      <w:lvlJc w:val="left"/>
      <w:pPr>
        <w:ind w:left="2494" w:hanging="708"/>
      </w:pPr>
    </w:lvl>
    <w:lvl w:ilvl="2">
      <w:numFmt w:val="bullet"/>
      <w:lvlText w:val="–"/>
      <w:lvlJc w:val="left"/>
      <w:pPr>
        <w:ind w:left="3203" w:hanging="709"/>
      </w:pPr>
      <w:rPr>
        <w:rFonts w:ascii="Times New Roman" w:hAnsi="Times New Roman"/>
      </w:rPr>
    </w:lvl>
    <w:lvl w:ilvl="3">
      <w:numFmt w:val="bullet"/>
      <w:lvlText w:val=""/>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AA011F"/>
    <w:multiLevelType w:val="multilevel"/>
    <w:tmpl w:val="69EE4936"/>
    <w:styleLink w:val="LFO31"/>
    <w:lvl w:ilvl="0">
      <w:numFmt w:val="bullet"/>
      <w:pStyle w:val="Tiret2"/>
      <w:lvlText w:val="–"/>
      <w:lvlJc w:val="left"/>
      <w:pPr>
        <w:ind w:left="1984"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98724B"/>
    <w:multiLevelType w:val="multilevel"/>
    <w:tmpl w:val="F19EEEE6"/>
    <w:styleLink w:val="LFO2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850612"/>
    <w:multiLevelType w:val="multilevel"/>
    <w:tmpl w:val="2814D89A"/>
    <w:styleLink w:val="LFO10"/>
    <w:lvl w:ilvl="0">
      <w:start w:val="1"/>
      <w:numFmt w:val="upperRoman"/>
      <w:pStyle w:val="Par-numberI"/>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1466444"/>
    <w:multiLevelType w:val="multilevel"/>
    <w:tmpl w:val="B9D4933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7" w15:restartNumberingAfterBreak="0">
    <w:nsid w:val="16C77EDA"/>
    <w:multiLevelType w:val="multilevel"/>
    <w:tmpl w:val="7B608C76"/>
    <w:styleLink w:val="LFO19"/>
    <w:lvl w:ilvl="0">
      <w:numFmt w:val="bullet"/>
      <w:pStyle w:val="ListBullet2"/>
      <w:lvlText w:val=""/>
      <w:lvlJc w:val="left"/>
      <w:pPr>
        <w:ind w:left="1360"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A10112E"/>
    <w:multiLevelType w:val="multilevel"/>
    <w:tmpl w:val="88C0B84A"/>
    <w:styleLink w:val="WWOutlineListStyle1"/>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pStyle w:val="Heading4"/>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1AAB3E28"/>
    <w:multiLevelType w:val="multilevel"/>
    <w:tmpl w:val="689A32E2"/>
    <w:styleLink w:val="LFO29"/>
    <w:lvl w:ilvl="0">
      <w:start w:val="1"/>
      <w:numFmt w:val="decimal"/>
      <w:pStyle w:val="ListNumber3Level4"/>
      <w:lvlText w:val="(%1)"/>
      <w:lvlJc w:val="left"/>
      <w:pPr>
        <w:ind w:left="2625" w:hanging="709"/>
      </w:pPr>
    </w:lvl>
    <w:lvl w:ilvl="1">
      <w:start w:val="1"/>
      <w:numFmt w:val="lowerLetter"/>
      <w:lvlText w:val="(%2)"/>
      <w:lvlJc w:val="left"/>
      <w:pPr>
        <w:ind w:left="3333" w:hanging="708"/>
      </w:pPr>
    </w:lvl>
    <w:lvl w:ilvl="2">
      <w:numFmt w:val="bullet"/>
      <w:lvlText w:val="–"/>
      <w:lvlJc w:val="left"/>
      <w:pPr>
        <w:ind w:left="4042" w:hanging="709"/>
      </w:pPr>
      <w:rPr>
        <w:rFonts w:ascii="Times New Roman" w:hAnsi="Times New Roman"/>
      </w:rPr>
    </w:lvl>
    <w:lvl w:ilvl="3">
      <w:numFmt w:val="bullet"/>
      <w:lvlText w:val=""/>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516F4F"/>
    <w:multiLevelType w:val="multilevel"/>
    <w:tmpl w:val="D326E3D0"/>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341" w:hanging="140"/>
      </w:pPr>
    </w:lvl>
    <w:lvl w:ilvl="2">
      <w:numFmt w:val="bullet"/>
      <w:lvlText w:val="•"/>
      <w:lvlJc w:val="left"/>
      <w:pPr>
        <w:ind w:left="563" w:hanging="140"/>
      </w:pPr>
    </w:lvl>
    <w:lvl w:ilvl="3">
      <w:numFmt w:val="bullet"/>
      <w:lvlText w:val="•"/>
      <w:lvlJc w:val="left"/>
      <w:pPr>
        <w:ind w:left="785" w:hanging="140"/>
      </w:pPr>
    </w:lvl>
    <w:lvl w:ilvl="4">
      <w:numFmt w:val="bullet"/>
      <w:lvlText w:val="•"/>
      <w:lvlJc w:val="left"/>
      <w:pPr>
        <w:ind w:left="1006" w:hanging="140"/>
      </w:pPr>
    </w:lvl>
    <w:lvl w:ilvl="5">
      <w:numFmt w:val="bullet"/>
      <w:lvlText w:val="•"/>
      <w:lvlJc w:val="left"/>
      <w:pPr>
        <w:ind w:left="1228" w:hanging="140"/>
      </w:pPr>
    </w:lvl>
    <w:lvl w:ilvl="6">
      <w:numFmt w:val="bullet"/>
      <w:lvlText w:val="•"/>
      <w:lvlJc w:val="left"/>
      <w:pPr>
        <w:ind w:left="1450" w:hanging="140"/>
      </w:pPr>
    </w:lvl>
    <w:lvl w:ilvl="7">
      <w:numFmt w:val="bullet"/>
      <w:lvlText w:val="•"/>
      <w:lvlJc w:val="left"/>
      <w:pPr>
        <w:ind w:left="1671" w:hanging="140"/>
      </w:pPr>
    </w:lvl>
    <w:lvl w:ilvl="8">
      <w:numFmt w:val="bullet"/>
      <w:lvlText w:val="•"/>
      <w:lvlJc w:val="left"/>
      <w:pPr>
        <w:ind w:left="1893" w:hanging="140"/>
      </w:pPr>
    </w:lvl>
  </w:abstractNum>
  <w:abstractNum w:abstractNumId="11" w15:restartNumberingAfterBreak="0">
    <w:nsid w:val="1D8F39D5"/>
    <w:multiLevelType w:val="multilevel"/>
    <w:tmpl w:val="E47612F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12" w15:restartNumberingAfterBreak="0">
    <w:nsid w:val="1E9326F0"/>
    <w:multiLevelType w:val="multilevel"/>
    <w:tmpl w:val="F454F914"/>
    <w:styleLink w:val="LFO20"/>
    <w:lvl w:ilvl="0">
      <w:numFmt w:val="bullet"/>
      <w:pStyle w:val="ListBullet3"/>
      <w:lvlText w:val=""/>
      <w:lvlJc w:val="left"/>
      <w:pPr>
        <w:ind w:left="2199"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38266F"/>
    <w:multiLevelType w:val="multilevel"/>
    <w:tmpl w:val="34F27C78"/>
    <w:styleLink w:val="LFO32"/>
    <w:lvl w:ilvl="0">
      <w:numFmt w:val="bullet"/>
      <w:pStyle w:val="Tiret1"/>
      <w:lvlText w:val="–"/>
      <w:lvlJc w:val="left"/>
      <w:pPr>
        <w:ind w:left="141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18063EC"/>
    <w:multiLevelType w:val="multilevel"/>
    <w:tmpl w:val="3BA20B42"/>
    <w:styleLink w:val="LFO25"/>
    <w:lvl w:ilvl="0">
      <w:numFmt w:val="bullet"/>
      <w:pStyle w:val="ListDash4"/>
      <w:lvlText w:val="–"/>
      <w:lvlJc w:val="left"/>
      <w:pPr>
        <w:ind w:left="3163"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34C6569"/>
    <w:multiLevelType w:val="multilevel"/>
    <w:tmpl w:val="5120CBEA"/>
    <w:styleLink w:val="LFO3"/>
    <w:lvl w:ilvl="0">
      <w:numFmt w:val="bullet"/>
      <w:pStyle w:val="Par-bullet"/>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3D13885"/>
    <w:multiLevelType w:val="multilevel"/>
    <w:tmpl w:val="162ACA48"/>
    <w:styleLink w:val="WWOutlineListStyle"/>
    <w:lvl w:ilvl="0">
      <w:start w:val="1"/>
      <w:numFmt w:val="decimal"/>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246F00CA"/>
    <w:multiLevelType w:val="multilevel"/>
    <w:tmpl w:val="00F2B6A2"/>
    <w:styleLink w:val="LFO2"/>
    <w:lvl w:ilvl="0">
      <w:start w:val="1"/>
      <w:numFmt w:val="lowerLetter"/>
      <w:pStyle w:val="Par-numbera"/>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56C6075"/>
    <w:multiLevelType w:val="multilevel"/>
    <w:tmpl w:val="454E28B6"/>
    <w:styleLink w:val="LFO15"/>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BAC1A54"/>
    <w:multiLevelType w:val="multilevel"/>
    <w:tmpl w:val="8F3A178E"/>
    <w:styleLink w:val="LFO1"/>
    <w:lvl w:ilvl="0">
      <w:start w:val="1"/>
      <w:numFmt w:val="lowerRoman"/>
      <w:pStyle w:val="Par-numberi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2EAD57E6"/>
    <w:multiLevelType w:val="multilevel"/>
    <w:tmpl w:val="AC00E776"/>
    <w:styleLink w:val="LFO27"/>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DA0CA1"/>
    <w:multiLevelType w:val="multilevel"/>
    <w:tmpl w:val="5FE2F8D2"/>
    <w:styleLink w:val="LFO6"/>
    <w:lvl w:ilvl="0">
      <w:start w:val="1"/>
      <w:numFmt w:val="decimal"/>
      <w:pStyle w:val="Par-number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2076723"/>
    <w:multiLevelType w:val="multilevel"/>
    <w:tmpl w:val="0B52BE7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3" w15:restartNumberingAfterBreak="0">
    <w:nsid w:val="369F37BA"/>
    <w:multiLevelType w:val="multilevel"/>
    <w:tmpl w:val="10A8620E"/>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4" w15:restartNumberingAfterBreak="0">
    <w:nsid w:val="387B01B9"/>
    <w:multiLevelType w:val="multilevel"/>
    <w:tmpl w:val="6C3EFD52"/>
    <w:styleLink w:val="LFO30"/>
    <w:lvl w:ilvl="0">
      <w:start w:val="1"/>
      <w:numFmt w:val="decimal"/>
      <w:pStyle w:val="ListNumber4Level4"/>
      <w:lvlText w:val="(%1)"/>
      <w:lvlJc w:val="left"/>
      <w:pPr>
        <w:ind w:left="3589" w:hanging="709"/>
      </w:pPr>
    </w:lvl>
    <w:lvl w:ilvl="1">
      <w:start w:val="1"/>
      <w:numFmt w:val="lowerLetter"/>
      <w:lvlText w:val="(%2)"/>
      <w:lvlJc w:val="left"/>
      <w:pPr>
        <w:ind w:left="4297" w:hanging="708"/>
      </w:pPr>
    </w:lvl>
    <w:lvl w:ilvl="2">
      <w:numFmt w:val="bullet"/>
      <w:lvlText w:val="–"/>
      <w:lvlJc w:val="left"/>
      <w:pPr>
        <w:ind w:left="5006" w:hanging="709"/>
      </w:pPr>
      <w:rPr>
        <w:rFonts w:ascii="Times New Roman" w:hAnsi="Times New Roman"/>
      </w:rPr>
    </w:lvl>
    <w:lvl w:ilvl="3">
      <w:numFmt w:val="bullet"/>
      <w:lvlText w:val=""/>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495033"/>
    <w:multiLevelType w:val="multilevel"/>
    <w:tmpl w:val="CF4E8EC2"/>
    <w:styleLink w:val="LFO9"/>
    <w:lvl w:ilvl="0">
      <w:start w:val="1"/>
      <w:numFmt w:val="upperLetter"/>
      <w:pStyle w:val="Par-numberA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5AB64AC"/>
    <w:multiLevelType w:val="multilevel"/>
    <w:tmpl w:val="C92ACD9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7" w15:restartNumberingAfterBreak="0">
    <w:nsid w:val="462D75B0"/>
    <w:multiLevelType w:val="multilevel"/>
    <w:tmpl w:val="63E85C0C"/>
    <w:styleLink w:val="LFO17"/>
    <w:lvl w:ilvl="0">
      <w:numFmt w:val="bullet"/>
      <w:pStyle w:val="ListBullet"/>
      <w:lvlText w:val=""/>
      <w:lvlJc w:val="left"/>
      <w:pPr>
        <w:ind w:left="28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AC073BD"/>
    <w:multiLevelType w:val="multilevel"/>
    <w:tmpl w:val="F5F6658E"/>
    <w:styleLink w:val="LFO4"/>
    <w:lvl w:ilvl="0">
      <w:numFmt w:val="bullet"/>
      <w:pStyle w:val="Par-dash"/>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C982B0A"/>
    <w:multiLevelType w:val="multilevel"/>
    <w:tmpl w:val="D86A006A"/>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0" w15:restartNumberingAfterBreak="0">
    <w:nsid w:val="50004DF3"/>
    <w:multiLevelType w:val="multilevel"/>
    <w:tmpl w:val="5C36DA06"/>
    <w:styleLink w:val="LFO16"/>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5C40F07"/>
    <w:multiLevelType w:val="multilevel"/>
    <w:tmpl w:val="4E5EFEA4"/>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2" w15:restartNumberingAfterBreak="0">
    <w:nsid w:val="57BD28A7"/>
    <w:multiLevelType w:val="multilevel"/>
    <w:tmpl w:val="B3B80832"/>
    <w:styleLink w:val="LFO7"/>
    <w:lvl w:ilvl="0">
      <w:start w:val="1"/>
      <w:numFmt w:val="decimal"/>
      <w:pStyle w:val="Par-number1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110428"/>
    <w:multiLevelType w:val="multilevel"/>
    <w:tmpl w:val="4F96BD32"/>
    <w:styleLink w:val="LFO26"/>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DF61D3"/>
    <w:multiLevelType w:val="multilevel"/>
    <w:tmpl w:val="6344C790"/>
    <w:styleLink w:val="LFO24"/>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AC3589A"/>
    <w:multiLevelType w:val="multilevel"/>
    <w:tmpl w:val="BD087170"/>
    <w:styleLink w:val="LFO8"/>
    <w:lvl w:ilvl="0">
      <w:start w:val="1"/>
      <w:numFmt w:val="decimal"/>
      <w:pStyle w:val="Par-number1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B1A7768"/>
    <w:multiLevelType w:val="multilevel"/>
    <w:tmpl w:val="32D478AE"/>
    <w:styleLink w:val="LFO5"/>
    <w:lvl w:ilvl="0">
      <w:numFmt w:val="bullet"/>
      <w:pStyle w:val="Par-equal"/>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7BBA64BB"/>
    <w:multiLevelType w:val="multilevel"/>
    <w:tmpl w:val="4C1A0F58"/>
    <w:styleLink w:val="LFO18"/>
    <w:lvl w:ilvl="0">
      <w:numFmt w:val="bullet"/>
      <w:pStyle w:val="ListBullet1"/>
      <w:lvlText w:val=""/>
      <w:lvlJc w:val="left"/>
      <w:pPr>
        <w:ind w:left="765"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BCC0753"/>
    <w:multiLevelType w:val="multilevel"/>
    <w:tmpl w:val="3F945E84"/>
    <w:lvl w:ilvl="0">
      <w:numFmt w:val="bullet"/>
      <w:lvlText w:val="-"/>
      <w:lvlJc w:val="left"/>
      <w:pPr>
        <w:ind w:left="249" w:hanging="140"/>
      </w:pPr>
      <w:rPr>
        <w:rFonts w:ascii="Times New Roman" w:eastAsia="Times New Roman" w:hAnsi="Times New Roman" w:cs="Times New Roman"/>
        <w:w w:val="100"/>
        <w:sz w:val="24"/>
        <w:szCs w:val="24"/>
      </w:rPr>
    </w:lvl>
    <w:lvl w:ilvl="1">
      <w:numFmt w:val="bullet"/>
      <w:lvlText w:val="•"/>
      <w:lvlJc w:val="left"/>
      <w:pPr>
        <w:ind w:left="966" w:hanging="140"/>
      </w:pPr>
    </w:lvl>
    <w:lvl w:ilvl="2">
      <w:numFmt w:val="bullet"/>
      <w:lvlText w:val="•"/>
      <w:lvlJc w:val="left"/>
      <w:pPr>
        <w:ind w:left="1692" w:hanging="140"/>
      </w:pPr>
    </w:lvl>
    <w:lvl w:ilvl="3">
      <w:numFmt w:val="bullet"/>
      <w:lvlText w:val="•"/>
      <w:lvlJc w:val="left"/>
      <w:pPr>
        <w:ind w:left="2418" w:hanging="140"/>
      </w:pPr>
    </w:lvl>
    <w:lvl w:ilvl="4">
      <w:numFmt w:val="bullet"/>
      <w:lvlText w:val="•"/>
      <w:lvlJc w:val="left"/>
      <w:pPr>
        <w:ind w:left="3144" w:hanging="140"/>
      </w:pPr>
    </w:lvl>
    <w:lvl w:ilvl="5">
      <w:numFmt w:val="bullet"/>
      <w:lvlText w:val="•"/>
      <w:lvlJc w:val="left"/>
      <w:pPr>
        <w:ind w:left="3871" w:hanging="140"/>
      </w:pPr>
    </w:lvl>
    <w:lvl w:ilvl="6">
      <w:numFmt w:val="bullet"/>
      <w:lvlText w:val="•"/>
      <w:lvlJc w:val="left"/>
      <w:pPr>
        <w:ind w:left="4597" w:hanging="140"/>
      </w:pPr>
    </w:lvl>
    <w:lvl w:ilvl="7">
      <w:numFmt w:val="bullet"/>
      <w:lvlText w:val="•"/>
      <w:lvlJc w:val="left"/>
      <w:pPr>
        <w:ind w:left="5323" w:hanging="140"/>
      </w:pPr>
    </w:lvl>
    <w:lvl w:ilvl="8">
      <w:numFmt w:val="bullet"/>
      <w:lvlText w:val="•"/>
      <w:lvlJc w:val="left"/>
      <w:pPr>
        <w:ind w:left="6049" w:hanging="140"/>
      </w:pPr>
    </w:lvl>
  </w:abstractNum>
  <w:num w:numId="1" w16cid:durableId="1402094783">
    <w:abstractNumId w:val="8"/>
  </w:num>
  <w:num w:numId="2" w16cid:durableId="1402404951">
    <w:abstractNumId w:val="16"/>
  </w:num>
  <w:num w:numId="3" w16cid:durableId="231543979">
    <w:abstractNumId w:val="19"/>
  </w:num>
  <w:num w:numId="4" w16cid:durableId="1950161288">
    <w:abstractNumId w:val="17"/>
  </w:num>
  <w:num w:numId="5" w16cid:durableId="1125469881">
    <w:abstractNumId w:val="15"/>
  </w:num>
  <w:num w:numId="6" w16cid:durableId="944650116">
    <w:abstractNumId w:val="28"/>
  </w:num>
  <w:num w:numId="7" w16cid:durableId="124854838">
    <w:abstractNumId w:val="36"/>
  </w:num>
  <w:num w:numId="8" w16cid:durableId="320619366">
    <w:abstractNumId w:val="21"/>
  </w:num>
  <w:num w:numId="9" w16cid:durableId="1668746530">
    <w:abstractNumId w:val="32"/>
  </w:num>
  <w:num w:numId="10" w16cid:durableId="996348369">
    <w:abstractNumId w:val="35"/>
  </w:num>
  <w:num w:numId="11" w16cid:durableId="629870966">
    <w:abstractNumId w:val="25"/>
  </w:num>
  <w:num w:numId="12" w16cid:durableId="120926762">
    <w:abstractNumId w:val="5"/>
  </w:num>
  <w:num w:numId="13" w16cid:durableId="344749062">
    <w:abstractNumId w:val="18"/>
  </w:num>
  <w:num w:numId="14" w16cid:durableId="1211648333">
    <w:abstractNumId w:val="30"/>
  </w:num>
  <w:num w:numId="15" w16cid:durableId="1224634878">
    <w:abstractNumId w:val="27"/>
  </w:num>
  <w:num w:numId="16" w16cid:durableId="2085107205">
    <w:abstractNumId w:val="37"/>
  </w:num>
  <w:num w:numId="17" w16cid:durableId="372078810">
    <w:abstractNumId w:val="7"/>
  </w:num>
  <w:num w:numId="18" w16cid:durableId="399595395">
    <w:abstractNumId w:val="12"/>
  </w:num>
  <w:num w:numId="19" w16cid:durableId="1221937593">
    <w:abstractNumId w:val="0"/>
  </w:num>
  <w:num w:numId="20" w16cid:durableId="945889962">
    <w:abstractNumId w:val="4"/>
  </w:num>
  <w:num w:numId="21" w16cid:durableId="169608481">
    <w:abstractNumId w:val="1"/>
  </w:num>
  <w:num w:numId="22" w16cid:durableId="1060246112">
    <w:abstractNumId w:val="34"/>
  </w:num>
  <w:num w:numId="23" w16cid:durableId="551311802">
    <w:abstractNumId w:val="14"/>
  </w:num>
  <w:num w:numId="24" w16cid:durableId="1534414977">
    <w:abstractNumId w:val="33"/>
  </w:num>
  <w:num w:numId="25" w16cid:durableId="333848214">
    <w:abstractNumId w:val="20"/>
  </w:num>
  <w:num w:numId="26" w16cid:durableId="870918980">
    <w:abstractNumId w:val="2"/>
  </w:num>
  <w:num w:numId="27" w16cid:durableId="969019340">
    <w:abstractNumId w:val="9"/>
  </w:num>
  <w:num w:numId="28" w16cid:durableId="1551263787">
    <w:abstractNumId w:val="24"/>
  </w:num>
  <w:num w:numId="29" w16cid:durableId="2130782487">
    <w:abstractNumId w:val="3"/>
  </w:num>
  <w:num w:numId="30" w16cid:durableId="971787777">
    <w:abstractNumId w:val="13"/>
  </w:num>
  <w:num w:numId="31" w16cid:durableId="140510070">
    <w:abstractNumId w:val="23"/>
  </w:num>
  <w:num w:numId="32" w16cid:durableId="2006861587">
    <w:abstractNumId w:val="6"/>
  </w:num>
  <w:num w:numId="33" w16cid:durableId="1274750044">
    <w:abstractNumId w:val="31"/>
  </w:num>
  <w:num w:numId="34" w16cid:durableId="1465809806">
    <w:abstractNumId w:val="11"/>
  </w:num>
  <w:num w:numId="35" w16cid:durableId="310523017">
    <w:abstractNumId w:val="10"/>
  </w:num>
  <w:num w:numId="36" w16cid:durableId="938483273">
    <w:abstractNumId w:val="38"/>
  </w:num>
  <w:num w:numId="37" w16cid:durableId="495610346">
    <w:abstractNumId w:val="29"/>
  </w:num>
  <w:num w:numId="38" w16cid:durableId="1071544429">
    <w:abstractNumId w:val="26"/>
  </w:num>
  <w:num w:numId="39" w16cid:durableId="152139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B8"/>
    <w:rsid w:val="00076A68"/>
    <w:rsid w:val="000C3AB5"/>
    <w:rsid w:val="002B557D"/>
    <w:rsid w:val="0037541E"/>
    <w:rsid w:val="004B6D22"/>
    <w:rsid w:val="004C00AD"/>
    <w:rsid w:val="004D368F"/>
    <w:rsid w:val="00546A86"/>
    <w:rsid w:val="005A4549"/>
    <w:rsid w:val="005D638A"/>
    <w:rsid w:val="006B0248"/>
    <w:rsid w:val="006D5315"/>
    <w:rsid w:val="006F1F25"/>
    <w:rsid w:val="007200A3"/>
    <w:rsid w:val="0079050E"/>
    <w:rsid w:val="007A62E7"/>
    <w:rsid w:val="007B1A4B"/>
    <w:rsid w:val="007C24FD"/>
    <w:rsid w:val="007D1925"/>
    <w:rsid w:val="007E011A"/>
    <w:rsid w:val="008B78BC"/>
    <w:rsid w:val="009336C4"/>
    <w:rsid w:val="00964641"/>
    <w:rsid w:val="009D09CF"/>
    <w:rsid w:val="009E1D3F"/>
    <w:rsid w:val="00AF4A7F"/>
    <w:rsid w:val="00B1321F"/>
    <w:rsid w:val="00B5077F"/>
    <w:rsid w:val="00B60EFA"/>
    <w:rsid w:val="00B93B86"/>
    <w:rsid w:val="00BB31FB"/>
    <w:rsid w:val="00C41F8C"/>
    <w:rsid w:val="00C70324"/>
    <w:rsid w:val="00D107CD"/>
    <w:rsid w:val="00D22453"/>
    <w:rsid w:val="00D377F5"/>
    <w:rsid w:val="00D717C2"/>
    <w:rsid w:val="00E65DB8"/>
    <w:rsid w:val="00E7063B"/>
    <w:rsid w:val="00E746BF"/>
    <w:rsid w:val="00E75892"/>
    <w:rsid w:val="00ED3A2D"/>
    <w:rsid w:val="00FA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5A4F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1F"/>
    <w:pPr>
      <w:widowControl w:val="0"/>
      <w:suppressAutoHyphens/>
    </w:pPr>
    <w:rPr>
      <w:rFonts w:asciiTheme="minorHAnsi" w:hAnsiTheme="minorHAnsi"/>
      <w:sz w:val="22"/>
      <w:lang w:eastAsia="fr-BE"/>
    </w:rPr>
  </w:style>
  <w:style w:type="paragraph" w:styleId="Heading1">
    <w:name w:val="heading 1"/>
    <w:basedOn w:val="Normal"/>
    <w:next w:val="Normal"/>
    <w:uiPriority w:val="9"/>
    <w:qFormat/>
    <w:pPr>
      <w:keepNext/>
      <w:widowControl/>
      <w:numPr>
        <w:numId w:val="1"/>
      </w:numPr>
      <w:spacing w:before="360" w:after="120"/>
      <w:jc w:val="both"/>
      <w:outlineLvl w:val="0"/>
    </w:pPr>
    <w:rPr>
      <w:b/>
      <w:smallCaps/>
    </w:rPr>
  </w:style>
  <w:style w:type="paragraph" w:styleId="Heading2">
    <w:name w:val="heading 2"/>
    <w:basedOn w:val="Normal"/>
    <w:next w:val="Normal"/>
    <w:uiPriority w:val="9"/>
    <w:semiHidden/>
    <w:unhideWhenUsed/>
    <w:qFormat/>
    <w:pPr>
      <w:keepNext/>
      <w:widowControl/>
      <w:numPr>
        <w:ilvl w:val="1"/>
        <w:numId w:val="1"/>
      </w:numPr>
      <w:spacing w:before="120" w:after="120"/>
      <w:jc w:val="both"/>
      <w:outlineLvl w:val="1"/>
    </w:pPr>
    <w:rPr>
      <w:b/>
    </w:rPr>
  </w:style>
  <w:style w:type="paragraph" w:styleId="Heading3">
    <w:name w:val="heading 3"/>
    <w:basedOn w:val="Normal"/>
    <w:next w:val="Normal"/>
    <w:uiPriority w:val="9"/>
    <w:semiHidden/>
    <w:unhideWhenUsed/>
    <w:qFormat/>
    <w:pPr>
      <w:keepNext/>
      <w:widowControl/>
      <w:numPr>
        <w:ilvl w:val="2"/>
        <w:numId w:val="1"/>
      </w:numPr>
      <w:spacing w:before="120" w:after="120"/>
      <w:jc w:val="both"/>
      <w:outlineLvl w:val="2"/>
    </w:pPr>
    <w:rPr>
      <w:i/>
    </w:rPr>
  </w:style>
  <w:style w:type="paragraph" w:styleId="Heading4">
    <w:name w:val="heading 4"/>
    <w:basedOn w:val="Normal"/>
    <w:next w:val="Normal"/>
    <w:uiPriority w:val="9"/>
    <w:semiHidden/>
    <w:unhideWhenUsed/>
    <w:qFormat/>
    <w:pPr>
      <w:keepNext/>
      <w:widowControl/>
      <w:numPr>
        <w:ilvl w:val="3"/>
        <w:numId w:val="1"/>
      </w:numPr>
      <w:spacing w:before="120" w:after="120"/>
      <w:jc w:val="both"/>
      <w:outlineLvl w:val="3"/>
    </w:pPr>
  </w:style>
  <w:style w:type="paragraph" w:styleId="Heading5">
    <w:name w:val="heading 5"/>
    <w:basedOn w:val="Normal"/>
    <w:next w:val="Normal"/>
    <w:uiPriority w:val="9"/>
    <w:semiHidden/>
    <w:unhideWhenUsed/>
    <w:qFormat/>
    <w:pPr>
      <w:widowControl/>
      <w:spacing w:before="240" w:after="60"/>
      <w:jc w:val="both"/>
      <w:outlineLvl w:val="4"/>
    </w:pPr>
    <w:rPr>
      <w:rFonts w:ascii="Arial" w:hAnsi="Arial"/>
    </w:rPr>
  </w:style>
  <w:style w:type="paragraph" w:styleId="Heading6">
    <w:name w:val="heading 6"/>
    <w:basedOn w:val="Normal"/>
    <w:next w:val="Normal"/>
    <w:uiPriority w:val="9"/>
    <w:semiHidden/>
    <w:unhideWhenUsed/>
    <w:qFormat/>
    <w:pPr>
      <w:widowControl/>
      <w:spacing w:before="240" w:after="60"/>
      <w:jc w:val="both"/>
      <w:outlineLvl w:val="5"/>
    </w:pPr>
    <w:rPr>
      <w:rFonts w:ascii="Arial" w:hAnsi="Arial"/>
      <w:i/>
    </w:rPr>
  </w:style>
  <w:style w:type="paragraph" w:styleId="Heading7">
    <w:name w:val="heading 7"/>
    <w:basedOn w:val="Normal"/>
    <w:next w:val="Normal"/>
    <w:pPr>
      <w:widowControl/>
      <w:spacing w:before="240" w:after="60"/>
      <w:jc w:val="both"/>
      <w:outlineLvl w:val="6"/>
    </w:pPr>
    <w:rPr>
      <w:rFonts w:ascii="Arial" w:hAnsi="Arial"/>
      <w:sz w:val="20"/>
    </w:rPr>
  </w:style>
  <w:style w:type="paragraph" w:styleId="Heading8">
    <w:name w:val="heading 8"/>
    <w:basedOn w:val="Normal"/>
    <w:next w:val="Normal"/>
    <w:pPr>
      <w:widowControl/>
      <w:spacing w:before="240" w:after="60"/>
      <w:jc w:val="both"/>
      <w:outlineLvl w:val="7"/>
    </w:pPr>
    <w:rPr>
      <w:rFonts w:ascii="Arial" w:hAnsi="Arial"/>
      <w:i/>
      <w:sz w:val="20"/>
    </w:rPr>
  </w:style>
  <w:style w:type="paragraph" w:styleId="Heading9">
    <w:name w:val="heading 9"/>
    <w:basedOn w:val="Normal"/>
    <w:next w:val="Normal"/>
    <w:pPr>
      <w:widowControl/>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styleId="Footer">
    <w:name w:val="footer"/>
    <w:basedOn w:val="Normal"/>
    <w:pPr>
      <w:tabs>
        <w:tab w:val="center" w:pos="4820"/>
        <w:tab w:val="center" w:pos="7371"/>
        <w:tab w:val="right" w:pos="9639"/>
      </w:tabs>
    </w:pPr>
  </w:style>
  <w:style w:type="paragraph" w:customStyle="1" w:styleId="EntInstit">
    <w:name w:val="EntInstit"/>
    <w:basedOn w:val="Normal"/>
    <w:pPr>
      <w:jc w:val="right"/>
    </w:pPr>
    <w:rPr>
      <w:b/>
    </w:rPr>
  </w:style>
  <w:style w:type="paragraph" w:customStyle="1" w:styleId="EntRefer">
    <w:name w:val="EntRefer"/>
    <w:basedOn w:val="Normal"/>
    <w:rPr>
      <w:b/>
    </w:rPr>
  </w:style>
  <w:style w:type="paragraph" w:customStyle="1" w:styleId="Par-number10">
    <w:name w:val="Par-number 1)"/>
    <w:basedOn w:val="Normal"/>
    <w:next w:val="Normal"/>
    <w:pPr>
      <w:numPr>
        <w:numId w:val="9"/>
      </w:numPr>
    </w:pPr>
  </w:style>
  <w:style w:type="paragraph" w:customStyle="1" w:styleId="EntEmet">
    <w:name w:val="EntEmet"/>
    <w:basedOn w:val="Normal"/>
    <w:pPr>
      <w:tabs>
        <w:tab w:val="left" w:pos="284"/>
        <w:tab w:val="left" w:pos="567"/>
        <w:tab w:val="left" w:pos="851"/>
        <w:tab w:val="left" w:pos="1134"/>
        <w:tab w:val="left" w:pos="1418"/>
      </w:tabs>
      <w:spacing w:before="40"/>
    </w:pPr>
  </w:style>
  <w:style w:type="character" w:styleId="FootnoteReference">
    <w:name w:val="footnote reference"/>
    <w:rPr>
      <w:b/>
      <w:position w:val="0"/>
      <w:vertAlign w:val="superscript"/>
    </w:rPr>
  </w:style>
  <w:style w:type="paragraph" w:styleId="FootnoteText">
    <w:name w:val="footnote text"/>
    <w:basedOn w:val="Normal"/>
    <w:pPr>
      <w:tabs>
        <w:tab w:val="left" w:pos="567"/>
      </w:tabs>
      <w:ind w:left="567" w:hanging="567"/>
    </w:pPr>
  </w:style>
  <w:style w:type="paragraph" w:styleId="Header">
    <w:name w:val="header"/>
    <w:basedOn w:val="Normal"/>
    <w:pPr>
      <w:tabs>
        <w:tab w:val="center" w:pos="4820"/>
        <w:tab w:val="right" w:pos="7371"/>
        <w:tab w:val="right" w:pos="9639"/>
      </w:tabs>
    </w:pPr>
  </w:style>
  <w:style w:type="paragraph" w:customStyle="1" w:styleId="Par-bullet">
    <w:name w:val="Par-bullet"/>
    <w:basedOn w:val="Normal"/>
    <w:next w:val="Normal"/>
    <w:pPr>
      <w:numPr>
        <w:numId w:val="5"/>
      </w:numPr>
    </w:pPr>
  </w:style>
  <w:style w:type="paragraph" w:customStyle="1" w:styleId="Par-equal">
    <w:name w:val="Par-equal"/>
    <w:basedOn w:val="Normal"/>
    <w:next w:val="Normal"/>
    <w:pPr>
      <w:numPr>
        <w:numId w:val="7"/>
      </w:numPr>
    </w:pPr>
  </w:style>
  <w:style w:type="paragraph" w:styleId="TOC1">
    <w:name w:val="toc 1"/>
    <w:basedOn w:val="Normal"/>
    <w:next w:val="Normal"/>
    <w:pPr>
      <w:tabs>
        <w:tab w:val="left" w:pos="567"/>
        <w:tab w:val="right" w:leader="dot" w:pos="9639"/>
      </w:tabs>
      <w:ind w:left="567" w:right="567" w:hanging="567"/>
    </w:pPr>
  </w:style>
  <w:style w:type="paragraph" w:customStyle="1" w:styleId="Par-number1">
    <w:name w:val="Par-number (1)"/>
    <w:basedOn w:val="Normal"/>
    <w:next w:val="Normal"/>
    <w:pPr>
      <w:numPr>
        <w:numId w:val="8"/>
      </w:numPr>
    </w:pPr>
  </w:style>
  <w:style w:type="paragraph" w:customStyle="1" w:styleId="Par-number11">
    <w:name w:val="Par-number 1."/>
    <w:basedOn w:val="Normal"/>
    <w:next w:val="Normal"/>
    <w:pPr>
      <w:numPr>
        <w:numId w:val="10"/>
      </w:numPr>
    </w:pPr>
  </w:style>
  <w:style w:type="paragraph" w:customStyle="1" w:styleId="Par-numberI">
    <w:name w:val="Par-number I."/>
    <w:basedOn w:val="Normal"/>
    <w:next w:val="Normal"/>
    <w:pPr>
      <w:numPr>
        <w:numId w:val="12"/>
      </w:numPr>
    </w:pPr>
  </w:style>
  <w:style w:type="paragraph" w:customStyle="1" w:styleId="Par-dash">
    <w:name w:val="Par-dash"/>
    <w:basedOn w:val="Normal"/>
    <w:next w:val="Normal"/>
    <w:pPr>
      <w:numPr>
        <w:numId w:val="6"/>
      </w:numPr>
    </w:pPr>
  </w:style>
  <w:style w:type="paragraph" w:customStyle="1" w:styleId="EntLogo">
    <w:name w:val="EntLogo"/>
    <w:basedOn w:val="Normal"/>
    <w:next w:val="EntInstit"/>
    <w:rPr>
      <w:b/>
    </w:rPr>
  </w:style>
  <w:style w:type="paragraph" w:customStyle="1" w:styleId="FooterLandscape">
    <w:name w:val="FooterLandscape"/>
    <w:basedOn w:val="Footer"/>
    <w:pPr>
      <w:tabs>
        <w:tab w:val="clear" w:pos="4820"/>
        <w:tab w:val="clear" w:pos="9639"/>
        <w:tab w:val="center" w:pos="11340"/>
        <w:tab w:val="right" w:pos="14572"/>
      </w:tabs>
    </w:pPr>
  </w:style>
  <w:style w:type="paragraph" w:customStyle="1" w:styleId="Par-numberA0">
    <w:name w:val="Par-number A."/>
    <w:basedOn w:val="Normal"/>
    <w:next w:val="Normal"/>
    <w:pPr>
      <w:numPr>
        <w:numId w:val="11"/>
      </w:numPr>
    </w:pPr>
  </w:style>
  <w:style w:type="paragraph" w:styleId="TOC2">
    <w:name w:val="toc 2"/>
    <w:basedOn w:val="Normal"/>
    <w:next w:val="Normal"/>
    <w:pPr>
      <w:tabs>
        <w:tab w:val="left" w:pos="1134"/>
        <w:tab w:val="right" w:leader="dot" w:pos="9639"/>
      </w:tabs>
      <w:ind w:left="1134" w:right="567" w:hanging="567"/>
    </w:pPr>
  </w:style>
  <w:style w:type="paragraph" w:styleId="TOC3">
    <w:name w:val="toc 3"/>
    <w:basedOn w:val="Normal"/>
    <w:next w:val="Normal"/>
    <w:pPr>
      <w:tabs>
        <w:tab w:val="left" w:pos="1701"/>
        <w:tab w:val="right" w:leader="dot" w:pos="9639"/>
      </w:tabs>
      <w:ind w:left="1701" w:right="567" w:hanging="567"/>
    </w:pPr>
  </w:style>
  <w:style w:type="paragraph" w:styleId="TOC4">
    <w:name w:val="toc 4"/>
    <w:basedOn w:val="Normal"/>
    <w:next w:val="Normal"/>
    <w:pPr>
      <w:tabs>
        <w:tab w:val="left" w:pos="2268"/>
        <w:tab w:val="right" w:pos="9639"/>
      </w:tabs>
      <w:ind w:left="2268" w:right="567" w:hanging="567"/>
    </w:pPr>
  </w:style>
  <w:style w:type="paragraph" w:styleId="TOC5">
    <w:name w:val="toc 5"/>
    <w:basedOn w:val="Normal"/>
    <w:next w:val="Normal"/>
    <w:pPr>
      <w:tabs>
        <w:tab w:val="left" w:pos="2835"/>
        <w:tab w:val="right" w:leader="dot" w:pos="9639"/>
      </w:tabs>
      <w:ind w:left="2835" w:right="567" w:hanging="567"/>
    </w:pPr>
  </w:style>
  <w:style w:type="paragraph" w:styleId="TOC6">
    <w:name w:val="toc 6"/>
    <w:basedOn w:val="Normal"/>
    <w:next w:val="Normal"/>
    <w:pPr>
      <w:tabs>
        <w:tab w:val="left" w:pos="3402"/>
        <w:tab w:val="right" w:leader="dot" w:pos="9639"/>
      </w:tabs>
      <w:ind w:left="3402" w:right="567" w:hanging="567"/>
    </w:pPr>
  </w:style>
  <w:style w:type="paragraph" w:styleId="TOC7">
    <w:name w:val="toc 7"/>
    <w:basedOn w:val="Normal"/>
    <w:next w:val="Normal"/>
    <w:pPr>
      <w:tabs>
        <w:tab w:val="left" w:pos="3969"/>
        <w:tab w:val="right" w:leader="dot" w:pos="9639"/>
      </w:tabs>
      <w:ind w:left="3969" w:right="567" w:hanging="567"/>
    </w:pPr>
  </w:style>
  <w:style w:type="paragraph" w:styleId="TOC8">
    <w:name w:val="toc 8"/>
    <w:basedOn w:val="Normal"/>
    <w:next w:val="Normal"/>
    <w:pPr>
      <w:tabs>
        <w:tab w:val="left" w:pos="4536"/>
        <w:tab w:val="right" w:leader="dot" w:pos="9639"/>
      </w:tabs>
      <w:ind w:left="4536" w:right="567" w:hanging="567"/>
    </w:pPr>
  </w:style>
  <w:style w:type="paragraph" w:styleId="TOC9">
    <w:name w:val="toc 9"/>
    <w:basedOn w:val="Normal"/>
    <w:next w:val="Normal"/>
    <w:pPr>
      <w:tabs>
        <w:tab w:val="left" w:pos="5103"/>
        <w:tab w:val="right" w:leader="dot" w:pos="9639"/>
      </w:tabs>
      <w:ind w:left="5103" w:right="567" w:hanging="567"/>
    </w:pPr>
  </w:style>
  <w:style w:type="paragraph" w:styleId="EndnoteText">
    <w:name w:val="endnote text"/>
    <w:basedOn w:val="Normal"/>
    <w:pPr>
      <w:tabs>
        <w:tab w:val="left" w:pos="567"/>
      </w:tabs>
      <w:ind w:left="567" w:hanging="567"/>
    </w:pPr>
  </w:style>
  <w:style w:type="character" w:styleId="EndnoteReference">
    <w:name w:val="endnote reference"/>
    <w:rPr>
      <w:b/>
      <w:position w:val="0"/>
      <w:vertAlign w:val="superscript"/>
    </w:rPr>
  </w:style>
  <w:style w:type="paragraph" w:customStyle="1" w:styleId="AC">
    <w:name w:val="AC"/>
    <w:basedOn w:val="Normal"/>
    <w:next w:val="Normal"/>
    <w:rPr>
      <w:b/>
      <w:sz w:val="40"/>
    </w:rPr>
  </w:style>
  <w:style w:type="character" w:styleId="PageNumber">
    <w:name w:val="page number"/>
    <w:basedOn w:val="DefaultParagraphFont"/>
  </w:style>
  <w:style w:type="paragraph" w:customStyle="1" w:styleId="Par-numberi0">
    <w:name w:val="Par-number (i)"/>
    <w:basedOn w:val="Normal"/>
    <w:next w:val="Normal"/>
    <w:pPr>
      <w:numPr>
        <w:numId w:val="3"/>
      </w:numPr>
      <w:tabs>
        <w:tab w:val="left" w:pos="-567"/>
      </w:tabs>
    </w:pPr>
  </w:style>
  <w:style w:type="paragraph" w:customStyle="1" w:styleId="Par-numbera">
    <w:name w:val="Par-number (a)"/>
    <w:basedOn w:val="Normal"/>
    <w:next w:val="Normal"/>
    <w:pPr>
      <w:numPr>
        <w:numId w:val="4"/>
      </w:numPr>
    </w:pPr>
  </w:style>
  <w:style w:type="character" w:customStyle="1" w:styleId="DontTranslate">
    <w:name w:val="DontTranslate"/>
    <w:rPr>
      <w:color w:val="auto"/>
    </w:rPr>
  </w:style>
  <w:style w:type="paragraph" w:customStyle="1" w:styleId="AddReference">
    <w:name w:val="Add Reference"/>
    <w:basedOn w:val="Normal"/>
    <w:pPr>
      <w:pBdr>
        <w:top w:val="single" w:sz="4" w:space="1" w:color="000000"/>
        <w:left w:val="single" w:sz="4" w:space="4" w:color="000000"/>
        <w:bottom w:val="single" w:sz="4" w:space="1" w:color="000000"/>
        <w:right w:val="single" w:sz="4" w:space="4" w:color="000000"/>
      </w:pBdr>
      <w:ind w:left="7655" w:right="-454"/>
    </w:pPr>
    <w:rPr>
      <w:i/>
      <w:sz w:val="20"/>
      <w:lang w:eastAsia="en-US"/>
    </w:rPr>
  </w:style>
  <w:style w:type="paragraph" w:styleId="BalloonText">
    <w:name w:val="Balloon Text"/>
    <w:basedOn w:val="Normal"/>
    <w:rPr>
      <w:rFonts w:ascii="Tahoma" w:hAnsi="Tahoma" w:cs="Tahoma"/>
      <w:sz w:val="16"/>
      <w:szCs w:val="16"/>
    </w:rPr>
  </w:style>
  <w:style w:type="character" w:customStyle="1" w:styleId="Heading1Char">
    <w:name w:val="Heading 1 Char"/>
    <w:basedOn w:val="DefaultParagraphFont"/>
    <w:rPr>
      <w:b/>
      <w:smallCaps/>
      <w:sz w:val="24"/>
      <w:lang w:eastAsia="fr-BE"/>
    </w:rPr>
  </w:style>
  <w:style w:type="character" w:customStyle="1" w:styleId="Heading2Char">
    <w:name w:val="Heading 2 Char"/>
    <w:basedOn w:val="DefaultParagraphFont"/>
    <w:rPr>
      <w:b/>
      <w:sz w:val="24"/>
      <w:lang w:eastAsia="fr-BE"/>
    </w:rPr>
  </w:style>
  <w:style w:type="character" w:customStyle="1" w:styleId="Heading3Char">
    <w:name w:val="Heading 3 Char"/>
    <w:basedOn w:val="DefaultParagraphFont"/>
    <w:rPr>
      <w:i/>
      <w:sz w:val="24"/>
      <w:lang w:eastAsia="fr-BE"/>
    </w:rPr>
  </w:style>
  <w:style w:type="character" w:customStyle="1" w:styleId="Heading4Char">
    <w:name w:val="Heading 4 Char"/>
    <w:basedOn w:val="DefaultParagraphFont"/>
    <w:rPr>
      <w:sz w:val="24"/>
      <w:lang w:eastAsia="fr-BE"/>
    </w:rPr>
  </w:style>
  <w:style w:type="character" w:customStyle="1" w:styleId="Heading5Char">
    <w:name w:val="Heading 5 Char"/>
    <w:basedOn w:val="DefaultParagraphFont"/>
    <w:rPr>
      <w:rFonts w:ascii="Arial" w:hAnsi="Arial"/>
      <w:sz w:val="22"/>
      <w:lang w:eastAsia="fr-BE"/>
    </w:rPr>
  </w:style>
  <w:style w:type="character" w:customStyle="1" w:styleId="Heading6Char">
    <w:name w:val="Heading 6 Char"/>
    <w:basedOn w:val="DefaultParagraphFont"/>
    <w:rPr>
      <w:rFonts w:ascii="Arial" w:hAnsi="Arial"/>
      <w:i/>
      <w:sz w:val="22"/>
      <w:lang w:eastAsia="fr-BE"/>
    </w:rPr>
  </w:style>
  <w:style w:type="character" w:customStyle="1" w:styleId="Heading7Char">
    <w:name w:val="Heading 7 Char"/>
    <w:basedOn w:val="DefaultParagraphFont"/>
    <w:rPr>
      <w:rFonts w:ascii="Arial" w:hAnsi="Arial"/>
      <w:lang w:eastAsia="fr-BE"/>
    </w:rPr>
  </w:style>
  <w:style w:type="character" w:customStyle="1" w:styleId="Heading8Char">
    <w:name w:val="Heading 8 Char"/>
    <w:basedOn w:val="DefaultParagraphFont"/>
    <w:rPr>
      <w:rFonts w:ascii="Arial" w:hAnsi="Arial"/>
      <w:i/>
      <w:lang w:eastAsia="fr-BE"/>
    </w:rPr>
  </w:style>
  <w:style w:type="character" w:customStyle="1" w:styleId="Heading9Char">
    <w:name w:val="Heading 9 Char"/>
    <w:basedOn w:val="DefaultParagraphFont"/>
    <w:rPr>
      <w:rFonts w:ascii="Arial" w:hAnsi="Arial"/>
      <w:i/>
      <w:sz w:val="18"/>
      <w:lang w:eastAsia="fr-BE"/>
    </w:rPr>
  </w:style>
  <w:style w:type="character" w:customStyle="1" w:styleId="FooterChar">
    <w:name w:val="Footer Char"/>
    <w:basedOn w:val="DefaultParagraphFont"/>
    <w:rPr>
      <w:sz w:val="24"/>
      <w:lang w:eastAsia="fr-BE"/>
    </w:rPr>
  </w:style>
  <w:style w:type="character" w:customStyle="1" w:styleId="FootnoteTextChar">
    <w:name w:val="Footnote Text Char"/>
    <w:basedOn w:val="DefaultParagraphFont"/>
    <w:rPr>
      <w:lang w:eastAsia="fr-BE"/>
    </w:rPr>
  </w:style>
  <w:style w:type="character" w:customStyle="1" w:styleId="EndnoteTextChar">
    <w:name w:val="Endnote Text Char"/>
    <w:basedOn w:val="DefaultParagraphFont"/>
    <w:rPr>
      <w:sz w:val="24"/>
      <w:lang w:eastAsia="fr-BE"/>
    </w:rPr>
  </w:style>
  <w:style w:type="character" w:customStyle="1" w:styleId="BalloonTextChar">
    <w:name w:val="Balloon Text Char"/>
    <w:basedOn w:val="DefaultParagraphFont"/>
    <w:rPr>
      <w:rFonts w:ascii="Tahoma" w:hAnsi="Tahoma" w:cs="Tahoma"/>
      <w:sz w:val="16"/>
      <w:szCs w:val="16"/>
      <w:lang w:eastAsia="fr-BE"/>
    </w:rPr>
  </w:style>
  <w:style w:type="character" w:styleId="CommentReference">
    <w:name w:val="annotation reference"/>
    <w:basedOn w:val="DefaultParagraphFont"/>
    <w:rPr>
      <w:sz w:val="18"/>
      <w:szCs w:val="18"/>
    </w:rPr>
  </w:style>
  <w:style w:type="paragraph" w:styleId="CommentText">
    <w:name w:val="annotation text"/>
    <w:basedOn w:val="Normal"/>
    <w:rPr>
      <w:rFonts w:ascii="Calibri" w:hAnsi="Calibri" w:cs="Arial"/>
      <w:kern w:val="3"/>
      <w:sz w:val="21"/>
      <w:szCs w:val="22"/>
      <w:lang w:val="en-US" w:eastAsia="ja-JP"/>
    </w:rPr>
  </w:style>
  <w:style w:type="character" w:customStyle="1" w:styleId="CommentTextChar">
    <w:name w:val="Comment Text Char"/>
    <w:basedOn w:val="DefaultParagraphFont"/>
    <w:rPr>
      <w:rFonts w:ascii="Calibri" w:eastAsia="MS Mincho" w:hAnsi="Calibri" w:cs="Arial"/>
      <w:kern w:val="3"/>
      <w:sz w:val="21"/>
      <w:szCs w:val="22"/>
      <w:lang w:val="en-US" w:eastAsia="ja-JP"/>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MS Mincho" w:hAnsi="Calibri" w:cs="Arial"/>
      <w:b/>
      <w:bCs/>
      <w:kern w:val="3"/>
      <w:sz w:val="21"/>
      <w:szCs w:val="22"/>
      <w:lang w:val="en-US" w:eastAsia="ja-JP"/>
    </w:rPr>
  </w:style>
  <w:style w:type="paragraph" w:styleId="ListParagraph">
    <w:name w:val="List Paragraph"/>
    <w:basedOn w:val="Normal"/>
    <w:pPr>
      <w:ind w:left="840"/>
      <w:jc w:val="both"/>
    </w:pPr>
    <w:rPr>
      <w:rFonts w:ascii="Calibri" w:hAnsi="Calibri" w:cs="Arial"/>
      <w:kern w:val="3"/>
      <w:sz w:val="21"/>
      <w:szCs w:val="22"/>
      <w:lang w:val="en-US" w:eastAsia="ja-JP"/>
    </w:rPr>
  </w:style>
  <w:style w:type="character" w:customStyle="1" w:styleId="Corpsdutexte">
    <w:name w:val="Corps du texte_"/>
    <w:basedOn w:val="DefaultParagraphFont"/>
    <w:rPr>
      <w:shd w:val="clear" w:color="auto" w:fill="FFFFFF"/>
    </w:rPr>
  </w:style>
  <w:style w:type="paragraph" w:customStyle="1" w:styleId="Corpsdutexte0">
    <w:name w:val="Corps du texte"/>
    <w:basedOn w:val="Normal"/>
    <w:pPr>
      <w:shd w:val="clear" w:color="auto" w:fill="FFFFFF"/>
      <w:spacing w:before="300" w:after="480" w:line="278" w:lineRule="exact"/>
      <w:ind w:hanging="720"/>
      <w:jc w:val="both"/>
    </w:pPr>
    <w:rPr>
      <w:sz w:val="20"/>
      <w:lang w:eastAsia="en-GB"/>
    </w:rPr>
  </w:style>
  <w:style w:type="paragraph" w:styleId="Revision">
    <w:name w:val="Revision"/>
    <w:pPr>
      <w:suppressAutoHyphens/>
    </w:pPr>
    <w:rPr>
      <w:rFonts w:ascii="Calibri" w:hAnsi="Calibri" w:cs="Arial"/>
      <w:kern w:val="3"/>
      <w:sz w:val="21"/>
      <w:szCs w:val="22"/>
      <w:lang w:val="en-US" w:eastAsia="ja-JP"/>
    </w:rPr>
  </w:style>
  <w:style w:type="paragraph" w:styleId="PlainText">
    <w:name w:val="Plain Text"/>
    <w:basedOn w:val="Normal"/>
    <w:pPr>
      <w:widowControl/>
    </w:pPr>
    <w:rPr>
      <w:rFonts w:ascii="MS Gothic" w:eastAsia="MS Gothic" w:hAnsi="MS Gothic" w:cs="MS PGothic"/>
      <w:sz w:val="20"/>
      <w:lang w:val="en-US" w:eastAsia="ja-JP"/>
    </w:rPr>
  </w:style>
  <w:style w:type="character" w:customStyle="1" w:styleId="PlainTextChar">
    <w:name w:val="Plain Text Char"/>
    <w:basedOn w:val="DefaultParagraphFont"/>
    <w:rPr>
      <w:rFonts w:ascii="MS Gothic" w:eastAsia="MS Gothic" w:hAnsi="MS Gothic" w:cs="MS PGothic"/>
      <w:lang w:val="en-US" w:eastAsia="ja-JP"/>
    </w:rPr>
  </w:style>
  <w:style w:type="character" w:customStyle="1" w:styleId="FootnoteTextChar1">
    <w:name w:val="Footnote Text Char1"/>
    <w:basedOn w:val="DefaultParagraphFont"/>
    <w:rPr>
      <w:sz w:val="24"/>
      <w:lang w:eastAsia="fr-BE"/>
    </w:rPr>
  </w:style>
  <w:style w:type="paragraph" w:customStyle="1" w:styleId="Default">
    <w:name w:val="Default"/>
    <w:pPr>
      <w:widowControl w:val="0"/>
      <w:suppressAutoHyphens/>
      <w:autoSpaceDE w:val="0"/>
    </w:pPr>
    <w:rPr>
      <w:rFonts w:eastAsia="Batang"/>
      <w:color w:val="000000"/>
      <w:sz w:val="24"/>
      <w:szCs w:val="24"/>
      <w:lang w:val="en-US" w:eastAsia="ko-KR"/>
    </w:rPr>
  </w:style>
  <w:style w:type="paragraph" w:customStyle="1" w:styleId="ListDash">
    <w:name w:val="List Dash"/>
    <w:basedOn w:val="Normal"/>
    <w:pPr>
      <w:widowControl/>
      <w:tabs>
        <w:tab w:val="left" w:pos="360"/>
      </w:tabs>
      <w:spacing w:after="240"/>
      <w:jc w:val="both"/>
    </w:pPr>
    <w:rPr>
      <w:lang w:eastAsia="en-US"/>
    </w:rPr>
  </w:style>
  <w:style w:type="paragraph" w:styleId="NoSpacing">
    <w:name w:val="No Spacing"/>
    <w:pPr>
      <w:widowControl w:val="0"/>
      <w:suppressAutoHyphens/>
    </w:pPr>
    <w:rPr>
      <w:color w:val="000000"/>
      <w:sz w:val="24"/>
      <w:szCs w:val="24"/>
      <w:lang w:val="en-US"/>
    </w:rPr>
  </w:style>
  <w:style w:type="paragraph" w:customStyle="1" w:styleId="Titrearticle">
    <w:name w:val="Titre article"/>
    <w:basedOn w:val="Normal"/>
    <w:next w:val="Normal"/>
    <w:pPr>
      <w:keepNext/>
      <w:widowControl/>
      <w:spacing w:before="360" w:after="120"/>
      <w:jc w:val="center"/>
    </w:pPr>
    <w:rPr>
      <w:i/>
      <w:lang w:eastAsia="zh-CN"/>
    </w:rPr>
  </w:style>
  <w:style w:type="character" w:styleId="Hyperlink">
    <w:name w:val="Hyperlink"/>
    <w:basedOn w:val="DefaultParagraphFont"/>
    <w:rPr>
      <w:color w:val="0000FF"/>
      <w:u w:val="single"/>
    </w:rPr>
  </w:style>
  <w:style w:type="paragraph" w:customStyle="1" w:styleId="HeadingSection">
    <w:name w:val="Heading Section"/>
    <w:basedOn w:val="Heading1"/>
    <w:pPr>
      <w:numPr>
        <w:numId w:val="0"/>
      </w:numPr>
      <w:tabs>
        <w:tab w:val="left" w:pos="567"/>
        <w:tab w:val="left" w:pos="851"/>
        <w:tab w:val="left" w:pos="1134"/>
        <w:tab w:val="left" w:pos="1418"/>
        <w:tab w:val="left" w:pos="1701"/>
      </w:tabs>
      <w:spacing w:after="240"/>
      <w:ind w:left="1418" w:hanging="1418"/>
      <w:jc w:val="left"/>
    </w:pPr>
    <w:rPr>
      <w:bCs/>
      <w:lang w:eastAsia="en-GB"/>
    </w:rPr>
  </w:style>
  <w:style w:type="paragraph" w:customStyle="1" w:styleId="NormalArticle">
    <w:name w:val="Normal Article"/>
    <w:basedOn w:val="Normal"/>
    <w:pPr>
      <w:widowControl/>
      <w:tabs>
        <w:tab w:val="left" w:pos="720"/>
        <w:tab w:val="left" w:pos="1440"/>
      </w:tabs>
      <w:jc w:val="center"/>
    </w:pPr>
    <w:rPr>
      <w:b/>
      <w:bCs/>
      <w:lang w:eastAsia="en-GB"/>
    </w:rPr>
  </w:style>
  <w:style w:type="paragraph" w:customStyle="1" w:styleId="LS">
    <w:name w:val="LS"/>
    <w:pPr>
      <w:suppressAutoHyphens/>
      <w:spacing w:line="360" w:lineRule="auto"/>
    </w:pPr>
    <w:rPr>
      <w:kern w:val="3"/>
      <w:sz w:val="24"/>
      <w:szCs w:val="24"/>
      <w:lang w:eastAsia="ja-JP"/>
    </w:rPr>
  </w:style>
  <w:style w:type="character" w:styleId="FollowedHyperlink">
    <w:name w:val="FollowedHyperlink"/>
    <w:basedOn w:val="DefaultParagraphFont"/>
    <w:rPr>
      <w:color w:val="800080"/>
      <w:u w:val="single"/>
    </w:rPr>
  </w:style>
  <w:style w:type="paragraph" w:customStyle="1" w:styleId="Level1">
    <w:name w:val="Level 1"/>
    <w:basedOn w:val="Normal"/>
    <w:pPr>
      <w:autoSpaceDE w:val="0"/>
    </w:pPr>
    <w:rPr>
      <w:rFonts w:eastAsia="Batang"/>
      <w:szCs w:val="24"/>
      <w:lang w:val="en-US" w:eastAsia="en-US"/>
    </w:rPr>
  </w:style>
  <w:style w:type="paragraph" w:customStyle="1" w:styleId="Prrafodelista">
    <w:name w:val="Párrafo de lista"/>
    <w:basedOn w:val="Normal"/>
    <w:pPr>
      <w:widowControl/>
      <w:ind w:left="708"/>
    </w:pPr>
    <w:rPr>
      <w:rFonts w:ascii="Tahoma" w:hAnsi="Tahoma"/>
      <w:szCs w:val="24"/>
      <w:lang w:val="es-PE" w:eastAsia="en-GB"/>
    </w:rPr>
  </w:style>
  <w:style w:type="paragraph" w:customStyle="1" w:styleId="AideMemoire">
    <w:name w:val="Aide Memoire"/>
    <w:basedOn w:val="Normal"/>
    <w:pPr>
      <w:widowControl/>
      <w:overflowPunct w:val="0"/>
      <w:autoSpaceDE w:val="0"/>
      <w:spacing w:before="360" w:line="480" w:lineRule="auto"/>
      <w:jc w:val="both"/>
      <w:textAlignment w:val="baseline"/>
    </w:pPr>
    <w:rPr>
      <w:rFonts w:ascii="Arial" w:hAnsi="Arial"/>
      <w:lang w:val="en-NZ" w:eastAsia="ar-SA"/>
    </w:rPr>
  </w:style>
  <w:style w:type="paragraph" w:styleId="BodyTextIndent">
    <w:name w:val="Body Text Indent"/>
    <w:basedOn w:val="Normal"/>
    <w:pPr>
      <w:widowControl/>
      <w:spacing w:after="120"/>
      <w:ind w:left="283"/>
    </w:pPr>
    <w:rPr>
      <w:szCs w:val="24"/>
      <w:lang w:val="fr-BE" w:eastAsia="ja-JP"/>
    </w:rPr>
  </w:style>
  <w:style w:type="character" w:customStyle="1" w:styleId="BodyTextIndentChar">
    <w:name w:val="Body Text Indent Char"/>
    <w:basedOn w:val="DefaultParagraphFont"/>
    <w:rPr>
      <w:rFonts w:eastAsia="MS Mincho"/>
      <w:sz w:val="24"/>
      <w:szCs w:val="24"/>
      <w:lang w:val="fr-BE" w:eastAsia="ja-JP"/>
    </w:rPr>
  </w:style>
  <w:style w:type="character" w:customStyle="1" w:styleId="BodyText2Char">
    <w:name w:val="Body Text 2 Char"/>
    <w:rPr>
      <w:sz w:val="24"/>
      <w:lang w:val="en-US" w:eastAsia="en-US"/>
    </w:rPr>
  </w:style>
  <w:style w:type="paragraph" w:styleId="NormalWeb">
    <w:name w:val="Normal (Web)"/>
    <w:basedOn w:val="Normal"/>
    <w:pPr>
      <w:widowControl/>
      <w:spacing w:before="100" w:after="100"/>
    </w:pPr>
    <w:rPr>
      <w:szCs w:val="24"/>
      <w:lang w:val="es-ES" w:eastAsia="es-ES"/>
    </w:rPr>
  </w:style>
  <w:style w:type="paragraph" w:customStyle="1" w:styleId="SubSectionT">
    <w:name w:val="SubSection T"/>
    <w:basedOn w:val="Normal"/>
    <w:pPr>
      <w:autoSpaceDE w:val="0"/>
      <w:jc w:val="both"/>
    </w:pPr>
    <w:rPr>
      <w:rFonts w:ascii="Shruti" w:hAnsi="Shruti" w:cs="Shruti"/>
      <w:b/>
      <w:bCs/>
      <w:szCs w:val="24"/>
      <w:lang w:eastAsia="en-US"/>
    </w:rPr>
  </w:style>
  <w:style w:type="paragraph" w:styleId="BodyTextIndent2">
    <w:name w:val="Body Text Indent 2"/>
    <w:basedOn w:val="Normal"/>
    <w:pPr>
      <w:widowControl/>
      <w:spacing w:after="120" w:line="480" w:lineRule="auto"/>
      <w:ind w:left="283"/>
    </w:pPr>
    <w:rPr>
      <w:szCs w:val="24"/>
      <w:lang w:val="fr-BE" w:eastAsia="ja-JP"/>
    </w:rPr>
  </w:style>
  <w:style w:type="character" w:customStyle="1" w:styleId="BodyTextIndent2Char">
    <w:name w:val="Body Text Indent 2 Char"/>
    <w:basedOn w:val="DefaultParagraphFont"/>
    <w:rPr>
      <w:rFonts w:eastAsia="MS Mincho"/>
      <w:sz w:val="24"/>
      <w:szCs w:val="24"/>
      <w:lang w:val="fr-BE" w:eastAsia="ja-JP"/>
    </w:rPr>
  </w:style>
  <w:style w:type="character" w:customStyle="1" w:styleId="HeaderChar1">
    <w:name w:val="Header Char1"/>
    <w:rPr>
      <w:rFonts w:ascii="Times New Roman" w:hAnsi="Times New Roman"/>
      <w:color w:val="000000"/>
      <w:sz w:val="24"/>
    </w:rPr>
  </w:style>
  <w:style w:type="character" w:styleId="Strong">
    <w:name w:val="Strong"/>
    <w:basedOn w:val="DefaultParagraphFont"/>
    <w:rPr>
      <w:b/>
      <w:bCs/>
    </w:rPr>
  </w:style>
  <w:style w:type="character" w:customStyle="1" w:styleId="TitrearticleChar">
    <w:name w:val="Titre article Char"/>
    <w:rPr>
      <w:rFonts w:eastAsia="MS Mincho"/>
      <w:i/>
      <w:sz w:val="24"/>
      <w:lang w:eastAsia="zh-CN"/>
    </w:rPr>
  </w:style>
  <w:style w:type="paragraph" w:customStyle="1" w:styleId="num">
    <w:name w:val="num"/>
    <w:basedOn w:val="Normal"/>
    <w:pPr>
      <w:widowControl/>
      <w:spacing w:after="240"/>
      <w:ind w:left="850" w:hanging="850"/>
      <w:jc w:val="both"/>
    </w:pPr>
    <w:rPr>
      <w:lang w:eastAsia="en-GB"/>
    </w:rPr>
  </w:style>
  <w:style w:type="paragraph" w:customStyle="1" w:styleId="num2">
    <w:name w:val="num2"/>
    <w:basedOn w:val="num"/>
    <w:pPr>
      <w:ind w:left="1700"/>
    </w:pPr>
  </w:style>
  <w:style w:type="paragraph" w:customStyle="1" w:styleId="1">
    <w:name w:val="変更箇所1"/>
    <w:pPr>
      <w:suppressAutoHyphens/>
    </w:pPr>
    <w:rPr>
      <w:rFonts w:ascii="Century" w:hAnsi="Century"/>
      <w:kern w:val="3"/>
      <w:sz w:val="21"/>
      <w:szCs w:val="22"/>
      <w:lang w:val="en-US" w:eastAsia="ja-JP"/>
    </w:rPr>
  </w:style>
  <w:style w:type="paragraph" w:customStyle="1" w:styleId="MediumGrid1-Accent21">
    <w:name w:val="Medium Grid 1 - Accent 21"/>
    <w:basedOn w:val="Normal"/>
    <w:pPr>
      <w:widowControl/>
      <w:ind w:left="720"/>
      <w:contextualSpacing/>
    </w:pPr>
    <w:rPr>
      <w:rFonts w:ascii="Cambria" w:hAnsi="Cambria"/>
      <w:szCs w:val="24"/>
      <w:lang w:val="nl-NL" w:eastAsia="nl-NL"/>
    </w:rPr>
  </w:style>
  <w:style w:type="paragraph" w:customStyle="1" w:styleId="article">
    <w:name w:val="article"/>
    <w:basedOn w:val="Normal"/>
    <w:autoRedefine/>
    <w:pPr>
      <w:overflowPunct w:val="0"/>
      <w:jc w:val="center"/>
    </w:pPr>
    <w:rPr>
      <w:rFonts w:eastAsia="Batang"/>
      <w:b/>
      <w:i/>
      <w:szCs w:val="24"/>
      <w:lang w:val="en-US" w:eastAsia="en-US" w:bidi="en-US"/>
    </w:rPr>
  </w:style>
  <w:style w:type="paragraph" w:customStyle="1" w:styleId="1indent">
    <w:name w:val="1indent"/>
    <w:basedOn w:val="Normal"/>
    <w:pPr>
      <w:overflowPunct w:val="0"/>
    </w:pPr>
    <w:rPr>
      <w:rFonts w:eastAsia="Batang"/>
      <w:lang w:eastAsia="zh-CN" w:bidi="en-US"/>
    </w:rPr>
  </w:style>
  <w:style w:type="paragraph" w:styleId="BodyText">
    <w:name w:val="Body Text"/>
    <w:basedOn w:val="Normal"/>
    <w:pPr>
      <w:keepLines/>
      <w:overflowPunct w:val="0"/>
      <w:spacing w:line="240" w:lineRule="atLeast"/>
    </w:pPr>
    <w:rPr>
      <w:rFonts w:eastAsia="Batang"/>
      <w:color w:val="000000"/>
      <w:szCs w:val="24"/>
      <w:lang w:val="en-US" w:eastAsia="en-US" w:bidi="en-US"/>
    </w:rPr>
  </w:style>
  <w:style w:type="character" w:customStyle="1" w:styleId="BodyTextChar">
    <w:name w:val="Body Text Char"/>
    <w:basedOn w:val="DefaultParagraphFont"/>
    <w:rPr>
      <w:rFonts w:eastAsia="Batang"/>
      <w:color w:val="000000"/>
      <w:sz w:val="24"/>
      <w:szCs w:val="24"/>
      <w:lang w:val="en-US" w:eastAsia="en-US" w:bidi="en-US"/>
    </w:rPr>
  </w:style>
  <w:style w:type="paragraph" w:customStyle="1" w:styleId="81">
    <w:name w:val="表 (赤)  81"/>
    <w:basedOn w:val="Normal"/>
    <w:pPr>
      <w:overflowPunct w:val="0"/>
      <w:ind w:left="720"/>
      <w:contextualSpacing/>
    </w:pPr>
    <w:rPr>
      <w:szCs w:val="24"/>
      <w:lang w:val="en-US" w:eastAsia="en-US" w:bidi="en-US"/>
    </w:rPr>
  </w:style>
  <w:style w:type="paragraph" w:customStyle="1" w:styleId="Subparagraph">
    <w:name w:val="Subparagraph"/>
    <w:basedOn w:val="Normal"/>
    <w:pPr>
      <w:tabs>
        <w:tab w:val="left" w:pos="720"/>
        <w:tab w:val="left" w:pos="1440"/>
        <w:tab w:val="left" w:pos="2160"/>
      </w:tabs>
      <w:overflowPunct w:val="0"/>
      <w:spacing w:after="240"/>
      <w:ind w:left="1440" w:hanging="720"/>
    </w:pPr>
    <w:rPr>
      <w:rFonts w:cs="Arial"/>
      <w:szCs w:val="24"/>
      <w:lang w:val="en-US" w:eastAsia="es-ES" w:bidi="en-US"/>
    </w:rPr>
  </w:style>
  <w:style w:type="paragraph" w:styleId="Title">
    <w:name w:val="Title"/>
    <w:basedOn w:val="Normal"/>
    <w:next w:val="Normal"/>
    <w:uiPriority w:val="10"/>
    <w:qFormat/>
    <w:pPr>
      <w:overflowPunct w:val="0"/>
      <w:spacing w:before="240" w:after="60"/>
      <w:jc w:val="center"/>
      <w:outlineLvl w:val="0"/>
    </w:pPr>
    <w:rPr>
      <w:rFonts w:ascii="Arial" w:eastAsia="MS Gothic" w:hAnsi="Arial"/>
      <w:b/>
      <w:bCs/>
      <w:kern w:val="3"/>
      <w:sz w:val="32"/>
      <w:szCs w:val="32"/>
      <w:lang w:val="en-US" w:eastAsia="en-US" w:bidi="en-US"/>
    </w:rPr>
  </w:style>
  <w:style w:type="character" w:customStyle="1" w:styleId="TitleChar">
    <w:name w:val="Title Char"/>
    <w:basedOn w:val="DefaultParagraphFont"/>
    <w:rPr>
      <w:rFonts w:ascii="Arial" w:eastAsia="MS Gothic" w:hAnsi="Arial"/>
      <w:b/>
      <w:bCs/>
      <w:kern w:val="3"/>
      <w:sz w:val="32"/>
      <w:szCs w:val="32"/>
      <w:lang w:val="en-US" w:eastAsia="en-US" w:bidi="en-US"/>
    </w:rPr>
  </w:style>
  <w:style w:type="paragraph" w:styleId="Subtitle">
    <w:name w:val="Subtitle"/>
    <w:basedOn w:val="Normal"/>
    <w:next w:val="Normal"/>
    <w:uiPriority w:val="11"/>
    <w:qFormat/>
    <w:pPr>
      <w:overflowPunct w:val="0"/>
      <w:spacing w:after="60"/>
      <w:jc w:val="center"/>
      <w:outlineLvl w:val="1"/>
    </w:pPr>
    <w:rPr>
      <w:rFonts w:ascii="Arial" w:eastAsia="MS Gothic" w:hAnsi="Arial"/>
      <w:szCs w:val="24"/>
      <w:lang w:val="en-US" w:eastAsia="en-US" w:bidi="en-US"/>
    </w:rPr>
  </w:style>
  <w:style w:type="character" w:customStyle="1" w:styleId="SubtitleChar">
    <w:name w:val="Subtitle Char"/>
    <w:basedOn w:val="DefaultParagraphFont"/>
    <w:rPr>
      <w:rFonts w:ascii="Arial" w:eastAsia="MS Gothic" w:hAnsi="Arial"/>
      <w:sz w:val="24"/>
      <w:szCs w:val="24"/>
      <w:lang w:val="en-US" w:eastAsia="en-US" w:bidi="en-US"/>
    </w:rPr>
  </w:style>
  <w:style w:type="character" w:styleId="Emphasis">
    <w:name w:val="Emphasis"/>
    <w:rPr>
      <w:rFonts w:ascii="Century" w:hAnsi="Century"/>
      <w:b/>
      <w:i/>
      <w:iCs/>
    </w:rPr>
  </w:style>
  <w:style w:type="paragraph" w:customStyle="1" w:styleId="41">
    <w:name w:val="表 (青)  41"/>
    <w:basedOn w:val="Normal"/>
    <w:pPr>
      <w:overflowPunct w:val="0"/>
    </w:pPr>
    <w:rPr>
      <w:szCs w:val="32"/>
      <w:lang w:val="en-US" w:eastAsia="en-US" w:bidi="en-US"/>
    </w:rPr>
  </w:style>
  <w:style w:type="paragraph" w:customStyle="1" w:styleId="91">
    <w:name w:val="表 (赤)  91"/>
    <w:basedOn w:val="Normal"/>
    <w:next w:val="Normal"/>
    <w:pPr>
      <w:overflowPunct w:val="0"/>
    </w:pPr>
    <w:rPr>
      <w:i/>
      <w:szCs w:val="24"/>
      <w:lang w:val="en-US" w:eastAsia="en-US" w:bidi="en-US"/>
    </w:rPr>
  </w:style>
  <w:style w:type="character" w:customStyle="1" w:styleId="MediumGrid2-Accent2Char">
    <w:name w:val="Medium Grid 2 - Accent 2 Char"/>
    <w:rPr>
      <w:rFonts w:eastAsia="MS Mincho"/>
      <w:i/>
      <w:sz w:val="24"/>
      <w:szCs w:val="24"/>
      <w:lang w:val="en-US" w:eastAsia="en-US" w:bidi="en-US"/>
    </w:rPr>
  </w:style>
  <w:style w:type="paragraph" w:customStyle="1" w:styleId="101">
    <w:name w:val="表 (赤) 101"/>
    <w:basedOn w:val="Normal"/>
    <w:next w:val="Normal"/>
    <w:pPr>
      <w:overflowPunct w:val="0"/>
      <w:ind w:left="720" w:right="720"/>
    </w:pPr>
    <w:rPr>
      <w:b/>
      <w:i/>
      <w:szCs w:val="22"/>
      <w:lang w:val="en-US" w:eastAsia="en-US" w:bidi="en-US"/>
    </w:rPr>
  </w:style>
  <w:style w:type="character" w:customStyle="1" w:styleId="MediumGrid3-Accent2Char">
    <w:name w:val="Medium Grid 3 - Accent 2 Char"/>
    <w:rPr>
      <w:rFonts w:eastAsia="MS Mincho"/>
      <w:b/>
      <w:i/>
      <w:sz w:val="24"/>
      <w:szCs w:val="22"/>
      <w:lang w:val="en-US" w:eastAsia="en-US" w:bidi="en-US"/>
    </w:rPr>
  </w:style>
  <w:style w:type="character" w:customStyle="1" w:styleId="Subtielebenadrukking1">
    <w:name w:val="Subtiele benadrukking1"/>
    <w:rPr>
      <w:i/>
      <w:color w:val="5A5A5A"/>
    </w:rPr>
  </w:style>
  <w:style w:type="character" w:customStyle="1" w:styleId="Intensievebenadrukking1">
    <w:name w:val="Intensieve benadrukking1"/>
    <w:rPr>
      <w:b/>
      <w:i/>
      <w:sz w:val="24"/>
      <w:szCs w:val="24"/>
      <w:u w:val="single"/>
    </w:rPr>
  </w:style>
  <w:style w:type="character" w:customStyle="1" w:styleId="Subtieleverwijzing1">
    <w:name w:val="Subtiele verwijzing1"/>
    <w:rPr>
      <w:sz w:val="24"/>
      <w:szCs w:val="24"/>
      <w:u w:val="single"/>
    </w:rPr>
  </w:style>
  <w:style w:type="character" w:customStyle="1" w:styleId="Intensieveverwijzing1">
    <w:name w:val="Intensieve verwijzing1"/>
    <w:rPr>
      <w:b/>
      <w:sz w:val="24"/>
      <w:u w:val="single"/>
    </w:rPr>
  </w:style>
  <w:style w:type="character" w:customStyle="1" w:styleId="Titelvanboek1">
    <w:name w:val="Titel van boek1"/>
    <w:rPr>
      <w:rFonts w:ascii="Arial" w:eastAsia="MS Gothic" w:hAnsi="Arial"/>
      <w:b/>
      <w:i/>
      <w:sz w:val="24"/>
      <w:szCs w:val="24"/>
    </w:rPr>
  </w:style>
  <w:style w:type="paragraph" w:customStyle="1" w:styleId="Kopvaninhoudsopgave1">
    <w:name w:val="Kop van inhoudsopgave1"/>
    <w:basedOn w:val="Heading1"/>
    <w:next w:val="Normal"/>
    <w:pPr>
      <w:keepNext w:val="0"/>
      <w:widowControl w:val="0"/>
      <w:numPr>
        <w:numId w:val="0"/>
      </w:numPr>
      <w:overflowPunct w:val="0"/>
      <w:spacing w:before="0" w:after="0" w:line="360" w:lineRule="auto"/>
      <w:jc w:val="center"/>
    </w:pPr>
    <w:rPr>
      <w:rFonts w:eastAsia="MS Gothic"/>
      <w:b w:val="0"/>
      <w:bCs/>
      <w:smallCaps w:val="0"/>
      <w:kern w:val="3"/>
      <w:szCs w:val="32"/>
      <w:lang w:val="en-US" w:eastAsia="en-US" w:bidi="en-US"/>
    </w:rPr>
  </w:style>
  <w:style w:type="character" w:customStyle="1" w:styleId="dict">
    <w:name w:val="dict"/>
    <w:basedOn w:val="DefaultParagraphFont"/>
  </w:style>
  <w:style w:type="character" w:customStyle="1" w:styleId="shorttext">
    <w:name w:val="short_text"/>
    <w:basedOn w:val="DefaultParagraphFont"/>
  </w:style>
  <w:style w:type="paragraph" w:customStyle="1" w:styleId="121">
    <w:name w:val="表 (青) 121"/>
    <w:pPr>
      <w:suppressAutoHyphens/>
      <w:spacing w:line="360" w:lineRule="auto"/>
      <w:ind w:left="567" w:hanging="567"/>
    </w:pPr>
    <w:rPr>
      <w:rFonts w:ascii="Century" w:hAnsi="Century"/>
      <w:sz w:val="24"/>
      <w:szCs w:val="24"/>
      <w:lang w:val="en-US" w:eastAsia="en-US" w:bidi="en-US"/>
    </w:rPr>
  </w:style>
  <w:style w:type="paragraph" w:customStyle="1" w:styleId="LSnumberedparagraph">
    <w:name w:val="LS numbered paragraph"/>
    <w:basedOn w:val="Normal"/>
    <w:pPr>
      <w:tabs>
        <w:tab w:val="left" w:pos="567"/>
      </w:tabs>
      <w:overflowPunct w:val="0"/>
    </w:pPr>
    <w:rPr>
      <w:szCs w:val="24"/>
      <w:lang w:eastAsia="en-US" w:bidi="en-US"/>
    </w:rPr>
  </w:style>
  <w:style w:type="character" w:customStyle="1" w:styleId="LSnumberedparagraph0">
    <w:name w:val="LS numbered paragraph (文字)"/>
    <w:basedOn w:val="DefaultParagraphFont"/>
    <w:rPr>
      <w:rFonts w:eastAsia="MS Mincho"/>
      <w:sz w:val="24"/>
      <w:szCs w:val="24"/>
      <w:lang w:eastAsia="en-US" w:bidi="en-US"/>
    </w:rPr>
  </w:style>
  <w:style w:type="paragraph" w:customStyle="1" w:styleId="LSsubparagraph">
    <w:name w:val="LS subparagraph"/>
    <w:basedOn w:val="Normal"/>
    <w:pPr>
      <w:tabs>
        <w:tab w:val="left" w:pos="567"/>
      </w:tabs>
      <w:overflowPunct w:val="0"/>
      <w:ind w:left="567" w:hanging="567"/>
    </w:pPr>
    <w:rPr>
      <w:rFonts w:eastAsia="MS Gothic"/>
      <w:szCs w:val="24"/>
      <w:lang w:eastAsia="ja-JP" w:bidi="en-US"/>
    </w:rPr>
  </w:style>
  <w:style w:type="character" w:customStyle="1" w:styleId="LSsubparagraph0">
    <w:name w:val="LS subparagraph (文字)"/>
    <w:basedOn w:val="DefaultParagraphFont"/>
    <w:rPr>
      <w:rFonts w:eastAsia="MS Gothic"/>
      <w:sz w:val="24"/>
      <w:szCs w:val="24"/>
      <w:lang w:eastAsia="ja-JP" w:bidi="en-US"/>
    </w:rPr>
  </w:style>
  <w:style w:type="paragraph" w:customStyle="1" w:styleId="LSchausette">
    <w:name w:val="LS chausette"/>
    <w:basedOn w:val="LSnumberedparagraph"/>
  </w:style>
  <w:style w:type="character" w:customStyle="1" w:styleId="LSchausette0">
    <w:name w:val="LS chausette (文字)"/>
    <w:basedOn w:val="LSnumberedparagraph0"/>
    <w:rPr>
      <w:rFonts w:eastAsia="MS Mincho"/>
      <w:sz w:val="24"/>
      <w:szCs w:val="24"/>
      <w:lang w:eastAsia="en-US" w:bidi="en-US"/>
    </w:rPr>
  </w:style>
  <w:style w:type="paragraph" w:customStyle="1" w:styleId="LSheading">
    <w:name w:val="LS heading"/>
    <w:basedOn w:val="Normal"/>
    <w:pPr>
      <w:overflowPunct w:val="0"/>
      <w:jc w:val="center"/>
    </w:pPr>
    <w:rPr>
      <w:szCs w:val="24"/>
      <w:lang w:eastAsia="en-US" w:bidi="en-US"/>
    </w:rPr>
  </w:style>
  <w:style w:type="character" w:customStyle="1" w:styleId="LSheading0">
    <w:name w:val="LS heading (文字)"/>
    <w:basedOn w:val="DefaultParagraphFont"/>
    <w:rPr>
      <w:rFonts w:eastAsia="MS Mincho"/>
      <w:sz w:val="24"/>
      <w:szCs w:val="24"/>
      <w:lang w:eastAsia="en-US" w:bidi="en-US"/>
    </w:rPr>
  </w:style>
  <w:style w:type="paragraph" w:customStyle="1" w:styleId="LSsubheading">
    <w:name w:val="LS subheading"/>
    <w:basedOn w:val="LSheading"/>
    <w:rPr>
      <w:i/>
    </w:rPr>
  </w:style>
  <w:style w:type="character" w:customStyle="1" w:styleId="LSsubheading0">
    <w:name w:val="LS subheading (文字)"/>
    <w:basedOn w:val="LSheading0"/>
    <w:rPr>
      <w:rFonts w:eastAsia="MS Mincho"/>
      <w:i/>
      <w:sz w:val="24"/>
      <w:szCs w:val="24"/>
      <w:lang w:eastAsia="en-US" w:bidi="en-US"/>
    </w:rPr>
  </w:style>
  <w:style w:type="paragraph" w:customStyle="1" w:styleId="LSsubsubparagraph">
    <w:name w:val="LS subsubparagraph"/>
    <w:basedOn w:val="LSsubparagraph"/>
    <w:pPr>
      <w:tabs>
        <w:tab w:val="clear" w:pos="567"/>
        <w:tab w:val="left" w:pos="1134"/>
      </w:tabs>
      <w:ind w:left="1134"/>
    </w:pPr>
  </w:style>
  <w:style w:type="character" w:customStyle="1" w:styleId="LSsubsubparagraph0">
    <w:name w:val="LS subsubparagraph (文字)"/>
    <w:basedOn w:val="LSsubparagraph0"/>
    <w:rPr>
      <w:rFonts w:eastAsia="MS Gothic"/>
      <w:sz w:val="24"/>
      <w:szCs w:val="24"/>
      <w:lang w:eastAsia="ja-JP" w:bidi="en-US"/>
    </w:rPr>
  </w:style>
  <w:style w:type="paragraph" w:customStyle="1" w:styleId="LSfootnote">
    <w:name w:val="LS footnote"/>
    <w:basedOn w:val="Normal"/>
    <w:pPr>
      <w:overflowPunct w:val="0"/>
      <w:ind w:left="567" w:hanging="567"/>
    </w:pPr>
    <w:rPr>
      <w:szCs w:val="24"/>
      <w:lang w:val="en-US" w:eastAsia="en-US" w:bidi="en-US"/>
    </w:rPr>
  </w:style>
  <w:style w:type="paragraph" w:customStyle="1" w:styleId="71">
    <w:name w:val="表 (赤)  71"/>
    <w:pPr>
      <w:suppressAutoHyphens/>
      <w:spacing w:line="360" w:lineRule="auto"/>
      <w:ind w:left="567" w:hanging="567"/>
    </w:pPr>
    <w:rPr>
      <w:rFonts w:ascii="Century" w:hAnsi="Century"/>
      <w:sz w:val="24"/>
      <w:szCs w:val="24"/>
      <w:lang w:val="en-US" w:eastAsia="en-US" w:bidi="en-US"/>
    </w:rPr>
  </w:style>
  <w:style w:type="paragraph" w:customStyle="1" w:styleId="Text1">
    <w:name w:val="Text 1"/>
    <w:basedOn w:val="Normal"/>
    <w:pPr>
      <w:widowControl/>
      <w:spacing w:after="240"/>
      <w:ind w:left="482"/>
      <w:jc w:val="both"/>
    </w:pPr>
    <w:rPr>
      <w:lang w:eastAsia="en-US"/>
    </w:rPr>
  </w:style>
  <w:style w:type="paragraph" w:customStyle="1" w:styleId="Text2">
    <w:name w:val="Text 2"/>
    <w:basedOn w:val="Normal"/>
    <w:pPr>
      <w:widowControl/>
      <w:tabs>
        <w:tab w:val="left" w:pos="2160"/>
      </w:tabs>
      <w:spacing w:after="240"/>
      <w:ind w:left="1077"/>
      <w:jc w:val="both"/>
    </w:pPr>
    <w:rPr>
      <w:lang w:eastAsia="en-US"/>
    </w:rPr>
  </w:style>
  <w:style w:type="paragraph" w:customStyle="1" w:styleId="Text3">
    <w:name w:val="Text 3"/>
    <w:basedOn w:val="Normal"/>
    <w:pPr>
      <w:widowControl/>
      <w:tabs>
        <w:tab w:val="left" w:pos="2302"/>
      </w:tabs>
      <w:spacing w:after="240"/>
      <w:ind w:left="1916"/>
      <w:jc w:val="both"/>
    </w:pPr>
    <w:rPr>
      <w:lang w:eastAsia="en-US"/>
    </w:rPr>
  </w:style>
  <w:style w:type="paragraph" w:customStyle="1" w:styleId="Text4">
    <w:name w:val="Text 4"/>
    <w:basedOn w:val="Normal"/>
    <w:pPr>
      <w:widowControl/>
      <w:spacing w:after="240"/>
      <w:ind w:left="2880"/>
      <w:jc w:val="both"/>
    </w:pPr>
    <w:rPr>
      <w:lang w:eastAsia="en-US"/>
    </w:rPr>
  </w:style>
  <w:style w:type="paragraph" w:customStyle="1" w:styleId="Address">
    <w:name w:val="Address"/>
    <w:basedOn w:val="Normal"/>
    <w:pPr>
      <w:widowControl/>
    </w:pPr>
    <w:rPr>
      <w:lang w:eastAsia="en-US"/>
    </w:rPr>
  </w:style>
  <w:style w:type="paragraph" w:customStyle="1" w:styleId="AddressTL">
    <w:name w:val="AddressTL"/>
    <w:basedOn w:val="Normal"/>
    <w:next w:val="Normal"/>
    <w:pPr>
      <w:widowControl/>
      <w:spacing w:after="720"/>
    </w:pPr>
    <w:rPr>
      <w:lang w:eastAsia="en-US"/>
    </w:rPr>
  </w:style>
  <w:style w:type="paragraph" w:customStyle="1" w:styleId="AddressTR">
    <w:name w:val="AddressTR"/>
    <w:basedOn w:val="Normal"/>
    <w:next w:val="Normal"/>
    <w:pPr>
      <w:widowControl/>
      <w:spacing w:after="720"/>
      <w:ind w:left="5103"/>
    </w:pPr>
    <w:rPr>
      <w:lang w:eastAsia="en-US"/>
    </w:rPr>
  </w:style>
  <w:style w:type="paragraph" w:styleId="BlockText">
    <w:name w:val="Block Text"/>
    <w:basedOn w:val="Normal"/>
    <w:pPr>
      <w:widowControl/>
      <w:spacing w:after="120"/>
      <w:ind w:left="1440" w:right="1440"/>
      <w:jc w:val="both"/>
    </w:pPr>
    <w:rPr>
      <w:lang w:eastAsia="en-US"/>
    </w:rPr>
  </w:style>
  <w:style w:type="paragraph" w:styleId="BodyText2">
    <w:name w:val="Body Text 2"/>
    <w:basedOn w:val="Normal"/>
    <w:pPr>
      <w:widowControl/>
      <w:spacing w:after="120" w:line="480" w:lineRule="auto"/>
      <w:jc w:val="both"/>
    </w:pPr>
    <w:rPr>
      <w:lang w:eastAsia="en-US"/>
    </w:rPr>
  </w:style>
  <w:style w:type="character" w:customStyle="1" w:styleId="BodyText2Char1">
    <w:name w:val="Body Text 2 Char1"/>
    <w:basedOn w:val="DefaultParagraphFont"/>
    <w:rPr>
      <w:rFonts w:eastAsia="MS Mincho"/>
      <w:sz w:val="24"/>
      <w:lang w:eastAsia="en-US"/>
    </w:rPr>
  </w:style>
  <w:style w:type="paragraph" w:styleId="BodyText3">
    <w:name w:val="Body Text 3"/>
    <w:basedOn w:val="Normal"/>
    <w:pPr>
      <w:widowControl/>
      <w:spacing w:after="120"/>
      <w:jc w:val="both"/>
    </w:pPr>
    <w:rPr>
      <w:sz w:val="16"/>
      <w:lang w:eastAsia="en-US"/>
    </w:rPr>
  </w:style>
  <w:style w:type="character" w:customStyle="1" w:styleId="BodyText3Char">
    <w:name w:val="Body Text 3 Char"/>
    <w:basedOn w:val="DefaultParagraphFont"/>
    <w:rPr>
      <w:rFonts w:eastAsia="MS Mincho"/>
      <w:sz w:val="16"/>
      <w:lang w:eastAsia="en-US"/>
    </w:rPr>
  </w:style>
  <w:style w:type="paragraph" w:styleId="BodyTextFirstIndent">
    <w:name w:val="Body Text First Indent"/>
    <w:basedOn w:val="BodyText"/>
    <w:pPr>
      <w:keepLines w:val="0"/>
      <w:widowControl/>
      <w:overflowPunct/>
      <w:spacing w:after="120" w:line="240" w:lineRule="auto"/>
      <w:ind w:firstLine="210"/>
      <w:jc w:val="both"/>
    </w:pPr>
    <w:rPr>
      <w:rFonts w:eastAsia="MS Mincho"/>
      <w:color w:val="auto"/>
      <w:szCs w:val="20"/>
      <w:lang w:val="en-GB" w:bidi="ar-SA"/>
    </w:rPr>
  </w:style>
  <w:style w:type="character" w:customStyle="1" w:styleId="BodyTextFirstIndentChar">
    <w:name w:val="Body Text First Indent Char"/>
    <w:basedOn w:val="BodyTextChar"/>
    <w:rPr>
      <w:rFonts w:eastAsia="MS Mincho"/>
      <w:color w:val="000000"/>
      <w:sz w:val="24"/>
      <w:szCs w:val="24"/>
      <w:lang w:val="en-US" w:eastAsia="en-US" w:bidi="en-US"/>
    </w:rPr>
  </w:style>
  <w:style w:type="paragraph" w:styleId="BodyTextFirstIndent2">
    <w:name w:val="Body Text First Indent 2"/>
    <w:basedOn w:val="BodyTextIndent"/>
    <w:pPr>
      <w:ind w:firstLine="210"/>
      <w:jc w:val="both"/>
    </w:pPr>
    <w:rPr>
      <w:szCs w:val="20"/>
      <w:lang w:val="en-GB" w:eastAsia="en-US"/>
    </w:rPr>
  </w:style>
  <w:style w:type="character" w:customStyle="1" w:styleId="BodyTextFirstIndent2Char">
    <w:name w:val="Body Text First Indent 2 Char"/>
    <w:basedOn w:val="BodyTextIndentChar"/>
    <w:rPr>
      <w:rFonts w:eastAsia="MS Mincho"/>
      <w:sz w:val="24"/>
      <w:szCs w:val="24"/>
      <w:lang w:val="fr-BE" w:eastAsia="en-US"/>
    </w:rPr>
  </w:style>
  <w:style w:type="paragraph" w:styleId="BodyTextIndent3">
    <w:name w:val="Body Text Indent 3"/>
    <w:basedOn w:val="Normal"/>
    <w:pPr>
      <w:widowControl/>
      <w:spacing w:after="120"/>
      <w:ind w:left="283"/>
      <w:jc w:val="both"/>
    </w:pPr>
    <w:rPr>
      <w:sz w:val="16"/>
      <w:lang w:eastAsia="en-US"/>
    </w:rPr>
  </w:style>
  <w:style w:type="character" w:customStyle="1" w:styleId="BodyTextIndent3Char">
    <w:name w:val="Body Text Indent 3 Char"/>
    <w:basedOn w:val="DefaultParagraphFont"/>
    <w:rPr>
      <w:rFonts w:eastAsia="MS Mincho"/>
      <w:sz w:val="16"/>
      <w:lang w:eastAsia="en-US"/>
    </w:rPr>
  </w:style>
  <w:style w:type="paragraph" w:styleId="Caption">
    <w:name w:val="caption"/>
    <w:basedOn w:val="Normal"/>
    <w:next w:val="Normal"/>
    <w:pPr>
      <w:widowControl/>
      <w:spacing w:before="120" w:after="120"/>
      <w:jc w:val="both"/>
    </w:pPr>
    <w:rPr>
      <w:b/>
      <w:lang w:eastAsia="en-US"/>
    </w:rPr>
  </w:style>
  <w:style w:type="paragraph" w:styleId="Closing">
    <w:name w:val="Closing"/>
    <w:basedOn w:val="Normal"/>
    <w:next w:val="Signature"/>
    <w:pPr>
      <w:widowControl/>
      <w:tabs>
        <w:tab w:val="left" w:pos="5103"/>
      </w:tabs>
      <w:spacing w:before="240" w:after="240"/>
      <w:ind w:left="5103"/>
    </w:pPr>
    <w:rPr>
      <w:lang w:eastAsia="en-US"/>
    </w:rPr>
  </w:style>
  <w:style w:type="character" w:customStyle="1" w:styleId="ClosingChar">
    <w:name w:val="Closing Char"/>
    <w:basedOn w:val="DefaultParagraphFont"/>
    <w:rPr>
      <w:rFonts w:eastAsia="MS Mincho"/>
      <w:sz w:val="24"/>
      <w:lang w:eastAsia="en-US"/>
    </w:rPr>
  </w:style>
  <w:style w:type="paragraph" w:styleId="Signature">
    <w:name w:val="Signature"/>
    <w:basedOn w:val="Normal"/>
    <w:next w:val="Contact"/>
    <w:pPr>
      <w:widowControl/>
      <w:tabs>
        <w:tab w:val="left" w:pos="5103"/>
      </w:tabs>
      <w:spacing w:before="1200"/>
      <w:ind w:left="5103"/>
      <w:jc w:val="center"/>
    </w:pPr>
    <w:rPr>
      <w:lang w:eastAsia="en-US"/>
    </w:rPr>
  </w:style>
  <w:style w:type="character" w:customStyle="1" w:styleId="SignatureChar">
    <w:name w:val="Signature Char"/>
    <w:basedOn w:val="DefaultParagraphFont"/>
    <w:rPr>
      <w:rFonts w:eastAsia="MS Mincho"/>
      <w:sz w:val="24"/>
      <w:lang w:eastAsia="en-US"/>
    </w:rPr>
  </w:style>
  <w:style w:type="paragraph" w:customStyle="1" w:styleId="Enclosures">
    <w:name w:val="Enclosures"/>
    <w:basedOn w:val="Normal"/>
    <w:next w:val="Participants"/>
    <w:pPr>
      <w:keepNext/>
      <w:keepLines/>
      <w:widowControl/>
      <w:tabs>
        <w:tab w:val="left" w:pos="5670"/>
      </w:tabs>
      <w:spacing w:before="480"/>
      <w:ind w:left="1985" w:hanging="1985"/>
    </w:pPr>
    <w:rPr>
      <w:lang w:eastAsia="en-US"/>
    </w:rPr>
  </w:style>
  <w:style w:type="paragraph" w:customStyle="1" w:styleId="Participants">
    <w:name w:val="Participants"/>
    <w:basedOn w:val="Normal"/>
    <w:next w:val="Copies"/>
    <w:pPr>
      <w:widowControl/>
      <w:tabs>
        <w:tab w:val="left" w:pos="2552"/>
        <w:tab w:val="left" w:pos="2835"/>
        <w:tab w:val="left" w:pos="5670"/>
        <w:tab w:val="left" w:pos="6379"/>
        <w:tab w:val="left" w:pos="6804"/>
      </w:tabs>
      <w:spacing w:before="480"/>
      <w:ind w:left="1985" w:hanging="1985"/>
    </w:pPr>
    <w:rPr>
      <w:lang w:eastAsia="en-US"/>
    </w:rPr>
  </w:style>
  <w:style w:type="paragraph" w:customStyle="1" w:styleId="Copies">
    <w:name w:val="Copies"/>
    <w:basedOn w:val="Normal"/>
    <w:next w:val="Normal"/>
    <w:pPr>
      <w:widowControl/>
      <w:tabs>
        <w:tab w:val="left" w:pos="2552"/>
        <w:tab w:val="left" w:pos="2835"/>
        <w:tab w:val="left" w:pos="5670"/>
        <w:tab w:val="left" w:pos="6379"/>
        <w:tab w:val="left" w:pos="6804"/>
      </w:tabs>
      <w:spacing w:before="480"/>
      <w:ind w:left="1985" w:hanging="1985"/>
    </w:pPr>
    <w:rPr>
      <w:lang w:eastAsia="en-US"/>
    </w:rPr>
  </w:style>
  <w:style w:type="paragraph" w:styleId="Date">
    <w:name w:val="Date"/>
    <w:basedOn w:val="Normal"/>
    <w:next w:val="References"/>
    <w:pPr>
      <w:widowControl/>
      <w:ind w:left="5103" w:right="-567"/>
    </w:pPr>
    <w:rPr>
      <w:lang w:eastAsia="en-US"/>
    </w:rPr>
  </w:style>
  <w:style w:type="character" w:customStyle="1" w:styleId="DateChar">
    <w:name w:val="Date Char"/>
    <w:basedOn w:val="DefaultParagraphFont"/>
    <w:rPr>
      <w:rFonts w:eastAsia="MS Mincho"/>
      <w:sz w:val="24"/>
      <w:lang w:eastAsia="en-US"/>
    </w:rPr>
  </w:style>
  <w:style w:type="paragraph" w:customStyle="1" w:styleId="References">
    <w:name w:val="References"/>
    <w:basedOn w:val="Normal"/>
    <w:next w:val="AddressTR"/>
    <w:pPr>
      <w:widowControl/>
      <w:spacing w:after="240"/>
      <w:ind w:left="5103"/>
    </w:pPr>
    <w:rPr>
      <w:sz w:val="20"/>
      <w:lang w:eastAsia="en-US"/>
    </w:rPr>
  </w:style>
  <w:style w:type="paragraph" w:styleId="DocumentMap">
    <w:name w:val="Document Map"/>
    <w:basedOn w:val="Normal"/>
    <w:pPr>
      <w:widowControl/>
      <w:shd w:val="clear" w:color="auto" w:fill="000080"/>
      <w:spacing w:after="240"/>
      <w:jc w:val="both"/>
    </w:pPr>
    <w:rPr>
      <w:rFonts w:ascii="Tahoma" w:hAnsi="Tahoma"/>
      <w:lang w:eastAsia="en-US"/>
    </w:rPr>
  </w:style>
  <w:style w:type="character" w:customStyle="1" w:styleId="DocumentMapChar">
    <w:name w:val="Document Map Char"/>
    <w:basedOn w:val="DefaultParagraphFont"/>
    <w:rPr>
      <w:rFonts w:ascii="Tahoma" w:eastAsia="MS Mincho" w:hAnsi="Tahoma"/>
      <w:sz w:val="24"/>
      <w:shd w:val="clear" w:color="auto" w:fill="000080"/>
      <w:lang w:eastAsia="en-US"/>
    </w:rPr>
  </w:style>
  <w:style w:type="paragraph" w:customStyle="1" w:styleId="DoubSign">
    <w:name w:val="DoubSign"/>
    <w:basedOn w:val="Normal"/>
    <w:next w:val="Contact"/>
    <w:pPr>
      <w:widowControl/>
      <w:tabs>
        <w:tab w:val="left" w:pos="5103"/>
      </w:tabs>
      <w:spacing w:before="1200"/>
    </w:pPr>
    <w:rPr>
      <w:lang w:eastAsia="en-US"/>
    </w:rPr>
  </w:style>
  <w:style w:type="paragraph" w:styleId="EnvelopeAddress">
    <w:name w:val="envelope address"/>
    <w:basedOn w:val="Normal"/>
    <w:pPr>
      <w:widowControl/>
      <w:jc w:val="both"/>
    </w:pPr>
    <w:rPr>
      <w:lang w:eastAsia="en-US"/>
    </w:rPr>
  </w:style>
  <w:style w:type="paragraph" w:styleId="EnvelopeReturn">
    <w:name w:val="envelope return"/>
    <w:basedOn w:val="Normal"/>
    <w:pPr>
      <w:widowControl/>
      <w:jc w:val="both"/>
    </w:pPr>
    <w:rPr>
      <w:sz w:val="20"/>
      <w:lang w:eastAsia="en-US"/>
    </w:rPr>
  </w:style>
  <w:style w:type="paragraph" w:styleId="Index1">
    <w:name w:val="index 1"/>
    <w:basedOn w:val="Normal"/>
    <w:next w:val="Normal"/>
    <w:autoRedefine/>
    <w:pPr>
      <w:widowControl/>
      <w:spacing w:after="240"/>
      <w:ind w:left="240" w:hanging="240"/>
      <w:jc w:val="both"/>
    </w:pPr>
    <w:rPr>
      <w:lang w:eastAsia="en-US"/>
    </w:rPr>
  </w:style>
  <w:style w:type="paragraph" w:styleId="Index2">
    <w:name w:val="index 2"/>
    <w:basedOn w:val="Normal"/>
    <w:next w:val="Normal"/>
    <w:autoRedefine/>
    <w:pPr>
      <w:widowControl/>
      <w:spacing w:after="240"/>
      <w:ind w:left="480" w:hanging="240"/>
      <w:jc w:val="both"/>
    </w:pPr>
    <w:rPr>
      <w:lang w:eastAsia="en-US"/>
    </w:rPr>
  </w:style>
  <w:style w:type="paragraph" w:styleId="Index3">
    <w:name w:val="index 3"/>
    <w:basedOn w:val="Normal"/>
    <w:next w:val="Normal"/>
    <w:autoRedefine/>
    <w:pPr>
      <w:widowControl/>
      <w:spacing w:after="240"/>
      <w:ind w:left="720" w:hanging="240"/>
      <w:jc w:val="both"/>
    </w:pPr>
    <w:rPr>
      <w:lang w:eastAsia="en-US"/>
    </w:rPr>
  </w:style>
  <w:style w:type="paragraph" w:styleId="Index4">
    <w:name w:val="index 4"/>
    <w:basedOn w:val="Normal"/>
    <w:next w:val="Normal"/>
    <w:autoRedefine/>
    <w:pPr>
      <w:widowControl/>
      <w:spacing w:after="240"/>
      <w:ind w:left="960" w:hanging="240"/>
      <w:jc w:val="both"/>
    </w:pPr>
    <w:rPr>
      <w:lang w:eastAsia="en-US"/>
    </w:rPr>
  </w:style>
  <w:style w:type="paragraph" w:styleId="Index5">
    <w:name w:val="index 5"/>
    <w:basedOn w:val="Normal"/>
    <w:next w:val="Normal"/>
    <w:autoRedefine/>
    <w:pPr>
      <w:widowControl/>
      <w:spacing w:after="240"/>
      <w:ind w:left="1200" w:hanging="240"/>
      <w:jc w:val="both"/>
    </w:pPr>
    <w:rPr>
      <w:lang w:eastAsia="en-US"/>
    </w:rPr>
  </w:style>
  <w:style w:type="paragraph" w:styleId="Index6">
    <w:name w:val="index 6"/>
    <w:basedOn w:val="Normal"/>
    <w:next w:val="Normal"/>
    <w:autoRedefine/>
    <w:pPr>
      <w:widowControl/>
      <w:spacing w:after="240"/>
      <w:ind w:left="1440" w:hanging="240"/>
      <w:jc w:val="both"/>
    </w:pPr>
    <w:rPr>
      <w:lang w:eastAsia="en-US"/>
    </w:rPr>
  </w:style>
  <w:style w:type="paragraph" w:styleId="Index7">
    <w:name w:val="index 7"/>
    <w:basedOn w:val="Normal"/>
    <w:next w:val="Normal"/>
    <w:autoRedefine/>
    <w:pPr>
      <w:widowControl/>
      <w:spacing w:after="240"/>
      <w:ind w:left="1680" w:hanging="240"/>
      <w:jc w:val="both"/>
    </w:pPr>
    <w:rPr>
      <w:lang w:eastAsia="en-US"/>
    </w:rPr>
  </w:style>
  <w:style w:type="paragraph" w:styleId="Index8">
    <w:name w:val="index 8"/>
    <w:basedOn w:val="Normal"/>
    <w:next w:val="Normal"/>
    <w:autoRedefine/>
    <w:pPr>
      <w:widowControl/>
      <w:spacing w:after="240"/>
      <w:ind w:left="1920" w:hanging="240"/>
      <w:jc w:val="both"/>
    </w:pPr>
    <w:rPr>
      <w:lang w:eastAsia="en-US"/>
    </w:rPr>
  </w:style>
  <w:style w:type="paragraph" w:styleId="Index9">
    <w:name w:val="index 9"/>
    <w:basedOn w:val="Normal"/>
    <w:next w:val="Normal"/>
    <w:autoRedefine/>
    <w:pPr>
      <w:widowControl/>
      <w:spacing w:after="240"/>
      <w:ind w:left="2160" w:hanging="240"/>
      <w:jc w:val="both"/>
    </w:pPr>
    <w:rPr>
      <w:lang w:eastAsia="en-US"/>
    </w:rPr>
  </w:style>
  <w:style w:type="paragraph" w:styleId="IndexHeading">
    <w:name w:val="index heading"/>
    <w:basedOn w:val="Normal"/>
    <w:next w:val="Index1"/>
    <w:pPr>
      <w:widowControl/>
      <w:spacing w:after="240"/>
      <w:jc w:val="both"/>
    </w:pPr>
    <w:rPr>
      <w:rFonts w:ascii="Arial" w:hAnsi="Arial"/>
      <w:b/>
      <w:lang w:eastAsia="en-US"/>
    </w:rPr>
  </w:style>
  <w:style w:type="paragraph" w:styleId="List">
    <w:name w:val="List"/>
    <w:basedOn w:val="Normal"/>
    <w:pPr>
      <w:widowControl/>
      <w:spacing w:after="240"/>
      <w:ind w:left="283" w:hanging="283"/>
      <w:jc w:val="both"/>
    </w:pPr>
    <w:rPr>
      <w:lang w:eastAsia="en-US"/>
    </w:rPr>
  </w:style>
  <w:style w:type="paragraph" w:styleId="List2">
    <w:name w:val="List 2"/>
    <w:basedOn w:val="Normal"/>
    <w:pPr>
      <w:widowControl/>
      <w:spacing w:after="240"/>
      <w:ind w:left="566" w:hanging="283"/>
      <w:jc w:val="both"/>
    </w:pPr>
    <w:rPr>
      <w:lang w:eastAsia="en-US"/>
    </w:rPr>
  </w:style>
  <w:style w:type="paragraph" w:styleId="List3">
    <w:name w:val="List 3"/>
    <w:basedOn w:val="Normal"/>
    <w:pPr>
      <w:widowControl/>
      <w:spacing w:after="240"/>
      <w:ind w:left="849" w:hanging="283"/>
      <w:jc w:val="both"/>
    </w:pPr>
    <w:rPr>
      <w:lang w:eastAsia="en-US"/>
    </w:rPr>
  </w:style>
  <w:style w:type="paragraph" w:styleId="List4">
    <w:name w:val="List 4"/>
    <w:basedOn w:val="Normal"/>
    <w:pPr>
      <w:widowControl/>
      <w:spacing w:after="240"/>
      <w:ind w:left="1132" w:hanging="283"/>
      <w:jc w:val="both"/>
    </w:pPr>
    <w:rPr>
      <w:lang w:eastAsia="en-US"/>
    </w:rPr>
  </w:style>
  <w:style w:type="paragraph" w:styleId="List5">
    <w:name w:val="List 5"/>
    <w:basedOn w:val="Normal"/>
    <w:pPr>
      <w:widowControl/>
      <w:spacing w:after="240"/>
      <w:ind w:left="1415" w:hanging="283"/>
      <w:jc w:val="both"/>
    </w:pPr>
    <w:rPr>
      <w:lang w:eastAsia="en-US"/>
    </w:rPr>
  </w:style>
  <w:style w:type="paragraph" w:styleId="ListBullet">
    <w:name w:val="List Bullet"/>
    <w:basedOn w:val="Normal"/>
    <w:pPr>
      <w:widowControl/>
      <w:numPr>
        <w:numId w:val="15"/>
      </w:numPr>
      <w:spacing w:after="240"/>
      <w:jc w:val="both"/>
    </w:pPr>
    <w:rPr>
      <w:lang w:eastAsia="en-US"/>
    </w:rPr>
  </w:style>
  <w:style w:type="paragraph" w:styleId="ListBullet2">
    <w:name w:val="List Bullet 2"/>
    <w:basedOn w:val="Text2"/>
    <w:pPr>
      <w:numPr>
        <w:numId w:val="17"/>
      </w:numPr>
      <w:tabs>
        <w:tab w:val="clear" w:pos="2160"/>
        <w:tab w:val="left" w:pos="794"/>
      </w:tabs>
    </w:pPr>
  </w:style>
  <w:style w:type="paragraph" w:styleId="ListBullet3">
    <w:name w:val="List Bullet 3"/>
    <w:basedOn w:val="Text3"/>
    <w:pPr>
      <w:numPr>
        <w:numId w:val="18"/>
      </w:numPr>
      <w:tabs>
        <w:tab w:val="clear" w:pos="2302"/>
        <w:tab w:val="left" w:pos="1633"/>
      </w:tabs>
    </w:pPr>
  </w:style>
  <w:style w:type="paragraph" w:styleId="ListBullet4">
    <w:name w:val="List Bullet 4"/>
    <w:basedOn w:val="Text4"/>
    <w:pPr>
      <w:numPr>
        <w:numId w:val="19"/>
      </w:numPr>
    </w:pPr>
  </w:style>
  <w:style w:type="paragraph" w:styleId="ListBullet5">
    <w:name w:val="List Bullet 5"/>
    <w:basedOn w:val="Normal"/>
    <w:autoRedefine/>
    <w:pPr>
      <w:widowControl/>
      <w:numPr>
        <w:numId w:val="13"/>
      </w:numPr>
      <w:spacing w:after="240"/>
      <w:jc w:val="both"/>
    </w:pPr>
    <w:rPr>
      <w:lang w:eastAsia="en-US"/>
    </w:rPr>
  </w:style>
  <w:style w:type="paragraph" w:styleId="ListContinue">
    <w:name w:val="List Continue"/>
    <w:basedOn w:val="Normal"/>
    <w:pPr>
      <w:widowControl/>
      <w:spacing w:after="120"/>
      <w:ind w:left="283"/>
      <w:jc w:val="both"/>
    </w:pPr>
    <w:rPr>
      <w:lang w:eastAsia="en-US"/>
    </w:rPr>
  </w:style>
  <w:style w:type="paragraph" w:styleId="ListContinue2">
    <w:name w:val="List Continue 2"/>
    <w:basedOn w:val="Normal"/>
    <w:pPr>
      <w:widowControl/>
      <w:spacing w:after="120"/>
      <w:ind w:left="566"/>
      <w:jc w:val="both"/>
    </w:pPr>
    <w:rPr>
      <w:lang w:eastAsia="en-US"/>
    </w:rPr>
  </w:style>
  <w:style w:type="paragraph" w:styleId="ListContinue3">
    <w:name w:val="List Continue 3"/>
    <w:basedOn w:val="Normal"/>
    <w:pPr>
      <w:widowControl/>
      <w:spacing w:after="120"/>
      <w:ind w:left="849"/>
      <w:jc w:val="both"/>
    </w:pPr>
    <w:rPr>
      <w:lang w:eastAsia="en-US"/>
    </w:rPr>
  </w:style>
  <w:style w:type="paragraph" w:styleId="ListContinue4">
    <w:name w:val="List Continue 4"/>
    <w:basedOn w:val="Normal"/>
    <w:pPr>
      <w:widowControl/>
      <w:spacing w:after="120"/>
      <w:ind w:left="1132"/>
      <w:jc w:val="both"/>
    </w:pPr>
    <w:rPr>
      <w:lang w:eastAsia="en-US"/>
    </w:rPr>
  </w:style>
  <w:style w:type="paragraph" w:styleId="ListContinue5">
    <w:name w:val="List Continue 5"/>
    <w:basedOn w:val="Normal"/>
    <w:pPr>
      <w:widowControl/>
      <w:spacing w:after="120"/>
      <w:ind w:left="1415"/>
      <w:jc w:val="both"/>
    </w:pPr>
    <w:rPr>
      <w:lang w:eastAsia="en-US"/>
    </w:rPr>
  </w:style>
  <w:style w:type="paragraph" w:styleId="ListNumber">
    <w:name w:val="List Number"/>
    <w:basedOn w:val="Normal"/>
    <w:pPr>
      <w:widowControl/>
      <w:spacing w:after="240"/>
      <w:jc w:val="both"/>
    </w:pPr>
    <w:rPr>
      <w:lang w:eastAsia="en-US"/>
    </w:rPr>
  </w:style>
  <w:style w:type="paragraph" w:styleId="ListNumber2">
    <w:name w:val="List Number 2"/>
    <w:basedOn w:val="Text2"/>
    <w:pPr>
      <w:tabs>
        <w:tab w:val="clear" w:pos="2160"/>
        <w:tab w:val="left" w:pos="1077"/>
      </w:tabs>
    </w:pPr>
  </w:style>
  <w:style w:type="paragraph" w:styleId="ListNumber3">
    <w:name w:val="List Number 3"/>
    <w:basedOn w:val="Text3"/>
    <w:pPr>
      <w:tabs>
        <w:tab w:val="clear" w:pos="2302"/>
        <w:tab w:val="left" w:pos="1916"/>
      </w:tabs>
    </w:pPr>
  </w:style>
  <w:style w:type="paragraph" w:styleId="ListNumber4">
    <w:name w:val="List Number 4"/>
    <w:basedOn w:val="Text4"/>
  </w:style>
  <w:style w:type="paragraph" w:styleId="ListNumber5">
    <w:name w:val="List Number 5"/>
    <w:basedOn w:val="Normal"/>
    <w:pPr>
      <w:widowControl/>
      <w:numPr>
        <w:numId w:val="14"/>
      </w:numPr>
      <w:spacing w:after="240"/>
      <w:jc w:val="both"/>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character" w:customStyle="1" w:styleId="MacroTextChar">
    <w:name w:val="Macro Text Char"/>
    <w:basedOn w:val="DefaultParagraphFont"/>
    <w:rPr>
      <w:rFonts w:ascii="Courier New" w:eastAsia="MS Mincho" w:hAnsi="Courier New"/>
      <w:lang w:eastAsia="en-US"/>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lang w:eastAsia="en-US"/>
    </w:rPr>
  </w:style>
  <w:style w:type="character" w:customStyle="1" w:styleId="MessageHeaderChar">
    <w:name w:val="Message Header Char"/>
    <w:basedOn w:val="DefaultParagraphFont"/>
    <w:rPr>
      <w:rFonts w:ascii="Arial" w:eastAsia="MS Mincho" w:hAnsi="Arial"/>
      <w:sz w:val="24"/>
      <w:shd w:val="clear" w:color="auto" w:fill="auto"/>
      <w:lang w:eastAsia="en-US"/>
    </w:rPr>
  </w:style>
  <w:style w:type="paragraph" w:styleId="NormalIndent">
    <w:name w:val="Normal Indent"/>
    <w:basedOn w:val="Normal"/>
    <w:pPr>
      <w:widowControl/>
      <w:spacing w:after="240"/>
      <w:ind w:left="720"/>
      <w:jc w:val="both"/>
    </w:pPr>
    <w:rPr>
      <w:lang w:eastAsia="en-US"/>
    </w:rPr>
  </w:style>
  <w:style w:type="paragraph" w:styleId="NoteHeading">
    <w:name w:val="Note Heading"/>
    <w:basedOn w:val="Normal"/>
    <w:next w:val="Normal"/>
    <w:pPr>
      <w:widowControl/>
      <w:spacing w:after="240"/>
      <w:jc w:val="both"/>
    </w:pPr>
    <w:rPr>
      <w:lang w:eastAsia="en-US"/>
    </w:rPr>
  </w:style>
  <w:style w:type="character" w:customStyle="1" w:styleId="NoteHeadingChar">
    <w:name w:val="Note Heading Char"/>
    <w:basedOn w:val="DefaultParagraphFont"/>
    <w:rPr>
      <w:rFonts w:eastAsia="MS Mincho"/>
      <w:sz w:val="24"/>
      <w:lang w:eastAsia="en-US"/>
    </w:rPr>
  </w:style>
  <w:style w:type="paragraph" w:customStyle="1" w:styleId="NoteHead">
    <w:name w:val="NoteHead"/>
    <w:basedOn w:val="Normal"/>
    <w:next w:val="Subject"/>
    <w:pPr>
      <w:widowControl/>
      <w:spacing w:before="720" w:after="720"/>
      <w:jc w:val="center"/>
    </w:pPr>
    <w:rPr>
      <w:b/>
      <w:smallCaps/>
      <w:lang w:eastAsia="en-US"/>
    </w:rPr>
  </w:style>
  <w:style w:type="paragraph" w:customStyle="1" w:styleId="Subject">
    <w:name w:val="Subject"/>
    <w:basedOn w:val="Normal"/>
    <w:next w:val="Normal"/>
    <w:pPr>
      <w:widowControl/>
      <w:spacing w:after="480"/>
      <w:ind w:left="1531" w:hanging="1531"/>
    </w:pPr>
    <w:rPr>
      <w:b/>
      <w:lang w:eastAsia="en-US"/>
    </w:rPr>
  </w:style>
  <w:style w:type="paragraph" w:customStyle="1" w:styleId="NoteList">
    <w:name w:val="NoteList"/>
    <w:basedOn w:val="Normal"/>
    <w:next w:val="Subject"/>
    <w:pPr>
      <w:widowControl/>
      <w:tabs>
        <w:tab w:val="left" w:pos="5823"/>
      </w:tabs>
      <w:spacing w:before="720" w:after="720"/>
      <w:ind w:left="5104" w:hanging="3119"/>
    </w:pPr>
    <w:rPr>
      <w:b/>
      <w:smallCaps/>
      <w:lang w:eastAsia="en-US"/>
    </w:rPr>
  </w:style>
  <w:style w:type="paragraph" w:customStyle="1" w:styleId="NumPar1">
    <w:name w:val="NumPar 1"/>
    <w:basedOn w:val="Heading1"/>
    <w:next w:val="Text1"/>
    <w:pPr>
      <w:keepNext w:val="0"/>
      <w:numPr>
        <w:numId w:val="0"/>
      </w:numPr>
      <w:tabs>
        <w:tab w:val="left" w:pos="480"/>
      </w:tabs>
      <w:spacing w:before="0" w:after="240"/>
      <w:ind w:left="480" w:hanging="480"/>
    </w:pPr>
    <w:rPr>
      <w:b w:val="0"/>
      <w:smallCaps w:val="0"/>
      <w:lang w:eastAsia="en-US"/>
    </w:rPr>
  </w:style>
  <w:style w:type="paragraph" w:customStyle="1" w:styleId="NumPar2">
    <w:name w:val="NumPar 2"/>
    <w:basedOn w:val="Heading2"/>
    <w:next w:val="Text2"/>
    <w:pPr>
      <w:keepNext w:val="0"/>
      <w:numPr>
        <w:ilvl w:val="0"/>
        <w:numId w:val="0"/>
      </w:numPr>
      <w:tabs>
        <w:tab w:val="left" w:pos="1080"/>
      </w:tabs>
      <w:spacing w:before="0" w:after="240"/>
      <w:ind w:left="1080" w:hanging="600"/>
    </w:pPr>
    <w:rPr>
      <w:b w:val="0"/>
      <w:lang w:eastAsia="en-US"/>
    </w:rPr>
  </w:style>
  <w:style w:type="paragraph" w:customStyle="1" w:styleId="NumPar3">
    <w:name w:val="NumPar 3"/>
    <w:basedOn w:val="Heading3"/>
    <w:next w:val="Text3"/>
    <w:pPr>
      <w:keepNext w:val="0"/>
      <w:numPr>
        <w:ilvl w:val="0"/>
        <w:numId w:val="0"/>
      </w:numPr>
      <w:tabs>
        <w:tab w:val="left" w:pos="1920"/>
      </w:tabs>
      <w:spacing w:before="0" w:after="240"/>
      <w:ind w:left="1920" w:hanging="840"/>
    </w:pPr>
    <w:rPr>
      <w:i w:val="0"/>
      <w:lang w:eastAsia="en-US"/>
    </w:rPr>
  </w:style>
  <w:style w:type="paragraph" w:customStyle="1" w:styleId="NumPar4">
    <w:name w:val="NumPar 4"/>
    <w:basedOn w:val="Heading4"/>
    <w:next w:val="Text4"/>
    <w:pPr>
      <w:keepNext w:val="0"/>
      <w:numPr>
        <w:ilvl w:val="0"/>
        <w:numId w:val="0"/>
      </w:numPr>
      <w:tabs>
        <w:tab w:val="left" w:pos="2880"/>
      </w:tabs>
      <w:spacing w:before="0" w:after="240"/>
      <w:ind w:left="2880" w:hanging="960"/>
    </w:pPr>
    <w:rPr>
      <w:lang w:eastAsia="en-US"/>
    </w:rPr>
  </w:style>
  <w:style w:type="paragraph" w:styleId="Salutation">
    <w:name w:val="Salutation"/>
    <w:basedOn w:val="Normal"/>
    <w:next w:val="Normal"/>
    <w:pPr>
      <w:widowControl/>
      <w:spacing w:after="240"/>
      <w:jc w:val="both"/>
    </w:pPr>
    <w:rPr>
      <w:lang w:eastAsia="en-US"/>
    </w:rPr>
  </w:style>
  <w:style w:type="character" w:customStyle="1" w:styleId="SalutationChar">
    <w:name w:val="Salutation Char"/>
    <w:basedOn w:val="DefaultParagraphFont"/>
    <w:rPr>
      <w:rFonts w:eastAsia="MS Mincho"/>
      <w:sz w:val="24"/>
      <w:lang w:eastAsia="en-US"/>
    </w:rPr>
  </w:style>
  <w:style w:type="paragraph" w:styleId="TableofAuthorities">
    <w:name w:val="table of authorities"/>
    <w:basedOn w:val="Normal"/>
    <w:next w:val="Normal"/>
    <w:pPr>
      <w:widowControl/>
      <w:spacing w:after="240"/>
      <w:ind w:left="240" w:hanging="240"/>
      <w:jc w:val="both"/>
    </w:pPr>
    <w:rPr>
      <w:lang w:eastAsia="en-US"/>
    </w:rPr>
  </w:style>
  <w:style w:type="paragraph" w:styleId="TableofFigures">
    <w:name w:val="table of figures"/>
    <w:basedOn w:val="Normal"/>
    <w:next w:val="Normal"/>
    <w:pPr>
      <w:widowControl/>
      <w:spacing w:after="240"/>
      <w:ind w:left="480" w:hanging="480"/>
      <w:jc w:val="both"/>
    </w:pPr>
    <w:rPr>
      <w:lang w:eastAsia="en-US"/>
    </w:rPr>
  </w:style>
  <w:style w:type="paragraph" w:styleId="TOAHeading">
    <w:name w:val="toa heading"/>
    <w:basedOn w:val="Normal"/>
    <w:next w:val="Normal"/>
    <w:pPr>
      <w:widowControl/>
      <w:spacing w:before="120" w:after="240"/>
      <w:jc w:val="both"/>
    </w:pPr>
    <w:rPr>
      <w:rFonts w:ascii="Arial" w:hAnsi="Arial"/>
      <w:b/>
      <w:lang w:eastAsia="en-US"/>
    </w:rPr>
  </w:style>
  <w:style w:type="paragraph" w:customStyle="1" w:styleId="YReferences">
    <w:name w:val="YReferences"/>
    <w:basedOn w:val="Normal"/>
    <w:next w:val="Normal"/>
    <w:pPr>
      <w:widowControl/>
      <w:spacing w:after="480"/>
      <w:ind w:left="1531" w:hanging="1531"/>
      <w:jc w:val="both"/>
    </w:pPr>
    <w:rPr>
      <w:lang w:eastAsia="en-US"/>
    </w:rPr>
  </w:style>
  <w:style w:type="paragraph" w:customStyle="1" w:styleId="ListBullet1">
    <w:name w:val="List Bullet 1"/>
    <w:basedOn w:val="Text1"/>
    <w:pPr>
      <w:numPr>
        <w:numId w:val="16"/>
      </w:numPr>
    </w:pPr>
  </w:style>
  <w:style w:type="paragraph" w:customStyle="1" w:styleId="ListDash1">
    <w:name w:val="List Dash 1"/>
    <w:basedOn w:val="Text1"/>
    <w:pPr>
      <w:numPr>
        <w:numId w:val="20"/>
      </w:numPr>
    </w:pPr>
  </w:style>
  <w:style w:type="paragraph" w:customStyle="1" w:styleId="ListDash2">
    <w:name w:val="List Dash 2"/>
    <w:basedOn w:val="Text2"/>
    <w:pPr>
      <w:numPr>
        <w:numId w:val="21"/>
      </w:numPr>
      <w:tabs>
        <w:tab w:val="clear" w:pos="2160"/>
        <w:tab w:val="left" w:pos="794"/>
      </w:tabs>
    </w:pPr>
  </w:style>
  <w:style w:type="paragraph" w:customStyle="1" w:styleId="ListDash3">
    <w:name w:val="List Dash 3"/>
    <w:basedOn w:val="Text3"/>
    <w:pPr>
      <w:numPr>
        <w:numId w:val="22"/>
      </w:numPr>
      <w:tabs>
        <w:tab w:val="clear" w:pos="2302"/>
        <w:tab w:val="left" w:pos="1633"/>
      </w:tabs>
    </w:pPr>
  </w:style>
  <w:style w:type="paragraph" w:customStyle="1" w:styleId="ListDash4">
    <w:name w:val="List Dash 4"/>
    <w:basedOn w:val="Text4"/>
    <w:pPr>
      <w:numPr>
        <w:numId w:val="23"/>
      </w:numPr>
    </w:pPr>
  </w:style>
  <w:style w:type="paragraph" w:customStyle="1" w:styleId="ListNumberLevel2">
    <w:name w:val="List Number (Level 2)"/>
    <w:basedOn w:val="Normal"/>
    <w:pPr>
      <w:widowControl/>
      <w:spacing w:after="240"/>
      <w:jc w:val="both"/>
    </w:pPr>
    <w:rPr>
      <w:lang w:eastAsia="en-US"/>
    </w:rPr>
  </w:style>
  <w:style w:type="paragraph" w:customStyle="1" w:styleId="ListNumberLevel3">
    <w:name w:val="List Number (Level 3)"/>
    <w:basedOn w:val="Normal"/>
    <w:pPr>
      <w:widowControl/>
      <w:spacing w:after="240"/>
      <w:jc w:val="both"/>
    </w:pPr>
    <w:rPr>
      <w:lang w:eastAsia="en-US"/>
    </w:rPr>
  </w:style>
  <w:style w:type="paragraph" w:customStyle="1" w:styleId="ListNumberLevel4">
    <w:name w:val="List Number (Level 4)"/>
    <w:basedOn w:val="Normal"/>
    <w:pPr>
      <w:widowControl/>
      <w:numPr>
        <w:numId w:val="24"/>
      </w:numPr>
      <w:spacing w:after="240"/>
      <w:jc w:val="both"/>
    </w:pPr>
    <w:rPr>
      <w:lang w:eastAsia="en-US"/>
    </w:r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25"/>
      </w:numPr>
    </w:pPr>
  </w:style>
  <w:style w:type="paragraph" w:customStyle="1" w:styleId="ListNumber2Level2">
    <w:name w:val="List Number 2 (Level 2)"/>
    <w:basedOn w:val="Text2"/>
    <w:pPr>
      <w:tabs>
        <w:tab w:val="clear" w:pos="2160"/>
        <w:tab w:val="left" w:pos="1077"/>
      </w:tabs>
    </w:pPr>
  </w:style>
  <w:style w:type="paragraph" w:customStyle="1" w:styleId="ListNumber2Level3">
    <w:name w:val="List Number 2 (Level 3)"/>
    <w:basedOn w:val="Text2"/>
    <w:pPr>
      <w:tabs>
        <w:tab w:val="clear" w:pos="2160"/>
        <w:tab w:val="left" w:pos="1077"/>
      </w:tabs>
    </w:pPr>
  </w:style>
  <w:style w:type="paragraph" w:customStyle="1" w:styleId="ListNumber2Level4">
    <w:name w:val="List Number 2 (Level 4)"/>
    <w:basedOn w:val="Text2"/>
    <w:pPr>
      <w:numPr>
        <w:numId w:val="26"/>
      </w:numPr>
      <w:tabs>
        <w:tab w:val="clear" w:pos="2160"/>
        <w:tab w:val="left" w:pos="3203"/>
      </w:tabs>
    </w:pPr>
  </w:style>
  <w:style w:type="paragraph" w:customStyle="1" w:styleId="ListNumber3Level2">
    <w:name w:val="List Number 3 (Level 2)"/>
    <w:basedOn w:val="Text3"/>
    <w:pPr>
      <w:tabs>
        <w:tab w:val="clear" w:pos="2302"/>
        <w:tab w:val="left" w:pos="1916"/>
      </w:tabs>
    </w:pPr>
  </w:style>
  <w:style w:type="paragraph" w:customStyle="1" w:styleId="ListNumber3Level3">
    <w:name w:val="List Number 3 (Level 3)"/>
    <w:basedOn w:val="Text3"/>
    <w:pPr>
      <w:tabs>
        <w:tab w:val="clear" w:pos="2302"/>
        <w:tab w:val="left" w:pos="1916"/>
      </w:tabs>
    </w:pPr>
  </w:style>
  <w:style w:type="paragraph" w:customStyle="1" w:styleId="ListNumber3Level4">
    <w:name w:val="List Number 3 (Level 4)"/>
    <w:basedOn w:val="Text3"/>
    <w:pPr>
      <w:numPr>
        <w:numId w:val="27"/>
      </w:numPr>
      <w:tabs>
        <w:tab w:val="clear" w:pos="2302"/>
        <w:tab w:val="left" w:pos="1207"/>
      </w:tabs>
    </w:pPr>
  </w:style>
  <w:style w:type="paragraph" w:customStyle="1" w:styleId="ListNumber4Level2">
    <w:name w:val="List Number 4 (Level 2)"/>
    <w:basedOn w:val="Text4"/>
  </w:style>
  <w:style w:type="paragraph" w:customStyle="1" w:styleId="ListNumber4Level3">
    <w:name w:val="List Number 4 (Level 3)"/>
    <w:basedOn w:val="Text4"/>
  </w:style>
  <w:style w:type="paragraph" w:customStyle="1" w:styleId="ListNumber4Level4">
    <w:name w:val="List Number 4 (Level 4)"/>
    <w:basedOn w:val="Text4"/>
    <w:pPr>
      <w:numPr>
        <w:numId w:val="28"/>
      </w:numPr>
    </w:pPr>
  </w:style>
  <w:style w:type="paragraph" w:styleId="TOCHeading">
    <w:name w:val="TOC Heading"/>
    <w:basedOn w:val="Normal"/>
    <w:next w:val="Normal"/>
    <w:pPr>
      <w:keepNext/>
      <w:widowControl/>
      <w:spacing w:before="240" w:after="240"/>
      <w:jc w:val="center"/>
    </w:pPr>
    <w:rPr>
      <w:b/>
      <w:lang w:eastAsia="en-US"/>
    </w:rPr>
  </w:style>
  <w:style w:type="paragraph" w:customStyle="1" w:styleId="Contact">
    <w:name w:val="Contact"/>
    <w:basedOn w:val="Normal"/>
    <w:next w:val="Normal"/>
    <w:pPr>
      <w:widowControl/>
      <w:spacing w:before="480"/>
      <w:ind w:left="567" w:hanging="567"/>
    </w:pPr>
    <w:rPr>
      <w:lang w:eastAsia="en-US"/>
    </w:rPr>
  </w:style>
  <w:style w:type="paragraph" w:customStyle="1" w:styleId="DisclaimerNotice">
    <w:name w:val="Disclaimer Notice"/>
    <w:basedOn w:val="Normal"/>
    <w:next w:val="AddressTR"/>
    <w:pPr>
      <w:widowControl/>
      <w:spacing w:after="240"/>
      <w:ind w:left="5103"/>
    </w:pPr>
    <w:rPr>
      <w:i/>
      <w:sz w:val="20"/>
      <w:lang w:eastAsia="en-US"/>
    </w:rPr>
  </w:style>
  <w:style w:type="paragraph" w:customStyle="1" w:styleId="Disclaimer">
    <w:name w:val="Disclaimer"/>
    <w:basedOn w:val="Normal"/>
    <w:pPr>
      <w:keepLines/>
      <w:widowControl/>
      <w:pBdr>
        <w:top w:val="single" w:sz="4" w:space="1" w:color="000000"/>
      </w:pBdr>
      <w:spacing w:before="480"/>
      <w:jc w:val="both"/>
    </w:pPr>
    <w:rPr>
      <w:i/>
      <w:lang w:eastAsia="en-US"/>
    </w:rPr>
  </w:style>
  <w:style w:type="paragraph" w:customStyle="1" w:styleId="DisclaimerSJ">
    <w:name w:val="Disclaimer_SJ"/>
    <w:basedOn w:val="Normal"/>
    <w:next w:val="Normal"/>
    <w:pPr>
      <w:widowControl/>
      <w:jc w:val="both"/>
    </w:pPr>
    <w:rPr>
      <w:rFonts w:ascii="Arial" w:hAnsi="Arial"/>
      <w:b/>
      <w:sz w:val="16"/>
      <w:lang w:eastAsia="en-US"/>
    </w:rPr>
  </w:style>
  <w:style w:type="paragraph" w:customStyle="1" w:styleId="Designator">
    <w:name w:val="Designator"/>
    <w:basedOn w:val="Normal"/>
    <w:pPr>
      <w:widowControl/>
      <w:jc w:val="center"/>
    </w:pPr>
    <w:rPr>
      <w:b/>
      <w:caps/>
      <w:sz w:val="32"/>
      <w:lang w:eastAsia="en-US"/>
    </w:rPr>
  </w:style>
  <w:style w:type="paragraph" w:customStyle="1" w:styleId="Releasable">
    <w:name w:val="Releasable"/>
    <w:basedOn w:val="Normal"/>
    <w:pPr>
      <w:widowControl/>
      <w:jc w:val="center"/>
    </w:pPr>
    <w:rPr>
      <w:b/>
      <w:caps/>
      <w:sz w:val="32"/>
      <w:lang w:val="de-DE" w:eastAsia="en-US"/>
    </w:rPr>
  </w:style>
  <w:style w:type="paragraph" w:customStyle="1" w:styleId="RUE">
    <w:name w:val="RUE"/>
    <w:basedOn w:val="Normal"/>
    <w:pPr>
      <w:widowControl/>
      <w:jc w:val="center"/>
    </w:pPr>
    <w:rPr>
      <w:b/>
      <w:caps/>
      <w:sz w:val="32"/>
      <w:lang w:val="de-DE" w:eastAsia="en-US"/>
    </w:rPr>
  </w:style>
  <w:style w:type="paragraph" w:customStyle="1" w:styleId="ConfidentialUE">
    <w:name w:val="Confidential UE"/>
    <w:basedOn w:val="Normal"/>
    <w:pPr>
      <w:widowControl/>
      <w:jc w:val="center"/>
    </w:pPr>
    <w:rPr>
      <w:b/>
      <w:caps/>
      <w:sz w:val="32"/>
      <w:lang w:eastAsia="en-US"/>
    </w:rPr>
  </w:style>
  <w:style w:type="paragraph" w:customStyle="1" w:styleId="TrsSecretUE">
    <w:name w:val="Très Secret UE"/>
    <w:basedOn w:val="Normal"/>
    <w:pPr>
      <w:widowControl/>
      <w:jc w:val="center"/>
    </w:pPr>
    <w:rPr>
      <w:b/>
      <w:caps/>
      <w:color w:val="FF0000"/>
      <w:sz w:val="32"/>
      <w:lang w:eastAsia="en-US"/>
    </w:rPr>
  </w:style>
  <w:style w:type="paragraph" w:customStyle="1" w:styleId="SecretUE">
    <w:name w:val="Secret UE"/>
    <w:basedOn w:val="Normal"/>
    <w:pPr>
      <w:widowControl/>
      <w:jc w:val="center"/>
    </w:pPr>
    <w:rPr>
      <w:b/>
      <w:caps/>
      <w:color w:val="FF0000"/>
      <w:sz w:val="32"/>
      <w:lang w:eastAsia="en-US"/>
    </w:rPr>
  </w:style>
  <w:style w:type="character" w:customStyle="1" w:styleId="NoSpacingChar">
    <w:name w:val="No Spacing Char"/>
    <w:basedOn w:val="DefaultParagraphFont"/>
    <w:rPr>
      <w:rFonts w:eastAsia="MS Mincho"/>
      <w:color w:val="000000"/>
      <w:sz w:val="24"/>
      <w:szCs w:val="24"/>
      <w:lang w:val="en-US"/>
    </w:rPr>
  </w:style>
  <w:style w:type="paragraph" w:customStyle="1" w:styleId="NormalHeading2">
    <w:name w:val="Normal Heading 2"/>
    <w:basedOn w:val="Normal"/>
    <w:pPr>
      <w:tabs>
        <w:tab w:val="left" w:pos="567"/>
        <w:tab w:val="left" w:pos="851"/>
        <w:tab w:val="left" w:pos="1134"/>
        <w:tab w:val="left" w:pos="1418"/>
        <w:tab w:val="left" w:pos="1701"/>
      </w:tabs>
      <w:spacing w:before="180" w:after="120"/>
      <w:ind w:left="567" w:hanging="567"/>
      <w:jc w:val="both"/>
    </w:pPr>
    <w:rPr>
      <w:b/>
      <w:bCs/>
      <w:lang w:eastAsia="en-US"/>
    </w:rPr>
  </w:style>
  <w:style w:type="character" w:customStyle="1" w:styleId="NormalHeading2Char">
    <w:name w:val="Normal Heading 2 Char"/>
    <w:rPr>
      <w:rFonts w:eastAsia="MS Mincho"/>
      <w:b/>
      <w:bCs/>
      <w:sz w:val="22"/>
      <w:lang w:eastAsia="en-US"/>
    </w:rPr>
  </w:style>
  <w:style w:type="paragraph" w:customStyle="1" w:styleId="Normal1">
    <w:name w:val="Normal 1"/>
    <w:basedOn w:val="Normal"/>
    <w:pPr>
      <w:tabs>
        <w:tab w:val="left" w:pos="567"/>
        <w:tab w:val="left" w:pos="851"/>
        <w:tab w:val="left" w:pos="1134"/>
        <w:tab w:val="left" w:pos="1418"/>
        <w:tab w:val="left" w:pos="1701"/>
      </w:tabs>
      <w:spacing w:before="60" w:after="60"/>
      <w:ind w:left="567"/>
      <w:jc w:val="both"/>
    </w:pPr>
    <w:rPr>
      <w:lang w:eastAsia="en-US"/>
    </w:rPr>
  </w:style>
  <w:style w:type="character" w:customStyle="1" w:styleId="Normal1Char">
    <w:name w:val="Normal 1 Char"/>
    <w:rPr>
      <w:rFonts w:eastAsia="MS Mincho"/>
      <w:sz w:val="22"/>
      <w:lang w:eastAsia="en-US"/>
    </w:rPr>
  </w:style>
  <w:style w:type="paragraph" w:customStyle="1" w:styleId="Normal10">
    <w:name w:val="Normal1"/>
    <w:pPr>
      <w:suppressAutoHyphens/>
      <w:jc w:val="both"/>
    </w:pPr>
    <w:rPr>
      <w:color w:val="000000"/>
      <w:sz w:val="24"/>
      <w:szCs w:val="24"/>
      <w:lang w:val="en-US" w:eastAsia="ja-JP"/>
    </w:rPr>
  </w:style>
  <w:style w:type="paragraph" w:customStyle="1" w:styleId="Point1">
    <w:name w:val="Point 1"/>
    <w:basedOn w:val="Normal"/>
    <w:pPr>
      <w:widowControl/>
      <w:spacing w:before="120" w:after="120"/>
      <w:ind w:left="1417" w:hanging="567"/>
      <w:jc w:val="both"/>
    </w:pPr>
    <w:rPr>
      <w:lang w:eastAsia="zh-CN"/>
    </w:rPr>
  </w:style>
  <w:style w:type="paragraph" w:customStyle="1" w:styleId="Point0">
    <w:name w:val="Point 0"/>
    <w:basedOn w:val="Normal"/>
    <w:pPr>
      <w:widowControl/>
      <w:spacing w:before="120" w:after="120"/>
      <w:ind w:left="850" w:hanging="850"/>
      <w:jc w:val="both"/>
    </w:pPr>
    <w:rPr>
      <w:lang w:eastAsia="zh-CN"/>
    </w:rPr>
  </w:style>
  <w:style w:type="paragraph" w:customStyle="1" w:styleId="TxtParagraph">
    <w:name w:val="Txt  Paragraph"/>
    <w:basedOn w:val="Normal"/>
    <w:pPr>
      <w:widowControl/>
      <w:tabs>
        <w:tab w:val="left" w:pos="567"/>
      </w:tabs>
      <w:spacing w:before="120" w:after="120" w:line="300" w:lineRule="atLeast"/>
      <w:jc w:val="both"/>
    </w:pPr>
    <w:rPr>
      <w:rFonts w:ascii="Times" w:hAnsi="Times"/>
      <w:color w:val="000000"/>
      <w:lang w:val="en-AU" w:eastAsia="en-US"/>
    </w:rPr>
  </w:style>
  <w:style w:type="paragraph" w:customStyle="1" w:styleId="Tiret2">
    <w:name w:val="Tiret 2"/>
    <w:basedOn w:val="Normal"/>
    <w:pPr>
      <w:widowControl/>
      <w:numPr>
        <w:numId w:val="29"/>
      </w:numPr>
      <w:spacing w:before="120" w:after="120"/>
      <w:jc w:val="both"/>
    </w:pPr>
    <w:rPr>
      <w:szCs w:val="24"/>
      <w:lang w:eastAsia="de-DE"/>
    </w:rPr>
  </w:style>
  <w:style w:type="paragraph" w:customStyle="1" w:styleId="ManualNumPar1">
    <w:name w:val="Manual NumPar 1"/>
    <w:basedOn w:val="Normal"/>
    <w:next w:val="Normal"/>
    <w:pPr>
      <w:widowControl/>
      <w:spacing w:before="120" w:after="120"/>
      <w:ind w:left="850" w:hanging="850"/>
      <w:jc w:val="both"/>
    </w:pPr>
    <w:rPr>
      <w:szCs w:val="24"/>
      <w:lang w:eastAsia="de-DE"/>
    </w:rPr>
  </w:style>
  <w:style w:type="character" w:customStyle="1" w:styleId="ManualNumPar1Char">
    <w:name w:val="Manual NumPar 1 Char"/>
    <w:rPr>
      <w:rFonts w:eastAsia="MS Mincho"/>
      <w:sz w:val="24"/>
      <w:szCs w:val="24"/>
      <w:lang w:eastAsia="de-DE"/>
    </w:rPr>
  </w:style>
  <w:style w:type="paragraph" w:customStyle="1" w:styleId="font5">
    <w:name w:val="font5"/>
    <w:basedOn w:val="Normal"/>
    <w:pPr>
      <w:widowControl/>
      <w:spacing w:before="100" w:after="100"/>
    </w:pPr>
    <w:rPr>
      <w:color w:val="000000"/>
      <w:szCs w:val="24"/>
      <w:lang w:eastAsia="en-GB"/>
    </w:rPr>
  </w:style>
  <w:style w:type="paragraph" w:customStyle="1" w:styleId="font6">
    <w:name w:val="font6"/>
    <w:basedOn w:val="Normal"/>
    <w:pPr>
      <w:widowControl/>
      <w:spacing w:before="100" w:after="100"/>
    </w:pPr>
    <w:rPr>
      <w:color w:val="000000"/>
      <w:szCs w:val="24"/>
      <w:lang w:eastAsia="en-GB"/>
    </w:rPr>
  </w:style>
  <w:style w:type="paragraph" w:customStyle="1" w:styleId="font7">
    <w:name w:val="font7"/>
    <w:basedOn w:val="Normal"/>
    <w:pPr>
      <w:widowControl/>
      <w:spacing w:before="100" w:after="100"/>
    </w:pPr>
    <w:rPr>
      <w:rFonts w:ascii="MS Mincho" w:hAnsi="MS Mincho"/>
      <w:color w:val="000000"/>
      <w:szCs w:val="24"/>
      <w:lang w:eastAsia="en-GB"/>
    </w:rPr>
  </w:style>
  <w:style w:type="paragraph" w:customStyle="1" w:styleId="font8">
    <w:name w:val="font8"/>
    <w:basedOn w:val="Normal"/>
    <w:pPr>
      <w:widowControl/>
      <w:spacing w:before="100" w:after="100"/>
    </w:pPr>
    <w:rPr>
      <w:color w:val="000000"/>
      <w:szCs w:val="24"/>
      <w:u w:val="single"/>
      <w:lang w:eastAsia="en-GB"/>
    </w:rPr>
  </w:style>
  <w:style w:type="paragraph" w:customStyle="1" w:styleId="font9">
    <w:name w:val="font9"/>
    <w:basedOn w:val="Normal"/>
    <w:pPr>
      <w:widowControl/>
      <w:spacing w:before="100" w:after="100"/>
    </w:pPr>
    <w:rPr>
      <w:i/>
      <w:iCs/>
      <w:color w:val="000000"/>
      <w:szCs w:val="24"/>
      <w:lang w:eastAsia="en-GB"/>
    </w:rPr>
  </w:style>
  <w:style w:type="paragraph" w:customStyle="1" w:styleId="xl65">
    <w:name w:val="xl65"/>
    <w:basedOn w:val="Normal"/>
    <w:pPr>
      <w:widowControl/>
      <w:spacing w:before="100" w:after="100"/>
      <w:textAlignment w:val="top"/>
    </w:pPr>
    <w:rPr>
      <w:szCs w:val="24"/>
      <w:lang w:eastAsia="en-GB"/>
    </w:rPr>
  </w:style>
  <w:style w:type="paragraph" w:customStyle="1" w:styleId="xl66">
    <w:name w:val="xl66"/>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7">
    <w:name w:val="xl67"/>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8">
    <w:name w:val="xl68"/>
    <w:basedOn w:val="Normal"/>
    <w:pPr>
      <w:widowControl/>
      <w:spacing w:before="100" w:after="100"/>
      <w:jc w:val="center"/>
      <w:textAlignment w:val="top"/>
    </w:pPr>
    <w:rPr>
      <w:szCs w:val="24"/>
      <w:lang w:eastAsia="en-GB"/>
    </w:rPr>
  </w:style>
  <w:style w:type="paragraph" w:customStyle="1" w:styleId="xl69">
    <w:name w:val="xl69"/>
    <w:basedOn w:val="Normal"/>
    <w:pPr>
      <w:widowControl/>
      <w:spacing w:before="100" w:after="100"/>
      <w:textAlignment w:val="top"/>
    </w:pPr>
    <w:rPr>
      <w:szCs w:val="24"/>
      <w:lang w:eastAsia="en-GB"/>
    </w:rPr>
  </w:style>
  <w:style w:type="paragraph" w:customStyle="1" w:styleId="xl70">
    <w:name w:val="xl70"/>
    <w:basedOn w:val="Normal"/>
    <w:pPr>
      <w:widowControl/>
      <w:spacing w:before="100" w:after="100"/>
      <w:textAlignment w:val="top"/>
    </w:pPr>
    <w:rPr>
      <w:szCs w:val="24"/>
      <w:lang w:eastAsia="en-GB"/>
    </w:rPr>
  </w:style>
  <w:style w:type="paragraph" w:customStyle="1" w:styleId="xl71">
    <w:name w:val="xl71"/>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2">
    <w:name w:val="xl72"/>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3">
    <w:name w:val="xl73"/>
    <w:basedOn w:val="Normal"/>
    <w:pPr>
      <w:widowControl/>
      <w:spacing w:before="100" w:after="100"/>
      <w:textAlignment w:val="top"/>
    </w:pPr>
    <w:rPr>
      <w:szCs w:val="24"/>
      <w:lang w:eastAsia="en-GB"/>
    </w:rPr>
  </w:style>
  <w:style w:type="paragraph" w:customStyle="1" w:styleId="xl74">
    <w:name w:val="xl74"/>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5">
    <w:name w:val="xl75"/>
    <w:basedOn w:val="Normal"/>
    <w:pPr>
      <w:widowControl/>
      <w:spacing w:before="100" w:after="100"/>
      <w:textAlignment w:val="top"/>
    </w:pPr>
    <w:rPr>
      <w:b/>
      <w:bCs/>
      <w:szCs w:val="24"/>
      <w:lang w:eastAsia="en-GB"/>
    </w:rPr>
  </w:style>
  <w:style w:type="paragraph" w:customStyle="1" w:styleId="xl76">
    <w:name w:val="xl76"/>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7">
    <w:name w:val="xl77"/>
    <w:basedOn w:val="Normal"/>
    <w:pPr>
      <w:widowControl/>
      <w:spacing w:before="100" w:after="100"/>
      <w:textAlignment w:val="top"/>
    </w:pPr>
    <w:rPr>
      <w:szCs w:val="24"/>
      <w:lang w:eastAsia="en-GB"/>
    </w:rPr>
  </w:style>
  <w:style w:type="paragraph" w:customStyle="1" w:styleId="xl78">
    <w:name w:val="xl78"/>
    <w:basedOn w:val="Normal"/>
    <w:pPr>
      <w:widowControl/>
      <w:spacing w:before="100" w:after="100"/>
      <w:textAlignment w:val="top"/>
    </w:pPr>
    <w:rPr>
      <w:szCs w:val="24"/>
      <w:lang w:eastAsia="en-GB"/>
    </w:rPr>
  </w:style>
  <w:style w:type="paragraph" w:customStyle="1" w:styleId="xl79">
    <w:name w:val="xl79"/>
    <w:basedOn w:val="Normal"/>
    <w:pPr>
      <w:widowControl/>
      <w:spacing w:before="100" w:after="100"/>
      <w:textAlignment w:val="top"/>
    </w:pPr>
    <w:rPr>
      <w:b/>
      <w:bCs/>
      <w:szCs w:val="24"/>
      <w:lang w:eastAsia="en-GB"/>
    </w:rPr>
  </w:style>
  <w:style w:type="paragraph" w:customStyle="1" w:styleId="xl80">
    <w:name w:val="xl80"/>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CM1">
    <w:name w:val="CM1"/>
    <w:basedOn w:val="Default"/>
    <w:next w:val="Default"/>
    <w:pPr>
      <w:widowControl/>
    </w:pPr>
    <w:rPr>
      <w:rFonts w:ascii="EUAlbertina" w:eastAsia="MS Mincho" w:hAnsi="EUAlbertina"/>
      <w:color w:val="auto"/>
      <w:lang w:val="en-GB" w:eastAsia="en-GB"/>
    </w:rPr>
  </w:style>
  <w:style w:type="paragraph" w:customStyle="1" w:styleId="CM3">
    <w:name w:val="CM3"/>
    <w:basedOn w:val="Default"/>
    <w:next w:val="Default"/>
    <w:pPr>
      <w:widowControl/>
    </w:pPr>
    <w:rPr>
      <w:rFonts w:ascii="EUAlbertina" w:eastAsia="MS Mincho" w:hAnsi="EUAlbertina"/>
      <w:color w:val="auto"/>
      <w:lang w:val="en-GB" w:eastAsia="en-GB"/>
    </w:rPr>
  </w:style>
  <w:style w:type="character" w:customStyle="1" w:styleId="st">
    <w:name w:val="st"/>
  </w:style>
  <w:style w:type="character" w:customStyle="1" w:styleId="highlighted1">
    <w:name w:val="highlighted1"/>
    <w:rPr>
      <w:u w:val="single"/>
      <w:shd w:val="clear" w:color="auto" w:fill="80FF80"/>
    </w:rPr>
  </w:style>
  <w:style w:type="paragraph" w:customStyle="1" w:styleId="10">
    <w:name w:val="リスト段落1"/>
    <w:basedOn w:val="Normal"/>
    <w:pPr>
      <w:ind w:left="840"/>
      <w:jc w:val="both"/>
    </w:pPr>
    <w:rPr>
      <w:rFonts w:eastAsia="MS Gothic" w:cs="Arial"/>
      <w:kern w:val="3"/>
      <w:szCs w:val="22"/>
      <w:lang w:val="en-US" w:eastAsia="ja-JP"/>
    </w:rPr>
  </w:style>
  <w:style w:type="paragraph" w:customStyle="1" w:styleId="USText">
    <w:name w:val="U.S. Text"/>
    <w:basedOn w:val="Normal"/>
    <w:pPr>
      <w:widowControl/>
      <w:spacing w:after="240"/>
    </w:pPr>
    <w:rPr>
      <w:rFonts w:eastAsia="Calibri"/>
      <w:color w:val="2E74B5"/>
      <w:szCs w:val="22"/>
      <w:lang w:val="en-US" w:eastAsia="en-US"/>
    </w:rPr>
  </w:style>
  <w:style w:type="character" w:customStyle="1" w:styleId="USTextChar">
    <w:name w:val="U.S. Text Char"/>
    <w:rPr>
      <w:rFonts w:eastAsia="Calibri"/>
      <w:color w:val="2E74B5"/>
      <w:sz w:val="24"/>
      <w:szCs w:val="22"/>
      <w:lang w:val="en-US" w:eastAsia="en-US"/>
    </w:rPr>
  </w:style>
  <w:style w:type="paragraph" w:customStyle="1" w:styleId="USText0">
    <w:name w:val="US Text"/>
    <w:basedOn w:val="Normal"/>
    <w:pPr>
      <w:widowControl/>
      <w:spacing w:after="240"/>
    </w:pPr>
    <w:rPr>
      <w:rFonts w:cs="Arial"/>
      <w:color w:val="31849B"/>
      <w:szCs w:val="22"/>
      <w:lang w:val="en-US" w:eastAsia="en-US"/>
    </w:rPr>
  </w:style>
  <w:style w:type="character" w:customStyle="1" w:styleId="USTextChar0">
    <w:name w:val="US Text Char"/>
    <w:basedOn w:val="DefaultParagraphFont"/>
    <w:rPr>
      <w:rFonts w:eastAsia="MS Mincho" w:cs="Arial"/>
      <w:color w:val="31849B"/>
      <w:sz w:val="24"/>
      <w:szCs w:val="22"/>
      <w:lang w:val="en-US" w:eastAsia="en-US"/>
    </w:rPr>
  </w:style>
  <w:style w:type="character" w:customStyle="1" w:styleId="doubleparen">
    <w:name w:val="double_paren"/>
    <w:basedOn w:val="DefaultParagraphFont"/>
  </w:style>
  <w:style w:type="character" w:customStyle="1" w:styleId="hitwordclass">
    <w:name w:val="hit_word_class"/>
    <w:basedOn w:val="DefaultParagraphFont"/>
  </w:style>
  <w:style w:type="paragraph" w:customStyle="1" w:styleId="ListParagraph1">
    <w:name w:val="List Paragraph1"/>
    <w:basedOn w:val="Normal"/>
    <w:pPr>
      <w:widowControl/>
      <w:spacing w:after="200" w:line="276" w:lineRule="auto"/>
      <w:ind w:left="840"/>
    </w:pPr>
    <w:rPr>
      <w:rFonts w:ascii="Calibri" w:hAnsi="Calibri"/>
      <w:szCs w:val="22"/>
      <w:lang w:val="en-US" w:eastAsia="en-US"/>
    </w:rPr>
  </w:style>
  <w:style w:type="paragraph" w:customStyle="1" w:styleId="Annexetitreacte">
    <w:name w:val="Annexe titre (acte)"/>
    <w:basedOn w:val="Normal"/>
    <w:next w:val="Normal"/>
    <w:pPr>
      <w:widowControl/>
      <w:spacing w:before="120" w:after="120"/>
      <w:jc w:val="center"/>
    </w:pPr>
    <w:rPr>
      <w:b/>
      <w:szCs w:val="24"/>
      <w:u w:val="single"/>
      <w:lang w:val="en-US" w:eastAsia="en-US"/>
    </w:rPr>
  </w:style>
  <w:style w:type="paragraph" w:customStyle="1" w:styleId="Tiret1">
    <w:name w:val="Tiret 1"/>
    <w:basedOn w:val="Normal"/>
    <w:pPr>
      <w:widowControl/>
      <w:numPr>
        <w:numId w:val="30"/>
      </w:numPr>
      <w:spacing w:before="120" w:after="120"/>
      <w:jc w:val="both"/>
    </w:pPr>
    <w:rPr>
      <w:szCs w:val="24"/>
      <w:lang w:val="en-US" w:eastAsia="en-US"/>
    </w:rPr>
  </w:style>
  <w:style w:type="paragraph" w:customStyle="1" w:styleId="Revision1">
    <w:name w:val="Revision1"/>
    <w:pPr>
      <w:suppressAutoHyphens/>
      <w:spacing w:after="200" w:line="276" w:lineRule="auto"/>
    </w:pPr>
    <w:rPr>
      <w:rFonts w:ascii="Calibri" w:hAnsi="Calibri"/>
      <w:sz w:val="22"/>
      <w:szCs w:val="22"/>
      <w:lang w:val="en-US" w:eastAsia="en-US"/>
    </w:rPr>
  </w:style>
  <w:style w:type="character" w:customStyle="1" w:styleId="ManualNumPar10">
    <w:name w:val="Manual NumPar 1 Знак"/>
    <w:rPr>
      <w:rFonts w:ascii="Times New Roman" w:eastAsia="Times New Roman" w:hAnsi="Times New Roman" w:cs="Times New Roman"/>
      <w:kern w:val="0"/>
      <w:sz w:val="24"/>
      <w:szCs w:val="24"/>
    </w:rPr>
  </w:style>
  <w:style w:type="paragraph" w:customStyle="1" w:styleId="StyleNormalTimesNewRoman12pt">
    <w:name w:val="Style Normal + Times New Roman 12 pt"/>
    <w:basedOn w:val="Normal"/>
    <w:pPr>
      <w:jc w:val="both"/>
    </w:pPr>
    <w:rPr>
      <w:rFonts w:cs="Arial"/>
      <w:kern w:val="3"/>
      <w:szCs w:val="22"/>
      <w:shd w:val="clear" w:color="auto" w:fill="FFFFFF"/>
      <w:lang w:val="en-US" w:eastAsia="ja-JP"/>
    </w:rPr>
  </w:style>
  <w:style w:type="character" w:customStyle="1" w:styleId="Marker">
    <w:name w:val="Marker"/>
    <w:basedOn w:val="DefaultParagraphFont"/>
    <w:rPr>
      <w:color w:val="0000FF"/>
      <w:shd w:val="clear" w:color="auto" w:fill="auto"/>
    </w:rPr>
  </w:style>
  <w:style w:type="paragraph" w:customStyle="1" w:styleId="Pagedecouverture">
    <w:name w:val="Page de couverture"/>
    <w:basedOn w:val="Normal"/>
    <w:next w:val="Normal"/>
    <w:pPr>
      <w:widowControl/>
      <w:jc w:val="both"/>
    </w:pPr>
    <w:rPr>
      <w:rFonts w:eastAsia="Calibri"/>
      <w:szCs w:val="22"/>
      <w:lang w:eastAsia="en-US"/>
    </w:rPr>
  </w:style>
  <w:style w:type="character" w:customStyle="1" w:styleId="HeaderChar">
    <w:name w:val="Header Char"/>
    <w:basedOn w:val="DefaultParagraphFont"/>
    <w:rPr>
      <w:sz w:val="24"/>
      <w:lang w:eastAsia="fr-BE"/>
    </w:rPr>
  </w:style>
  <w:style w:type="paragraph" w:customStyle="1" w:styleId="FooterCoverPage">
    <w:name w:val="Footer Cover Page"/>
    <w:basedOn w:val="Normal"/>
    <w:pPr>
      <w:tabs>
        <w:tab w:val="center" w:pos="4535"/>
        <w:tab w:val="right" w:pos="9071"/>
        <w:tab w:val="right" w:pos="9921"/>
      </w:tabs>
      <w:spacing w:before="360"/>
      <w:ind w:left="-850" w:right="-850"/>
    </w:pPr>
  </w:style>
  <w:style w:type="character" w:customStyle="1" w:styleId="FooterCoverPageChar">
    <w:name w:val="Footer Cover Page Char"/>
    <w:basedOn w:val="DefaultParagraphFont"/>
    <w:rPr>
      <w:rFonts w:eastAsia="MS Mincho"/>
      <w:sz w:val="24"/>
      <w:lang w:eastAsia="fr-BE"/>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b/>
      <w:sz w:val="32"/>
    </w:rPr>
  </w:style>
  <w:style w:type="character" w:customStyle="1" w:styleId="FooterSensitivityChar">
    <w:name w:val="Footer Sensitivity Char"/>
    <w:basedOn w:val="DefaultParagraphFont"/>
    <w:rPr>
      <w:rFonts w:eastAsia="MS Mincho"/>
      <w:b/>
      <w:sz w:val="32"/>
      <w:lang w:eastAsia="fr-BE"/>
    </w:rPr>
  </w:style>
  <w:style w:type="paragraph" w:customStyle="1" w:styleId="HeaderCoverPage">
    <w:name w:val="Header Cover Page"/>
    <w:basedOn w:val="Normal"/>
    <w:pPr>
      <w:tabs>
        <w:tab w:val="center" w:pos="4535"/>
        <w:tab w:val="right" w:pos="9071"/>
      </w:tabs>
      <w:spacing w:after="120"/>
      <w:jc w:val="both"/>
    </w:pPr>
  </w:style>
  <w:style w:type="character" w:customStyle="1" w:styleId="HeaderCoverPageChar">
    <w:name w:val="Header Cover Page Char"/>
    <w:basedOn w:val="DefaultParagraphFont"/>
    <w:rPr>
      <w:rFonts w:eastAsia="MS Mincho"/>
      <w:sz w:val="24"/>
      <w:lang w:eastAsia="fr-BE"/>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b/>
      <w:sz w:val="32"/>
    </w:rPr>
  </w:style>
  <w:style w:type="character" w:customStyle="1" w:styleId="HeaderSensitivityChar">
    <w:name w:val="Header Sensitivity Char"/>
    <w:basedOn w:val="DefaultParagraphFont"/>
    <w:rPr>
      <w:rFonts w:eastAsia="MS Mincho"/>
      <w:b/>
      <w:sz w:val="32"/>
      <w:lang w:eastAsia="fr-BE"/>
    </w:rPr>
  </w:style>
  <w:style w:type="paragraph" w:customStyle="1" w:styleId="TechnicalBlock">
    <w:name w:val="Technical Block"/>
    <w:basedOn w:val="Normal"/>
    <w:pPr>
      <w:spacing w:after="240"/>
      <w:jc w:val="center"/>
    </w:pPr>
  </w:style>
  <w:style w:type="character" w:customStyle="1" w:styleId="TechnicalBlockChar">
    <w:name w:val="Technical Block Char"/>
    <w:basedOn w:val="DefaultParagraphFont"/>
    <w:rPr>
      <w:rFonts w:eastAsia="MS Mincho"/>
      <w:sz w:val="24"/>
      <w:lang w:eastAsia="fr-BE"/>
    </w:rPr>
  </w:style>
  <w:style w:type="paragraph" w:customStyle="1" w:styleId="Lignefinal">
    <w:name w:val="Ligne final"/>
    <w:basedOn w:val="Normal"/>
    <w:next w:val="Normal"/>
    <w:pPr>
      <w:widowControl/>
      <w:spacing w:before="360" w:after="120"/>
      <w:ind w:left="3400" w:right="3400"/>
      <w:jc w:val="center"/>
    </w:pPr>
    <w:rPr>
      <w:rFonts w:eastAsia="Calibri"/>
      <w:b/>
      <w:szCs w:val="22"/>
      <w:lang w:eastAsia="en-US"/>
    </w:rPr>
  </w:style>
  <w:style w:type="paragraph" w:customStyle="1" w:styleId="EntText">
    <w:name w:val="EntText"/>
    <w:basedOn w:val="Normal"/>
    <w:pPr>
      <w:widowControl/>
      <w:spacing w:before="120" w:after="120"/>
    </w:pPr>
    <w:rPr>
      <w:rFonts w:eastAsia="Calibri"/>
      <w:szCs w:val="22"/>
      <w:lang w:eastAsia="en-US"/>
    </w:rPr>
  </w:style>
  <w:style w:type="paragraph" w:customStyle="1" w:styleId="pj">
    <w:name w:val="p.j."/>
    <w:basedOn w:val="Normal"/>
    <w:pPr>
      <w:spacing w:before="1200" w:after="120"/>
      <w:ind w:left="1440" w:hanging="1440"/>
    </w:pPr>
  </w:style>
  <w:style w:type="character" w:customStyle="1" w:styleId="pjChar">
    <w:name w:val="p.j. Char"/>
    <w:basedOn w:val="TechnicalBlockChar"/>
    <w:rPr>
      <w:rFonts w:eastAsia="MS Mincho"/>
      <w:sz w:val="24"/>
      <w:lang w:eastAsia="fr-BE"/>
    </w:rPr>
  </w:style>
  <w:style w:type="paragraph" w:customStyle="1" w:styleId="HeaderCouncil">
    <w:name w:val="Header Council"/>
    <w:basedOn w:val="Normal"/>
    <w:rPr>
      <w:sz w:val="2"/>
    </w:rPr>
  </w:style>
  <w:style w:type="character" w:customStyle="1" w:styleId="HeaderCouncilChar">
    <w:name w:val="Header Council Char"/>
    <w:basedOn w:val="pjChar"/>
    <w:rPr>
      <w:rFonts w:eastAsia="MS Mincho"/>
      <w:sz w:val="2"/>
      <w:lang w:eastAsia="fr-BE"/>
    </w:rPr>
  </w:style>
  <w:style w:type="paragraph" w:customStyle="1" w:styleId="HeaderCouncilLarge">
    <w:name w:val="Header Council Large"/>
    <w:basedOn w:val="Normal"/>
    <w:pPr>
      <w:spacing w:after="440"/>
    </w:pPr>
    <w:rPr>
      <w:sz w:val="2"/>
    </w:rPr>
  </w:style>
  <w:style w:type="character" w:customStyle="1" w:styleId="HeaderCouncilLargeChar">
    <w:name w:val="Header Council Large Char"/>
    <w:basedOn w:val="pjChar"/>
    <w:rPr>
      <w:rFonts w:eastAsia="MS Mincho"/>
      <w:sz w:val="2"/>
      <w:lang w:eastAsia="fr-BE"/>
    </w:rPr>
  </w:style>
  <w:style w:type="paragraph" w:customStyle="1" w:styleId="FooterCouncil">
    <w:name w:val="Footer Council"/>
    <w:basedOn w:val="Normal"/>
    <w:rPr>
      <w:sz w:val="2"/>
    </w:rPr>
  </w:style>
  <w:style w:type="character" w:customStyle="1" w:styleId="FooterCouncilChar">
    <w:name w:val="Footer Council Char"/>
    <w:basedOn w:val="pjChar"/>
    <w:rPr>
      <w:rFonts w:eastAsia="MS Mincho"/>
      <w:sz w:val="2"/>
      <w:lang w:eastAsia="fr-BE"/>
    </w:rPr>
  </w:style>
  <w:style w:type="paragraph" w:customStyle="1" w:styleId="FooterText">
    <w:name w:val="Footer Text"/>
    <w:basedOn w:val="Normal"/>
    <w:pPr>
      <w:widowControl/>
    </w:pPr>
    <w:rPr>
      <w:szCs w:val="24"/>
      <w:lang w:eastAsia="en-US"/>
    </w:rPr>
  </w:style>
  <w:style w:type="character" w:styleId="PlaceholderText">
    <w:name w:val="Placeholder Text"/>
    <w:basedOn w:val="DefaultParagraphFont"/>
    <w:rPr>
      <w:color w:val="808080"/>
    </w:rPr>
  </w:style>
  <w:style w:type="character" w:customStyle="1" w:styleId="normaltextrun">
    <w:name w:val="normaltextrun"/>
    <w:basedOn w:val="DefaultParagraphFont"/>
  </w:style>
  <w:style w:type="paragraph" w:customStyle="1" w:styleId="paragraph">
    <w:name w:val="paragraph"/>
    <w:basedOn w:val="Normal"/>
    <w:pPr>
      <w:widowControl/>
      <w:spacing w:before="100" w:after="100"/>
    </w:pPr>
    <w:rPr>
      <w:rFonts w:eastAsia="Times New Roman"/>
      <w:szCs w:val="24"/>
      <w:lang w:eastAsia="en-GB"/>
    </w:rPr>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paragraph" w:customStyle="1" w:styleId="TableParagraph">
    <w:name w:val="Table Paragraph"/>
    <w:basedOn w:val="Normal"/>
    <w:pPr>
      <w:autoSpaceDE w:val="0"/>
      <w:spacing w:before="55"/>
      <w:ind w:left="110"/>
    </w:pPr>
    <w:rPr>
      <w:rFonts w:eastAsia="Times New Roman"/>
      <w:szCs w:val="22"/>
      <w:lang w:val="en-US" w:eastAsia="en-US"/>
    </w:rPr>
  </w:style>
  <w:style w:type="numbering" w:customStyle="1" w:styleId="WWOutlineListStyle">
    <w:name w:val="WW_OutlineListStyle"/>
    <w:basedOn w:val="NoList"/>
    <w:pPr>
      <w:numPr>
        <w:numId w:val="2"/>
      </w:numPr>
    </w:pPr>
  </w:style>
  <w:style w:type="numbering" w:customStyle="1" w:styleId="LFO1">
    <w:name w:val="LFO1"/>
    <w:basedOn w:val="NoList"/>
    <w:pPr>
      <w:numPr>
        <w:numId w:val="3"/>
      </w:numPr>
    </w:pPr>
  </w:style>
  <w:style w:type="numbering" w:customStyle="1" w:styleId="LFO2">
    <w:name w:val="LFO2"/>
    <w:basedOn w:val="NoList"/>
    <w:pPr>
      <w:numPr>
        <w:numId w:val="4"/>
      </w:numPr>
    </w:pPr>
  </w:style>
  <w:style w:type="numbering" w:customStyle="1" w:styleId="LFO3">
    <w:name w:val="LFO3"/>
    <w:basedOn w:val="NoList"/>
    <w:pPr>
      <w:numPr>
        <w:numId w:val="5"/>
      </w:numPr>
    </w:pPr>
  </w:style>
  <w:style w:type="numbering" w:customStyle="1" w:styleId="LFO4">
    <w:name w:val="LFO4"/>
    <w:basedOn w:val="NoList"/>
    <w:pPr>
      <w:numPr>
        <w:numId w:val="6"/>
      </w:numPr>
    </w:pPr>
  </w:style>
  <w:style w:type="numbering" w:customStyle="1" w:styleId="LFO5">
    <w:name w:val="LFO5"/>
    <w:basedOn w:val="NoList"/>
    <w:pPr>
      <w:numPr>
        <w:numId w:val="7"/>
      </w:numPr>
    </w:pPr>
  </w:style>
  <w:style w:type="numbering" w:customStyle="1" w:styleId="LFO6">
    <w:name w:val="LFO6"/>
    <w:basedOn w:val="NoList"/>
    <w:pPr>
      <w:numPr>
        <w:numId w:val="8"/>
      </w:numPr>
    </w:pPr>
  </w:style>
  <w:style w:type="numbering" w:customStyle="1" w:styleId="LFO7">
    <w:name w:val="LFO7"/>
    <w:basedOn w:val="NoList"/>
    <w:pPr>
      <w:numPr>
        <w:numId w:val="9"/>
      </w:numPr>
    </w:pPr>
  </w:style>
  <w:style w:type="numbering" w:customStyle="1" w:styleId="LFO8">
    <w:name w:val="LFO8"/>
    <w:basedOn w:val="NoList"/>
    <w:pPr>
      <w:numPr>
        <w:numId w:val="10"/>
      </w:numPr>
    </w:pPr>
  </w:style>
  <w:style w:type="numbering" w:customStyle="1" w:styleId="LFO9">
    <w:name w:val="LFO9"/>
    <w:basedOn w:val="NoList"/>
    <w:pPr>
      <w:numPr>
        <w:numId w:val="11"/>
      </w:numPr>
    </w:pPr>
  </w:style>
  <w:style w:type="numbering" w:customStyle="1" w:styleId="LFO10">
    <w:name w:val="LFO10"/>
    <w:basedOn w:val="NoList"/>
    <w:pPr>
      <w:numPr>
        <w:numId w:val="12"/>
      </w:numPr>
    </w:pPr>
  </w:style>
  <w:style w:type="numbering" w:customStyle="1" w:styleId="LFO15">
    <w:name w:val="LFO15"/>
    <w:basedOn w:val="NoList"/>
    <w:pPr>
      <w:numPr>
        <w:numId w:val="13"/>
      </w:numPr>
    </w:pPr>
  </w:style>
  <w:style w:type="numbering" w:customStyle="1" w:styleId="LFO16">
    <w:name w:val="LFO16"/>
    <w:basedOn w:val="NoList"/>
    <w:pPr>
      <w:numPr>
        <w:numId w:val="14"/>
      </w:numPr>
    </w:pPr>
  </w:style>
  <w:style w:type="numbering" w:customStyle="1" w:styleId="LFO17">
    <w:name w:val="LFO17"/>
    <w:basedOn w:val="NoList"/>
    <w:pPr>
      <w:numPr>
        <w:numId w:val="15"/>
      </w:numPr>
    </w:pPr>
  </w:style>
  <w:style w:type="numbering" w:customStyle="1" w:styleId="LFO18">
    <w:name w:val="LFO18"/>
    <w:basedOn w:val="NoList"/>
    <w:pPr>
      <w:numPr>
        <w:numId w:val="16"/>
      </w:numPr>
    </w:pPr>
  </w:style>
  <w:style w:type="numbering" w:customStyle="1" w:styleId="LFO19">
    <w:name w:val="LFO19"/>
    <w:basedOn w:val="NoList"/>
    <w:pPr>
      <w:numPr>
        <w:numId w:val="17"/>
      </w:numPr>
    </w:pPr>
  </w:style>
  <w:style w:type="numbering" w:customStyle="1" w:styleId="LFO20">
    <w:name w:val="LFO20"/>
    <w:basedOn w:val="NoList"/>
    <w:pPr>
      <w:numPr>
        <w:numId w:val="18"/>
      </w:numPr>
    </w:pPr>
  </w:style>
  <w:style w:type="numbering" w:customStyle="1" w:styleId="LFO21">
    <w:name w:val="LFO21"/>
    <w:basedOn w:val="NoList"/>
    <w:pPr>
      <w:numPr>
        <w:numId w:val="19"/>
      </w:numPr>
    </w:pPr>
  </w:style>
  <w:style w:type="numbering" w:customStyle="1" w:styleId="LFO22">
    <w:name w:val="LFO22"/>
    <w:basedOn w:val="NoList"/>
    <w:pPr>
      <w:numPr>
        <w:numId w:val="20"/>
      </w:numPr>
    </w:pPr>
  </w:style>
  <w:style w:type="numbering" w:customStyle="1" w:styleId="LFO23">
    <w:name w:val="LFO23"/>
    <w:basedOn w:val="NoList"/>
    <w:pPr>
      <w:numPr>
        <w:numId w:val="21"/>
      </w:numPr>
    </w:pPr>
  </w:style>
  <w:style w:type="numbering" w:customStyle="1" w:styleId="LFO24">
    <w:name w:val="LFO24"/>
    <w:basedOn w:val="NoList"/>
    <w:pPr>
      <w:numPr>
        <w:numId w:val="22"/>
      </w:numPr>
    </w:pPr>
  </w:style>
  <w:style w:type="numbering" w:customStyle="1" w:styleId="LFO25">
    <w:name w:val="LFO25"/>
    <w:basedOn w:val="NoList"/>
    <w:pPr>
      <w:numPr>
        <w:numId w:val="23"/>
      </w:numPr>
    </w:pPr>
  </w:style>
  <w:style w:type="numbering" w:customStyle="1" w:styleId="LFO26">
    <w:name w:val="LFO26"/>
    <w:basedOn w:val="NoList"/>
    <w:pPr>
      <w:numPr>
        <w:numId w:val="24"/>
      </w:numPr>
    </w:pPr>
  </w:style>
  <w:style w:type="numbering" w:customStyle="1" w:styleId="LFO27">
    <w:name w:val="LFO27"/>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1">
    <w:name w:val="LFO31"/>
    <w:basedOn w:val="NoList"/>
    <w:pPr>
      <w:numPr>
        <w:numId w:val="29"/>
      </w:numPr>
    </w:pPr>
  </w:style>
  <w:style w:type="numbering" w:customStyle="1" w:styleId="LFO32">
    <w:name w:val="LFO32"/>
    <w:basedOn w:val="NoList"/>
    <w:pPr>
      <w:numPr>
        <w:numId w:val="30"/>
      </w:numPr>
    </w:pPr>
  </w:style>
  <w:style w:type="table" w:styleId="ListTable3">
    <w:name w:val="List Table 3"/>
    <w:basedOn w:val="TableNormal"/>
    <w:uiPriority w:val="48"/>
    <w:rsid w:val="00B132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_G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_GenEn</Template>
  <TotalTime>40</TotalTime>
  <Pages>32</Pages>
  <Words>9935</Words>
  <Characters>56634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32</cp:revision>
  <dcterms:created xsi:type="dcterms:W3CDTF">2022-04-15T07:00:00Z</dcterms:created>
  <dcterms:modified xsi:type="dcterms:W3CDTF">2023-12-20T14:12:00Z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2020-11-18T10:55:14Z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113699be-7df0-4347-b04f-3c1461b01b4e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95b6a859-00ba-4dea-8605-f80cf17aadd6</vt:lpwstr>
  </property>
  <property fmtid="{D5CDD505-2E9C-101B-9397-08002B2CF9AE}" pid="12" name="MailSubject">
    <vt:lpwstr/>
  </property>
  <property fmtid="{D5CDD505-2E9C-101B-9397-08002B2CF9AE}" pid="13" name="_dlc_BarcodeValue">
    <vt:lpwstr/>
  </property>
  <property fmtid="{D5CDD505-2E9C-101B-9397-08002B2CF9AE}" pid="14" name="Order">
    <vt:r8>1691800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