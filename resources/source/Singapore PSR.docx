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835"/>
        <w:gridCol w:w="2835"/>
        <w:gridCol w:w="1791"/>
      </w:tblGrid>
      <w:tr w:rsidR="00EB2B02" w:rsidRPr="008B0552" w14:paraId="292075A6" w14:textId="50591C15" w:rsidTr="00D7168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1DC71DF5" w14:textId="284B5D3D" w:rsidR="00EB2B02" w:rsidRPr="008B0552" w:rsidRDefault="00EB2B02" w:rsidP="00404111">
            <w:r>
              <w:t>Classification</w:t>
            </w:r>
          </w:p>
        </w:tc>
        <w:tc>
          <w:tcPr>
            <w:cnfStyle w:val="000010000000" w:firstRow="0" w:lastRow="0" w:firstColumn="0" w:lastColumn="0" w:oddVBand="1" w:evenVBand="0" w:oddHBand="0" w:evenHBand="0" w:firstRowFirstColumn="0" w:firstRowLastColumn="0" w:lastRowFirstColumn="0" w:lastRowLastColumn="0"/>
            <w:tcW w:w="2835" w:type="dxa"/>
          </w:tcPr>
          <w:p w14:paraId="7AD511AC" w14:textId="16EDC9B2" w:rsidR="00EB2B02" w:rsidRPr="008B0552" w:rsidRDefault="00EB2B02" w:rsidP="00404111">
            <w:r>
              <w:t>Description</w:t>
            </w:r>
          </w:p>
        </w:tc>
        <w:tc>
          <w:tcPr>
            <w:tcW w:w="2835" w:type="dxa"/>
          </w:tcPr>
          <w:p w14:paraId="5B13FEBD" w14:textId="40E6B824" w:rsidR="00EB2B02" w:rsidRPr="008B0552" w:rsidRDefault="00EB2B02" w:rsidP="00404111">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1791" w:type="dxa"/>
          </w:tcPr>
          <w:p w14:paraId="05973330" w14:textId="63AEC728" w:rsidR="00EB2B02" w:rsidRDefault="00EB2B02" w:rsidP="00404111">
            <w:r>
              <w:t>PSR2</w:t>
            </w:r>
          </w:p>
        </w:tc>
      </w:tr>
      <w:tr w:rsidR="00EB2B02" w:rsidRPr="008B0552" w14:paraId="68469EB2" w14:textId="14937EF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4E24BD" w14:textId="77777777" w:rsidR="00EB2B02" w:rsidRPr="008B0552" w:rsidRDefault="00EB2B02" w:rsidP="00404111">
            <w:r w:rsidRPr="008B0552">
              <w:t>Chapter 1</w:t>
            </w:r>
          </w:p>
        </w:tc>
        <w:tc>
          <w:tcPr>
            <w:cnfStyle w:val="000010000000" w:firstRow="0" w:lastRow="0" w:firstColumn="0" w:lastColumn="0" w:oddVBand="1" w:evenVBand="0" w:oddHBand="0" w:evenHBand="0" w:firstRowFirstColumn="0" w:firstRowLastColumn="0" w:lastRowFirstColumn="0" w:lastRowLastColumn="0"/>
            <w:tcW w:w="2835" w:type="dxa"/>
          </w:tcPr>
          <w:p w14:paraId="19E452C9" w14:textId="77777777" w:rsidR="00EB2B02" w:rsidRPr="008B0552" w:rsidRDefault="00EB2B02" w:rsidP="00404111">
            <w:r w:rsidRPr="008B0552">
              <w:t>Live animals</w:t>
            </w:r>
          </w:p>
        </w:tc>
        <w:tc>
          <w:tcPr>
            <w:tcW w:w="2835" w:type="dxa"/>
          </w:tcPr>
          <w:p w14:paraId="6748A09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the animals of Chapter 1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979E0D4" w14:textId="77777777" w:rsidR="00EB2B02" w:rsidRPr="008B0552" w:rsidRDefault="00EB2B02" w:rsidP="00404111"/>
        </w:tc>
      </w:tr>
      <w:tr w:rsidR="00EB2B02" w:rsidRPr="008B0552" w14:paraId="79CF5A4D" w14:textId="53B319D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42EF92" w14:textId="77777777" w:rsidR="00EB2B02" w:rsidRPr="008B0552" w:rsidRDefault="00EB2B02" w:rsidP="00404111">
            <w:r w:rsidRPr="008B0552">
              <w:t>Chapter 2</w:t>
            </w:r>
          </w:p>
        </w:tc>
        <w:tc>
          <w:tcPr>
            <w:cnfStyle w:val="000010000000" w:firstRow="0" w:lastRow="0" w:firstColumn="0" w:lastColumn="0" w:oddVBand="1" w:evenVBand="0" w:oddHBand="0" w:evenHBand="0" w:firstRowFirstColumn="0" w:firstRowLastColumn="0" w:lastRowFirstColumn="0" w:lastRowLastColumn="0"/>
            <w:tcW w:w="2835" w:type="dxa"/>
          </w:tcPr>
          <w:p w14:paraId="3AEDBD3C" w14:textId="77777777" w:rsidR="00EB2B02" w:rsidRPr="008B0552" w:rsidRDefault="00EB2B02" w:rsidP="00404111">
            <w:r w:rsidRPr="008B0552">
              <w:t>Meat and edible meat offal</w:t>
            </w:r>
          </w:p>
        </w:tc>
        <w:tc>
          <w:tcPr>
            <w:tcW w:w="2835" w:type="dxa"/>
          </w:tcPr>
          <w:p w14:paraId="4D8170C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meat and edible meat offal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8F2BAC0" w14:textId="77777777" w:rsidR="00EB2B02" w:rsidRPr="008B0552" w:rsidRDefault="00EB2B02" w:rsidP="00404111"/>
        </w:tc>
      </w:tr>
      <w:tr w:rsidR="00EB2B02" w:rsidRPr="008B0552" w14:paraId="0418C1A3" w14:textId="32F31E5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2C83309" w14:textId="77777777" w:rsidR="00EB2B02" w:rsidRPr="008B0552" w:rsidRDefault="00EB2B02" w:rsidP="00404111">
            <w:r w:rsidRPr="008B0552">
              <w:t>ex Chapter 3</w:t>
            </w:r>
          </w:p>
        </w:tc>
        <w:tc>
          <w:tcPr>
            <w:cnfStyle w:val="000010000000" w:firstRow="0" w:lastRow="0" w:firstColumn="0" w:lastColumn="0" w:oddVBand="1" w:evenVBand="0" w:oddHBand="0" w:evenHBand="0" w:firstRowFirstColumn="0" w:firstRowLastColumn="0" w:lastRowFirstColumn="0" w:lastRowLastColumn="0"/>
            <w:tcW w:w="2835" w:type="dxa"/>
          </w:tcPr>
          <w:p w14:paraId="755AABDF" w14:textId="77777777" w:rsidR="00EB2B02" w:rsidRPr="008B0552" w:rsidRDefault="00EB2B02" w:rsidP="00404111">
            <w:r w:rsidRPr="008B0552">
              <w:t>Fish and crustaceans, molluscs and other aquatic invertebrates, except for:</w:t>
            </w:r>
          </w:p>
        </w:tc>
        <w:tc>
          <w:tcPr>
            <w:tcW w:w="2835" w:type="dxa"/>
          </w:tcPr>
          <w:p w14:paraId="32806E6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fish and crustaceans, molluscs and other aquatic invertebrates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3DF80C4" w14:textId="77777777" w:rsidR="00EB2B02" w:rsidRPr="008B0552" w:rsidRDefault="00EB2B02" w:rsidP="00404111"/>
        </w:tc>
      </w:tr>
      <w:tr w:rsidR="00EB2B02" w:rsidRPr="008B0552" w14:paraId="000B57A3" w14:textId="205BA98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C9379F" w14:textId="05FBD21B" w:rsidR="00EB2B02" w:rsidRPr="008B0552" w:rsidRDefault="00EB2B02" w:rsidP="00404111">
            <w:r w:rsidRPr="008B0552">
              <w:t>ex 030110</w:t>
            </w:r>
          </w:p>
        </w:tc>
        <w:tc>
          <w:tcPr>
            <w:cnfStyle w:val="000010000000" w:firstRow="0" w:lastRow="0" w:firstColumn="0" w:lastColumn="0" w:oddVBand="1" w:evenVBand="0" w:oddHBand="0" w:evenHBand="0" w:firstRowFirstColumn="0" w:firstRowLastColumn="0" w:lastRowFirstColumn="0" w:lastRowLastColumn="0"/>
            <w:tcW w:w="2835" w:type="dxa"/>
          </w:tcPr>
          <w:p w14:paraId="7667AB72" w14:textId="77777777" w:rsidR="00EB2B02" w:rsidRPr="008B0552" w:rsidRDefault="00EB2B02" w:rsidP="00404111">
            <w:r w:rsidRPr="008B0552">
              <w:t>Saltwater ornamental fish from aquaculture</w:t>
            </w:r>
          </w:p>
        </w:tc>
        <w:tc>
          <w:tcPr>
            <w:tcW w:w="2835" w:type="dxa"/>
          </w:tcPr>
          <w:p w14:paraId="022928B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Raised there from eggs, larvae, fry or fingerlings for a period of not less than 2 months, in which the value of the eggs, larvae, fry, fingerlings used does not exceed 65 %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83A76F" w14:textId="77777777" w:rsidR="00EB2B02" w:rsidRPr="008B0552" w:rsidRDefault="00EB2B02" w:rsidP="00404111"/>
        </w:tc>
      </w:tr>
      <w:tr w:rsidR="00EB2B02" w:rsidRPr="008B0552" w14:paraId="6561FF11" w14:textId="10BB562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B4EA3C" w14:textId="77777777" w:rsidR="00EB2B02" w:rsidRPr="008B0552" w:rsidRDefault="00EB2B02" w:rsidP="00404111">
            <w:r w:rsidRPr="008B0552">
              <w:t>0304</w:t>
            </w:r>
          </w:p>
        </w:tc>
        <w:tc>
          <w:tcPr>
            <w:cnfStyle w:val="000010000000" w:firstRow="0" w:lastRow="0" w:firstColumn="0" w:lastColumn="0" w:oddVBand="1" w:evenVBand="0" w:oddHBand="0" w:evenHBand="0" w:firstRowFirstColumn="0" w:firstRowLastColumn="0" w:lastRowFirstColumn="0" w:lastRowLastColumn="0"/>
            <w:tcW w:w="2835" w:type="dxa"/>
          </w:tcPr>
          <w:p w14:paraId="108ACFE6" w14:textId="77777777" w:rsidR="00EB2B02" w:rsidRPr="008B0552" w:rsidRDefault="00EB2B02" w:rsidP="00404111">
            <w:r w:rsidRPr="008B0552">
              <w:t>Fish fillets and other fish meat (whether or not minced), fresh, chilled of frozen</w:t>
            </w:r>
          </w:p>
        </w:tc>
        <w:tc>
          <w:tcPr>
            <w:tcW w:w="2835" w:type="dxa"/>
          </w:tcPr>
          <w:p w14:paraId="385664B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DE496FD" w14:textId="77777777" w:rsidR="00EB2B02" w:rsidRPr="008B0552" w:rsidRDefault="00EB2B02" w:rsidP="00404111"/>
        </w:tc>
      </w:tr>
      <w:tr w:rsidR="00EB2B02" w:rsidRPr="008B0552" w14:paraId="0F5F0508" w14:textId="4581680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B83196C" w14:textId="77777777" w:rsidR="00EB2B02" w:rsidRPr="008B0552" w:rsidRDefault="00EB2B02" w:rsidP="00404111">
            <w:r w:rsidRPr="008B0552">
              <w:t>0305</w:t>
            </w:r>
          </w:p>
        </w:tc>
        <w:tc>
          <w:tcPr>
            <w:cnfStyle w:val="000010000000" w:firstRow="0" w:lastRow="0" w:firstColumn="0" w:lastColumn="0" w:oddVBand="1" w:evenVBand="0" w:oddHBand="0" w:evenHBand="0" w:firstRowFirstColumn="0" w:firstRowLastColumn="0" w:lastRowFirstColumn="0" w:lastRowLastColumn="0"/>
            <w:tcW w:w="2835" w:type="dxa"/>
          </w:tcPr>
          <w:p w14:paraId="6F7333CD" w14:textId="77777777" w:rsidR="00EB2B02" w:rsidRPr="008B0552" w:rsidRDefault="00EB2B02" w:rsidP="00404111">
            <w:r w:rsidRPr="008B0552">
              <w:t>Fish, dried, salted or in brine; smoked fish, whether or not cooked before or during the smoking process; flours, meals and pellets of fish, fit for human consumption</w:t>
            </w:r>
          </w:p>
        </w:tc>
        <w:tc>
          <w:tcPr>
            <w:tcW w:w="2835" w:type="dxa"/>
          </w:tcPr>
          <w:p w14:paraId="31972B2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081127D" w14:textId="77777777" w:rsidR="00EB2B02" w:rsidRPr="008B0552" w:rsidRDefault="00EB2B02" w:rsidP="00404111"/>
        </w:tc>
      </w:tr>
      <w:tr w:rsidR="00EB2B02" w:rsidRPr="008B0552" w14:paraId="16E82F52" w14:textId="42AF0A7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50CE89" w14:textId="77777777" w:rsidR="00EB2B02" w:rsidRPr="008B0552" w:rsidRDefault="00EB2B02" w:rsidP="00404111">
            <w:r w:rsidRPr="008B0552">
              <w:t>ex 0306</w:t>
            </w:r>
          </w:p>
        </w:tc>
        <w:tc>
          <w:tcPr>
            <w:cnfStyle w:val="000010000000" w:firstRow="0" w:lastRow="0" w:firstColumn="0" w:lastColumn="0" w:oddVBand="1" w:evenVBand="0" w:oddHBand="0" w:evenHBand="0" w:firstRowFirstColumn="0" w:firstRowLastColumn="0" w:lastRowFirstColumn="0" w:lastRowLastColumn="0"/>
            <w:tcW w:w="2835" w:type="dxa"/>
          </w:tcPr>
          <w:p w14:paraId="7610344F" w14:textId="77777777" w:rsidR="00EB2B02" w:rsidRPr="008B0552" w:rsidRDefault="00EB2B02" w:rsidP="00404111">
            <w:r w:rsidRPr="008B0552">
              <w:t>Crustaceans, whether in shell or not, dried, salted or in brine; crustaceans, in shell, cooked by steaming or by boiling in water, whether or not chilled, frozen, dried, salted or in brine; flours, meals and pellets of crustaceans, fit for human consumption</w:t>
            </w:r>
          </w:p>
        </w:tc>
        <w:tc>
          <w:tcPr>
            <w:tcW w:w="2835" w:type="dxa"/>
          </w:tcPr>
          <w:p w14:paraId="66B3B30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0326FBF" w14:textId="77777777" w:rsidR="00EB2B02" w:rsidRPr="008B0552" w:rsidRDefault="00EB2B02" w:rsidP="00404111"/>
        </w:tc>
      </w:tr>
      <w:tr w:rsidR="00EB2B02" w:rsidRPr="008B0552" w14:paraId="7A53DE6B" w14:textId="39F5C26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6C2877" w14:textId="77777777" w:rsidR="00EB2B02" w:rsidRPr="008B0552" w:rsidRDefault="00EB2B02" w:rsidP="00404111">
            <w:r w:rsidRPr="008B0552">
              <w:lastRenderedPageBreak/>
              <w:t>ex 0307</w:t>
            </w:r>
          </w:p>
        </w:tc>
        <w:tc>
          <w:tcPr>
            <w:cnfStyle w:val="000010000000" w:firstRow="0" w:lastRow="0" w:firstColumn="0" w:lastColumn="0" w:oddVBand="1" w:evenVBand="0" w:oddHBand="0" w:evenHBand="0" w:firstRowFirstColumn="0" w:firstRowLastColumn="0" w:lastRowFirstColumn="0" w:lastRowLastColumn="0"/>
            <w:tcW w:w="2835" w:type="dxa"/>
          </w:tcPr>
          <w:p w14:paraId="2459489B" w14:textId="77777777" w:rsidR="00EB2B02" w:rsidRPr="008B0552" w:rsidRDefault="00EB2B02" w:rsidP="00404111">
            <w:r w:rsidRPr="008B0552">
              <w:t>Molluscs, whether in shell or not, dried, salted or in brine; aquatic invertebrates other than crustaceans and molluscs, dried, salted or in brine; flours, meals and pellets of crustaceans, fit for human consumption</w:t>
            </w:r>
          </w:p>
        </w:tc>
        <w:tc>
          <w:tcPr>
            <w:tcW w:w="2835" w:type="dxa"/>
          </w:tcPr>
          <w:p w14:paraId="104320F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4300FB0" w14:textId="77777777" w:rsidR="00EB2B02" w:rsidRPr="008B0552" w:rsidRDefault="00EB2B02" w:rsidP="00404111"/>
        </w:tc>
      </w:tr>
      <w:tr w:rsidR="00EB2B02" w:rsidRPr="008B0552" w14:paraId="64FD541A" w14:textId="62D688B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57A261" w14:textId="77777777" w:rsidR="00EB2B02" w:rsidRPr="008B0552" w:rsidRDefault="00EB2B02" w:rsidP="00404111">
            <w:r w:rsidRPr="008B0552">
              <w:t>Chapter 4</w:t>
            </w:r>
          </w:p>
        </w:tc>
        <w:tc>
          <w:tcPr>
            <w:cnfStyle w:val="000010000000" w:firstRow="0" w:lastRow="0" w:firstColumn="0" w:lastColumn="0" w:oddVBand="1" w:evenVBand="0" w:oddHBand="0" w:evenHBand="0" w:firstRowFirstColumn="0" w:firstRowLastColumn="0" w:lastRowFirstColumn="0" w:lastRowLastColumn="0"/>
            <w:tcW w:w="2835" w:type="dxa"/>
          </w:tcPr>
          <w:p w14:paraId="71FD2CE4" w14:textId="77777777" w:rsidR="00EB2B02" w:rsidRPr="008B0552" w:rsidRDefault="00EB2B02" w:rsidP="00404111">
            <w:r w:rsidRPr="008B0552">
              <w:t>Dairy produce; birds' eggs; natural honey; edible products of animal origin, not elsewhere specified or included;</w:t>
            </w:r>
          </w:p>
        </w:tc>
        <w:tc>
          <w:tcPr>
            <w:tcW w:w="2835" w:type="dxa"/>
          </w:tcPr>
          <w:p w14:paraId="18B015E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w:t>
            </w:r>
          </w:p>
          <w:p w14:paraId="3643ED5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the materials of Chapter 4 used are wholly obtained; and</w:t>
            </w:r>
          </w:p>
          <w:p w14:paraId="66F520EF" w14:textId="67F79133"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5B487E2B" w14:textId="77777777" w:rsidR="00EB2B02" w:rsidRPr="008B0552" w:rsidRDefault="00EB2B02" w:rsidP="00404111"/>
        </w:tc>
      </w:tr>
      <w:tr w:rsidR="00EB2B02" w:rsidRPr="008B0552" w14:paraId="5992AA21" w14:textId="071D2AB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905D22" w14:textId="77777777" w:rsidR="00EB2B02" w:rsidRPr="008B0552" w:rsidRDefault="00EB2B02" w:rsidP="00404111">
            <w:r w:rsidRPr="008B0552">
              <w:t>ex Chapter 5</w:t>
            </w:r>
          </w:p>
        </w:tc>
        <w:tc>
          <w:tcPr>
            <w:cnfStyle w:val="000010000000" w:firstRow="0" w:lastRow="0" w:firstColumn="0" w:lastColumn="0" w:oddVBand="1" w:evenVBand="0" w:oddHBand="0" w:evenHBand="0" w:firstRowFirstColumn="0" w:firstRowLastColumn="0" w:lastRowFirstColumn="0" w:lastRowLastColumn="0"/>
            <w:tcW w:w="2835" w:type="dxa"/>
          </w:tcPr>
          <w:p w14:paraId="6E51CC92" w14:textId="77777777" w:rsidR="00EB2B02" w:rsidRPr="008B0552" w:rsidRDefault="00EB2B02" w:rsidP="00404111">
            <w:r w:rsidRPr="008B0552">
              <w:t>Products of animal origin, not elsewhere specified or included, except for:</w:t>
            </w:r>
          </w:p>
        </w:tc>
        <w:tc>
          <w:tcPr>
            <w:tcW w:w="2835" w:type="dxa"/>
          </w:tcPr>
          <w:p w14:paraId="5321FA7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4FC61F6" w14:textId="77777777" w:rsidR="00EB2B02" w:rsidRPr="008B0552" w:rsidRDefault="00EB2B02" w:rsidP="00404111"/>
        </w:tc>
      </w:tr>
      <w:tr w:rsidR="00EB2B02" w:rsidRPr="008B0552" w14:paraId="3E6AF29A" w14:textId="6146C5A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959A57" w14:textId="28B81ABF" w:rsidR="00EB2B02" w:rsidRPr="008B0552" w:rsidRDefault="00EB2B02" w:rsidP="00404111">
            <w:r w:rsidRPr="008B0552">
              <w:t>ex 051191</w:t>
            </w:r>
          </w:p>
        </w:tc>
        <w:tc>
          <w:tcPr>
            <w:cnfStyle w:val="000010000000" w:firstRow="0" w:lastRow="0" w:firstColumn="0" w:lastColumn="0" w:oddVBand="1" w:evenVBand="0" w:oddHBand="0" w:evenHBand="0" w:firstRowFirstColumn="0" w:firstRowLastColumn="0" w:lastRowFirstColumn="0" w:lastRowLastColumn="0"/>
            <w:tcW w:w="2835" w:type="dxa"/>
          </w:tcPr>
          <w:p w14:paraId="084EDA18" w14:textId="77777777" w:rsidR="00EB2B02" w:rsidRPr="008B0552" w:rsidRDefault="00EB2B02" w:rsidP="00404111">
            <w:r w:rsidRPr="008B0552">
              <w:t>Inedible fish eggs and roes</w:t>
            </w:r>
          </w:p>
        </w:tc>
        <w:tc>
          <w:tcPr>
            <w:tcW w:w="2835" w:type="dxa"/>
          </w:tcPr>
          <w:p w14:paraId="5411801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the eggs and roes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31A573C" w14:textId="77777777" w:rsidR="00EB2B02" w:rsidRPr="008B0552" w:rsidRDefault="00EB2B02" w:rsidP="00404111"/>
        </w:tc>
      </w:tr>
      <w:tr w:rsidR="00EB2B02" w:rsidRPr="008B0552" w14:paraId="143309F5" w14:textId="54918D6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E9E366" w14:textId="77777777" w:rsidR="00EB2B02" w:rsidRPr="008B0552" w:rsidRDefault="00EB2B02" w:rsidP="00404111">
            <w:r w:rsidRPr="008B0552">
              <w:t>Chapter 6</w:t>
            </w:r>
          </w:p>
        </w:tc>
        <w:tc>
          <w:tcPr>
            <w:cnfStyle w:val="000010000000" w:firstRow="0" w:lastRow="0" w:firstColumn="0" w:lastColumn="0" w:oddVBand="1" w:evenVBand="0" w:oddHBand="0" w:evenHBand="0" w:firstRowFirstColumn="0" w:firstRowLastColumn="0" w:lastRowFirstColumn="0" w:lastRowLastColumn="0"/>
            <w:tcW w:w="2835" w:type="dxa"/>
          </w:tcPr>
          <w:p w14:paraId="52C597A5" w14:textId="77777777" w:rsidR="00EB2B02" w:rsidRPr="008B0552" w:rsidRDefault="00EB2B02" w:rsidP="00404111">
            <w:r w:rsidRPr="008B0552">
              <w:t>Live trees and other plants; bulbs, roots and the like; cut flowers and ornamental foliage</w:t>
            </w:r>
          </w:p>
        </w:tc>
        <w:tc>
          <w:tcPr>
            <w:tcW w:w="2835" w:type="dxa"/>
          </w:tcPr>
          <w:p w14:paraId="01577BB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6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EE9DAB7" w14:textId="77777777" w:rsidR="00EB2B02" w:rsidRPr="008B0552" w:rsidRDefault="00EB2B02" w:rsidP="00404111"/>
        </w:tc>
      </w:tr>
      <w:tr w:rsidR="00EB2B02" w:rsidRPr="008B0552" w14:paraId="70EC1930" w14:textId="1C7890D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11BEFF" w14:textId="77777777" w:rsidR="00EB2B02" w:rsidRPr="008B0552" w:rsidRDefault="00EB2B02" w:rsidP="00404111">
            <w:r w:rsidRPr="008B0552">
              <w:t>Chapter 7</w:t>
            </w:r>
          </w:p>
        </w:tc>
        <w:tc>
          <w:tcPr>
            <w:cnfStyle w:val="000010000000" w:firstRow="0" w:lastRow="0" w:firstColumn="0" w:lastColumn="0" w:oddVBand="1" w:evenVBand="0" w:oddHBand="0" w:evenHBand="0" w:firstRowFirstColumn="0" w:firstRowLastColumn="0" w:lastRowFirstColumn="0" w:lastRowLastColumn="0"/>
            <w:tcW w:w="2835" w:type="dxa"/>
          </w:tcPr>
          <w:p w14:paraId="14D8E417" w14:textId="77777777" w:rsidR="00EB2B02" w:rsidRPr="008B0552" w:rsidRDefault="00EB2B02" w:rsidP="00404111">
            <w:r w:rsidRPr="008B0552">
              <w:t>Edible vegetables and certain roots and tubers</w:t>
            </w:r>
          </w:p>
        </w:tc>
        <w:tc>
          <w:tcPr>
            <w:tcW w:w="2835" w:type="dxa"/>
          </w:tcPr>
          <w:p w14:paraId="5FB2FEF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858A952" w14:textId="77777777" w:rsidR="00EB2B02" w:rsidRPr="008B0552" w:rsidRDefault="00EB2B02" w:rsidP="00404111"/>
        </w:tc>
      </w:tr>
      <w:tr w:rsidR="00EB2B02" w:rsidRPr="008B0552" w14:paraId="64E9FC09" w14:textId="5C64913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5DFC4D" w14:textId="77777777" w:rsidR="00EB2B02" w:rsidRPr="008B0552" w:rsidRDefault="00EB2B02" w:rsidP="00404111">
            <w:r w:rsidRPr="008B0552">
              <w:t>Chapter 8</w:t>
            </w:r>
          </w:p>
        </w:tc>
        <w:tc>
          <w:tcPr>
            <w:cnfStyle w:val="000010000000" w:firstRow="0" w:lastRow="0" w:firstColumn="0" w:lastColumn="0" w:oddVBand="1" w:evenVBand="0" w:oddHBand="0" w:evenHBand="0" w:firstRowFirstColumn="0" w:firstRowLastColumn="0" w:lastRowFirstColumn="0" w:lastRowLastColumn="0"/>
            <w:tcW w:w="2835" w:type="dxa"/>
          </w:tcPr>
          <w:p w14:paraId="19A4FE80" w14:textId="77777777" w:rsidR="00EB2B02" w:rsidRPr="008B0552" w:rsidRDefault="00EB2B02" w:rsidP="00404111">
            <w:r w:rsidRPr="008B0552">
              <w:t>Edible fruit and nuts; peel of citrus fruits or melons</w:t>
            </w:r>
          </w:p>
        </w:tc>
        <w:tc>
          <w:tcPr>
            <w:tcW w:w="2835" w:type="dxa"/>
          </w:tcPr>
          <w:p w14:paraId="69C436F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w:t>
            </w:r>
          </w:p>
          <w:p w14:paraId="277D59A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all the fruit, nuts and peels of citrus fruits or melons of Chapter 8 used are wholly obtained, and</w:t>
            </w:r>
          </w:p>
          <w:p w14:paraId="0EE43C4D" w14:textId="1F8A47EB"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1924EB4A" w14:textId="77777777" w:rsidR="00EB2B02" w:rsidRPr="008B0552" w:rsidRDefault="00EB2B02" w:rsidP="00404111"/>
        </w:tc>
      </w:tr>
      <w:tr w:rsidR="00EB2B02" w:rsidRPr="008B0552" w14:paraId="3AA27347" w14:textId="386341B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76C998" w14:textId="77777777" w:rsidR="00EB2B02" w:rsidRPr="008B0552" w:rsidRDefault="00EB2B02" w:rsidP="00404111">
            <w:r w:rsidRPr="008B0552">
              <w:t>Chapter 9</w:t>
            </w:r>
          </w:p>
        </w:tc>
        <w:tc>
          <w:tcPr>
            <w:cnfStyle w:val="000010000000" w:firstRow="0" w:lastRow="0" w:firstColumn="0" w:lastColumn="0" w:oddVBand="1" w:evenVBand="0" w:oddHBand="0" w:evenHBand="0" w:firstRowFirstColumn="0" w:firstRowLastColumn="0" w:lastRowFirstColumn="0" w:lastRowLastColumn="0"/>
            <w:tcW w:w="2835" w:type="dxa"/>
          </w:tcPr>
          <w:p w14:paraId="0B20D4BE" w14:textId="77777777" w:rsidR="00EB2B02" w:rsidRPr="008B0552" w:rsidRDefault="00EB2B02" w:rsidP="00404111">
            <w:r w:rsidRPr="008B0552">
              <w:t>Coffee, tea, maté and spices;</w:t>
            </w:r>
          </w:p>
        </w:tc>
        <w:tc>
          <w:tcPr>
            <w:tcW w:w="2835" w:type="dxa"/>
          </w:tcPr>
          <w:p w14:paraId="058E2EB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52DCB610" w14:textId="77777777" w:rsidR="00EB2B02" w:rsidRPr="008B0552" w:rsidRDefault="00EB2B02" w:rsidP="00404111"/>
        </w:tc>
      </w:tr>
      <w:tr w:rsidR="00EB2B02" w:rsidRPr="008B0552" w14:paraId="1B0695C1" w14:textId="7841609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2D3400" w14:textId="77777777" w:rsidR="00EB2B02" w:rsidRPr="008B0552" w:rsidRDefault="00EB2B02" w:rsidP="00404111">
            <w:r w:rsidRPr="008B0552">
              <w:t>Chapter 10</w:t>
            </w:r>
          </w:p>
        </w:tc>
        <w:tc>
          <w:tcPr>
            <w:cnfStyle w:val="000010000000" w:firstRow="0" w:lastRow="0" w:firstColumn="0" w:lastColumn="0" w:oddVBand="1" w:evenVBand="0" w:oddHBand="0" w:evenHBand="0" w:firstRowFirstColumn="0" w:firstRowLastColumn="0" w:lastRowFirstColumn="0" w:lastRowLastColumn="0"/>
            <w:tcW w:w="2835" w:type="dxa"/>
          </w:tcPr>
          <w:p w14:paraId="3230A93C" w14:textId="77777777" w:rsidR="00EB2B02" w:rsidRPr="008B0552" w:rsidRDefault="00EB2B02" w:rsidP="00404111">
            <w:r w:rsidRPr="008B0552">
              <w:t>Cereals</w:t>
            </w:r>
          </w:p>
        </w:tc>
        <w:tc>
          <w:tcPr>
            <w:tcW w:w="2835" w:type="dxa"/>
          </w:tcPr>
          <w:p w14:paraId="0FD9365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F22BC4B" w14:textId="77777777" w:rsidR="00EB2B02" w:rsidRPr="008B0552" w:rsidRDefault="00EB2B02" w:rsidP="00404111"/>
        </w:tc>
      </w:tr>
      <w:tr w:rsidR="00EB2B02" w:rsidRPr="008B0552" w14:paraId="6A3CD7C4" w14:textId="729E81C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ABC109" w14:textId="77777777" w:rsidR="00EB2B02" w:rsidRPr="008B0552" w:rsidRDefault="00EB2B02" w:rsidP="00404111">
            <w:r w:rsidRPr="008B0552">
              <w:lastRenderedPageBreak/>
              <w:t>Chapter 11</w:t>
            </w:r>
          </w:p>
        </w:tc>
        <w:tc>
          <w:tcPr>
            <w:cnfStyle w:val="000010000000" w:firstRow="0" w:lastRow="0" w:firstColumn="0" w:lastColumn="0" w:oddVBand="1" w:evenVBand="0" w:oddHBand="0" w:evenHBand="0" w:firstRowFirstColumn="0" w:firstRowLastColumn="0" w:lastRowFirstColumn="0" w:lastRowLastColumn="0"/>
            <w:tcW w:w="2835" w:type="dxa"/>
          </w:tcPr>
          <w:p w14:paraId="661971C0" w14:textId="77777777" w:rsidR="00EB2B02" w:rsidRPr="008B0552" w:rsidRDefault="00EB2B02" w:rsidP="00404111">
            <w:r w:rsidRPr="008B0552">
              <w:t>Products of the milling industry; malt; starches; inulin; wheat gluten; except for:</w:t>
            </w:r>
          </w:p>
        </w:tc>
        <w:tc>
          <w:tcPr>
            <w:tcW w:w="2835" w:type="dxa"/>
          </w:tcPr>
          <w:p w14:paraId="792DB9C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Chapters 10 and 11, headings 0701 and 2303, and sub-heading 0710 10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45E69FB7" w14:textId="77777777" w:rsidR="00EB2B02" w:rsidRPr="008B0552" w:rsidRDefault="00EB2B02" w:rsidP="00404111"/>
        </w:tc>
      </w:tr>
      <w:tr w:rsidR="00EB2B02" w:rsidRPr="008B0552" w14:paraId="09EC40D1" w14:textId="3B8A0E4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2E5757" w14:textId="77777777" w:rsidR="00EB2B02" w:rsidRPr="008B0552" w:rsidRDefault="00EB2B02" w:rsidP="00404111">
            <w:r w:rsidRPr="008B0552">
              <w:t>Chapter 12</w:t>
            </w:r>
          </w:p>
        </w:tc>
        <w:tc>
          <w:tcPr>
            <w:cnfStyle w:val="000010000000" w:firstRow="0" w:lastRow="0" w:firstColumn="0" w:lastColumn="0" w:oddVBand="1" w:evenVBand="0" w:oddHBand="0" w:evenHBand="0" w:firstRowFirstColumn="0" w:firstRowLastColumn="0" w:lastRowFirstColumn="0" w:lastRowLastColumn="0"/>
            <w:tcW w:w="2835" w:type="dxa"/>
          </w:tcPr>
          <w:p w14:paraId="7BD975F9" w14:textId="77777777" w:rsidR="00EB2B02" w:rsidRPr="008B0552" w:rsidRDefault="00EB2B02" w:rsidP="00404111">
            <w:r w:rsidRPr="008B0552">
              <w:t>Oil seeds and oleaginous fruits; miscellaneous grains, seeds and fruit; industrial or medicinal plants; straw and fodder</w:t>
            </w:r>
          </w:p>
        </w:tc>
        <w:tc>
          <w:tcPr>
            <w:tcW w:w="2835" w:type="dxa"/>
          </w:tcPr>
          <w:p w14:paraId="608FDBB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5217ED" w14:textId="77777777" w:rsidR="00EB2B02" w:rsidRPr="008B0552" w:rsidRDefault="00EB2B02" w:rsidP="00404111"/>
        </w:tc>
      </w:tr>
      <w:tr w:rsidR="00EB2B02" w:rsidRPr="008B0552" w14:paraId="00849D58" w14:textId="7A6CB50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C59EE7" w14:textId="77777777" w:rsidR="00EB2B02" w:rsidRPr="008B0552" w:rsidRDefault="00EB2B02" w:rsidP="00404111">
            <w:r w:rsidRPr="008B0552">
              <w:t>Chapter 13</w:t>
            </w:r>
          </w:p>
        </w:tc>
        <w:tc>
          <w:tcPr>
            <w:cnfStyle w:val="000010000000" w:firstRow="0" w:lastRow="0" w:firstColumn="0" w:lastColumn="0" w:oddVBand="1" w:evenVBand="0" w:oddHBand="0" w:evenHBand="0" w:firstRowFirstColumn="0" w:firstRowLastColumn="0" w:lastRowFirstColumn="0" w:lastRowLastColumn="0"/>
            <w:tcW w:w="2835" w:type="dxa"/>
          </w:tcPr>
          <w:p w14:paraId="6E6DCDF2" w14:textId="77777777" w:rsidR="00EB2B02" w:rsidRPr="008B0552" w:rsidRDefault="00EB2B02" w:rsidP="00404111">
            <w:r w:rsidRPr="008B0552">
              <w:t>Lac; gums, resins and other vegetable saps and extracts</w:t>
            </w:r>
          </w:p>
        </w:tc>
        <w:tc>
          <w:tcPr>
            <w:tcW w:w="2835" w:type="dxa"/>
          </w:tcPr>
          <w:p w14:paraId="0582A871" w14:textId="16F5B58D"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76A2796" w14:textId="77777777" w:rsidR="00EB2B02" w:rsidRPr="008B0552" w:rsidRDefault="00EB2B02" w:rsidP="00404111"/>
        </w:tc>
      </w:tr>
      <w:tr w:rsidR="00EB2B02" w:rsidRPr="008B0552" w14:paraId="1CC952ED" w14:textId="7E7D6F2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94E579" w14:textId="77777777" w:rsidR="00EB2B02" w:rsidRPr="008B0552" w:rsidRDefault="00EB2B02" w:rsidP="00404111">
            <w:r w:rsidRPr="008B0552">
              <w:t>Chapter 14</w:t>
            </w:r>
          </w:p>
        </w:tc>
        <w:tc>
          <w:tcPr>
            <w:cnfStyle w:val="000010000000" w:firstRow="0" w:lastRow="0" w:firstColumn="0" w:lastColumn="0" w:oddVBand="1" w:evenVBand="0" w:oddHBand="0" w:evenHBand="0" w:firstRowFirstColumn="0" w:firstRowLastColumn="0" w:lastRowFirstColumn="0" w:lastRowLastColumn="0"/>
            <w:tcW w:w="2835" w:type="dxa"/>
          </w:tcPr>
          <w:p w14:paraId="3D344F1D" w14:textId="77777777" w:rsidR="00EB2B02" w:rsidRPr="008B0552" w:rsidRDefault="00EB2B02" w:rsidP="00404111">
            <w:r w:rsidRPr="008B0552">
              <w:t>Vegetable plaiting materials; vegetable products not elsewhere specified or included</w:t>
            </w:r>
          </w:p>
        </w:tc>
        <w:tc>
          <w:tcPr>
            <w:tcW w:w="2835" w:type="dxa"/>
          </w:tcPr>
          <w:p w14:paraId="1ACBF02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D1DCD7D" w14:textId="77777777" w:rsidR="00EB2B02" w:rsidRPr="008B0552" w:rsidRDefault="00EB2B02" w:rsidP="00404111"/>
        </w:tc>
      </w:tr>
      <w:tr w:rsidR="00EB2B02" w:rsidRPr="008B0552" w14:paraId="69577168" w14:textId="6B60EF6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7F1580" w14:textId="77777777" w:rsidR="00EB2B02" w:rsidRPr="008B0552" w:rsidRDefault="00EB2B02" w:rsidP="00404111">
            <w:r w:rsidRPr="008B0552">
              <w:t>ex Chapter 15</w:t>
            </w:r>
          </w:p>
        </w:tc>
        <w:tc>
          <w:tcPr>
            <w:cnfStyle w:val="000010000000" w:firstRow="0" w:lastRow="0" w:firstColumn="0" w:lastColumn="0" w:oddVBand="1" w:evenVBand="0" w:oddHBand="0" w:evenHBand="0" w:firstRowFirstColumn="0" w:firstRowLastColumn="0" w:lastRowFirstColumn="0" w:lastRowLastColumn="0"/>
            <w:tcW w:w="2835" w:type="dxa"/>
          </w:tcPr>
          <w:p w14:paraId="1068D3AD" w14:textId="77777777" w:rsidR="00EB2B02" w:rsidRPr="008B0552" w:rsidRDefault="00EB2B02" w:rsidP="00404111">
            <w:r w:rsidRPr="008B0552">
              <w:t>Animal or vegetable fats and oils and their cleavage products; prepared edible fats; animal or vegetable waxes; except for:</w:t>
            </w:r>
          </w:p>
        </w:tc>
        <w:tc>
          <w:tcPr>
            <w:tcW w:w="2835" w:type="dxa"/>
          </w:tcPr>
          <w:p w14:paraId="208D573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0CC3435" w14:textId="77777777" w:rsidR="00EB2B02" w:rsidRPr="008B0552" w:rsidRDefault="00EB2B02" w:rsidP="00404111"/>
        </w:tc>
      </w:tr>
      <w:tr w:rsidR="00EB2B02" w:rsidRPr="008B0552" w14:paraId="42A15903" w14:textId="34FB925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A684DC" w14:textId="77777777" w:rsidR="00EB2B02" w:rsidRPr="008B0552" w:rsidRDefault="00EB2B02" w:rsidP="00404111">
            <w:r w:rsidRPr="008B0552">
              <w:t>1501 to 1504</w:t>
            </w:r>
          </w:p>
        </w:tc>
        <w:tc>
          <w:tcPr>
            <w:cnfStyle w:val="000010000000" w:firstRow="0" w:lastRow="0" w:firstColumn="0" w:lastColumn="0" w:oddVBand="1" w:evenVBand="0" w:oddHBand="0" w:evenHBand="0" w:firstRowFirstColumn="0" w:firstRowLastColumn="0" w:lastRowFirstColumn="0" w:lastRowLastColumn="0"/>
            <w:tcW w:w="2835" w:type="dxa"/>
          </w:tcPr>
          <w:p w14:paraId="4143E335" w14:textId="77777777" w:rsidR="00EB2B02" w:rsidRPr="008B0552" w:rsidRDefault="00EB2B02" w:rsidP="00404111">
            <w:r w:rsidRPr="008B0552">
              <w:t>Fats from pig, poultry, bovine, sheep or goat, fish, etc.</w:t>
            </w:r>
          </w:p>
        </w:tc>
        <w:tc>
          <w:tcPr>
            <w:tcW w:w="2835" w:type="dxa"/>
          </w:tcPr>
          <w:p w14:paraId="647048A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292F0E" w14:textId="77777777" w:rsidR="00EB2B02" w:rsidRPr="008B0552" w:rsidRDefault="00EB2B02" w:rsidP="00404111"/>
        </w:tc>
      </w:tr>
      <w:tr w:rsidR="007A746C" w:rsidRPr="008B0552" w14:paraId="5F15C740"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06E737" w14:textId="68854C85" w:rsidR="007A746C" w:rsidRPr="008B0552" w:rsidRDefault="007A746C" w:rsidP="00456DB4">
            <w:r w:rsidRPr="008B0552">
              <w:t>1505</w:t>
            </w:r>
            <w:r>
              <w:t xml:space="preserve"> to</w:t>
            </w:r>
            <w:r w:rsidRPr="008B0552">
              <w:t xml:space="preserve"> 1506</w:t>
            </w:r>
          </w:p>
        </w:tc>
        <w:tc>
          <w:tcPr>
            <w:cnfStyle w:val="000010000000" w:firstRow="0" w:lastRow="0" w:firstColumn="0" w:lastColumn="0" w:oddVBand="1" w:evenVBand="0" w:oddHBand="0" w:evenHBand="0" w:firstRowFirstColumn="0" w:firstRowLastColumn="0" w:lastRowFirstColumn="0" w:lastRowLastColumn="0"/>
            <w:tcW w:w="2835" w:type="dxa"/>
          </w:tcPr>
          <w:p w14:paraId="3DE10DAF" w14:textId="77777777" w:rsidR="007A746C" w:rsidRPr="008B0552" w:rsidRDefault="007A746C" w:rsidP="00456DB4">
            <w:r w:rsidRPr="008B0552">
              <w:t xml:space="preserve">Wool grease and fatty substances derived therefrom (including lanolin). Other animal fats and oils and their fractions, whether or not refined, but not chemically modified. Glycerol, crude; glycerol waters and glycerol </w:t>
            </w:r>
            <w:proofErr w:type="spellStart"/>
            <w:r w:rsidRPr="008B0552">
              <w:t>lyes</w:t>
            </w:r>
            <w:proofErr w:type="spellEnd"/>
            <w:r w:rsidRPr="008B0552">
              <w:t>.</w:t>
            </w:r>
          </w:p>
        </w:tc>
        <w:tc>
          <w:tcPr>
            <w:tcW w:w="2835" w:type="dxa"/>
          </w:tcPr>
          <w:p w14:paraId="7DD6D135" w14:textId="77777777" w:rsidR="007A746C" w:rsidRPr="008B0552" w:rsidRDefault="007A746C" w:rsidP="00456DB4">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524C7E7" w14:textId="77777777" w:rsidR="007A746C" w:rsidRPr="008B0552" w:rsidRDefault="007A746C" w:rsidP="00456DB4"/>
        </w:tc>
      </w:tr>
      <w:tr w:rsidR="00EB2B02" w:rsidRPr="008B0552" w14:paraId="76170A2E" w14:textId="70FEF43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04D7EA" w14:textId="6189D663" w:rsidR="00EB2B02" w:rsidRPr="008B0552" w:rsidRDefault="00EB2B02" w:rsidP="00404111">
            <w:r w:rsidRPr="008B0552">
              <w:lastRenderedPageBreak/>
              <w:t>1520</w:t>
            </w:r>
          </w:p>
        </w:tc>
        <w:tc>
          <w:tcPr>
            <w:cnfStyle w:val="000010000000" w:firstRow="0" w:lastRow="0" w:firstColumn="0" w:lastColumn="0" w:oddVBand="1" w:evenVBand="0" w:oddHBand="0" w:evenHBand="0" w:firstRowFirstColumn="0" w:firstRowLastColumn="0" w:lastRowFirstColumn="0" w:lastRowLastColumn="0"/>
            <w:tcW w:w="2835" w:type="dxa"/>
          </w:tcPr>
          <w:p w14:paraId="20DBF4C4" w14:textId="77777777" w:rsidR="00EB2B02" w:rsidRPr="008B0552" w:rsidRDefault="00EB2B02" w:rsidP="00404111">
            <w:r w:rsidRPr="008B0552">
              <w:t xml:space="preserve">Wool grease and fatty substances derived therefrom (including lanolin). Other animal fats and oils and their fractions, whether or not refined, but not chemically modified. Glycerol, crude; glycerol waters and glycerol </w:t>
            </w:r>
            <w:proofErr w:type="spellStart"/>
            <w:r w:rsidRPr="008B0552">
              <w:t>lyes</w:t>
            </w:r>
            <w:proofErr w:type="spellEnd"/>
            <w:r w:rsidRPr="008B0552">
              <w:t>.</w:t>
            </w:r>
          </w:p>
        </w:tc>
        <w:tc>
          <w:tcPr>
            <w:tcW w:w="2835" w:type="dxa"/>
          </w:tcPr>
          <w:p w14:paraId="3149C4F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7FEB555A" w14:textId="77777777" w:rsidR="00EB2B02" w:rsidRPr="008B0552" w:rsidRDefault="00EB2B02" w:rsidP="00404111"/>
        </w:tc>
      </w:tr>
      <w:tr w:rsidR="00EB2B02" w:rsidRPr="008B0552" w14:paraId="7D54A717" w14:textId="023659D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EE729B" w14:textId="16352DB8" w:rsidR="00EB2B02" w:rsidRPr="008B0552" w:rsidRDefault="00EB2B02" w:rsidP="00404111">
            <w:r w:rsidRPr="008B0552">
              <w:t xml:space="preserve">1509 </w:t>
            </w:r>
            <w:r w:rsidR="007A746C">
              <w:t>to</w:t>
            </w:r>
            <w:r w:rsidRPr="008B0552">
              <w:t xml:space="preserve"> 1510</w:t>
            </w:r>
          </w:p>
        </w:tc>
        <w:tc>
          <w:tcPr>
            <w:cnfStyle w:val="000010000000" w:firstRow="0" w:lastRow="0" w:firstColumn="0" w:lastColumn="0" w:oddVBand="1" w:evenVBand="0" w:oddHBand="0" w:evenHBand="0" w:firstRowFirstColumn="0" w:firstRowLastColumn="0" w:lastRowFirstColumn="0" w:lastRowLastColumn="0"/>
            <w:tcW w:w="2835" w:type="dxa"/>
          </w:tcPr>
          <w:p w14:paraId="12AF93BB" w14:textId="77777777" w:rsidR="00EB2B02" w:rsidRPr="008B0552" w:rsidRDefault="00EB2B02" w:rsidP="00404111">
            <w:r w:rsidRPr="008B0552">
              <w:t>Olive oil and its fractions</w:t>
            </w:r>
          </w:p>
        </w:tc>
        <w:tc>
          <w:tcPr>
            <w:tcW w:w="2835" w:type="dxa"/>
          </w:tcPr>
          <w:p w14:paraId="74C3244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A21D948" w14:textId="77777777" w:rsidR="00EB2B02" w:rsidRPr="008B0552" w:rsidRDefault="00EB2B02" w:rsidP="00404111"/>
        </w:tc>
      </w:tr>
      <w:tr w:rsidR="00EB2B02" w:rsidRPr="008B0552" w14:paraId="46E0FCF5" w14:textId="7F999E3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0EBA35" w14:textId="15115729" w:rsidR="00EB2B02" w:rsidRPr="008B0552" w:rsidRDefault="00EB2B02" w:rsidP="00404111">
            <w:r w:rsidRPr="008B0552">
              <w:t xml:space="preserve">1516 </w:t>
            </w:r>
            <w:r w:rsidR="007A746C">
              <w:t>to</w:t>
            </w:r>
            <w:r w:rsidRPr="008B0552">
              <w:t xml:space="preserve"> 1517</w:t>
            </w:r>
          </w:p>
        </w:tc>
        <w:tc>
          <w:tcPr>
            <w:cnfStyle w:val="000010000000" w:firstRow="0" w:lastRow="0" w:firstColumn="0" w:lastColumn="0" w:oddVBand="1" w:evenVBand="0" w:oddHBand="0" w:evenHBand="0" w:firstRowFirstColumn="0" w:firstRowLastColumn="0" w:lastRowFirstColumn="0" w:lastRowLastColumn="0"/>
            <w:tcW w:w="2835" w:type="dxa"/>
          </w:tcPr>
          <w:p w14:paraId="2D0A2F2A" w14:textId="77777777" w:rsidR="00EB2B02" w:rsidRPr="008B0552" w:rsidRDefault="00EB2B02" w:rsidP="00404111">
            <w:r w:rsidRPr="008B0552">
              <w:t>Animal or vegetable fats and oils and their fractions, partly or wholly hydrogenated, inter-esterified, re-esterified or elaidinised, whether or not refined, but not further prepared</w:t>
            </w:r>
          </w:p>
          <w:p w14:paraId="7AC022AA" w14:textId="77777777" w:rsidR="00EB2B02" w:rsidRPr="008B0552" w:rsidRDefault="00EB2B02" w:rsidP="00404111">
            <w:r w:rsidRPr="008B0552">
              <w:t>Margarine; edible mixtures or preparations of animal or vegetable fats or oils or of fractions of different fats or oils of this Chapter, other than edible fats or oils or their fractions of heading 1516</w:t>
            </w:r>
          </w:p>
        </w:tc>
        <w:tc>
          <w:tcPr>
            <w:tcW w:w="2835" w:type="dxa"/>
          </w:tcPr>
          <w:p w14:paraId="37FED93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58571D" w14:textId="77777777" w:rsidR="00EB2B02" w:rsidRPr="008B0552" w:rsidRDefault="00EB2B02" w:rsidP="00404111"/>
        </w:tc>
      </w:tr>
      <w:tr w:rsidR="00EB2B02" w:rsidRPr="008B0552" w14:paraId="529CB056" w14:textId="2F12BBF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553040" w14:textId="77777777" w:rsidR="00EB2B02" w:rsidRPr="008B0552" w:rsidRDefault="00EB2B02" w:rsidP="00404111">
            <w:r w:rsidRPr="008B0552">
              <w:t>Chapter 16</w:t>
            </w:r>
          </w:p>
        </w:tc>
        <w:tc>
          <w:tcPr>
            <w:cnfStyle w:val="000010000000" w:firstRow="0" w:lastRow="0" w:firstColumn="0" w:lastColumn="0" w:oddVBand="1" w:evenVBand="0" w:oddHBand="0" w:evenHBand="0" w:firstRowFirstColumn="0" w:firstRowLastColumn="0" w:lastRowFirstColumn="0" w:lastRowLastColumn="0"/>
            <w:tcW w:w="2835" w:type="dxa"/>
          </w:tcPr>
          <w:p w14:paraId="1F28DAA6" w14:textId="77777777" w:rsidR="00EB2B02" w:rsidRPr="008B0552" w:rsidRDefault="00EB2B02" w:rsidP="00404111">
            <w:r w:rsidRPr="008B0552">
              <w:t>Preparations of meat, of fish or of crustaceans, molluscs or other aquatic invertebrates</w:t>
            </w:r>
          </w:p>
        </w:tc>
        <w:tc>
          <w:tcPr>
            <w:tcW w:w="2835" w:type="dxa"/>
          </w:tcPr>
          <w:p w14:paraId="7D58CC25" w14:textId="4A8ADAE2"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 xml:space="preserve">Manufacture in which all the materials of </w:t>
            </w:r>
            <w:r w:rsidR="00814BAE">
              <w:t>c</w:t>
            </w:r>
            <w:r w:rsidRPr="008B0552">
              <w:t xml:space="preserve">hapter 2, </w:t>
            </w:r>
            <w:r w:rsidR="00814BAE">
              <w:t xml:space="preserve">chapter </w:t>
            </w:r>
            <w:r w:rsidRPr="008B0552">
              <w:t xml:space="preserve">3 and </w:t>
            </w:r>
            <w:r w:rsidR="00814BAE">
              <w:t xml:space="preserve">chapter </w:t>
            </w:r>
            <w:r w:rsidRPr="008B0552">
              <w:t>16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CC2CB8C" w14:textId="77777777" w:rsidR="00EB2B02" w:rsidRPr="008B0552" w:rsidRDefault="00EB2B02" w:rsidP="00404111"/>
        </w:tc>
      </w:tr>
      <w:tr w:rsidR="00727162" w:rsidRPr="008B0552" w14:paraId="4CA9E86C" w14:textId="77777777" w:rsidTr="00D536BA">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52FD9379" w14:textId="3F721740" w:rsidR="00727162" w:rsidRPr="008B0552" w:rsidRDefault="00727162" w:rsidP="00D536BA">
            <w:r>
              <w:t>ex 1601.00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6D8C9B97" w14:textId="77777777" w:rsidR="00727162" w:rsidRDefault="00727162" w:rsidP="00D536BA">
            <w:r>
              <w:t>Waxed sausages of chicken, pork and fresh liver</w:t>
            </w:r>
            <w:r w:rsidR="007E535C">
              <w:t>&lt;</w:t>
            </w:r>
            <w:proofErr w:type="spellStart"/>
            <w:r w:rsidR="007E535C">
              <w:t>br</w:t>
            </w:r>
            <w:proofErr w:type="spellEnd"/>
            <w:r w:rsidR="007E535C">
              <w:t>&gt;</w:t>
            </w:r>
          </w:p>
          <w:p w14:paraId="650F741A" w14:textId="4639DF0D" w:rsidR="007E535C" w:rsidRPr="008B0552" w:rsidRDefault="007E535C" w:rsidP="00D536BA">
            <w:r>
              <w:t>**</w:t>
            </w:r>
            <w:r w:rsidRPr="00D536BA">
              <w:t>originating in Singapore, limited by an annual quota</w:t>
            </w:r>
            <w:r>
              <w:t>**</w:t>
            </w:r>
          </w:p>
        </w:tc>
        <w:tc>
          <w:tcPr>
            <w:tcW w:w="2835" w:type="dxa"/>
            <w:shd w:val="clear" w:color="auto" w:fill="FFF2CC" w:themeFill="accent4" w:themeFillTint="33"/>
          </w:tcPr>
          <w:p w14:paraId="2A096EE6" w14:textId="352EBE7B" w:rsidR="00922DA5" w:rsidRDefault="00727162" w:rsidP="00D536BA">
            <w:pPr>
              <w:cnfStyle w:val="000000000000" w:firstRow="0" w:lastRow="0" w:firstColumn="0" w:lastColumn="0" w:oddVBand="0" w:evenVBand="0" w:oddHBand="0" w:evenHBand="0" w:firstRowFirstColumn="0" w:firstRowLastColumn="0" w:lastRowFirstColumn="0" w:lastRowLastColumn="0"/>
            </w:pPr>
            <w:r>
              <w:t>Manufacture from materials of any heading, except that of the product</w:t>
            </w:r>
            <w:r w:rsidR="00922DA5">
              <w:t>.</w:t>
            </w:r>
          </w:p>
          <w:p w14:paraId="1CE5FFE9" w14:textId="2D1281AA" w:rsidR="00D536BA" w:rsidRPr="008B0552" w:rsidRDefault="00D536BA" w:rsidP="00D536B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3E9747CA" w14:textId="77777777" w:rsidR="00727162" w:rsidRPr="008B0552" w:rsidRDefault="00727162" w:rsidP="00D536BA"/>
        </w:tc>
      </w:tr>
      <w:tr w:rsidR="00D536BA" w:rsidRPr="00D536BA" w14:paraId="16CBF4A2"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7B2D9DAB" w14:textId="3E000AC9" w:rsidR="00D536BA" w:rsidRPr="00D536BA" w:rsidRDefault="00D536BA" w:rsidP="00D536BA">
            <w:r w:rsidRPr="00D536BA">
              <w:t>ex 1602.32</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5FA0D77F" w14:textId="77777777" w:rsidR="007E535C" w:rsidRDefault="00D536BA" w:rsidP="007E535C">
            <w:r w:rsidRPr="00D536BA">
              <w:t>Canned luncheon meat of pork, chicken and beef</w:t>
            </w:r>
            <w:r w:rsidR="007E535C">
              <w:t>&lt;</w:t>
            </w:r>
            <w:proofErr w:type="spellStart"/>
            <w:r w:rsidR="007E535C">
              <w:t>br</w:t>
            </w:r>
            <w:proofErr w:type="spellEnd"/>
            <w:r w:rsidR="007E535C">
              <w:t>&gt;</w:t>
            </w:r>
          </w:p>
          <w:p w14:paraId="2006AC79" w14:textId="387816D4" w:rsidR="00D536BA" w:rsidRPr="00D536BA" w:rsidRDefault="007E535C" w:rsidP="007E535C">
            <w:r>
              <w:t>**</w:t>
            </w:r>
            <w:r w:rsidRPr="00D536BA">
              <w:t>originating in Singapore, limited by an annual quota</w:t>
            </w:r>
            <w:r>
              <w:t>**</w:t>
            </w:r>
          </w:p>
        </w:tc>
        <w:tc>
          <w:tcPr>
            <w:tcW w:w="2835" w:type="dxa"/>
            <w:shd w:val="clear" w:color="auto" w:fill="FFF2CC" w:themeFill="accent4" w:themeFillTint="33"/>
          </w:tcPr>
          <w:p w14:paraId="3B136178" w14:textId="57754591" w:rsidR="00D536BA" w:rsidRPr="00D536BA" w:rsidRDefault="00D536BA" w:rsidP="00D536BA">
            <w:pPr>
              <w:cnfStyle w:val="000000100000" w:firstRow="0" w:lastRow="0" w:firstColumn="0" w:lastColumn="0" w:oddVBand="0" w:evenVBand="0" w:oddHBand="1" w:evenHBand="0" w:firstRowFirstColumn="0" w:firstRowLastColumn="0" w:lastRowFirstColumn="0" w:lastRowLastColumn="0"/>
            </w:pPr>
            <w:r w:rsidRPr="00D536BA">
              <w:t>Manufacture from materials of any heading, except that of the product</w:t>
            </w:r>
            <w:r w:rsidR="00922DA5">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718F0551" w14:textId="77777777" w:rsidR="00D536BA" w:rsidRPr="00D536BA" w:rsidRDefault="00D536BA" w:rsidP="00D536BA"/>
        </w:tc>
      </w:tr>
      <w:tr w:rsidR="00D536BA" w:rsidRPr="008B0552" w14:paraId="0CA8F1E3" w14:textId="77777777" w:rsidTr="00D536BA">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6CE5614B" w14:textId="19CF3A66" w:rsidR="00D536BA" w:rsidRDefault="00D536BA" w:rsidP="00D536BA">
            <w:r w:rsidRPr="00D536BA">
              <w:lastRenderedPageBreak/>
              <w:t>ex</w:t>
            </w:r>
            <w:r>
              <w:t xml:space="preserve"> </w:t>
            </w:r>
            <w:r w:rsidRPr="00D536BA">
              <w:t>1602</w:t>
            </w:r>
            <w:r>
              <w:t>.</w:t>
            </w:r>
            <w:r w:rsidRPr="00D536BA">
              <w:t>41</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721087DF" w14:textId="77777777" w:rsidR="007E535C" w:rsidRDefault="00D536BA" w:rsidP="007E535C">
            <w:r w:rsidRPr="00D536BA">
              <w:rPr>
                <w:rFonts w:hint="eastAsia"/>
              </w:rPr>
              <w:t>V</w:t>
            </w:r>
            <w:r w:rsidRPr="00D536BA">
              <w:t>arious types of chilled hams</w:t>
            </w:r>
            <w:r w:rsidR="007E535C">
              <w:t>&lt;</w:t>
            </w:r>
            <w:proofErr w:type="spellStart"/>
            <w:r w:rsidR="007E535C">
              <w:t>br</w:t>
            </w:r>
            <w:proofErr w:type="spellEnd"/>
            <w:r w:rsidR="007E535C">
              <w:t>&gt;</w:t>
            </w:r>
          </w:p>
          <w:p w14:paraId="3141BF32" w14:textId="7F397370" w:rsidR="00D536BA" w:rsidRPr="00D536BA" w:rsidRDefault="007E535C" w:rsidP="007E535C">
            <w:r>
              <w:t>**</w:t>
            </w:r>
            <w:r w:rsidRPr="00D536BA">
              <w:t>originating in Singapore, limited by an annual quota</w:t>
            </w:r>
            <w:r>
              <w:t>**</w:t>
            </w:r>
          </w:p>
          <w:p w14:paraId="36D268C4" w14:textId="79654D1D" w:rsidR="00D536BA" w:rsidRDefault="00D536BA" w:rsidP="00D536BA"/>
        </w:tc>
        <w:tc>
          <w:tcPr>
            <w:tcW w:w="2835" w:type="dxa"/>
            <w:shd w:val="clear" w:color="auto" w:fill="FFF2CC" w:themeFill="accent4" w:themeFillTint="33"/>
          </w:tcPr>
          <w:p w14:paraId="4109FE0C" w14:textId="26CDDC65" w:rsidR="00D536BA" w:rsidRDefault="00D536BA" w:rsidP="00D536BA">
            <w:pPr>
              <w:cnfStyle w:val="000000000000" w:firstRow="0" w:lastRow="0" w:firstColumn="0" w:lastColumn="0" w:oddVBand="0" w:evenVBand="0" w:oddHBand="0" w:evenHBand="0" w:firstRowFirstColumn="0" w:firstRowLastColumn="0" w:lastRowFirstColumn="0" w:lastRowLastColumn="0"/>
            </w:pPr>
            <w:r>
              <w:t>Manufacture from materials of any heading, except that of the product</w:t>
            </w:r>
            <w:r w:rsidR="00922DA5">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3763D9D8" w14:textId="77777777" w:rsidR="00D536BA" w:rsidRPr="008B0552" w:rsidRDefault="00D536BA" w:rsidP="00D536BA"/>
        </w:tc>
      </w:tr>
      <w:tr w:rsidR="00D536BA" w:rsidRPr="008B0552" w14:paraId="1CF76641"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5421A362" w14:textId="22AA8F8C" w:rsidR="00D536BA" w:rsidRDefault="00D536BA" w:rsidP="00D536BA">
            <w:r w:rsidRPr="00D536BA">
              <w:t>ex</w:t>
            </w:r>
            <w:r>
              <w:t xml:space="preserve"> </w:t>
            </w:r>
            <w:r w:rsidRPr="00D536BA">
              <w:t>1602</w:t>
            </w:r>
            <w:r>
              <w:t>.</w:t>
            </w:r>
            <w:r w:rsidRPr="00D536BA">
              <w:t>49</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5A0E9296" w14:textId="77777777" w:rsidR="007E535C" w:rsidRDefault="00D536BA" w:rsidP="007E535C">
            <w:r w:rsidRPr="00D536BA">
              <w:t>Samosa of grounded beef or chicken</w:t>
            </w:r>
            <w:r w:rsidR="007E535C">
              <w:t>&lt;</w:t>
            </w:r>
            <w:proofErr w:type="spellStart"/>
            <w:r w:rsidR="007E535C">
              <w:t>br</w:t>
            </w:r>
            <w:proofErr w:type="spellEnd"/>
            <w:r w:rsidR="007E535C">
              <w:t>&gt;</w:t>
            </w:r>
          </w:p>
          <w:p w14:paraId="2985CC6E" w14:textId="7C1A6AEA" w:rsidR="00D536BA" w:rsidRDefault="007E535C" w:rsidP="007E535C">
            <w:r>
              <w:t>**</w:t>
            </w:r>
            <w:r w:rsidRPr="00D536BA">
              <w:t>originating in Singapore, limited by an annual quota</w:t>
            </w:r>
            <w:r>
              <w:t>**</w:t>
            </w:r>
          </w:p>
        </w:tc>
        <w:tc>
          <w:tcPr>
            <w:tcW w:w="2835" w:type="dxa"/>
            <w:shd w:val="clear" w:color="auto" w:fill="FFF2CC" w:themeFill="accent4" w:themeFillTint="33"/>
          </w:tcPr>
          <w:p w14:paraId="0D006C09" w14:textId="3109AEDE" w:rsidR="00D536BA" w:rsidRDefault="00D536BA" w:rsidP="00D536BA">
            <w:pPr>
              <w:cnfStyle w:val="000000100000" w:firstRow="0" w:lastRow="0" w:firstColumn="0" w:lastColumn="0" w:oddVBand="0" w:evenVBand="0" w:oddHBand="1" w:evenHBand="0" w:firstRowFirstColumn="0" w:firstRowLastColumn="0" w:lastRowFirstColumn="0" w:lastRowLastColumn="0"/>
            </w:pPr>
            <w:r>
              <w:t>Manufacture from materials of any heading, except that of the product</w:t>
            </w:r>
            <w:r w:rsidR="00922DA5">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643D411A" w14:textId="77777777" w:rsidR="00D536BA" w:rsidRPr="008B0552" w:rsidRDefault="00D536BA" w:rsidP="00D536BA"/>
        </w:tc>
      </w:tr>
      <w:tr w:rsidR="00D536BA" w:rsidRPr="008B0552" w14:paraId="41C5F78D" w14:textId="77777777" w:rsidTr="00D536BA">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35E0C325" w14:textId="59516C84" w:rsidR="00D536BA" w:rsidRDefault="00D536BA" w:rsidP="00D536BA">
            <w:r w:rsidRPr="00D536BA">
              <w:t>ex</w:t>
            </w:r>
            <w:r>
              <w:t xml:space="preserve"> </w:t>
            </w:r>
            <w:r w:rsidRPr="00D536BA">
              <w:t>1602</w:t>
            </w:r>
            <w:r>
              <w:t>.</w:t>
            </w:r>
            <w:r w:rsidRPr="00D536BA">
              <w:t>50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1C126438" w14:textId="77777777" w:rsidR="00D536BA" w:rsidRPr="00D536BA" w:rsidRDefault="00D536BA" w:rsidP="00D536BA">
            <w:r w:rsidRPr="00D536BA">
              <w:t>Dumplings of poultry meat</w:t>
            </w:r>
          </w:p>
          <w:p w14:paraId="089B7F3B" w14:textId="77777777" w:rsidR="00D536BA" w:rsidRDefault="00D536BA" w:rsidP="00D536BA">
            <w:r w:rsidRPr="00D536BA">
              <w:t>Chicken Shaomai</w:t>
            </w:r>
          </w:p>
          <w:p w14:paraId="506CA777" w14:textId="77777777" w:rsidR="00D536BA" w:rsidRDefault="00D536BA" w:rsidP="00D536BA">
            <w:r w:rsidRPr="00D536BA">
              <w:t>Chicken Glutinous rice</w:t>
            </w:r>
          </w:p>
          <w:p w14:paraId="73616070" w14:textId="77777777" w:rsidR="00D536BA" w:rsidRDefault="00D536BA" w:rsidP="00D536BA">
            <w:r w:rsidRPr="00D536BA">
              <w:t>Chicken and pork floss</w:t>
            </w:r>
          </w:p>
          <w:p w14:paraId="5B863E62" w14:textId="77777777" w:rsidR="007E535C" w:rsidRDefault="00D536BA" w:rsidP="007E535C">
            <w:r w:rsidRPr="00D536BA">
              <w:t>Chicken Gyoza</w:t>
            </w:r>
            <w:r w:rsidR="007E535C">
              <w:t>&lt;</w:t>
            </w:r>
            <w:proofErr w:type="spellStart"/>
            <w:r w:rsidR="007E535C">
              <w:t>br</w:t>
            </w:r>
            <w:proofErr w:type="spellEnd"/>
            <w:r w:rsidR="007E535C">
              <w:t>&gt;</w:t>
            </w:r>
          </w:p>
          <w:p w14:paraId="0AAB2FEC" w14:textId="4814173C" w:rsidR="00D536BA" w:rsidRDefault="007E535C" w:rsidP="007E535C">
            <w:r>
              <w:t>**</w:t>
            </w:r>
            <w:r w:rsidRPr="00D536BA">
              <w:t>originating in Singapore, limited by an annual quota</w:t>
            </w:r>
            <w:r>
              <w:t>**</w:t>
            </w:r>
          </w:p>
        </w:tc>
        <w:tc>
          <w:tcPr>
            <w:tcW w:w="2835" w:type="dxa"/>
            <w:shd w:val="clear" w:color="auto" w:fill="FFF2CC" w:themeFill="accent4" w:themeFillTint="33"/>
          </w:tcPr>
          <w:p w14:paraId="645A1D2A" w14:textId="43E51E3A" w:rsidR="00D536BA" w:rsidRDefault="00D536BA" w:rsidP="00D536BA">
            <w:pPr>
              <w:cnfStyle w:val="000000000000" w:firstRow="0" w:lastRow="0" w:firstColumn="0" w:lastColumn="0" w:oddVBand="0" w:evenVBand="0" w:oddHBand="0" w:evenHBand="0" w:firstRowFirstColumn="0" w:firstRowLastColumn="0" w:lastRowFirstColumn="0" w:lastRowLastColumn="0"/>
            </w:pPr>
            <w:r>
              <w:t>Manufacture from materials of any heading, except that of the product</w:t>
            </w:r>
            <w:r w:rsidR="00922DA5">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701DC971" w14:textId="77777777" w:rsidR="00D536BA" w:rsidRPr="008B0552" w:rsidRDefault="00D536BA" w:rsidP="00D536BA"/>
        </w:tc>
      </w:tr>
      <w:tr w:rsidR="007D17B8" w:rsidRPr="008B0552" w14:paraId="33A6C286"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12C6A7DC" w14:textId="52E8F8FE" w:rsidR="007D17B8" w:rsidRPr="00D536BA" w:rsidRDefault="007D17B8" w:rsidP="00D536BA">
            <w:r w:rsidRPr="007D17B8">
              <w:t>ex</w:t>
            </w:r>
            <w:r>
              <w:t xml:space="preserve"> </w:t>
            </w:r>
            <w:r w:rsidRPr="007D17B8">
              <w:t>1603</w:t>
            </w:r>
            <w:r>
              <w:t>.</w:t>
            </w:r>
            <w:r w:rsidRPr="007D17B8">
              <w:t>00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47C565E5" w14:textId="77777777" w:rsidR="007E535C" w:rsidRDefault="007D17B8" w:rsidP="007E535C">
            <w:r w:rsidRPr="007D17B8">
              <w:t>Bottled essence of chicken series</w:t>
            </w:r>
            <w:r w:rsidR="007E535C">
              <w:t>&lt;</w:t>
            </w:r>
            <w:proofErr w:type="spellStart"/>
            <w:r w:rsidR="007E535C">
              <w:t>br</w:t>
            </w:r>
            <w:proofErr w:type="spellEnd"/>
            <w:r w:rsidR="007E535C">
              <w:t>&gt;</w:t>
            </w:r>
          </w:p>
          <w:p w14:paraId="6A2264C8" w14:textId="7AE2DF53" w:rsidR="007D17B8" w:rsidRPr="00D536BA" w:rsidRDefault="007E535C" w:rsidP="007E535C">
            <w:r>
              <w:t>**</w:t>
            </w:r>
            <w:r w:rsidRPr="00D536BA">
              <w:t>originating in Singapore, limited by an annual quota</w:t>
            </w:r>
            <w:r>
              <w:t>**</w:t>
            </w:r>
          </w:p>
        </w:tc>
        <w:tc>
          <w:tcPr>
            <w:tcW w:w="2835" w:type="dxa"/>
            <w:shd w:val="clear" w:color="auto" w:fill="FFF2CC" w:themeFill="accent4" w:themeFillTint="33"/>
          </w:tcPr>
          <w:p w14:paraId="44813FE5" w14:textId="7F45E11D" w:rsidR="00633172" w:rsidRDefault="007D17B8" w:rsidP="00D536BA">
            <w:pPr>
              <w:cnfStyle w:val="000000100000" w:firstRow="0" w:lastRow="0" w:firstColumn="0" w:lastColumn="0" w:oddVBand="0" w:evenVBand="0" w:oddHBand="1" w:evenHBand="0" w:firstRowFirstColumn="0" w:firstRowLastColumn="0" w:lastRowFirstColumn="0" w:lastRowLastColumn="0"/>
            </w:pPr>
            <w:r w:rsidRPr="007D17B8">
              <w:t>Manufacture from materials of any heading, except that of the product</w:t>
            </w:r>
            <w:r w:rsidR="00633172">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2D7D1BF8" w14:textId="77777777" w:rsidR="007D17B8" w:rsidRPr="008B0552" w:rsidRDefault="007D17B8" w:rsidP="00D536BA"/>
        </w:tc>
      </w:tr>
      <w:tr w:rsidR="00922DA5" w:rsidRPr="005433C5" w14:paraId="29FAE263" w14:textId="77777777" w:rsidTr="00D536BA">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5612E720" w14:textId="4B833A36" w:rsidR="00922DA5" w:rsidRPr="005433C5" w:rsidRDefault="00922DA5" w:rsidP="005433C5">
            <w:r w:rsidRPr="005433C5">
              <w:t>ex 1604.16</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6C9E6AE3" w14:textId="77777777" w:rsidR="007E535C" w:rsidRDefault="00922DA5" w:rsidP="007E535C">
            <w:r w:rsidRPr="005433C5">
              <w:t xml:space="preserve">Spicy crispy anchovies (sambal ikan </w:t>
            </w:r>
            <w:proofErr w:type="spellStart"/>
            <w:r w:rsidRPr="005433C5">
              <w:t>bilis</w:t>
            </w:r>
            <w:proofErr w:type="spellEnd"/>
            <w:r w:rsidRPr="005433C5">
              <w:t xml:space="preserve">) made of anchovies, onion, chilli paste, tamarind, </w:t>
            </w:r>
            <w:proofErr w:type="spellStart"/>
            <w:r w:rsidRPr="005433C5">
              <w:t>belachan</w:t>
            </w:r>
            <w:proofErr w:type="spellEnd"/>
            <w:r w:rsidRPr="005433C5">
              <w:t>, brown sugar, and salt</w:t>
            </w:r>
            <w:r w:rsidR="007E535C">
              <w:t>&lt;</w:t>
            </w:r>
            <w:proofErr w:type="spellStart"/>
            <w:r w:rsidR="007E535C">
              <w:t>br</w:t>
            </w:r>
            <w:proofErr w:type="spellEnd"/>
            <w:r w:rsidR="007E535C">
              <w:t>&gt;</w:t>
            </w:r>
          </w:p>
          <w:p w14:paraId="2E399AF5" w14:textId="14776A7F" w:rsidR="00922DA5" w:rsidRPr="005433C5" w:rsidRDefault="007E535C" w:rsidP="007E535C">
            <w:r>
              <w:t>**</w:t>
            </w:r>
            <w:r w:rsidRPr="00D536BA">
              <w:t>originating in Singapore, limited by an annual quota</w:t>
            </w:r>
            <w:r>
              <w:t>**</w:t>
            </w:r>
          </w:p>
        </w:tc>
        <w:tc>
          <w:tcPr>
            <w:tcW w:w="2835" w:type="dxa"/>
            <w:shd w:val="clear" w:color="auto" w:fill="FFF2CC" w:themeFill="accent4" w:themeFillTint="33"/>
          </w:tcPr>
          <w:p w14:paraId="72FA64CB" w14:textId="3A94A7BB" w:rsidR="00922DA5" w:rsidRPr="005433C5" w:rsidRDefault="00922DA5" w:rsidP="005433C5">
            <w:pPr>
              <w:cnfStyle w:val="000000000000" w:firstRow="0" w:lastRow="0" w:firstColumn="0" w:lastColumn="0" w:oddVBand="0" w:evenVBand="0" w:oddHBand="0" w:evenHBand="0" w:firstRowFirstColumn="0" w:firstRowLastColumn="0" w:lastRowFirstColumn="0" w:lastRowLastColumn="0"/>
            </w:pPr>
            <w:r w:rsidRPr="005433C5">
              <w:t>Manufacture from materials of any heading, except that of the product</w:t>
            </w:r>
            <w:r w:rsidR="007E535C">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0AF9BE01" w14:textId="77777777" w:rsidR="00922DA5" w:rsidRPr="005433C5" w:rsidRDefault="00922DA5" w:rsidP="005433C5"/>
        </w:tc>
      </w:tr>
      <w:tr w:rsidR="00922DA5" w:rsidRPr="005433C5" w14:paraId="7601560C"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6611634D" w14:textId="61701852" w:rsidR="00922DA5" w:rsidRPr="005433C5" w:rsidRDefault="00922DA5" w:rsidP="005433C5">
            <w:r w:rsidRPr="005433C5">
              <w:t>ex 1604.20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03B72D4F" w14:textId="77777777" w:rsidR="00922DA5" w:rsidRPr="005433C5" w:rsidRDefault="00922DA5" w:rsidP="005433C5">
            <w:r w:rsidRPr="005433C5">
              <w:t>Curry fish balls made of fish meat, curry, wheat starch, salt, sugar, and compound condiments</w:t>
            </w:r>
          </w:p>
          <w:p w14:paraId="73F391AA" w14:textId="77777777" w:rsidR="007E535C" w:rsidRDefault="00922DA5" w:rsidP="007E535C">
            <w:r w:rsidRPr="005433C5">
              <w:t>Four colour rolls made of fish meat, crab stick, seaweed, beancurd skin, vegetable oil, sugar, salt, potato starch, monosodium glutamate and seasonings</w:t>
            </w:r>
            <w:r w:rsidR="007E535C">
              <w:t>&lt;</w:t>
            </w:r>
            <w:proofErr w:type="spellStart"/>
            <w:r w:rsidR="007E535C">
              <w:t>br</w:t>
            </w:r>
            <w:proofErr w:type="spellEnd"/>
            <w:r w:rsidR="007E535C">
              <w:t>&gt;</w:t>
            </w:r>
          </w:p>
          <w:p w14:paraId="441B6E25" w14:textId="622813B4" w:rsidR="00922DA5" w:rsidRPr="005433C5" w:rsidRDefault="007E535C" w:rsidP="007E535C">
            <w:r>
              <w:t>**</w:t>
            </w:r>
            <w:r w:rsidRPr="00D536BA">
              <w:t>originating in Singapore, limited by an annual quota</w:t>
            </w:r>
            <w:r>
              <w:t>**</w:t>
            </w:r>
          </w:p>
        </w:tc>
        <w:tc>
          <w:tcPr>
            <w:tcW w:w="2835" w:type="dxa"/>
            <w:shd w:val="clear" w:color="auto" w:fill="FFF2CC" w:themeFill="accent4" w:themeFillTint="33"/>
          </w:tcPr>
          <w:p w14:paraId="6B5D4DDE" w14:textId="36FE33DD" w:rsidR="00922DA5" w:rsidRPr="005433C5" w:rsidRDefault="00922DA5" w:rsidP="005433C5">
            <w:pPr>
              <w:cnfStyle w:val="000000100000" w:firstRow="0" w:lastRow="0" w:firstColumn="0" w:lastColumn="0" w:oddVBand="0" w:evenVBand="0" w:oddHBand="1" w:evenHBand="0" w:firstRowFirstColumn="0" w:firstRowLastColumn="0" w:lastRowFirstColumn="0" w:lastRowLastColumn="0"/>
            </w:pPr>
            <w:r w:rsidRPr="005433C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758121F9" w14:textId="77777777" w:rsidR="00922DA5" w:rsidRPr="005433C5" w:rsidRDefault="00922DA5" w:rsidP="005433C5"/>
        </w:tc>
      </w:tr>
      <w:tr w:rsidR="00922DA5" w:rsidRPr="005433C5" w14:paraId="3FAC77B6" w14:textId="77777777" w:rsidTr="00D536BA">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5B1ACD25" w14:textId="213E958A" w:rsidR="00922DA5" w:rsidRPr="005433C5" w:rsidRDefault="00922DA5" w:rsidP="005433C5">
            <w:r w:rsidRPr="005433C5">
              <w:lastRenderedPageBreak/>
              <w:t>ex 1605.10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51187E13" w14:textId="77777777" w:rsidR="007E535C" w:rsidRDefault="00922DA5" w:rsidP="007E535C">
            <w:r w:rsidRPr="005433C5">
              <w:t>Crab balls made of wheat starch, salt, sugar, compound condiments, crab meat and filling</w:t>
            </w:r>
            <w:r w:rsidR="007E535C">
              <w:t>&lt;</w:t>
            </w:r>
            <w:proofErr w:type="spellStart"/>
            <w:r w:rsidR="007E535C">
              <w:t>br</w:t>
            </w:r>
            <w:proofErr w:type="spellEnd"/>
            <w:r w:rsidR="007E535C">
              <w:t>&gt;</w:t>
            </w:r>
          </w:p>
          <w:p w14:paraId="2E3CFD87" w14:textId="33A9821C" w:rsidR="00922DA5" w:rsidRPr="005433C5" w:rsidRDefault="007E535C" w:rsidP="007E535C">
            <w:r>
              <w:t>**</w:t>
            </w:r>
            <w:r w:rsidRPr="00D536BA">
              <w:t>originating in Singapore, limited by an annual quota</w:t>
            </w:r>
            <w:r>
              <w:t>**</w:t>
            </w:r>
          </w:p>
        </w:tc>
        <w:tc>
          <w:tcPr>
            <w:tcW w:w="2835" w:type="dxa"/>
            <w:shd w:val="clear" w:color="auto" w:fill="FFF2CC" w:themeFill="accent4" w:themeFillTint="33"/>
          </w:tcPr>
          <w:p w14:paraId="74D6EBE5" w14:textId="282C5463" w:rsidR="00922DA5" w:rsidRPr="005433C5" w:rsidRDefault="00922DA5" w:rsidP="005433C5">
            <w:pPr>
              <w:cnfStyle w:val="000000000000" w:firstRow="0" w:lastRow="0" w:firstColumn="0" w:lastColumn="0" w:oddVBand="0" w:evenVBand="0" w:oddHBand="0" w:evenHBand="0" w:firstRowFirstColumn="0" w:firstRowLastColumn="0" w:lastRowFirstColumn="0" w:lastRowLastColumn="0"/>
            </w:pPr>
            <w:r w:rsidRPr="005433C5">
              <w:t>Manufacture from materials of any heading, except that of the product</w:t>
            </w:r>
            <w:r w:rsidR="005433C5">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7424B7CF" w14:textId="77777777" w:rsidR="00922DA5" w:rsidRPr="005433C5" w:rsidRDefault="00922DA5" w:rsidP="005433C5"/>
        </w:tc>
      </w:tr>
      <w:tr w:rsidR="00922DA5" w:rsidRPr="005433C5" w14:paraId="4E53BDE5"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23A6FE96" w14:textId="600E488E" w:rsidR="00922DA5" w:rsidRPr="005433C5" w:rsidRDefault="00922DA5" w:rsidP="005433C5">
            <w:r w:rsidRPr="005433C5">
              <w:t>ex 1605.20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138CF806" w14:textId="77777777" w:rsidR="00922DA5" w:rsidRPr="005433C5" w:rsidRDefault="00922DA5" w:rsidP="005433C5">
            <w:proofErr w:type="spellStart"/>
            <w:r w:rsidRPr="005433C5">
              <w:t>Hargow</w:t>
            </w:r>
            <w:proofErr w:type="spellEnd"/>
            <w:r w:rsidRPr="005433C5">
              <w:t xml:space="preserve"> made of prawn, wheat starch, tapioca, water, scallion, ginger, sugar, and salt</w:t>
            </w:r>
          </w:p>
          <w:p w14:paraId="2213BE3F" w14:textId="77777777" w:rsidR="00922DA5" w:rsidRPr="005433C5" w:rsidRDefault="00922DA5" w:rsidP="005433C5">
            <w:r w:rsidRPr="005433C5">
              <w:t>Shaomai made of prawn predominantly, chicken, corn starch, vegetable oil, black pepper, sesame oil, and water</w:t>
            </w:r>
          </w:p>
          <w:p w14:paraId="008D7CF2" w14:textId="77777777" w:rsidR="00922DA5" w:rsidRDefault="00922DA5" w:rsidP="005433C5">
            <w:r w:rsidRPr="005433C5">
              <w:t>Fried prawn wonton made of prawn, salt, oil, sugar, ginger, pepper, egg, vinegar, and soy sauce.</w:t>
            </w:r>
          </w:p>
          <w:p w14:paraId="4EFEF035" w14:textId="77777777" w:rsidR="007E535C" w:rsidRDefault="007E535C" w:rsidP="007E535C">
            <w:r>
              <w:t>&lt;</w:t>
            </w:r>
            <w:proofErr w:type="spellStart"/>
            <w:r>
              <w:t>br</w:t>
            </w:r>
            <w:proofErr w:type="spellEnd"/>
            <w:r>
              <w:t>&gt;</w:t>
            </w:r>
          </w:p>
          <w:p w14:paraId="5881735E" w14:textId="2552061C" w:rsidR="007E535C" w:rsidRPr="005433C5" w:rsidRDefault="007E535C" w:rsidP="007E535C">
            <w:r>
              <w:t>**</w:t>
            </w:r>
            <w:r w:rsidRPr="00D536BA">
              <w:t>originating in Singapore, limited by an annual quota</w:t>
            </w:r>
            <w:r>
              <w:t>**</w:t>
            </w:r>
          </w:p>
        </w:tc>
        <w:tc>
          <w:tcPr>
            <w:tcW w:w="2835" w:type="dxa"/>
            <w:shd w:val="clear" w:color="auto" w:fill="FFF2CC" w:themeFill="accent4" w:themeFillTint="33"/>
          </w:tcPr>
          <w:p w14:paraId="7933C3CC" w14:textId="4CA204DC" w:rsidR="00922DA5" w:rsidRPr="005433C5" w:rsidRDefault="00922DA5" w:rsidP="005433C5">
            <w:pPr>
              <w:cnfStyle w:val="000000100000" w:firstRow="0" w:lastRow="0" w:firstColumn="0" w:lastColumn="0" w:oddVBand="0" w:evenVBand="0" w:oddHBand="1" w:evenHBand="0" w:firstRowFirstColumn="0" w:firstRowLastColumn="0" w:lastRowFirstColumn="0" w:lastRowLastColumn="0"/>
            </w:pPr>
            <w:r w:rsidRPr="005433C5">
              <w:t>Manufacture from materials of any heading, except that of the product</w:t>
            </w:r>
            <w:r w:rsidR="005433C5">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51EB6377" w14:textId="77777777" w:rsidR="00922DA5" w:rsidRPr="005433C5" w:rsidRDefault="00922DA5" w:rsidP="005433C5"/>
        </w:tc>
      </w:tr>
      <w:tr w:rsidR="00922DA5" w:rsidRPr="005433C5" w14:paraId="53402B00" w14:textId="77777777" w:rsidTr="00D536BA">
        <w:trPr>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1E4B71CF" w14:textId="4F658508" w:rsidR="00922DA5" w:rsidRPr="005433C5" w:rsidRDefault="00922DA5" w:rsidP="005433C5">
            <w:r w:rsidRPr="005433C5">
              <w:t>ex 1605.30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7EA13A25" w14:textId="69D02D00" w:rsidR="007E535C" w:rsidRDefault="00922DA5" w:rsidP="007E535C">
            <w:r w:rsidRPr="005433C5">
              <w:t>Lobster flavoured balls: cuttlefish meat, fish meat and crab meat.</w:t>
            </w:r>
            <w:r w:rsidR="007E535C">
              <w:t xml:space="preserve"> </w:t>
            </w:r>
            <w:r w:rsidR="007E535C">
              <w:t>&lt;</w:t>
            </w:r>
            <w:proofErr w:type="spellStart"/>
            <w:r w:rsidR="007E535C">
              <w:t>br</w:t>
            </w:r>
            <w:proofErr w:type="spellEnd"/>
            <w:r w:rsidR="007E535C">
              <w:t>&gt;</w:t>
            </w:r>
          </w:p>
          <w:p w14:paraId="4F59E166" w14:textId="0A408F90" w:rsidR="00922DA5" w:rsidRPr="005433C5" w:rsidRDefault="007E535C" w:rsidP="007E535C">
            <w:r>
              <w:t>**</w:t>
            </w:r>
            <w:r w:rsidRPr="00D536BA">
              <w:t>originating in Singapore, limited by an annual quota</w:t>
            </w:r>
            <w:r>
              <w:t>**</w:t>
            </w:r>
          </w:p>
        </w:tc>
        <w:tc>
          <w:tcPr>
            <w:tcW w:w="2835" w:type="dxa"/>
            <w:shd w:val="clear" w:color="auto" w:fill="FFF2CC" w:themeFill="accent4" w:themeFillTint="33"/>
          </w:tcPr>
          <w:p w14:paraId="4628DFAB" w14:textId="31D3BB98" w:rsidR="00922DA5" w:rsidRPr="005433C5" w:rsidRDefault="00922DA5" w:rsidP="005433C5">
            <w:pPr>
              <w:cnfStyle w:val="000000000000" w:firstRow="0" w:lastRow="0" w:firstColumn="0" w:lastColumn="0" w:oddVBand="0" w:evenVBand="0" w:oddHBand="0" w:evenHBand="0" w:firstRowFirstColumn="0" w:firstRowLastColumn="0" w:lastRowFirstColumn="0" w:lastRowLastColumn="0"/>
            </w:pPr>
            <w:r w:rsidRPr="005433C5">
              <w:t>Manufacture from materials of any heading, except that of the product</w:t>
            </w:r>
            <w:r w:rsidR="005433C5">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29198641" w14:textId="77777777" w:rsidR="00922DA5" w:rsidRPr="005433C5" w:rsidRDefault="00922DA5" w:rsidP="005433C5"/>
        </w:tc>
      </w:tr>
      <w:tr w:rsidR="00922DA5" w:rsidRPr="005433C5" w14:paraId="72A42A7E" w14:textId="77777777" w:rsidTr="00D536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shd w:val="clear" w:color="auto" w:fill="FFF2CC" w:themeFill="accent4" w:themeFillTint="33"/>
          </w:tcPr>
          <w:p w14:paraId="76B32F6B" w14:textId="500BF943" w:rsidR="00922DA5" w:rsidRPr="005433C5" w:rsidRDefault="00922DA5" w:rsidP="005433C5">
            <w:r w:rsidRPr="005433C5">
              <w:t>ex 1605.90</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FFF2CC" w:themeFill="accent4" w:themeFillTint="33"/>
          </w:tcPr>
          <w:p w14:paraId="22D08C50" w14:textId="77777777" w:rsidR="007E535C" w:rsidRDefault="00922DA5" w:rsidP="007E535C">
            <w:r w:rsidRPr="005433C5">
              <w:t>Cuttlefish balls made of cuttlefish filling, wheat starch, salt, sugar, and compound condiments</w:t>
            </w:r>
            <w:r w:rsidR="007E535C">
              <w:t>&lt;</w:t>
            </w:r>
            <w:proofErr w:type="spellStart"/>
            <w:r w:rsidR="007E535C">
              <w:t>br</w:t>
            </w:r>
            <w:proofErr w:type="spellEnd"/>
            <w:r w:rsidR="007E535C">
              <w:t>&gt;</w:t>
            </w:r>
          </w:p>
          <w:p w14:paraId="532F1A0D" w14:textId="35A3A797" w:rsidR="00922DA5" w:rsidRPr="005433C5" w:rsidRDefault="007E535C" w:rsidP="007E535C">
            <w:r>
              <w:t>**</w:t>
            </w:r>
            <w:r w:rsidRPr="00D536BA">
              <w:t>originating in Singapore, limited by an annual quota</w:t>
            </w:r>
            <w:r>
              <w:t>**</w:t>
            </w:r>
          </w:p>
        </w:tc>
        <w:tc>
          <w:tcPr>
            <w:tcW w:w="2835" w:type="dxa"/>
            <w:shd w:val="clear" w:color="auto" w:fill="FFF2CC" w:themeFill="accent4" w:themeFillTint="33"/>
          </w:tcPr>
          <w:p w14:paraId="51073A11" w14:textId="404119C1" w:rsidR="00922DA5" w:rsidRPr="005433C5" w:rsidRDefault="00922DA5" w:rsidP="005433C5">
            <w:pPr>
              <w:cnfStyle w:val="000000100000" w:firstRow="0" w:lastRow="0" w:firstColumn="0" w:lastColumn="0" w:oddVBand="0" w:evenVBand="0" w:oddHBand="1" w:evenHBand="0" w:firstRowFirstColumn="0" w:firstRowLastColumn="0" w:lastRowFirstColumn="0" w:lastRowLastColumn="0"/>
            </w:pPr>
            <w:r w:rsidRPr="005433C5">
              <w:t>Manufacture from materials of any heading, except that of the product</w:t>
            </w:r>
            <w:r w:rsidR="005433C5">
              <w:t>.</w:t>
            </w:r>
          </w:p>
        </w:tc>
        <w:tc>
          <w:tcPr>
            <w:cnfStyle w:val="000010000000" w:firstRow="0" w:lastRow="0" w:firstColumn="0" w:lastColumn="0" w:oddVBand="1" w:evenVBand="0" w:oddHBand="0" w:evenHBand="0" w:firstRowFirstColumn="0" w:firstRowLastColumn="0" w:lastRowFirstColumn="0" w:lastRowLastColumn="0"/>
            <w:tcW w:w="1791" w:type="dxa"/>
            <w:shd w:val="clear" w:color="auto" w:fill="FFF2CC" w:themeFill="accent4" w:themeFillTint="33"/>
          </w:tcPr>
          <w:p w14:paraId="1D4B73BF" w14:textId="77777777" w:rsidR="00922DA5" w:rsidRPr="005433C5" w:rsidRDefault="00922DA5" w:rsidP="005433C5"/>
        </w:tc>
      </w:tr>
      <w:tr w:rsidR="00922DA5" w:rsidRPr="008B0552" w14:paraId="5CFA7669" w14:textId="5807B69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25A7AF" w14:textId="77777777" w:rsidR="00922DA5" w:rsidRPr="008B0552" w:rsidRDefault="00922DA5" w:rsidP="00922DA5">
            <w:r w:rsidRPr="008B0552">
              <w:t>ex Chapter 17</w:t>
            </w:r>
          </w:p>
        </w:tc>
        <w:tc>
          <w:tcPr>
            <w:cnfStyle w:val="000010000000" w:firstRow="0" w:lastRow="0" w:firstColumn="0" w:lastColumn="0" w:oddVBand="1" w:evenVBand="0" w:oddHBand="0" w:evenHBand="0" w:firstRowFirstColumn="0" w:firstRowLastColumn="0" w:lastRowFirstColumn="0" w:lastRowLastColumn="0"/>
            <w:tcW w:w="2835" w:type="dxa"/>
          </w:tcPr>
          <w:p w14:paraId="1F9ED99D" w14:textId="77777777" w:rsidR="00922DA5" w:rsidRPr="008B0552" w:rsidRDefault="00922DA5" w:rsidP="00922DA5">
            <w:r w:rsidRPr="008B0552">
              <w:t>Sugars and sugar confectionery; except for:</w:t>
            </w:r>
          </w:p>
        </w:tc>
        <w:tc>
          <w:tcPr>
            <w:tcW w:w="2835" w:type="dxa"/>
          </w:tcPr>
          <w:p w14:paraId="2C0F2B3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F58F82" w14:textId="77777777" w:rsidR="00922DA5" w:rsidRPr="008B0552" w:rsidRDefault="00922DA5" w:rsidP="00922DA5"/>
        </w:tc>
      </w:tr>
      <w:tr w:rsidR="00922DA5" w:rsidRPr="008B0552" w14:paraId="288838AB" w14:textId="798F4C5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9D7D47" w14:textId="77777777" w:rsidR="00922DA5" w:rsidRPr="008B0552" w:rsidRDefault="00922DA5" w:rsidP="00922DA5">
            <w:r w:rsidRPr="008B0552">
              <w:lastRenderedPageBreak/>
              <w:t>1702</w:t>
            </w:r>
          </w:p>
        </w:tc>
        <w:tc>
          <w:tcPr>
            <w:cnfStyle w:val="000010000000" w:firstRow="0" w:lastRow="0" w:firstColumn="0" w:lastColumn="0" w:oddVBand="1" w:evenVBand="0" w:oddHBand="0" w:evenHBand="0" w:firstRowFirstColumn="0" w:firstRowLastColumn="0" w:lastRowFirstColumn="0" w:lastRowLastColumn="0"/>
            <w:tcW w:w="2835" w:type="dxa"/>
          </w:tcPr>
          <w:p w14:paraId="27DBCC2F" w14:textId="77777777" w:rsidR="00922DA5" w:rsidRPr="008B0552" w:rsidRDefault="00922DA5" w:rsidP="00922DA5">
            <w:r w:rsidRPr="008B0552">
              <w:t>Other sugars, including chemically pure lactose, maltose, glucose and fructose, in solid form; sugar syrups not containing added flavouring or colouring matter; artificial honey, whether or not mixed with natural honey; caramel</w:t>
            </w:r>
          </w:p>
        </w:tc>
        <w:tc>
          <w:tcPr>
            <w:tcW w:w="2835" w:type="dxa"/>
          </w:tcPr>
          <w:p w14:paraId="3634F42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weight of the materials of headings 1101 to 1108, 1701 and 1703 used does not exceed 30 %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9705E7B" w14:textId="77777777" w:rsidR="00922DA5" w:rsidRPr="008B0552" w:rsidRDefault="00922DA5" w:rsidP="00922DA5"/>
        </w:tc>
      </w:tr>
      <w:tr w:rsidR="00922DA5" w:rsidRPr="008B0552" w14:paraId="28F8AB49" w14:textId="36E5431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28A1C0" w14:textId="77777777" w:rsidR="00922DA5" w:rsidRPr="008B0552" w:rsidRDefault="00922DA5" w:rsidP="00922DA5">
            <w:r w:rsidRPr="008B0552">
              <w:t>1704</w:t>
            </w:r>
          </w:p>
        </w:tc>
        <w:tc>
          <w:tcPr>
            <w:cnfStyle w:val="000010000000" w:firstRow="0" w:lastRow="0" w:firstColumn="0" w:lastColumn="0" w:oddVBand="1" w:evenVBand="0" w:oddHBand="0" w:evenHBand="0" w:firstRowFirstColumn="0" w:firstRowLastColumn="0" w:lastRowFirstColumn="0" w:lastRowLastColumn="0"/>
            <w:tcW w:w="2835" w:type="dxa"/>
          </w:tcPr>
          <w:p w14:paraId="37D20DD4" w14:textId="77777777" w:rsidR="00922DA5" w:rsidRPr="008B0552" w:rsidRDefault="00922DA5" w:rsidP="00922DA5">
            <w:r w:rsidRPr="008B0552">
              <w:t>Sugar confectionery (including white chocolate), not containing cocoa</w:t>
            </w:r>
          </w:p>
        </w:tc>
        <w:tc>
          <w:tcPr>
            <w:tcW w:w="2835" w:type="dxa"/>
          </w:tcPr>
          <w:p w14:paraId="1069580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3461FDF9" w14:textId="6B429805"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20 % of the weight of the final product, and</w:t>
            </w:r>
          </w:p>
          <w:p w14:paraId="2E590A9B" w14:textId="74CEE1B0"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144AA75D" w14:textId="77777777" w:rsidR="00922DA5" w:rsidRPr="008B0552" w:rsidRDefault="00922DA5" w:rsidP="00922DA5"/>
        </w:tc>
      </w:tr>
      <w:tr w:rsidR="00922DA5" w:rsidRPr="008B0552" w14:paraId="09360F99" w14:textId="0F03598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38BA74" w14:textId="77777777" w:rsidR="00922DA5" w:rsidRPr="008B0552" w:rsidRDefault="00922DA5" w:rsidP="00922DA5">
            <w:r w:rsidRPr="008B0552">
              <w:t>Chapter 18</w:t>
            </w:r>
          </w:p>
        </w:tc>
        <w:tc>
          <w:tcPr>
            <w:cnfStyle w:val="000010000000" w:firstRow="0" w:lastRow="0" w:firstColumn="0" w:lastColumn="0" w:oddVBand="1" w:evenVBand="0" w:oddHBand="0" w:evenHBand="0" w:firstRowFirstColumn="0" w:firstRowLastColumn="0" w:lastRowFirstColumn="0" w:lastRowLastColumn="0"/>
            <w:tcW w:w="2835" w:type="dxa"/>
          </w:tcPr>
          <w:p w14:paraId="3355DA1E" w14:textId="77777777" w:rsidR="00922DA5" w:rsidRPr="008B0552" w:rsidRDefault="00922DA5" w:rsidP="00922DA5">
            <w:r w:rsidRPr="008B0552">
              <w:t>Cocoa and cocoa preparations</w:t>
            </w:r>
          </w:p>
        </w:tc>
        <w:tc>
          <w:tcPr>
            <w:tcW w:w="2835" w:type="dxa"/>
          </w:tcPr>
          <w:p w14:paraId="7F9D92F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5B1C781B" w14:textId="3FB5101A"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20 % of the weight of the final product, and</w:t>
            </w:r>
          </w:p>
          <w:p w14:paraId="6E38843D" w14:textId="20379654"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E8D5E9E" w14:textId="77777777" w:rsidR="00922DA5" w:rsidRPr="008B0552" w:rsidRDefault="00922DA5" w:rsidP="00922DA5"/>
        </w:tc>
      </w:tr>
      <w:tr w:rsidR="00922DA5" w:rsidRPr="008B0552" w14:paraId="2DB0D5DC" w14:textId="6073821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214D7A" w14:textId="77777777" w:rsidR="00922DA5" w:rsidRPr="008B0552" w:rsidRDefault="00922DA5" w:rsidP="00922DA5">
            <w:r w:rsidRPr="008B0552">
              <w:lastRenderedPageBreak/>
              <w:t>ex Chapter 19</w:t>
            </w:r>
          </w:p>
        </w:tc>
        <w:tc>
          <w:tcPr>
            <w:cnfStyle w:val="000010000000" w:firstRow="0" w:lastRow="0" w:firstColumn="0" w:lastColumn="0" w:oddVBand="1" w:evenVBand="0" w:oddHBand="0" w:evenHBand="0" w:firstRowFirstColumn="0" w:firstRowLastColumn="0" w:lastRowFirstColumn="0" w:lastRowLastColumn="0"/>
            <w:tcW w:w="2835" w:type="dxa"/>
          </w:tcPr>
          <w:p w14:paraId="15A60715" w14:textId="77777777" w:rsidR="00922DA5" w:rsidRPr="008B0552" w:rsidRDefault="00922DA5" w:rsidP="00922DA5">
            <w:r w:rsidRPr="008B0552">
              <w:t>Preparations of cereals, flour, starch or milk; pastrycooks' products</w:t>
            </w:r>
          </w:p>
        </w:tc>
        <w:tc>
          <w:tcPr>
            <w:tcW w:w="2835" w:type="dxa"/>
          </w:tcPr>
          <w:p w14:paraId="1D6A683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162D4A5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weight of the materials of Chapters 2, 3 and 16 used does not exceed 20 % of the weight of the final product, and</w:t>
            </w:r>
          </w:p>
          <w:p w14:paraId="628AD50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weight of the materials of headings 1006 and 1101 to 1108 used does not exceed 20 % of the weight of the final product, and</w:t>
            </w:r>
          </w:p>
          <w:p w14:paraId="031C8349" w14:textId="0F8EE90A"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20 % of the weight of the final product, and</w:t>
            </w:r>
          </w:p>
          <w:p w14:paraId="77E52B08" w14:textId="788ED3E9"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4A521953" w14:textId="77777777" w:rsidR="00922DA5" w:rsidRPr="008B0552" w:rsidRDefault="00922DA5" w:rsidP="00922DA5"/>
        </w:tc>
      </w:tr>
      <w:tr w:rsidR="00922DA5" w:rsidRPr="008B0552" w14:paraId="2CC1D6B4" w14:textId="4AA259B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6D8E14" w14:textId="45B17C09" w:rsidR="00922DA5" w:rsidRPr="008B0552" w:rsidRDefault="00922DA5" w:rsidP="00922DA5">
            <w:r w:rsidRPr="008B0552">
              <w:lastRenderedPageBreak/>
              <w:t>ex 190120</w:t>
            </w:r>
          </w:p>
        </w:tc>
        <w:tc>
          <w:tcPr>
            <w:cnfStyle w:val="000010000000" w:firstRow="0" w:lastRow="0" w:firstColumn="0" w:lastColumn="0" w:oddVBand="1" w:evenVBand="0" w:oddHBand="0" w:evenHBand="0" w:firstRowFirstColumn="0" w:firstRowLastColumn="0" w:lastRowFirstColumn="0" w:lastRowLastColumn="0"/>
            <w:tcW w:w="2835" w:type="dxa"/>
          </w:tcPr>
          <w:p w14:paraId="6BF0546E"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7DE3DE84"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29DC7726"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09D3B6C3"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1A171508"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028EA49C"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48630A89"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1A980C01"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56113ADC" w14:textId="77777777" w:rsidR="00922DA5" w:rsidRPr="008B0552" w:rsidRDefault="00922DA5" w:rsidP="00922DA5">
            <w:r w:rsidRPr="008B0552">
              <w:t xml:space="preserve">Pasta, stuffed with meat or other substances, whether </w:t>
            </w:r>
            <w:r w:rsidRPr="008B0552">
              <w:lastRenderedPageBreak/>
              <w:t>or not cooked or otherwise prepared</w:t>
            </w:r>
          </w:p>
          <w:p w14:paraId="6E0BE21C"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354D99D6" w14:textId="58EE445B"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7D13842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lastRenderedPageBreak/>
              <w:t>Manufacture from materials of any heading, except that of the product, in which:</w:t>
            </w:r>
          </w:p>
          <w:p w14:paraId="70C2B69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weight of the materials of Chapters 2, 3 and 16 used does not exceed 20 % of the weight of the final product, and</w:t>
            </w:r>
          </w:p>
          <w:p w14:paraId="78E3D5F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weight of the materials of headings 1006 and 1101 to 1108 used does not exceed 40 % of the weight of the final product, and</w:t>
            </w:r>
          </w:p>
          <w:p w14:paraId="57950C9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0C12152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5159D0FF" w14:textId="77777777" w:rsidR="00922DA5" w:rsidRPr="008B0552" w:rsidRDefault="00922DA5" w:rsidP="00922DA5"/>
        </w:tc>
      </w:tr>
      <w:tr w:rsidR="00922DA5" w:rsidRPr="008B0552" w14:paraId="489DD5C7"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CEF6C8" w14:textId="0908B34B" w:rsidR="00922DA5" w:rsidRPr="008B0552" w:rsidRDefault="00922DA5" w:rsidP="00922DA5">
            <w:pPr>
              <w:rPr>
                <w:b w:val="0"/>
                <w:bCs w:val="0"/>
              </w:rPr>
            </w:pPr>
            <w:r w:rsidRPr="008B0552">
              <w:lastRenderedPageBreak/>
              <w:t>ex 1901.90</w:t>
            </w:r>
          </w:p>
          <w:p w14:paraId="5E0FAE73" w14:textId="44F0306C"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AA4489F"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2B82C33F"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5289064D"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6DC39D93"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0480F5EF"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62678A18"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3929A45E"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0D938856"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6FE20B14" w14:textId="77777777" w:rsidR="00922DA5" w:rsidRPr="008B0552" w:rsidRDefault="00922DA5" w:rsidP="00922DA5">
            <w:r w:rsidRPr="008B0552">
              <w:t xml:space="preserve">Pasta, stuffed with meat or other substances, whether </w:t>
            </w:r>
            <w:r w:rsidRPr="008B0552">
              <w:lastRenderedPageBreak/>
              <w:t>or not cooked or otherwise prepared</w:t>
            </w:r>
          </w:p>
          <w:p w14:paraId="4DCFF52D"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3DFDA361" w14:textId="77777777"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4671868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lastRenderedPageBreak/>
              <w:t>Manufacture from materials of any heading, except that of the product, in which:</w:t>
            </w:r>
          </w:p>
          <w:p w14:paraId="0C4284B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weight of the materials of Chapters 2, 3 and 16 used does not exceed 20 % of the weight of the final product, and</w:t>
            </w:r>
          </w:p>
          <w:p w14:paraId="6EE9551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weight of the materials of headings 1006 and 1101 to 1108 used does not exceed 40 % of the weight of the final product, and</w:t>
            </w:r>
          </w:p>
          <w:p w14:paraId="0873191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429591C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7F06F2CE" w14:textId="77777777" w:rsidR="00922DA5" w:rsidRPr="008B0552" w:rsidRDefault="00922DA5" w:rsidP="00922DA5"/>
        </w:tc>
      </w:tr>
      <w:tr w:rsidR="00922DA5" w:rsidRPr="008B0552" w14:paraId="21D3F6C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F3A762" w14:textId="1037343D" w:rsidR="00922DA5" w:rsidRPr="008B0552" w:rsidRDefault="00922DA5" w:rsidP="00922DA5">
            <w:r w:rsidRPr="008B0552">
              <w:lastRenderedPageBreak/>
              <w:t>ex 1902.19</w:t>
            </w:r>
          </w:p>
        </w:tc>
        <w:tc>
          <w:tcPr>
            <w:cnfStyle w:val="000010000000" w:firstRow="0" w:lastRow="0" w:firstColumn="0" w:lastColumn="0" w:oddVBand="1" w:evenVBand="0" w:oddHBand="0" w:evenHBand="0" w:firstRowFirstColumn="0" w:firstRowLastColumn="0" w:lastRowFirstColumn="0" w:lastRowLastColumn="0"/>
            <w:tcW w:w="2835" w:type="dxa"/>
          </w:tcPr>
          <w:p w14:paraId="7269564E"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4E20EA44"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5FC81D53"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1B19E534"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4B7AAC85"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3C393FBC"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7B4EEBD4"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1DBA30BC"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0AEC5492" w14:textId="77777777" w:rsidR="00922DA5" w:rsidRPr="008B0552" w:rsidRDefault="00922DA5" w:rsidP="00922DA5">
            <w:r w:rsidRPr="008B0552">
              <w:t xml:space="preserve">Pasta, stuffed with meat or other substances, whether </w:t>
            </w:r>
            <w:r w:rsidRPr="008B0552">
              <w:lastRenderedPageBreak/>
              <w:t>or not cooked or otherwise prepared</w:t>
            </w:r>
          </w:p>
          <w:p w14:paraId="27752854"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5498D656" w14:textId="77777777"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0663877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lastRenderedPageBreak/>
              <w:t>Manufacture from materials of any heading, except that of the product, in which:</w:t>
            </w:r>
          </w:p>
          <w:p w14:paraId="334FF0F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weight of the materials of Chapters 2, 3 and 16 used does not exceed 20 % of the weight of the final product, and</w:t>
            </w:r>
          </w:p>
          <w:p w14:paraId="1CDBF15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weight of the materials of headings 1006 and 1101 to 1108 used does not exceed 40 % of the weight of the final product, and</w:t>
            </w:r>
          </w:p>
          <w:p w14:paraId="3CC5BC7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08DC0DB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7D077301" w14:textId="77777777" w:rsidR="00922DA5" w:rsidRPr="008B0552" w:rsidRDefault="00922DA5" w:rsidP="00922DA5"/>
        </w:tc>
      </w:tr>
      <w:tr w:rsidR="00922DA5" w:rsidRPr="008B0552" w14:paraId="7FB74E24"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6EB3F1" w14:textId="371E99C6" w:rsidR="00922DA5" w:rsidRPr="008B0552" w:rsidRDefault="00922DA5" w:rsidP="00922DA5">
            <w:pPr>
              <w:rPr>
                <w:b w:val="0"/>
                <w:bCs w:val="0"/>
              </w:rPr>
            </w:pPr>
            <w:r w:rsidRPr="008B0552">
              <w:lastRenderedPageBreak/>
              <w:t>ex 1902.20</w:t>
            </w:r>
          </w:p>
          <w:p w14:paraId="44EB4E1C" w14:textId="30DBB844"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2204F6F"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7C93FED5"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54A42358"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37ECCB73"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1245C483"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19907EE1"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5760346F"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20C87718"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458D955B" w14:textId="77777777" w:rsidR="00922DA5" w:rsidRPr="008B0552" w:rsidRDefault="00922DA5" w:rsidP="00922DA5">
            <w:r w:rsidRPr="008B0552">
              <w:t xml:space="preserve">Pasta, stuffed with meat or other substances, whether </w:t>
            </w:r>
            <w:r w:rsidRPr="008B0552">
              <w:lastRenderedPageBreak/>
              <w:t>or not cooked or otherwise prepared</w:t>
            </w:r>
          </w:p>
          <w:p w14:paraId="63A7A264"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310DCA78" w14:textId="77777777"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791D25E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lastRenderedPageBreak/>
              <w:t>Manufacture from materials of any heading, except that of the product, in which:</w:t>
            </w:r>
          </w:p>
          <w:p w14:paraId="6E43CD4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weight of the materials of Chapters 2, 3 and 16 used does not exceed 20 % of the weight of the final product, and</w:t>
            </w:r>
          </w:p>
          <w:p w14:paraId="3A263B9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weight of the materials of headings 1006 and 1101 to 1108 used does not exceed 40 % of the weight of the final product, and</w:t>
            </w:r>
          </w:p>
          <w:p w14:paraId="67C9B96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40DA3CD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F5D0C8E" w14:textId="77777777" w:rsidR="00922DA5" w:rsidRPr="008B0552" w:rsidRDefault="00922DA5" w:rsidP="00922DA5"/>
        </w:tc>
      </w:tr>
      <w:tr w:rsidR="00922DA5" w:rsidRPr="008B0552" w14:paraId="5A96FE6E"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4FE1BA" w14:textId="2BFE24A9" w:rsidR="00922DA5" w:rsidRPr="008B0552" w:rsidRDefault="00922DA5" w:rsidP="00922DA5">
            <w:r w:rsidRPr="008B0552">
              <w:lastRenderedPageBreak/>
              <w:t>ex 1902.30</w:t>
            </w:r>
          </w:p>
        </w:tc>
        <w:tc>
          <w:tcPr>
            <w:cnfStyle w:val="000010000000" w:firstRow="0" w:lastRow="0" w:firstColumn="0" w:lastColumn="0" w:oddVBand="1" w:evenVBand="0" w:oddHBand="0" w:evenHBand="0" w:firstRowFirstColumn="0" w:firstRowLastColumn="0" w:lastRowFirstColumn="0" w:lastRowLastColumn="0"/>
            <w:tcW w:w="2835" w:type="dxa"/>
          </w:tcPr>
          <w:p w14:paraId="6A9382EC"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38127638"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374E1E0F"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4AE3E583"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23E8B80B"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31E95597"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5F85424B"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164D192E"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26CBBCB3" w14:textId="77777777" w:rsidR="00922DA5" w:rsidRPr="008B0552" w:rsidRDefault="00922DA5" w:rsidP="00922DA5">
            <w:r w:rsidRPr="008B0552">
              <w:t xml:space="preserve">Pasta, stuffed with meat or other substances, whether </w:t>
            </w:r>
            <w:r w:rsidRPr="008B0552">
              <w:lastRenderedPageBreak/>
              <w:t>or not cooked or otherwise prepared</w:t>
            </w:r>
          </w:p>
          <w:p w14:paraId="7112E156"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7C5B96ED" w14:textId="77777777"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60B9F78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lastRenderedPageBreak/>
              <w:t>Manufacture from materials of any heading, except that of the product, in which:</w:t>
            </w:r>
          </w:p>
          <w:p w14:paraId="5959285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weight of the materials of Chapters 2, 3 and 16 used does not exceed 20 % of the weight of the final product, and</w:t>
            </w:r>
          </w:p>
          <w:p w14:paraId="4C6D83F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weight of the materials of headings 1006 and 1101 to 1108 used does not exceed 40 % of the weight of the final product, and</w:t>
            </w:r>
          </w:p>
          <w:p w14:paraId="206BBBC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601055A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6DB1D721" w14:textId="77777777" w:rsidR="00922DA5" w:rsidRPr="008B0552" w:rsidRDefault="00922DA5" w:rsidP="00922DA5"/>
        </w:tc>
      </w:tr>
      <w:tr w:rsidR="00922DA5" w:rsidRPr="008B0552" w14:paraId="3FB91A36"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73D3B5" w14:textId="77777777" w:rsidR="00922DA5" w:rsidRPr="008B0552" w:rsidRDefault="00922DA5" w:rsidP="00922DA5">
            <w:r w:rsidRPr="008B0552">
              <w:lastRenderedPageBreak/>
              <w:t>ex 1905.90</w:t>
            </w:r>
          </w:p>
        </w:tc>
        <w:tc>
          <w:tcPr>
            <w:cnfStyle w:val="000010000000" w:firstRow="0" w:lastRow="0" w:firstColumn="0" w:lastColumn="0" w:oddVBand="1" w:evenVBand="0" w:oddHBand="0" w:evenHBand="0" w:firstRowFirstColumn="0" w:firstRowLastColumn="0" w:lastRowFirstColumn="0" w:lastRowLastColumn="0"/>
            <w:tcW w:w="2835" w:type="dxa"/>
          </w:tcPr>
          <w:p w14:paraId="1A8DCED4" w14:textId="77777777" w:rsidR="00922DA5" w:rsidRPr="008B0552" w:rsidRDefault="00922DA5" w:rsidP="00922DA5">
            <w:r w:rsidRPr="008B0552">
              <w:t>Mixes and doughs of flour, groats, meal, starch or malt extract (Roti Paratha (</w:t>
            </w:r>
            <w:proofErr w:type="spellStart"/>
            <w:r w:rsidRPr="008B0552">
              <w:rPr>
                <w:rFonts w:ascii="MS Gothic" w:eastAsia="MS Gothic" w:hAnsi="MS Gothic" w:cs="MS Gothic"/>
              </w:rPr>
              <w:t>印度拉餅或甩甩餅</w:t>
            </w:r>
            <w:proofErr w:type="spellEnd"/>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4D444919" w14:textId="77777777" w:rsidR="00922DA5" w:rsidRPr="008B0552" w:rsidRDefault="00922DA5" w:rsidP="00922DA5">
            <w:r w:rsidRPr="008B0552">
              <w:t>Malt extract; food preparations of flour, groats, meal, starch or malt extract (</w:t>
            </w:r>
            <w:proofErr w:type="spellStart"/>
            <w:r w:rsidRPr="008B0552">
              <w:t>Protomalt</w:t>
            </w:r>
            <w:proofErr w:type="spellEnd"/>
            <w:r w:rsidRPr="008B0552">
              <w:t xml:space="preserve"> / Milo)</w:t>
            </w:r>
          </w:p>
          <w:p w14:paraId="4FB512C2" w14:textId="77777777" w:rsidR="00922DA5" w:rsidRPr="008B0552" w:rsidRDefault="00922DA5" w:rsidP="00922DA5">
            <w:r w:rsidRPr="008B0552">
              <w:t>Pastry (Spring Roll vegetal and chicken (</w:t>
            </w:r>
            <w:proofErr w:type="spellStart"/>
            <w:r w:rsidRPr="008B0552">
              <w:rPr>
                <w:rFonts w:ascii="MS Gothic" w:eastAsia="MS Gothic" w:hAnsi="MS Gothic" w:cs="MS Gothic"/>
              </w:rPr>
              <w:t>春卷</w:t>
            </w:r>
            <w:proofErr w:type="spellEnd"/>
            <w:r w:rsidRPr="008B0552">
              <w:t>) and spring roll Pastry (</w:t>
            </w:r>
            <w:proofErr w:type="spellStart"/>
            <w:r w:rsidRPr="008B0552">
              <w:rPr>
                <w:rFonts w:ascii="MS Gothic" w:eastAsia="MS Gothic" w:hAnsi="MS Gothic" w:cs="MS Gothic"/>
              </w:rPr>
              <w:t>春卷皮</w:t>
            </w:r>
            <w:proofErr w:type="spellEnd"/>
            <w:r w:rsidRPr="008B0552">
              <w:t>), cooked or uncooked</w:t>
            </w:r>
          </w:p>
          <w:p w14:paraId="709D6BAC" w14:textId="77777777" w:rsidR="00922DA5" w:rsidRPr="008B0552" w:rsidRDefault="00922DA5" w:rsidP="00922DA5">
            <w:r w:rsidRPr="008B0552">
              <w:t>Vegetable Samosa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proofErr w:type="spellEnd"/>
            <w:r w:rsidRPr="008B0552">
              <w:t>) – precooked or uncooked</w:t>
            </w:r>
          </w:p>
          <w:p w14:paraId="6238A576" w14:textId="77777777" w:rsidR="00922DA5" w:rsidRPr="008B0552" w:rsidRDefault="00922DA5" w:rsidP="00922DA5">
            <w:r w:rsidRPr="008B0552">
              <w:t>Samosa Pastry (</w:t>
            </w:r>
            <w:proofErr w:type="spellStart"/>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 precooked or uncooked</w:t>
            </w:r>
          </w:p>
          <w:p w14:paraId="32308300" w14:textId="77777777" w:rsidR="00922DA5" w:rsidRPr="008B0552" w:rsidRDefault="00922DA5" w:rsidP="00922DA5">
            <w:r w:rsidRPr="008B0552">
              <w:t>oriental wrappers (</w:t>
            </w:r>
            <w:proofErr w:type="spellStart"/>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proofErr w:type="spellEnd"/>
            <w:r w:rsidRPr="008B0552">
              <w:t>) for Gyoza Skin (</w:t>
            </w:r>
            <w:proofErr w:type="spellStart"/>
            <w:r w:rsidRPr="008B0552">
              <w:rPr>
                <w:rFonts w:ascii="MS Gothic" w:eastAsia="MS Gothic" w:hAnsi="MS Gothic" w:cs="MS Gothic"/>
              </w:rPr>
              <w:t>云吞皮</w:t>
            </w:r>
            <w:proofErr w:type="spellEnd"/>
            <w:r w:rsidRPr="008B0552">
              <w:t>) and for Wonton Skin (</w:t>
            </w:r>
            <w:proofErr w:type="spellStart"/>
            <w:r w:rsidRPr="008B0552">
              <w:rPr>
                <w:rFonts w:ascii="MS Gothic" w:eastAsia="MS Gothic" w:hAnsi="MS Gothic" w:cs="MS Gothic"/>
              </w:rPr>
              <w:t>云吞皮</w:t>
            </w:r>
            <w:proofErr w:type="spellEnd"/>
            <w:r w:rsidRPr="008B0552">
              <w:t>) , cooked and uncooked; Wrapper for Peking Duck, precooked or cooked (</w:t>
            </w:r>
            <w:proofErr w:type="spellStart"/>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proofErr w:type="spellEnd"/>
            <w:r w:rsidRPr="008B0552">
              <w:t>)</w:t>
            </w:r>
          </w:p>
          <w:p w14:paraId="0A1E5665" w14:textId="77777777" w:rsidR="00922DA5" w:rsidRPr="008B0552" w:rsidRDefault="00922DA5" w:rsidP="00922DA5">
            <w:r w:rsidRPr="008B0552">
              <w:t>Pasta, cooked or otherwise prepared (Instant Noodle/Ramen, non-fried noodles, stir-fried packet noodles (</w:t>
            </w:r>
            <w:proofErr w:type="spellStart"/>
            <w:r w:rsidRPr="008B0552">
              <w:rPr>
                <w:rFonts w:ascii="MS Gothic" w:eastAsia="MS Gothic" w:hAnsi="MS Gothic" w:cs="MS Gothic"/>
              </w:rPr>
              <w:t>快熟面</w:t>
            </w:r>
            <w:proofErr w:type="spellEnd"/>
            <w:r w:rsidRPr="008B0552">
              <w:t xml:space="preserve"> / </w:t>
            </w:r>
            <w:proofErr w:type="spellStart"/>
            <w:r w:rsidRPr="008B0552">
              <w:rPr>
                <w:rFonts w:ascii="MS Gothic" w:eastAsia="MS Gothic" w:hAnsi="MS Gothic" w:cs="MS Gothic"/>
              </w:rPr>
              <w:t>拉面</w:t>
            </w:r>
            <w:proofErr w:type="spellEnd"/>
            <w:r w:rsidRPr="008B0552">
              <w:t>)</w:t>
            </w:r>
          </w:p>
          <w:p w14:paraId="48E5076E" w14:textId="77777777" w:rsidR="00922DA5" w:rsidRPr="008B0552" w:rsidRDefault="00922DA5" w:rsidP="00922DA5">
            <w:r w:rsidRPr="008B0552">
              <w:t>Uncooked pasta, not stuffed or otherwise prepared, not containing eggs (Rice Noodle (</w:t>
            </w:r>
            <w:proofErr w:type="spellStart"/>
            <w:r w:rsidRPr="008B0552">
              <w:rPr>
                <w:rFonts w:ascii="Microsoft JhengHei" w:eastAsia="Microsoft JhengHei" w:hAnsi="Microsoft JhengHei" w:cs="Microsoft JhengHei"/>
              </w:rPr>
              <w:t>肠</w:t>
            </w:r>
            <w:r w:rsidRPr="008B0552">
              <w:rPr>
                <w:rFonts w:ascii="MS Gothic" w:eastAsia="MS Gothic" w:hAnsi="MS Gothic" w:cs="MS Gothic"/>
              </w:rPr>
              <w:t>粉</w:t>
            </w:r>
            <w:proofErr w:type="spellEnd"/>
            <w:r w:rsidRPr="008B0552">
              <w:t xml:space="preserve">)) (Instant Rice Noodle ( </w:t>
            </w:r>
            <w:proofErr w:type="spellStart"/>
            <w:r w:rsidRPr="008B0552">
              <w:rPr>
                <w:rFonts w:ascii="MS Gothic" w:eastAsia="MS Gothic" w:hAnsi="MS Gothic" w:cs="MS Gothic"/>
              </w:rPr>
              <w:t>快熟河粉</w:t>
            </w:r>
            <w:proofErr w:type="spellEnd"/>
            <w:r w:rsidRPr="008B0552">
              <w:t>))</w:t>
            </w:r>
          </w:p>
          <w:p w14:paraId="155ADD48" w14:textId="77777777" w:rsidR="00922DA5" w:rsidRPr="008B0552" w:rsidRDefault="00922DA5" w:rsidP="00922DA5">
            <w:r w:rsidRPr="008B0552">
              <w:t xml:space="preserve">Pasta, stuffed with meat or other substances, whether </w:t>
            </w:r>
            <w:r w:rsidRPr="008B0552">
              <w:lastRenderedPageBreak/>
              <w:t>or not cooked or otherwise prepared</w:t>
            </w:r>
          </w:p>
          <w:p w14:paraId="59E7D039" w14:textId="77777777" w:rsidR="00922DA5" w:rsidRPr="008B0552" w:rsidRDefault="00922DA5" w:rsidP="00922DA5">
            <w:r w:rsidRPr="008B0552">
              <w:t>Custard bun (</w:t>
            </w:r>
            <w:proofErr w:type="spellStart"/>
            <w:r w:rsidRPr="008B0552">
              <w:rPr>
                <w:rFonts w:ascii="MS Gothic" w:eastAsia="MS Gothic" w:hAnsi="MS Gothic" w:cs="MS Gothic"/>
              </w:rPr>
              <w:t>奶皇包</w:t>
            </w:r>
            <w:proofErr w:type="spellEnd"/>
            <w:r w:rsidRPr="008B0552">
              <w:t>); mini lotus bun, mini yam bun, red beans buns</w:t>
            </w:r>
          </w:p>
          <w:p w14:paraId="2D2BF5F9" w14:textId="77777777" w:rsidR="00922DA5" w:rsidRPr="008B0552" w:rsidRDefault="00922DA5" w:rsidP="00922DA5">
            <w:r w:rsidRPr="008B0552">
              <w:t>Oriental bread: Pandan, plain, chocolate (</w:t>
            </w:r>
            <w:proofErr w:type="spellStart"/>
            <w:r w:rsidRPr="008B0552">
              <w:rPr>
                <w:rFonts w:ascii="Microsoft JhengHei" w:eastAsia="Microsoft JhengHei" w:hAnsi="Microsoft JhengHei" w:cs="Microsoft JhengHei"/>
              </w:rPr>
              <w:t>馒头</w:t>
            </w:r>
            <w:proofErr w:type="spellEnd"/>
            <w:r w:rsidRPr="008B0552">
              <w:rPr>
                <w:rFonts w:ascii="MS Gothic" w:eastAsia="MS Gothic" w:hAnsi="MS Gothic" w:cs="MS Gothic"/>
              </w:rPr>
              <w:t>））</w:t>
            </w:r>
          </w:p>
        </w:tc>
        <w:tc>
          <w:tcPr>
            <w:tcW w:w="2835" w:type="dxa"/>
          </w:tcPr>
          <w:p w14:paraId="0A880E1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lastRenderedPageBreak/>
              <w:t>Manufacture from materials of any heading, except that of the product, in which:</w:t>
            </w:r>
          </w:p>
          <w:p w14:paraId="2090C6B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weight of the materials of Chapters 2, 3 and 16 used does not exceed 20 % of the weight of the final product, and</w:t>
            </w:r>
          </w:p>
          <w:p w14:paraId="6D24562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weight of the materials of headings 1006 and 1101 to 1108 used does not exceed 40 % of the weight of the final product, and</w:t>
            </w:r>
          </w:p>
          <w:p w14:paraId="260B450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196321F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B1BAC99" w14:textId="77777777" w:rsidR="00922DA5" w:rsidRPr="008B0552" w:rsidRDefault="00922DA5" w:rsidP="00922DA5"/>
        </w:tc>
      </w:tr>
      <w:tr w:rsidR="00922DA5" w:rsidRPr="008B0552" w14:paraId="61D95E2F" w14:textId="7DB3B3F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79754A" w14:textId="77777777" w:rsidR="00922DA5" w:rsidRPr="008B0552" w:rsidRDefault="00922DA5" w:rsidP="00922DA5">
            <w:r w:rsidRPr="008B0552">
              <w:t>ex Chapter 20</w:t>
            </w:r>
          </w:p>
        </w:tc>
        <w:tc>
          <w:tcPr>
            <w:cnfStyle w:val="000010000000" w:firstRow="0" w:lastRow="0" w:firstColumn="0" w:lastColumn="0" w:oddVBand="1" w:evenVBand="0" w:oddHBand="0" w:evenHBand="0" w:firstRowFirstColumn="0" w:firstRowLastColumn="0" w:lastRowFirstColumn="0" w:lastRowLastColumn="0"/>
            <w:tcW w:w="2835" w:type="dxa"/>
          </w:tcPr>
          <w:p w14:paraId="05956AD5" w14:textId="77777777" w:rsidR="00922DA5" w:rsidRPr="008B0552" w:rsidRDefault="00922DA5" w:rsidP="00922DA5">
            <w:r w:rsidRPr="008B0552">
              <w:t>Preparations of vegetables, fruit, nuts or other parts of plants; except for:</w:t>
            </w:r>
          </w:p>
        </w:tc>
        <w:tc>
          <w:tcPr>
            <w:tcW w:w="2835" w:type="dxa"/>
          </w:tcPr>
          <w:p w14:paraId="503023C7" w14:textId="1A64831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720B985D" w14:textId="77777777" w:rsidR="00922DA5" w:rsidRPr="008B0552" w:rsidRDefault="00922DA5" w:rsidP="00922DA5"/>
        </w:tc>
      </w:tr>
      <w:tr w:rsidR="00922DA5" w:rsidRPr="008B0552" w14:paraId="727FF50D" w14:textId="41E12A6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361C93" w14:textId="67E8D05A" w:rsidR="00922DA5" w:rsidRPr="008B0552" w:rsidRDefault="00922DA5" w:rsidP="00922DA5">
            <w:r w:rsidRPr="008B0552">
              <w:t xml:space="preserve">2002 </w:t>
            </w:r>
            <w:r>
              <w:t>to</w:t>
            </w:r>
            <w:r w:rsidRPr="008B0552">
              <w:t xml:space="preserve"> 2003</w:t>
            </w:r>
          </w:p>
        </w:tc>
        <w:tc>
          <w:tcPr>
            <w:cnfStyle w:val="000010000000" w:firstRow="0" w:lastRow="0" w:firstColumn="0" w:lastColumn="0" w:oddVBand="1" w:evenVBand="0" w:oddHBand="0" w:evenHBand="0" w:firstRowFirstColumn="0" w:firstRowLastColumn="0" w:lastRowFirstColumn="0" w:lastRowLastColumn="0"/>
            <w:tcW w:w="2835" w:type="dxa"/>
          </w:tcPr>
          <w:p w14:paraId="25F30FA4" w14:textId="77777777" w:rsidR="00922DA5" w:rsidRPr="008B0552" w:rsidRDefault="00922DA5" w:rsidP="00922DA5">
            <w:r w:rsidRPr="008B0552">
              <w:t>Tomatoes, mushrooms and truffles prepared or preserved otherwise than by vinegar of acetic acid</w:t>
            </w:r>
          </w:p>
        </w:tc>
        <w:tc>
          <w:tcPr>
            <w:tcW w:w="2835" w:type="dxa"/>
          </w:tcPr>
          <w:p w14:paraId="78ABD10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Chapters 7 and 8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623E284" w14:textId="77777777" w:rsidR="00922DA5" w:rsidRPr="008B0552" w:rsidRDefault="00922DA5" w:rsidP="00922DA5"/>
        </w:tc>
      </w:tr>
      <w:tr w:rsidR="00922DA5" w:rsidRPr="008B0552" w14:paraId="56443C5F" w14:textId="59B5D7E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E8F460" w14:textId="77777777" w:rsidR="00922DA5" w:rsidRPr="008B0552" w:rsidRDefault="00922DA5" w:rsidP="00922DA5">
            <w:r w:rsidRPr="008B0552">
              <w:t>ex Chapter 21</w:t>
            </w:r>
          </w:p>
        </w:tc>
        <w:tc>
          <w:tcPr>
            <w:cnfStyle w:val="000010000000" w:firstRow="0" w:lastRow="0" w:firstColumn="0" w:lastColumn="0" w:oddVBand="1" w:evenVBand="0" w:oddHBand="0" w:evenHBand="0" w:firstRowFirstColumn="0" w:firstRowLastColumn="0" w:lastRowFirstColumn="0" w:lastRowLastColumn="0"/>
            <w:tcW w:w="2835" w:type="dxa"/>
          </w:tcPr>
          <w:p w14:paraId="50F3DC11" w14:textId="77777777" w:rsidR="00922DA5" w:rsidRPr="008B0552" w:rsidRDefault="00922DA5" w:rsidP="00922DA5">
            <w:r w:rsidRPr="008B0552">
              <w:t>Miscellaneous edible preparations; except for</w:t>
            </w:r>
          </w:p>
        </w:tc>
        <w:tc>
          <w:tcPr>
            <w:tcW w:w="2835" w:type="dxa"/>
          </w:tcPr>
          <w:p w14:paraId="364E662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78B27255" w14:textId="1D05BD22"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20 % of the weight of the final product, and</w:t>
            </w:r>
          </w:p>
          <w:p w14:paraId="70D92A9A" w14:textId="0035888A"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0281C12" w14:textId="77777777" w:rsidR="00922DA5" w:rsidRPr="008B0552" w:rsidRDefault="00922DA5" w:rsidP="00922DA5"/>
        </w:tc>
      </w:tr>
      <w:tr w:rsidR="00922DA5" w:rsidRPr="008B0552" w14:paraId="019B245A"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874088" w14:textId="7D0BA61B" w:rsidR="00922DA5" w:rsidRPr="008B0552" w:rsidRDefault="00922DA5" w:rsidP="00922DA5">
            <w:r w:rsidRPr="008B0552">
              <w:lastRenderedPageBreak/>
              <w:t>ex 2101.11</w:t>
            </w:r>
          </w:p>
        </w:tc>
        <w:tc>
          <w:tcPr>
            <w:cnfStyle w:val="000010000000" w:firstRow="0" w:lastRow="0" w:firstColumn="0" w:lastColumn="0" w:oddVBand="1" w:evenVBand="0" w:oddHBand="0" w:evenHBand="0" w:firstRowFirstColumn="0" w:firstRowLastColumn="0" w:lastRowFirstColumn="0" w:lastRowLastColumn="0"/>
            <w:tcW w:w="2835" w:type="dxa"/>
          </w:tcPr>
          <w:p w14:paraId="4FC363F1" w14:textId="77777777" w:rsidR="00922DA5" w:rsidRPr="008B0552" w:rsidRDefault="00922DA5" w:rsidP="00922DA5">
            <w:r w:rsidRPr="008B0552">
              <w:t>Extracts, essences and concentrates, of coffee</w:t>
            </w:r>
          </w:p>
          <w:p w14:paraId="15DDF9C8" w14:textId="77777777" w:rsidR="00922DA5" w:rsidRPr="008B0552" w:rsidRDefault="00922DA5" w:rsidP="00922DA5">
            <w:r w:rsidRPr="008B0552">
              <w:t>Preparations with a basis of extracts, essences or concentrates of coffee or with a basis of coffee</w:t>
            </w:r>
          </w:p>
          <w:p w14:paraId="7FC43057"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247F6CC6" w14:textId="77777777" w:rsidR="00922DA5" w:rsidRPr="008B0552" w:rsidRDefault="00922DA5" w:rsidP="00922DA5">
            <w:r w:rsidRPr="008B0552">
              <w:t>soya sauce</w:t>
            </w:r>
          </w:p>
          <w:p w14:paraId="477CA273"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1370EA4D" w14:textId="77777777" w:rsidR="00922DA5" w:rsidRPr="008B0552" w:rsidRDefault="00922DA5" w:rsidP="00922DA5">
            <w:proofErr w:type="spellStart"/>
            <w:r w:rsidRPr="008B0552">
              <w:t>Balacan</w:t>
            </w:r>
            <w:proofErr w:type="spellEnd"/>
            <w:r w:rsidRPr="008B0552">
              <w:t xml:space="preserve"> Chili</w:t>
            </w:r>
          </w:p>
          <w:p w14:paraId="6DD93B40"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41C2F7B1" w14:textId="77777777" w:rsidR="00922DA5" w:rsidRPr="008B0552" w:rsidRDefault="00922DA5" w:rsidP="00922DA5">
            <w:r w:rsidRPr="008B0552">
              <w:t>soups with Star aniseed, turmeric, pepper, cumin, clove, cinnamon, chilli, coriander seeds and other spices</w:t>
            </w:r>
          </w:p>
        </w:tc>
        <w:tc>
          <w:tcPr>
            <w:tcW w:w="2835" w:type="dxa"/>
          </w:tcPr>
          <w:p w14:paraId="6FA51B7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2C1A853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107617D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1D7DE3DC" w14:textId="77777777" w:rsidR="00922DA5" w:rsidRPr="008B0552" w:rsidRDefault="00922DA5" w:rsidP="00922DA5"/>
        </w:tc>
      </w:tr>
      <w:tr w:rsidR="00922DA5" w:rsidRPr="008B0552" w14:paraId="38358EA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C489E1D" w14:textId="669E248F" w:rsidR="00922DA5" w:rsidRPr="008B0552" w:rsidRDefault="00922DA5" w:rsidP="00922DA5">
            <w:pPr>
              <w:rPr>
                <w:b w:val="0"/>
                <w:bCs w:val="0"/>
              </w:rPr>
            </w:pPr>
            <w:r w:rsidRPr="008B0552">
              <w:lastRenderedPageBreak/>
              <w:t>ex 2101.12</w:t>
            </w:r>
          </w:p>
          <w:p w14:paraId="7D4C116E" w14:textId="42F06361"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A45A15E" w14:textId="77777777" w:rsidR="00922DA5" w:rsidRPr="008B0552" w:rsidRDefault="00922DA5" w:rsidP="00922DA5">
            <w:r w:rsidRPr="008B0552">
              <w:t>Extracts, essences and concentrates, of coffee</w:t>
            </w:r>
          </w:p>
          <w:p w14:paraId="0C4C8F75" w14:textId="77777777" w:rsidR="00922DA5" w:rsidRPr="008B0552" w:rsidRDefault="00922DA5" w:rsidP="00922DA5">
            <w:r w:rsidRPr="008B0552">
              <w:t>Preparations with a basis of extracts, essences or concentrates of coffee or with a basis of coffee</w:t>
            </w:r>
          </w:p>
          <w:p w14:paraId="70283C17"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52962E39" w14:textId="77777777" w:rsidR="00922DA5" w:rsidRPr="008B0552" w:rsidRDefault="00922DA5" w:rsidP="00922DA5">
            <w:r w:rsidRPr="008B0552">
              <w:t>soya sauce</w:t>
            </w:r>
          </w:p>
          <w:p w14:paraId="667821E3"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29B8F1DC" w14:textId="77777777" w:rsidR="00922DA5" w:rsidRPr="008B0552" w:rsidRDefault="00922DA5" w:rsidP="00922DA5">
            <w:proofErr w:type="spellStart"/>
            <w:r w:rsidRPr="008B0552">
              <w:t>Balacan</w:t>
            </w:r>
            <w:proofErr w:type="spellEnd"/>
            <w:r w:rsidRPr="008B0552">
              <w:t xml:space="preserve"> Chili</w:t>
            </w:r>
          </w:p>
          <w:p w14:paraId="37234A15"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5FDDD434" w14:textId="77777777" w:rsidR="00922DA5" w:rsidRPr="008B0552" w:rsidRDefault="00922DA5" w:rsidP="00922DA5">
            <w:r w:rsidRPr="008B0552">
              <w:t>soups with Star aniseed, turmeric, pepper, cumin, clove, cinnamon, chilli, coriander seeds and other spices</w:t>
            </w:r>
          </w:p>
        </w:tc>
        <w:tc>
          <w:tcPr>
            <w:tcW w:w="2835" w:type="dxa"/>
          </w:tcPr>
          <w:p w14:paraId="5C22C12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3C58F57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3BCCEF0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FFBC15B" w14:textId="77777777" w:rsidR="00922DA5" w:rsidRPr="008B0552" w:rsidRDefault="00922DA5" w:rsidP="00922DA5"/>
        </w:tc>
      </w:tr>
      <w:tr w:rsidR="00922DA5" w:rsidRPr="008B0552" w14:paraId="08E7FA0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4FEEC2" w14:textId="22F22917" w:rsidR="00922DA5" w:rsidRPr="008B0552" w:rsidRDefault="00922DA5" w:rsidP="00922DA5">
            <w:pPr>
              <w:rPr>
                <w:b w:val="0"/>
                <w:bCs w:val="0"/>
              </w:rPr>
            </w:pPr>
            <w:r w:rsidRPr="008B0552">
              <w:lastRenderedPageBreak/>
              <w:t>ex 2101.20</w:t>
            </w:r>
          </w:p>
          <w:p w14:paraId="5702D821" w14:textId="5BED7F01"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32A585C" w14:textId="77777777" w:rsidR="00922DA5" w:rsidRPr="008B0552" w:rsidRDefault="00922DA5" w:rsidP="00922DA5">
            <w:r w:rsidRPr="008B0552">
              <w:t>Extracts, essences and concentrates, of coffee</w:t>
            </w:r>
          </w:p>
          <w:p w14:paraId="2A8C8A41" w14:textId="77777777" w:rsidR="00922DA5" w:rsidRPr="008B0552" w:rsidRDefault="00922DA5" w:rsidP="00922DA5">
            <w:r w:rsidRPr="008B0552">
              <w:t>Preparations with a basis of extracts, essences or concentrates of coffee or with a basis of coffee</w:t>
            </w:r>
          </w:p>
          <w:p w14:paraId="6CA0A85E"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6A68064C" w14:textId="77777777" w:rsidR="00922DA5" w:rsidRPr="008B0552" w:rsidRDefault="00922DA5" w:rsidP="00922DA5">
            <w:r w:rsidRPr="008B0552">
              <w:t>soya sauce</w:t>
            </w:r>
          </w:p>
          <w:p w14:paraId="33C67E08"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60DDCC60" w14:textId="77777777" w:rsidR="00922DA5" w:rsidRPr="008B0552" w:rsidRDefault="00922DA5" w:rsidP="00922DA5">
            <w:proofErr w:type="spellStart"/>
            <w:r w:rsidRPr="008B0552">
              <w:t>Balacan</w:t>
            </w:r>
            <w:proofErr w:type="spellEnd"/>
            <w:r w:rsidRPr="008B0552">
              <w:t xml:space="preserve"> Chili</w:t>
            </w:r>
          </w:p>
          <w:p w14:paraId="37F6660D"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02B5DF23" w14:textId="77777777" w:rsidR="00922DA5" w:rsidRPr="008B0552" w:rsidRDefault="00922DA5" w:rsidP="00922DA5">
            <w:r w:rsidRPr="008B0552">
              <w:t>soups with Star aniseed, turmeric, pepper, cumin, clove, cinnamon, chilli, coriander seeds and other spices</w:t>
            </w:r>
          </w:p>
        </w:tc>
        <w:tc>
          <w:tcPr>
            <w:tcW w:w="2835" w:type="dxa"/>
          </w:tcPr>
          <w:p w14:paraId="163DF01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6130B34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245A33C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3817811" w14:textId="77777777" w:rsidR="00922DA5" w:rsidRPr="008B0552" w:rsidRDefault="00922DA5" w:rsidP="00922DA5"/>
        </w:tc>
      </w:tr>
      <w:tr w:rsidR="00922DA5" w:rsidRPr="008B0552" w14:paraId="19DB8BA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21B569" w14:textId="608D1D0A" w:rsidR="00922DA5" w:rsidRPr="008B0552" w:rsidRDefault="00922DA5" w:rsidP="00922DA5">
            <w:pPr>
              <w:rPr>
                <w:b w:val="0"/>
                <w:bCs w:val="0"/>
              </w:rPr>
            </w:pPr>
            <w:r w:rsidRPr="008B0552">
              <w:lastRenderedPageBreak/>
              <w:t>ex 2103.10</w:t>
            </w:r>
          </w:p>
          <w:p w14:paraId="481C8132" w14:textId="3F1F15D9"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089538D4" w14:textId="77777777" w:rsidR="00922DA5" w:rsidRPr="008B0552" w:rsidRDefault="00922DA5" w:rsidP="00922DA5">
            <w:r w:rsidRPr="008B0552">
              <w:t>Extracts, essences and concentrates, of coffee</w:t>
            </w:r>
          </w:p>
          <w:p w14:paraId="5FB1D270" w14:textId="77777777" w:rsidR="00922DA5" w:rsidRPr="008B0552" w:rsidRDefault="00922DA5" w:rsidP="00922DA5">
            <w:r w:rsidRPr="008B0552">
              <w:t>Preparations with a basis of extracts, essences or concentrates of coffee or with a basis of coffee</w:t>
            </w:r>
          </w:p>
          <w:p w14:paraId="43E30015"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768706F5" w14:textId="77777777" w:rsidR="00922DA5" w:rsidRPr="008B0552" w:rsidRDefault="00922DA5" w:rsidP="00922DA5">
            <w:r w:rsidRPr="008B0552">
              <w:t>soya sauce</w:t>
            </w:r>
          </w:p>
          <w:p w14:paraId="3522E356"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16781750" w14:textId="77777777" w:rsidR="00922DA5" w:rsidRPr="008B0552" w:rsidRDefault="00922DA5" w:rsidP="00922DA5">
            <w:proofErr w:type="spellStart"/>
            <w:r w:rsidRPr="008B0552">
              <w:t>Balacan</w:t>
            </w:r>
            <w:proofErr w:type="spellEnd"/>
            <w:r w:rsidRPr="008B0552">
              <w:t xml:space="preserve"> Chili</w:t>
            </w:r>
          </w:p>
          <w:p w14:paraId="18230CF7"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13B51C5A" w14:textId="77777777" w:rsidR="00922DA5" w:rsidRPr="008B0552" w:rsidRDefault="00922DA5" w:rsidP="00922DA5">
            <w:r w:rsidRPr="008B0552">
              <w:t>soups with Star aniseed, turmeric, pepper, cumin, clove, cinnamon, chilli, coriander seeds and other spices</w:t>
            </w:r>
          </w:p>
        </w:tc>
        <w:tc>
          <w:tcPr>
            <w:tcW w:w="2835" w:type="dxa"/>
          </w:tcPr>
          <w:p w14:paraId="260D5A2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6948392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12C53C6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3A9F2FC" w14:textId="77777777" w:rsidR="00922DA5" w:rsidRPr="008B0552" w:rsidRDefault="00922DA5" w:rsidP="00922DA5"/>
        </w:tc>
      </w:tr>
      <w:tr w:rsidR="00922DA5" w:rsidRPr="008B0552" w14:paraId="12EE28D9"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BA3603" w14:textId="318384D6" w:rsidR="00922DA5" w:rsidRPr="008B0552" w:rsidRDefault="00922DA5" w:rsidP="00922DA5">
            <w:r w:rsidRPr="008B0552">
              <w:lastRenderedPageBreak/>
              <w:t>ex 2103.90</w:t>
            </w:r>
          </w:p>
        </w:tc>
        <w:tc>
          <w:tcPr>
            <w:cnfStyle w:val="000010000000" w:firstRow="0" w:lastRow="0" w:firstColumn="0" w:lastColumn="0" w:oddVBand="1" w:evenVBand="0" w:oddHBand="0" w:evenHBand="0" w:firstRowFirstColumn="0" w:firstRowLastColumn="0" w:lastRowFirstColumn="0" w:lastRowLastColumn="0"/>
            <w:tcW w:w="2835" w:type="dxa"/>
          </w:tcPr>
          <w:p w14:paraId="54B7060D" w14:textId="77777777" w:rsidR="00922DA5" w:rsidRPr="008B0552" w:rsidRDefault="00922DA5" w:rsidP="00922DA5">
            <w:r w:rsidRPr="008B0552">
              <w:t>Extracts, essences and concentrates, of coffee</w:t>
            </w:r>
          </w:p>
          <w:p w14:paraId="0C700F65" w14:textId="77777777" w:rsidR="00922DA5" w:rsidRPr="008B0552" w:rsidRDefault="00922DA5" w:rsidP="00922DA5">
            <w:r w:rsidRPr="008B0552">
              <w:t>Preparations with a basis of extracts, essences or concentrates of coffee or with a basis of coffee</w:t>
            </w:r>
          </w:p>
          <w:p w14:paraId="420B5408"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47A3958A" w14:textId="77777777" w:rsidR="00922DA5" w:rsidRPr="008B0552" w:rsidRDefault="00922DA5" w:rsidP="00922DA5">
            <w:r w:rsidRPr="008B0552">
              <w:t>soya sauce</w:t>
            </w:r>
          </w:p>
          <w:p w14:paraId="69ACB8C8"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2239AED8" w14:textId="77777777" w:rsidR="00922DA5" w:rsidRPr="008B0552" w:rsidRDefault="00922DA5" w:rsidP="00922DA5">
            <w:proofErr w:type="spellStart"/>
            <w:r w:rsidRPr="008B0552">
              <w:t>Balacan</w:t>
            </w:r>
            <w:proofErr w:type="spellEnd"/>
            <w:r w:rsidRPr="008B0552">
              <w:t xml:space="preserve"> Chili</w:t>
            </w:r>
          </w:p>
          <w:p w14:paraId="19F5544F"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73B02B3F" w14:textId="77777777" w:rsidR="00922DA5" w:rsidRPr="008B0552" w:rsidRDefault="00922DA5" w:rsidP="00922DA5">
            <w:r w:rsidRPr="008B0552">
              <w:t>soups with Star aniseed, turmeric, pepper, cumin, clove, cinnamon, chilli, coriander seeds and other spices</w:t>
            </w:r>
          </w:p>
        </w:tc>
        <w:tc>
          <w:tcPr>
            <w:tcW w:w="2835" w:type="dxa"/>
          </w:tcPr>
          <w:p w14:paraId="4877F3D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3CD264E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6E76F8E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65373B63" w14:textId="77777777" w:rsidR="00922DA5" w:rsidRPr="008B0552" w:rsidRDefault="00922DA5" w:rsidP="00922DA5"/>
        </w:tc>
      </w:tr>
      <w:tr w:rsidR="00922DA5" w:rsidRPr="008B0552" w14:paraId="3548F6AE"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A4222C" w14:textId="1D8BD372" w:rsidR="00922DA5" w:rsidRPr="008B0552" w:rsidRDefault="00922DA5" w:rsidP="00922DA5">
            <w:r w:rsidRPr="008B0552">
              <w:lastRenderedPageBreak/>
              <w:t>ex 2104.10</w:t>
            </w:r>
          </w:p>
        </w:tc>
        <w:tc>
          <w:tcPr>
            <w:cnfStyle w:val="000010000000" w:firstRow="0" w:lastRow="0" w:firstColumn="0" w:lastColumn="0" w:oddVBand="1" w:evenVBand="0" w:oddHBand="0" w:evenHBand="0" w:firstRowFirstColumn="0" w:firstRowLastColumn="0" w:lastRowFirstColumn="0" w:lastRowLastColumn="0"/>
            <w:tcW w:w="2835" w:type="dxa"/>
          </w:tcPr>
          <w:p w14:paraId="54BFA336" w14:textId="77777777" w:rsidR="00922DA5" w:rsidRPr="008B0552" w:rsidRDefault="00922DA5" w:rsidP="00922DA5">
            <w:r w:rsidRPr="008B0552">
              <w:t>Extracts, essences and concentrates, of coffee</w:t>
            </w:r>
          </w:p>
          <w:p w14:paraId="56E5356B" w14:textId="77777777" w:rsidR="00922DA5" w:rsidRPr="008B0552" w:rsidRDefault="00922DA5" w:rsidP="00922DA5">
            <w:r w:rsidRPr="008B0552">
              <w:t>Preparations with a basis of extracts, essences or concentrates of coffee or with a basis of coffee</w:t>
            </w:r>
          </w:p>
          <w:p w14:paraId="323F2BCE"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3C8040D3" w14:textId="77777777" w:rsidR="00922DA5" w:rsidRPr="008B0552" w:rsidRDefault="00922DA5" w:rsidP="00922DA5">
            <w:r w:rsidRPr="008B0552">
              <w:t>soya sauce</w:t>
            </w:r>
          </w:p>
          <w:p w14:paraId="1F43A0F7"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0082F40F" w14:textId="77777777" w:rsidR="00922DA5" w:rsidRPr="008B0552" w:rsidRDefault="00922DA5" w:rsidP="00922DA5">
            <w:proofErr w:type="spellStart"/>
            <w:r w:rsidRPr="008B0552">
              <w:t>Balacan</w:t>
            </w:r>
            <w:proofErr w:type="spellEnd"/>
            <w:r w:rsidRPr="008B0552">
              <w:t xml:space="preserve"> Chili</w:t>
            </w:r>
          </w:p>
          <w:p w14:paraId="3AD98C23"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46E1E665" w14:textId="77777777" w:rsidR="00922DA5" w:rsidRPr="008B0552" w:rsidRDefault="00922DA5" w:rsidP="00922DA5">
            <w:r w:rsidRPr="008B0552">
              <w:t>soups with Star aniseed, turmeric, pepper, cumin, clove, cinnamon, chilli, coriander seeds and other spices</w:t>
            </w:r>
          </w:p>
        </w:tc>
        <w:tc>
          <w:tcPr>
            <w:tcW w:w="2835" w:type="dxa"/>
          </w:tcPr>
          <w:p w14:paraId="6350812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2278053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716E055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24CF06EA" w14:textId="77777777" w:rsidR="00922DA5" w:rsidRPr="008B0552" w:rsidRDefault="00922DA5" w:rsidP="00922DA5"/>
        </w:tc>
      </w:tr>
      <w:tr w:rsidR="00922DA5" w:rsidRPr="008B0552" w14:paraId="4123CC1D" w14:textId="0DC9BB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DE52DC" w14:textId="77777777" w:rsidR="00922DA5" w:rsidRPr="008B0552" w:rsidRDefault="00922DA5" w:rsidP="00922DA5">
            <w:r w:rsidRPr="008B0552">
              <w:lastRenderedPageBreak/>
              <w:t>ex 2106.90</w:t>
            </w:r>
          </w:p>
        </w:tc>
        <w:tc>
          <w:tcPr>
            <w:cnfStyle w:val="000010000000" w:firstRow="0" w:lastRow="0" w:firstColumn="0" w:lastColumn="0" w:oddVBand="1" w:evenVBand="0" w:oddHBand="0" w:evenHBand="0" w:firstRowFirstColumn="0" w:firstRowLastColumn="0" w:lastRowFirstColumn="0" w:lastRowLastColumn="0"/>
            <w:tcW w:w="2835" w:type="dxa"/>
          </w:tcPr>
          <w:p w14:paraId="201DA68E" w14:textId="77777777" w:rsidR="00922DA5" w:rsidRPr="008B0552" w:rsidRDefault="00922DA5" w:rsidP="00922DA5">
            <w:r w:rsidRPr="008B0552">
              <w:t>Extracts, essences and concentrates, of coffee</w:t>
            </w:r>
          </w:p>
          <w:p w14:paraId="2C8B46E4" w14:textId="77777777" w:rsidR="00922DA5" w:rsidRPr="008B0552" w:rsidRDefault="00922DA5" w:rsidP="00922DA5">
            <w:r w:rsidRPr="008B0552">
              <w:t>Preparations with a basis of extracts, essences or concentrates of coffee or with a basis of coffee</w:t>
            </w:r>
          </w:p>
          <w:p w14:paraId="762B603B" w14:textId="77777777" w:rsidR="00922DA5" w:rsidRPr="008B0552" w:rsidRDefault="00922DA5" w:rsidP="00922DA5">
            <w:r w:rsidRPr="008B0552">
              <w:t>Extracts, essences and concentrates, of tea or mate, and preparations with a basis of these extracts, essences or concentrates, or with a basis of tea or maté</w:t>
            </w:r>
          </w:p>
          <w:p w14:paraId="7917BB9B" w14:textId="77777777" w:rsidR="00922DA5" w:rsidRPr="008B0552" w:rsidRDefault="00922DA5" w:rsidP="00922DA5">
            <w:r w:rsidRPr="008B0552">
              <w:t>soya sauce</w:t>
            </w:r>
          </w:p>
          <w:p w14:paraId="1E851309" w14:textId="77777777" w:rsidR="00922DA5" w:rsidRPr="008B0552" w:rsidRDefault="00922DA5" w:rsidP="00922DA5">
            <w:r w:rsidRPr="008B0552">
              <w:t>Preparations for sauces and prepared sauces; mixed condiments and seasonings (excl. soya sauce, tomato ketchup and other tomato sauces, mustard, and mustard flour and meal)</w:t>
            </w:r>
          </w:p>
          <w:p w14:paraId="7237FF22" w14:textId="77777777" w:rsidR="00922DA5" w:rsidRPr="008B0552" w:rsidRDefault="00922DA5" w:rsidP="00922DA5">
            <w:proofErr w:type="spellStart"/>
            <w:r w:rsidRPr="008B0552">
              <w:t>Balacan</w:t>
            </w:r>
            <w:proofErr w:type="spellEnd"/>
            <w:r w:rsidRPr="008B0552">
              <w:t xml:space="preserve"> Chili</w:t>
            </w:r>
          </w:p>
          <w:p w14:paraId="6943A466" w14:textId="77777777" w:rsidR="00922DA5" w:rsidRPr="008B0552" w:rsidRDefault="00922DA5" w:rsidP="00922DA5">
            <w:r w:rsidRPr="008B0552">
              <w:t>Breaded Taro (</w:t>
            </w:r>
            <w:proofErr w:type="spellStart"/>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proofErr w:type="spellEnd"/>
            <w:r w:rsidRPr="008B0552">
              <w:t>)</w:t>
            </w:r>
          </w:p>
          <w:p w14:paraId="6306D05E" w14:textId="77777777" w:rsidR="00922DA5" w:rsidRPr="008B0552" w:rsidRDefault="00922DA5" w:rsidP="00922DA5">
            <w:r w:rsidRPr="008B0552">
              <w:t>soups with Star aniseed, turmeric, pepper, cumin, clove, cinnamon, chilli, coriander seeds and other spices</w:t>
            </w:r>
          </w:p>
        </w:tc>
        <w:tc>
          <w:tcPr>
            <w:tcW w:w="2835" w:type="dxa"/>
          </w:tcPr>
          <w:p w14:paraId="177494E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6E80DA7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604B3B0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F17CE63" w14:textId="77777777" w:rsidR="00922DA5" w:rsidRPr="008B0552" w:rsidRDefault="00922DA5" w:rsidP="00922DA5"/>
        </w:tc>
      </w:tr>
      <w:tr w:rsidR="00922DA5" w:rsidRPr="008B0552" w14:paraId="4A5162C8" w14:textId="1F55683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29E3DA" w14:textId="77777777" w:rsidR="00922DA5" w:rsidRPr="008B0552" w:rsidRDefault="00922DA5" w:rsidP="00922DA5">
            <w:r w:rsidRPr="008B0552">
              <w:lastRenderedPageBreak/>
              <w:t>Chapter 22</w:t>
            </w:r>
          </w:p>
        </w:tc>
        <w:tc>
          <w:tcPr>
            <w:cnfStyle w:val="000010000000" w:firstRow="0" w:lastRow="0" w:firstColumn="0" w:lastColumn="0" w:oddVBand="1" w:evenVBand="0" w:oddHBand="0" w:evenHBand="0" w:firstRowFirstColumn="0" w:firstRowLastColumn="0" w:lastRowFirstColumn="0" w:lastRowLastColumn="0"/>
            <w:tcW w:w="2835" w:type="dxa"/>
          </w:tcPr>
          <w:p w14:paraId="2316F152" w14:textId="77777777" w:rsidR="00922DA5" w:rsidRPr="008B0552" w:rsidRDefault="00922DA5" w:rsidP="00922DA5">
            <w:r w:rsidRPr="008B0552">
              <w:t>Beverages, spirits and vinegar</w:t>
            </w:r>
          </w:p>
        </w:tc>
        <w:tc>
          <w:tcPr>
            <w:tcW w:w="2835" w:type="dxa"/>
          </w:tcPr>
          <w:p w14:paraId="4234A96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headings 2207 and 2208, in which:</w:t>
            </w:r>
          </w:p>
          <w:p w14:paraId="6883CAA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t>
            </w:r>
            <w:r w:rsidRPr="008B0552">
              <w:tab/>
              <w:t>all the materials of sub-headings 0806 10, 2009 61, 2009 69 used are wholly obtained, and</w:t>
            </w:r>
          </w:p>
          <w:p w14:paraId="23031C1A" w14:textId="20C3B8AD"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20 % of the weight of the final product, and</w:t>
            </w:r>
          </w:p>
          <w:p w14:paraId="7954EE92" w14:textId="0F909493"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2A8B9498" w14:textId="77777777" w:rsidR="00922DA5" w:rsidRPr="008B0552" w:rsidRDefault="00922DA5" w:rsidP="00922DA5"/>
        </w:tc>
      </w:tr>
      <w:tr w:rsidR="00922DA5" w:rsidRPr="008B0552" w14:paraId="6A62A4F5" w14:textId="47D04EC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BEC7FF" w14:textId="77777777" w:rsidR="00922DA5" w:rsidRPr="008B0552" w:rsidRDefault="00922DA5" w:rsidP="00922DA5">
            <w:r w:rsidRPr="008B0552">
              <w:t>ex Chapter 23</w:t>
            </w:r>
          </w:p>
        </w:tc>
        <w:tc>
          <w:tcPr>
            <w:cnfStyle w:val="000010000000" w:firstRow="0" w:lastRow="0" w:firstColumn="0" w:lastColumn="0" w:oddVBand="1" w:evenVBand="0" w:oddHBand="0" w:evenHBand="0" w:firstRowFirstColumn="0" w:firstRowLastColumn="0" w:lastRowFirstColumn="0" w:lastRowLastColumn="0"/>
            <w:tcW w:w="2835" w:type="dxa"/>
          </w:tcPr>
          <w:p w14:paraId="3C0B3DCE" w14:textId="77777777" w:rsidR="00922DA5" w:rsidRPr="008B0552" w:rsidRDefault="00922DA5" w:rsidP="00922DA5">
            <w:r w:rsidRPr="008B0552">
              <w:t>Residues and waste from the food industries; prepared animal fodder; except for:</w:t>
            </w:r>
          </w:p>
        </w:tc>
        <w:tc>
          <w:tcPr>
            <w:tcW w:w="2835" w:type="dxa"/>
          </w:tcPr>
          <w:p w14:paraId="164EDC3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D6C0889" w14:textId="77777777" w:rsidR="00922DA5" w:rsidRPr="008B0552" w:rsidRDefault="00922DA5" w:rsidP="00922DA5"/>
        </w:tc>
      </w:tr>
      <w:tr w:rsidR="00922DA5" w:rsidRPr="008B0552" w14:paraId="1D8AD9FF" w14:textId="54901F2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5F44AF" w14:textId="77777777" w:rsidR="00922DA5" w:rsidRPr="008B0552" w:rsidRDefault="00922DA5" w:rsidP="00922DA5">
            <w:r w:rsidRPr="008B0552">
              <w:t>ex 2303</w:t>
            </w:r>
          </w:p>
        </w:tc>
        <w:tc>
          <w:tcPr>
            <w:cnfStyle w:val="000010000000" w:firstRow="0" w:lastRow="0" w:firstColumn="0" w:lastColumn="0" w:oddVBand="1" w:evenVBand="0" w:oddHBand="0" w:evenHBand="0" w:firstRowFirstColumn="0" w:firstRowLastColumn="0" w:lastRowFirstColumn="0" w:lastRowLastColumn="0"/>
            <w:tcW w:w="2835" w:type="dxa"/>
          </w:tcPr>
          <w:p w14:paraId="12DAED2E" w14:textId="77777777" w:rsidR="00922DA5" w:rsidRPr="008B0552" w:rsidRDefault="00922DA5" w:rsidP="00922DA5">
            <w:r w:rsidRPr="008B0552">
              <w:t>Residues of starch manufacture</w:t>
            </w:r>
          </w:p>
        </w:tc>
        <w:tc>
          <w:tcPr>
            <w:tcW w:w="2835" w:type="dxa"/>
          </w:tcPr>
          <w:p w14:paraId="73C9BDF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weight of the materials of Chapter 10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806E0AC" w14:textId="77777777" w:rsidR="00922DA5" w:rsidRPr="008B0552" w:rsidRDefault="00922DA5" w:rsidP="00922DA5"/>
        </w:tc>
      </w:tr>
      <w:tr w:rsidR="00922DA5" w:rsidRPr="008B0552" w14:paraId="704697D9" w14:textId="7AE5FC5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35F333" w14:textId="77777777" w:rsidR="00922DA5" w:rsidRPr="008B0552" w:rsidRDefault="00922DA5" w:rsidP="00922DA5">
            <w:r w:rsidRPr="008B0552">
              <w:lastRenderedPageBreak/>
              <w:t>2309</w:t>
            </w:r>
          </w:p>
        </w:tc>
        <w:tc>
          <w:tcPr>
            <w:cnfStyle w:val="000010000000" w:firstRow="0" w:lastRow="0" w:firstColumn="0" w:lastColumn="0" w:oddVBand="1" w:evenVBand="0" w:oddHBand="0" w:evenHBand="0" w:firstRowFirstColumn="0" w:firstRowLastColumn="0" w:lastRowFirstColumn="0" w:lastRowLastColumn="0"/>
            <w:tcW w:w="2835" w:type="dxa"/>
          </w:tcPr>
          <w:p w14:paraId="68BF9B54" w14:textId="77777777" w:rsidR="00922DA5" w:rsidRPr="008B0552" w:rsidRDefault="00922DA5" w:rsidP="00922DA5">
            <w:r w:rsidRPr="008B0552">
              <w:t>Preparations of a kind used in animal feeding</w:t>
            </w:r>
          </w:p>
        </w:tc>
        <w:tc>
          <w:tcPr>
            <w:tcW w:w="2835" w:type="dxa"/>
          </w:tcPr>
          <w:p w14:paraId="19B6E16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17F0DD0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all the materials of Chapters 2 and 3 used are wholly obtained, and</w:t>
            </w:r>
          </w:p>
          <w:p w14:paraId="0E5BC4B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materials of Chapter 10 and 11 and headings 2302 and 2303 used does not exceed 20 % of the weight of the final product, and</w:t>
            </w:r>
          </w:p>
          <w:p w14:paraId="71954C6E" w14:textId="38A09775"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20 % of the weight of the final product, and</w:t>
            </w:r>
          </w:p>
          <w:p w14:paraId="07A2168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640EE8AD" w14:textId="77777777" w:rsidR="00922DA5" w:rsidRPr="008B0552" w:rsidRDefault="00922DA5" w:rsidP="00922DA5"/>
        </w:tc>
      </w:tr>
      <w:tr w:rsidR="00922DA5" w:rsidRPr="008B0552" w14:paraId="21BF04B2" w14:textId="2B0128E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713866" w14:textId="77777777" w:rsidR="00922DA5" w:rsidRPr="008B0552" w:rsidRDefault="00922DA5" w:rsidP="00922DA5">
            <w:r w:rsidRPr="008B0552">
              <w:t>ex Chapter 24</w:t>
            </w:r>
          </w:p>
        </w:tc>
        <w:tc>
          <w:tcPr>
            <w:cnfStyle w:val="000010000000" w:firstRow="0" w:lastRow="0" w:firstColumn="0" w:lastColumn="0" w:oddVBand="1" w:evenVBand="0" w:oddHBand="0" w:evenHBand="0" w:firstRowFirstColumn="0" w:firstRowLastColumn="0" w:lastRowFirstColumn="0" w:lastRowLastColumn="0"/>
            <w:tcW w:w="2835" w:type="dxa"/>
          </w:tcPr>
          <w:p w14:paraId="358DAB73" w14:textId="77777777" w:rsidR="00922DA5" w:rsidRPr="008B0552" w:rsidRDefault="00922DA5" w:rsidP="00922DA5">
            <w:r w:rsidRPr="008B0552">
              <w:t>Tobacco and manufactured tobacco substitutes; except for:</w:t>
            </w:r>
          </w:p>
        </w:tc>
        <w:tc>
          <w:tcPr>
            <w:tcW w:w="2835" w:type="dxa"/>
          </w:tcPr>
          <w:p w14:paraId="16F7212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 which the weight of materials of Chapter 24 used does not exceed 30 %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1791" w:type="dxa"/>
          </w:tcPr>
          <w:p w14:paraId="668B5A58" w14:textId="77777777" w:rsidR="00922DA5" w:rsidRPr="008B0552" w:rsidRDefault="00922DA5" w:rsidP="00922DA5"/>
        </w:tc>
      </w:tr>
      <w:tr w:rsidR="00922DA5" w:rsidRPr="008B0552" w14:paraId="0463BF9C" w14:textId="0B15CAC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23F75B" w14:textId="77777777" w:rsidR="00922DA5" w:rsidRPr="008B0552" w:rsidRDefault="00922DA5" w:rsidP="00922DA5">
            <w:r w:rsidRPr="008B0552">
              <w:t>2401</w:t>
            </w:r>
          </w:p>
        </w:tc>
        <w:tc>
          <w:tcPr>
            <w:cnfStyle w:val="000010000000" w:firstRow="0" w:lastRow="0" w:firstColumn="0" w:lastColumn="0" w:oddVBand="1" w:evenVBand="0" w:oddHBand="0" w:evenHBand="0" w:firstRowFirstColumn="0" w:firstRowLastColumn="0" w:lastRowFirstColumn="0" w:lastRowLastColumn="0"/>
            <w:tcW w:w="2835" w:type="dxa"/>
          </w:tcPr>
          <w:p w14:paraId="56D53DF7" w14:textId="77777777" w:rsidR="00922DA5" w:rsidRPr="008B0552" w:rsidRDefault="00922DA5" w:rsidP="00922DA5">
            <w:r w:rsidRPr="008B0552">
              <w:t>Unmanufactured tobacco; tobacco refuse</w:t>
            </w:r>
          </w:p>
        </w:tc>
        <w:tc>
          <w:tcPr>
            <w:tcW w:w="2835" w:type="dxa"/>
          </w:tcPr>
          <w:p w14:paraId="4DB719C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All unmanufactured tobacco and tobacco refuse of Chapter 24 is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E11AC01" w14:textId="77777777" w:rsidR="00922DA5" w:rsidRPr="008B0552" w:rsidRDefault="00922DA5" w:rsidP="00922DA5"/>
        </w:tc>
      </w:tr>
      <w:tr w:rsidR="00922DA5" w:rsidRPr="008B0552" w14:paraId="281F4139" w14:textId="67008F8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BA6385" w14:textId="77777777" w:rsidR="00922DA5" w:rsidRPr="008B0552" w:rsidRDefault="00922DA5" w:rsidP="00922DA5">
            <w:r w:rsidRPr="008B0552">
              <w:t>ex 2402</w:t>
            </w:r>
          </w:p>
        </w:tc>
        <w:tc>
          <w:tcPr>
            <w:cnfStyle w:val="000010000000" w:firstRow="0" w:lastRow="0" w:firstColumn="0" w:lastColumn="0" w:oddVBand="1" w:evenVBand="0" w:oddHBand="0" w:evenHBand="0" w:firstRowFirstColumn="0" w:firstRowLastColumn="0" w:lastRowFirstColumn="0" w:lastRowLastColumn="0"/>
            <w:tcW w:w="2835" w:type="dxa"/>
          </w:tcPr>
          <w:p w14:paraId="6688A05C" w14:textId="77777777" w:rsidR="00922DA5" w:rsidRPr="008B0552" w:rsidRDefault="00922DA5" w:rsidP="00922DA5">
            <w:r w:rsidRPr="008B0552">
              <w:t>Cigarettes, of tobacco or of tobacco substitutes</w:t>
            </w:r>
          </w:p>
        </w:tc>
        <w:tc>
          <w:tcPr>
            <w:tcW w:w="2835" w:type="dxa"/>
          </w:tcPr>
          <w:p w14:paraId="227CC85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smoking tobacco of sub-heading 2403 10, in which at least 10 % by weight of all materials of Chapter 24 used is wholly obtained unmanufactured tobacco or tobacco refuse of heading 2401</w:t>
            </w:r>
          </w:p>
        </w:tc>
        <w:tc>
          <w:tcPr>
            <w:cnfStyle w:val="000010000000" w:firstRow="0" w:lastRow="0" w:firstColumn="0" w:lastColumn="0" w:oddVBand="1" w:evenVBand="0" w:oddHBand="0" w:evenHBand="0" w:firstRowFirstColumn="0" w:firstRowLastColumn="0" w:lastRowFirstColumn="0" w:lastRowLastColumn="0"/>
            <w:tcW w:w="1791" w:type="dxa"/>
          </w:tcPr>
          <w:p w14:paraId="1B8F4733" w14:textId="77777777" w:rsidR="00922DA5" w:rsidRPr="008B0552" w:rsidRDefault="00922DA5" w:rsidP="00922DA5"/>
        </w:tc>
      </w:tr>
      <w:tr w:rsidR="00922DA5" w:rsidRPr="008B0552" w14:paraId="14FA3D18" w14:textId="62AB2D7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215EC57" w14:textId="77777777" w:rsidR="00922DA5" w:rsidRPr="008B0552" w:rsidRDefault="00922DA5" w:rsidP="00922DA5">
            <w:r w:rsidRPr="008B0552">
              <w:lastRenderedPageBreak/>
              <w:t>ex Chapter 25</w:t>
            </w:r>
          </w:p>
        </w:tc>
        <w:tc>
          <w:tcPr>
            <w:cnfStyle w:val="000010000000" w:firstRow="0" w:lastRow="0" w:firstColumn="0" w:lastColumn="0" w:oddVBand="1" w:evenVBand="0" w:oddHBand="0" w:evenHBand="0" w:firstRowFirstColumn="0" w:firstRowLastColumn="0" w:lastRowFirstColumn="0" w:lastRowLastColumn="0"/>
            <w:tcW w:w="2835" w:type="dxa"/>
          </w:tcPr>
          <w:p w14:paraId="2E18AE22" w14:textId="77777777" w:rsidR="00922DA5" w:rsidRPr="008B0552" w:rsidRDefault="00922DA5" w:rsidP="00922DA5">
            <w:r w:rsidRPr="008B0552">
              <w:t>Salt; sulphur; earths and stone; plastering materials, lime and cement; except for:</w:t>
            </w:r>
          </w:p>
        </w:tc>
        <w:tc>
          <w:tcPr>
            <w:tcW w:w="2835" w:type="dxa"/>
          </w:tcPr>
          <w:p w14:paraId="03DD10B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52D7F9F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29CD09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FD1CEE" w14:textId="77777777" w:rsidR="00922DA5" w:rsidRPr="008B0552" w:rsidRDefault="00922DA5" w:rsidP="00922DA5"/>
        </w:tc>
      </w:tr>
      <w:tr w:rsidR="00922DA5" w:rsidRPr="008B0552" w14:paraId="3C3A8510" w14:textId="184BAE5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160BCC" w14:textId="77777777" w:rsidR="00922DA5" w:rsidRPr="008B0552" w:rsidRDefault="00922DA5" w:rsidP="00922DA5">
            <w:r w:rsidRPr="008B0552">
              <w:t>ex 2519</w:t>
            </w:r>
          </w:p>
        </w:tc>
        <w:tc>
          <w:tcPr>
            <w:cnfStyle w:val="000010000000" w:firstRow="0" w:lastRow="0" w:firstColumn="0" w:lastColumn="0" w:oddVBand="1" w:evenVBand="0" w:oddHBand="0" w:evenHBand="0" w:firstRowFirstColumn="0" w:firstRowLastColumn="0" w:lastRowFirstColumn="0" w:lastRowLastColumn="0"/>
            <w:tcW w:w="2835" w:type="dxa"/>
          </w:tcPr>
          <w:p w14:paraId="55CF7703" w14:textId="77777777" w:rsidR="00922DA5" w:rsidRPr="008B0552" w:rsidRDefault="00922DA5" w:rsidP="00922DA5">
            <w:r w:rsidRPr="008B0552">
              <w:t>Crushed natural magnesium carbonate (magnesite), in hermetically-sealed containers, and magnesium oxide, whether or not pure, other than fused magnesia or dead-burned (sintered) magnesia</w:t>
            </w:r>
          </w:p>
        </w:tc>
        <w:tc>
          <w:tcPr>
            <w:tcW w:w="2835" w:type="dxa"/>
          </w:tcPr>
          <w:p w14:paraId="1315892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A6C8F02" w14:textId="77777777" w:rsidR="00922DA5" w:rsidRPr="008B0552" w:rsidRDefault="00922DA5" w:rsidP="00922DA5"/>
        </w:tc>
      </w:tr>
      <w:tr w:rsidR="00922DA5" w:rsidRPr="008B0552" w14:paraId="3045C2EB" w14:textId="21B7112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0F9AFE" w14:textId="77777777" w:rsidR="00922DA5" w:rsidRPr="008B0552" w:rsidRDefault="00922DA5" w:rsidP="00922DA5">
            <w:r w:rsidRPr="008B0552">
              <w:t>Chapter 26</w:t>
            </w:r>
          </w:p>
        </w:tc>
        <w:tc>
          <w:tcPr>
            <w:cnfStyle w:val="000010000000" w:firstRow="0" w:lastRow="0" w:firstColumn="0" w:lastColumn="0" w:oddVBand="1" w:evenVBand="0" w:oddHBand="0" w:evenHBand="0" w:firstRowFirstColumn="0" w:firstRowLastColumn="0" w:lastRowFirstColumn="0" w:lastRowLastColumn="0"/>
            <w:tcW w:w="2835" w:type="dxa"/>
          </w:tcPr>
          <w:p w14:paraId="6DB9D67E" w14:textId="77777777" w:rsidR="00922DA5" w:rsidRPr="008B0552" w:rsidRDefault="00922DA5" w:rsidP="00922DA5">
            <w:r w:rsidRPr="008B0552">
              <w:t>Ores, slag and ash</w:t>
            </w:r>
          </w:p>
        </w:tc>
        <w:tc>
          <w:tcPr>
            <w:tcW w:w="2835" w:type="dxa"/>
          </w:tcPr>
          <w:p w14:paraId="0D667FE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71AAFD6" w14:textId="77777777" w:rsidR="00922DA5" w:rsidRPr="008B0552" w:rsidRDefault="00922DA5" w:rsidP="00922DA5"/>
        </w:tc>
      </w:tr>
      <w:tr w:rsidR="00922DA5" w:rsidRPr="008B0552" w14:paraId="25E5682F" w14:textId="25D858F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5390D4" w14:textId="77777777" w:rsidR="00922DA5" w:rsidRPr="008B0552" w:rsidRDefault="00922DA5" w:rsidP="00922DA5">
            <w:r w:rsidRPr="008B0552">
              <w:t>ex Chapter 27</w:t>
            </w:r>
          </w:p>
        </w:tc>
        <w:tc>
          <w:tcPr>
            <w:cnfStyle w:val="000010000000" w:firstRow="0" w:lastRow="0" w:firstColumn="0" w:lastColumn="0" w:oddVBand="1" w:evenVBand="0" w:oddHBand="0" w:evenHBand="0" w:firstRowFirstColumn="0" w:firstRowLastColumn="0" w:lastRowFirstColumn="0" w:lastRowLastColumn="0"/>
            <w:tcW w:w="2835" w:type="dxa"/>
          </w:tcPr>
          <w:p w14:paraId="43E7FE97" w14:textId="77777777" w:rsidR="00922DA5" w:rsidRPr="008B0552" w:rsidRDefault="00922DA5" w:rsidP="00922DA5">
            <w:r w:rsidRPr="008B0552">
              <w:t>Mineral fuels, mineral oils and products of their distillation; bituminous substances; mineral waxes, except for:</w:t>
            </w:r>
          </w:p>
        </w:tc>
        <w:tc>
          <w:tcPr>
            <w:tcW w:w="2835" w:type="dxa"/>
          </w:tcPr>
          <w:p w14:paraId="361EBE2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47182B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1B1325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D9ECB8" w14:textId="77777777" w:rsidR="00922DA5" w:rsidRPr="008B0552" w:rsidRDefault="00922DA5" w:rsidP="00922DA5"/>
        </w:tc>
      </w:tr>
      <w:tr w:rsidR="00922DA5" w:rsidRPr="008B0552" w14:paraId="0CC30933" w14:textId="7E5B4BB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80F36E" w14:textId="77777777" w:rsidR="00922DA5" w:rsidRPr="008B0552" w:rsidRDefault="00922DA5" w:rsidP="00922DA5">
            <w:r w:rsidRPr="008B0552">
              <w:lastRenderedPageBreak/>
              <w:t>ex 2707</w:t>
            </w:r>
          </w:p>
        </w:tc>
        <w:tc>
          <w:tcPr>
            <w:cnfStyle w:val="000010000000" w:firstRow="0" w:lastRow="0" w:firstColumn="0" w:lastColumn="0" w:oddVBand="1" w:evenVBand="0" w:oddHBand="0" w:evenHBand="0" w:firstRowFirstColumn="0" w:firstRowLastColumn="0" w:lastRowFirstColumn="0" w:lastRowLastColumn="0"/>
            <w:tcW w:w="2835" w:type="dxa"/>
          </w:tcPr>
          <w:p w14:paraId="330777A3" w14:textId="77777777" w:rsidR="00922DA5" w:rsidRPr="008B0552" w:rsidRDefault="00922DA5" w:rsidP="00922DA5">
            <w:r w:rsidRPr="008B0552">
              <w:t xml:space="preserve">Oils in which the weight of the aromatic constituents exceeds that of the non-aromatic constituents, being oils similar to mineral oils obtained by distillation of high temperature coal tar, of which more than 65 % by volume distils at a temperature of up to 250°C (including mixtures of petroleum spirit and </w:t>
            </w:r>
            <w:proofErr w:type="spellStart"/>
            <w:r w:rsidRPr="008B0552">
              <w:t>benzole</w:t>
            </w:r>
            <w:proofErr w:type="spellEnd"/>
            <w:r w:rsidRPr="008B0552">
              <w:t>), for use as power or heating fuels</w:t>
            </w:r>
          </w:p>
        </w:tc>
        <w:tc>
          <w:tcPr>
            <w:tcW w:w="2835" w:type="dxa"/>
          </w:tcPr>
          <w:p w14:paraId="4085764A" w14:textId="03DF24FF"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 xml:space="preserve">Operations of refining and/or one or more specific process(es) </w:t>
            </w:r>
          </w:p>
          <w:p w14:paraId="5B17D91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CEF0F0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3A20860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75D6CD" w14:textId="77777777" w:rsidR="00922DA5" w:rsidRPr="008B0552" w:rsidRDefault="00922DA5" w:rsidP="00922DA5"/>
        </w:tc>
      </w:tr>
      <w:tr w:rsidR="00922DA5" w:rsidRPr="008B0552" w14:paraId="3DAB569D" w14:textId="36BE260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449BA8" w14:textId="77777777" w:rsidR="00922DA5" w:rsidRPr="008B0552" w:rsidRDefault="00922DA5" w:rsidP="00922DA5">
            <w:r w:rsidRPr="008B0552">
              <w:t>2710</w:t>
            </w:r>
          </w:p>
        </w:tc>
        <w:tc>
          <w:tcPr>
            <w:cnfStyle w:val="000010000000" w:firstRow="0" w:lastRow="0" w:firstColumn="0" w:lastColumn="0" w:oddVBand="1" w:evenVBand="0" w:oddHBand="0" w:evenHBand="0" w:firstRowFirstColumn="0" w:firstRowLastColumn="0" w:lastRowFirstColumn="0" w:lastRowLastColumn="0"/>
            <w:tcW w:w="2835" w:type="dxa"/>
          </w:tcPr>
          <w:p w14:paraId="3014435D" w14:textId="77777777" w:rsidR="00922DA5" w:rsidRPr="008B0552" w:rsidRDefault="00922DA5" w:rsidP="00922DA5">
            <w:r w:rsidRPr="008B0552">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835" w:type="dxa"/>
          </w:tcPr>
          <w:p w14:paraId="14691DA1" w14:textId="229AF4AC"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Operations of refining and/or one or more specific process(es) or</w:t>
            </w:r>
          </w:p>
          <w:p w14:paraId="1FA270F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35D4BEE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7C6A7AD" w14:textId="77777777" w:rsidR="00922DA5" w:rsidRPr="008B0552" w:rsidRDefault="00922DA5" w:rsidP="00922DA5"/>
        </w:tc>
      </w:tr>
      <w:tr w:rsidR="00922DA5" w:rsidRPr="008B0552" w14:paraId="7CC575F7" w14:textId="5B1B615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395A14" w14:textId="77777777" w:rsidR="00922DA5" w:rsidRPr="008B0552" w:rsidRDefault="00922DA5" w:rsidP="00922DA5">
            <w:r w:rsidRPr="008B0552">
              <w:lastRenderedPageBreak/>
              <w:t>2711</w:t>
            </w:r>
          </w:p>
        </w:tc>
        <w:tc>
          <w:tcPr>
            <w:cnfStyle w:val="000010000000" w:firstRow="0" w:lastRow="0" w:firstColumn="0" w:lastColumn="0" w:oddVBand="1" w:evenVBand="0" w:oddHBand="0" w:evenHBand="0" w:firstRowFirstColumn="0" w:firstRowLastColumn="0" w:lastRowFirstColumn="0" w:lastRowLastColumn="0"/>
            <w:tcW w:w="2835" w:type="dxa"/>
          </w:tcPr>
          <w:p w14:paraId="3541A328" w14:textId="77777777" w:rsidR="00922DA5" w:rsidRPr="008B0552" w:rsidRDefault="00922DA5" w:rsidP="00922DA5">
            <w:r w:rsidRPr="008B0552">
              <w:t>Petroleum gases and other gaseous hydrocarbons</w:t>
            </w:r>
          </w:p>
        </w:tc>
        <w:tc>
          <w:tcPr>
            <w:tcW w:w="2835" w:type="dxa"/>
          </w:tcPr>
          <w:p w14:paraId="321D12F8" w14:textId="2DA94081"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 xml:space="preserve">Operations of refining and/or one or more specific process(es) </w:t>
            </w:r>
          </w:p>
          <w:p w14:paraId="206D7AF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3139C3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425CCA3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4729ACD" w14:textId="77777777" w:rsidR="00922DA5" w:rsidRPr="008B0552" w:rsidRDefault="00922DA5" w:rsidP="00922DA5"/>
        </w:tc>
      </w:tr>
      <w:tr w:rsidR="00922DA5" w:rsidRPr="008B0552" w14:paraId="1FDA8E9B" w14:textId="7BA993E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4B7F77" w14:textId="77777777" w:rsidR="00922DA5" w:rsidRPr="008B0552" w:rsidRDefault="00922DA5" w:rsidP="00922DA5">
            <w:r w:rsidRPr="008B0552">
              <w:t>2712</w:t>
            </w:r>
          </w:p>
        </w:tc>
        <w:tc>
          <w:tcPr>
            <w:cnfStyle w:val="000010000000" w:firstRow="0" w:lastRow="0" w:firstColumn="0" w:lastColumn="0" w:oddVBand="1" w:evenVBand="0" w:oddHBand="0" w:evenHBand="0" w:firstRowFirstColumn="0" w:firstRowLastColumn="0" w:lastRowFirstColumn="0" w:lastRowLastColumn="0"/>
            <w:tcW w:w="2835" w:type="dxa"/>
          </w:tcPr>
          <w:p w14:paraId="7165C016" w14:textId="77777777" w:rsidR="00922DA5" w:rsidRPr="008B0552" w:rsidRDefault="00922DA5" w:rsidP="00922DA5">
            <w:r w:rsidRPr="008B0552">
              <w:t>Petroleum jelly; paraffin wax, microcrystalline petroleum wax, slack wax, ozokerite, lignite wax, peat wax, other mineral waxes, and similar products obtained by synthesis or by other processes, whether or not coloured</w:t>
            </w:r>
          </w:p>
        </w:tc>
        <w:tc>
          <w:tcPr>
            <w:tcW w:w="2835" w:type="dxa"/>
          </w:tcPr>
          <w:p w14:paraId="6786ED3F" w14:textId="511C5C6B"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 xml:space="preserve">Operations of refining and/or one or more specific process(es) </w:t>
            </w:r>
          </w:p>
          <w:p w14:paraId="3E48816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E98F50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4CFCF89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39BA7D6" w14:textId="77777777" w:rsidR="00922DA5" w:rsidRPr="008B0552" w:rsidRDefault="00922DA5" w:rsidP="00922DA5"/>
        </w:tc>
      </w:tr>
      <w:tr w:rsidR="00922DA5" w:rsidRPr="008B0552" w14:paraId="58C5ADE7" w14:textId="7582891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A457AB" w14:textId="77777777" w:rsidR="00922DA5" w:rsidRPr="008B0552" w:rsidRDefault="00922DA5" w:rsidP="00922DA5">
            <w:r w:rsidRPr="008B0552">
              <w:lastRenderedPageBreak/>
              <w:t>2713</w:t>
            </w:r>
          </w:p>
        </w:tc>
        <w:tc>
          <w:tcPr>
            <w:cnfStyle w:val="000010000000" w:firstRow="0" w:lastRow="0" w:firstColumn="0" w:lastColumn="0" w:oddVBand="1" w:evenVBand="0" w:oddHBand="0" w:evenHBand="0" w:firstRowFirstColumn="0" w:firstRowLastColumn="0" w:lastRowFirstColumn="0" w:lastRowLastColumn="0"/>
            <w:tcW w:w="2835" w:type="dxa"/>
          </w:tcPr>
          <w:p w14:paraId="2AC408D3" w14:textId="77777777" w:rsidR="00922DA5" w:rsidRPr="008B0552" w:rsidRDefault="00922DA5" w:rsidP="00922DA5">
            <w:r w:rsidRPr="008B0552">
              <w:t>Petroleum coke, petroleum bitumen and other residues of petroleum oils or of oils obtained from bituminous materials</w:t>
            </w:r>
          </w:p>
        </w:tc>
        <w:tc>
          <w:tcPr>
            <w:tcW w:w="2835" w:type="dxa"/>
          </w:tcPr>
          <w:p w14:paraId="3D9347FE" w14:textId="4812609E"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 xml:space="preserve">Operations of refining and/or one or more specific process(es) </w:t>
            </w:r>
          </w:p>
          <w:p w14:paraId="563D9DB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4D9138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66D01BC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D23B15" w14:textId="77777777" w:rsidR="00922DA5" w:rsidRPr="008B0552" w:rsidRDefault="00922DA5" w:rsidP="00922DA5"/>
        </w:tc>
      </w:tr>
      <w:tr w:rsidR="00922DA5" w:rsidRPr="008B0552" w14:paraId="4CE6C782" w14:textId="3B3154B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AD5B40" w14:textId="77777777" w:rsidR="00922DA5" w:rsidRPr="008B0552" w:rsidRDefault="00922DA5" w:rsidP="00922DA5">
            <w:r w:rsidRPr="008B0552">
              <w:t>Chapter 28</w:t>
            </w:r>
          </w:p>
        </w:tc>
        <w:tc>
          <w:tcPr>
            <w:cnfStyle w:val="000010000000" w:firstRow="0" w:lastRow="0" w:firstColumn="0" w:lastColumn="0" w:oddVBand="1" w:evenVBand="0" w:oddHBand="0" w:evenHBand="0" w:firstRowFirstColumn="0" w:firstRowLastColumn="0" w:lastRowFirstColumn="0" w:lastRowLastColumn="0"/>
            <w:tcW w:w="2835" w:type="dxa"/>
          </w:tcPr>
          <w:p w14:paraId="3F92620B" w14:textId="77777777" w:rsidR="00922DA5" w:rsidRPr="008B0552" w:rsidRDefault="00922DA5" w:rsidP="00922DA5">
            <w:r w:rsidRPr="008B0552">
              <w:t>Inorganic chemicals; organic or inorganic compounds of precious metals, of rare-earth metals, of radioactive elements or of isotopes; except for:</w:t>
            </w:r>
          </w:p>
        </w:tc>
        <w:tc>
          <w:tcPr>
            <w:tcW w:w="2835" w:type="dxa"/>
          </w:tcPr>
          <w:p w14:paraId="6DC817E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0493BC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48712B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E8AEFC0" w14:textId="77777777" w:rsidR="00922DA5" w:rsidRPr="008B0552" w:rsidRDefault="00922DA5" w:rsidP="00922DA5"/>
        </w:tc>
      </w:tr>
      <w:tr w:rsidR="00922DA5" w:rsidRPr="008B0552" w14:paraId="7A35898B" w14:textId="631C96B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EC769B" w14:textId="77777777" w:rsidR="00922DA5" w:rsidRPr="008B0552" w:rsidRDefault="00922DA5" w:rsidP="00922DA5">
            <w:r w:rsidRPr="008B0552">
              <w:lastRenderedPageBreak/>
              <w:t>ex Chapter 29</w:t>
            </w:r>
          </w:p>
        </w:tc>
        <w:tc>
          <w:tcPr>
            <w:cnfStyle w:val="000010000000" w:firstRow="0" w:lastRow="0" w:firstColumn="0" w:lastColumn="0" w:oddVBand="1" w:evenVBand="0" w:oddHBand="0" w:evenHBand="0" w:firstRowFirstColumn="0" w:firstRowLastColumn="0" w:lastRowFirstColumn="0" w:lastRowLastColumn="0"/>
            <w:tcW w:w="2835" w:type="dxa"/>
          </w:tcPr>
          <w:p w14:paraId="098EDB60" w14:textId="77777777" w:rsidR="00922DA5" w:rsidRPr="008B0552" w:rsidRDefault="00922DA5" w:rsidP="00922DA5">
            <w:r w:rsidRPr="008B0552">
              <w:t>Organic chemicals; except for:</w:t>
            </w:r>
          </w:p>
        </w:tc>
        <w:tc>
          <w:tcPr>
            <w:tcW w:w="2835" w:type="dxa"/>
          </w:tcPr>
          <w:p w14:paraId="488294C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492FBF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5D868B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CE5E44" w14:textId="77777777" w:rsidR="00922DA5" w:rsidRPr="008B0552" w:rsidRDefault="00922DA5" w:rsidP="00922DA5"/>
        </w:tc>
      </w:tr>
      <w:tr w:rsidR="00922DA5" w:rsidRPr="008B0552" w14:paraId="6C42FB7E" w14:textId="3A033F9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EA96A0" w14:textId="77777777" w:rsidR="00922DA5" w:rsidRPr="008B0552" w:rsidRDefault="00922DA5" w:rsidP="00922DA5">
            <w:r w:rsidRPr="008B0552">
              <w:t>ex 2905</w:t>
            </w:r>
          </w:p>
        </w:tc>
        <w:tc>
          <w:tcPr>
            <w:cnfStyle w:val="000010000000" w:firstRow="0" w:lastRow="0" w:firstColumn="0" w:lastColumn="0" w:oddVBand="1" w:evenVBand="0" w:oddHBand="0" w:evenHBand="0" w:firstRowFirstColumn="0" w:firstRowLastColumn="0" w:lastRowFirstColumn="0" w:lastRowLastColumn="0"/>
            <w:tcW w:w="2835" w:type="dxa"/>
          </w:tcPr>
          <w:p w14:paraId="2CA15F27" w14:textId="77777777" w:rsidR="00922DA5" w:rsidRPr="008B0552" w:rsidRDefault="00922DA5" w:rsidP="00922DA5">
            <w:r w:rsidRPr="008B0552">
              <w:t>Metal alcoholates of alcohols of this heading and of ethanol; except for:</w:t>
            </w:r>
          </w:p>
        </w:tc>
        <w:tc>
          <w:tcPr>
            <w:tcW w:w="2835" w:type="dxa"/>
          </w:tcPr>
          <w:p w14:paraId="45CC2BB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including other materials of heading 2905. However, metal alcoholates of this heading may be used, provided that their total value does not exceed 20 % of the ex-works price of the product</w:t>
            </w:r>
          </w:p>
          <w:p w14:paraId="44B5EF6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2AF5B0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ABDC2D" w14:textId="77777777" w:rsidR="00922DA5" w:rsidRPr="008B0552" w:rsidRDefault="00922DA5" w:rsidP="00922DA5"/>
        </w:tc>
      </w:tr>
      <w:tr w:rsidR="00922DA5" w:rsidRPr="008B0552" w14:paraId="0C08310B" w14:textId="412A6D0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56B08D" w14:textId="2D9C6DC9" w:rsidR="00922DA5" w:rsidRPr="000B4018" w:rsidRDefault="00922DA5" w:rsidP="00922DA5">
            <w:pPr>
              <w:rPr>
                <w:b w:val="0"/>
                <w:bCs w:val="0"/>
              </w:rPr>
            </w:pPr>
            <w:r w:rsidRPr="008B0552">
              <w:lastRenderedPageBreak/>
              <w:t>290543</w:t>
            </w:r>
            <w:r>
              <w:t xml:space="preserve"> to </w:t>
            </w:r>
            <w:r w:rsidRPr="008B0552">
              <w:t>290545</w:t>
            </w:r>
          </w:p>
        </w:tc>
        <w:tc>
          <w:tcPr>
            <w:cnfStyle w:val="000010000000" w:firstRow="0" w:lastRow="0" w:firstColumn="0" w:lastColumn="0" w:oddVBand="1" w:evenVBand="0" w:oddHBand="0" w:evenHBand="0" w:firstRowFirstColumn="0" w:firstRowLastColumn="0" w:lastRowFirstColumn="0" w:lastRowLastColumn="0"/>
            <w:tcW w:w="2835" w:type="dxa"/>
          </w:tcPr>
          <w:p w14:paraId="7FBFDCF9" w14:textId="77777777" w:rsidR="00922DA5" w:rsidRPr="008B0552" w:rsidRDefault="00922DA5" w:rsidP="00922DA5">
            <w:r w:rsidRPr="008B0552">
              <w:t>Mannitol; D-glucitol (sorbitol); Glycerol</w:t>
            </w:r>
          </w:p>
        </w:tc>
        <w:tc>
          <w:tcPr>
            <w:tcW w:w="2835" w:type="dxa"/>
          </w:tcPr>
          <w:p w14:paraId="7E8D2EC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0949292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B3DDEC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p w14:paraId="56E0B27B" w14:textId="1E975D64"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052BF5E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6BC2C9C" w14:textId="07A61E26"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A5BF13" w14:textId="77777777" w:rsidR="00922DA5" w:rsidRPr="008B0552" w:rsidRDefault="00922DA5" w:rsidP="00922DA5"/>
        </w:tc>
      </w:tr>
      <w:tr w:rsidR="00922DA5" w:rsidRPr="008B0552" w14:paraId="592704FB"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BFEA09" w14:textId="2434CB00" w:rsidR="00922DA5" w:rsidRPr="008B0552" w:rsidRDefault="00922DA5" w:rsidP="00922DA5">
            <w:pPr>
              <w:rPr>
                <w:b w:val="0"/>
                <w:bCs w:val="0"/>
              </w:rPr>
            </w:pPr>
            <w:r w:rsidRPr="008B0552">
              <w:lastRenderedPageBreak/>
              <w:t>2906</w:t>
            </w:r>
          </w:p>
          <w:p w14:paraId="468C7528" w14:textId="652C795B"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57766DC" w14:textId="77777777" w:rsidR="00922DA5" w:rsidRPr="008B0552" w:rsidRDefault="00922DA5" w:rsidP="00922DA5">
            <w:r w:rsidRPr="008B0552">
              <w:t>Mannitol; D-glucitol (sorbitol); Glycerol</w:t>
            </w:r>
          </w:p>
        </w:tc>
        <w:tc>
          <w:tcPr>
            <w:tcW w:w="2835" w:type="dxa"/>
          </w:tcPr>
          <w:p w14:paraId="20B1CBE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5FE84FC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E4996F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p w14:paraId="1830ECA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27F4813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A0CEE3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1AD340" w14:textId="77777777" w:rsidR="00922DA5" w:rsidRPr="008B0552" w:rsidRDefault="00922DA5" w:rsidP="00922DA5"/>
        </w:tc>
      </w:tr>
      <w:tr w:rsidR="00922DA5" w:rsidRPr="008B0552" w14:paraId="38016954"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038128" w14:textId="51587650" w:rsidR="00922DA5" w:rsidRPr="008B0552" w:rsidRDefault="00922DA5" w:rsidP="00922DA5">
            <w:pPr>
              <w:rPr>
                <w:b w:val="0"/>
                <w:bCs w:val="0"/>
              </w:rPr>
            </w:pPr>
            <w:r w:rsidRPr="008B0552">
              <w:lastRenderedPageBreak/>
              <w:t>2909</w:t>
            </w:r>
            <w:r>
              <w:t xml:space="preserve"> to </w:t>
            </w:r>
            <w:r w:rsidRPr="008B0552">
              <w:t>2910</w:t>
            </w:r>
          </w:p>
          <w:p w14:paraId="6DCF12AD" w14:textId="11A54B1D"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C0C58B4" w14:textId="77777777" w:rsidR="00922DA5" w:rsidRPr="008B0552" w:rsidRDefault="00922DA5" w:rsidP="00922DA5">
            <w:r w:rsidRPr="008B0552">
              <w:t>Mannitol; D-glucitol (sorbitol); Glycerol</w:t>
            </w:r>
          </w:p>
        </w:tc>
        <w:tc>
          <w:tcPr>
            <w:tcW w:w="2835" w:type="dxa"/>
          </w:tcPr>
          <w:p w14:paraId="40B3D3E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4DD5D91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FF6A88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p w14:paraId="54ABA34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7A38DA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87EBFC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8FE2EC" w14:textId="77777777" w:rsidR="00922DA5" w:rsidRPr="008B0552" w:rsidRDefault="00922DA5" w:rsidP="00922DA5"/>
        </w:tc>
      </w:tr>
      <w:tr w:rsidR="00922DA5" w:rsidRPr="008B0552" w14:paraId="074F2901"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4C6091" w14:textId="43663F86" w:rsidR="00922DA5" w:rsidRPr="008B0552" w:rsidRDefault="00922DA5" w:rsidP="00922DA5">
            <w:pPr>
              <w:rPr>
                <w:b w:val="0"/>
                <w:bCs w:val="0"/>
              </w:rPr>
            </w:pPr>
            <w:r w:rsidRPr="008B0552">
              <w:lastRenderedPageBreak/>
              <w:t>2912-2918</w:t>
            </w:r>
          </w:p>
          <w:p w14:paraId="20EFA429" w14:textId="49BFADDC"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4798014" w14:textId="77777777" w:rsidR="00922DA5" w:rsidRPr="008B0552" w:rsidRDefault="00922DA5" w:rsidP="00922DA5">
            <w:r w:rsidRPr="008B0552">
              <w:t>Mannitol; D-glucitol (sorbitol); Glycerol</w:t>
            </w:r>
          </w:p>
        </w:tc>
        <w:tc>
          <w:tcPr>
            <w:tcW w:w="2835" w:type="dxa"/>
          </w:tcPr>
          <w:p w14:paraId="6433482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1E648FB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2E9F6C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p w14:paraId="34AD434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75FBC95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768362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F208F9" w14:textId="77777777" w:rsidR="00922DA5" w:rsidRPr="008B0552" w:rsidRDefault="00922DA5" w:rsidP="00922DA5"/>
        </w:tc>
      </w:tr>
      <w:tr w:rsidR="00922DA5" w:rsidRPr="008B0552" w14:paraId="4B23915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23FB96" w14:textId="723BCEA8" w:rsidR="00922DA5" w:rsidRPr="008B0552" w:rsidRDefault="00922DA5" w:rsidP="00922DA5">
            <w:pPr>
              <w:rPr>
                <w:b w:val="0"/>
                <w:bCs w:val="0"/>
              </w:rPr>
            </w:pPr>
            <w:r w:rsidRPr="008B0552">
              <w:lastRenderedPageBreak/>
              <w:t>2920</w:t>
            </w:r>
          </w:p>
          <w:p w14:paraId="64A4A42F" w14:textId="449FC90D"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B3B9829" w14:textId="77777777" w:rsidR="00922DA5" w:rsidRPr="008B0552" w:rsidRDefault="00922DA5" w:rsidP="00922DA5">
            <w:r w:rsidRPr="008B0552">
              <w:t>Mannitol; D-glucitol (sorbitol); Glycerol</w:t>
            </w:r>
          </w:p>
        </w:tc>
        <w:tc>
          <w:tcPr>
            <w:tcW w:w="2835" w:type="dxa"/>
          </w:tcPr>
          <w:p w14:paraId="584924C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0913BB0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4FA0CB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p w14:paraId="17C6FC9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47D5B9A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D3EF78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A9FB8A" w14:textId="77777777" w:rsidR="00922DA5" w:rsidRPr="008B0552" w:rsidRDefault="00922DA5" w:rsidP="00922DA5"/>
        </w:tc>
      </w:tr>
      <w:tr w:rsidR="00922DA5" w:rsidRPr="008B0552" w14:paraId="4065E32D"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AA28D9A" w14:textId="57ED297A" w:rsidR="00922DA5" w:rsidRPr="000B4018" w:rsidRDefault="00922DA5" w:rsidP="00922DA5">
            <w:pPr>
              <w:rPr>
                <w:b w:val="0"/>
                <w:bCs w:val="0"/>
              </w:rPr>
            </w:pPr>
            <w:r w:rsidRPr="008B0552">
              <w:lastRenderedPageBreak/>
              <w:t>2924</w:t>
            </w:r>
          </w:p>
        </w:tc>
        <w:tc>
          <w:tcPr>
            <w:cnfStyle w:val="000010000000" w:firstRow="0" w:lastRow="0" w:firstColumn="0" w:lastColumn="0" w:oddVBand="1" w:evenVBand="0" w:oddHBand="0" w:evenHBand="0" w:firstRowFirstColumn="0" w:firstRowLastColumn="0" w:lastRowFirstColumn="0" w:lastRowLastColumn="0"/>
            <w:tcW w:w="2835" w:type="dxa"/>
          </w:tcPr>
          <w:p w14:paraId="591F28E2" w14:textId="77777777" w:rsidR="00922DA5" w:rsidRPr="008B0552" w:rsidRDefault="00922DA5" w:rsidP="00922DA5">
            <w:r w:rsidRPr="008B0552">
              <w:t>Mannitol; D-glucitol (sorbitol); Glycerol</w:t>
            </w:r>
          </w:p>
        </w:tc>
        <w:tc>
          <w:tcPr>
            <w:tcW w:w="2835" w:type="dxa"/>
          </w:tcPr>
          <w:p w14:paraId="1B703B1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3B96FAA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A19CB3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p w14:paraId="3A95662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107BCA7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813263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AD4CBF" w14:textId="77777777" w:rsidR="00922DA5" w:rsidRPr="008B0552" w:rsidRDefault="00922DA5" w:rsidP="00922DA5"/>
        </w:tc>
      </w:tr>
      <w:tr w:rsidR="00922DA5" w:rsidRPr="008B0552" w14:paraId="648DE512"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35BD3A" w14:textId="02C16C75" w:rsidR="00922DA5" w:rsidRPr="008B0552" w:rsidRDefault="00922DA5" w:rsidP="00922DA5">
            <w:pPr>
              <w:rPr>
                <w:b w:val="0"/>
                <w:bCs w:val="0"/>
              </w:rPr>
            </w:pPr>
            <w:r w:rsidRPr="008B0552">
              <w:lastRenderedPageBreak/>
              <w:t>2931</w:t>
            </w:r>
          </w:p>
          <w:p w14:paraId="70A94BA9" w14:textId="7D8CE883"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9C87A52" w14:textId="77777777" w:rsidR="00922DA5" w:rsidRPr="008B0552" w:rsidRDefault="00922DA5" w:rsidP="00922DA5">
            <w:r w:rsidRPr="008B0552">
              <w:t>Mannitol; D-glucitol (sorbitol); Glycerol</w:t>
            </w:r>
          </w:p>
        </w:tc>
        <w:tc>
          <w:tcPr>
            <w:tcW w:w="2835" w:type="dxa"/>
          </w:tcPr>
          <w:p w14:paraId="0B09733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0496774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B6B88C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p w14:paraId="076B494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9E6325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F25BA0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55F5006" w14:textId="77777777" w:rsidR="00922DA5" w:rsidRPr="008B0552" w:rsidRDefault="00922DA5" w:rsidP="00922DA5"/>
        </w:tc>
      </w:tr>
      <w:tr w:rsidR="00922DA5" w:rsidRPr="008B0552" w14:paraId="244AAF8F"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985E7C" w14:textId="0EDE212A" w:rsidR="00922DA5" w:rsidRPr="008B0552" w:rsidRDefault="00922DA5" w:rsidP="00922DA5">
            <w:r w:rsidRPr="008B0552">
              <w:lastRenderedPageBreak/>
              <w:t>2933</w:t>
            </w:r>
            <w:r>
              <w:t xml:space="preserve"> to </w:t>
            </w:r>
            <w:r w:rsidRPr="008B0552">
              <w:t>2934</w:t>
            </w:r>
          </w:p>
        </w:tc>
        <w:tc>
          <w:tcPr>
            <w:cnfStyle w:val="000010000000" w:firstRow="0" w:lastRow="0" w:firstColumn="0" w:lastColumn="0" w:oddVBand="1" w:evenVBand="0" w:oddHBand="0" w:evenHBand="0" w:firstRowFirstColumn="0" w:firstRowLastColumn="0" w:lastRowFirstColumn="0" w:lastRowLastColumn="0"/>
            <w:tcW w:w="2835" w:type="dxa"/>
          </w:tcPr>
          <w:p w14:paraId="066D7366" w14:textId="77777777" w:rsidR="00922DA5" w:rsidRPr="008B0552" w:rsidRDefault="00922DA5" w:rsidP="00922DA5">
            <w:r w:rsidRPr="008B0552">
              <w:t>Mannitol; D-glucitol (sorbitol); Glycerol</w:t>
            </w:r>
          </w:p>
        </w:tc>
        <w:tc>
          <w:tcPr>
            <w:tcW w:w="2835" w:type="dxa"/>
          </w:tcPr>
          <w:p w14:paraId="2FF0B3F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403424F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B7B716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p w14:paraId="39BA231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4E0ABF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A327D5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E008066" w14:textId="77777777" w:rsidR="00922DA5" w:rsidRPr="008B0552" w:rsidRDefault="00922DA5" w:rsidP="00922DA5"/>
        </w:tc>
      </w:tr>
      <w:tr w:rsidR="00922DA5" w:rsidRPr="008B0552" w14:paraId="572CDAD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8B8CED" w14:textId="17FE4264" w:rsidR="00922DA5" w:rsidRPr="008B0552" w:rsidRDefault="00922DA5" w:rsidP="00922DA5">
            <w:r w:rsidRPr="008B0552">
              <w:lastRenderedPageBreak/>
              <w:t>2942</w:t>
            </w:r>
          </w:p>
        </w:tc>
        <w:tc>
          <w:tcPr>
            <w:cnfStyle w:val="000010000000" w:firstRow="0" w:lastRow="0" w:firstColumn="0" w:lastColumn="0" w:oddVBand="1" w:evenVBand="0" w:oddHBand="0" w:evenHBand="0" w:firstRowFirstColumn="0" w:firstRowLastColumn="0" w:lastRowFirstColumn="0" w:lastRowLastColumn="0"/>
            <w:tcW w:w="2835" w:type="dxa"/>
          </w:tcPr>
          <w:p w14:paraId="6DAA635F" w14:textId="77777777" w:rsidR="00922DA5" w:rsidRPr="008B0552" w:rsidRDefault="00922DA5" w:rsidP="00922DA5">
            <w:r w:rsidRPr="008B0552">
              <w:t>Mannitol; D-glucitol (sorbitol); Glycerol</w:t>
            </w:r>
          </w:p>
        </w:tc>
        <w:tc>
          <w:tcPr>
            <w:tcW w:w="2835" w:type="dxa"/>
          </w:tcPr>
          <w:p w14:paraId="3CB3165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3D6CF7E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86FFD4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p w14:paraId="1B54D09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1FD2AFA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0A99D7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60ACB7A" w14:textId="77777777" w:rsidR="00922DA5" w:rsidRPr="008B0552" w:rsidRDefault="00922DA5" w:rsidP="00922DA5"/>
        </w:tc>
      </w:tr>
      <w:tr w:rsidR="00922DA5" w:rsidRPr="008B0552" w14:paraId="45923246" w14:textId="589FF65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2C145C" w14:textId="77777777" w:rsidR="00922DA5" w:rsidRPr="008B0552" w:rsidRDefault="00922DA5" w:rsidP="00922DA5">
            <w:r w:rsidRPr="008B0552">
              <w:t>Chapter 30</w:t>
            </w:r>
          </w:p>
        </w:tc>
        <w:tc>
          <w:tcPr>
            <w:cnfStyle w:val="000010000000" w:firstRow="0" w:lastRow="0" w:firstColumn="0" w:lastColumn="0" w:oddVBand="1" w:evenVBand="0" w:oddHBand="0" w:evenHBand="0" w:firstRowFirstColumn="0" w:firstRowLastColumn="0" w:lastRowFirstColumn="0" w:lastRowLastColumn="0"/>
            <w:tcW w:w="2835" w:type="dxa"/>
          </w:tcPr>
          <w:p w14:paraId="4715DE7F" w14:textId="77777777" w:rsidR="00922DA5" w:rsidRPr="008B0552" w:rsidRDefault="00922DA5" w:rsidP="00922DA5">
            <w:r w:rsidRPr="008B0552">
              <w:t>Pharmaceutical products</w:t>
            </w:r>
          </w:p>
        </w:tc>
        <w:tc>
          <w:tcPr>
            <w:tcW w:w="2835" w:type="dxa"/>
          </w:tcPr>
          <w:p w14:paraId="2D05762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BBA81E3" w14:textId="77777777" w:rsidR="00922DA5" w:rsidRPr="008B0552" w:rsidRDefault="00922DA5" w:rsidP="00922DA5"/>
        </w:tc>
      </w:tr>
      <w:tr w:rsidR="00922DA5" w:rsidRPr="008B0552" w14:paraId="7EC7B736" w14:textId="0D1594D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9F7030" w14:textId="77777777" w:rsidR="00922DA5" w:rsidRPr="008B0552" w:rsidRDefault="00922DA5" w:rsidP="00922DA5">
            <w:r w:rsidRPr="008B0552">
              <w:lastRenderedPageBreak/>
              <w:t>Chapter 31</w:t>
            </w:r>
          </w:p>
        </w:tc>
        <w:tc>
          <w:tcPr>
            <w:cnfStyle w:val="000010000000" w:firstRow="0" w:lastRow="0" w:firstColumn="0" w:lastColumn="0" w:oddVBand="1" w:evenVBand="0" w:oddHBand="0" w:evenHBand="0" w:firstRowFirstColumn="0" w:firstRowLastColumn="0" w:lastRowFirstColumn="0" w:lastRowLastColumn="0"/>
            <w:tcW w:w="2835" w:type="dxa"/>
          </w:tcPr>
          <w:p w14:paraId="439FA33A" w14:textId="77777777" w:rsidR="00922DA5" w:rsidRPr="008B0552" w:rsidRDefault="00922DA5" w:rsidP="00922DA5">
            <w:r w:rsidRPr="008B0552">
              <w:t>Fertilisers</w:t>
            </w:r>
          </w:p>
        </w:tc>
        <w:tc>
          <w:tcPr>
            <w:tcW w:w="2835" w:type="dxa"/>
          </w:tcPr>
          <w:p w14:paraId="5E45ADF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2303BB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F6FCAE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FCD35B" w14:textId="77777777" w:rsidR="00922DA5" w:rsidRPr="008B0552" w:rsidRDefault="00922DA5" w:rsidP="00922DA5"/>
        </w:tc>
      </w:tr>
      <w:tr w:rsidR="00922DA5" w:rsidRPr="008B0552" w14:paraId="1B21220B" w14:textId="7145013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CC94EB" w14:textId="77777777" w:rsidR="00922DA5" w:rsidRPr="008B0552" w:rsidRDefault="00922DA5" w:rsidP="00922DA5">
            <w:r w:rsidRPr="008B0552">
              <w:t>Chapter 32</w:t>
            </w:r>
          </w:p>
        </w:tc>
        <w:tc>
          <w:tcPr>
            <w:cnfStyle w:val="000010000000" w:firstRow="0" w:lastRow="0" w:firstColumn="0" w:lastColumn="0" w:oddVBand="1" w:evenVBand="0" w:oddHBand="0" w:evenHBand="0" w:firstRowFirstColumn="0" w:firstRowLastColumn="0" w:lastRowFirstColumn="0" w:lastRowLastColumn="0"/>
            <w:tcW w:w="2835" w:type="dxa"/>
          </w:tcPr>
          <w:p w14:paraId="1979D06B" w14:textId="77777777" w:rsidR="00922DA5" w:rsidRPr="008B0552" w:rsidRDefault="00922DA5" w:rsidP="00922DA5">
            <w:r w:rsidRPr="008B0552">
              <w:t>Tanning or dyeing extracts; tannins and their derivatives; dyes, pigments and other colouring matter; paints and varnishes; putty and other mastics; inks</w:t>
            </w:r>
          </w:p>
        </w:tc>
        <w:tc>
          <w:tcPr>
            <w:tcW w:w="2835" w:type="dxa"/>
          </w:tcPr>
          <w:p w14:paraId="713D529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895594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48E88C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F4C1C1A" w14:textId="77777777" w:rsidR="00922DA5" w:rsidRPr="008B0552" w:rsidRDefault="00922DA5" w:rsidP="00922DA5"/>
        </w:tc>
      </w:tr>
      <w:tr w:rsidR="00922DA5" w:rsidRPr="008B0552" w14:paraId="4CDB122C" w14:textId="25DF072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476C84" w14:textId="77777777" w:rsidR="00922DA5" w:rsidRPr="008B0552" w:rsidRDefault="00922DA5" w:rsidP="00922DA5">
            <w:r w:rsidRPr="008B0552">
              <w:lastRenderedPageBreak/>
              <w:t>Chapter 33</w:t>
            </w:r>
          </w:p>
        </w:tc>
        <w:tc>
          <w:tcPr>
            <w:cnfStyle w:val="000010000000" w:firstRow="0" w:lastRow="0" w:firstColumn="0" w:lastColumn="0" w:oddVBand="1" w:evenVBand="0" w:oddHBand="0" w:evenHBand="0" w:firstRowFirstColumn="0" w:firstRowLastColumn="0" w:lastRowFirstColumn="0" w:lastRowLastColumn="0"/>
            <w:tcW w:w="2835" w:type="dxa"/>
          </w:tcPr>
          <w:p w14:paraId="401AD7A6" w14:textId="77777777" w:rsidR="00922DA5" w:rsidRPr="008B0552" w:rsidRDefault="00922DA5" w:rsidP="00922DA5">
            <w:r w:rsidRPr="008B0552">
              <w:t>Essential oils and resinoids; perfumery, cosmetic or toilet preparations; except for:</w:t>
            </w:r>
          </w:p>
        </w:tc>
        <w:tc>
          <w:tcPr>
            <w:tcW w:w="2835" w:type="dxa"/>
          </w:tcPr>
          <w:p w14:paraId="60CFD10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1F92A53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7D977F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8227127" w14:textId="77777777" w:rsidR="00922DA5" w:rsidRPr="008B0552" w:rsidRDefault="00922DA5" w:rsidP="00922DA5"/>
        </w:tc>
      </w:tr>
      <w:tr w:rsidR="00922DA5" w:rsidRPr="008B0552" w14:paraId="67457198" w14:textId="5C5BED6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54EF9D" w14:textId="77777777" w:rsidR="00922DA5" w:rsidRPr="008B0552" w:rsidRDefault="00922DA5" w:rsidP="00922DA5">
            <w:r w:rsidRPr="008B0552">
              <w:t>ex Chapter 34</w:t>
            </w:r>
          </w:p>
        </w:tc>
        <w:tc>
          <w:tcPr>
            <w:cnfStyle w:val="000010000000" w:firstRow="0" w:lastRow="0" w:firstColumn="0" w:lastColumn="0" w:oddVBand="1" w:evenVBand="0" w:oddHBand="0" w:evenHBand="0" w:firstRowFirstColumn="0" w:firstRowLastColumn="0" w:lastRowFirstColumn="0" w:lastRowLastColumn="0"/>
            <w:tcW w:w="2835" w:type="dxa"/>
          </w:tcPr>
          <w:p w14:paraId="54791467" w14:textId="77777777" w:rsidR="00922DA5" w:rsidRPr="008B0552" w:rsidRDefault="00922DA5" w:rsidP="00922DA5">
            <w:r w:rsidRPr="008B055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835" w:type="dxa"/>
          </w:tcPr>
          <w:p w14:paraId="4410A05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4CE4EDA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57EA9D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AED17F" w14:textId="77777777" w:rsidR="00922DA5" w:rsidRPr="008B0552" w:rsidRDefault="00922DA5" w:rsidP="00922DA5"/>
        </w:tc>
      </w:tr>
      <w:tr w:rsidR="00922DA5" w:rsidRPr="008B0552" w14:paraId="51AA25B4" w14:textId="46A7C98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EBE53B" w14:textId="77777777" w:rsidR="00922DA5" w:rsidRPr="008B0552" w:rsidRDefault="00922DA5" w:rsidP="00922DA5">
            <w:r w:rsidRPr="008B0552">
              <w:t>ex 3404</w:t>
            </w:r>
          </w:p>
        </w:tc>
        <w:tc>
          <w:tcPr>
            <w:cnfStyle w:val="000010000000" w:firstRow="0" w:lastRow="0" w:firstColumn="0" w:lastColumn="0" w:oddVBand="1" w:evenVBand="0" w:oddHBand="0" w:evenHBand="0" w:firstRowFirstColumn="0" w:firstRowLastColumn="0" w:lastRowFirstColumn="0" w:lastRowLastColumn="0"/>
            <w:tcW w:w="2835" w:type="dxa"/>
          </w:tcPr>
          <w:p w14:paraId="20C5C80B" w14:textId="77777777" w:rsidR="00922DA5" w:rsidRPr="008B0552" w:rsidRDefault="00922DA5" w:rsidP="00922DA5">
            <w:r w:rsidRPr="008B0552">
              <w:t>Artificial waxes and prepared waxes:</w:t>
            </w:r>
          </w:p>
          <w:p w14:paraId="5E981FBE" w14:textId="77777777" w:rsidR="00922DA5" w:rsidRPr="008B0552" w:rsidRDefault="00922DA5" w:rsidP="00922DA5">
            <w:r w:rsidRPr="008B0552">
              <w:t>–</w:t>
            </w:r>
            <w:r w:rsidRPr="008B0552">
              <w:tab/>
              <w:t>With a basis of paraffin, petroleum waxes, waxes obtained from bituminous minerals, slack wax or scale wax</w:t>
            </w:r>
          </w:p>
        </w:tc>
        <w:tc>
          <w:tcPr>
            <w:tcW w:w="2835" w:type="dxa"/>
          </w:tcPr>
          <w:p w14:paraId="0D069C6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DEA47EF" w14:textId="77777777" w:rsidR="00922DA5" w:rsidRPr="008B0552" w:rsidRDefault="00922DA5" w:rsidP="00922DA5"/>
        </w:tc>
      </w:tr>
      <w:tr w:rsidR="00922DA5" w:rsidRPr="008B0552" w14:paraId="5679BB76" w14:textId="0FD66F2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755CE3" w14:textId="77777777" w:rsidR="00922DA5" w:rsidRPr="008B0552" w:rsidRDefault="00922DA5" w:rsidP="00922DA5">
            <w:r w:rsidRPr="008B0552">
              <w:lastRenderedPageBreak/>
              <w:t>Chapter 35</w:t>
            </w:r>
          </w:p>
        </w:tc>
        <w:tc>
          <w:tcPr>
            <w:cnfStyle w:val="000010000000" w:firstRow="0" w:lastRow="0" w:firstColumn="0" w:lastColumn="0" w:oddVBand="1" w:evenVBand="0" w:oddHBand="0" w:evenHBand="0" w:firstRowFirstColumn="0" w:firstRowLastColumn="0" w:lastRowFirstColumn="0" w:lastRowLastColumn="0"/>
            <w:tcW w:w="2835" w:type="dxa"/>
          </w:tcPr>
          <w:p w14:paraId="3C79128F" w14:textId="77777777" w:rsidR="00922DA5" w:rsidRPr="008B0552" w:rsidRDefault="00922DA5" w:rsidP="00922DA5">
            <w:r w:rsidRPr="008B0552">
              <w:t>Albuminoidal substances; modified starches; glues; enzymes</w:t>
            </w:r>
          </w:p>
        </w:tc>
        <w:tc>
          <w:tcPr>
            <w:tcW w:w="2835" w:type="dxa"/>
          </w:tcPr>
          <w:p w14:paraId="0BC9C43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072B7AF" w14:textId="77777777" w:rsidR="00922DA5" w:rsidRPr="008B0552" w:rsidRDefault="00922DA5" w:rsidP="00922DA5"/>
        </w:tc>
      </w:tr>
      <w:tr w:rsidR="00922DA5" w:rsidRPr="008B0552" w14:paraId="462675E5" w14:textId="3BFD74D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198845" w14:textId="77777777" w:rsidR="00922DA5" w:rsidRPr="008B0552" w:rsidRDefault="00922DA5" w:rsidP="00922DA5">
            <w:r w:rsidRPr="008B0552">
              <w:t>Chapter 36</w:t>
            </w:r>
          </w:p>
        </w:tc>
        <w:tc>
          <w:tcPr>
            <w:cnfStyle w:val="000010000000" w:firstRow="0" w:lastRow="0" w:firstColumn="0" w:lastColumn="0" w:oddVBand="1" w:evenVBand="0" w:oddHBand="0" w:evenHBand="0" w:firstRowFirstColumn="0" w:firstRowLastColumn="0" w:lastRowFirstColumn="0" w:lastRowLastColumn="0"/>
            <w:tcW w:w="2835" w:type="dxa"/>
          </w:tcPr>
          <w:p w14:paraId="498D6FD8" w14:textId="77777777" w:rsidR="00922DA5" w:rsidRPr="008B0552" w:rsidRDefault="00922DA5" w:rsidP="00922DA5">
            <w:r w:rsidRPr="008B0552">
              <w:t>Explosives; pyrotechnic products; matches; pyrophoric alloys; certain combustible preparations</w:t>
            </w:r>
          </w:p>
        </w:tc>
        <w:tc>
          <w:tcPr>
            <w:tcW w:w="2835" w:type="dxa"/>
          </w:tcPr>
          <w:p w14:paraId="520894D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2E4236F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D42C90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791649" w14:textId="77777777" w:rsidR="00922DA5" w:rsidRPr="008B0552" w:rsidRDefault="00922DA5" w:rsidP="00922DA5"/>
        </w:tc>
      </w:tr>
      <w:tr w:rsidR="00922DA5" w:rsidRPr="008B0552" w14:paraId="53892950" w14:textId="1158936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B0C9A2" w14:textId="77777777" w:rsidR="00922DA5" w:rsidRPr="008B0552" w:rsidRDefault="00922DA5" w:rsidP="00922DA5">
            <w:r w:rsidRPr="008B0552">
              <w:t>Chapter 37</w:t>
            </w:r>
          </w:p>
        </w:tc>
        <w:tc>
          <w:tcPr>
            <w:cnfStyle w:val="000010000000" w:firstRow="0" w:lastRow="0" w:firstColumn="0" w:lastColumn="0" w:oddVBand="1" w:evenVBand="0" w:oddHBand="0" w:evenHBand="0" w:firstRowFirstColumn="0" w:firstRowLastColumn="0" w:lastRowFirstColumn="0" w:lastRowLastColumn="0"/>
            <w:tcW w:w="2835" w:type="dxa"/>
          </w:tcPr>
          <w:p w14:paraId="44340B51" w14:textId="77777777" w:rsidR="00922DA5" w:rsidRPr="008B0552" w:rsidRDefault="00922DA5" w:rsidP="00922DA5">
            <w:r w:rsidRPr="008B0552">
              <w:t>Photographic or cinematographic goods</w:t>
            </w:r>
          </w:p>
        </w:tc>
        <w:tc>
          <w:tcPr>
            <w:tcW w:w="2835" w:type="dxa"/>
          </w:tcPr>
          <w:p w14:paraId="1BA2F67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5D7385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C98F8A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1AFE88" w14:textId="77777777" w:rsidR="00922DA5" w:rsidRPr="008B0552" w:rsidRDefault="00922DA5" w:rsidP="00922DA5"/>
        </w:tc>
      </w:tr>
      <w:tr w:rsidR="00922DA5" w:rsidRPr="008B0552" w14:paraId="574B6145" w14:textId="3CA3586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002D6CD" w14:textId="77777777" w:rsidR="00922DA5" w:rsidRPr="008B0552" w:rsidRDefault="00922DA5" w:rsidP="00922DA5">
            <w:r w:rsidRPr="008B0552">
              <w:lastRenderedPageBreak/>
              <w:t>ex Chapter 38</w:t>
            </w:r>
          </w:p>
        </w:tc>
        <w:tc>
          <w:tcPr>
            <w:cnfStyle w:val="000010000000" w:firstRow="0" w:lastRow="0" w:firstColumn="0" w:lastColumn="0" w:oddVBand="1" w:evenVBand="0" w:oddHBand="0" w:evenHBand="0" w:firstRowFirstColumn="0" w:firstRowLastColumn="0" w:lastRowFirstColumn="0" w:lastRowLastColumn="0"/>
            <w:tcW w:w="2835" w:type="dxa"/>
          </w:tcPr>
          <w:p w14:paraId="17F7502A" w14:textId="77777777" w:rsidR="00922DA5" w:rsidRPr="008B0552" w:rsidRDefault="00922DA5" w:rsidP="00922DA5">
            <w:r w:rsidRPr="008B0552">
              <w:t>Miscellaneous chemical products; except for:</w:t>
            </w:r>
          </w:p>
        </w:tc>
        <w:tc>
          <w:tcPr>
            <w:tcW w:w="2835" w:type="dxa"/>
          </w:tcPr>
          <w:p w14:paraId="05CB1EF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C70D7E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017ACC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83860A" w14:textId="77777777" w:rsidR="00922DA5" w:rsidRPr="008B0552" w:rsidRDefault="00922DA5" w:rsidP="00922DA5"/>
        </w:tc>
      </w:tr>
      <w:tr w:rsidR="00922DA5" w:rsidRPr="008B0552" w14:paraId="5AA4F6C9" w14:textId="0DBA1BE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4298DA" w14:textId="77777777" w:rsidR="00922DA5" w:rsidRPr="008B0552" w:rsidRDefault="00922DA5" w:rsidP="00922DA5">
            <w:r w:rsidRPr="008B0552">
              <w:t>3823</w:t>
            </w:r>
          </w:p>
        </w:tc>
        <w:tc>
          <w:tcPr>
            <w:cnfStyle w:val="000010000000" w:firstRow="0" w:lastRow="0" w:firstColumn="0" w:lastColumn="0" w:oddVBand="1" w:evenVBand="0" w:oddHBand="0" w:evenHBand="0" w:firstRowFirstColumn="0" w:firstRowLastColumn="0" w:lastRowFirstColumn="0" w:lastRowLastColumn="0"/>
            <w:tcW w:w="2835" w:type="dxa"/>
          </w:tcPr>
          <w:p w14:paraId="37EE9493" w14:textId="77777777" w:rsidR="00922DA5" w:rsidRPr="008B0552" w:rsidRDefault="00922DA5" w:rsidP="00922DA5">
            <w:r w:rsidRPr="008B0552">
              <w:t>Industrial monocarboxylic fatty acids; acid oils from refining; industrial fatty alcohols</w:t>
            </w:r>
          </w:p>
        </w:tc>
        <w:tc>
          <w:tcPr>
            <w:tcW w:w="2835" w:type="dxa"/>
          </w:tcPr>
          <w:p w14:paraId="56C699C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including other materials of heading 3823</w:t>
            </w:r>
          </w:p>
          <w:p w14:paraId="1C0640F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6F7C74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7CE3B53" w14:textId="77777777" w:rsidR="00922DA5" w:rsidRPr="008B0552" w:rsidRDefault="00922DA5" w:rsidP="00922DA5"/>
        </w:tc>
      </w:tr>
      <w:tr w:rsidR="00922DA5" w:rsidRPr="008B0552" w14:paraId="67069F5C" w14:textId="7DC6AC0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9C70DD" w14:textId="249FAD09" w:rsidR="00922DA5" w:rsidRPr="008B0552" w:rsidRDefault="00922DA5" w:rsidP="00922DA5">
            <w:r w:rsidRPr="008B0552">
              <w:lastRenderedPageBreak/>
              <w:t>382460</w:t>
            </w:r>
          </w:p>
        </w:tc>
        <w:tc>
          <w:tcPr>
            <w:cnfStyle w:val="000010000000" w:firstRow="0" w:lastRow="0" w:firstColumn="0" w:lastColumn="0" w:oddVBand="1" w:evenVBand="0" w:oddHBand="0" w:evenHBand="0" w:firstRowFirstColumn="0" w:firstRowLastColumn="0" w:lastRowFirstColumn="0" w:lastRowLastColumn="0"/>
            <w:tcW w:w="2835" w:type="dxa"/>
          </w:tcPr>
          <w:p w14:paraId="5DA27AB7" w14:textId="77777777" w:rsidR="00922DA5" w:rsidRPr="008B0552" w:rsidRDefault="00922DA5" w:rsidP="00922DA5">
            <w:r w:rsidRPr="008B0552">
              <w:t>Sorbitol other than that of subheading 2905 44</w:t>
            </w:r>
          </w:p>
        </w:tc>
        <w:tc>
          <w:tcPr>
            <w:tcW w:w="2835" w:type="dxa"/>
          </w:tcPr>
          <w:p w14:paraId="3D4AB3A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and except materials of subheading 2905 44. However, materials of the same subheading as the product may be used, provided that their total value does not exceed 20 % of the ex- works price of the product</w:t>
            </w:r>
          </w:p>
          <w:p w14:paraId="75DB844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16DA95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C27052" w14:textId="77777777" w:rsidR="00922DA5" w:rsidRPr="008B0552" w:rsidRDefault="00922DA5" w:rsidP="00922DA5"/>
        </w:tc>
      </w:tr>
      <w:tr w:rsidR="00922DA5" w:rsidRPr="008B0552" w14:paraId="7F249ECC" w14:textId="435BC34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AE2600" w14:textId="77777777" w:rsidR="00922DA5" w:rsidRPr="008B0552" w:rsidRDefault="00922DA5" w:rsidP="00922DA5">
            <w:r w:rsidRPr="008B0552">
              <w:t>ex Chapter 39</w:t>
            </w:r>
          </w:p>
        </w:tc>
        <w:tc>
          <w:tcPr>
            <w:cnfStyle w:val="000010000000" w:firstRow="0" w:lastRow="0" w:firstColumn="0" w:lastColumn="0" w:oddVBand="1" w:evenVBand="0" w:oddHBand="0" w:evenHBand="0" w:firstRowFirstColumn="0" w:firstRowLastColumn="0" w:lastRowFirstColumn="0" w:lastRowLastColumn="0"/>
            <w:tcW w:w="2835" w:type="dxa"/>
          </w:tcPr>
          <w:p w14:paraId="1CF4D83F" w14:textId="77777777" w:rsidR="00922DA5" w:rsidRPr="008B0552" w:rsidRDefault="00922DA5" w:rsidP="00922DA5">
            <w:r w:rsidRPr="008B0552">
              <w:t>Plastics and articles thereof: except for:</w:t>
            </w:r>
          </w:p>
        </w:tc>
        <w:tc>
          <w:tcPr>
            <w:tcW w:w="2835" w:type="dxa"/>
          </w:tcPr>
          <w:p w14:paraId="7818A14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63F124E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52247A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5FF55B" w14:textId="77777777" w:rsidR="00922DA5" w:rsidRPr="008B0552" w:rsidRDefault="00922DA5" w:rsidP="00922DA5"/>
        </w:tc>
      </w:tr>
      <w:tr w:rsidR="00922DA5" w:rsidRPr="008B0552" w14:paraId="1ED6275D"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F11CAE" w14:textId="532523D8" w:rsidR="00922DA5" w:rsidRPr="008B0552" w:rsidRDefault="00922DA5" w:rsidP="00922DA5">
            <w:pPr>
              <w:rPr>
                <w:b w:val="0"/>
                <w:bCs w:val="0"/>
              </w:rPr>
            </w:pPr>
            <w:r w:rsidRPr="008B0552">
              <w:lastRenderedPageBreak/>
              <w:t>3903</w:t>
            </w:r>
          </w:p>
          <w:p w14:paraId="31E6433C" w14:textId="18B0EA5D"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9AE30BB" w14:textId="77777777" w:rsidR="00922DA5" w:rsidRPr="008B0552" w:rsidRDefault="00922DA5" w:rsidP="00922DA5"/>
        </w:tc>
        <w:tc>
          <w:tcPr>
            <w:tcW w:w="2835" w:type="dxa"/>
          </w:tcPr>
          <w:p w14:paraId="5A90714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725616C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BB5427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C3851B" w14:textId="77777777" w:rsidR="00922DA5" w:rsidRPr="008B0552" w:rsidRDefault="00922DA5" w:rsidP="00922DA5"/>
        </w:tc>
      </w:tr>
      <w:tr w:rsidR="00922DA5" w:rsidRPr="008B0552" w14:paraId="1F495330" w14:textId="2654671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8C4301" w14:textId="4D2EB385" w:rsidR="00922DA5" w:rsidRPr="008B0552" w:rsidRDefault="00922DA5" w:rsidP="00922DA5">
            <w:r w:rsidRPr="008B0552">
              <w:t>3905</w:t>
            </w:r>
            <w:r>
              <w:t xml:space="preserve"> to </w:t>
            </w:r>
            <w:r w:rsidRPr="008B0552">
              <w:t>3906</w:t>
            </w:r>
          </w:p>
        </w:tc>
        <w:tc>
          <w:tcPr>
            <w:cnfStyle w:val="000010000000" w:firstRow="0" w:lastRow="0" w:firstColumn="0" w:lastColumn="0" w:oddVBand="1" w:evenVBand="0" w:oddHBand="0" w:evenHBand="0" w:firstRowFirstColumn="0" w:firstRowLastColumn="0" w:lastRowFirstColumn="0" w:lastRowLastColumn="0"/>
            <w:tcW w:w="2835" w:type="dxa"/>
          </w:tcPr>
          <w:p w14:paraId="78F34764" w14:textId="77777777" w:rsidR="00922DA5" w:rsidRPr="008B0552" w:rsidRDefault="00922DA5" w:rsidP="00922DA5"/>
        </w:tc>
        <w:tc>
          <w:tcPr>
            <w:tcW w:w="2835" w:type="dxa"/>
          </w:tcPr>
          <w:p w14:paraId="2806B2D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240821D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70754B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04D98B" w14:textId="77777777" w:rsidR="00922DA5" w:rsidRPr="008B0552" w:rsidRDefault="00922DA5" w:rsidP="00922DA5"/>
        </w:tc>
      </w:tr>
      <w:tr w:rsidR="00922DA5" w:rsidRPr="008B0552" w14:paraId="736378BE" w14:textId="481A75B3"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022F4AB" w14:textId="77777777" w:rsidR="00922DA5" w:rsidRPr="008B0552" w:rsidRDefault="00922DA5" w:rsidP="00922DA5">
            <w:r w:rsidRPr="008B0552">
              <w:lastRenderedPageBreak/>
              <w:t>ex 3907</w:t>
            </w:r>
          </w:p>
        </w:tc>
        <w:tc>
          <w:tcPr>
            <w:cnfStyle w:val="000010000000" w:firstRow="0" w:lastRow="0" w:firstColumn="0" w:lastColumn="0" w:oddVBand="1" w:evenVBand="0" w:oddHBand="0" w:evenHBand="0" w:firstRowFirstColumn="0" w:firstRowLastColumn="0" w:lastRowFirstColumn="0" w:lastRowLastColumn="0"/>
            <w:tcW w:w="2835" w:type="dxa"/>
          </w:tcPr>
          <w:p w14:paraId="48111066" w14:textId="77777777" w:rsidR="00922DA5" w:rsidRPr="008B0552" w:rsidRDefault="00922DA5" w:rsidP="00922DA5">
            <w:r w:rsidRPr="008B0552">
              <w:t>–</w:t>
            </w:r>
            <w:r w:rsidRPr="008B0552">
              <w:tab/>
              <w:t>Copolymer, made from polycarbonate and acrylonitrile- butadiene-styrene copolymer (ABS)</w:t>
            </w:r>
          </w:p>
        </w:tc>
        <w:tc>
          <w:tcPr>
            <w:tcW w:w="2835" w:type="dxa"/>
          </w:tcPr>
          <w:p w14:paraId="51AEEF72" w14:textId="04116EE2"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50 % of the ex-works price of the product</w:t>
            </w:r>
          </w:p>
          <w:p w14:paraId="3F24D2D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2B84CB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222374" w14:textId="77777777" w:rsidR="00922DA5" w:rsidRPr="008B0552" w:rsidRDefault="00922DA5" w:rsidP="00922DA5"/>
        </w:tc>
      </w:tr>
      <w:tr w:rsidR="00922DA5" w:rsidRPr="008B0552" w14:paraId="205487C2" w14:textId="4AB6E14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1C0BAF"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0F91051" w14:textId="77777777" w:rsidR="00922DA5" w:rsidRPr="008B0552" w:rsidRDefault="00922DA5" w:rsidP="00922DA5">
            <w:r w:rsidRPr="008B0552">
              <w:t>–</w:t>
            </w:r>
            <w:r w:rsidRPr="008B0552">
              <w:tab/>
              <w:t>Polyester</w:t>
            </w:r>
          </w:p>
        </w:tc>
        <w:tc>
          <w:tcPr>
            <w:tcW w:w="2835" w:type="dxa"/>
          </w:tcPr>
          <w:p w14:paraId="5DF3C1C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B5EAF2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A72A1F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 xml:space="preserve">Manufacture from polycarbonate of </w:t>
            </w:r>
            <w:proofErr w:type="spellStart"/>
            <w:r w:rsidRPr="008B0552">
              <w:t>tetrabromo</w:t>
            </w:r>
            <w:proofErr w:type="spellEnd"/>
            <w:r w:rsidRPr="008B0552">
              <w:t>-(bisphenol A) or</w:t>
            </w:r>
          </w:p>
          <w:p w14:paraId="0ABD6EE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4EDF760" w14:textId="77777777" w:rsidR="00922DA5" w:rsidRPr="008B0552" w:rsidRDefault="00922DA5" w:rsidP="00922DA5"/>
        </w:tc>
      </w:tr>
      <w:tr w:rsidR="00922DA5" w:rsidRPr="008B0552" w14:paraId="20DC2AF9"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5AD03A" w14:textId="629A142E" w:rsidR="00922DA5" w:rsidRPr="008B0552" w:rsidRDefault="00922DA5" w:rsidP="00922DA5">
            <w:pPr>
              <w:rPr>
                <w:b w:val="0"/>
                <w:bCs w:val="0"/>
              </w:rPr>
            </w:pPr>
            <w:r w:rsidRPr="008B0552">
              <w:t>3908</w:t>
            </w:r>
            <w:r>
              <w:t xml:space="preserve"> to </w:t>
            </w:r>
            <w:r w:rsidRPr="008B0552">
              <w:t>3909</w:t>
            </w:r>
          </w:p>
          <w:p w14:paraId="11657A98" w14:textId="7B936EE2"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D1CD5AF" w14:textId="77777777" w:rsidR="00922DA5" w:rsidRPr="008B0552" w:rsidRDefault="00922DA5" w:rsidP="00922DA5"/>
        </w:tc>
        <w:tc>
          <w:tcPr>
            <w:tcW w:w="2835" w:type="dxa"/>
          </w:tcPr>
          <w:p w14:paraId="563E8AD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386051A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229A32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64D214" w14:textId="77777777" w:rsidR="00922DA5" w:rsidRPr="008B0552" w:rsidRDefault="00922DA5" w:rsidP="00922DA5"/>
        </w:tc>
      </w:tr>
      <w:tr w:rsidR="00922DA5" w:rsidRPr="008B0552" w14:paraId="052736CF"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9D7A98" w14:textId="7762C207" w:rsidR="00922DA5" w:rsidRPr="008B0552" w:rsidRDefault="00922DA5" w:rsidP="00922DA5">
            <w:pPr>
              <w:rPr>
                <w:b w:val="0"/>
                <w:bCs w:val="0"/>
              </w:rPr>
            </w:pPr>
            <w:r w:rsidRPr="008B0552">
              <w:lastRenderedPageBreak/>
              <w:t>3913</w:t>
            </w:r>
          </w:p>
          <w:p w14:paraId="7A623619" w14:textId="634724EB"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4C2508C" w14:textId="77777777" w:rsidR="00922DA5" w:rsidRPr="008B0552" w:rsidRDefault="00922DA5" w:rsidP="00922DA5"/>
        </w:tc>
        <w:tc>
          <w:tcPr>
            <w:tcW w:w="2835" w:type="dxa"/>
          </w:tcPr>
          <w:p w14:paraId="4D98E14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7D063EA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39E3D7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8A821D9" w14:textId="77777777" w:rsidR="00922DA5" w:rsidRPr="008B0552" w:rsidRDefault="00922DA5" w:rsidP="00922DA5"/>
        </w:tc>
      </w:tr>
      <w:tr w:rsidR="00922DA5" w:rsidRPr="008B0552" w14:paraId="51E0197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AA4232" w14:textId="2C2216C0" w:rsidR="00922DA5" w:rsidRPr="008B0552" w:rsidRDefault="00922DA5" w:rsidP="00922DA5">
            <w:pPr>
              <w:rPr>
                <w:b w:val="0"/>
                <w:bCs w:val="0"/>
              </w:rPr>
            </w:pPr>
            <w:r w:rsidRPr="008B0552">
              <w:t>3915-3917</w:t>
            </w:r>
          </w:p>
          <w:p w14:paraId="4BA44FEB" w14:textId="4E1D1D69"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99ADA3C" w14:textId="77777777" w:rsidR="00922DA5" w:rsidRPr="008B0552" w:rsidRDefault="00922DA5" w:rsidP="00922DA5"/>
        </w:tc>
        <w:tc>
          <w:tcPr>
            <w:tcW w:w="2835" w:type="dxa"/>
          </w:tcPr>
          <w:p w14:paraId="44B3374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2A5C152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9A35C4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178F44" w14:textId="77777777" w:rsidR="00922DA5" w:rsidRPr="008B0552" w:rsidRDefault="00922DA5" w:rsidP="00922DA5"/>
        </w:tc>
      </w:tr>
      <w:tr w:rsidR="00922DA5" w:rsidRPr="008B0552" w14:paraId="7B89B18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653ECA" w14:textId="27A0E79B" w:rsidR="00922DA5" w:rsidRPr="008B0552" w:rsidRDefault="00922DA5" w:rsidP="00922DA5">
            <w:pPr>
              <w:rPr>
                <w:b w:val="0"/>
                <w:bCs w:val="0"/>
              </w:rPr>
            </w:pPr>
            <w:r w:rsidRPr="008B0552">
              <w:lastRenderedPageBreak/>
              <w:t>3920</w:t>
            </w:r>
            <w:r>
              <w:t xml:space="preserve"> to </w:t>
            </w:r>
            <w:r w:rsidRPr="008B0552">
              <w:t>3922</w:t>
            </w:r>
          </w:p>
          <w:p w14:paraId="7B26B46E" w14:textId="2871BDF9"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6E4D321" w14:textId="77777777" w:rsidR="00922DA5" w:rsidRPr="008B0552" w:rsidRDefault="00922DA5" w:rsidP="00922DA5"/>
        </w:tc>
        <w:tc>
          <w:tcPr>
            <w:tcW w:w="2835" w:type="dxa"/>
          </w:tcPr>
          <w:p w14:paraId="6384538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668476B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2CC530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39A24FB" w14:textId="77777777" w:rsidR="00922DA5" w:rsidRPr="008B0552" w:rsidRDefault="00922DA5" w:rsidP="00922DA5"/>
        </w:tc>
      </w:tr>
      <w:tr w:rsidR="00922DA5" w:rsidRPr="008B0552" w14:paraId="12E9DE09" w14:textId="183804C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E2842D3" w14:textId="3C971478" w:rsidR="00922DA5" w:rsidRPr="008B0552" w:rsidRDefault="00922DA5" w:rsidP="00922DA5">
            <w:r w:rsidRPr="008B0552">
              <w:t>3924</w:t>
            </w:r>
            <w:r>
              <w:t xml:space="preserve"> to</w:t>
            </w:r>
            <w:r w:rsidRPr="008B0552">
              <w:t xml:space="preserve"> 3926</w:t>
            </w:r>
          </w:p>
        </w:tc>
        <w:tc>
          <w:tcPr>
            <w:cnfStyle w:val="000010000000" w:firstRow="0" w:lastRow="0" w:firstColumn="0" w:lastColumn="0" w:oddVBand="1" w:evenVBand="0" w:oddHBand="0" w:evenHBand="0" w:firstRowFirstColumn="0" w:firstRowLastColumn="0" w:lastRowFirstColumn="0" w:lastRowLastColumn="0"/>
            <w:tcW w:w="2835" w:type="dxa"/>
          </w:tcPr>
          <w:p w14:paraId="59985D10" w14:textId="77777777" w:rsidR="00922DA5" w:rsidRPr="008B0552" w:rsidRDefault="00922DA5" w:rsidP="00922DA5"/>
        </w:tc>
        <w:tc>
          <w:tcPr>
            <w:tcW w:w="2835" w:type="dxa"/>
          </w:tcPr>
          <w:p w14:paraId="4537026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6A652B1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6324E1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81B22A7" w14:textId="77777777" w:rsidR="00922DA5" w:rsidRPr="008B0552" w:rsidRDefault="00922DA5" w:rsidP="00922DA5"/>
        </w:tc>
      </w:tr>
      <w:tr w:rsidR="00922DA5" w:rsidRPr="008B0552" w14:paraId="124A6AC3" w14:textId="040D1F8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F7BC6A" w14:textId="77777777" w:rsidR="00922DA5" w:rsidRPr="008B0552" w:rsidRDefault="00922DA5" w:rsidP="00922DA5">
            <w:r w:rsidRPr="008B0552">
              <w:t>ex Chapter 40</w:t>
            </w:r>
          </w:p>
        </w:tc>
        <w:tc>
          <w:tcPr>
            <w:cnfStyle w:val="000010000000" w:firstRow="0" w:lastRow="0" w:firstColumn="0" w:lastColumn="0" w:oddVBand="1" w:evenVBand="0" w:oddHBand="0" w:evenHBand="0" w:firstRowFirstColumn="0" w:firstRowLastColumn="0" w:lastRowFirstColumn="0" w:lastRowLastColumn="0"/>
            <w:tcW w:w="2835" w:type="dxa"/>
          </w:tcPr>
          <w:p w14:paraId="2B03EA61" w14:textId="77777777" w:rsidR="00922DA5" w:rsidRPr="008B0552" w:rsidRDefault="00922DA5" w:rsidP="00922DA5">
            <w:r w:rsidRPr="008B0552">
              <w:t>Rubber and articles thereof; except for:</w:t>
            </w:r>
          </w:p>
        </w:tc>
        <w:tc>
          <w:tcPr>
            <w:tcW w:w="2835" w:type="dxa"/>
          </w:tcPr>
          <w:p w14:paraId="504343B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F8A5B7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9E49C3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67F8D76" w14:textId="77777777" w:rsidR="00922DA5" w:rsidRPr="008B0552" w:rsidRDefault="00922DA5" w:rsidP="00922DA5"/>
        </w:tc>
      </w:tr>
      <w:tr w:rsidR="00922DA5" w:rsidRPr="008B0552" w14:paraId="01C27EB2" w14:textId="66628E4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D42009" w14:textId="77777777" w:rsidR="00922DA5" w:rsidRPr="008B0552" w:rsidRDefault="00922DA5" w:rsidP="00922DA5">
            <w:r w:rsidRPr="008B0552">
              <w:lastRenderedPageBreak/>
              <w:t>4002.99</w:t>
            </w:r>
          </w:p>
        </w:tc>
        <w:tc>
          <w:tcPr>
            <w:cnfStyle w:val="000010000000" w:firstRow="0" w:lastRow="0" w:firstColumn="0" w:lastColumn="0" w:oddVBand="1" w:evenVBand="0" w:oddHBand="0" w:evenHBand="0" w:firstRowFirstColumn="0" w:firstRowLastColumn="0" w:lastRowFirstColumn="0" w:lastRowLastColumn="0"/>
            <w:tcW w:w="2835" w:type="dxa"/>
          </w:tcPr>
          <w:p w14:paraId="6CDDC41F" w14:textId="77777777" w:rsidR="00922DA5" w:rsidRPr="008B0552" w:rsidRDefault="00922DA5" w:rsidP="00922DA5">
            <w:r w:rsidRPr="008B0552">
              <w:t>Other Synthetic rubber and factice derived from oils, in primary forms or in plates, sheets or strip; mixtures of any product of heading 4001 with any product of this heading, in primary forms or in plates, sheets or strip</w:t>
            </w:r>
          </w:p>
        </w:tc>
        <w:tc>
          <w:tcPr>
            <w:tcW w:w="2835" w:type="dxa"/>
          </w:tcPr>
          <w:p w14:paraId="12B9C4B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7BBC3FD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FEB525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DFA2724" w14:textId="77777777" w:rsidR="00922DA5" w:rsidRPr="008B0552" w:rsidRDefault="00922DA5" w:rsidP="00922DA5"/>
        </w:tc>
      </w:tr>
      <w:tr w:rsidR="00922DA5" w:rsidRPr="008B0552" w14:paraId="3352A927" w14:textId="30BC83F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8310DD" w14:textId="77777777" w:rsidR="00922DA5" w:rsidRPr="008B0552" w:rsidRDefault="00922DA5" w:rsidP="00922DA5">
            <w:r w:rsidRPr="008B0552">
              <w:t>4010</w:t>
            </w:r>
          </w:p>
        </w:tc>
        <w:tc>
          <w:tcPr>
            <w:cnfStyle w:val="000010000000" w:firstRow="0" w:lastRow="0" w:firstColumn="0" w:lastColumn="0" w:oddVBand="1" w:evenVBand="0" w:oddHBand="0" w:evenHBand="0" w:firstRowFirstColumn="0" w:firstRowLastColumn="0" w:lastRowFirstColumn="0" w:lastRowLastColumn="0"/>
            <w:tcW w:w="2835" w:type="dxa"/>
          </w:tcPr>
          <w:p w14:paraId="482AA97B" w14:textId="77777777" w:rsidR="00922DA5" w:rsidRPr="008B0552" w:rsidRDefault="00922DA5" w:rsidP="00922DA5">
            <w:r w:rsidRPr="008B0552">
              <w:t>Conveyor or transmission belts or belting,</w:t>
            </w:r>
          </w:p>
        </w:tc>
        <w:tc>
          <w:tcPr>
            <w:tcW w:w="2835" w:type="dxa"/>
          </w:tcPr>
          <w:p w14:paraId="27B4B13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9FE990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740FDB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20811D" w14:textId="77777777" w:rsidR="00922DA5" w:rsidRPr="008B0552" w:rsidRDefault="00922DA5" w:rsidP="00922DA5"/>
        </w:tc>
      </w:tr>
      <w:tr w:rsidR="00922DA5" w:rsidRPr="008B0552" w14:paraId="744EDCA1" w14:textId="39060735"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301C2E" w14:textId="77777777" w:rsidR="00922DA5" w:rsidRPr="008B0552" w:rsidRDefault="00922DA5" w:rsidP="00922DA5">
            <w:r w:rsidRPr="008B0552">
              <w:t>4012</w:t>
            </w:r>
          </w:p>
        </w:tc>
        <w:tc>
          <w:tcPr>
            <w:cnfStyle w:val="000010000000" w:firstRow="0" w:lastRow="0" w:firstColumn="0" w:lastColumn="0" w:oddVBand="1" w:evenVBand="0" w:oddHBand="0" w:evenHBand="0" w:firstRowFirstColumn="0" w:firstRowLastColumn="0" w:lastRowFirstColumn="0" w:lastRowLastColumn="0"/>
            <w:tcW w:w="2835" w:type="dxa"/>
          </w:tcPr>
          <w:p w14:paraId="21B5D07A" w14:textId="77777777" w:rsidR="00922DA5" w:rsidRPr="008B0552" w:rsidRDefault="00922DA5" w:rsidP="00922DA5">
            <w:r w:rsidRPr="008B0552">
              <w:t>Retreaded or used pneumatic tyres of rubber; solid or cushion tyres, tyre treads and tyre flaps, of rubber:</w:t>
            </w:r>
          </w:p>
        </w:tc>
        <w:tc>
          <w:tcPr>
            <w:tcW w:w="2835" w:type="dxa"/>
          </w:tcPr>
          <w:p w14:paraId="570BA1E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74F55A5" w14:textId="77777777" w:rsidR="00922DA5" w:rsidRPr="008B0552" w:rsidRDefault="00922DA5" w:rsidP="00922DA5"/>
        </w:tc>
      </w:tr>
      <w:tr w:rsidR="00922DA5" w:rsidRPr="008B0552" w14:paraId="2C354A44" w14:textId="7995692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72F1CB"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4B2C267" w14:textId="77777777" w:rsidR="00922DA5" w:rsidRPr="008B0552" w:rsidRDefault="00922DA5" w:rsidP="00922DA5">
            <w:r w:rsidRPr="008B0552">
              <w:t>–</w:t>
            </w:r>
            <w:r w:rsidRPr="008B0552">
              <w:tab/>
              <w:t>Retreaded pneumatic, solid or cushion tyres, of rubber</w:t>
            </w:r>
          </w:p>
        </w:tc>
        <w:tc>
          <w:tcPr>
            <w:tcW w:w="2835" w:type="dxa"/>
          </w:tcPr>
          <w:p w14:paraId="78D8B21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Retreading of used tyres</w:t>
            </w:r>
          </w:p>
        </w:tc>
        <w:tc>
          <w:tcPr>
            <w:cnfStyle w:val="000010000000" w:firstRow="0" w:lastRow="0" w:firstColumn="0" w:lastColumn="0" w:oddVBand="1" w:evenVBand="0" w:oddHBand="0" w:evenHBand="0" w:firstRowFirstColumn="0" w:firstRowLastColumn="0" w:lastRowFirstColumn="0" w:lastRowLastColumn="0"/>
            <w:tcW w:w="1791" w:type="dxa"/>
          </w:tcPr>
          <w:p w14:paraId="73F0625F" w14:textId="77777777" w:rsidR="00922DA5" w:rsidRPr="008B0552" w:rsidRDefault="00922DA5" w:rsidP="00922DA5"/>
        </w:tc>
      </w:tr>
      <w:tr w:rsidR="00922DA5" w:rsidRPr="008B0552" w14:paraId="4A5F8DC3" w14:textId="67FAC8ED"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E5A2355"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30A7162" w14:textId="77777777" w:rsidR="00922DA5" w:rsidRPr="008B0552" w:rsidRDefault="00922DA5" w:rsidP="00922DA5">
            <w:r w:rsidRPr="008B0552">
              <w:t>–</w:t>
            </w:r>
            <w:r w:rsidRPr="008B0552">
              <w:tab/>
              <w:t>Other</w:t>
            </w:r>
          </w:p>
        </w:tc>
        <w:tc>
          <w:tcPr>
            <w:tcW w:w="2835" w:type="dxa"/>
          </w:tcPr>
          <w:p w14:paraId="22ACA00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those of headings 4011 and 4012</w:t>
            </w:r>
          </w:p>
          <w:p w14:paraId="53842E2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0EC0A9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AFB1407" w14:textId="77777777" w:rsidR="00922DA5" w:rsidRPr="008B0552" w:rsidRDefault="00922DA5" w:rsidP="00922DA5"/>
        </w:tc>
      </w:tr>
      <w:tr w:rsidR="00922DA5" w:rsidRPr="008B0552" w14:paraId="4DDBD9D5" w14:textId="2D3C018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CE472F" w14:textId="77777777" w:rsidR="00922DA5" w:rsidRPr="008B0552" w:rsidRDefault="00922DA5" w:rsidP="00922DA5">
            <w:r w:rsidRPr="008B0552">
              <w:t>ex Chapter 41</w:t>
            </w:r>
          </w:p>
        </w:tc>
        <w:tc>
          <w:tcPr>
            <w:cnfStyle w:val="000010000000" w:firstRow="0" w:lastRow="0" w:firstColumn="0" w:lastColumn="0" w:oddVBand="1" w:evenVBand="0" w:oddHBand="0" w:evenHBand="0" w:firstRowFirstColumn="0" w:firstRowLastColumn="0" w:lastRowFirstColumn="0" w:lastRowLastColumn="0"/>
            <w:tcW w:w="2835" w:type="dxa"/>
          </w:tcPr>
          <w:p w14:paraId="5A8DABA4" w14:textId="77777777" w:rsidR="00922DA5" w:rsidRPr="008B0552" w:rsidRDefault="00922DA5" w:rsidP="00922DA5">
            <w:r w:rsidRPr="008B0552">
              <w:t>Raw hides and skins (other than furskins) and leather; except for:</w:t>
            </w:r>
          </w:p>
        </w:tc>
        <w:tc>
          <w:tcPr>
            <w:tcW w:w="2835" w:type="dxa"/>
          </w:tcPr>
          <w:p w14:paraId="07FE9D0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1429C1" w14:textId="77777777" w:rsidR="00922DA5" w:rsidRPr="008B0552" w:rsidRDefault="00922DA5" w:rsidP="00922DA5"/>
        </w:tc>
      </w:tr>
      <w:tr w:rsidR="00922DA5" w:rsidRPr="008B0552" w14:paraId="4715F82F" w14:textId="0A92BF6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A9F30A" w14:textId="77777777" w:rsidR="00922DA5" w:rsidRPr="008B0552" w:rsidRDefault="00922DA5" w:rsidP="00922DA5">
            <w:r w:rsidRPr="008B0552">
              <w:lastRenderedPageBreak/>
              <w:t>4101 to 4103</w:t>
            </w:r>
          </w:p>
        </w:tc>
        <w:tc>
          <w:tcPr>
            <w:cnfStyle w:val="000010000000" w:firstRow="0" w:lastRow="0" w:firstColumn="0" w:lastColumn="0" w:oddVBand="1" w:evenVBand="0" w:oddHBand="0" w:evenHBand="0" w:firstRowFirstColumn="0" w:firstRowLastColumn="0" w:lastRowFirstColumn="0" w:lastRowLastColumn="0"/>
            <w:tcW w:w="2835" w:type="dxa"/>
          </w:tcPr>
          <w:p w14:paraId="03DD95FC" w14:textId="77777777" w:rsidR="00922DA5" w:rsidRPr="008B0552" w:rsidRDefault="00922DA5" w:rsidP="00922DA5">
            <w:r w:rsidRPr="008B0552">
              <w:t>Raw hides and skins of bovine (including buffalo) or equine animals (fresh, or salted, dried, limed, pickled or otherwise preserved, but not tanned, parchment dressed or further prepared), whether or not dehaired or split; raw skins of sheep or lambs (fresh, or salted, dried, limed, pickled or otherwise preserved, but not tanned, parchment dressed or further prepared), whether or not with wool on or split, other than those excluded by Note 1(c) to Chapter 41; other raw hides and skins (fresh, or salted, dried, limed, pickled or otherwise preserved, but not tanned, parchment dressed or further prepared), whether or not dehaired or split, other than those excluded by Note 1(b) or 1(c) to Chapter 41</w:t>
            </w:r>
          </w:p>
        </w:tc>
        <w:tc>
          <w:tcPr>
            <w:tcW w:w="2835" w:type="dxa"/>
          </w:tcPr>
          <w:p w14:paraId="66CFA5B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AC5E102" w14:textId="77777777" w:rsidR="00922DA5" w:rsidRPr="008B0552" w:rsidRDefault="00922DA5" w:rsidP="00922DA5"/>
        </w:tc>
      </w:tr>
      <w:tr w:rsidR="00922DA5" w:rsidRPr="008B0552" w14:paraId="4BC67405" w14:textId="5455D69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A2F09B" w14:textId="77777777" w:rsidR="00922DA5" w:rsidRPr="008B0552" w:rsidRDefault="00922DA5" w:rsidP="00922DA5">
            <w:r w:rsidRPr="008B0552">
              <w:t>4104 to 4106</w:t>
            </w:r>
          </w:p>
        </w:tc>
        <w:tc>
          <w:tcPr>
            <w:cnfStyle w:val="000010000000" w:firstRow="0" w:lastRow="0" w:firstColumn="0" w:lastColumn="0" w:oddVBand="1" w:evenVBand="0" w:oddHBand="0" w:evenHBand="0" w:firstRowFirstColumn="0" w:firstRowLastColumn="0" w:lastRowFirstColumn="0" w:lastRowLastColumn="0"/>
            <w:tcW w:w="2835" w:type="dxa"/>
          </w:tcPr>
          <w:p w14:paraId="43F5559B" w14:textId="77777777" w:rsidR="00922DA5" w:rsidRPr="008B0552" w:rsidRDefault="00922DA5" w:rsidP="00922DA5">
            <w:r w:rsidRPr="008B0552">
              <w:t>Tanned or crust hides and skins, without wool or hair on, whether or not split, but not further prepared</w:t>
            </w:r>
          </w:p>
        </w:tc>
        <w:tc>
          <w:tcPr>
            <w:tcW w:w="2835" w:type="dxa"/>
          </w:tcPr>
          <w:p w14:paraId="35E1F95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Re-tanning of tanned or pre-tanned hides and skins of</w:t>
            </w:r>
          </w:p>
          <w:p w14:paraId="39277D3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sub-headings 4104 11, 4104 19, 4105 10, 4106 21, 4106 31 or</w:t>
            </w:r>
          </w:p>
          <w:p w14:paraId="3AFC3F9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4106 91</w:t>
            </w:r>
          </w:p>
          <w:p w14:paraId="7A2040B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25ED96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C16B9B8" w14:textId="77777777" w:rsidR="00922DA5" w:rsidRPr="008B0552" w:rsidRDefault="00922DA5" w:rsidP="00922DA5"/>
        </w:tc>
      </w:tr>
      <w:tr w:rsidR="00922DA5" w:rsidRPr="008B0552" w14:paraId="271076DB"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18E0DC" w14:textId="0DCA877C" w:rsidR="00922DA5" w:rsidRPr="008B0552" w:rsidRDefault="00922DA5" w:rsidP="00922DA5">
            <w:pPr>
              <w:rPr>
                <w:b w:val="0"/>
                <w:bCs w:val="0"/>
              </w:rPr>
            </w:pPr>
            <w:r w:rsidRPr="008B0552">
              <w:lastRenderedPageBreak/>
              <w:t>4107</w:t>
            </w:r>
          </w:p>
          <w:p w14:paraId="6A77162F" w14:textId="3DAC6BA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59B071A" w14:textId="77777777" w:rsidR="00922DA5" w:rsidRPr="008B0552" w:rsidRDefault="00922DA5" w:rsidP="00922DA5">
            <w:r w:rsidRPr="008B0552">
              <w:t>Leather further prepared after tanning or crusting</w:t>
            </w:r>
          </w:p>
        </w:tc>
        <w:tc>
          <w:tcPr>
            <w:tcW w:w="2835" w:type="dxa"/>
          </w:tcPr>
          <w:p w14:paraId="576C5E3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sub-headings 4104 41, 4104 49,</w:t>
            </w:r>
          </w:p>
          <w:p w14:paraId="736741D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791" w:type="dxa"/>
          </w:tcPr>
          <w:p w14:paraId="5B56ABFA" w14:textId="77777777" w:rsidR="00922DA5" w:rsidRPr="008B0552" w:rsidRDefault="00922DA5" w:rsidP="00922DA5"/>
        </w:tc>
      </w:tr>
      <w:tr w:rsidR="00922DA5" w:rsidRPr="008B0552" w14:paraId="566DB60F" w14:textId="0EDFB7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D4411D" w14:textId="18588624" w:rsidR="00922DA5" w:rsidRPr="008B0552" w:rsidRDefault="00922DA5" w:rsidP="00922DA5">
            <w:r w:rsidRPr="008B0552">
              <w:t>4112</w:t>
            </w:r>
            <w:r>
              <w:t xml:space="preserve"> to </w:t>
            </w:r>
            <w:r w:rsidRPr="008B0552">
              <w:t>4113</w:t>
            </w:r>
          </w:p>
        </w:tc>
        <w:tc>
          <w:tcPr>
            <w:cnfStyle w:val="000010000000" w:firstRow="0" w:lastRow="0" w:firstColumn="0" w:lastColumn="0" w:oddVBand="1" w:evenVBand="0" w:oddHBand="0" w:evenHBand="0" w:firstRowFirstColumn="0" w:firstRowLastColumn="0" w:lastRowFirstColumn="0" w:lastRowLastColumn="0"/>
            <w:tcW w:w="2835" w:type="dxa"/>
          </w:tcPr>
          <w:p w14:paraId="23D29635" w14:textId="77777777" w:rsidR="00922DA5" w:rsidRPr="008B0552" w:rsidRDefault="00922DA5" w:rsidP="00922DA5">
            <w:r w:rsidRPr="008B0552">
              <w:t>Leather further prepared after tanning or crusting</w:t>
            </w:r>
          </w:p>
        </w:tc>
        <w:tc>
          <w:tcPr>
            <w:tcW w:w="2835" w:type="dxa"/>
          </w:tcPr>
          <w:p w14:paraId="60D92A3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sub-headings 4104 41, 4104 49,</w:t>
            </w:r>
          </w:p>
          <w:p w14:paraId="0635BBA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791" w:type="dxa"/>
          </w:tcPr>
          <w:p w14:paraId="3794C25B" w14:textId="77777777" w:rsidR="00922DA5" w:rsidRPr="008B0552" w:rsidRDefault="00922DA5" w:rsidP="00922DA5"/>
        </w:tc>
      </w:tr>
      <w:tr w:rsidR="00922DA5" w:rsidRPr="008B0552" w14:paraId="4C008735" w14:textId="60F0E43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EE51F6" w14:textId="77777777" w:rsidR="00922DA5" w:rsidRPr="008B0552" w:rsidRDefault="00922DA5" w:rsidP="00922DA5">
            <w:r w:rsidRPr="008B0552">
              <w:t>Chapter 42</w:t>
            </w:r>
          </w:p>
        </w:tc>
        <w:tc>
          <w:tcPr>
            <w:cnfStyle w:val="000010000000" w:firstRow="0" w:lastRow="0" w:firstColumn="0" w:lastColumn="0" w:oddVBand="1" w:evenVBand="0" w:oddHBand="0" w:evenHBand="0" w:firstRowFirstColumn="0" w:firstRowLastColumn="0" w:lastRowFirstColumn="0" w:lastRowLastColumn="0"/>
            <w:tcW w:w="2835" w:type="dxa"/>
          </w:tcPr>
          <w:p w14:paraId="56CB3583" w14:textId="77777777" w:rsidR="00922DA5" w:rsidRPr="008B0552" w:rsidRDefault="00922DA5" w:rsidP="00922DA5">
            <w:r w:rsidRPr="008B0552">
              <w:t xml:space="preserve">Articles of leather; saddlery and harness; travel goods, handbags and similar containers; articles of animal gut (other than </w:t>
            </w:r>
            <w:proofErr w:type="gramStart"/>
            <w:r w:rsidRPr="008B0552">
              <w:t>silk worm</w:t>
            </w:r>
            <w:proofErr w:type="gramEnd"/>
            <w:r w:rsidRPr="008B0552">
              <w:t xml:space="preserve"> gut)</w:t>
            </w:r>
          </w:p>
        </w:tc>
        <w:tc>
          <w:tcPr>
            <w:tcW w:w="2835" w:type="dxa"/>
          </w:tcPr>
          <w:p w14:paraId="4CD0D90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0323A83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9F9B77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470E76F" w14:textId="77777777" w:rsidR="00922DA5" w:rsidRPr="008B0552" w:rsidRDefault="00922DA5" w:rsidP="00922DA5"/>
        </w:tc>
      </w:tr>
      <w:tr w:rsidR="00922DA5" w:rsidRPr="008B0552" w14:paraId="508E9866" w14:textId="4A6B36A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39E726" w14:textId="77777777" w:rsidR="00922DA5" w:rsidRPr="008B0552" w:rsidRDefault="00922DA5" w:rsidP="00922DA5">
            <w:r w:rsidRPr="008B0552">
              <w:t>ex Chapter 43</w:t>
            </w:r>
          </w:p>
        </w:tc>
        <w:tc>
          <w:tcPr>
            <w:cnfStyle w:val="000010000000" w:firstRow="0" w:lastRow="0" w:firstColumn="0" w:lastColumn="0" w:oddVBand="1" w:evenVBand="0" w:oddHBand="0" w:evenHBand="0" w:firstRowFirstColumn="0" w:firstRowLastColumn="0" w:lastRowFirstColumn="0" w:lastRowLastColumn="0"/>
            <w:tcW w:w="2835" w:type="dxa"/>
          </w:tcPr>
          <w:p w14:paraId="52654C9C" w14:textId="77777777" w:rsidR="00922DA5" w:rsidRPr="008B0552" w:rsidRDefault="00922DA5" w:rsidP="00922DA5">
            <w:r w:rsidRPr="008B0552">
              <w:t>Furskins and artificial fur; manufactures thereof; except for:</w:t>
            </w:r>
          </w:p>
        </w:tc>
        <w:tc>
          <w:tcPr>
            <w:tcW w:w="2835" w:type="dxa"/>
          </w:tcPr>
          <w:p w14:paraId="1338D22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05E378C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29CB31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1DBB9B" w14:textId="77777777" w:rsidR="00922DA5" w:rsidRPr="008B0552" w:rsidRDefault="00922DA5" w:rsidP="00922DA5"/>
        </w:tc>
      </w:tr>
      <w:tr w:rsidR="00922DA5" w:rsidRPr="008B0552" w14:paraId="7130020B" w14:textId="25B2EF9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795940" w14:textId="77777777" w:rsidR="00922DA5" w:rsidRPr="008B0552" w:rsidRDefault="00922DA5" w:rsidP="00922DA5">
            <w:r w:rsidRPr="008B0552">
              <w:lastRenderedPageBreak/>
              <w:t>4301</w:t>
            </w:r>
          </w:p>
        </w:tc>
        <w:tc>
          <w:tcPr>
            <w:cnfStyle w:val="000010000000" w:firstRow="0" w:lastRow="0" w:firstColumn="0" w:lastColumn="0" w:oddVBand="1" w:evenVBand="0" w:oddHBand="0" w:evenHBand="0" w:firstRowFirstColumn="0" w:firstRowLastColumn="0" w:lastRowFirstColumn="0" w:lastRowLastColumn="0"/>
            <w:tcW w:w="2835" w:type="dxa"/>
          </w:tcPr>
          <w:p w14:paraId="0F61AEB7" w14:textId="77777777" w:rsidR="00922DA5" w:rsidRPr="008B0552" w:rsidRDefault="00922DA5" w:rsidP="00922DA5">
            <w:r w:rsidRPr="008B0552">
              <w:t>Raw furskins (including heads, tails, paws and other pieces or cuttings, suitable for furrier's use), other than raw hides and skins of heading 4101, 4102 or 4103</w:t>
            </w:r>
          </w:p>
        </w:tc>
        <w:tc>
          <w:tcPr>
            <w:tcW w:w="2835" w:type="dxa"/>
          </w:tcPr>
          <w:p w14:paraId="31785A6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5C9E5C3B" w14:textId="77777777" w:rsidR="00922DA5" w:rsidRPr="008B0552" w:rsidRDefault="00922DA5" w:rsidP="00922DA5"/>
        </w:tc>
      </w:tr>
      <w:tr w:rsidR="00922DA5" w:rsidRPr="008B0552" w14:paraId="59FAE04D" w14:textId="42451E3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9CB52C9" w14:textId="77777777" w:rsidR="00922DA5" w:rsidRPr="008B0552" w:rsidRDefault="00922DA5" w:rsidP="00922DA5">
            <w:r w:rsidRPr="008B0552">
              <w:t>ex 4302</w:t>
            </w:r>
          </w:p>
        </w:tc>
        <w:tc>
          <w:tcPr>
            <w:cnfStyle w:val="000010000000" w:firstRow="0" w:lastRow="0" w:firstColumn="0" w:lastColumn="0" w:oddVBand="1" w:evenVBand="0" w:oddHBand="0" w:evenHBand="0" w:firstRowFirstColumn="0" w:firstRowLastColumn="0" w:lastRowFirstColumn="0" w:lastRowLastColumn="0"/>
            <w:tcW w:w="2835" w:type="dxa"/>
          </w:tcPr>
          <w:p w14:paraId="6833CD59" w14:textId="77777777" w:rsidR="00922DA5" w:rsidRPr="008B0552" w:rsidRDefault="00922DA5" w:rsidP="00922DA5">
            <w:r w:rsidRPr="008B0552">
              <w:t>Tanned or dressed furskins, assembled:</w:t>
            </w:r>
          </w:p>
        </w:tc>
        <w:tc>
          <w:tcPr>
            <w:tcW w:w="2835" w:type="dxa"/>
          </w:tcPr>
          <w:p w14:paraId="2659B17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A6366B" w14:textId="77777777" w:rsidR="00922DA5" w:rsidRPr="008B0552" w:rsidRDefault="00922DA5" w:rsidP="00922DA5"/>
        </w:tc>
      </w:tr>
      <w:tr w:rsidR="00922DA5" w:rsidRPr="008B0552" w14:paraId="42D8E55B" w14:textId="3382976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7BC64A"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0F72AFF8" w14:textId="77777777" w:rsidR="00922DA5" w:rsidRPr="008B0552" w:rsidRDefault="00922DA5" w:rsidP="00922DA5">
            <w:r w:rsidRPr="008B0552">
              <w:t>–</w:t>
            </w:r>
            <w:r w:rsidRPr="008B0552">
              <w:tab/>
              <w:t>Plates, crosses and similar forms</w:t>
            </w:r>
          </w:p>
        </w:tc>
        <w:tc>
          <w:tcPr>
            <w:tcW w:w="2835" w:type="dxa"/>
          </w:tcPr>
          <w:p w14:paraId="3DD5819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33F790C1" w14:textId="77777777" w:rsidR="00922DA5" w:rsidRPr="008B0552" w:rsidRDefault="00922DA5" w:rsidP="00922DA5"/>
        </w:tc>
      </w:tr>
      <w:tr w:rsidR="00922DA5" w:rsidRPr="008B0552" w14:paraId="2289B7EF" w14:textId="3B790E6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5E39EB1"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84B9C7B" w14:textId="77777777" w:rsidR="00922DA5" w:rsidRPr="008B0552" w:rsidRDefault="00922DA5" w:rsidP="00922DA5">
            <w:r w:rsidRPr="008B0552">
              <w:t>–</w:t>
            </w:r>
            <w:r w:rsidRPr="008B0552">
              <w:tab/>
              <w:t>Other</w:t>
            </w:r>
          </w:p>
        </w:tc>
        <w:tc>
          <w:tcPr>
            <w:tcW w:w="2835" w:type="dxa"/>
          </w:tcPr>
          <w:p w14:paraId="67BEECA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2E29B060" w14:textId="77777777" w:rsidR="00922DA5" w:rsidRPr="008B0552" w:rsidRDefault="00922DA5" w:rsidP="00922DA5"/>
        </w:tc>
      </w:tr>
      <w:tr w:rsidR="00922DA5" w:rsidRPr="008B0552" w14:paraId="2BD94BE2" w14:textId="1060268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620991" w14:textId="77777777" w:rsidR="00922DA5" w:rsidRPr="008B0552" w:rsidRDefault="00922DA5" w:rsidP="00922DA5">
            <w:r w:rsidRPr="008B0552">
              <w:t>4303</w:t>
            </w:r>
          </w:p>
        </w:tc>
        <w:tc>
          <w:tcPr>
            <w:cnfStyle w:val="000010000000" w:firstRow="0" w:lastRow="0" w:firstColumn="0" w:lastColumn="0" w:oddVBand="1" w:evenVBand="0" w:oddHBand="0" w:evenHBand="0" w:firstRowFirstColumn="0" w:firstRowLastColumn="0" w:lastRowFirstColumn="0" w:lastRowLastColumn="0"/>
            <w:tcW w:w="2835" w:type="dxa"/>
          </w:tcPr>
          <w:p w14:paraId="0415CCEE" w14:textId="77777777" w:rsidR="00922DA5" w:rsidRPr="008B0552" w:rsidRDefault="00922DA5" w:rsidP="00922DA5">
            <w:r w:rsidRPr="008B0552">
              <w:t xml:space="preserve">Articles of apparel, clothing accessories and other articles of </w:t>
            </w:r>
            <w:proofErr w:type="spellStart"/>
            <w:r w:rsidRPr="008B0552">
              <w:t>furskin</w:t>
            </w:r>
            <w:proofErr w:type="spellEnd"/>
          </w:p>
        </w:tc>
        <w:tc>
          <w:tcPr>
            <w:tcW w:w="2835" w:type="dxa"/>
          </w:tcPr>
          <w:p w14:paraId="5363845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791" w:type="dxa"/>
          </w:tcPr>
          <w:p w14:paraId="53B1A4E3" w14:textId="77777777" w:rsidR="00922DA5" w:rsidRPr="008B0552" w:rsidRDefault="00922DA5" w:rsidP="00922DA5"/>
        </w:tc>
      </w:tr>
      <w:tr w:rsidR="00922DA5" w:rsidRPr="008B0552" w14:paraId="40DED5C1" w14:textId="610F6EA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3D2268" w14:textId="77777777" w:rsidR="00922DA5" w:rsidRPr="008B0552" w:rsidRDefault="00922DA5" w:rsidP="00922DA5">
            <w:r w:rsidRPr="008B0552">
              <w:t>ex Chapter 44</w:t>
            </w:r>
          </w:p>
        </w:tc>
        <w:tc>
          <w:tcPr>
            <w:cnfStyle w:val="000010000000" w:firstRow="0" w:lastRow="0" w:firstColumn="0" w:lastColumn="0" w:oddVBand="1" w:evenVBand="0" w:oddHBand="0" w:evenHBand="0" w:firstRowFirstColumn="0" w:firstRowLastColumn="0" w:lastRowFirstColumn="0" w:lastRowLastColumn="0"/>
            <w:tcW w:w="2835" w:type="dxa"/>
          </w:tcPr>
          <w:p w14:paraId="7D5DBA42" w14:textId="77777777" w:rsidR="00922DA5" w:rsidRPr="008B0552" w:rsidRDefault="00922DA5" w:rsidP="00922DA5">
            <w:r w:rsidRPr="008B0552">
              <w:t>Wood and articles of wood; wood charcoal; except for:</w:t>
            </w:r>
          </w:p>
        </w:tc>
        <w:tc>
          <w:tcPr>
            <w:tcW w:w="2835" w:type="dxa"/>
          </w:tcPr>
          <w:p w14:paraId="0FBF64F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C90723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C7A0A0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141259" w14:textId="77777777" w:rsidR="00922DA5" w:rsidRPr="008B0552" w:rsidRDefault="00922DA5" w:rsidP="00922DA5"/>
        </w:tc>
      </w:tr>
      <w:tr w:rsidR="00922DA5" w:rsidRPr="008B0552" w14:paraId="3A1C7505" w14:textId="25109D7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BB1D96" w14:textId="77777777" w:rsidR="00922DA5" w:rsidRPr="008B0552" w:rsidRDefault="00922DA5" w:rsidP="00922DA5">
            <w:r w:rsidRPr="008B0552">
              <w:t>ex 4407</w:t>
            </w:r>
          </w:p>
        </w:tc>
        <w:tc>
          <w:tcPr>
            <w:cnfStyle w:val="000010000000" w:firstRow="0" w:lastRow="0" w:firstColumn="0" w:lastColumn="0" w:oddVBand="1" w:evenVBand="0" w:oddHBand="0" w:evenHBand="0" w:firstRowFirstColumn="0" w:firstRowLastColumn="0" w:lastRowFirstColumn="0" w:lastRowLastColumn="0"/>
            <w:tcW w:w="2835" w:type="dxa"/>
          </w:tcPr>
          <w:p w14:paraId="086AE07B" w14:textId="77777777" w:rsidR="00922DA5" w:rsidRPr="008B0552" w:rsidRDefault="00922DA5" w:rsidP="00922DA5">
            <w:r w:rsidRPr="008B0552">
              <w:t>Wood sawn or chipped lengthwise, sliced or peeled, of a thickness exceeding 6 mm, planed, sanded or end-jointed</w:t>
            </w:r>
          </w:p>
        </w:tc>
        <w:tc>
          <w:tcPr>
            <w:tcW w:w="2835" w:type="dxa"/>
          </w:tcPr>
          <w:p w14:paraId="0732921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09760D31" w14:textId="77777777" w:rsidR="00922DA5" w:rsidRPr="008B0552" w:rsidRDefault="00922DA5" w:rsidP="00922DA5"/>
        </w:tc>
      </w:tr>
      <w:tr w:rsidR="00922DA5" w:rsidRPr="008B0552" w14:paraId="3CAB1BE8" w14:textId="10E4C94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C21EC6" w14:textId="77777777" w:rsidR="00922DA5" w:rsidRPr="008B0552" w:rsidRDefault="00922DA5" w:rsidP="00922DA5">
            <w:r w:rsidRPr="008B0552">
              <w:lastRenderedPageBreak/>
              <w:t>ex 4408</w:t>
            </w:r>
          </w:p>
        </w:tc>
        <w:tc>
          <w:tcPr>
            <w:cnfStyle w:val="000010000000" w:firstRow="0" w:lastRow="0" w:firstColumn="0" w:lastColumn="0" w:oddVBand="1" w:evenVBand="0" w:oddHBand="0" w:evenHBand="0" w:firstRowFirstColumn="0" w:firstRowLastColumn="0" w:lastRowFirstColumn="0" w:lastRowLastColumn="0"/>
            <w:tcW w:w="2835" w:type="dxa"/>
          </w:tcPr>
          <w:p w14:paraId="62238997" w14:textId="77777777" w:rsidR="00922DA5" w:rsidRPr="008B0552" w:rsidRDefault="00922DA5" w:rsidP="00922DA5">
            <w:r w:rsidRPr="008B0552">
              <w:t>Sheets for veneering (including those obtained by slicing laminated wood) and for plywood, of a thickness not exceeding 6 mm, spliced, and other wood sawn lengthwise, sliced or peeled of a thickness not exceeding 6 mm, planed, sanded or end-jointed</w:t>
            </w:r>
          </w:p>
        </w:tc>
        <w:tc>
          <w:tcPr>
            <w:tcW w:w="2835" w:type="dxa"/>
          </w:tcPr>
          <w:p w14:paraId="086242D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 xml:space="preserve">Splicing, </w:t>
            </w:r>
            <w:proofErr w:type="spellStart"/>
            <w:r w:rsidRPr="008B0552">
              <w:t>planing</w:t>
            </w:r>
            <w:proofErr w:type="spellEnd"/>
            <w:r w:rsidRPr="008B0552">
              <w:t xml:space="preserve">, sanding or </w:t>
            </w:r>
            <w:proofErr w:type="spellStart"/>
            <w:r w:rsidRPr="008B0552">
              <w:t>endjointing</w:t>
            </w:r>
            <w:proofErr w:type="spellEnd"/>
          </w:p>
        </w:tc>
        <w:tc>
          <w:tcPr>
            <w:cnfStyle w:val="000010000000" w:firstRow="0" w:lastRow="0" w:firstColumn="0" w:lastColumn="0" w:oddVBand="1" w:evenVBand="0" w:oddHBand="0" w:evenHBand="0" w:firstRowFirstColumn="0" w:firstRowLastColumn="0" w:lastRowFirstColumn="0" w:lastRowLastColumn="0"/>
            <w:tcW w:w="1791" w:type="dxa"/>
          </w:tcPr>
          <w:p w14:paraId="340B40CD" w14:textId="77777777" w:rsidR="00922DA5" w:rsidRPr="008B0552" w:rsidRDefault="00922DA5" w:rsidP="00922DA5"/>
        </w:tc>
      </w:tr>
      <w:tr w:rsidR="00922DA5" w:rsidRPr="008B0552" w14:paraId="469E4C74"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6E457A" w14:textId="0CDA9DB6" w:rsidR="00922DA5" w:rsidRPr="008064BE" w:rsidRDefault="00922DA5" w:rsidP="00922DA5">
            <w:pPr>
              <w:rPr>
                <w:b w:val="0"/>
                <w:bCs w:val="0"/>
              </w:rPr>
            </w:pPr>
            <w:r w:rsidRPr="008B0552">
              <w:t>ex 4410</w:t>
            </w:r>
          </w:p>
        </w:tc>
        <w:tc>
          <w:tcPr>
            <w:cnfStyle w:val="000010000000" w:firstRow="0" w:lastRow="0" w:firstColumn="0" w:lastColumn="0" w:oddVBand="1" w:evenVBand="0" w:oddHBand="0" w:evenHBand="0" w:firstRowFirstColumn="0" w:firstRowLastColumn="0" w:lastRowFirstColumn="0" w:lastRowLastColumn="0"/>
            <w:tcW w:w="2835" w:type="dxa"/>
          </w:tcPr>
          <w:p w14:paraId="276C308A" w14:textId="77777777" w:rsidR="00922DA5" w:rsidRPr="008B0552" w:rsidRDefault="00922DA5" w:rsidP="00922DA5">
            <w:r w:rsidRPr="008B0552">
              <w:t>Beadings and mouldings, including moulded skirting and other moulded boards</w:t>
            </w:r>
          </w:p>
        </w:tc>
        <w:tc>
          <w:tcPr>
            <w:tcW w:w="2835" w:type="dxa"/>
          </w:tcPr>
          <w:p w14:paraId="7C8EE21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108482E5" w14:textId="77777777" w:rsidR="00922DA5" w:rsidRPr="008B0552" w:rsidRDefault="00922DA5" w:rsidP="00922DA5"/>
        </w:tc>
      </w:tr>
      <w:tr w:rsidR="00922DA5" w:rsidRPr="008B0552" w14:paraId="6DF3335D"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891C04" w14:textId="13CF2567" w:rsidR="00922DA5" w:rsidRPr="008064BE" w:rsidRDefault="00922DA5" w:rsidP="00922DA5">
            <w:pPr>
              <w:rPr>
                <w:b w:val="0"/>
                <w:bCs w:val="0"/>
              </w:rPr>
            </w:pPr>
            <w:r w:rsidRPr="008B0552">
              <w:t>ex 441</w:t>
            </w:r>
            <w:r>
              <w:t>1</w:t>
            </w:r>
          </w:p>
        </w:tc>
        <w:tc>
          <w:tcPr>
            <w:cnfStyle w:val="000010000000" w:firstRow="0" w:lastRow="0" w:firstColumn="0" w:lastColumn="0" w:oddVBand="1" w:evenVBand="0" w:oddHBand="0" w:evenHBand="0" w:firstRowFirstColumn="0" w:firstRowLastColumn="0" w:lastRowFirstColumn="0" w:lastRowLastColumn="0"/>
            <w:tcW w:w="2835" w:type="dxa"/>
          </w:tcPr>
          <w:p w14:paraId="6204B23F" w14:textId="77777777" w:rsidR="00922DA5" w:rsidRPr="008B0552" w:rsidRDefault="00922DA5" w:rsidP="00922DA5">
            <w:r w:rsidRPr="008B0552">
              <w:t>Beadings and mouldings, including moulded skirting and other moulded boards</w:t>
            </w:r>
          </w:p>
        </w:tc>
        <w:tc>
          <w:tcPr>
            <w:tcW w:w="2835" w:type="dxa"/>
          </w:tcPr>
          <w:p w14:paraId="6937113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009BA41A" w14:textId="77777777" w:rsidR="00922DA5" w:rsidRPr="008B0552" w:rsidRDefault="00922DA5" w:rsidP="00922DA5"/>
        </w:tc>
      </w:tr>
      <w:tr w:rsidR="00922DA5" w:rsidRPr="008B0552" w14:paraId="3968478D"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A8AC4E" w14:textId="2BC911A3" w:rsidR="00922DA5" w:rsidRPr="008064BE" w:rsidRDefault="00922DA5" w:rsidP="00922DA5">
            <w:pPr>
              <w:rPr>
                <w:b w:val="0"/>
                <w:bCs w:val="0"/>
              </w:rPr>
            </w:pPr>
            <w:r w:rsidRPr="008B0552">
              <w:t>ex 441</w:t>
            </w:r>
            <w:r>
              <w:t>2</w:t>
            </w:r>
          </w:p>
        </w:tc>
        <w:tc>
          <w:tcPr>
            <w:cnfStyle w:val="000010000000" w:firstRow="0" w:lastRow="0" w:firstColumn="0" w:lastColumn="0" w:oddVBand="1" w:evenVBand="0" w:oddHBand="0" w:evenHBand="0" w:firstRowFirstColumn="0" w:firstRowLastColumn="0" w:lastRowFirstColumn="0" w:lastRowLastColumn="0"/>
            <w:tcW w:w="2835" w:type="dxa"/>
          </w:tcPr>
          <w:p w14:paraId="2AE719BC" w14:textId="77777777" w:rsidR="00922DA5" w:rsidRPr="008B0552" w:rsidRDefault="00922DA5" w:rsidP="00922DA5">
            <w:r w:rsidRPr="008B0552">
              <w:t>Beadings and mouldings, including moulded skirting and other moulded boards</w:t>
            </w:r>
          </w:p>
        </w:tc>
        <w:tc>
          <w:tcPr>
            <w:tcW w:w="2835" w:type="dxa"/>
          </w:tcPr>
          <w:p w14:paraId="7ED2FC4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7F2494AA" w14:textId="77777777" w:rsidR="00922DA5" w:rsidRPr="008B0552" w:rsidRDefault="00922DA5" w:rsidP="00922DA5"/>
        </w:tc>
      </w:tr>
      <w:tr w:rsidR="00922DA5" w:rsidRPr="008B0552" w14:paraId="720D671D" w14:textId="2EC1CA4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16B298" w14:textId="52ECDDD8" w:rsidR="00922DA5" w:rsidRPr="008064BE" w:rsidRDefault="00922DA5" w:rsidP="00922DA5">
            <w:pPr>
              <w:rPr>
                <w:b w:val="0"/>
                <w:bCs w:val="0"/>
              </w:rPr>
            </w:pPr>
            <w:r w:rsidRPr="008B0552">
              <w:t>ex 441</w:t>
            </w:r>
            <w:r>
              <w:t>3</w:t>
            </w:r>
          </w:p>
        </w:tc>
        <w:tc>
          <w:tcPr>
            <w:cnfStyle w:val="000010000000" w:firstRow="0" w:lastRow="0" w:firstColumn="0" w:lastColumn="0" w:oddVBand="1" w:evenVBand="0" w:oddHBand="0" w:evenHBand="0" w:firstRowFirstColumn="0" w:firstRowLastColumn="0" w:lastRowFirstColumn="0" w:lastRowLastColumn="0"/>
            <w:tcW w:w="2835" w:type="dxa"/>
          </w:tcPr>
          <w:p w14:paraId="15CE4285" w14:textId="77777777" w:rsidR="00922DA5" w:rsidRPr="008B0552" w:rsidRDefault="00922DA5" w:rsidP="00922DA5">
            <w:r w:rsidRPr="008B0552">
              <w:t>Beadings and mouldings, including moulded skirting and other moulded boards</w:t>
            </w:r>
          </w:p>
        </w:tc>
        <w:tc>
          <w:tcPr>
            <w:tcW w:w="2835" w:type="dxa"/>
          </w:tcPr>
          <w:p w14:paraId="24DA9ED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5B7A8692" w14:textId="77777777" w:rsidR="00922DA5" w:rsidRPr="008B0552" w:rsidRDefault="00922DA5" w:rsidP="00922DA5"/>
        </w:tc>
      </w:tr>
      <w:tr w:rsidR="00922DA5" w:rsidRPr="008B0552" w14:paraId="770F7D31" w14:textId="06897B6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36FAA5" w14:textId="77777777" w:rsidR="00922DA5" w:rsidRPr="008B0552" w:rsidRDefault="00922DA5" w:rsidP="00922DA5">
            <w:r w:rsidRPr="008B0552">
              <w:t>ex 4415</w:t>
            </w:r>
          </w:p>
        </w:tc>
        <w:tc>
          <w:tcPr>
            <w:cnfStyle w:val="000010000000" w:firstRow="0" w:lastRow="0" w:firstColumn="0" w:lastColumn="0" w:oddVBand="1" w:evenVBand="0" w:oddHBand="0" w:evenHBand="0" w:firstRowFirstColumn="0" w:firstRowLastColumn="0" w:lastRowFirstColumn="0" w:lastRowLastColumn="0"/>
            <w:tcW w:w="2835" w:type="dxa"/>
          </w:tcPr>
          <w:p w14:paraId="453A5A9E" w14:textId="77777777" w:rsidR="00922DA5" w:rsidRPr="008B0552" w:rsidRDefault="00922DA5" w:rsidP="00922DA5">
            <w:r w:rsidRPr="008B0552">
              <w:t>Packing cases, boxes, crates, drums and similar packings, of wood</w:t>
            </w:r>
          </w:p>
        </w:tc>
        <w:tc>
          <w:tcPr>
            <w:tcW w:w="2835" w:type="dxa"/>
          </w:tcPr>
          <w:p w14:paraId="6AB32E9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boards not cut to size</w:t>
            </w:r>
          </w:p>
        </w:tc>
        <w:tc>
          <w:tcPr>
            <w:cnfStyle w:val="000010000000" w:firstRow="0" w:lastRow="0" w:firstColumn="0" w:lastColumn="0" w:oddVBand="1" w:evenVBand="0" w:oddHBand="0" w:evenHBand="0" w:firstRowFirstColumn="0" w:firstRowLastColumn="0" w:lastRowFirstColumn="0" w:lastRowLastColumn="0"/>
            <w:tcW w:w="1791" w:type="dxa"/>
          </w:tcPr>
          <w:p w14:paraId="634F5177" w14:textId="77777777" w:rsidR="00922DA5" w:rsidRPr="008B0552" w:rsidRDefault="00922DA5" w:rsidP="00922DA5"/>
        </w:tc>
      </w:tr>
      <w:tr w:rsidR="00922DA5" w:rsidRPr="008B0552" w14:paraId="6D540BA7" w14:textId="74F52D8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842CA4C" w14:textId="77777777" w:rsidR="00922DA5" w:rsidRPr="008B0552" w:rsidRDefault="00922DA5" w:rsidP="00922DA5">
            <w:r w:rsidRPr="008B0552">
              <w:t>ex 4418</w:t>
            </w:r>
          </w:p>
        </w:tc>
        <w:tc>
          <w:tcPr>
            <w:cnfStyle w:val="000010000000" w:firstRow="0" w:lastRow="0" w:firstColumn="0" w:lastColumn="0" w:oddVBand="1" w:evenVBand="0" w:oddHBand="0" w:evenHBand="0" w:firstRowFirstColumn="0" w:firstRowLastColumn="0" w:lastRowFirstColumn="0" w:lastRowLastColumn="0"/>
            <w:tcW w:w="2835" w:type="dxa"/>
          </w:tcPr>
          <w:p w14:paraId="25578513" w14:textId="77777777" w:rsidR="00922DA5" w:rsidRPr="008B0552" w:rsidRDefault="00922DA5" w:rsidP="00922DA5">
            <w:r w:rsidRPr="008B0552">
              <w:t>–</w:t>
            </w:r>
            <w:r w:rsidRPr="008B0552">
              <w:tab/>
              <w:t>Builders' joinery and carpentry of wood</w:t>
            </w:r>
          </w:p>
        </w:tc>
        <w:tc>
          <w:tcPr>
            <w:tcW w:w="2835" w:type="dxa"/>
          </w:tcPr>
          <w:p w14:paraId="2998FDF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7CE07213" w14:textId="77777777" w:rsidR="00922DA5" w:rsidRPr="008B0552" w:rsidRDefault="00922DA5" w:rsidP="00922DA5"/>
        </w:tc>
      </w:tr>
      <w:tr w:rsidR="00922DA5" w:rsidRPr="008B0552" w14:paraId="4125D41B" w14:textId="4985419B"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C4FE979"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0BC9EB3" w14:textId="77777777" w:rsidR="00922DA5" w:rsidRPr="008B0552" w:rsidRDefault="00922DA5" w:rsidP="00922DA5">
            <w:r w:rsidRPr="008B0552">
              <w:t>–</w:t>
            </w:r>
            <w:r w:rsidRPr="008B0552">
              <w:tab/>
              <w:t>Beadings and mouldings</w:t>
            </w:r>
          </w:p>
        </w:tc>
        <w:tc>
          <w:tcPr>
            <w:tcW w:w="2835" w:type="dxa"/>
          </w:tcPr>
          <w:p w14:paraId="4F21076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1832B725" w14:textId="77777777" w:rsidR="00922DA5" w:rsidRPr="008B0552" w:rsidRDefault="00922DA5" w:rsidP="00922DA5"/>
        </w:tc>
      </w:tr>
      <w:tr w:rsidR="00922DA5" w:rsidRPr="008B0552" w14:paraId="549B77D7" w14:textId="6CA8C62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46F9E8" w14:textId="77777777" w:rsidR="00922DA5" w:rsidRPr="008B0552" w:rsidRDefault="00922DA5" w:rsidP="00922DA5">
            <w:r w:rsidRPr="008B0552">
              <w:t>ex 4421</w:t>
            </w:r>
          </w:p>
        </w:tc>
        <w:tc>
          <w:tcPr>
            <w:cnfStyle w:val="000010000000" w:firstRow="0" w:lastRow="0" w:firstColumn="0" w:lastColumn="0" w:oddVBand="1" w:evenVBand="0" w:oddHBand="0" w:evenHBand="0" w:firstRowFirstColumn="0" w:firstRowLastColumn="0" w:lastRowFirstColumn="0" w:lastRowLastColumn="0"/>
            <w:tcW w:w="2835" w:type="dxa"/>
          </w:tcPr>
          <w:p w14:paraId="34EE1AEA" w14:textId="77777777" w:rsidR="00922DA5" w:rsidRPr="008B0552" w:rsidRDefault="00922DA5" w:rsidP="00922DA5">
            <w:r w:rsidRPr="008B0552">
              <w:t>Match splints; wooden pegs or pins for footwear</w:t>
            </w:r>
          </w:p>
        </w:tc>
        <w:tc>
          <w:tcPr>
            <w:tcW w:w="2835" w:type="dxa"/>
          </w:tcPr>
          <w:p w14:paraId="2D8B507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791" w:type="dxa"/>
          </w:tcPr>
          <w:p w14:paraId="21C5C8F7" w14:textId="77777777" w:rsidR="00922DA5" w:rsidRPr="008B0552" w:rsidRDefault="00922DA5" w:rsidP="00922DA5"/>
        </w:tc>
      </w:tr>
      <w:tr w:rsidR="00922DA5" w:rsidRPr="008B0552" w14:paraId="67BD5DD6" w14:textId="3BBB71A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51684A" w14:textId="77777777" w:rsidR="00922DA5" w:rsidRPr="008B0552" w:rsidRDefault="00922DA5" w:rsidP="00922DA5">
            <w:r w:rsidRPr="008B0552">
              <w:lastRenderedPageBreak/>
              <w:t>ex Chapter 45</w:t>
            </w:r>
          </w:p>
        </w:tc>
        <w:tc>
          <w:tcPr>
            <w:cnfStyle w:val="000010000000" w:firstRow="0" w:lastRow="0" w:firstColumn="0" w:lastColumn="0" w:oddVBand="1" w:evenVBand="0" w:oddHBand="0" w:evenHBand="0" w:firstRowFirstColumn="0" w:firstRowLastColumn="0" w:lastRowFirstColumn="0" w:lastRowLastColumn="0"/>
            <w:tcW w:w="2835" w:type="dxa"/>
          </w:tcPr>
          <w:p w14:paraId="2D1AE262" w14:textId="77777777" w:rsidR="00922DA5" w:rsidRPr="008B0552" w:rsidRDefault="00922DA5" w:rsidP="00922DA5">
            <w:r w:rsidRPr="008B0552">
              <w:t>Cork and articles of cork; except for:</w:t>
            </w:r>
          </w:p>
        </w:tc>
        <w:tc>
          <w:tcPr>
            <w:tcW w:w="2835" w:type="dxa"/>
          </w:tcPr>
          <w:p w14:paraId="7B6B9B0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A28063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C82F9F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03661D" w14:textId="77777777" w:rsidR="00922DA5" w:rsidRPr="008B0552" w:rsidRDefault="00922DA5" w:rsidP="00922DA5"/>
        </w:tc>
      </w:tr>
      <w:tr w:rsidR="00922DA5" w:rsidRPr="008B0552" w14:paraId="3CA5531A" w14:textId="1A712F9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C5CF67" w14:textId="77777777" w:rsidR="00922DA5" w:rsidRPr="008B0552" w:rsidRDefault="00922DA5" w:rsidP="00922DA5">
            <w:r w:rsidRPr="008B0552">
              <w:t>4503</w:t>
            </w:r>
          </w:p>
        </w:tc>
        <w:tc>
          <w:tcPr>
            <w:cnfStyle w:val="000010000000" w:firstRow="0" w:lastRow="0" w:firstColumn="0" w:lastColumn="0" w:oddVBand="1" w:evenVBand="0" w:oddHBand="0" w:evenHBand="0" w:firstRowFirstColumn="0" w:firstRowLastColumn="0" w:lastRowFirstColumn="0" w:lastRowLastColumn="0"/>
            <w:tcW w:w="2835" w:type="dxa"/>
          </w:tcPr>
          <w:p w14:paraId="4DB29B80" w14:textId="77777777" w:rsidR="00922DA5" w:rsidRPr="008B0552" w:rsidRDefault="00922DA5" w:rsidP="00922DA5">
            <w:r w:rsidRPr="008B0552">
              <w:t>Articles of natural cork</w:t>
            </w:r>
          </w:p>
        </w:tc>
        <w:tc>
          <w:tcPr>
            <w:tcW w:w="2835" w:type="dxa"/>
          </w:tcPr>
          <w:p w14:paraId="58046BB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cork of heading 4501</w:t>
            </w:r>
          </w:p>
        </w:tc>
        <w:tc>
          <w:tcPr>
            <w:cnfStyle w:val="000010000000" w:firstRow="0" w:lastRow="0" w:firstColumn="0" w:lastColumn="0" w:oddVBand="1" w:evenVBand="0" w:oddHBand="0" w:evenHBand="0" w:firstRowFirstColumn="0" w:firstRowLastColumn="0" w:lastRowFirstColumn="0" w:lastRowLastColumn="0"/>
            <w:tcW w:w="1791" w:type="dxa"/>
          </w:tcPr>
          <w:p w14:paraId="033B9185" w14:textId="77777777" w:rsidR="00922DA5" w:rsidRPr="008B0552" w:rsidRDefault="00922DA5" w:rsidP="00922DA5"/>
        </w:tc>
      </w:tr>
      <w:tr w:rsidR="00922DA5" w:rsidRPr="008B0552" w14:paraId="76A1E2EC" w14:textId="1F4A50B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66EBA0" w14:textId="77777777" w:rsidR="00922DA5" w:rsidRPr="008B0552" w:rsidRDefault="00922DA5" w:rsidP="00922DA5">
            <w:r w:rsidRPr="008B0552">
              <w:t>Chapter 46</w:t>
            </w:r>
          </w:p>
        </w:tc>
        <w:tc>
          <w:tcPr>
            <w:cnfStyle w:val="000010000000" w:firstRow="0" w:lastRow="0" w:firstColumn="0" w:lastColumn="0" w:oddVBand="1" w:evenVBand="0" w:oddHBand="0" w:evenHBand="0" w:firstRowFirstColumn="0" w:firstRowLastColumn="0" w:lastRowFirstColumn="0" w:lastRowLastColumn="0"/>
            <w:tcW w:w="2835" w:type="dxa"/>
          </w:tcPr>
          <w:p w14:paraId="3B6A4326" w14:textId="77777777" w:rsidR="00922DA5" w:rsidRPr="008B0552" w:rsidRDefault="00922DA5" w:rsidP="00922DA5">
            <w:r w:rsidRPr="008B0552">
              <w:t>Manufactures of straw, of esparto or of other plaiting materials; basketware and wickerwork</w:t>
            </w:r>
          </w:p>
        </w:tc>
        <w:tc>
          <w:tcPr>
            <w:tcW w:w="2835" w:type="dxa"/>
          </w:tcPr>
          <w:p w14:paraId="769EE37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889443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509DE4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085010" w14:textId="77777777" w:rsidR="00922DA5" w:rsidRPr="008B0552" w:rsidRDefault="00922DA5" w:rsidP="00922DA5"/>
        </w:tc>
      </w:tr>
      <w:tr w:rsidR="00922DA5" w:rsidRPr="008B0552" w14:paraId="1ECB188C" w14:textId="36F4216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8B655B" w14:textId="77777777" w:rsidR="00922DA5" w:rsidRPr="008B0552" w:rsidRDefault="00922DA5" w:rsidP="00922DA5">
            <w:r w:rsidRPr="008B0552">
              <w:t>Chapter 47</w:t>
            </w:r>
          </w:p>
        </w:tc>
        <w:tc>
          <w:tcPr>
            <w:cnfStyle w:val="000010000000" w:firstRow="0" w:lastRow="0" w:firstColumn="0" w:lastColumn="0" w:oddVBand="1" w:evenVBand="0" w:oddHBand="0" w:evenHBand="0" w:firstRowFirstColumn="0" w:firstRowLastColumn="0" w:lastRowFirstColumn="0" w:lastRowLastColumn="0"/>
            <w:tcW w:w="2835" w:type="dxa"/>
          </w:tcPr>
          <w:p w14:paraId="6DBC2401" w14:textId="77777777" w:rsidR="00922DA5" w:rsidRPr="008B0552" w:rsidRDefault="00922DA5" w:rsidP="00922DA5">
            <w:r w:rsidRPr="008B0552">
              <w:t>Pulp of wood or of other fibrous cellulosic material; recovered (waste and scrap) paper or paperboard</w:t>
            </w:r>
          </w:p>
        </w:tc>
        <w:tc>
          <w:tcPr>
            <w:tcW w:w="2835" w:type="dxa"/>
          </w:tcPr>
          <w:p w14:paraId="65BE334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CC2CB0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7F4361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EB2FB22" w14:textId="77777777" w:rsidR="00922DA5" w:rsidRPr="008B0552" w:rsidRDefault="00922DA5" w:rsidP="00922DA5"/>
        </w:tc>
      </w:tr>
      <w:tr w:rsidR="00922DA5" w:rsidRPr="008B0552" w14:paraId="14C61134" w14:textId="435936E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797BB0" w14:textId="77777777" w:rsidR="00922DA5" w:rsidRPr="008B0552" w:rsidRDefault="00922DA5" w:rsidP="00922DA5">
            <w:r w:rsidRPr="008B0552">
              <w:t>Chapter 48</w:t>
            </w:r>
          </w:p>
        </w:tc>
        <w:tc>
          <w:tcPr>
            <w:cnfStyle w:val="000010000000" w:firstRow="0" w:lastRow="0" w:firstColumn="0" w:lastColumn="0" w:oddVBand="1" w:evenVBand="0" w:oddHBand="0" w:evenHBand="0" w:firstRowFirstColumn="0" w:firstRowLastColumn="0" w:lastRowFirstColumn="0" w:lastRowLastColumn="0"/>
            <w:tcW w:w="2835" w:type="dxa"/>
          </w:tcPr>
          <w:p w14:paraId="7F8AFE0D" w14:textId="77777777" w:rsidR="00922DA5" w:rsidRPr="008B0552" w:rsidRDefault="00922DA5" w:rsidP="00922DA5">
            <w:r w:rsidRPr="008B0552">
              <w:t>Paper and paperboard; articles of paper pulp, of paper or of paperboard</w:t>
            </w:r>
          </w:p>
        </w:tc>
        <w:tc>
          <w:tcPr>
            <w:tcW w:w="2835" w:type="dxa"/>
          </w:tcPr>
          <w:p w14:paraId="1241475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D59950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0B682D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09CC0F8" w14:textId="77777777" w:rsidR="00922DA5" w:rsidRPr="008B0552" w:rsidRDefault="00922DA5" w:rsidP="00922DA5"/>
        </w:tc>
      </w:tr>
      <w:tr w:rsidR="00922DA5" w:rsidRPr="008B0552" w14:paraId="7370C89F" w14:textId="28A3BD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12A82C" w14:textId="77777777" w:rsidR="00922DA5" w:rsidRPr="008B0552" w:rsidRDefault="00922DA5" w:rsidP="00922DA5">
            <w:r w:rsidRPr="008B0552">
              <w:lastRenderedPageBreak/>
              <w:t>Chapter 49</w:t>
            </w:r>
          </w:p>
        </w:tc>
        <w:tc>
          <w:tcPr>
            <w:cnfStyle w:val="000010000000" w:firstRow="0" w:lastRow="0" w:firstColumn="0" w:lastColumn="0" w:oddVBand="1" w:evenVBand="0" w:oddHBand="0" w:evenHBand="0" w:firstRowFirstColumn="0" w:firstRowLastColumn="0" w:lastRowFirstColumn="0" w:lastRowLastColumn="0"/>
            <w:tcW w:w="2835" w:type="dxa"/>
          </w:tcPr>
          <w:p w14:paraId="1CCA69B7" w14:textId="77777777" w:rsidR="00922DA5" w:rsidRPr="008B0552" w:rsidRDefault="00922DA5" w:rsidP="00922DA5">
            <w:r w:rsidRPr="008B0552">
              <w:t>Printed books, newspapers, pictures and other products of the printing industry; manuscripts, typescripts and plans</w:t>
            </w:r>
          </w:p>
        </w:tc>
        <w:tc>
          <w:tcPr>
            <w:tcW w:w="2835" w:type="dxa"/>
          </w:tcPr>
          <w:p w14:paraId="1C46612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3090C0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D20192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AF045C" w14:textId="77777777" w:rsidR="00922DA5" w:rsidRPr="008B0552" w:rsidRDefault="00922DA5" w:rsidP="00922DA5"/>
        </w:tc>
      </w:tr>
      <w:tr w:rsidR="00922DA5" w:rsidRPr="008B0552" w14:paraId="3FC7D57B" w14:textId="514717B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CD8076" w14:textId="77777777" w:rsidR="00922DA5" w:rsidRPr="008B0552" w:rsidRDefault="00922DA5" w:rsidP="00922DA5">
            <w:r w:rsidRPr="008B0552">
              <w:t>ex Chapter 50</w:t>
            </w:r>
          </w:p>
        </w:tc>
        <w:tc>
          <w:tcPr>
            <w:cnfStyle w:val="000010000000" w:firstRow="0" w:lastRow="0" w:firstColumn="0" w:lastColumn="0" w:oddVBand="1" w:evenVBand="0" w:oddHBand="0" w:evenHBand="0" w:firstRowFirstColumn="0" w:firstRowLastColumn="0" w:lastRowFirstColumn="0" w:lastRowLastColumn="0"/>
            <w:tcW w:w="2835" w:type="dxa"/>
          </w:tcPr>
          <w:p w14:paraId="0EC5FCB9" w14:textId="77777777" w:rsidR="00922DA5" w:rsidRPr="008B0552" w:rsidRDefault="00922DA5" w:rsidP="00922DA5">
            <w:r w:rsidRPr="008B0552">
              <w:t>Silk; except for:</w:t>
            </w:r>
          </w:p>
        </w:tc>
        <w:tc>
          <w:tcPr>
            <w:tcW w:w="2835" w:type="dxa"/>
          </w:tcPr>
          <w:p w14:paraId="5C7CEE1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F65763D" w14:textId="77777777" w:rsidR="00922DA5" w:rsidRPr="008B0552" w:rsidRDefault="00922DA5" w:rsidP="00922DA5"/>
        </w:tc>
      </w:tr>
      <w:tr w:rsidR="00922DA5" w:rsidRPr="008B0552" w14:paraId="5950B914" w14:textId="6275C2D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55AEB1" w14:textId="77777777" w:rsidR="00922DA5" w:rsidRPr="008B0552" w:rsidRDefault="00922DA5" w:rsidP="00922DA5">
            <w:r w:rsidRPr="008B0552">
              <w:t>ex 5003</w:t>
            </w:r>
          </w:p>
        </w:tc>
        <w:tc>
          <w:tcPr>
            <w:cnfStyle w:val="000010000000" w:firstRow="0" w:lastRow="0" w:firstColumn="0" w:lastColumn="0" w:oddVBand="1" w:evenVBand="0" w:oddHBand="0" w:evenHBand="0" w:firstRowFirstColumn="0" w:firstRowLastColumn="0" w:lastRowFirstColumn="0" w:lastRowLastColumn="0"/>
            <w:tcW w:w="2835" w:type="dxa"/>
          </w:tcPr>
          <w:p w14:paraId="221BA26E" w14:textId="77777777" w:rsidR="00922DA5" w:rsidRPr="008B0552" w:rsidRDefault="00922DA5" w:rsidP="00922DA5">
            <w:r w:rsidRPr="008B0552">
              <w:t>Silk waste (including cocoons unsuitable for reeling, yarn waste and garnetted stock), carded or combed</w:t>
            </w:r>
          </w:p>
        </w:tc>
        <w:tc>
          <w:tcPr>
            <w:tcW w:w="2835" w:type="dxa"/>
          </w:tcPr>
          <w:p w14:paraId="19331F9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Carding or combing of silk waste</w:t>
            </w:r>
          </w:p>
        </w:tc>
        <w:tc>
          <w:tcPr>
            <w:cnfStyle w:val="000010000000" w:firstRow="0" w:lastRow="0" w:firstColumn="0" w:lastColumn="0" w:oddVBand="1" w:evenVBand="0" w:oddHBand="0" w:evenHBand="0" w:firstRowFirstColumn="0" w:firstRowLastColumn="0" w:lastRowFirstColumn="0" w:lastRowLastColumn="0"/>
            <w:tcW w:w="1791" w:type="dxa"/>
          </w:tcPr>
          <w:p w14:paraId="5ABFE920" w14:textId="77777777" w:rsidR="00922DA5" w:rsidRPr="008B0552" w:rsidRDefault="00922DA5" w:rsidP="00922DA5"/>
        </w:tc>
      </w:tr>
      <w:tr w:rsidR="00922DA5" w:rsidRPr="008B0552" w14:paraId="6620A8AD"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5EC615" w14:textId="79DDAB5D" w:rsidR="00922DA5" w:rsidRPr="008B0552" w:rsidRDefault="00922DA5" w:rsidP="00922DA5">
            <w:r w:rsidRPr="008B0552">
              <w:t>5004</w:t>
            </w:r>
          </w:p>
        </w:tc>
        <w:tc>
          <w:tcPr>
            <w:cnfStyle w:val="000010000000" w:firstRow="0" w:lastRow="0" w:firstColumn="0" w:lastColumn="0" w:oddVBand="1" w:evenVBand="0" w:oddHBand="0" w:evenHBand="0" w:firstRowFirstColumn="0" w:firstRowLastColumn="0" w:lastRowFirstColumn="0" w:lastRowLastColumn="0"/>
            <w:tcW w:w="2835" w:type="dxa"/>
          </w:tcPr>
          <w:p w14:paraId="54E1D963" w14:textId="77777777" w:rsidR="00922DA5" w:rsidRPr="008B0552" w:rsidRDefault="00922DA5" w:rsidP="00922DA5">
            <w:r w:rsidRPr="008B0552">
              <w:t>Silk yarn and yarn spun from silk waste</w:t>
            </w:r>
          </w:p>
        </w:tc>
        <w:tc>
          <w:tcPr>
            <w:tcW w:w="2835" w:type="dxa"/>
          </w:tcPr>
          <w:p w14:paraId="775D88EC" w14:textId="6DEB05FA"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5A5ABD65" w14:textId="77777777" w:rsidR="00922DA5" w:rsidRPr="008B0552" w:rsidRDefault="00922DA5" w:rsidP="00922DA5"/>
        </w:tc>
      </w:tr>
      <w:tr w:rsidR="00922DA5" w:rsidRPr="008B0552" w14:paraId="2A451856"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BFDFC6" w14:textId="7A9980B1" w:rsidR="00922DA5" w:rsidRPr="008B0552" w:rsidRDefault="00922DA5" w:rsidP="00922DA5">
            <w:r w:rsidRPr="008B0552">
              <w:t>500</w:t>
            </w:r>
            <w:r>
              <w:t>5</w:t>
            </w:r>
          </w:p>
        </w:tc>
        <w:tc>
          <w:tcPr>
            <w:cnfStyle w:val="000010000000" w:firstRow="0" w:lastRow="0" w:firstColumn="0" w:lastColumn="0" w:oddVBand="1" w:evenVBand="0" w:oddHBand="0" w:evenHBand="0" w:firstRowFirstColumn="0" w:firstRowLastColumn="0" w:lastRowFirstColumn="0" w:lastRowLastColumn="0"/>
            <w:tcW w:w="2835" w:type="dxa"/>
          </w:tcPr>
          <w:p w14:paraId="6EF88039" w14:textId="77777777" w:rsidR="00922DA5" w:rsidRPr="008B0552" w:rsidRDefault="00922DA5" w:rsidP="00922DA5">
            <w:r w:rsidRPr="008B0552">
              <w:t>Silk yarn and yarn spun from silk waste</w:t>
            </w:r>
          </w:p>
        </w:tc>
        <w:tc>
          <w:tcPr>
            <w:tcW w:w="2835" w:type="dxa"/>
          </w:tcPr>
          <w:p w14:paraId="4E5C0DFB" w14:textId="6C513570"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3C913904" w14:textId="77777777" w:rsidR="00922DA5" w:rsidRPr="008B0552" w:rsidRDefault="00922DA5" w:rsidP="00922DA5"/>
        </w:tc>
      </w:tr>
      <w:tr w:rsidR="00922DA5" w:rsidRPr="008B0552" w14:paraId="10A821E8" w14:textId="0F5F4D9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18A6CF" w14:textId="77777777" w:rsidR="00922DA5" w:rsidRPr="008B0552" w:rsidRDefault="00922DA5" w:rsidP="00922DA5">
            <w:r w:rsidRPr="008B0552">
              <w:t>ex 5006</w:t>
            </w:r>
          </w:p>
        </w:tc>
        <w:tc>
          <w:tcPr>
            <w:cnfStyle w:val="000010000000" w:firstRow="0" w:lastRow="0" w:firstColumn="0" w:lastColumn="0" w:oddVBand="1" w:evenVBand="0" w:oddHBand="0" w:evenHBand="0" w:firstRowFirstColumn="0" w:firstRowLastColumn="0" w:lastRowFirstColumn="0" w:lastRowLastColumn="0"/>
            <w:tcW w:w="2835" w:type="dxa"/>
          </w:tcPr>
          <w:p w14:paraId="4BC4185C" w14:textId="77777777" w:rsidR="00922DA5" w:rsidRPr="008B0552" w:rsidRDefault="00922DA5" w:rsidP="00922DA5">
            <w:r w:rsidRPr="008B0552">
              <w:t>Silk yarn and yarn spun from silk waste</w:t>
            </w:r>
          </w:p>
        </w:tc>
        <w:tc>
          <w:tcPr>
            <w:tcW w:w="2835" w:type="dxa"/>
          </w:tcPr>
          <w:p w14:paraId="3CE74E00" w14:textId="027C0001"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56314378" w14:textId="77777777" w:rsidR="00922DA5" w:rsidRPr="008B0552" w:rsidRDefault="00922DA5" w:rsidP="00922DA5"/>
        </w:tc>
      </w:tr>
      <w:tr w:rsidR="00922DA5" w:rsidRPr="008B0552" w14:paraId="7F161940" w14:textId="3AF63EB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9BCF58" w14:textId="77777777" w:rsidR="00922DA5" w:rsidRPr="008B0552" w:rsidRDefault="00922DA5" w:rsidP="00922DA5">
            <w:r w:rsidRPr="008B0552">
              <w:lastRenderedPageBreak/>
              <w:t>5007</w:t>
            </w:r>
          </w:p>
        </w:tc>
        <w:tc>
          <w:tcPr>
            <w:cnfStyle w:val="000010000000" w:firstRow="0" w:lastRow="0" w:firstColumn="0" w:lastColumn="0" w:oddVBand="1" w:evenVBand="0" w:oddHBand="0" w:evenHBand="0" w:firstRowFirstColumn="0" w:firstRowLastColumn="0" w:lastRowFirstColumn="0" w:lastRowLastColumn="0"/>
            <w:tcW w:w="2835" w:type="dxa"/>
          </w:tcPr>
          <w:p w14:paraId="476E4C3E" w14:textId="77777777" w:rsidR="00922DA5" w:rsidRPr="008B0552" w:rsidRDefault="00922DA5" w:rsidP="00922DA5">
            <w:r w:rsidRPr="008B0552">
              <w:t>Woven fabrics of silk or of silk waste:</w:t>
            </w:r>
          </w:p>
          <w:p w14:paraId="6D6FC84D" w14:textId="77777777" w:rsidR="00922DA5" w:rsidRPr="008B0552" w:rsidRDefault="00922DA5" w:rsidP="00922DA5">
            <w:r w:rsidRPr="008B0552">
              <w:t>Incorporating rubber thread</w:t>
            </w:r>
          </w:p>
          <w:p w14:paraId="746433BF" w14:textId="77777777" w:rsidR="00922DA5" w:rsidRPr="008B0552" w:rsidRDefault="00922DA5" w:rsidP="00922DA5">
            <w:r w:rsidRPr="008B0552">
              <w:t>Other</w:t>
            </w:r>
          </w:p>
        </w:tc>
        <w:tc>
          <w:tcPr>
            <w:tcW w:w="2835" w:type="dxa"/>
          </w:tcPr>
          <w:p w14:paraId="4322174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or twisting, in each case accompanied by weaving</w:t>
            </w:r>
          </w:p>
          <w:p w14:paraId="0DE4DAF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FB1D29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w:t>
            </w:r>
          </w:p>
          <w:p w14:paraId="03E9751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2E3D41E7" w14:textId="2BD793A4"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D0D072" w14:textId="77777777" w:rsidR="00922DA5" w:rsidRPr="008B0552" w:rsidRDefault="00922DA5" w:rsidP="00922DA5"/>
        </w:tc>
      </w:tr>
      <w:tr w:rsidR="00922DA5" w:rsidRPr="008B0552" w14:paraId="54589C5F" w14:textId="4CD9505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2A0CC85" w14:textId="77777777" w:rsidR="00922DA5" w:rsidRPr="008B0552" w:rsidRDefault="00922DA5" w:rsidP="00922DA5">
            <w:r w:rsidRPr="008B0552">
              <w:t>ex Chapter 51</w:t>
            </w:r>
          </w:p>
        </w:tc>
        <w:tc>
          <w:tcPr>
            <w:cnfStyle w:val="000010000000" w:firstRow="0" w:lastRow="0" w:firstColumn="0" w:lastColumn="0" w:oddVBand="1" w:evenVBand="0" w:oddHBand="0" w:evenHBand="0" w:firstRowFirstColumn="0" w:firstRowLastColumn="0" w:lastRowFirstColumn="0" w:lastRowLastColumn="0"/>
            <w:tcW w:w="2835" w:type="dxa"/>
          </w:tcPr>
          <w:p w14:paraId="5DD2DE9C" w14:textId="77777777" w:rsidR="00922DA5" w:rsidRPr="008B0552" w:rsidRDefault="00922DA5" w:rsidP="00922DA5">
            <w:r w:rsidRPr="008B0552">
              <w:t>Wool, fine or coarse animal hair; horsehair yarn and woven fabric; except for:</w:t>
            </w:r>
          </w:p>
        </w:tc>
        <w:tc>
          <w:tcPr>
            <w:tcW w:w="2835" w:type="dxa"/>
          </w:tcPr>
          <w:p w14:paraId="7DB2EDC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EC433E" w14:textId="77777777" w:rsidR="00922DA5" w:rsidRPr="008B0552" w:rsidRDefault="00922DA5" w:rsidP="00922DA5"/>
        </w:tc>
      </w:tr>
      <w:tr w:rsidR="00922DA5" w:rsidRPr="008B0552" w14:paraId="06E094EE" w14:textId="4DDC845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73C173" w14:textId="77777777" w:rsidR="00922DA5" w:rsidRPr="008B0552" w:rsidRDefault="00922DA5" w:rsidP="00922DA5">
            <w:r w:rsidRPr="008B0552">
              <w:t>5106 to 5110</w:t>
            </w:r>
          </w:p>
        </w:tc>
        <w:tc>
          <w:tcPr>
            <w:cnfStyle w:val="000010000000" w:firstRow="0" w:lastRow="0" w:firstColumn="0" w:lastColumn="0" w:oddVBand="1" w:evenVBand="0" w:oddHBand="0" w:evenHBand="0" w:firstRowFirstColumn="0" w:firstRowLastColumn="0" w:lastRowFirstColumn="0" w:lastRowLastColumn="0"/>
            <w:tcW w:w="2835" w:type="dxa"/>
          </w:tcPr>
          <w:p w14:paraId="01D149EC" w14:textId="77777777" w:rsidR="00922DA5" w:rsidRPr="008B0552" w:rsidRDefault="00922DA5" w:rsidP="00922DA5">
            <w:r w:rsidRPr="008B0552">
              <w:t>Yarn of wool, of fine or coarse animal hair or of horsehair</w:t>
            </w:r>
          </w:p>
        </w:tc>
        <w:tc>
          <w:tcPr>
            <w:tcW w:w="2835" w:type="dxa"/>
          </w:tcPr>
          <w:p w14:paraId="550DA0D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1FCE60F1" w14:textId="77777777" w:rsidR="00922DA5" w:rsidRPr="008B0552" w:rsidRDefault="00922DA5" w:rsidP="00922DA5"/>
        </w:tc>
      </w:tr>
      <w:tr w:rsidR="00922DA5" w:rsidRPr="008B0552" w14:paraId="7E562854" w14:textId="4B69B4C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08A166" w14:textId="77777777" w:rsidR="00922DA5" w:rsidRPr="008B0552" w:rsidRDefault="00922DA5" w:rsidP="00922DA5">
            <w:r w:rsidRPr="008B0552">
              <w:lastRenderedPageBreak/>
              <w:t>5111 to 5113</w:t>
            </w:r>
          </w:p>
        </w:tc>
        <w:tc>
          <w:tcPr>
            <w:cnfStyle w:val="000010000000" w:firstRow="0" w:lastRow="0" w:firstColumn="0" w:lastColumn="0" w:oddVBand="1" w:evenVBand="0" w:oddHBand="0" w:evenHBand="0" w:firstRowFirstColumn="0" w:firstRowLastColumn="0" w:lastRowFirstColumn="0" w:lastRowLastColumn="0"/>
            <w:tcW w:w="2835" w:type="dxa"/>
          </w:tcPr>
          <w:p w14:paraId="492495EE" w14:textId="77777777" w:rsidR="00922DA5" w:rsidRPr="008B0552" w:rsidRDefault="00922DA5" w:rsidP="00922DA5">
            <w:r w:rsidRPr="008B0552">
              <w:t>Woven fabrics of wool, of fine or coarse animal hair or of horsehair:</w:t>
            </w:r>
          </w:p>
          <w:p w14:paraId="1B989711" w14:textId="77777777" w:rsidR="00922DA5" w:rsidRPr="008B0552" w:rsidRDefault="00922DA5" w:rsidP="00922DA5">
            <w:r w:rsidRPr="008B0552">
              <w:t>Incorporating rubber thread</w:t>
            </w:r>
          </w:p>
          <w:p w14:paraId="47E82537" w14:textId="77777777" w:rsidR="00922DA5" w:rsidRPr="008B0552" w:rsidRDefault="00922DA5" w:rsidP="00922DA5">
            <w:r w:rsidRPr="008B0552">
              <w:t>Other</w:t>
            </w:r>
          </w:p>
        </w:tc>
        <w:tc>
          <w:tcPr>
            <w:tcW w:w="2835" w:type="dxa"/>
          </w:tcPr>
          <w:p w14:paraId="2FE8981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0920179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F35657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w:t>
            </w:r>
          </w:p>
          <w:p w14:paraId="2E81E11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47A41F6B" w14:textId="0847D59F"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148E4C0" w14:textId="77777777" w:rsidR="00922DA5" w:rsidRPr="008B0552" w:rsidRDefault="00922DA5" w:rsidP="00922DA5"/>
        </w:tc>
      </w:tr>
      <w:tr w:rsidR="00922DA5" w:rsidRPr="008B0552" w14:paraId="5712133C" w14:textId="547C64E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1836F8" w14:textId="77777777" w:rsidR="00922DA5" w:rsidRPr="008B0552" w:rsidRDefault="00922DA5" w:rsidP="00922DA5">
            <w:r w:rsidRPr="008B0552">
              <w:t>ex Chapter 52</w:t>
            </w:r>
          </w:p>
        </w:tc>
        <w:tc>
          <w:tcPr>
            <w:cnfStyle w:val="000010000000" w:firstRow="0" w:lastRow="0" w:firstColumn="0" w:lastColumn="0" w:oddVBand="1" w:evenVBand="0" w:oddHBand="0" w:evenHBand="0" w:firstRowFirstColumn="0" w:firstRowLastColumn="0" w:lastRowFirstColumn="0" w:lastRowLastColumn="0"/>
            <w:tcW w:w="2835" w:type="dxa"/>
          </w:tcPr>
          <w:p w14:paraId="2401701C" w14:textId="77777777" w:rsidR="00922DA5" w:rsidRPr="008B0552" w:rsidRDefault="00922DA5" w:rsidP="00922DA5">
            <w:r w:rsidRPr="008B0552">
              <w:t>Cotton; except for:</w:t>
            </w:r>
          </w:p>
        </w:tc>
        <w:tc>
          <w:tcPr>
            <w:tcW w:w="2835" w:type="dxa"/>
          </w:tcPr>
          <w:p w14:paraId="6636957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37D2E0" w14:textId="77777777" w:rsidR="00922DA5" w:rsidRPr="008B0552" w:rsidRDefault="00922DA5" w:rsidP="00922DA5"/>
        </w:tc>
      </w:tr>
      <w:tr w:rsidR="00922DA5" w:rsidRPr="008B0552" w14:paraId="5FD7A19C" w14:textId="4FA1B6D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78C66D" w14:textId="77777777" w:rsidR="00922DA5" w:rsidRPr="008B0552" w:rsidRDefault="00922DA5" w:rsidP="00922DA5">
            <w:r w:rsidRPr="008B0552">
              <w:t>5204 to 5207</w:t>
            </w:r>
          </w:p>
        </w:tc>
        <w:tc>
          <w:tcPr>
            <w:cnfStyle w:val="000010000000" w:firstRow="0" w:lastRow="0" w:firstColumn="0" w:lastColumn="0" w:oddVBand="1" w:evenVBand="0" w:oddHBand="0" w:evenHBand="0" w:firstRowFirstColumn="0" w:firstRowLastColumn="0" w:lastRowFirstColumn="0" w:lastRowLastColumn="0"/>
            <w:tcW w:w="2835" w:type="dxa"/>
          </w:tcPr>
          <w:p w14:paraId="13613771" w14:textId="77777777" w:rsidR="00922DA5" w:rsidRPr="008B0552" w:rsidRDefault="00922DA5" w:rsidP="00922DA5">
            <w:r w:rsidRPr="008B0552">
              <w:t>Yarn and thread of cotton</w:t>
            </w:r>
          </w:p>
        </w:tc>
        <w:tc>
          <w:tcPr>
            <w:tcW w:w="2835" w:type="dxa"/>
          </w:tcPr>
          <w:p w14:paraId="139896A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09F10DD0" w14:textId="77777777" w:rsidR="00922DA5" w:rsidRPr="008B0552" w:rsidRDefault="00922DA5" w:rsidP="00922DA5"/>
        </w:tc>
      </w:tr>
      <w:tr w:rsidR="00922DA5" w:rsidRPr="008B0552" w14:paraId="00DB6586" w14:textId="7FAB89A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360771" w14:textId="77777777" w:rsidR="00922DA5" w:rsidRPr="008B0552" w:rsidRDefault="00922DA5" w:rsidP="00922DA5">
            <w:r w:rsidRPr="008B0552">
              <w:lastRenderedPageBreak/>
              <w:t>5208 to 5212</w:t>
            </w:r>
          </w:p>
        </w:tc>
        <w:tc>
          <w:tcPr>
            <w:cnfStyle w:val="000010000000" w:firstRow="0" w:lastRow="0" w:firstColumn="0" w:lastColumn="0" w:oddVBand="1" w:evenVBand="0" w:oddHBand="0" w:evenHBand="0" w:firstRowFirstColumn="0" w:firstRowLastColumn="0" w:lastRowFirstColumn="0" w:lastRowLastColumn="0"/>
            <w:tcW w:w="2835" w:type="dxa"/>
          </w:tcPr>
          <w:p w14:paraId="64C87921" w14:textId="77777777" w:rsidR="00922DA5" w:rsidRPr="008B0552" w:rsidRDefault="00922DA5" w:rsidP="00922DA5">
            <w:r w:rsidRPr="008B0552">
              <w:t>Woven fabrics of cotton:</w:t>
            </w:r>
          </w:p>
          <w:p w14:paraId="79DBC339" w14:textId="77777777" w:rsidR="00922DA5" w:rsidRPr="008B0552" w:rsidRDefault="00922DA5" w:rsidP="00922DA5">
            <w:r w:rsidRPr="008B0552">
              <w:t>Incorporating rubber thread</w:t>
            </w:r>
          </w:p>
          <w:p w14:paraId="7EDD528C" w14:textId="77777777" w:rsidR="00922DA5" w:rsidRPr="008B0552" w:rsidRDefault="00922DA5" w:rsidP="00922DA5">
            <w:r w:rsidRPr="008B0552">
              <w:t>Other</w:t>
            </w:r>
          </w:p>
        </w:tc>
        <w:tc>
          <w:tcPr>
            <w:tcW w:w="2835" w:type="dxa"/>
          </w:tcPr>
          <w:p w14:paraId="0BB4B3F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2E69660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C7CA73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7528909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303F20D5" w14:textId="46DADC79"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CCA222" w14:textId="77777777" w:rsidR="00922DA5" w:rsidRPr="008B0552" w:rsidRDefault="00922DA5" w:rsidP="00922DA5"/>
        </w:tc>
      </w:tr>
      <w:tr w:rsidR="00922DA5" w:rsidRPr="008B0552" w14:paraId="283F0DEA" w14:textId="2F74E3D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CCDCE2" w14:textId="77777777" w:rsidR="00922DA5" w:rsidRPr="008B0552" w:rsidRDefault="00922DA5" w:rsidP="00922DA5">
            <w:r w:rsidRPr="008B0552">
              <w:t>ex Chapter 53</w:t>
            </w:r>
          </w:p>
        </w:tc>
        <w:tc>
          <w:tcPr>
            <w:cnfStyle w:val="000010000000" w:firstRow="0" w:lastRow="0" w:firstColumn="0" w:lastColumn="0" w:oddVBand="1" w:evenVBand="0" w:oddHBand="0" w:evenHBand="0" w:firstRowFirstColumn="0" w:firstRowLastColumn="0" w:lastRowFirstColumn="0" w:lastRowLastColumn="0"/>
            <w:tcW w:w="2835" w:type="dxa"/>
          </w:tcPr>
          <w:p w14:paraId="4542C655" w14:textId="77777777" w:rsidR="00922DA5" w:rsidRPr="008B0552" w:rsidRDefault="00922DA5" w:rsidP="00922DA5">
            <w:r w:rsidRPr="008B0552">
              <w:t>Other vegetable textile fibres; paper yarn and woven fabrics of paper yarn; except for:</w:t>
            </w:r>
          </w:p>
        </w:tc>
        <w:tc>
          <w:tcPr>
            <w:tcW w:w="2835" w:type="dxa"/>
          </w:tcPr>
          <w:p w14:paraId="2DBF8AD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569CAF" w14:textId="77777777" w:rsidR="00922DA5" w:rsidRPr="008B0552" w:rsidRDefault="00922DA5" w:rsidP="00922DA5"/>
        </w:tc>
      </w:tr>
      <w:tr w:rsidR="00922DA5" w:rsidRPr="008B0552" w14:paraId="7AF261C0" w14:textId="3FC5A1A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058461" w14:textId="77777777" w:rsidR="00922DA5" w:rsidRPr="008B0552" w:rsidRDefault="00922DA5" w:rsidP="00922DA5">
            <w:r w:rsidRPr="008B0552">
              <w:t>5306 to 5308</w:t>
            </w:r>
          </w:p>
        </w:tc>
        <w:tc>
          <w:tcPr>
            <w:cnfStyle w:val="000010000000" w:firstRow="0" w:lastRow="0" w:firstColumn="0" w:lastColumn="0" w:oddVBand="1" w:evenVBand="0" w:oddHBand="0" w:evenHBand="0" w:firstRowFirstColumn="0" w:firstRowLastColumn="0" w:lastRowFirstColumn="0" w:lastRowLastColumn="0"/>
            <w:tcW w:w="2835" w:type="dxa"/>
          </w:tcPr>
          <w:p w14:paraId="6CB443D1" w14:textId="77777777" w:rsidR="00922DA5" w:rsidRPr="008B0552" w:rsidRDefault="00922DA5" w:rsidP="00922DA5">
            <w:r w:rsidRPr="008B0552">
              <w:t>Yarn of other vegetable textile fibres; paper yarn</w:t>
            </w:r>
          </w:p>
        </w:tc>
        <w:tc>
          <w:tcPr>
            <w:tcW w:w="2835" w:type="dxa"/>
          </w:tcPr>
          <w:p w14:paraId="5A9AAD2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1BD7EA86" w14:textId="77777777" w:rsidR="00922DA5" w:rsidRPr="008B0552" w:rsidRDefault="00922DA5" w:rsidP="00922DA5"/>
        </w:tc>
      </w:tr>
      <w:tr w:rsidR="00922DA5" w:rsidRPr="008B0552" w14:paraId="652ACA1A" w14:textId="454CE28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26927A" w14:textId="77777777" w:rsidR="00922DA5" w:rsidRPr="008B0552" w:rsidRDefault="00922DA5" w:rsidP="00922DA5">
            <w:r w:rsidRPr="008B0552">
              <w:lastRenderedPageBreak/>
              <w:t>5309 to 5311</w:t>
            </w:r>
          </w:p>
        </w:tc>
        <w:tc>
          <w:tcPr>
            <w:cnfStyle w:val="000010000000" w:firstRow="0" w:lastRow="0" w:firstColumn="0" w:lastColumn="0" w:oddVBand="1" w:evenVBand="0" w:oddHBand="0" w:evenHBand="0" w:firstRowFirstColumn="0" w:firstRowLastColumn="0" w:lastRowFirstColumn="0" w:lastRowLastColumn="0"/>
            <w:tcW w:w="2835" w:type="dxa"/>
          </w:tcPr>
          <w:p w14:paraId="52CE1B4D" w14:textId="77777777" w:rsidR="00922DA5" w:rsidRPr="008B0552" w:rsidRDefault="00922DA5" w:rsidP="00922DA5">
            <w:r w:rsidRPr="008B0552">
              <w:t>Woven fabrics of other vegetable textile fibres; woven fabrics of paper yarn:</w:t>
            </w:r>
          </w:p>
          <w:p w14:paraId="47FA2FAA" w14:textId="77777777" w:rsidR="00922DA5" w:rsidRPr="008B0552" w:rsidRDefault="00922DA5" w:rsidP="00922DA5">
            <w:r w:rsidRPr="008B0552">
              <w:t>Incorporating rubber thread</w:t>
            </w:r>
          </w:p>
          <w:p w14:paraId="64036CAA" w14:textId="77777777" w:rsidR="00922DA5" w:rsidRPr="008B0552" w:rsidRDefault="00922DA5" w:rsidP="00922DA5">
            <w:r w:rsidRPr="008B0552">
              <w:t>Other</w:t>
            </w:r>
          </w:p>
        </w:tc>
        <w:tc>
          <w:tcPr>
            <w:tcW w:w="2835" w:type="dxa"/>
          </w:tcPr>
          <w:p w14:paraId="726CA2C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4CAD912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9A6252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 or</w:t>
            </w:r>
          </w:p>
          <w:p w14:paraId="35EC853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4DC04BDA" w14:textId="5548F223"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19A682C" w14:textId="77777777" w:rsidR="00922DA5" w:rsidRPr="008B0552" w:rsidRDefault="00922DA5" w:rsidP="00922DA5"/>
        </w:tc>
      </w:tr>
      <w:tr w:rsidR="00922DA5" w:rsidRPr="008B0552" w14:paraId="2ED96707" w14:textId="0B9B3CC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8549A3" w14:textId="77777777" w:rsidR="00922DA5" w:rsidRPr="008B0552" w:rsidRDefault="00922DA5" w:rsidP="00922DA5">
            <w:r w:rsidRPr="008B0552">
              <w:t>5401 to 5406</w:t>
            </w:r>
          </w:p>
        </w:tc>
        <w:tc>
          <w:tcPr>
            <w:cnfStyle w:val="000010000000" w:firstRow="0" w:lastRow="0" w:firstColumn="0" w:lastColumn="0" w:oddVBand="1" w:evenVBand="0" w:oddHBand="0" w:evenHBand="0" w:firstRowFirstColumn="0" w:firstRowLastColumn="0" w:lastRowFirstColumn="0" w:lastRowLastColumn="0"/>
            <w:tcW w:w="2835" w:type="dxa"/>
          </w:tcPr>
          <w:p w14:paraId="0E66BFEB" w14:textId="77777777" w:rsidR="00922DA5" w:rsidRPr="008B0552" w:rsidRDefault="00922DA5" w:rsidP="00922DA5">
            <w:r w:rsidRPr="008B0552">
              <w:t>Yarn, monofilament and thread of man-made filaments</w:t>
            </w:r>
          </w:p>
        </w:tc>
        <w:tc>
          <w:tcPr>
            <w:tcW w:w="2835" w:type="dxa"/>
          </w:tcPr>
          <w:p w14:paraId="16DD5BB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spinning or</w:t>
            </w:r>
          </w:p>
          <w:p w14:paraId="4514179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5D764047" w14:textId="77777777" w:rsidR="00922DA5" w:rsidRPr="008B0552" w:rsidRDefault="00922DA5" w:rsidP="00922DA5"/>
        </w:tc>
      </w:tr>
      <w:tr w:rsidR="00922DA5" w:rsidRPr="008B0552" w14:paraId="0E63BE9C" w14:textId="1C8CDC4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B7AE27E" w14:textId="5C2CB32E" w:rsidR="00922DA5" w:rsidRPr="008B0552" w:rsidRDefault="00922DA5" w:rsidP="00922DA5">
            <w:r w:rsidRPr="008B0552">
              <w:lastRenderedPageBreak/>
              <w:t xml:space="preserve">5407 </w:t>
            </w:r>
            <w:r>
              <w:t>to</w:t>
            </w:r>
            <w:r w:rsidRPr="008B0552">
              <w:t xml:space="preserve"> 5408</w:t>
            </w:r>
          </w:p>
        </w:tc>
        <w:tc>
          <w:tcPr>
            <w:cnfStyle w:val="000010000000" w:firstRow="0" w:lastRow="0" w:firstColumn="0" w:lastColumn="0" w:oddVBand="1" w:evenVBand="0" w:oddHBand="0" w:evenHBand="0" w:firstRowFirstColumn="0" w:firstRowLastColumn="0" w:lastRowFirstColumn="0" w:lastRowLastColumn="0"/>
            <w:tcW w:w="2835" w:type="dxa"/>
          </w:tcPr>
          <w:p w14:paraId="344FF396" w14:textId="77777777" w:rsidR="00922DA5" w:rsidRPr="008B0552" w:rsidRDefault="00922DA5" w:rsidP="00922DA5">
            <w:r w:rsidRPr="008B0552">
              <w:t>Woven fabrics of man-made filament yarn:</w:t>
            </w:r>
          </w:p>
          <w:p w14:paraId="7A40860C" w14:textId="77777777" w:rsidR="00922DA5" w:rsidRPr="008B0552" w:rsidRDefault="00922DA5" w:rsidP="00922DA5">
            <w:r w:rsidRPr="008B0552">
              <w:t>Incorporating rubber thread</w:t>
            </w:r>
          </w:p>
          <w:p w14:paraId="18638248" w14:textId="77777777" w:rsidR="00922DA5" w:rsidRPr="008B0552" w:rsidRDefault="00922DA5" w:rsidP="00922DA5">
            <w:r w:rsidRPr="008B0552">
              <w:t>Other</w:t>
            </w:r>
          </w:p>
        </w:tc>
        <w:tc>
          <w:tcPr>
            <w:tcW w:w="2835" w:type="dxa"/>
          </w:tcPr>
          <w:p w14:paraId="3C89CAD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0D36726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CD0391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 or</w:t>
            </w:r>
          </w:p>
          <w:p w14:paraId="5B2A95A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Twisting or texturing accompanied by weaving provided that the value of the non-twisted/non-textured yarns used does not exceed 47,5 % of the ex-works price of the product</w:t>
            </w:r>
          </w:p>
          <w:p w14:paraId="0BBCC66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414D607" w14:textId="6A7DFCEF"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2EB6CA1" w14:textId="77777777" w:rsidR="00922DA5" w:rsidRPr="008B0552" w:rsidRDefault="00922DA5" w:rsidP="00922DA5"/>
        </w:tc>
      </w:tr>
      <w:tr w:rsidR="00922DA5" w:rsidRPr="008B0552" w14:paraId="1C3ABD63" w14:textId="7CB3385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A45529B" w14:textId="77777777" w:rsidR="00922DA5" w:rsidRPr="008B0552" w:rsidRDefault="00922DA5" w:rsidP="00922DA5">
            <w:r w:rsidRPr="008B0552">
              <w:t>5501 to 5507</w:t>
            </w:r>
          </w:p>
        </w:tc>
        <w:tc>
          <w:tcPr>
            <w:cnfStyle w:val="000010000000" w:firstRow="0" w:lastRow="0" w:firstColumn="0" w:lastColumn="0" w:oddVBand="1" w:evenVBand="0" w:oddHBand="0" w:evenHBand="0" w:firstRowFirstColumn="0" w:firstRowLastColumn="0" w:lastRowFirstColumn="0" w:lastRowLastColumn="0"/>
            <w:tcW w:w="2835" w:type="dxa"/>
          </w:tcPr>
          <w:p w14:paraId="607EE32B" w14:textId="77777777" w:rsidR="00922DA5" w:rsidRPr="008B0552" w:rsidRDefault="00922DA5" w:rsidP="00922DA5">
            <w:r w:rsidRPr="008B0552">
              <w:t>Man-made staple fibres</w:t>
            </w:r>
          </w:p>
        </w:tc>
        <w:tc>
          <w:tcPr>
            <w:tcW w:w="2835" w:type="dxa"/>
          </w:tcPr>
          <w:p w14:paraId="7EDDC0C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accompanies by spinning</w:t>
            </w:r>
          </w:p>
        </w:tc>
        <w:tc>
          <w:tcPr>
            <w:cnfStyle w:val="000010000000" w:firstRow="0" w:lastRow="0" w:firstColumn="0" w:lastColumn="0" w:oddVBand="1" w:evenVBand="0" w:oddHBand="0" w:evenHBand="0" w:firstRowFirstColumn="0" w:firstRowLastColumn="0" w:lastRowFirstColumn="0" w:lastRowLastColumn="0"/>
            <w:tcW w:w="1791" w:type="dxa"/>
          </w:tcPr>
          <w:p w14:paraId="0285A2B3" w14:textId="77777777" w:rsidR="00922DA5" w:rsidRPr="008B0552" w:rsidRDefault="00922DA5" w:rsidP="00922DA5"/>
        </w:tc>
      </w:tr>
      <w:tr w:rsidR="00922DA5" w:rsidRPr="008B0552" w14:paraId="14E1E44F" w14:textId="5BBF63F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803FEE" w14:textId="77777777" w:rsidR="00922DA5" w:rsidRPr="008B0552" w:rsidRDefault="00922DA5" w:rsidP="00922DA5">
            <w:r w:rsidRPr="008B0552">
              <w:t>5508 to 5511</w:t>
            </w:r>
          </w:p>
        </w:tc>
        <w:tc>
          <w:tcPr>
            <w:cnfStyle w:val="000010000000" w:firstRow="0" w:lastRow="0" w:firstColumn="0" w:lastColumn="0" w:oddVBand="1" w:evenVBand="0" w:oddHBand="0" w:evenHBand="0" w:firstRowFirstColumn="0" w:firstRowLastColumn="0" w:lastRowFirstColumn="0" w:lastRowLastColumn="0"/>
            <w:tcW w:w="2835" w:type="dxa"/>
          </w:tcPr>
          <w:p w14:paraId="17215372" w14:textId="77777777" w:rsidR="00922DA5" w:rsidRPr="008B0552" w:rsidRDefault="00922DA5" w:rsidP="00922DA5">
            <w:r w:rsidRPr="008B0552">
              <w:t>Yarn and sewing thread of man-made staple fibres</w:t>
            </w:r>
          </w:p>
        </w:tc>
        <w:tc>
          <w:tcPr>
            <w:tcW w:w="2835" w:type="dxa"/>
          </w:tcPr>
          <w:p w14:paraId="748B08E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586A4096" w14:textId="77777777" w:rsidR="00922DA5" w:rsidRPr="008B0552" w:rsidRDefault="00922DA5" w:rsidP="00922DA5"/>
        </w:tc>
      </w:tr>
      <w:tr w:rsidR="00922DA5" w:rsidRPr="008B0552" w14:paraId="24824729" w14:textId="7F3CAD2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4BD34A" w14:textId="77777777" w:rsidR="00922DA5" w:rsidRPr="008B0552" w:rsidRDefault="00922DA5" w:rsidP="00922DA5">
            <w:r w:rsidRPr="008B0552">
              <w:lastRenderedPageBreak/>
              <w:t>5512 to 5516</w:t>
            </w:r>
          </w:p>
        </w:tc>
        <w:tc>
          <w:tcPr>
            <w:cnfStyle w:val="000010000000" w:firstRow="0" w:lastRow="0" w:firstColumn="0" w:lastColumn="0" w:oddVBand="1" w:evenVBand="0" w:oddHBand="0" w:evenHBand="0" w:firstRowFirstColumn="0" w:firstRowLastColumn="0" w:lastRowFirstColumn="0" w:lastRowLastColumn="0"/>
            <w:tcW w:w="2835" w:type="dxa"/>
          </w:tcPr>
          <w:p w14:paraId="5AF59DCA" w14:textId="77777777" w:rsidR="00922DA5" w:rsidRPr="008B0552" w:rsidRDefault="00922DA5" w:rsidP="00922DA5">
            <w:r w:rsidRPr="008B0552">
              <w:t>Woven fabrics of man-made staple fibres:</w:t>
            </w:r>
          </w:p>
          <w:p w14:paraId="1BB33B68" w14:textId="77777777" w:rsidR="00922DA5" w:rsidRPr="008B0552" w:rsidRDefault="00922DA5" w:rsidP="00922DA5">
            <w:r w:rsidRPr="008B0552">
              <w:t>Incorporating rubber thread</w:t>
            </w:r>
          </w:p>
          <w:p w14:paraId="45FAC345" w14:textId="77777777" w:rsidR="00922DA5" w:rsidRPr="008B0552" w:rsidRDefault="00922DA5" w:rsidP="00922DA5">
            <w:r w:rsidRPr="008B0552">
              <w:t>Other</w:t>
            </w:r>
          </w:p>
        </w:tc>
        <w:tc>
          <w:tcPr>
            <w:tcW w:w="2835" w:type="dxa"/>
          </w:tcPr>
          <w:p w14:paraId="40221AA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7764C09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F3E72B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49C2F5E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57604D4C" w14:textId="39E2D9A2"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AC7BE" w14:textId="77777777" w:rsidR="00922DA5" w:rsidRPr="008B0552" w:rsidRDefault="00922DA5" w:rsidP="00922DA5"/>
        </w:tc>
      </w:tr>
      <w:tr w:rsidR="00922DA5" w:rsidRPr="008B0552" w14:paraId="6A2D0C84" w14:textId="5F5DAE7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209778" w14:textId="77777777" w:rsidR="00922DA5" w:rsidRPr="008B0552" w:rsidRDefault="00922DA5" w:rsidP="00922DA5">
            <w:r w:rsidRPr="008B0552">
              <w:t>ex Chapter 56</w:t>
            </w:r>
          </w:p>
        </w:tc>
        <w:tc>
          <w:tcPr>
            <w:cnfStyle w:val="000010000000" w:firstRow="0" w:lastRow="0" w:firstColumn="0" w:lastColumn="0" w:oddVBand="1" w:evenVBand="0" w:oddHBand="0" w:evenHBand="0" w:firstRowFirstColumn="0" w:firstRowLastColumn="0" w:lastRowFirstColumn="0" w:lastRowLastColumn="0"/>
            <w:tcW w:w="2835" w:type="dxa"/>
          </w:tcPr>
          <w:p w14:paraId="5C5FD812" w14:textId="77777777" w:rsidR="00922DA5" w:rsidRPr="008B0552" w:rsidRDefault="00922DA5" w:rsidP="00922DA5">
            <w:r w:rsidRPr="008B0552">
              <w:t>Wadding, felt and non-wovens; special yarns; twine, cordage, ropes and cables and articles thereof; except for:</w:t>
            </w:r>
          </w:p>
        </w:tc>
        <w:tc>
          <w:tcPr>
            <w:tcW w:w="2835" w:type="dxa"/>
          </w:tcPr>
          <w:p w14:paraId="63F0FF9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spinning or spinning of natural fibres</w:t>
            </w:r>
          </w:p>
          <w:p w14:paraId="2F89D73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6112108" w14:textId="4EC3E13C"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Flocking accompanied by dyeing or printing</w:t>
            </w:r>
          </w:p>
        </w:tc>
        <w:tc>
          <w:tcPr>
            <w:cnfStyle w:val="000010000000" w:firstRow="0" w:lastRow="0" w:firstColumn="0" w:lastColumn="0" w:oddVBand="1" w:evenVBand="0" w:oddHBand="0" w:evenHBand="0" w:firstRowFirstColumn="0" w:firstRowLastColumn="0" w:lastRowFirstColumn="0" w:lastRowLastColumn="0"/>
            <w:tcW w:w="1791" w:type="dxa"/>
          </w:tcPr>
          <w:p w14:paraId="27FC1C40" w14:textId="77777777" w:rsidR="00922DA5" w:rsidRPr="008B0552" w:rsidRDefault="00922DA5" w:rsidP="00922DA5"/>
        </w:tc>
      </w:tr>
      <w:tr w:rsidR="00922DA5" w:rsidRPr="008B0552" w14:paraId="341F0C87" w14:textId="0DD47C2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05EF19D" w14:textId="77777777" w:rsidR="00922DA5" w:rsidRPr="008B0552" w:rsidRDefault="00922DA5" w:rsidP="00922DA5">
            <w:r w:rsidRPr="008B0552">
              <w:t>5602</w:t>
            </w:r>
          </w:p>
        </w:tc>
        <w:tc>
          <w:tcPr>
            <w:cnfStyle w:val="000010000000" w:firstRow="0" w:lastRow="0" w:firstColumn="0" w:lastColumn="0" w:oddVBand="1" w:evenVBand="0" w:oddHBand="0" w:evenHBand="0" w:firstRowFirstColumn="0" w:firstRowLastColumn="0" w:lastRowFirstColumn="0" w:lastRowLastColumn="0"/>
            <w:tcW w:w="2835" w:type="dxa"/>
          </w:tcPr>
          <w:p w14:paraId="4567E93B" w14:textId="77777777" w:rsidR="00922DA5" w:rsidRPr="008B0552" w:rsidRDefault="00922DA5" w:rsidP="00922DA5">
            <w:r w:rsidRPr="008B0552">
              <w:t>Felt, whether or not impregnated, coated, covered or laminated:</w:t>
            </w:r>
          </w:p>
        </w:tc>
        <w:tc>
          <w:tcPr>
            <w:tcW w:w="2835" w:type="dxa"/>
          </w:tcPr>
          <w:p w14:paraId="3E6B441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AA85EF" w14:textId="77777777" w:rsidR="00922DA5" w:rsidRPr="008B0552" w:rsidRDefault="00922DA5" w:rsidP="00922DA5"/>
        </w:tc>
      </w:tr>
      <w:tr w:rsidR="00922DA5" w:rsidRPr="008B0552" w14:paraId="49C27047" w14:textId="47E0DF0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307468"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BEE79B2" w14:textId="77777777" w:rsidR="00922DA5" w:rsidRPr="008B0552" w:rsidRDefault="00922DA5" w:rsidP="00922DA5">
            <w:r w:rsidRPr="008B0552">
              <w:t>–</w:t>
            </w:r>
            <w:r w:rsidRPr="008B0552">
              <w:tab/>
            </w:r>
            <w:proofErr w:type="spellStart"/>
            <w:r w:rsidRPr="008B0552">
              <w:t>Needleloom</w:t>
            </w:r>
            <w:proofErr w:type="spellEnd"/>
            <w:r w:rsidRPr="008B0552">
              <w:t xml:space="preserve"> felt</w:t>
            </w:r>
          </w:p>
        </w:tc>
        <w:tc>
          <w:tcPr>
            <w:tcW w:w="2835" w:type="dxa"/>
          </w:tcPr>
          <w:p w14:paraId="76BF792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fabric formation, However:</w:t>
            </w:r>
          </w:p>
          <w:p w14:paraId="2A98B98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polypropylene filament of heading 5402,</w:t>
            </w:r>
          </w:p>
          <w:p w14:paraId="4012EFA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polypropylene fibres of heading 5503 or 5506, or</w:t>
            </w:r>
          </w:p>
          <w:p w14:paraId="317F96B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polypropylene filament tow of heading 5501,</w:t>
            </w:r>
          </w:p>
          <w:p w14:paraId="06C55F7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of which the denomination in all cases of a single filament or fibre is less than 9 decitex, may be used, provided that their total value does not exceed 40 % of the ex-works price of the product</w:t>
            </w:r>
          </w:p>
          <w:p w14:paraId="5CEC3D8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E017A6C" w14:textId="4BA49C4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Fabric formation alone in the case of felt made from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18D96BD6" w14:textId="77777777" w:rsidR="00922DA5" w:rsidRPr="008B0552" w:rsidRDefault="00922DA5" w:rsidP="00922DA5"/>
        </w:tc>
      </w:tr>
      <w:tr w:rsidR="00922DA5" w:rsidRPr="008B0552" w14:paraId="173F39D2" w14:textId="680AA51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467CB6"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02B4D60" w14:textId="77777777" w:rsidR="00922DA5" w:rsidRPr="008B0552" w:rsidRDefault="00922DA5" w:rsidP="00922DA5">
            <w:r w:rsidRPr="008B0552">
              <w:t>–</w:t>
            </w:r>
            <w:r w:rsidRPr="008B0552">
              <w:tab/>
              <w:t>Other</w:t>
            </w:r>
          </w:p>
        </w:tc>
        <w:tc>
          <w:tcPr>
            <w:tcW w:w="2835" w:type="dxa"/>
          </w:tcPr>
          <w:p w14:paraId="28442E0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fabric formation, or</w:t>
            </w:r>
          </w:p>
          <w:p w14:paraId="5AA56C7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Fabric formation alone in the case of other felt made from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7B6D4876" w14:textId="77777777" w:rsidR="00922DA5" w:rsidRPr="008B0552" w:rsidRDefault="00922DA5" w:rsidP="00922DA5"/>
        </w:tc>
      </w:tr>
      <w:tr w:rsidR="00922DA5" w:rsidRPr="008B0552" w14:paraId="3CDAA736" w14:textId="2A81CB88"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99FB49" w14:textId="77777777" w:rsidR="00922DA5" w:rsidRPr="008B0552" w:rsidRDefault="00922DA5" w:rsidP="00922DA5">
            <w:r w:rsidRPr="008B0552">
              <w:t>5604</w:t>
            </w:r>
          </w:p>
        </w:tc>
        <w:tc>
          <w:tcPr>
            <w:cnfStyle w:val="000010000000" w:firstRow="0" w:lastRow="0" w:firstColumn="0" w:lastColumn="0" w:oddVBand="1" w:evenVBand="0" w:oddHBand="0" w:evenHBand="0" w:firstRowFirstColumn="0" w:firstRowLastColumn="0" w:lastRowFirstColumn="0" w:lastRowLastColumn="0"/>
            <w:tcW w:w="2835" w:type="dxa"/>
          </w:tcPr>
          <w:p w14:paraId="014A2319" w14:textId="77777777" w:rsidR="00922DA5" w:rsidRPr="008B0552" w:rsidRDefault="00922DA5" w:rsidP="00922DA5">
            <w:r w:rsidRPr="008B0552">
              <w:t>Rubber thread and cord, textile covered; textile yarn, and strip and the like of heading 5404 or 5405, impregnated, coated, covered or sheathed with rubber or plastics:</w:t>
            </w:r>
          </w:p>
        </w:tc>
        <w:tc>
          <w:tcPr>
            <w:tcW w:w="2835" w:type="dxa"/>
          </w:tcPr>
          <w:p w14:paraId="1431281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069F334" w14:textId="77777777" w:rsidR="00922DA5" w:rsidRPr="008B0552" w:rsidRDefault="00922DA5" w:rsidP="00922DA5"/>
        </w:tc>
      </w:tr>
      <w:tr w:rsidR="00922DA5" w:rsidRPr="008B0552" w14:paraId="00FE8456" w14:textId="0BA3E0B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4D86D7"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83ABB86" w14:textId="77777777" w:rsidR="00922DA5" w:rsidRPr="008B0552" w:rsidRDefault="00922DA5" w:rsidP="00922DA5">
            <w:r w:rsidRPr="008B0552">
              <w:t>–</w:t>
            </w:r>
            <w:r w:rsidRPr="008B0552">
              <w:tab/>
              <w:t>Rubber thread and cord, textile covered</w:t>
            </w:r>
          </w:p>
        </w:tc>
        <w:tc>
          <w:tcPr>
            <w:tcW w:w="2835" w:type="dxa"/>
          </w:tcPr>
          <w:p w14:paraId="6038E03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791" w:type="dxa"/>
          </w:tcPr>
          <w:p w14:paraId="28F0A99E" w14:textId="77777777" w:rsidR="00922DA5" w:rsidRPr="008B0552" w:rsidRDefault="00922DA5" w:rsidP="00922DA5"/>
        </w:tc>
      </w:tr>
      <w:tr w:rsidR="00922DA5" w:rsidRPr="008B0552" w14:paraId="6E24553F" w14:textId="33A7E3C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278F5D"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BB3BE7F" w14:textId="77777777" w:rsidR="00922DA5" w:rsidRPr="008B0552" w:rsidRDefault="00922DA5" w:rsidP="00922DA5">
            <w:r w:rsidRPr="008B0552">
              <w:t>–</w:t>
            </w:r>
            <w:r w:rsidRPr="008B0552">
              <w:tab/>
              <w:t>Other</w:t>
            </w:r>
          </w:p>
        </w:tc>
        <w:tc>
          <w:tcPr>
            <w:tcW w:w="2835" w:type="dxa"/>
          </w:tcPr>
          <w:p w14:paraId="69A00007" w14:textId="050C35B3"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w:t>
            </w:r>
          </w:p>
          <w:p w14:paraId="3A2DE9F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natural fibres, not carded or combed or otherwise processed for spinning,</w:t>
            </w:r>
          </w:p>
          <w:p w14:paraId="0E76091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chemical materials or textile pulp, or</w:t>
            </w:r>
          </w:p>
          <w:p w14:paraId="6146A49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4AD9E072" w14:textId="77777777" w:rsidR="00922DA5" w:rsidRPr="008B0552" w:rsidRDefault="00922DA5" w:rsidP="00922DA5"/>
        </w:tc>
      </w:tr>
      <w:tr w:rsidR="00922DA5" w:rsidRPr="008B0552" w14:paraId="7857E0E0" w14:textId="2384542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9FB8FB" w14:textId="77777777" w:rsidR="00922DA5" w:rsidRPr="008B0552" w:rsidRDefault="00922DA5" w:rsidP="00922DA5">
            <w:r w:rsidRPr="008B0552">
              <w:t>5605</w:t>
            </w:r>
          </w:p>
        </w:tc>
        <w:tc>
          <w:tcPr>
            <w:cnfStyle w:val="000010000000" w:firstRow="0" w:lastRow="0" w:firstColumn="0" w:lastColumn="0" w:oddVBand="1" w:evenVBand="0" w:oddHBand="0" w:evenHBand="0" w:firstRowFirstColumn="0" w:firstRowLastColumn="0" w:lastRowFirstColumn="0" w:lastRowLastColumn="0"/>
            <w:tcW w:w="2835" w:type="dxa"/>
          </w:tcPr>
          <w:p w14:paraId="4A885EFB" w14:textId="77777777" w:rsidR="00922DA5" w:rsidRPr="008B0552" w:rsidRDefault="00922DA5" w:rsidP="00922DA5">
            <w:r w:rsidRPr="008B0552">
              <w:t>Metallised yarn, whether or not gimped, being textile yarn, or strip or the like of heading 5404 or 5405, combined with metal in the form of thread, strip or powder or covered with metal</w:t>
            </w:r>
          </w:p>
        </w:tc>
        <w:tc>
          <w:tcPr>
            <w:tcW w:w="2835" w:type="dxa"/>
          </w:tcPr>
          <w:p w14:paraId="6CB0AF4D" w14:textId="6B750C68"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w:t>
            </w:r>
            <w:r>
              <w:t>m</w:t>
            </w:r>
            <w:r w:rsidRPr="008B0552">
              <w:t>:</w:t>
            </w:r>
          </w:p>
          <w:p w14:paraId="5142214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natural fibres,</w:t>
            </w:r>
          </w:p>
          <w:p w14:paraId="7104320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man-made staple fibres, not carded or combed or otherwise processed for spinning,</w:t>
            </w:r>
          </w:p>
          <w:p w14:paraId="49012DE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chemical materials or textile pulp, or</w:t>
            </w:r>
          </w:p>
          <w:p w14:paraId="4D4C049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269C19E1" w14:textId="77777777" w:rsidR="00922DA5" w:rsidRPr="008B0552" w:rsidRDefault="00922DA5" w:rsidP="00922DA5"/>
        </w:tc>
      </w:tr>
      <w:tr w:rsidR="00922DA5" w:rsidRPr="008B0552" w14:paraId="7999648A" w14:textId="4D99A6C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5AE609" w14:textId="77777777" w:rsidR="00922DA5" w:rsidRPr="008B0552" w:rsidRDefault="00922DA5" w:rsidP="00922DA5">
            <w:r w:rsidRPr="008B0552">
              <w:t>5606</w:t>
            </w:r>
          </w:p>
        </w:tc>
        <w:tc>
          <w:tcPr>
            <w:cnfStyle w:val="000010000000" w:firstRow="0" w:lastRow="0" w:firstColumn="0" w:lastColumn="0" w:oddVBand="1" w:evenVBand="0" w:oddHBand="0" w:evenHBand="0" w:firstRowFirstColumn="0" w:firstRowLastColumn="0" w:lastRowFirstColumn="0" w:lastRowLastColumn="0"/>
            <w:tcW w:w="2835" w:type="dxa"/>
          </w:tcPr>
          <w:p w14:paraId="6037E06D" w14:textId="77777777" w:rsidR="00922DA5" w:rsidRPr="008B0552" w:rsidRDefault="00922DA5" w:rsidP="00922DA5">
            <w:r w:rsidRPr="008B0552">
              <w:t>Gimped yarn, and strip and the like of heading 5404 or 5405, gimped (other than those of heading 5605 and gimped horsehair yarn); chenille yarn (including flock chenille yarn); loop wale- yarn</w:t>
            </w:r>
          </w:p>
        </w:tc>
        <w:tc>
          <w:tcPr>
            <w:tcW w:w="2835" w:type="dxa"/>
          </w:tcPr>
          <w:p w14:paraId="5AA9AAC9" w14:textId="7E5D3CF4"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w:t>
            </w:r>
          </w:p>
          <w:p w14:paraId="3A09BE2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natural fibres,</w:t>
            </w:r>
          </w:p>
          <w:p w14:paraId="22D0D5E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man-made staple fibres, not carded or combed or otherwise processed for spinning,</w:t>
            </w:r>
          </w:p>
          <w:p w14:paraId="40AAE2C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chemical materials or textile pulp, or</w:t>
            </w:r>
          </w:p>
          <w:p w14:paraId="76CB8AD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1AA0ED0D" w14:textId="77777777" w:rsidR="00922DA5" w:rsidRPr="008B0552" w:rsidRDefault="00922DA5" w:rsidP="00922DA5"/>
        </w:tc>
      </w:tr>
      <w:tr w:rsidR="00922DA5" w:rsidRPr="008B0552" w14:paraId="34142BE6" w14:textId="2AB2D8C0" w:rsidTr="00575257">
        <w:trPr>
          <w:cnfStyle w:val="000000100000" w:firstRow="0" w:lastRow="0" w:firstColumn="0" w:lastColumn="0" w:oddVBand="0" w:evenVBand="0" w:oddHBand="1" w:evenHBand="0" w:firstRowFirstColumn="0" w:firstRowLastColumn="0" w:lastRowFirstColumn="0" w:lastRowLastColumn="0"/>
          <w:cantSplit/>
          <w:trHeight w:val="12300"/>
        </w:trPr>
        <w:tc>
          <w:tcPr>
            <w:cnfStyle w:val="001000000000" w:firstRow="0" w:lastRow="0" w:firstColumn="1" w:lastColumn="0" w:oddVBand="0" w:evenVBand="0" w:oddHBand="0" w:evenHBand="0" w:firstRowFirstColumn="0" w:firstRowLastColumn="0" w:lastRowFirstColumn="0" w:lastRowLastColumn="0"/>
            <w:tcW w:w="1555" w:type="dxa"/>
          </w:tcPr>
          <w:p w14:paraId="52E7A05E" w14:textId="77777777" w:rsidR="00922DA5" w:rsidRPr="008B0552" w:rsidRDefault="00922DA5" w:rsidP="00922DA5">
            <w:r w:rsidRPr="008B0552">
              <w:lastRenderedPageBreak/>
              <w:t>Chapter 57</w:t>
            </w:r>
          </w:p>
        </w:tc>
        <w:tc>
          <w:tcPr>
            <w:cnfStyle w:val="000010000000" w:firstRow="0" w:lastRow="0" w:firstColumn="0" w:lastColumn="0" w:oddVBand="1" w:evenVBand="0" w:oddHBand="0" w:evenHBand="0" w:firstRowFirstColumn="0" w:firstRowLastColumn="0" w:lastRowFirstColumn="0" w:lastRowLastColumn="0"/>
            <w:tcW w:w="2835" w:type="dxa"/>
          </w:tcPr>
          <w:p w14:paraId="1B00129D" w14:textId="77777777" w:rsidR="00922DA5" w:rsidRPr="008B0552" w:rsidRDefault="00922DA5" w:rsidP="00922DA5">
            <w:r w:rsidRPr="008B0552">
              <w:t>Carpets and other textile floor coverings:</w:t>
            </w:r>
          </w:p>
          <w:p w14:paraId="6CD6CA0E" w14:textId="77777777" w:rsidR="00922DA5" w:rsidRPr="008B0552" w:rsidRDefault="00922DA5" w:rsidP="00922DA5">
            <w:r w:rsidRPr="008B0552">
              <w:t>Of needle loom felt</w:t>
            </w:r>
          </w:p>
          <w:p w14:paraId="07125DB2" w14:textId="77777777" w:rsidR="00922DA5" w:rsidRPr="008B0552" w:rsidRDefault="00922DA5" w:rsidP="00922DA5">
            <w:r w:rsidRPr="008B0552">
              <w:t>Of other felt</w:t>
            </w:r>
          </w:p>
          <w:p w14:paraId="66A12AA3" w14:textId="77777777" w:rsidR="00922DA5" w:rsidRPr="008B0552" w:rsidRDefault="00922DA5" w:rsidP="00922DA5">
            <w:r w:rsidRPr="008B0552">
              <w:t>Other</w:t>
            </w:r>
          </w:p>
        </w:tc>
        <w:tc>
          <w:tcPr>
            <w:tcW w:w="2835" w:type="dxa"/>
          </w:tcPr>
          <w:p w14:paraId="4FED992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6919B3F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A196D5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coir yarn or sisal yarn or jute yarn or</w:t>
            </w:r>
          </w:p>
          <w:p w14:paraId="5C85347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Flocking accompanied by dyeing or by printing or</w:t>
            </w:r>
          </w:p>
          <w:p w14:paraId="7D3AB57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Tufting accompanied by dyeing or by printing</w:t>
            </w:r>
          </w:p>
          <w:p w14:paraId="01ED1A8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non-woven techniques including needle punching</w:t>
            </w:r>
          </w:p>
          <w:p w14:paraId="001F5CA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However:</w:t>
            </w:r>
          </w:p>
          <w:p w14:paraId="4E3126B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polypropylene filament of heading 5402,</w:t>
            </w:r>
          </w:p>
          <w:p w14:paraId="4EA71AF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polypropylene fibres of heading 5503 or 5506, or</w:t>
            </w:r>
          </w:p>
          <w:p w14:paraId="7BC2FD5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polypropylene filament tow of heading 5501,</w:t>
            </w:r>
          </w:p>
          <w:p w14:paraId="027D59C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of which the denomination in all cases of a single filament or fibre is less than 9 decitex, may be used, provided that their total value does not exceed 40 % of the ex-works price of the product</w:t>
            </w:r>
          </w:p>
          <w:p w14:paraId="50504FDA" w14:textId="1DEB0908"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Jute fabric may be used as a backing</w:t>
            </w:r>
          </w:p>
        </w:tc>
        <w:tc>
          <w:tcPr>
            <w:cnfStyle w:val="000010000000" w:firstRow="0" w:lastRow="0" w:firstColumn="0" w:lastColumn="0" w:oddVBand="1" w:evenVBand="0" w:oddHBand="0" w:evenHBand="0" w:firstRowFirstColumn="0" w:firstRowLastColumn="0" w:lastRowFirstColumn="0" w:lastRowLastColumn="0"/>
            <w:tcW w:w="1791" w:type="dxa"/>
          </w:tcPr>
          <w:p w14:paraId="2A320D1A" w14:textId="77777777" w:rsidR="00922DA5" w:rsidRPr="008B0552" w:rsidRDefault="00922DA5" w:rsidP="00922DA5"/>
        </w:tc>
      </w:tr>
      <w:tr w:rsidR="00922DA5" w:rsidRPr="008B0552" w14:paraId="3EBC0DA0" w14:textId="034ECD2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981039" w14:textId="77777777" w:rsidR="00922DA5" w:rsidRPr="008B0552" w:rsidRDefault="00922DA5" w:rsidP="00922DA5">
            <w:r w:rsidRPr="008B0552">
              <w:lastRenderedPageBreak/>
              <w:t>ex Chapter 58</w:t>
            </w:r>
          </w:p>
        </w:tc>
        <w:tc>
          <w:tcPr>
            <w:cnfStyle w:val="000010000000" w:firstRow="0" w:lastRow="0" w:firstColumn="0" w:lastColumn="0" w:oddVBand="1" w:evenVBand="0" w:oddHBand="0" w:evenHBand="0" w:firstRowFirstColumn="0" w:firstRowLastColumn="0" w:lastRowFirstColumn="0" w:lastRowLastColumn="0"/>
            <w:tcW w:w="2835" w:type="dxa"/>
          </w:tcPr>
          <w:p w14:paraId="29B32078" w14:textId="77777777" w:rsidR="00922DA5" w:rsidRPr="008B0552" w:rsidRDefault="00922DA5" w:rsidP="00922DA5">
            <w:r w:rsidRPr="008B0552">
              <w:t>Special woven fabrics; tufted textile fabrics; lace; tapestries; trimmings; embroidery; except for:</w:t>
            </w:r>
          </w:p>
          <w:p w14:paraId="57F15330" w14:textId="77777777" w:rsidR="00922DA5" w:rsidRPr="008B0552" w:rsidRDefault="00922DA5" w:rsidP="00922DA5">
            <w:r w:rsidRPr="008B0552">
              <w:t>Combined with rubber thread</w:t>
            </w:r>
          </w:p>
          <w:p w14:paraId="60115019" w14:textId="77777777" w:rsidR="00922DA5" w:rsidRPr="008B0552" w:rsidRDefault="00922DA5" w:rsidP="00922DA5">
            <w:r w:rsidRPr="008B0552">
              <w:t>Other</w:t>
            </w:r>
          </w:p>
        </w:tc>
        <w:tc>
          <w:tcPr>
            <w:tcW w:w="2835" w:type="dxa"/>
          </w:tcPr>
          <w:p w14:paraId="133AABF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4CE5121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AF45FB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flocking or coating or</w:t>
            </w:r>
          </w:p>
          <w:p w14:paraId="5C07C08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Flocking accompanied by dyeing or by printing or</w:t>
            </w:r>
          </w:p>
          <w:p w14:paraId="3071A98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13805EA8" w14:textId="2850B951"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218A52" w14:textId="77777777" w:rsidR="00922DA5" w:rsidRPr="008B0552" w:rsidRDefault="00922DA5" w:rsidP="00922DA5"/>
        </w:tc>
      </w:tr>
      <w:tr w:rsidR="00922DA5" w:rsidRPr="008B0552" w14:paraId="69E50B0F" w14:textId="7EC418E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73D2FB" w14:textId="77777777" w:rsidR="00922DA5" w:rsidRPr="008B0552" w:rsidRDefault="00922DA5" w:rsidP="00922DA5">
            <w:r w:rsidRPr="008B0552">
              <w:t>5805</w:t>
            </w:r>
          </w:p>
        </w:tc>
        <w:tc>
          <w:tcPr>
            <w:cnfStyle w:val="000010000000" w:firstRow="0" w:lastRow="0" w:firstColumn="0" w:lastColumn="0" w:oddVBand="1" w:evenVBand="0" w:oddHBand="0" w:evenHBand="0" w:firstRowFirstColumn="0" w:firstRowLastColumn="0" w:lastRowFirstColumn="0" w:lastRowLastColumn="0"/>
            <w:tcW w:w="2835" w:type="dxa"/>
          </w:tcPr>
          <w:p w14:paraId="5D719377" w14:textId="77777777" w:rsidR="00922DA5" w:rsidRPr="008B0552" w:rsidRDefault="00922DA5" w:rsidP="00922DA5">
            <w:r w:rsidRPr="008B0552">
              <w:t>Hand-woven tapestries of the types Gobelins, Flanders, Aubusson, Beauvais and the like, and needle-worked tapestries (for example, petit point, cross stitch), whether or not made up</w:t>
            </w:r>
          </w:p>
        </w:tc>
        <w:tc>
          <w:tcPr>
            <w:tcW w:w="2835" w:type="dxa"/>
          </w:tcPr>
          <w:p w14:paraId="6933237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FC075D" w14:textId="77777777" w:rsidR="00922DA5" w:rsidRPr="008B0552" w:rsidRDefault="00922DA5" w:rsidP="00922DA5"/>
        </w:tc>
      </w:tr>
      <w:tr w:rsidR="00922DA5" w:rsidRPr="008B0552" w14:paraId="779963EB" w14:textId="36B3637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E63570" w14:textId="77777777" w:rsidR="00922DA5" w:rsidRPr="008B0552" w:rsidRDefault="00922DA5" w:rsidP="00922DA5">
            <w:r w:rsidRPr="008B0552">
              <w:t>5810</w:t>
            </w:r>
          </w:p>
        </w:tc>
        <w:tc>
          <w:tcPr>
            <w:cnfStyle w:val="000010000000" w:firstRow="0" w:lastRow="0" w:firstColumn="0" w:lastColumn="0" w:oddVBand="1" w:evenVBand="0" w:oddHBand="0" w:evenHBand="0" w:firstRowFirstColumn="0" w:firstRowLastColumn="0" w:lastRowFirstColumn="0" w:lastRowLastColumn="0"/>
            <w:tcW w:w="2835" w:type="dxa"/>
          </w:tcPr>
          <w:p w14:paraId="249CCE40" w14:textId="77777777" w:rsidR="00922DA5" w:rsidRPr="008B0552" w:rsidRDefault="00922DA5" w:rsidP="00922DA5">
            <w:r w:rsidRPr="008B0552">
              <w:t>Embroidery in the piece, in strips or in motifs</w:t>
            </w:r>
          </w:p>
        </w:tc>
        <w:tc>
          <w:tcPr>
            <w:tcW w:w="2835" w:type="dxa"/>
          </w:tcPr>
          <w:p w14:paraId="2EA1287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AFB7631" w14:textId="77777777" w:rsidR="00922DA5" w:rsidRPr="008B0552" w:rsidRDefault="00922DA5" w:rsidP="00922DA5"/>
        </w:tc>
      </w:tr>
      <w:tr w:rsidR="00922DA5" w:rsidRPr="008B0552" w14:paraId="6221AA51" w14:textId="3BF204D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9B2BA6" w14:textId="77777777" w:rsidR="00922DA5" w:rsidRPr="008B0552" w:rsidRDefault="00922DA5" w:rsidP="00922DA5">
            <w:r w:rsidRPr="008B0552">
              <w:lastRenderedPageBreak/>
              <w:t>5901</w:t>
            </w:r>
          </w:p>
        </w:tc>
        <w:tc>
          <w:tcPr>
            <w:cnfStyle w:val="000010000000" w:firstRow="0" w:lastRow="0" w:firstColumn="0" w:lastColumn="0" w:oddVBand="1" w:evenVBand="0" w:oddHBand="0" w:evenHBand="0" w:firstRowFirstColumn="0" w:firstRowLastColumn="0" w:lastRowFirstColumn="0" w:lastRowLastColumn="0"/>
            <w:tcW w:w="2835" w:type="dxa"/>
          </w:tcPr>
          <w:p w14:paraId="25E6741F" w14:textId="77777777" w:rsidR="00922DA5" w:rsidRPr="008B0552" w:rsidRDefault="00922DA5" w:rsidP="00922DA5">
            <w:r w:rsidRPr="008B0552">
              <w:t>Textile fabrics coated with gum or amylaceous substances, of a kind used for the outer covers of books or the like; tracing cloth; prepared painting canvas; buckram and similar stiffened textile fabrics of a kind used for hat foundations</w:t>
            </w:r>
          </w:p>
        </w:tc>
        <w:tc>
          <w:tcPr>
            <w:tcW w:w="2835" w:type="dxa"/>
          </w:tcPr>
          <w:p w14:paraId="1501838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flocking or by coating or</w:t>
            </w:r>
          </w:p>
          <w:p w14:paraId="7620C48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Flocking accompanied by dyeing or printing</w:t>
            </w:r>
          </w:p>
        </w:tc>
        <w:tc>
          <w:tcPr>
            <w:cnfStyle w:val="000010000000" w:firstRow="0" w:lastRow="0" w:firstColumn="0" w:lastColumn="0" w:oddVBand="1" w:evenVBand="0" w:oddHBand="0" w:evenHBand="0" w:firstRowFirstColumn="0" w:firstRowLastColumn="0" w:lastRowFirstColumn="0" w:lastRowLastColumn="0"/>
            <w:tcW w:w="1791" w:type="dxa"/>
          </w:tcPr>
          <w:p w14:paraId="4EB0EADF" w14:textId="77777777" w:rsidR="00922DA5" w:rsidRPr="008B0552" w:rsidRDefault="00922DA5" w:rsidP="00922DA5"/>
        </w:tc>
      </w:tr>
      <w:tr w:rsidR="00922DA5" w:rsidRPr="008B0552" w14:paraId="18E314C3" w14:textId="742F5862"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08FD5BE" w14:textId="77777777" w:rsidR="00922DA5" w:rsidRPr="008B0552" w:rsidRDefault="00922DA5" w:rsidP="00922DA5">
            <w:r w:rsidRPr="008B0552">
              <w:t>5902</w:t>
            </w:r>
          </w:p>
        </w:tc>
        <w:tc>
          <w:tcPr>
            <w:cnfStyle w:val="000010000000" w:firstRow="0" w:lastRow="0" w:firstColumn="0" w:lastColumn="0" w:oddVBand="1" w:evenVBand="0" w:oddHBand="0" w:evenHBand="0" w:firstRowFirstColumn="0" w:firstRowLastColumn="0" w:lastRowFirstColumn="0" w:lastRowLastColumn="0"/>
            <w:tcW w:w="2835" w:type="dxa"/>
          </w:tcPr>
          <w:p w14:paraId="6907BE93" w14:textId="77777777" w:rsidR="00922DA5" w:rsidRPr="008B0552" w:rsidRDefault="00922DA5" w:rsidP="00922DA5">
            <w:r w:rsidRPr="008B0552">
              <w:t>Tyre cord fabric of high tenacity yarn of nylon or other polyamides, polyesters or viscose rayon:</w:t>
            </w:r>
          </w:p>
        </w:tc>
        <w:tc>
          <w:tcPr>
            <w:tcW w:w="2835" w:type="dxa"/>
          </w:tcPr>
          <w:p w14:paraId="6927047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75E8C9B" w14:textId="77777777" w:rsidR="00922DA5" w:rsidRPr="008B0552" w:rsidRDefault="00922DA5" w:rsidP="00922DA5"/>
        </w:tc>
      </w:tr>
      <w:tr w:rsidR="00922DA5" w:rsidRPr="008B0552" w14:paraId="7E1F7EE9" w14:textId="6144EA7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AA033E9"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EF45EE4" w14:textId="77777777" w:rsidR="00922DA5" w:rsidRPr="008B0552" w:rsidRDefault="00922DA5" w:rsidP="00922DA5">
            <w:r w:rsidRPr="008B0552">
              <w:t>–</w:t>
            </w:r>
            <w:r w:rsidRPr="008B0552">
              <w:tab/>
              <w:t>Containing not more than 90 % by weight of textile materials</w:t>
            </w:r>
          </w:p>
        </w:tc>
        <w:tc>
          <w:tcPr>
            <w:tcW w:w="2835" w:type="dxa"/>
          </w:tcPr>
          <w:p w14:paraId="0FE9243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w:t>
            </w:r>
          </w:p>
        </w:tc>
        <w:tc>
          <w:tcPr>
            <w:cnfStyle w:val="000010000000" w:firstRow="0" w:lastRow="0" w:firstColumn="0" w:lastColumn="0" w:oddVBand="1" w:evenVBand="0" w:oddHBand="0" w:evenHBand="0" w:firstRowFirstColumn="0" w:firstRowLastColumn="0" w:lastRowFirstColumn="0" w:lastRowLastColumn="0"/>
            <w:tcW w:w="1791" w:type="dxa"/>
          </w:tcPr>
          <w:p w14:paraId="2BE33D4F" w14:textId="77777777" w:rsidR="00922DA5" w:rsidRPr="008B0552" w:rsidRDefault="00922DA5" w:rsidP="00922DA5"/>
        </w:tc>
      </w:tr>
      <w:tr w:rsidR="00922DA5" w:rsidRPr="008B0552" w14:paraId="5AB3F940" w14:textId="47B3B905"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54B98B"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25EB793" w14:textId="77777777" w:rsidR="00922DA5" w:rsidRPr="008B0552" w:rsidRDefault="00922DA5" w:rsidP="00922DA5">
            <w:r w:rsidRPr="008B0552">
              <w:t>–</w:t>
            </w:r>
            <w:r w:rsidRPr="008B0552">
              <w:tab/>
              <w:t>Other</w:t>
            </w:r>
          </w:p>
        </w:tc>
        <w:tc>
          <w:tcPr>
            <w:tcW w:w="2835" w:type="dxa"/>
          </w:tcPr>
          <w:p w14:paraId="66B5777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54CDCCEE" w14:textId="77777777" w:rsidR="00922DA5" w:rsidRPr="008B0552" w:rsidRDefault="00922DA5" w:rsidP="00922DA5"/>
        </w:tc>
      </w:tr>
      <w:tr w:rsidR="00922DA5" w:rsidRPr="008B0552" w14:paraId="7D0EF07A" w14:textId="763BB7A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821394" w14:textId="77777777" w:rsidR="00922DA5" w:rsidRPr="008B0552" w:rsidRDefault="00922DA5" w:rsidP="00922DA5">
            <w:r w:rsidRPr="008B0552">
              <w:t>5903</w:t>
            </w:r>
          </w:p>
        </w:tc>
        <w:tc>
          <w:tcPr>
            <w:cnfStyle w:val="000010000000" w:firstRow="0" w:lastRow="0" w:firstColumn="0" w:lastColumn="0" w:oddVBand="1" w:evenVBand="0" w:oddHBand="0" w:evenHBand="0" w:firstRowFirstColumn="0" w:firstRowLastColumn="0" w:lastRowFirstColumn="0" w:lastRowLastColumn="0"/>
            <w:tcW w:w="2835" w:type="dxa"/>
          </w:tcPr>
          <w:p w14:paraId="2B35F008" w14:textId="77777777" w:rsidR="00922DA5" w:rsidRPr="008B0552" w:rsidRDefault="00922DA5" w:rsidP="00922DA5">
            <w:r w:rsidRPr="008B0552">
              <w:t>Textile fabrics impregnated, coated, covered or laminated with plastics, other than those of heading 5902</w:t>
            </w:r>
          </w:p>
        </w:tc>
        <w:tc>
          <w:tcPr>
            <w:tcW w:w="2835" w:type="dxa"/>
          </w:tcPr>
          <w:p w14:paraId="4F461F8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50342F7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C02534B" w14:textId="77777777" w:rsidR="00922DA5" w:rsidRPr="008B0552" w:rsidRDefault="00922DA5" w:rsidP="00922DA5"/>
        </w:tc>
      </w:tr>
      <w:tr w:rsidR="00922DA5" w:rsidRPr="008B0552" w14:paraId="19353E72" w14:textId="3042505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2C7441" w14:textId="77777777" w:rsidR="00922DA5" w:rsidRPr="008B0552" w:rsidRDefault="00922DA5" w:rsidP="00922DA5">
            <w:r w:rsidRPr="008B0552">
              <w:lastRenderedPageBreak/>
              <w:t>5904</w:t>
            </w:r>
          </w:p>
        </w:tc>
        <w:tc>
          <w:tcPr>
            <w:cnfStyle w:val="000010000000" w:firstRow="0" w:lastRow="0" w:firstColumn="0" w:lastColumn="0" w:oddVBand="1" w:evenVBand="0" w:oddHBand="0" w:evenHBand="0" w:firstRowFirstColumn="0" w:firstRowLastColumn="0" w:lastRowFirstColumn="0" w:lastRowLastColumn="0"/>
            <w:tcW w:w="2835" w:type="dxa"/>
          </w:tcPr>
          <w:p w14:paraId="6174A5DF" w14:textId="77777777" w:rsidR="00922DA5" w:rsidRPr="008B0552" w:rsidRDefault="00922DA5" w:rsidP="00922DA5">
            <w:r w:rsidRPr="008B0552">
              <w:t xml:space="preserve">Linoleum, whether or </w:t>
            </w:r>
            <w:proofErr w:type="spellStart"/>
            <w:r w:rsidRPr="008B0552">
              <w:t>Note</w:t>
            </w:r>
            <w:proofErr w:type="spellEnd"/>
            <w:r w:rsidRPr="008B0552">
              <w:t> cut to shape; floor coverings consisting of a coating or covering applied on a textile backing, whether or not cut to shape</w:t>
            </w:r>
          </w:p>
        </w:tc>
        <w:tc>
          <w:tcPr>
            <w:tcW w:w="2835" w:type="dxa"/>
          </w:tcPr>
          <w:p w14:paraId="530C480F" w14:textId="3BE22DB2"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791" w:type="dxa"/>
          </w:tcPr>
          <w:p w14:paraId="7B12042E" w14:textId="77777777" w:rsidR="00922DA5" w:rsidRPr="008B0552" w:rsidRDefault="00922DA5" w:rsidP="00922DA5"/>
        </w:tc>
      </w:tr>
      <w:tr w:rsidR="00922DA5" w:rsidRPr="008B0552" w14:paraId="18C519F5" w14:textId="7D37575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20B366" w14:textId="77777777" w:rsidR="00922DA5" w:rsidRPr="008B0552" w:rsidRDefault="00922DA5" w:rsidP="00922DA5">
            <w:r w:rsidRPr="008B0552">
              <w:t>5905</w:t>
            </w:r>
          </w:p>
        </w:tc>
        <w:tc>
          <w:tcPr>
            <w:cnfStyle w:val="000010000000" w:firstRow="0" w:lastRow="0" w:firstColumn="0" w:lastColumn="0" w:oddVBand="1" w:evenVBand="0" w:oddHBand="0" w:evenHBand="0" w:firstRowFirstColumn="0" w:firstRowLastColumn="0" w:lastRowFirstColumn="0" w:lastRowLastColumn="0"/>
            <w:tcW w:w="2835" w:type="dxa"/>
          </w:tcPr>
          <w:p w14:paraId="428F27A5" w14:textId="77777777" w:rsidR="00922DA5" w:rsidRPr="008B0552" w:rsidRDefault="00922DA5" w:rsidP="00922DA5">
            <w:r w:rsidRPr="008B0552">
              <w:t>Textile wall coverings:</w:t>
            </w:r>
          </w:p>
        </w:tc>
        <w:tc>
          <w:tcPr>
            <w:tcW w:w="2835" w:type="dxa"/>
          </w:tcPr>
          <w:p w14:paraId="08F0CBB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F1E7D8B" w14:textId="77777777" w:rsidR="00922DA5" w:rsidRPr="008B0552" w:rsidRDefault="00922DA5" w:rsidP="00922DA5"/>
        </w:tc>
      </w:tr>
      <w:tr w:rsidR="00922DA5" w:rsidRPr="008B0552" w14:paraId="5162AAF9" w14:textId="5FC32EB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818EFD"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1576895" w14:textId="77777777" w:rsidR="00922DA5" w:rsidRPr="008B0552" w:rsidRDefault="00922DA5" w:rsidP="00922DA5">
            <w:r w:rsidRPr="008B0552">
              <w:t>–</w:t>
            </w:r>
            <w:r w:rsidRPr="008B0552">
              <w:tab/>
              <w:t>Impregnated, coated, covered or laminated with rubber, plastics or other materials</w:t>
            </w:r>
          </w:p>
        </w:tc>
        <w:tc>
          <w:tcPr>
            <w:tcW w:w="2835" w:type="dxa"/>
          </w:tcPr>
          <w:p w14:paraId="415412D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791" w:type="dxa"/>
          </w:tcPr>
          <w:p w14:paraId="5DE3E790" w14:textId="77777777" w:rsidR="00922DA5" w:rsidRPr="008B0552" w:rsidRDefault="00922DA5" w:rsidP="00922DA5"/>
        </w:tc>
      </w:tr>
      <w:tr w:rsidR="00922DA5" w:rsidRPr="008B0552" w14:paraId="0A4F4D90" w14:textId="0B376B4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46047F"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06276783" w14:textId="77777777" w:rsidR="00922DA5" w:rsidRPr="008B0552" w:rsidRDefault="00922DA5" w:rsidP="00922DA5">
            <w:r w:rsidRPr="008B0552">
              <w:t>–</w:t>
            </w:r>
            <w:r w:rsidRPr="008B0552">
              <w:tab/>
              <w:t>Other</w:t>
            </w:r>
          </w:p>
        </w:tc>
        <w:tc>
          <w:tcPr>
            <w:tcW w:w="2835" w:type="dxa"/>
          </w:tcPr>
          <w:p w14:paraId="30BACB3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09136A9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8EC88E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354DF225" w14:textId="6EFFD443"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1B9F8A" w14:textId="77777777" w:rsidR="00922DA5" w:rsidRPr="008B0552" w:rsidRDefault="00922DA5" w:rsidP="00922DA5"/>
        </w:tc>
      </w:tr>
      <w:tr w:rsidR="00922DA5" w:rsidRPr="008B0552" w14:paraId="7B436BE5" w14:textId="06C4710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F8702BA" w14:textId="77777777" w:rsidR="00922DA5" w:rsidRPr="008B0552" w:rsidRDefault="00922DA5" w:rsidP="00922DA5">
            <w:r w:rsidRPr="008B0552">
              <w:t>5906</w:t>
            </w:r>
          </w:p>
        </w:tc>
        <w:tc>
          <w:tcPr>
            <w:cnfStyle w:val="000010000000" w:firstRow="0" w:lastRow="0" w:firstColumn="0" w:lastColumn="0" w:oddVBand="1" w:evenVBand="0" w:oddHBand="0" w:evenHBand="0" w:firstRowFirstColumn="0" w:firstRowLastColumn="0" w:lastRowFirstColumn="0" w:lastRowLastColumn="0"/>
            <w:tcW w:w="2835" w:type="dxa"/>
          </w:tcPr>
          <w:p w14:paraId="19805D15" w14:textId="77777777" w:rsidR="00922DA5" w:rsidRPr="008B0552" w:rsidRDefault="00922DA5" w:rsidP="00922DA5">
            <w:r w:rsidRPr="008B0552">
              <w:t>Rubberised textile fabrics, other than those of heading 5902:</w:t>
            </w:r>
          </w:p>
        </w:tc>
        <w:tc>
          <w:tcPr>
            <w:tcW w:w="2835" w:type="dxa"/>
          </w:tcPr>
          <w:p w14:paraId="6C7FBB5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31426F" w14:textId="77777777" w:rsidR="00922DA5" w:rsidRPr="008B0552" w:rsidRDefault="00922DA5" w:rsidP="00922DA5"/>
        </w:tc>
      </w:tr>
      <w:tr w:rsidR="00922DA5" w:rsidRPr="008B0552" w14:paraId="513F0455" w14:textId="31CE5FD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8F284D"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309F267" w14:textId="77777777" w:rsidR="00922DA5" w:rsidRPr="008B0552" w:rsidRDefault="00922DA5" w:rsidP="00922DA5">
            <w:r w:rsidRPr="008B0552">
              <w:t>–</w:t>
            </w:r>
            <w:r w:rsidRPr="008B0552">
              <w:tab/>
              <w:t>Knitted or crocheted fabrics</w:t>
            </w:r>
          </w:p>
        </w:tc>
        <w:tc>
          <w:tcPr>
            <w:tcW w:w="2835" w:type="dxa"/>
          </w:tcPr>
          <w:p w14:paraId="0FA550D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knitting</w:t>
            </w:r>
          </w:p>
          <w:p w14:paraId="541BA99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444E88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Knitting accompanied by dyeing or by coating or</w:t>
            </w:r>
          </w:p>
          <w:p w14:paraId="22988BFC" w14:textId="677EFCEF"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Dyeing of yarn of natural fibres accompanied by knitting</w:t>
            </w:r>
          </w:p>
        </w:tc>
        <w:tc>
          <w:tcPr>
            <w:cnfStyle w:val="000010000000" w:firstRow="0" w:lastRow="0" w:firstColumn="0" w:lastColumn="0" w:oddVBand="1" w:evenVBand="0" w:oddHBand="0" w:evenHBand="0" w:firstRowFirstColumn="0" w:firstRowLastColumn="0" w:lastRowFirstColumn="0" w:lastRowLastColumn="0"/>
            <w:tcW w:w="1791" w:type="dxa"/>
          </w:tcPr>
          <w:p w14:paraId="553F6178" w14:textId="77777777" w:rsidR="00922DA5" w:rsidRPr="008B0552" w:rsidRDefault="00922DA5" w:rsidP="00922DA5"/>
        </w:tc>
      </w:tr>
      <w:tr w:rsidR="00922DA5" w:rsidRPr="008B0552" w14:paraId="0F784314" w14:textId="7B8B126E"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961D26"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0EE926B4" w14:textId="77777777" w:rsidR="00922DA5" w:rsidRPr="008B0552" w:rsidRDefault="00922DA5" w:rsidP="00922DA5">
            <w:r w:rsidRPr="008B0552">
              <w:t>–</w:t>
            </w:r>
            <w:r w:rsidRPr="008B0552">
              <w:tab/>
              <w:t>Other fabrics made of synthetic filament yarn, containing more than 90 % by weight of textile materials</w:t>
            </w:r>
          </w:p>
        </w:tc>
        <w:tc>
          <w:tcPr>
            <w:tcW w:w="2835" w:type="dxa"/>
          </w:tcPr>
          <w:p w14:paraId="217E907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214EFE00" w14:textId="77777777" w:rsidR="00922DA5" w:rsidRPr="008B0552" w:rsidRDefault="00922DA5" w:rsidP="00922DA5"/>
        </w:tc>
      </w:tr>
      <w:tr w:rsidR="00922DA5" w:rsidRPr="008B0552" w14:paraId="69AF948E" w14:textId="6E72F92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3B20BB1"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0774C56" w14:textId="77777777" w:rsidR="00922DA5" w:rsidRPr="008B0552" w:rsidRDefault="00922DA5" w:rsidP="00922DA5">
            <w:r w:rsidRPr="008B0552">
              <w:t>–</w:t>
            </w:r>
            <w:r w:rsidRPr="008B0552">
              <w:tab/>
              <w:t>Other</w:t>
            </w:r>
          </w:p>
        </w:tc>
        <w:tc>
          <w:tcPr>
            <w:tcW w:w="2835" w:type="dxa"/>
          </w:tcPr>
          <w:p w14:paraId="6BB83A3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159E019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Dyeing of yarn of natural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4BCE0F82" w14:textId="77777777" w:rsidR="00922DA5" w:rsidRPr="008B0552" w:rsidRDefault="00922DA5" w:rsidP="00922DA5"/>
        </w:tc>
      </w:tr>
      <w:tr w:rsidR="00922DA5" w:rsidRPr="008B0552" w14:paraId="395F09EA" w14:textId="3B35D84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192E62" w14:textId="77777777" w:rsidR="00922DA5" w:rsidRPr="008B0552" w:rsidRDefault="00922DA5" w:rsidP="00922DA5">
            <w:r w:rsidRPr="008B0552">
              <w:t>5907</w:t>
            </w:r>
          </w:p>
        </w:tc>
        <w:tc>
          <w:tcPr>
            <w:cnfStyle w:val="000010000000" w:firstRow="0" w:lastRow="0" w:firstColumn="0" w:lastColumn="0" w:oddVBand="1" w:evenVBand="0" w:oddHBand="0" w:evenHBand="0" w:firstRowFirstColumn="0" w:firstRowLastColumn="0" w:lastRowFirstColumn="0" w:lastRowLastColumn="0"/>
            <w:tcW w:w="2835" w:type="dxa"/>
          </w:tcPr>
          <w:p w14:paraId="6D1551A5" w14:textId="77777777" w:rsidR="00922DA5" w:rsidRPr="008B0552" w:rsidRDefault="00922DA5" w:rsidP="00922DA5">
            <w:r w:rsidRPr="008B0552">
              <w:t>Textile fabrics otherwise impregnated, coated or covered; painted canvas being theatrical scenery, studio back-cloths or the like</w:t>
            </w:r>
          </w:p>
        </w:tc>
        <w:tc>
          <w:tcPr>
            <w:tcW w:w="2835" w:type="dxa"/>
          </w:tcPr>
          <w:p w14:paraId="65EA247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by flocking or by coating or</w:t>
            </w:r>
          </w:p>
          <w:p w14:paraId="62850CD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Flocking accompanied by dyeing or by printing or</w:t>
            </w:r>
          </w:p>
          <w:p w14:paraId="254A95B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BB5E9EA" w14:textId="77777777" w:rsidR="00922DA5" w:rsidRPr="008B0552" w:rsidRDefault="00922DA5" w:rsidP="00922DA5"/>
        </w:tc>
      </w:tr>
      <w:tr w:rsidR="00922DA5" w:rsidRPr="008B0552" w14:paraId="649A3D5D" w14:textId="2CDB879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E0C2DD4" w14:textId="77777777" w:rsidR="00922DA5" w:rsidRPr="008B0552" w:rsidRDefault="00922DA5" w:rsidP="00922DA5">
            <w:r w:rsidRPr="008B0552">
              <w:lastRenderedPageBreak/>
              <w:t>5908</w:t>
            </w:r>
          </w:p>
        </w:tc>
        <w:tc>
          <w:tcPr>
            <w:cnfStyle w:val="000010000000" w:firstRow="0" w:lastRow="0" w:firstColumn="0" w:lastColumn="0" w:oddVBand="1" w:evenVBand="0" w:oddHBand="0" w:evenHBand="0" w:firstRowFirstColumn="0" w:firstRowLastColumn="0" w:lastRowFirstColumn="0" w:lastRowLastColumn="0"/>
            <w:tcW w:w="2835" w:type="dxa"/>
          </w:tcPr>
          <w:p w14:paraId="0446CD00" w14:textId="77777777" w:rsidR="00922DA5" w:rsidRPr="008B0552" w:rsidRDefault="00922DA5" w:rsidP="00922DA5">
            <w:r w:rsidRPr="008B0552">
              <w:t>Textile wicks, woven, plaited or knitted, for lamps, stoves, lighters, candles or the like; incandescent gas mantles and tubular knitted gas mantle fabric therefor, whether or not impregnated:</w:t>
            </w:r>
          </w:p>
        </w:tc>
        <w:tc>
          <w:tcPr>
            <w:tcW w:w="2835" w:type="dxa"/>
          </w:tcPr>
          <w:p w14:paraId="2B33283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CEE17BA" w14:textId="77777777" w:rsidR="00922DA5" w:rsidRPr="008B0552" w:rsidRDefault="00922DA5" w:rsidP="00922DA5"/>
        </w:tc>
      </w:tr>
      <w:tr w:rsidR="00922DA5" w:rsidRPr="008B0552" w14:paraId="068CD449" w14:textId="5511334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30F6E6"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D7C8E6D" w14:textId="77777777" w:rsidR="00922DA5" w:rsidRPr="008B0552" w:rsidRDefault="00922DA5" w:rsidP="00922DA5">
            <w:r w:rsidRPr="008B0552">
              <w:t>–</w:t>
            </w:r>
            <w:r w:rsidRPr="008B0552">
              <w:tab/>
              <w:t>Incandescent gas mantles, impregnated</w:t>
            </w:r>
          </w:p>
        </w:tc>
        <w:tc>
          <w:tcPr>
            <w:tcW w:w="2835" w:type="dxa"/>
          </w:tcPr>
          <w:p w14:paraId="3E70C04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791" w:type="dxa"/>
          </w:tcPr>
          <w:p w14:paraId="0FE91C9D" w14:textId="77777777" w:rsidR="00922DA5" w:rsidRPr="008B0552" w:rsidRDefault="00922DA5" w:rsidP="00922DA5"/>
        </w:tc>
      </w:tr>
      <w:tr w:rsidR="00922DA5" w:rsidRPr="008B0552" w14:paraId="1B50F526" w14:textId="7CFB632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3B8B75B"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05EF8CC" w14:textId="77777777" w:rsidR="00922DA5" w:rsidRPr="008B0552" w:rsidRDefault="00922DA5" w:rsidP="00922DA5">
            <w:r w:rsidRPr="008B0552">
              <w:t>–</w:t>
            </w:r>
            <w:r w:rsidRPr="008B0552">
              <w:tab/>
              <w:t>Other</w:t>
            </w:r>
          </w:p>
        </w:tc>
        <w:tc>
          <w:tcPr>
            <w:tcW w:w="2835" w:type="dxa"/>
          </w:tcPr>
          <w:p w14:paraId="167B82A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172715" w14:textId="77777777" w:rsidR="00922DA5" w:rsidRPr="008B0552" w:rsidRDefault="00922DA5" w:rsidP="00922DA5"/>
        </w:tc>
      </w:tr>
      <w:tr w:rsidR="00922DA5" w:rsidRPr="008B0552" w14:paraId="505850F9" w14:textId="3A4323B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8426198" w14:textId="77777777" w:rsidR="00922DA5" w:rsidRPr="008B0552" w:rsidRDefault="00922DA5" w:rsidP="00922DA5">
            <w:r w:rsidRPr="008B0552">
              <w:t>5909 to 5911</w:t>
            </w:r>
          </w:p>
        </w:tc>
        <w:tc>
          <w:tcPr>
            <w:cnfStyle w:val="000010000000" w:firstRow="0" w:lastRow="0" w:firstColumn="0" w:lastColumn="0" w:oddVBand="1" w:evenVBand="0" w:oddHBand="0" w:evenHBand="0" w:firstRowFirstColumn="0" w:firstRowLastColumn="0" w:lastRowFirstColumn="0" w:lastRowLastColumn="0"/>
            <w:tcW w:w="2835" w:type="dxa"/>
          </w:tcPr>
          <w:p w14:paraId="65A6CF72" w14:textId="77777777" w:rsidR="00922DA5" w:rsidRPr="008B0552" w:rsidRDefault="00922DA5" w:rsidP="00922DA5">
            <w:r w:rsidRPr="008B0552">
              <w:t>Textile articles of a kind suitable for industrial use:</w:t>
            </w:r>
          </w:p>
        </w:tc>
        <w:tc>
          <w:tcPr>
            <w:tcW w:w="2835" w:type="dxa"/>
          </w:tcPr>
          <w:p w14:paraId="4B71305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CBE5AE8" w14:textId="77777777" w:rsidR="00922DA5" w:rsidRPr="008B0552" w:rsidRDefault="00922DA5" w:rsidP="00922DA5"/>
        </w:tc>
      </w:tr>
      <w:tr w:rsidR="00922DA5" w:rsidRPr="008B0552" w14:paraId="3E878997" w14:textId="6DB242E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27325A"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5C394FD" w14:textId="77777777" w:rsidR="00922DA5" w:rsidRPr="008B0552" w:rsidRDefault="00922DA5" w:rsidP="00922DA5">
            <w:r w:rsidRPr="008B0552">
              <w:t>–</w:t>
            </w:r>
            <w:r w:rsidRPr="008B0552">
              <w:tab/>
              <w:t>Polishing discs or rings other than of felt of heading 5911</w:t>
            </w:r>
          </w:p>
        </w:tc>
        <w:tc>
          <w:tcPr>
            <w:tcW w:w="2835" w:type="dxa"/>
          </w:tcPr>
          <w:p w14:paraId="1B37962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w:t>
            </w:r>
          </w:p>
        </w:tc>
        <w:tc>
          <w:tcPr>
            <w:cnfStyle w:val="000010000000" w:firstRow="0" w:lastRow="0" w:firstColumn="0" w:lastColumn="0" w:oddVBand="1" w:evenVBand="0" w:oddHBand="0" w:evenHBand="0" w:firstRowFirstColumn="0" w:firstRowLastColumn="0" w:lastRowFirstColumn="0" w:lastRowLastColumn="0"/>
            <w:tcW w:w="1791" w:type="dxa"/>
          </w:tcPr>
          <w:p w14:paraId="6ABE9DB1" w14:textId="77777777" w:rsidR="00922DA5" w:rsidRPr="008B0552" w:rsidRDefault="00922DA5" w:rsidP="00922DA5"/>
        </w:tc>
      </w:tr>
      <w:tr w:rsidR="00922DA5" w:rsidRPr="008B0552" w14:paraId="5690AA0E" w14:textId="2DB48B9C" w:rsidTr="00EC23E7">
        <w:trPr>
          <w:cantSplit/>
          <w:trHeight w:val="13900"/>
        </w:trPr>
        <w:tc>
          <w:tcPr>
            <w:cnfStyle w:val="001000000000" w:firstRow="0" w:lastRow="0" w:firstColumn="1" w:lastColumn="0" w:oddVBand="0" w:evenVBand="0" w:oddHBand="0" w:evenHBand="0" w:firstRowFirstColumn="0" w:firstRowLastColumn="0" w:lastRowFirstColumn="0" w:lastRowLastColumn="0"/>
            <w:tcW w:w="1555" w:type="dxa"/>
            <w:vMerge/>
          </w:tcPr>
          <w:p w14:paraId="70B64DA1"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CCD0949" w14:textId="77777777" w:rsidR="00922DA5" w:rsidRPr="008B0552" w:rsidRDefault="00922DA5" w:rsidP="00922DA5">
            <w:r w:rsidRPr="008B0552">
              <w:t>–</w:t>
            </w:r>
            <w:r w:rsidRPr="008B0552">
              <w:tab/>
              <w:t>Woven fabrics, of a kind commonly used in papermaking or other technical uses, felted or not, whether or not impregnated or coated, tubular or endless with single or multiple warp and/or weft, or flat woven with multiple warp and/or weft of heading 5911</w:t>
            </w:r>
          </w:p>
        </w:tc>
        <w:tc>
          <w:tcPr>
            <w:tcW w:w="2835" w:type="dxa"/>
          </w:tcPr>
          <w:p w14:paraId="00E9E94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Extrusion of man-made fibres or Spinning of natural and/or of man-made staple fibres, in each case accompanied by weaving</w:t>
            </w:r>
          </w:p>
          <w:p w14:paraId="28A7CFC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8DB67A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dyeing or coating Only the following fibres may be used:</w:t>
            </w:r>
          </w:p>
          <w:p w14:paraId="24244CE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coir yarn</w:t>
            </w:r>
          </w:p>
          <w:p w14:paraId="1FA6B979" w14:textId="0DBA3A90"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yarn of polytetrafluoroethylene,</w:t>
            </w:r>
          </w:p>
          <w:p w14:paraId="5A2606F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yarn, multiple, of polyamide, coated impregnated or covered with a phenolic resin,</w:t>
            </w:r>
          </w:p>
          <w:p w14:paraId="3A79A3A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yarn of synthetic textile fibres of aromatic polyamides, obtained by polycondensation of m-phenylenediamine and isophthalic acid,</w:t>
            </w:r>
          </w:p>
          <w:p w14:paraId="6787EF9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monofil of polytetrafluoroethylene,</w:t>
            </w:r>
          </w:p>
          <w:p w14:paraId="64FE8CD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 xml:space="preserve">yarn of synthetic textile fibres of poly(p-phenylene </w:t>
            </w:r>
            <w:proofErr w:type="spellStart"/>
            <w:r w:rsidRPr="008B0552">
              <w:t>terephthalamide</w:t>
            </w:r>
            <w:proofErr w:type="spellEnd"/>
            <w:r w:rsidRPr="008B0552">
              <w:t>),</w:t>
            </w:r>
          </w:p>
          <w:p w14:paraId="146D843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t>glass fibre yarn, coated with phenol resin and gimped with acrylic yarn,</w:t>
            </w:r>
          </w:p>
          <w:p w14:paraId="7FE6DBF1" w14:textId="48764511"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t>
            </w:r>
            <w:r w:rsidRPr="008B0552">
              <w:tab/>
            </w:r>
            <w:proofErr w:type="spellStart"/>
            <w:r w:rsidRPr="008B0552">
              <w:t>copolyester</w:t>
            </w:r>
            <w:proofErr w:type="spellEnd"/>
            <w:r w:rsidRPr="008B0552">
              <w:t xml:space="preserve"> monofilaments of a polyester and a resin of terephthalic acid and 1,4-cyclohexanediethanol and isophthalic acid</w:t>
            </w:r>
          </w:p>
        </w:tc>
        <w:tc>
          <w:tcPr>
            <w:cnfStyle w:val="000010000000" w:firstRow="0" w:lastRow="0" w:firstColumn="0" w:lastColumn="0" w:oddVBand="1" w:evenVBand="0" w:oddHBand="0" w:evenHBand="0" w:firstRowFirstColumn="0" w:firstRowLastColumn="0" w:lastRowFirstColumn="0" w:lastRowLastColumn="0"/>
            <w:tcW w:w="1791" w:type="dxa"/>
          </w:tcPr>
          <w:p w14:paraId="025CA044" w14:textId="77777777" w:rsidR="00922DA5" w:rsidRPr="008B0552" w:rsidRDefault="00922DA5" w:rsidP="00922DA5"/>
        </w:tc>
      </w:tr>
      <w:tr w:rsidR="00922DA5" w:rsidRPr="008B0552" w14:paraId="57E41D20" w14:textId="066EB5D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279469"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6754E97" w14:textId="77777777" w:rsidR="00922DA5" w:rsidRPr="008B0552" w:rsidRDefault="00922DA5" w:rsidP="00922DA5">
            <w:r w:rsidRPr="008B0552">
              <w:t>–</w:t>
            </w:r>
            <w:r w:rsidRPr="008B0552">
              <w:tab/>
              <w:t>Other</w:t>
            </w:r>
          </w:p>
        </w:tc>
        <w:tc>
          <w:tcPr>
            <w:tcW w:w="2835" w:type="dxa"/>
          </w:tcPr>
          <w:p w14:paraId="0D54FDE1" w14:textId="47236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filament yarn OR spinning of natural or man-made staple fibres, accompanied by weaving</w:t>
            </w:r>
          </w:p>
          <w:p w14:paraId="109C608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A2EFE7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dyeing or coating</w:t>
            </w:r>
          </w:p>
        </w:tc>
        <w:tc>
          <w:tcPr>
            <w:cnfStyle w:val="000010000000" w:firstRow="0" w:lastRow="0" w:firstColumn="0" w:lastColumn="0" w:oddVBand="1" w:evenVBand="0" w:oddHBand="0" w:evenHBand="0" w:firstRowFirstColumn="0" w:firstRowLastColumn="0" w:lastRowFirstColumn="0" w:lastRowLastColumn="0"/>
            <w:tcW w:w="1791" w:type="dxa"/>
          </w:tcPr>
          <w:p w14:paraId="60426CBE" w14:textId="77777777" w:rsidR="00922DA5" w:rsidRPr="008B0552" w:rsidRDefault="00922DA5" w:rsidP="00922DA5"/>
        </w:tc>
      </w:tr>
      <w:tr w:rsidR="00922DA5" w:rsidRPr="008B0552" w14:paraId="360AF3A0" w14:textId="6F528FF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E01993" w14:textId="77777777" w:rsidR="00922DA5" w:rsidRPr="008B0552" w:rsidRDefault="00922DA5" w:rsidP="00922DA5">
            <w:r w:rsidRPr="008B0552">
              <w:lastRenderedPageBreak/>
              <w:t>Chapter 60</w:t>
            </w:r>
          </w:p>
        </w:tc>
        <w:tc>
          <w:tcPr>
            <w:cnfStyle w:val="000010000000" w:firstRow="0" w:lastRow="0" w:firstColumn="0" w:lastColumn="0" w:oddVBand="1" w:evenVBand="0" w:oddHBand="0" w:evenHBand="0" w:firstRowFirstColumn="0" w:firstRowLastColumn="0" w:lastRowFirstColumn="0" w:lastRowLastColumn="0"/>
            <w:tcW w:w="2835" w:type="dxa"/>
          </w:tcPr>
          <w:p w14:paraId="7F41EF45" w14:textId="77777777" w:rsidR="00922DA5" w:rsidRPr="008B0552" w:rsidRDefault="00922DA5" w:rsidP="00922DA5">
            <w:r w:rsidRPr="008B0552">
              <w:t>Knitted or crocheted fabrics</w:t>
            </w:r>
          </w:p>
        </w:tc>
        <w:tc>
          <w:tcPr>
            <w:tcW w:w="2835" w:type="dxa"/>
          </w:tcPr>
          <w:p w14:paraId="1F85263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knitting</w:t>
            </w:r>
          </w:p>
          <w:p w14:paraId="521831C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53B37D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Knitting accompanied by dyeing or by flocking or by coating or</w:t>
            </w:r>
          </w:p>
          <w:p w14:paraId="4BD975E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Flocking accompanied by dyeing or by printing or</w:t>
            </w:r>
          </w:p>
          <w:p w14:paraId="708C764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Dyeing of yarn of natural fibres accompanied by knitting or</w:t>
            </w:r>
          </w:p>
          <w:p w14:paraId="57A37D4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Twisting or texturing accompanied by knitting provided that the value of the non-twisted/non-textured yarns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6AA404" w14:textId="77777777" w:rsidR="00922DA5" w:rsidRPr="008B0552" w:rsidRDefault="00922DA5" w:rsidP="00922DA5"/>
        </w:tc>
      </w:tr>
      <w:tr w:rsidR="00922DA5" w:rsidRPr="008B0552" w14:paraId="012370CF" w14:textId="0F2315D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D56D891" w14:textId="77777777" w:rsidR="00922DA5" w:rsidRPr="008B0552" w:rsidRDefault="00922DA5" w:rsidP="00922DA5">
            <w:r w:rsidRPr="008B0552">
              <w:t>Chapter 61</w:t>
            </w:r>
          </w:p>
        </w:tc>
        <w:tc>
          <w:tcPr>
            <w:cnfStyle w:val="000010000000" w:firstRow="0" w:lastRow="0" w:firstColumn="0" w:lastColumn="0" w:oddVBand="1" w:evenVBand="0" w:oddHBand="0" w:evenHBand="0" w:firstRowFirstColumn="0" w:firstRowLastColumn="0" w:lastRowFirstColumn="0" w:lastRowLastColumn="0"/>
            <w:tcW w:w="2835" w:type="dxa"/>
          </w:tcPr>
          <w:p w14:paraId="37BF27A4" w14:textId="77777777" w:rsidR="00922DA5" w:rsidRPr="008B0552" w:rsidRDefault="00922DA5" w:rsidP="00922DA5">
            <w:r w:rsidRPr="008B0552">
              <w:t>Articles of apparel and clothing accessories, knitted or crocheted:</w:t>
            </w:r>
          </w:p>
        </w:tc>
        <w:tc>
          <w:tcPr>
            <w:tcW w:w="2835" w:type="dxa"/>
          </w:tcPr>
          <w:p w14:paraId="3B6086E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00940D4" w14:textId="77777777" w:rsidR="00922DA5" w:rsidRPr="008B0552" w:rsidRDefault="00922DA5" w:rsidP="00922DA5"/>
        </w:tc>
      </w:tr>
      <w:tr w:rsidR="00922DA5" w:rsidRPr="008B0552" w14:paraId="5DB0482B" w14:textId="0E08E48D"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7AB6D78"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6937E3F" w14:textId="77777777" w:rsidR="00922DA5" w:rsidRPr="008B0552" w:rsidRDefault="00922DA5" w:rsidP="00922DA5">
            <w:r w:rsidRPr="008B0552">
              <w:t>–</w:t>
            </w:r>
            <w:r w:rsidRPr="008B0552">
              <w:tab/>
              <w:t>Obtained by sewing together or otherwise assembling, two or more pieces of knitted or crocheted fabric which have been either cut to form or obtained directly to form</w:t>
            </w:r>
          </w:p>
        </w:tc>
        <w:tc>
          <w:tcPr>
            <w:tcW w:w="2835" w:type="dxa"/>
          </w:tcPr>
          <w:p w14:paraId="335EFA2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Knitting and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0634BF68" w14:textId="77777777" w:rsidR="00922DA5" w:rsidRPr="008B0552" w:rsidRDefault="00922DA5" w:rsidP="00922DA5"/>
        </w:tc>
      </w:tr>
      <w:tr w:rsidR="00922DA5" w:rsidRPr="008B0552" w14:paraId="4C77A0CF" w14:textId="309FA58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CD7FD3"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CAD9233" w14:textId="77777777" w:rsidR="00922DA5" w:rsidRPr="008B0552" w:rsidRDefault="00922DA5" w:rsidP="00922DA5">
            <w:r w:rsidRPr="008B0552">
              <w:t>–</w:t>
            </w:r>
            <w:r w:rsidRPr="008B0552">
              <w:tab/>
              <w:t>Other</w:t>
            </w:r>
          </w:p>
        </w:tc>
        <w:tc>
          <w:tcPr>
            <w:tcW w:w="2835" w:type="dxa"/>
          </w:tcPr>
          <w:p w14:paraId="69CE927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knitting (knitted to shape products)</w:t>
            </w:r>
          </w:p>
          <w:p w14:paraId="34D65E5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EEEDBE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Dyeing of yarn of natural fibres accompanied by knitting (knitted to shape products</w:t>
            </w:r>
          </w:p>
        </w:tc>
        <w:tc>
          <w:tcPr>
            <w:cnfStyle w:val="000010000000" w:firstRow="0" w:lastRow="0" w:firstColumn="0" w:lastColumn="0" w:oddVBand="1" w:evenVBand="0" w:oddHBand="0" w:evenHBand="0" w:firstRowFirstColumn="0" w:firstRowLastColumn="0" w:lastRowFirstColumn="0" w:lastRowLastColumn="0"/>
            <w:tcW w:w="1791" w:type="dxa"/>
          </w:tcPr>
          <w:p w14:paraId="779D7D49" w14:textId="77777777" w:rsidR="00922DA5" w:rsidRPr="008B0552" w:rsidRDefault="00922DA5" w:rsidP="00922DA5"/>
        </w:tc>
      </w:tr>
      <w:tr w:rsidR="00922DA5" w:rsidRPr="008B0552" w14:paraId="427F380D" w14:textId="6FDC4C8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F4CD1D" w14:textId="77777777" w:rsidR="00922DA5" w:rsidRPr="008B0552" w:rsidRDefault="00922DA5" w:rsidP="00922DA5">
            <w:r w:rsidRPr="008B0552">
              <w:t>ex Chapter 62</w:t>
            </w:r>
          </w:p>
        </w:tc>
        <w:tc>
          <w:tcPr>
            <w:cnfStyle w:val="000010000000" w:firstRow="0" w:lastRow="0" w:firstColumn="0" w:lastColumn="0" w:oddVBand="1" w:evenVBand="0" w:oddHBand="0" w:evenHBand="0" w:firstRowFirstColumn="0" w:firstRowLastColumn="0" w:lastRowFirstColumn="0" w:lastRowLastColumn="0"/>
            <w:tcW w:w="2835" w:type="dxa"/>
          </w:tcPr>
          <w:p w14:paraId="776D950B" w14:textId="77777777" w:rsidR="00922DA5" w:rsidRPr="008B0552" w:rsidRDefault="00922DA5" w:rsidP="00922DA5">
            <w:r w:rsidRPr="008B0552">
              <w:t>Articles of apparel and clothing accessories, not knitted or crocheted; except for:</w:t>
            </w:r>
          </w:p>
        </w:tc>
        <w:tc>
          <w:tcPr>
            <w:tcW w:w="2835" w:type="dxa"/>
          </w:tcPr>
          <w:p w14:paraId="41FBBA1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711EB7D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70F6B6" w14:textId="77777777" w:rsidR="00922DA5" w:rsidRPr="008B0552" w:rsidRDefault="00922DA5" w:rsidP="00922DA5"/>
        </w:tc>
      </w:tr>
      <w:tr w:rsidR="00922DA5" w:rsidRPr="008B0552" w14:paraId="639DA943"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AD9BB0" w14:textId="29B49BA6" w:rsidR="00922DA5" w:rsidRPr="008B0552" w:rsidRDefault="00922DA5" w:rsidP="00922DA5">
            <w:pPr>
              <w:rPr>
                <w:b w:val="0"/>
                <w:bCs w:val="0"/>
              </w:rPr>
            </w:pPr>
            <w:r w:rsidRPr="008B0552">
              <w:t>ex 6202</w:t>
            </w:r>
          </w:p>
          <w:p w14:paraId="4C5E756A" w14:textId="28467DF6"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ECB3E8B" w14:textId="77777777" w:rsidR="00922DA5" w:rsidRPr="008B0552" w:rsidRDefault="00922DA5" w:rsidP="00922DA5">
            <w:r w:rsidRPr="008B0552">
              <w:t>Women's, girls' and babies' clothing and clothing accessories for babies, embroidered</w:t>
            </w:r>
          </w:p>
        </w:tc>
        <w:tc>
          <w:tcPr>
            <w:tcW w:w="2835" w:type="dxa"/>
          </w:tcPr>
          <w:p w14:paraId="362B4EF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36800B0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932F995" w14:textId="77777777" w:rsidR="00922DA5" w:rsidRPr="008B0552" w:rsidRDefault="00922DA5" w:rsidP="00922DA5"/>
        </w:tc>
      </w:tr>
      <w:tr w:rsidR="00922DA5" w:rsidRPr="008B0552" w14:paraId="0A7C01FB"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0D5869" w14:textId="79FC7BB8" w:rsidR="00922DA5" w:rsidRPr="008B0552" w:rsidRDefault="00922DA5" w:rsidP="00922DA5">
            <w:pPr>
              <w:rPr>
                <w:b w:val="0"/>
                <w:bCs w:val="0"/>
              </w:rPr>
            </w:pPr>
            <w:r w:rsidRPr="008B0552">
              <w:lastRenderedPageBreak/>
              <w:t>ex 6204</w:t>
            </w:r>
          </w:p>
          <w:p w14:paraId="5817E8D0" w14:textId="10C3EDDF"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84B5F50" w14:textId="77777777" w:rsidR="00922DA5" w:rsidRPr="008B0552" w:rsidRDefault="00922DA5" w:rsidP="00922DA5">
            <w:r w:rsidRPr="008B0552">
              <w:t>Women's, girls' and babies' clothing and clothing accessories for babies, embroidered</w:t>
            </w:r>
          </w:p>
        </w:tc>
        <w:tc>
          <w:tcPr>
            <w:tcW w:w="2835" w:type="dxa"/>
          </w:tcPr>
          <w:p w14:paraId="6E943B2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47AF399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421713" w14:textId="77777777" w:rsidR="00922DA5" w:rsidRPr="008B0552" w:rsidRDefault="00922DA5" w:rsidP="00922DA5"/>
        </w:tc>
      </w:tr>
      <w:tr w:rsidR="00922DA5" w:rsidRPr="008B0552" w14:paraId="3FC5F4A0"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22C07A" w14:textId="044E7651" w:rsidR="00922DA5" w:rsidRPr="008B0552" w:rsidRDefault="00922DA5" w:rsidP="00922DA5">
            <w:pPr>
              <w:rPr>
                <w:b w:val="0"/>
                <w:bCs w:val="0"/>
              </w:rPr>
            </w:pPr>
            <w:r w:rsidRPr="008B0552">
              <w:t>ex 6206</w:t>
            </w:r>
          </w:p>
          <w:p w14:paraId="5ABC0D76" w14:textId="66234784"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B5D5196" w14:textId="77777777" w:rsidR="00922DA5" w:rsidRPr="008B0552" w:rsidRDefault="00922DA5" w:rsidP="00922DA5">
            <w:r w:rsidRPr="008B0552">
              <w:t>Women's, girls' and babies' clothing and clothing accessories for babies, embroidered</w:t>
            </w:r>
          </w:p>
        </w:tc>
        <w:tc>
          <w:tcPr>
            <w:tcW w:w="2835" w:type="dxa"/>
          </w:tcPr>
          <w:p w14:paraId="460FF30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6CEA75F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BC16DC" w14:textId="77777777" w:rsidR="00922DA5" w:rsidRPr="008B0552" w:rsidRDefault="00922DA5" w:rsidP="00922DA5"/>
        </w:tc>
      </w:tr>
      <w:tr w:rsidR="00922DA5" w:rsidRPr="008B0552" w14:paraId="0A21101F"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73E3114" w14:textId="77777777" w:rsidR="00922DA5" w:rsidRPr="008B0552" w:rsidRDefault="00922DA5" w:rsidP="00922DA5">
            <w:pPr>
              <w:rPr>
                <w:b w:val="0"/>
                <w:bCs w:val="0"/>
              </w:rPr>
            </w:pPr>
            <w:r w:rsidRPr="008B0552">
              <w:t>ex 6209</w:t>
            </w:r>
          </w:p>
          <w:p w14:paraId="07EDA2D0"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28BB12C" w14:textId="77777777" w:rsidR="00922DA5" w:rsidRPr="008B0552" w:rsidRDefault="00922DA5" w:rsidP="00922DA5">
            <w:r w:rsidRPr="008B0552">
              <w:t>Women's, girls' and babies' clothing and clothing accessories for babies, embroidered</w:t>
            </w:r>
          </w:p>
        </w:tc>
        <w:tc>
          <w:tcPr>
            <w:tcW w:w="2835" w:type="dxa"/>
          </w:tcPr>
          <w:p w14:paraId="0418B3E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42B9C93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C68C381" w14:textId="77777777" w:rsidR="00922DA5" w:rsidRPr="008B0552" w:rsidRDefault="00922DA5" w:rsidP="00922DA5"/>
        </w:tc>
      </w:tr>
      <w:tr w:rsidR="00922DA5" w:rsidRPr="008B0552" w14:paraId="617A7F93" w14:textId="15B5A7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2B319A" w14:textId="1F9F5815" w:rsidR="00922DA5" w:rsidRPr="008B0552" w:rsidRDefault="00922DA5" w:rsidP="00922DA5">
            <w:pPr>
              <w:rPr>
                <w:b w:val="0"/>
                <w:bCs w:val="0"/>
              </w:rPr>
            </w:pPr>
            <w:r w:rsidRPr="008B0552">
              <w:t>ex 62</w:t>
            </w:r>
            <w:r>
              <w:t>11</w:t>
            </w:r>
          </w:p>
          <w:p w14:paraId="781ABAC8" w14:textId="511DC4C9"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47C82B1" w14:textId="77777777" w:rsidR="00922DA5" w:rsidRPr="008B0552" w:rsidRDefault="00922DA5" w:rsidP="00922DA5">
            <w:r w:rsidRPr="008B0552">
              <w:t>Women's, girls' and babies' clothing and clothing accessories for babies, embroidered</w:t>
            </w:r>
          </w:p>
        </w:tc>
        <w:tc>
          <w:tcPr>
            <w:tcW w:w="2835" w:type="dxa"/>
          </w:tcPr>
          <w:p w14:paraId="27AE99D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7050A94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E0AA5C" w14:textId="77777777" w:rsidR="00922DA5" w:rsidRPr="008B0552" w:rsidRDefault="00922DA5" w:rsidP="00922DA5"/>
        </w:tc>
      </w:tr>
      <w:tr w:rsidR="00922DA5" w:rsidRPr="008B0552" w14:paraId="715930FF"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478D9B" w14:textId="683E5E11" w:rsidR="00922DA5" w:rsidRPr="008B0552" w:rsidRDefault="00922DA5" w:rsidP="00922DA5">
            <w:pPr>
              <w:rPr>
                <w:b w:val="0"/>
                <w:bCs w:val="0"/>
              </w:rPr>
            </w:pPr>
            <w:r w:rsidRPr="008B0552">
              <w:lastRenderedPageBreak/>
              <w:t>ex 6210</w:t>
            </w:r>
          </w:p>
          <w:p w14:paraId="411066EC" w14:textId="05B9A63E"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D494FFD" w14:textId="77777777" w:rsidR="00922DA5" w:rsidRPr="008B0552" w:rsidRDefault="00922DA5" w:rsidP="00922DA5">
            <w:r w:rsidRPr="008B0552">
              <w:t>Fire-resistant equipment of fabric covered with foil of aluminised polyester</w:t>
            </w:r>
          </w:p>
        </w:tc>
        <w:tc>
          <w:tcPr>
            <w:tcW w:w="2835" w:type="dxa"/>
          </w:tcPr>
          <w:p w14:paraId="708E781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24A2331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7D8EFBA7" w14:textId="77777777" w:rsidR="00922DA5" w:rsidRPr="008B0552" w:rsidRDefault="00922DA5" w:rsidP="00922DA5"/>
        </w:tc>
      </w:tr>
      <w:tr w:rsidR="00922DA5" w:rsidRPr="008B0552" w14:paraId="2B3F078D" w14:textId="69F486C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32F880" w14:textId="77777777" w:rsidR="00922DA5" w:rsidRPr="008B0552" w:rsidRDefault="00922DA5" w:rsidP="00922DA5">
            <w:r w:rsidRPr="008B0552">
              <w:t>ex 6216</w:t>
            </w:r>
          </w:p>
        </w:tc>
        <w:tc>
          <w:tcPr>
            <w:cnfStyle w:val="000010000000" w:firstRow="0" w:lastRow="0" w:firstColumn="0" w:lastColumn="0" w:oddVBand="1" w:evenVBand="0" w:oddHBand="0" w:evenHBand="0" w:firstRowFirstColumn="0" w:firstRowLastColumn="0" w:lastRowFirstColumn="0" w:lastRowLastColumn="0"/>
            <w:tcW w:w="2835" w:type="dxa"/>
          </w:tcPr>
          <w:p w14:paraId="71742714" w14:textId="77777777" w:rsidR="00922DA5" w:rsidRPr="008B0552" w:rsidRDefault="00922DA5" w:rsidP="00922DA5">
            <w:r w:rsidRPr="008B0552">
              <w:t>Fire-resistant equipment of fabric covered with foil of aluminised polyester</w:t>
            </w:r>
          </w:p>
        </w:tc>
        <w:tc>
          <w:tcPr>
            <w:tcW w:w="2835" w:type="dxa"/>
          </w:tcPr>
          <w:p w14:paraId="100C2FA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3E8C665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64E2735A" w14:textId="77777777" w:rsidR="00922DA5" w:rsidRPr="008B0552" w:rsidRDefault="00922DA5" w:rsidP="00922DA5"/>
        </w:tc>
      </w:tr>
      <w:tr w:rsidR="00922DA5" w:rsidRPr="008B0552" w14:paraId="7C74789E" w14:textId="5E702A5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116DF0" w14:textId="77777777" w:rsidR="00922DA5" w:rsidRPr="008B0552" w:rsidRDefault="00922DA5" w:rsidP="00922DA5">
            <w:r w:rsidRPr="008B0552">
              <w:t>ex 6212</w:t>
            </w:r>
          </w:p>
        </w:tc>
        <w:tc>
          <w:tcPr>
            <w:cnfStyle w:val="000010000000" w:firstRow="0" w:lastRow="0" w:firstColumn="0" w:lastColumn="0" w:oddVBand="1" w:evenVBand="0" w:oddHBand="0" w:evenHBand="0" w:firstRowFirstColumn="0" w:firstRowLastColumn="0" w:lastRowFirstColumn="0" w:lastRowLastColumn="0"/>
            <w:tcW w:w="2835" w:type="dxa"/>
          </w:tcPr>
          <w:p w14:paraId="33B34F21" w14:textId="77777777" w:rsidR="00922DA5" w:rsidRPr="008B0552" w:rsidRDefault="00922DA5" w:rsidP="00922DA5">
            <w:r w:rsidRPr="008B0552">
              <w:t>Knitted or crocheted brassieres, corsets, braces, suspenders, garters and similar articles and parts thereof</w:t>
            </w:r>
          </w:p>
        </w:tc>
        <w:tc>
          <w:tcPr>
            <w:tcW w:w="2835" w:type="dxa"/>
          </w:tcPr>
          <w:p w14:paraId="00EF6EA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Knitting and making 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10156C54" w14:textId="77777777" w:rsidR="00922DA5" w:rsidRPr="008B0552" w:rsidRDefault="00922DA5" w:rsidP="00922DA5"/>
        </w:tc>
      </w:tr>
      <w:tr w:rsidR="00922DA5" w:rsidRPr="008B0552" w14:paraId="4D4C258B" w14:textId="20E99DB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1E17F99" w14:textId="240675FB" w:rsidR="00922DA5" w:rsidRPr="008B0552" w:rsidRDefault="00922DA5" w:rsidP="00922DA5">
            <w:r w:rsidRPr="008B0552">
              <w:t xml:space="preserve">6213 </w:t>
            </w:r>
            <w:r>
              <w:t>to</w:t>
            </w:r>
            <w:r w:rsidRPr="008B0552">
              <w:t xml:space="preserve"> 6214</w:t>
            </w:r>
          </w:p>
        </w:tc>
        <w:tc>
          <w:tcPr>
            <w:cnfStyle w:val="000010000000" w:firstRow="0" w:lastRow="0" w:firstColumn="0" w:lastColumn="0" w:oddVBand="1" w:evenVBand="0" w:oddHBand="0" w:evenHBand="0" w:firstRowFirstColumn="0" w:firstRowLastColumn="0" w:lastRowFirstColumn="0" w:lastRowLastColumn="0"/>
            <w:tcW w:w="2835" w:type="dxa"/>
          </w:tcPr>
          <w:p w14:paraId="22E905EC" w14:textId="77777777" w:rsidR="00922DA5" w:rsidRPr="008B0552" w:rsidRDefault="00922DA5" w:rsidP="00922DA5">
            <w:r w:rsidRPr="008B0552">
              <w:t>Handkerchiefs, shawls, scarves, mufflers, mantillas, veils and the like:</w:t>
            </w:r>
          </w:p>
        </w:tc>
        <w:tc>
          <w:tcPr>
            <w:tcW w:w="2835" w:type="dxa"/>
          </w:tcPr>
          <w:p w14:paraId="6094F37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5569F3" w14:textId="77777777" w:rsidR="00922DA5" w:rsidRPr="008B0552" w:rsidRDefault="00922DA5" w:rsidP="00922DA5"/>
        </w:tc>
      </w:tr>
      <w:tr w:rsidR="00922DA5" w:rsidRPr="008B0552" w14:paraId="6D550CD3" w14:textId="10CE66A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492A1F"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AE1E54A" w14:textId="77777777" w:rsidR="00922DA5" w:rsidRPr="008B0552" w:rsidRDefault="00922DA5" w:rsidP="00922DA5">
            <w:r w:rsidRPr="008B0552">
              <w:t>–</w:t>
            </w:r>
            <w:r w:rsidRPr="008B0552">
              <w:tab/>
              <w:t>Embroidered</w:t>
            </w:r>
          </w:p>
        </w:tc>
        <w:tc>
          <w:tcPr>
            <w:tcW w:w="2835" w:type="dxa"/>
          </w:tcPr>
          <w:p w14:paraId="472635C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1FEAE54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ex-works price of the product(81)</w:t>
            </w:r>
          </w:p>
          <w:p w14:paraId="116B56B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DE9CC7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94499D6" w14:textId="77777777" w:rsidR="00922DA5" w:rsidRPr="008B0552" w:rsidRDefault="00922DA5" w:rsidP="00922DA5"/>
        </w:tc>
      </w:tr>
      <w:tr w:rsidR="00922DA5" w:rsidRPr="008B0552" w14:paraId="34649A47" w14:textId="37CE950A" w:rsidTr="00785351">
        <w:trPr>
          <w:cnfStyle w:val="000000100000" w:firstRow="0" w:lastRow="0" w:firstColumn="0" w:lastColumn="0" w:oddVBand="0" w:evenVBand="0" w:oddHBand="1" w:evenHBand="0" w:firstRowFirstColumn="0" w:firstRowLastColumn="0" w:lastRowFirstColumn="0" w:lastRowLastColumn="0"/>
          <w:cantSplit/>
          <w:trHeight w:val="6100"/>
        </w:trPr>
        <w:tc>
          <w:tcPr>
            <w:cnfStyle w:val="001000000000" w:firstRow="0" w:lastRow="0" w:firstColumn="1" w:lastColumn="0" w:oddVBand="0" w:evenVBand="0" w:oddHBand="0" w:evenHBand="0" w:firstRowFirstColumn="0" w:firstRowLastColumn="0" w:lastRowFirstColumn="0" w:lastRowLastColumn="0"/>
            <w:tcW w:w="1555" w:type="dxa"/>
            <w:vMerge/>
          </w:tcPr>
          <w:p w14:paraId="72D9EB91"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D2F0FB0" w14:textId="77777777" w:rsidR="00922DA5" w:rsidRPr="008B0552" w:rsidRDefault="00922DA5" w:rsidP="00922DA5">
            <w:r w:rsidRPr="008B0552">
              <w:t>–</w:t>
            </w:r>
            <w:r w:rsidRPr="008B0552">
              <w:tab/>
              <w:t>Other</w:t>
            </w:r>
          </w:p>
        </w:tc>
        <w:tc>
          <w:tcPr>
            <w:tcW w:w="2835" w:type="dxa"/>
          </w:tcPr>
          <w:p w14:paraId="136655A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w:t>
            </w:r>
          </w:p>
          <w:p w14:paraId="0179B014" w14:textId="57F0C926"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Making-up followed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386280" w14:textId="77777777" w:rsidR="00922DA5" w:rsidRPr="008B0552" w:rsidRDefault="00922DA5" w:rsidP="00922DA5"/>
        </w:tc>
      </w:tr>
      <w:tr w:rsidR="00922DA5" w:rsidRPr="008B0552" w14:paraId="556E8E76" w14:textId="2C4CE714"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60596F4" w14:textId="77777777" w:rsidR="00922DA5" w:rsidRPr="008B0552" w:rsidRDefault="00922DA5" w:rsidP="00922DA5">
            <w:r w:rsidRPr="008B0552">
              <w:lastRenderedPageBreak/>
              <w:t>6217</w:t>
            </w:r>
          </w:p>
        </w:tc>
        <w:tc>
          <w:tcPr>
            <w:cnfStyle w:val="000010000000" w:firstRow="0" w:lastRow="0" w:firstColumn="0" w:lastColumn="0" w:oddVBand="1" w:evenVBand="0" w:oddHBand="0" w:evenHBand="0" w:firstRowFirstColumn="0" w:firstRowLastColumn="0" w:lastRowFirstColumn="0" w:lastRowLastColumn="0"/>
            <w:tcW w:w="2835" w:type="dxa"/>
          </w:tcPr>
          <w:p w14:paraId="1F7CC378" w14:textId="77777777" w:rsidR="00922DA5" w:rsidRPr="008B0552" w:rsidRDefault="00922DA5" w:rsidP="00922DA5">
            <w:r w:rsidRPr="008B0552">
              <w:t>Other made up clothing accessories; parts of garments or of clothing accessories, other than those of heading 6212:</w:t>
            </w:r>
          </w:p>
        </w:tc>
        <w:tc>
          <w:tcPr>
            <w:tcW w:w="2835" w:type="dxa"/>
          </w:tcPr>
          <w:p w14:paraId="1063883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D49C468" w14:textId="77777777" w:rsidR="00922DA5" w:rsidRPr="008B0552" w:rsidRDefault="00922DA5" w:rsidP="00922DA5"/>
        </w:tc>
      </w:tr>
      <w:tr w:rsidR="00922DA5" w:rsidRPr="008B0552" w14:paraId="132D847C" w14:textId="320090F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D5C19D7"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157FFD6" w14:textId="77777777" w:rsidR="00922DA5" w:rsidRPr="008B0552" w:rsidRDefault="00922DA5" w:rsidP="00922DA5">
            <w:r w:rsidRPr="008B0552">
              <w:t>–</w:t>
            </w:r>
            <w:r w:rsidRPr="008B0552">
              <w:tab/>
              <w:t>Embroidered</w:t>
            </w:r>
          </w:p>
        </w:tc>
        <w:tc>
          <w:tcPr>
            <w:tcW w:w="2835" w:type="dxa"/>
          </w:tcPr>
          <w:p w14:paraId="47FE671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05C5DFF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C61CA2" w14:textId="77777777" w:rsidR="00922DA5" w:rsidRPr="008B0552" w:rsidRDefault="00922DA5" w:rsidP="00922DA5"/>
        </w:tc>
      </w:tr>
      <w:tr w:rsidR="00922DA5" w:rsidRPr="008B0552" w14:paraId="720CE026" w14:textId="7D4568EF"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4051A7"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2894DE2" w14:textId="77777777" w:rsidR="00922DA5" w:rsidRPr="008B0552" w:rsidRDefault="00922DA5" w:rsidP="00922DA5">
            <w:r w:rsidRPr="008B0552">
              <w:t>–</w:t>
            </w:r>
            <w:r w:rsidRPr="008B0552">
              <w:tab/>
              <w:t>Fire-resistant equipment of fabric covered with foil of aluminised polyester</w:t>
            </w:r>
          </w:p>
        </w:tc>
        <w:tc>
          <w:tcPr>
            <w:tcW w:w="2835" w:type="dxa"/>
          </w:tcPr>
          <w:p w14:paraId="287DA54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7739736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6AD7A337" w14:textId="77777777" w:rsidR="00922DA5" w:rsidRPr="008B0552" w:rsidRDefault="00922DA5" w:rsidP="00922DA5"/>
        </w:tc>
      </w:tr>
      <w:tr w:rsidR="00922DA5" w:rsidRPr="008B0552" w14:paraId="3C38907C" w14:textId="6D9D61B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E2C603"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CD3129D" w14:textId="77777777" w:rsidR="00922DA5" w:rsidRPr="008B0552" w:rsidRDefault="00922DA5" w:rsidP="00922DA5">
            <w:r w:rsidRPr="008B0552">
              <w:t>–</w:t>
            </w:r>
            <w:r w:rsidRPr="008B0552">
              <w:tab/>
              <w:t>Interlinings for collars and cuffs, cut out</w:t>
            </w:r>
          </w:p>
        </w:tc>
        <w:tc>
          <w:tcPr>
            <w:tcW w:w="2835" w:type="dxa"/>
          </w:tcPr>
          <w:p w14:paraId="487E13B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w:t>
            </w:r>
          </w:p>
          <w:p w14:paraId="27C6FE9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from materials of any heading, except that of the product, and</w:t>
            </w:r>
          </w:p>
          <w:p w14:paraId="1820C52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B9FF72" w14:textId="77777777" w:rsidR="00922DA5" w:rsidRPr="008B0552" w:rsidRDefault="00922DA5" w:rsidP="00922DA5"/>
        </w:tc>
      </w:tr>
      <w:tr w:rsidR="00922DA5" w:rsidRPr="008B0552" w14:paraId="441EB4DF" w14:textId="7F899625"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0BAFAC"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85F5665" w14:textId="77777777" w:rsidR="00922DA5" w:rsidRPr="008B0552" w:rsidRDefault="00922DA5" w:rsidP="00922DA5">
            <w:r w:rsidRPr="008B0552">
              <w:t>–</w:t>
            </w:r>
            <w:r w:rsidRPr="008B0552">
              <w:tab/>
              <w:t>Other</w:t>
            </w:r>
          </w:p>
        </w:tc>
        <w:tc>
          <w:tcPr>
            <w:tcW w:w="2835" w:type="dxa"/>
          </w:tcPr>
          <w:p w14:paraId="1C820C4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5C52128F" w14:textId="77777777" w:rsidR="00922DA5" w:rsidRPr="008B0552" w:rsidRDefault="00922DA5" w:rsidP="00922DA5"/>
        </w:tc>
      </w:tr>
      <w:tr w:rsidR="00922DA5" w:rsidRPr="008B0552" w14:paraId="36E0C3A3" w14:textId="539EE15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0DB31D" w14:textId="77777777" w:rsidR="00922DA5" w:rsidRPr="008B0552" w:rsidRDefault="00922DA5" w:rsidP="00922DA5">
            <w:r w:rsidRPr="008B0552">
              <w:t>ex Chapter 63</w:t>
            </w:r>
          </w:p>
        </w:tc>
        <w:tc>
          <w:tcPr>
            <w:cnfStyle w:val="000010000000" w:firstRow="0" w:lastRow="0" w:firstColumn="0" w:lastColumn="0" w:oddVBand="1" w:evenVBand="0" w:oddHBand="0" w:evenHBand="0" w:firstRowFirstColumn="0" w:firstRowLastColumn="0" w:lastRowFirstColumn="0" w:lastRowLastColumn="0"/>
            <w:tcW w:w="2835" w:type="dxa"/>
          </w:tcPr>
          <w:p w14:paraId="4D9D5326" w14:textId="77777777" w:rsidR="00922DA5" w:rsidRPr="008B0552" w:rsidRDefault="00922DA5" w:rsidP="00922DA5">
            <w:r w:rsidRPr="008B0552">
              <w:t>Other made-up textile articles; sets; worn clothing and worn textile articles; rags; except for:</w:t>
            </w:r>
          </w:p>
        </w:tc>
        <w:tc>
          <w:tcPr>
            <w:tcW w:w="2835" w:type="dxa"/>
          </w:tcPr>
          <w:p w14:paraId="278BBD1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38E928" w14:textId="77777777" w:rsidR="00922DA5" w:rsidRPr="008B0552" w:rsidRDefault="00922DA5" w:rsidP="00922DA5"/>
        </w:tc>
      </w:tr>
      <w:tr w:rsidR="00922DA5" w:rsidRPr="008B0552" w14:paraId="3ACE5B2C" w14:textId="4F556FBC"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C6F1C17" w14:textId="77777777" w:rsidR="00922DA5" w:rsidRPr="008B0552" w:rsidRDefault="00922DA5" w:rsidP="00922DA5">
            <w:r w:rsidRPr="008B0552">
              <w:t>6301 to 6304</w:t>
            </w:r>
          </w:p>
        </w:tc>
        <w:tc>
          <w:tcPr>
            <w:cnfStyle w:val="000010000000" w:firstRow="0" w:lastRow="0" w:firstColumn="0" w:lastColumn="0" w:oddVBand="1" w:evenVBand="0" w:oddHBand="0" w:evenHBand="0" w:firstRowFirstColumn="0" w:firstRowLastColumn="0" w:lastRowFirstColumn="0" w:lastRowLastColumn="0"/>
            <w:tcW w:w="2835" w:type="dxa"/>
          </w:tcPr>
          <w:p w14:paraId="4D958D53" w14:textId="77777777" w:rsidR="00922DA5" w:rsidRPr="008B0552" w:rsidRDefault="00922DA5" w:rsidP="00922DA5">
            <w:r w:rsidRPr="008B0552">
              <w:t>Blankets, travelling rugs, bed linen etc.; curtains etc.; other furnishing articles:</w:t>
            </w:r>
          </w:p>
        </w:tc>
        <w:tc>
          <w:tcPr>
            <w:tcW w:w="2835" w:type="dxa"/>
          </w:tcPr>
          <w:p w14:paraId="7D5B837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BAC4EB9" w14:textId="77777777" w:rsidR="00922DA5" w:rsidRPr="008B0552" w:rsidRDefault="00922DA5" w:rsidP="00922DA5"/>
        </w:tc>
      </w:tr>
      <w:tr w:rsidR="00922DA5" w:rsidRPr="008B0552" w14:paraId="58505397" w14:textId="3C54D75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8C67A6"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A711BC7" w14:textId="77777777" w:rsidR="00922DA5" w:rsidRPr="008B0552" w:rsidRDefault="00922DA5" w:rsidP="00922DA5">
            <w:r w:rsidRPr="008B0552">
              <w:t>–</w:t>
            </w:r>
            <w:r w:rsidRPr="008B0552">
              <w:tab/>
              <w:t>Of felt, of nonwovens</w:t>
            </w:r>
          </w:p>
        </w:tc>
        <w:tc>
          <w:tcPr>
            <w:tcW w:w="2835" w:type="dxa"/>
          </w:tcPr>
          <w:p w14:paraId="20437E4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or use of natural fibres in each case accompanied by non-woven process including needle punching and making-up (including cutting) (7)</w:t>
            </w:r>
          </w:p>
        </w:tc>
        <w:tc>
          <w:tcPr>
            <w:cnfStyle w:val="000010000000" w:firstRow="0" w:lastRow="0" w:firstColumn="0" w:lastColumn="0" w:oddVBand="1" w:evenVBand="0" w:oddHBand="0" w:evenHBand="0" w:firstRowFirstColumn="0" w:firstRowLastColumn="0" w:lastRowFirstColumn="0" w:lastRowLastColumn="0"/>
            <w:tcW w:w="1791" w:type="dxa"/>
          </w:tcPr>
          <w:p w14:paraId="1DD6E18E" w14:textId="77777777" w:rsidR="00922DA5" w:rsidRPr="008B0552" w:rsidRDefault="00922DA5" w:rsidP="00922DA5"/>
        </w:tc>
      </w:tr>
      <w:tr w:rsidR="00922DA5" w:rsidRPr="008B0552" w14:paraId="7E24E58C" w14:textId="5797C519"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A3B3FB"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F3C5BC8" w14:textId="77777777" w:rsidR="00922DA5" w:rsidRPr="008B0552" w:rsidRDefault="00922DA5" w:rsidP="00922DA5">
            <w:r w:rsidRPr="008B0552">
              <w:t>–</w:t>
            </w:r>
            <w:r w:rsidRPr="008B0552">
              <w:tab/>
              <w:t>Other:</w:t>
            </w:r>
          </w:p>
        </w:tc>
        <w:tc>
          <w:tcPr>
            <w:tcW w:w="2835" w:type="dxa"/>
          </w:tcPr>
          <w:p w14:paraId="5999D8F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7138FB" w14:textId="77777777" w:rsidR="00922DA5" w:rsidRPr="008B0552" w:rsidRDefault="00922DA5" w:rsidP="00922DA5"/>
        </w:tc>
      </w:tr>
      <w:tr w:rsidR="00922DA5" w:rsidRPr="008B0552" w14:paraId="604BB3F5" w14:textId="36A3DA6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87350D"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60B240B" w14:textId="77777777" w:rsidR="00922DA5" w:rsidRPr="008B0552" w:rsidRDefault="00922DA5" w:rsidP="00922DA5">
            <w:r w:rsidRPr="008B0552">
              <w:t>– –</w:t>
            </w:r>
            <w:r w:rsidRPr="008B0552">
              <w:tab/>
              <w:t>Embroidered</w:t>
            </w:r>
          </w:p>
        </w:tc>
        <w:tc>
          <w:tcPr>
            <w:tcW w:w="2835" w:type="dxa"/>
          </w:tcPr>
          <w:p w14:paraId="1472783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Weaving or knitting accompanied by making-up (including cutting)</w:t>
            </w:r>
          </w:p>
          <w:p w14:paraId="06799A2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21AFC3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ex-works price of the product (9) (10)</w:t>
            </w:r>
          </w:p>
        </w:tc>
        <w:tc>
          <w:tcPr>
            <w:cnfStyle w:val="000010000000" w:firstRow="0" w:lastRow="0" w:firstColumn="0" w:lastColumn="0" w:oddVBand="1" w:evenVBand="0" w:oddHBand="0" w:evenHBand="0" w:firstRowFirstColumn="0" w:firstRowLastColumn="0" w:lastRowFirstColumn="0" w:lastRowLastColumn="0"/>
            <w:tcW w:w="1791" w:type="dxa"/>
          </w:tcPr>
          <w:p w14:paraId="46FED745" w14:textId="77777777" w:rsidR="00922DA5" w:rsidRPr="008B0552" w:rsidRDefault="00922DA5" w:rsidP="00922DA5"/>
        </w:tc>
      </w:tr>
      <w:tr w:rsidR="00922DA5" w:rsidRPr="008B0552" w14:paraId="20CE13C5" w14:textId="399545D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43AB40"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60DA0A5" w14:textId="77777777" w:rsidR="00922DA5" w:rsidRPr="008B0552" w:rsidRDefault="00922DA5" w:rsidP="00922DA5">
            <w:r w:rsidRPr="008B0552">
              <w:t>– –</w:t>
            </w:r>
            <w:r w:rsidRPr="008B0552">
              <w:tab/>
              <w:t>Other</w:t>
            </w:r>
          </w:p>
        </w:tc>
        <w:tc>
          <w:tcPr>
            <w:tcW w:w="2835" w:type="dxa"/>
          </w:tcPr>
          <w:p w14:paraId="33D8D77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or knitting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2EA4FF6E" w14:textId="77777777" w:rsidR="00922DA5" w:rsidRPr="008B0552" w:rsidRDefault="00922DA5" w:rsidP="00922DA5"/>
        </w:tc>
      </w:tr>
      <w:tr w:rsidR="00922DA5" w:rsidRPr="008B0552" w14:paraId="5338C451" w14:textId="0AE7ECE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47DCF8" w14:textId="77777777" w:rsidR="00922DA5" w:rsidRPr="008B0552" w:rsidRDefault="00922DA5" w:rsidP="00922DA5">
            <w:r w:rsidRPr="008B0552">
              <w:t>6305</w:t>
            </w:r>
          </w:p>
        </w:tc>
        <w:tc>
          <w:tcPr>
            <w:cnfStyle w:val="000010000000" w:firstRow="0" w:lastRow="0" w:firstColumn="0" w:lastColumn="0" w:oddVBand="1" w:evenVBand="0" w:oddHBand="0" w:evenHBand="0" w:firstRowFirstColumn="0" w:firstRowLastColumn="0" w:lastRowFirstColumn="0" w:lastRowLastColumn="0"/>
            <w:tcW w:w="2835" w:type="dxa"/>
          </w:tcPr>
          <w:p w14:paraId="6DF50FB3" w14:textId="77777777" w:rsidR="00922DA5" w:rsidRPr="008B0552" w:rsidRDefault="00922DA5" w:rsidP="00922DA5">
            <w:r w:rsidRPr="008B0552">
              <w:t>Sacks and bags, of a kind used for the packing of goods</w:t>
            </w:r>
          </w:p>
        </w:tc>
        <w:tc>
          <w:tcPr>
            <w:tcW w:w="2835" w:type="dxa"/>
          </w:tcPr>
          <w:p w14:paraId="6D683EA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or spinning of natural and/or manmade staple fibres accompanied by weaving or knitting and making-up (including cutting) (7)</w:t>
            </w:r>
          </w:p>
        </w:tc>
        <w:tc>
          <w:tcPr>
            <w:cnfStyle w:val="000010000000" w:firstRow="0" w:lastRow="0" w:firstColumn="0" w:lastColumn="0" w:oddVBand="1" w:evenVBand="0" w:oddHBand="0" w:evenHBand="0" w:firstRowFirstColumn="0" w:firstRowLastColumn="0" w:lastRowFirstColumn="0" w:lastRowLastColumn="0"/>
            <w:tcW w:w="1791" w:type="dxa"/>
          </w:tcPr>
          <w:p w14:paraId="7E7796B4" w14:textId="77777777" w:rsidR="00922DA5" w:rsidRPr="008B0552" w:rsidRDefault="00922DA5" w:rsidP="00922DA5"/>
        </w:tc>
      </w:tr>
      <w:tr w:rsidR="00922DA5" w:rsidRPr="008B0552" w14:paraId="71C7E703" w14:textId="4CDD7A3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3D0390F" w14:textId="77777777" w:rsidR="00922DA5" w:rsidRPr="008B0552" w:rsidRDefault="00922DA5" w:rsidP="00922DA5">
            <w:r w:rsidRPr="008B0552">
              <w:t>6306</w:t>
            </w:r>
          </w:p>
        </w:tc>
        <w:tc>
          <w:tcPr>
            <w:cnfStyle w:val="000010000000" w:firstRow="0" w:lastRow="0" w:firstColumn="0" w:lastColumn="0" w:oddVBand="1" w:evenVBand="0" w:oddHBand="0" w:evenHBand="0" w:firstRowFirstColumn="0" w:firstRowLastColumn="0" w:lastRowFirstColumn="0" w:lastRowLastColumn="0"/>
            <w:tcW w:w="2835" w:type="dxa"/>
          </w:tcPr>
          <w:p w14:paraId="2629C1ED" w14:textId="77777777" w:rsidR="00922DA5" w:rsidRPr="008B0552" w:rsidRDefault="00922DA5" w:rsidP="00922DA5">
            <w:r w:rsidRPr="008B0552">
              <w:t xml:space="preserve">Tarpaulins, awnings and </w:t>
            </w:r>
            <w:proofErr w:type="spellStart"/>
            <w:r w:rsidRPr="008B0552">
              <w:t>sunblinds</w:t>
            </w:r>
            <w:proofErr w:type="spellEnd"/>
            <w:r w:rsidRPr="008B0552">
              <w:t xml:space="preserve">; tents; sails for boats, sailboards or </w:t>
            </w:r>
            <w:proofErr w:type="spellStart"/>
            <w:r w:rsidRPr="008B0552">
              <w:t>landcraft</w:t>
            </w:r>
            <w:proofErr w:type="spellEnd"/>
            <w:r w:rsidRPr="008B0552">
              <w:t>; camping goods:</w:t>
            </w:r>
          </w:p>
        </w:tc>
        <w:tc>
          <w:tcPr>
            <w:tcW w:w="2835" w:type="dxa"/>
          </w:tcPr>
          <w:p w14:paraId="2B0173E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7A66F83" w14:textId="77777777" w:rsidR="00922DA5" w:rsidRPr="008B0552" w:rsidRDefault="00922DA5" w:rsidP="00922DA5"/>
        </w:tc>
      </w:tr>
      <w:tr w:rsidR="00922DA5" w:rsidRPr="008B0552" w14:paraId="1BDCDDE1" w14:textId="7710E52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F66197"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30AAF4E" w14:textId="77777777" w:rsidR="00922DA5" w:rsidRPr="008B0552" w:rsidRDefault="00922DA5" w:rsidP="00922DA5">
            <w:r w:rsidRPr="008B0552">
              <w:t>–</w:t>
            </w:r>
            <w:r w:rsidRPr="008B0552">
              <w:tab/>
              <w:t>Of nonwovens</w:t>
            </w:r>
          </w:p>
        </w:tc>
        <w:tc>
          <w:tcPr>
            <w:tcW w:w="2835" w:type="dxa"/>
          </w:tcPr>
          <w:p w14:paraId="3BF407D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Extrusion of man-made fibres or natural fibres in each case accompanied by any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1791" w:type="dxa"/>
          </w:tcPr>
          <w:p w14:paraId="5E331C72" w14:textId="77777777" w:rsidR="00922DA5" w:rsidRPr="008B0552" w:rsidRDefault="00922DA5" w:rsidP="00922DA5"/>
        </w:tc>
      </w:tr>
      <w:tr w:rsidR="00922DA5" w:rsidRPr="008B0552" w14:paraId="6017FDEA" w14:textId="69D72C2F"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38CB5F"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4DEABB1" w14:textId="77777777" w:rsidR="00922DA5" w:rsidRPr="008B0552" w:rsidRDefault="00922DA5" w:rsidP="00922DA5">
            <w:r w:rsidRPr="008B0552">
              <w:t>–</w:t>
            </w:r>
            <w:r w:rsidRPr="008B0552">
              <w:tab/>
              <w:t>Other</w:t>
            </w:r>
          </w:p>
        </w:tc>
        <w:tc>
          <w:tcPr>
            <w:tcW w:w="2835" w:type="dxa"/>
          </w:tcPr>
          <w:p w14:paraId="5D6D774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(7) (9) or</w:t>
            </w:r>
          </w:p>
          <w:p w14:paraId="4B859E5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7EC7010E" w14:textId="77777777" w:rsidR="00922DA5" w:rsidRPr="008B0552" w:rsidRDefault="00922DA5" w:rsidP="00922DA5"/>
        </w:tc>
      </w:tr>
      <w:tr w:rsidR="00922DA5" w:rsidRPr="008B0552" w14:paraId="61CD2C04" w14:textId="33806B3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6438B0" w14:textId="77777777" w:rsidR="00922DA5" w:rsidRPr="008B0552" w:rsidRDefault="00922DA5" w:rsidP="00922DA5">
            <w:r w:rsidRPr="008B0552">
              <w:lastRenderedPageBreak/>
              <w:t>6307</w:t>
            </w:r>
          </w:p>
        </w:tc>
        <w:tc>
          <w:tcPr>
            <w:cnfStyle w:val="000010000000" w:firstRow="0" w:lastRow="0" w:firstColumn="0" w:lastColumn="0" w:oddVBand="1" w:evenVBand="0" w:oddHBand="0" w:evenHBand="0" w:firstRowFirstColumn="0" w:firstRowLastColumn="0" w:lastRowFirstColumn="0" w:lastRowLastColumn="0"/>
            <w:tcW w:w="2835" w:type="dxa"/>
          </w:tcPr>
          <w:p w14:paraId="27DF7F59" w14:textId="77777777" w:rsidR="00922DA5" w:rsidRPr="008B0552" w:rsidRDefault="00922DA5" w:rsidP="00922DA5">
            <w:r w:rsidRPr="008B0552">
              <w:t>Other made-up articles, including dress patterns</w:t>
            </w:r>
          </w:p>
        </w:tc>
        <w:tc>
          <w:tcPr>
            <w:tcW w:w="2835" w:type="dxa"/>
          </w:tcPr>
          <w:p w14:paraId="442530C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9D59C5" w14:textId="77777777" w:rsidR="00922DA5" w:rsidRPr="008B0552" w:rsidRDefault="00922DA5" w:rsidP="00922DA5"/>
        </w:tc>
      </w:tr>
      <w:tr w:rsidR="00922DA5" w:rsidRPr="008B0552" w14:paraId="418C4EAF" w14:textId="0F89B70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1E7A9C" w14:textId="77777777" w:rsidR="00922DA5" w:rsidRPr="008B0552" w:rsidRDefault="00922DA5" w:rsidP="00922DA5">
            <w:r w:rsidRPr="008B0552">
              <w:t>6308</w:t>
            </w:r>
          </w:p>
        </w:tc>
        <w:tc>
          <w:tcPr>
            <w:cnfStyle w:val="000010000000" w:firstRow="0" w:lastRow="0" w:firstColumn="0" w:lastColumn="0" w:oddVBand="1" w:evenVBand="0" w:oddHBand="0" w:evenHBand="0" w:firstRowFirstColumn="0" w:firstRowLastColumn="0" w:lastRowFirstColumn="0" w:lastRowLastColumn="0"/>
            <w:tcW w:w="2835" w:type="dxa"/>
          </w:tcPr>
          <w:p w14:paraId="07526E65" w14:textId="77777777" w:rsidR="00922DA5" w:rsidRPr="008B0552" w:rsidRDefault="00922DA5" w:rsidP="00922DA5">
            <w:r w:rsidRPr="008B0552">
              <w:t xml:space="preserve">Sets consisting of woven fabric and yarn, whether or not with accessories, for making up into rugs, tapestries, embroidered </w:t>
            </w:r>
            <w:proofErr w:type="gramStart"/>
            <w:r w:rsidRPr="008B0552">
              <w:t>table cloths</w:t>
            </w:r>
            <w:proofErr w:type="gramEnd"/>
            <w:r w:rsidRPr="008B0552">
              <w:t xml:space="preserve"> or serviettes, or similar textile articles, put up in packings for retail sale</w:t>
            </w:r>
          </w:p>
        </w:tc>
        <w:tc>
          <w:tcPr>
            <w:tcW w:w="2835" w:type="dxa"/>
          </w:tcPr>
          <w:p w14:paraId="0061C34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313F66EE" w14:textId="77777777" w:rsidR="00922DA5" w:rsidRPr="008B0552" w:rsidRDefault="00922DA5" w:rsidP="00922DA5"/>
        </w:tc>
      </w:tr>
      <w:tr w:rsidR="00922DA5" w:rsidRPr="008B0552" w14:paraId="4755DDF5" w14:textId="685C74B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B360A6" w14:textId="77777777" w:rsidR="00922DA5" w:rsidRPr="008B0552" w:rsidRDefault="00922DA5" w:rsidP="00922DA5">
            <w:r w:rsidRPr="008B0552">
              <w:t>ex Chapter 64</w:t>
            </w:r>
          </w:p>
        </w:tc>
        <w:tc>
          <w:tcPr>
            <w:cnfStyle w:val="000010000000" w:firstRow="0" w:lastRow="0" w:firstColumn="0" w:lastColumn="0" w:oddVBand="1" w:evenVBand="0" w:oddHBand="0" w:evenHBand="0" w:firstRowFirstColumn="0" w:firstRowLastColumn="0" w:lastRowFirstColumn="0" w:lastRowLastColumn="0"/>
            <w:tcW w:w="2835" w:type="dxa"/>
          </w:tcPr>
          <w:p w14:paraId="028F96B3" w14:textId="77777777" w:rsidR="00922DA5" w:rsidRPr="008B0552" w:rsidRDefault="00922DA5" w:rsidP="00922DA5">
            <w:r w:rsidRPr="008B0552">
              <w:t>Footwear, gaiters and the like; parts of such articles; except for:</w:t>
            </w:r>
          </w:p>
        </w:tc>
        <w:tc>
          <w:tcPr>
            <w:tcW w:w="2835" w:type="dxa"/>
          </w:tcPr>
          <w:p w14:paraId="5995151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791" w:type="dxa"/>
          </w:tcPr>
          <w:p w14:paraId="3DF5F8BB" w14:textId="77777777" w:rsidR="00922DA5" w:rsidRPr="008B0552" w:rsidRDefault="00922DA5" w:rsidP="00922DA5"/>
        </w:tc>
      </w:tr>
      <w:tr w:rsidR="00922DA5" w:rsidRPr="008B0552" w14:paraId="0119CD02" w14:textId="2053E18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30D400" w14:textId="77777777" w:rsidR="00922DA5" w:rsidRPr="008B0552" w:rsidRDefault="00922DA5" w:rsidP="00922DA5">
            <w:r w:rsidRPr="008B0552">
              <w:t>6406</w:t>
            </w:r>
          </w:p>
        </w:tc>
        <w:tc>
          <w:tcPr>
            <w:cnfStyle w:val="000010000000" w:firstRow="0" w:lastRow="0" w:firstColumn="0" w:lastColumn="0" w:oddVBand="1" w:evenVBand="0" w:oddHBand="0" w:evenHBand="0" w:firstRowFirstColumn="0" w:firstRowLastColumn="0" w:lastRowFirstColumn="0" w:lastRowLastColumn="0"/>
            <w:tcW w:w="2835" w:type="dxa"/>
          </w:tcPr>
          <w:p w14:paraId="2041CF3B" w14:textId="77777777" w:rsidR="00922DA5" w:rsidRPr="008B0552" w:rsidRDefault="00922DA5" w:rsidP="00922DA5">
            <w:r w:rsidRPr="008B0552">
              <w:t>Parts of footwear (including uppers whether or not attached to soles other than outer soles); removable in-soles, heel cushions and similar articles; gaiters, leggings and similar articles, and parts thereof</w:t>
            </w:r>
          </w:p>
        </w:tc>
        <w:tc>
          <w:tcPr>
            <w:tcW w:w="2835" w:type="dxa"/>
          </w:tcPr>
          <w:p w14:paraId="17B7CC0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CFF7F03" w14:textId="77777777" w:rsidR="00922DA5" w:rsidRPr="008B0552" w:rsidRDefault="00922DA5" w:rsidP="00922DA5"/>
        </w:tc>
      </w:tr>
      <w:tr w:rsidR="00922DA5" w:rsidRPr="008B0552" w14:paraId="2C1CD056" w14:textId="00B86BD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DA7142" w14:textId="77777777" w:rsidR="00922DA5" w:rsidRPr="008B0552" w:rsidRDefault="00922DA5" w:rsidP="00922DA5">
            <w:r w:rsidRPr="008B0552">
              <w:t>Chapter 65</w:t>
            </w:r>
          </w:p>
        </w:tc>
        <w:tc>
          <w:tcPr>
            <w:cnfStyle w:val="000010000000" w:firstRow="0" w:lastRow="0" w:firstColumn="0" w:lastColumn="0" w:oddVBand="1" w:evenVBand="0" w:oddHBand="0" w:evenHBand="0" w:firstRowFirstColumn="0" w:firstRowLastColumn="0" w:lastRowFirstColumn="0" w:lastRowLastColumn="0"/>
            <w:tcW w:w="2835" w:type="dxa"/>
          </w:tcPr>
          <w:p w14:paraId="3837DF46" w14:textId="77777777" w:rsidR="00922DA5" w:rsidRPr="008B0552" w:rsidRDefault="00922DA5" w:rsidP="00922DA5">
            <w:r w:rsidRPr="008B0552">
              <w:t>Headgear and parts thereof; except for:</w:t>
            </w:r>
          </w:p>
        </w:tc>
        <w:tc>
          <w:tcPr>
            <w:tcW w:w="2835" w:type="dxa"/>
          </w:tcPr>
          <w:p w14:paraId="527D4DC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0CB63F" w14:textId="77777777" w:rsidR="00922DA5" w:rsidRPr="008B0552" w:rsidRDefault="00922DA5" w:rsidP="00922DA5"/>
        </w:tc>
      </w:tr>
      <w:tr w:rsidR="00922DA5" w:rsidRPr="008B0552" w14:paraId="1FCDFD49" w14:textId="08B864C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5CF1DB" w14:textId="77777777" w:rsidR="00922DA5" w:rsidRPr="008B0552" w:rsidRDefault="00922DA5" w:rsidP="00922DA5">
            <w:r w:rsidRPr="008B0552">
              <w:t>Chapter 66</w:t>
            </w:r>
          </w:p>
        </w:tc>
        <w:tc>
          <w:tcPr>
            <w:cnfStyle w:val="000010000000" w:firstRow="0" w:lastRow="0" w:firstColumn="0" w:lastColumn="0" w:oddVBand="1" w:evenVBand="0" w:oddHBand="0" w:evenHBand="0" w:firstRowFirstColumn="0" w:firstRowLastColumn="0" w:lastRowFirstColumn="0" w:lastRowLastColumn="0"/>
            <w:tcW w:w="2835" w:type="dxa"/>
          </w:tcPr>
          <w:p w14:paraId="59B72357" w14:textId="77777777" w:rsidR="00922DA5" w:rsidRPr="008B0552" w:rsidRDefault="00922DA5" w:rsidP="00922DA5">
            <w:r w:rsidRPr="008B0552">
              <w:t>Umbrellas, sun umbrellas, walking-sticks, seat-sticks, whips, riding-crops, and parts thereof; except for:</w:t>
            </w:r>
          </w:p>
        </w:tc>
        <w:tc>
          <w:tcPr>
            <w:tcW w:w="2835" w:type="dxa"/>
          </w:tcPr>
          <w:p w14:paraId="61D3B71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222E7B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601EFC9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4FE2B90" w14:textId="77777777" w:rsidR="00922DA5" w:rsidRPr="008B0552" w:rsidRDefault="00922DA5" w:rsidP="00922DA5"/>
        </w:tc>
      </w:tr>
      <w:tr w:rsidR="00922DA5" w:rsidRPr="008B0552" w14:paraId="29590F62" w14:textId="45D9F8E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7AA2BA" w14:textId="77777777" w:rsidR="00922DA5" w:rsidRPr="008B0552" w:rsidRDefault="00922DA5" w:rsidP="00922DA5">
            <w:r w:rsidRPr="008B0552">
              <w:lastRenderedPageBreak/>
              <w:t>Chapter 67</w:t>
            </w:r>
          </w:p>
        </w:tc>
        <w:tc>
          <w:tcPr>
            <w:cnfStyle w:val="000010000000" w:firstRow="0" w:lastRow="0" w:firstColumn="0" w:lastColumn="0" w:oddVBand="1" w:evenVBand="0" w:oddHBand="0" w:evenHBand="0" w:firstRowFirstColumn="0" w:firstRowLastColumn="0" w:lastRowFirstColumn="0" w:lastRowLastColumn="0"/>
            <w:tcW w:w="2835" w:type="dxa"/>
          </w:tcPr>
          <w:p w14:paraId="47C17ECE" w14:textId="77777777" w:rsidR="00922DA5" w:rsidRPr="008B0552" w:rsidRDefault="00922DA5" w:rsidP="00922DA5">
            <w:r w:rsidRPr="008B0552">
              <w:t>Prepared feathers and down and articles made of feathers or of down; artificial flowers; articles of human hair</w:t>
            </w:r>
          </w:p>
        </w:tc>
        <w:tc>
          <w:tcPr>
            <w:tcW w:w="2835" w:type="dxa"/>
          </w:tcPr>
          <w:p w14:paraId="652A786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62F45C2" w14:textId="77777777" w:rsidR="00922DA5" w:rsidRPr="008B0552" w:rsidRDefault="00922DA5" w:rsidP="00922DA5"/>
        </w:tc>
      </w:tr>
      <w:tr w:rsidR="00922DA5" w:rsidRPr="008B0552" w14:paraId="1C25A119" w14:textId="6E93FD0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8AFFCE4" w14:textId="77777777" w:rsidR="00922DA5" w:rsidRPr="008B0552" w:rsidRDefault="00922DA5" w:rsidP="00922DA5">
            <w:r w:rsidRPr="008B0552">
              <w:t>ex Chapter 68</w:t>
            </w:r>
          </w:p>
        </w:tc>
        <w:tc>
          <w:tcPr>
            <w:cnfStyle w:val="000010000000" w:firstRow="0" w:lastRow="0" w:firstColumn="0" w:lastColumn="0" w:oddVBand="1" w:evenVBand="0" w:oddHBand="0" w:evenHBand="0" w:firstRowFirstColumn="0" w:firstRowLastColumn="0" w:lastRowFirstColumn="0" w:lastRowLastColumn="0"/>
            <w:tcW w:w="2835" w:type="dxa"/>
          </w:tcPr>
          <w:p w14:paraId="72858BF2" w14:textId="77777777" w:rsidR="00922DA5" w:rsidRPr="008B0552" w:rsidRDefault="00922DA5" w:rsidP="00922DA5">
            <w:r w:rsidRPr="008B0552">
              <w:t>Articles of stone, plaster, cement, asbestos, mica or similar materials, except for:</w:t>
            </w:r>
          </w:p>
        </w:tc>
        <w:tc>
          <w:tcPr>
            <w:tcW w:w="2835" w:type="dxa"/>
          </w:tcPr>
          <w:p w14:paraId="0856A9F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7FC2531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CFACA0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5E5E9E" w14:textId="77777777" w:rsidR="00922DA5" w:rsidRPr="008B0552" w:rsidRDefault="00922DA5" w:rsidP="00922DA5"/>
        </w:tc>
      </w:tr>
      <w:tr w:rsidR="00922DA5" w:rsidRPr="008B0552" w14:paraId="3007E999" w14:textId="4560970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A21026" w14:textId="77777777" w:rsidR="00922DA5" w:rsidRPr="008B0552" w:rsidRDefault="00922DA5" w:rsidP="00922DA5">
            <w:r w:rsidRPr="008B0552">
              <w:t>ex 6803</w:t>
            </w:r>
          </w:p>
        </w:tc>
        <w:tc>
          <w:tcPr>
            <w:cnfStyle w:val="000010000000" w:firstRow="0" w:lastRow="0" w:firstColumn="0" w:lastColumn="0" w:oddVBand="1" w:evenVBand="0" w:oddHBand="0" w:evenHBand="0" w:firstRowFirstColumn="0" w:firstRowLastColumn="0" w:lastRowFirstColumn="0" w:lastRowLastColumn="0"/>
            <w:tcW w:w="2835" w:type="dxa"/>
          </w:tcPr>
          <w:p w14:paraId="66527A5D" w14:textId="77777777" w:rsidR="00922DA5" w:rsidRPr="008B0552" w:rsidRDefault="00922DA5" w:rsidP="00922DA5">
            <w:r w:rsidRPr="008B0552">
              <w:t>Articles of slate or of agglomerated slate</w:t>
            </w:r>
          </w:p>
        </w:tc>
        <w:tc>
          <w:tcPr>
            <w:tcW w:w="2835" w:type="dxa"/>
          </w:tcPr>
          <w:p w14:paraId="052D259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worked slate</w:t>
            </w:r>
          </w:p>
        </w:tc>
        <w:tc>
          <w:tcPr>
            <w:cnfStyle w:val="000010000000" w:firstRow="0" w:lastRow="0" w:firstColumn="0" w:lastColumn="0" w:oddVBand="1" w:evenVBand="0" w:oddHBand="0" w:evenHBand="0" w:firstRowFirstColumn="0" w:firstRowLastColumn="0" w:lastRowFirstColumn="0" w:lastRowLastColumn="0"/>
            <w:tcW w:w="1791" w:type="dxa"/>
          </w:tcPr>
          <w:p w14:paraId="258FF51D" w14:textId="77777777" w:rsidR="00922DA5" w:rsidRPr="008B0552" w:rsidRDefault="00922DA5" w:rsidP="00922DA5"/>
        </w:tc>
      </w:tr>
      <w:tr w:rsidR="00922DA5" w:rsidRPr="008B0552" w14:paraId="4C48CAB0" w14:textId="1EBB2B2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9960F5" w14:textId="77777777" w:rsidR="00922DA5" w:rsidRPr="008B0552" w:rsidRDefault="00922DA5" w:rsidP="00922DA5">
            <w:r w:rsidRPr="008B0552">
              <w:t>ex 6812</w:t>
            </w:r>
          </w:p>
        </w:tc>
        <w:tc>
          <w:tcPr>
            <w:cnfStyle w:val="000010000000" w:firstRow="0" w:lastRow="0" w:firstColumn="0" w:lastColumn="0" w:oddVBand="1" w:evenVBand="0" w:oddHBand="0" w:evenHBand="0" w:firstRowFirstColumn="0" w:firstRowLastColumn="0" w:lastRowFirstColumn="0" w:lastRowLastColumn="0"/>
            <w:tcW w:w="2835" w:type="dxa"/>
          </w:tcPr>
          <w:p w14:paraId="292970B2" w14:textId="77777777" w:rsidR="00922DA5" w:rsidRPr="008B0552" w:rsidRDefault="00922DA5" w:rsidP="00922DA5">
            <w:r w:rsidRPr="008B0552">
              <w:t>Articles of asbestos; articles of mixtures with a basis of asbestos or of mixtures with a basis of asbestos and magnesium carbonate</w:t>
            </w:r>
          </w:p>
        </w:tc>
        <w:tc>
          <w:tcPr>
            <w:tcW w:w="2835" w:type="dxa"/>
          </w:tcPr>
          <w:p w14:paraId="35D5206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D7289C7" w14:textId="77777777" w:rsidR="00922DA5" w:rsidRPr="008B0552" w:rsidRDefault="00922DA5" w:rsidP="00922DA5"/>
        </w:tc>
      </w:tr>
      <w:tr w:rsidR="00922DA5" w:rsidRPr="008B0552" w14:paraId="2988D1B3" w14:textId="7E1C434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AF30AB" w14:textId="77777777" w:rsidR="00922DA5" w:rsidRPr="008B0552" w:rsidRDefault="00922DA5" w:rsidP="00922DA5">
            <w:r w:rsidRPr="008B0552">
              <w:t>ex 6814</w:t>
            </w:r>
          </w:p>
        </w:tc>
        <w:tc>
          <w:tcPr>
            <w:cnfStyle w:val="000010000000" w:firstRow="0" w:lastRow="0" w:firstColumn="0" w:lastColumn="0" w:oddVBand="1" w:evenVBand="0" w:oddHBand="0" w:evenHBand="0" w:firstRowFirstColumn="0" w:firstRowLastColumn="0" w:lastRowFirstColumn="0" w:lastRowLastColumn="0"/>
            <w:tcW w:w="2835" w:type="dxa"/>
          </w:tcPr>
          <w:p w14:paraId="2DEB1545" w14:textId="77777777" w:rsidR="00922DA5" w:rsidRPr="008B0552" w:rsidRDefault="00922DA5" w:rsidP="00922DA5">
            <w:r w:rsidRPr="008B0552">
              <w:t>Articles of mica, including agglomerated or reconstituted mica, on a support of paper, paperboard or other materials</w:t>
            </w:r>
          </w:p>
        </w:tc>
        <w:tc>
          <w:tcPr>
            <w:tcW w:w="2835" w:type="dxa"/>
          </w:tcPr>
          <w:p w14:paraId="2E9BC95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791" w:type="dxa"/>
          </w:tcPr>
          <w:p w14:paraId="1D4DC62C" w14:textId="77777777" w:rsidR="00922DA5" w:rsidRPr="008B0552" w:rsidRDefault="00922DA5" w:rsidP="00922DA5"/>
        </w:tc>
      </w:tr>
      <w:tr w:rsidR="00922DA5" w:rsidRPr="008B0552" w14:paraId="59994579" w14:textId="4BB855A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E17C80" w14:textId="77777777" w:rsidR="00922DA5" w:rsidRPr="008B0552" w:rsidRDefault="00922DA5" w:rsidP="00922DA5">
            <w:r w:rsidRPr="008B0552">
              <w:t>Chapter 69</w:t>
            </w:r>
          </w:p>
        </w:tc>
        <w:tc>
          <w:tcPr>
            <w:cnfStyle w:val="000010000000" w:firstRow="0" w:lastRow="0" w:firstColumn="0" w:lastColumn="0" w:oddVBand="1" w:evenVBand="0" w:oddHBand="0" w:evenHBand="0" w:firstRowFirstColumn="0" w:firstRowLastColumn="0" w:lastRowFirstColumn="0" w:lastRowLastColumn="0"/>
            <w:tcW w:w="2835" w:type="dxa"/>
          </w:tcPr>
          <w:p w14:paraId="6571DE04" w14:textId="77777777" w:rsidR="00922DA5" w:rsidRPr="008B0552" w:rsidRDefault="00922DA5" w:rsidP="00922DA5">
            <w:r w:rsidRPr="008B0552">
              <w:t>Ceramic products</w:t>
            </w:r>
          </w:p>
        </w:tc>
        <w:tc>
          <w:tcPr>
            <w:tcW w:w="2835" w:type="dxa"/>
          </w:tcPr>
          <w:p w14:paraId="5C5F1D0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7E9E8E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399428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BA04E9" w14:textId="77777777" w:rsidR="00922DA5" w:rsidRPr="008B0552" w:rsidRDefault="00922DA5" w:rsidP="00922DA5"/>
        </w:tc>
      </w:tr>
      <w:tr w:rsidR="00922DA5" w:rsidRPr="008B0552" w14:paraId="59E4C00A" w14:textId="705B4F6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0B2179" w14:textId="77777777" w:rsidR="00922DA5" w:rsidRPr="008B0552" w:rsidRDefault="00922DA5" w:rsidP="00922DA5">
            <w:r w:rsidRPr="008B0552">
              <w:lastRenderedPageBreak/>
              <w:t>ex Chapter 70</w:t>
            </w:r>
          </w:p>
        </w:tc>
        <w:tc>
          <w:tcPr>
            <w:cnfStyle w:val="000010000000" w:firstRow="0" w:lastRow="0" w:firstColumn="0" w:lastColumn="0" w:oddVBand="1" w:evenVBand="0" w:oddHBand="0" w:evenHBand="0" w:firstRowFirstColumn="0" w:firstRowLastColumn="0" w:lastRowFirstColumn="0" w:lastRowLastColumn="0"/>
            <w:tcW w:w="2835" w:type="dxa"/>
          </w:tcPr>
          <w:p w14:paraId="0E101C17" w14:textId="77777777" w:rsidR="00922DA5" w:rsidRPr="008B0552" w:rsidRDefault="00922DA5" w:rsidP="00922DA5">
            <w:r w:rsidRPr="008B0552">
              <w:t>Glass and glassware, except for:</w:t>
            </w:r>
          </w:p>
        </w:tc>
        <w:tc>
          <w:tcPr>
            <w:tcW w:w="2835" w:type="dxa"/>
          </w:tcPr>
          <w:p w14:paraId="1B125ED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ACE538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868071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A025737" w14:textId="77777777" w:rsidR="00922DA5" w:rsidRPr="008B0552" w:rsidRDefault="00922DA5" w:rsidP="00922DA5"/>
        </w:tc>
      </w:tr>
      <w:tr w:rsidR="00922DA5" w:rsidRPr="008B0552" w14:paraId="70FC290E" w14:textId="46D8E4B9"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6F2BC66" w14:textId="77777777" w:rsidR="00922DA5" w:rsidRPr="008B0552" w:rsidRDefault="00922DA5" w:rsidP="00922DA5">
            <w:r w:rsidRPr="008B0552">
              <w:t>7006</w:t>
            </w:r>
          </w:p>
        </w:tc>
        <w:tc>
          <w:tcPr>
            <w:cnfStyle w:val="000010000000" w:firstRow="0" w:lastRow="0" w:firstColumn="0" w:lastColumn="0" w:oddVBand="1" w:evenVBand="0" w:oddHBand="0" w:evenHBand="0" w:firstRowFirstColumn="0" w:firstRowLastColumn="0" w:lastRowFirstColumn="0" w:lastRowLastColumn="0"/>
            <w:tcW w:w="2835" w:type="dxa"/>
          </w:tcPr>
          <w:p w14:paraId="59328944" w14:textId="77777777" w:rsidR="00922DA5" w:rsidRPr="008B0552" w:rsidRDefault="00922DA5" w:rsidP="00922DA5">
            <w:r w:rsidRPr="008B0552">
              <w:t>Glass of heading 7003, 7004 or 7005, bent, edge-worked, engraved, drilled,</w:t>
            </w:r>
          </w:p>
        </w:tc>
        <w:tc>
          <w:tcPr>
            <w:tcW w:w="2835" w:type="dxa"/>
          </w:tcPr>
          <w:p w14:paraId="02C8EB6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9CB5DE9" w14:textId="77777777" w:rsidR="00922DA5" w:rsidRPr="008B0552" w:rsidRDefault="00922DA5" w:rsidP="00922DA5"/>
        </w:tc>
      </w:tr>
      <w:tr w:rsidR="00922DA5" w:rsidRPr="008B0552" w14:paraId="7FF2A486" w14:textId="59DE58C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BFFF58"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24B383C0" w14:textId="77777777" w:rsidR="00922DA5" w:rsidRPr="008B0552" w:rsidRDefault="00922DA5" w:rsidP="00922DA5">
            <w:r w:rsidRPr="008B0552">
              <w:t>–</w:t>
            </w:r>
            <w:r w:rsidRPr="008B0552">
              <w:tab/>
              <w:t>Glass-plate substrates, coated with a dielectric thin film, and of a semiconductor grade in accordance with</w:t>
            </w:r>
          </w:p>
          <w:p w14:paraId="15D219BF" w14:textId="344514AD" w:rsidR="00922DA5" w:rsidRPr="008B0552" w:rsidRDefault="00922DA5" w:rsidP="00922DA5">
            <w:r w:rsidRPr="008B0552">
              <w:t>SEMII-standards</w:t>
            </w:r>
          </w:p>
        </w:tc>
        <w:tc>
          <w:tcPr>
            <w:tcW w:w="2835" w:type="dxa"/>
          </w:tcPr>
          <w:p w14:paraId="3832625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791" w:type="dxa"/>
          </w:tcPr>
          <w:p w14:paraId="4201DAA3" w14:textId="77777777" w:rsidR="00922DA5" w:rsidRPr="008B0552" w:rsidRDefault="00922DA5" w:rsidP="00922DA5"/>
        </w:tc>
      </w:tr>
      <w:tr w:rsidR="00922DA5" w:rsidRPr="008B0552" w14:paraId="1E397B6B" w14:textId="5C2D6618"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9EA67D"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365BBFC" w14:textId="77777777" w:rsidR="00922DA5" w:rsidRPr="008B0552" w:rsidRDefault="00922DA5" w:rsidP="00922DA5">
            <w:r w:rsidRPr="008B0552">
              <w:t>–</w:t>
            </w:r>
            <w:r w:rsidRPr="008B0552">
              <w:tab/>
              <w:t>Other</w:t>
            </w:r>
          </w:p>
        </w:tc>
        <w:tc>
          <w:tcPr>
            <w:tcW w:w="2835" w:type="dxa"/>
          </w:tcPr>
          <w:p w14:paraId="00E9A3B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54B2A07A" w14:textId="77777777" w:rsidR="00922DA5" w:rsidRPr="008B0552" w:rsidRDefault="00922DA5" w:rsidP="00922DA5"/>
        </w:tc>
      </w:tr>
      <w:tr w:rsidR="00922DA5" w:rsidRPr="008B0552" w14:paraId="356BC48F" w14:textId="63C3488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40819B" w14:textId="77777777" w:rsidR="00922DA5" w:rsidRPr="008B0552" w:rsidRDefault="00922DA5" w:rsidP="00922DA5">
            <w:r w:rsidRPr="008B0552">
              <w:t>7010</w:t>
            </w:r>
          </w:p>
        </w:tc>
        <w:tc>
          <w:tcPr>
            <w:cnfStyle w:val="000010000000" w:firstRow="0" w:lastRow="0" w:firstColumn="0" w:lastColumn="0" w:oddVBand="1" w:evenVBand="0" w:oddHBand="0" w:evenHBand="0" w:firstRowFirstColumn="0" w:firstRowLastColumn="0" w:lastRowFirstColumn="0" w:lastRowLastColumn="0"/>
            <w:tcW w:w="2835" w:type="dxa"/>
          </w:tcPr>
          <w:p w14:paraId="2BB8CC19" w14:textId="77777777" w:rsidR="00922DA5" w:rsidRPr="008B0552" w:rsidRDefault="00922DA5" w:rsidP="00922DA5">
            <w:r w:rsidRPr="008B0552">
              <w:t>Carboys, bottles, flasks, jars, pots, phials, ampoules and other containers, of glass, of a kind used for the conveyance or packing of goods; preserving jars of glass; stoppers, lids and other closures, of glass</w:t>
            </w:r>
          </w:p>
        </w:tc>
        <w:tc>
          <w:tcPr>
            <w:tcW w:w="2835" w:type="dxa"/>
          </w:tcPr>
          <w:p w14:paraId="6B7AA06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A6966C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898B53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24593" w14:textId="77777777" w:rsidR="00922DA5" w:rsidRPr="008B0552" w:rsidRDefault="00922DA5" w:rsidP="00922DA5"/>
        </w:tc>
      </w:tr>
      <w:tr w:rsidR="00922DA5" w:rsidRPr="008B0552" w14:paraId="40895BA6" w14:textId="18F3ECC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513792" w14:textId="77777777" w:rsidR="00922DA5" w:rsidRPr="008B0552" w:rsidRDefault="00922DA5" w:rsidP="00922DA5">
            <w:r w:rsidRPr="008B0552">
              <w:lastRenderedPageBreak/>
              <w:t>7013</w:t>
            </w:r>
          </w:p>
        </w:tc>
        <w:tc>
          <w:tcPr>
            <w:cnfStyle w:val="000010000000" w:firstRow="0" w:lastRow="0" w:firstColumn="0" w:lastColumn="0" w:oddVBand="1" w:evenVBand="0" w:oddHBand="0" w:evenHBand="0" w:firstRowFirstColumn="0" w:firstRowLastColumn="0" w:lastRowFirstColumn="0" w:lastRowLastColumn="0"/>
            <w:tcW w:w="2835" w:type="dxa"/>
          </w:tcPr>
          <w:p w14:paraId="31CDDD4B" w14:textId="77777777" w:rsidR="00922DA5" w:rsidRPr="008B0552" w:rsidRDefault="00922DA5" w:rsidP="00922DA5">
            <w:r w:rsidRPr="008B0552">
              <w:t>Glassware of a kind used for table, kitchen, toilet, office, indoor decoration or similar purposes (other than that of heading 7010 or 7018)</w:t>
            </w:r>
          </w:p>
        </w:tc>
        <w:tc>
          <w:tcPr>
            <w:tcW w:w="2835" w:type="dxa"/>
          </w:tcPr>
          <w:p w14:paraId="41AF466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0F91132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B97DFE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Cutting of glassware, provided that the total value of the uncut glassware used does not exceed 50 % of the ex-works price of the product</w:t>
            </w:r>
          </w:p>
          <w:p w14:paraId="1C76B2D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C2C0A05" w14:textId="10B77B82"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CF2FA2" w14:textId="77777777" w:rsidR="00922DA5" w:rsidRPr="008B0552" w:rsidRDefault="00922DA5" w:rsidP="00922DA5"/>
        </w:tc>
      </w:tr>
      <w:tr w:rsidR="00922DA5" w:rsidRPr="008B0552" w14:paraId="67D7E76E" w14:textId="0763538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4F553F" w14:textId="77777777" w:rsidR="00922DA5" w:rsidRPr="008B0552" w:rsidRDefault="00922DA5" w:rsidP="00922DA5">
            <w:r w:rsidRPr="008B0552">
              <w:t>ex Chapter 71</w:t>
            </w:r>
          </w:p>
        </w:tc>
        <w:tc>
          <w:tcPr>
            <w:cnfStyle w:val="000010000000" w:firstRow="0" w:lastRow="0" w:firstColumn="0" w:lastColumn="0" w:oddVBand="1" w:evenVBand="0" w:oddHBand="0" w:evenHBand="0" w:firstRowFirstColumn="0" w:firstRowLastColumn="0" w:lastRowFirstColumn="0" w:lastRowLastColumn="0"/>
            <w:tcW w:w="2835" w:type="dxa"/>
          </w:tcPr>
          <w:p w14:paraId="0B863911" w14:textId="77777777" w:rsidR="00922DA5" w:rsidRPr="008B0552" w:rsidRDefault="00922DA5" w:rsidP="00922DA5">
            <w:r w:rsidRPr="008B0552">
              <w:t>Natural or cultured pearls, precious or semi-precious stones, precious metals, metals clad with precious metal, and articles thereof; imitation jewellery; coin, except for:</w:t>
            </w:r>
          </w:p>
        </w:tc>
        <w:tc>
          <w:tcPr>
            <w:tcW w:w="2835" w:type="dxa"/>
          </w:tcPr>
          <w:p w14:paraId="3747F94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F33B45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D99943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8888803" w14:textId="77777777" w:rsidR="00922DA5" w:rsidRPr="008B0552" w:rsidRDefault="00922DA5" w:rsidP="00922DA5"/>
        </w:tc>
      </w:tr>
      <w:tr w:rsidR="00922DA5" w:rsidRPr="008B0552" w14:paraId="23FBBE88" w14:textId="78D69B60"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8F8B6B6" w14:textId="2BFA396D" w:rsidR="00922DA5" w:rsidRPr="008B0552" w:rsidRDefault="00922DA5" w:rsidP="00922DA5">
            <w:pPr>
              <w:rPr>
                <w:b w:val="0"/>
                <w:bCs w:val="0"/>
              </w:rPr>
            </w:pPr>
            <w:r w:rsidRPr="008B0552">
              <w:t>7106</w:t>
            </w:r>
          </w:p>
          <w:p w14:paraId="78865628" w14:textId="7C6F1F10"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4A4280D" w14:textId="77777777" w:rsidR="00922DA5" w:rsidRPr="008B0552" w:rsidRDefault="00922DA5" w:rsidP="00922DA5">
            <w:r w:rsidRPr="008B0552">
              <w:lastRenderedPageBreak/>
              <w:t>Precious metals:</w:t>
            </w:r>
          </w:p>
        </w:tc>
        <w:tc>
          <w:tcPr>
            <w:tcW w:w="2835" w:type="dxa"/>
          </w:tcPr>
          <w:p w14:paraId="38A16DB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C13AC3B" w14:textId="77777777" w:rsidR="00922DA5" w:rsidRPr="008B0552" w:rsidRDefault="00922DA5" w:rsidP="00922DA5"/>
        </w:tc>
      </w:tr>
      <w:tr w:rsidR="00922DA5" w:rsidRPr="008B0552" w14:paraId="4DC695BB" w14:textId="79C3451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C93D34"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23DA68B" w14:textId="77777777" w:rsidR="00922DA5" w:rsidRPr="008B0552" w:rsidRDefault="00922DA5" w:rsidP="00922DA5">
            <w:r w:rsidRPr="008B0552">
              <w:t>–</w:t>
            </w:r>
            <w:r w:rsidRPr="008B0552">
              <w:tab/>
              <w:t>Unwrought</w:t>
            </w:r>
          </w:p>
        </w:tc>
        <w:tc>
          <w:tcPr>
            <w:tcW w:w="2835" w:type="dxa"/>
          </w:tcPr>
          <w:p w14:paraId="522AF43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those of headings 7106, 7108 and 7110</w:t>
            </w:r>
          </w:p>
          <w:p w14:paraId="54E8CEE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2557E3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Electrolytic, thermal or chemical separation of precious metals of heading 7106, 7108 or 7110</w:t>
            </w:r>
          </w:p>
          <w:p w14:paraId="24D7836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AD80F0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Fusion and/or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533EBEFA" w14:textId="77777777" w:rsidR="00922DA5" w:rsidRPr="008B0552" w:rsidRDefault="00922DA5" w:rsidP="00922DA5"/>
        </w:tc>
      </w:tr>
      <w:tr w:rsidR="00922DA5" w:rsidRPr="008B0552" w14:paraId="6694EDCE" w14:textId="29315011"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66AF455"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02C5311" w14:textId="77777777" w:rsidR="00922DA5" w:rsidRPr="008B0552" w:rsidRDefault="00922DA5" w:rsidP="00922DA5">
            <w:r w:rsidRPr="008B0552">
              <w:t>–</w:t>
            </w:r>
            <w:r w:rsidRPr="008B0552">
              <w:tab/>
              <w:t>Semi-manufactured or in powder form</w:t>
            </w:r>
          </w:p>
        </w:tc>
        <w:tc>
          <w:tcPr>
            <w:tcW w:w="2835" w:type="dxa"/>
          </w:tcPr>
          <w:p w14:paraId="1F7BAC7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63D96E72" w14:textId="77777777" w:rsidR="00922DA5" w:rsidRPr="008B0552" w:rsidRDefault="00922DA5" w:rsidP="00922DA5"/>
        </w:tc>
      </w:tr>
      <w:tr w:rsidR="00922DA5" w:rsidRPr="008B0552" w14:paraId="3AA2D38B"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13DC1BD" w14:textId="1F543482" w:rsidR="00922DA5" w:rsidRPr="008B0552" w:rsidRDefault="00922DA5" w:rsidP="00922DA5">
            <w:r w:rsidRPr="008B0552">
              <w:t>7108</w:t>
            </w:r>
          </w:p>
        </w:tc>
        <w:tc>
          <w:tcPr>
            <w:cnfStyle w:val="000010000000" w:firstRow="0" w:lastRow="0" w:firstColumn="0" w:lastColumn="0" w:oddVBand="1" w:evenVBand="0" w:oddHBand="0" w:evenHBand="0" w:firstRowFirstColumn="0" w:firstRowLastColumn="0" w:lastRowFirstColumn="0" w:lastRowLastColumn="0"/>
            <w:tcW w:w="2835" w:type="dxa"/>
          </w:tcPr>
          <w:p w14:paraId="093E34F9" w14:textId="2D628AB2" w:rsidR="00922DA5" w:rsidRPr="008B0552" w:rsidRDefault="00922DA5" w:rsidP="00922DA5">
            <w:r w:rsidRPr="008B0552">
              <w:t>Precious metals:</w:t>
            </w:r>
          </w:p>
        </w:tc>
        <w:tc>
          <w:tcPr>
            <w:tcW w:w="2835" w:type="dxa"/>
          </w:tcPr>
          <w:p w14:paraId="3282E89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3226C55" w14:textId="77777777" w:rsidR="00922DA5" w:rsidRPr="008B0552" w:rsidRDefault="00922DA5" w:rsidP="00922DA5"/>
        </w:tc>
      </w:tr>
      <w:tr w:rsidR="00922DA5" w:rsidRPr="008B0552" w14:paraId="3440E107"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86E81E"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0183D3EB" w14:textId="386F9A1E" w:rsidR="00922DA5" w:rsidRPr="008B0552" w:rsidRDefault="00922DA5" w:rsidP="00922DA5">
            <w:r w:rsidRPr="008B0552">
              <w:t>–</w:t>
            </w:r>
            <w:r w:rsidRPr="008B0552">
              <w:tab/>
              <w:t>Unwrought</w:t>
            </w:r>
          </w:p>
        </w:tc>
        <w:tc>
          <w:tcPr>
            <w:tcW w:w="2835" w:type="dxa"/>
          </w:tcPr>
          <w:p w14:paraId="2C78475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those of headings 7106, 7108 and 7110</w:t>
            </w:r>
          </w:p>
          <w:p w14:paraId="1D56AC2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117273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Electrolytic, thermal or chemical separation of precious metals of heading 7106, 7108 or 7110</w:t>
            </w:r>
          </w:p>
          <w:p w14:paraId="1047402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9658C27" w14:textId="18758266"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Fusion and/or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07BE8D56" w14:textId="77777777" w:rsidR="00922DA5" w:rsidRPr="008B0552" w:rsidRDefault="00922DA5" w:rsidP="00922DA5"/>
        </w:tc>
      </w:tr>
      <w:tr w:rsidR="00922DA5" w:rsidRPr="008B0552" w14:paraId="568CB502"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72BEAB"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E095A20" w14:textId="6F182F2F" w:rsidR="00922DA5" w:rsidRPr="008B0552" w:rsidRDefault="00922DA5" w:rsidP="00922DA5">
            <w:r w:rsidRPr="008B0552">
              <w:t>–</w:t>
            </w:r>
            <w:r w:rsidRPr="008B0552">
              <w:tab/>
              <w:t>Semi-manufactured or in powder form</w:t>
            </w:r>
          </w:p>
        </w:tc>
        <w:tc>
          <w:tcPr>
            <w:tcW w:w="2835" w:type="dxa"/>
          </w:tcPr>
          <w:p w14:paraId="67D33359" w14:textId="0DD71DC1"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2C65C03D" w14:textId="77777777" w:rsidR="00922DA5" w:rsidRPr="008B0552" w:rsidRDefault="00922DA5" w:rsidP="00922DA5"/>
        </w:tc>
      </w:tr>
      <w:tr w:rsidR="00922DA5" w:rsidRPr="008B0552" w14:paraId="2E8AF286"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D6F47A" w14:textId="28231592" w:rsidR="00922DA5" w:rsidRPr="008B0552" w:rsidRDefault="00922DA5" w:rsidP="00922DA5">
            <w:r w:rsidRPr="008B0552">
              <w:t xml:space="preserve"> 7110</w:t>
            </w:r>
          </w:p>
        </w:tc>
        <w:tc>
          <w:tcPr>
            <w:cnfStyle w:val="000010000000" w:firstRow="0" w:lastRow="0" w:firstColumn="0" w:lastColumn="0" w:oddVBand="1" w:evenVBand="0" w:oddHBand="0" w:evenHBand="0" w:firstRowFirstColumn="0" w:firstRowLastColumn="0" w:lastRowFirstColumn="0" w:lastRowLastColumn="0"/>
            <w:tcW w:w="2835" w:type="dxa"/>
          </w:tcPr>
          <w:p w14:paraId="466DF7C3" w14:textId="574C27F8" w:rsidR="00922DA5" w:rsidRPr="008B0552" w:rsidRDefault="00922DA5" w:rsidP="00922DA5">
            <w:r w:rsidRPr="008B0552">
              <w:t>Precious metals:</w:t>
            </w:r>
          </w:p>
        </w:tc>
        <w:tc>
          <w:tcPr>
            <w:tcW w:w="2835" w:type="dxa"/>
          </w:tcPr>
          <w:p w14:paraId="03C6CF0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D011B8D" w14:textId="77777777" w:rsidR="00922DA5" w:rsidRPr="008B0552" w:rsidRDefault="00922DA5" w:rsidP="00922DA5"/>
        </w:tc>
      </w:tr>
      <w:tr w:rsidR="00922DA5" w:rsidRPr="008B0552" w14:paraId="35D3B359"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779B9F"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6A9A05BD" w14:textId="1FA645DD" w:rsidR="00922DA5" w:rsidRPr="008B0552" w:rsidRDefault="00922DA5" w:rsidP="00922DA5">
            <w:r w:rsidRPr="008B0552">
              <w:t>–</w:t>
            </w:r>
            <w:r w:rsidRPr="008B0552">
              <w:tab/>
              <w:t>Unwrought</w:t>
            </w:r>
          </w:p>
        </w:tc>
        <w:tc>
          <w:tcPr>
            <w:tcW w:w="2835" w:type="dxa"/>
          </w:tcPr>
          <w:p w14:paraId="48D2F0E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those of headings 7106, 7108 and 7110</w:t>
            </w:r>
          </w:p>
          <w:p w14:paraId="5F716C1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D4BBC5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Electrolytic, thermal or chemical separation of precious metals of heading 7106, 7108 or 7110</w:t>
            </w:r>
          </w:p>
          <w:p w14:paraId="7D8437B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1DB21D7" w14:textId="545AE5A3"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Fusion and/or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3EAE0A73" w14:textId="77777777" w:rsidR="00922DA5" w:rsidRPr="008B0552" w:rsidRDefault="00922DA5" w:rsidP="00922DA5"/>
        </w:tc>
      </w:tr>
      <w:tr w:rsidR="00922DA5" w:rsidRPr="008B0552" w14:paraId="1C4EB163"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7E17D0C"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0870409" w14:textId="3E287CDA" w:rsidR="00922DA5" w:rsidRPr="008B0552" w:rsidRDefault="00922DA5" w:rsidP="00922DA5">
            <w:r w:rsidRPr="008B0552">
              <w:t>–</w:t>
            </w:r>
            <w:r w:rsidRPr="008B0552">
              <w:tab/>
              <w:t>Semi-manufactured or in powder form</w:t>
            </w:r>
          </w:p>
        </w:tc>
        <w:tc>
          <w:tcPr>
            <w:tcW w:w="2835" w:type="dxa"/>
          </w:tcPr>
          <w:p w14:paraId="16B29C79" w14:textId="324A7A7B"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5D298135" w14:textId="77777777" w:rsidR="00922DA5" w:rsidRPr="008B0552" w:rsidRDefault="00922DA5" w:rsidP="00922DA5"/>
        </w:tc>
      </w:tr>
      <w:tr w:rsidR="00922DA5" w:rsidRPr="008B0552" w14:paraId="6634146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63A42BF" w14:textId="382FF387" w:rsidR="00922DA5" w:rsidRPr="008B0552" w:rsidRDefault="00922DA5" w:rsidP="00922DA5">
            <w:pPr>
              <w:rPr>
                <w:b w:val="0"/>
                <w:bCs w:val="0"/>
              </w:rPr>
            </w:pPr>
            <w:r w:rsidRPr="008B0552">
              <w:t>ex 7107</w:t>
            </w:r>
          </w:p>
          <w:p w14:paraId="61CBA0D3" w14:textId="69E49E3F"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5BE5AE68" w14:textId="77777777" w:rsidR="00922DA5" w:rsidRPr="008B0552" w:rsidRDefault="00922DA5" w:rsidP="00922DA5">
            <w:r w:rsidRPr="008B0552">
              <w:t>Metals clad with precious metals, semi-manufactured</w:t>
            </w:r>
          </w:p>
        </w:tc>
        <w:tc>
          <w:tcPr>
            <w:tcW w:w="2835" w:type="dxa"/>
          </w:tcPr>
          <w:p w14:paraId="1560B59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3A22DAE3" w14:textId="77777777" w:rsidR="00922DA5" w:rsidRPr="008B0552" w:rsidRDefault="00922DA5" w:rsidP="00922DA5"/>
        </w:tc>
      </w:tr>
      <w:tr w:rsidR="00922DA5" w:rsidRPr="008B0552" w14:paraId="129E9C73"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11B01A" w14:textId="5AF41AD4" w:rsidR="00922DA5" w:rsidRPr="006A742C" w:rsidRDefault="00922DA5" w:rsidP="00922DA5">
            <w:r w:rsidRPr="008B0552">
              <w:t>ex</w:t>
            </w:r>
            <w:r>
              <w:t xml:space="preserve"> </w:t>
            </w:r>
            <w:r w:rsidRPr="008B0552">
              <w:t>7109</w:t>
            </w:r>
          </w:p>
          <w:p w14:paraId="4F9DB846" w14:textId="2FBF0435"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70B345AB" w14:textId="77777777" w:rsidR="00922DA5" w:rsidRPr="008B0552" w:rsidRDefault="00922DA5" w:rsidP="00922DA5">
            <w:r w:rsidRPr="008B0552">
              <w:t>Metals clad with precious metals, semi-manufactured</w:t>
            </w:r>
          </w:p>
        </w:tc>
        <w:tc>
          <w:tcPr>
            <w:tcW w:w="2835" w:type="dxa"/>
          </w:tcPr>
          <w:p w14:paraId="2884B51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06234870" w14:textId="77777777" w:rsidR="00922DA5" w:rsidRPr="008B0552" w:rsidRDefault="00922DA5" w:rsidP="00922DA5"/>
        </w:tc>
      </w:tr>
      <w:tr w:rsidR="00922DA5" w:rsidRPr="008B0552" w14:paraId="5B546E2D" w14:textId="276EF63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5061F0" w14:textId="6825D60F" w:rsidR="00922DA5" w:rsidRPr="008B0552" w:rsidRDefault="00922DA5" w:rsidP="00922DA5">
            <w:r w:rsidRPr="008B0552">
              <w:t>ex</w:t>
            </w:r>
            <w:r>
              <w:t xml:space="preserve"> </w:t>
            </w:r>
            <w:r w:rsidRPr="008B0552">
              <w:t>7111</w:t>
            </w:r>
          </w:p>
        </w:tc>
        <w:tc>
          <w:tcPr>
            <w:cnfStyle w:val="000010000000" w:firstRow="0" w:lastRow="0" w:firstColumn="0" w:lastColumn="0" w:oddVBand="1" w:evenVBand="0" w:oddHBand="0" w:evenHBand="0" w:firstRowFirstColumn="0" w:firstRowLastColumn="0" w:lastRowFirstColumn="0" w:lastRowLastColumn="0"/>
            <w:tcW w:w="2835" w:type="dxa"/>
          </w:tcPr>
          <w:p w14:paraId="62CA3669" w14:textId="77777777" w:rsidR="00922DA5" w:rsidRPr="008B0552" w:rsidRDefault="00922DA5" w:rsidP="00922DA5">
            <w:r w:rsidRPr="008B0552">
              <w:t>Metals clad with precious metals, semi-manufactured</w:t>
            </w:r>
          </w:p>
        </w:tc>
        <w:tc>
          <w:tcPr>
            <w:tcW w:w="2835" w:type="dxa"/>
          </w:tcPr>
          <w:p w14:paraId="02964EA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66E7630E" w14:textId="77777777" w:rsidR="00922DA5" w:rsidRPr="008B0552" w:rsidRDefault="00922DA5" w:rsidP="00922DA5"/>
        </w:tc>
      </w:tr>
      <w:tr w:rsidR="00922DA5" w:rsidRPr="008B0552" w14:paraId="4E852C94" w14:textId="55D0053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13AAD0" w14:textId="77777777" w:rsidR="00922DA5" w:rsidRPr="008B0552" w:rsidRDefault="00922DA5" w:rsidP="00922DA5">
            <w:r w:rsidRPr="008B0552">
              <w:t>7115</w:t>
            </w:r>
          </w:p>
        </w:tc>
        <w:tc>
          <w:tcPr>
            <w:cnfStyle w:val="000010000000" w:firstRow="0" w:lastRow="0" w:firstColumn="0" w:lastColumn="0" w:oddVBand="1" w:evenVBand="0" w:oddHBand="0" w:evenHBand="0" w:firstRowFirstColumn="0" w:firstRowLastColumn="0" w:lastRowFirstColumn="0" w:lastRowLastColumn="0"/>
            <w:tcW w:w="2835" w:type="dxa"/>
          </w:tcPr>
          <w:p w14:paraId="7A8CBEB5" w14:textId="77777777" w:rsidR="00922DA5" w:rsidRPr="008B0552" w:rsidRDefault="00922DA5" w:rsidP="00922DA5">
            <w:r w:rsidRPr="008B0552">
              <w:t>Other articles of precious metal or of metal clad with precious metal</w:t>
            </w:r>
          </w:p>
        </w:tc>
        <w:tc>
          <w:tcPr>
            <w:tcW w:w="2835" w:type="dxa"/>
          </w:tcPr>
          <w:p w14:paraId="047D1B1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644BB2" w14:textId="77777777" w:rsidR="00922DA5" w:rsidRPr="008B0552" w:rsidRDefault="00922DA5" w:rsidP="00922DA5"/>
        </w:tc>
      </w:tr>
      <w:tr w:rsidR="00922DA5" w:rsidRPr="008B0552" w14:paraId="3B07AC0D" w14:textId="2AB8C12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B3741E" w14:textId="77777777" w:rsidR="00922DA5" w:rsidRPr="008B0552" w:rsidRDefault="00922DA5" w:rsidP="00922DA5">
            <w:r w:rsidRPr="008B0552">
              <w:t>7117</w:t>
            </w:r>
          </w:p>
        </w:tc>
        <w:tc>
          <w:tcPr>
            <w:cnfStyle w:val="000010000000" w:firstRow="0" w:lastRow="0" w:firstColumn="0" w:lastColumn="0" w:oddVBand="1" w:evenVBand="0" w:oddHBand="0" w:evenHBand="0" w:firstRowFirstColumn="0" w:firstRowLastColumn="0" w:lastRowFirstColumn="0" w:lastRowLastColumn="0"/>
            <w:tcW w:w="2835" w:type="dxa"/>
          </w:tcPr>
          <w:p w14:paraId="7F7A4C68" w14:textId="77777777" w:rsidR="00922DA5" w:rsidRPr="008B0552" w:rsidRDefault="00922DA5" w:rsidP="00922DA5">
            <w:r w:rsidRPr="008B0552">
              <w:t>Imitation jewellery</w:t>
            </w:r>
          </w:p>
        </w:tc>
        <w:tc>
          <w:tcPr>
            <w:tcW w:w="2835" w:type="dxa"/>
          </w:tcPr>
          <w:p w14:paraId="11D223C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5B2466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343CC7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CD6FF0A" w14:textId="77777777" w:rsidR="00922DA5" w:rsidRPr="008B0552" w:rsidRDefault="00922DA5" w:rsidP="00922DA5"/>
        </w:tc>
      </w:tr>
      <w:tr w:rsidR="00922DA5" w:rsidRPr="008B0552" w14:paraId="57890BC7" w14:textId="2F02DE8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6038C1" w14:textId="77777777" w:rsidR="00922DA5" w:rsidRPr="008B0552" w:rsidRDefault="00922DA5" w:rsidP="00922DA5">
            <w:r w:rsidRPr="008B0552">
              <w:lastRenderedPageBreak/>
              <w:t>ex Chapter 72</w:t>
            </w:r>
          </w:p>
        </w:tc>
        <w:tc>
          <w:tcPr>
            <w:cnfStyle w:val="000010000000" w:firstRow="0" w:lastRow="0" w:firstColumn="0" w:lastColumn="0" w:oddVBand="1" w:evenVBand="0" w:oddHBand="0" w:evenHBand="0" w:firstRowFirstColumn="0" w:firstRowLastColumn="0" w:lastRowFirstColumn="0" w:lastRowLastColumn="0"/>
            <w:tcW w:w="2835" w:type="dxa"/>
          </w:tcPr>
          <w:p w14:paraId="766E0945" w14:textId="77777777" w:rsidR="00922DA5" w:rsidRPr="008B0552" w:rsidRDefault="00922DA5" w:rsidP="00922DA5">
            <w:r w:rsidRPr="008B0552">
              <w:t>Iron and steel; except for:</w:t>
            </w:r>
          </w:p>
        </w:tc>
        <w:tc>
          <w:tcPr>
            <w:tcW w:w="2835" w:type="dxa"/>
          </w:tcPr>
          <w:p w14:paraId="76668F0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1EB35D" w14:textId="77777777" w:rsidR="00922DA5" w:rsidRPr="008B0552" w:rsidRDefault="00922DA5" w:rsidP="00922DA5"/>
        </w:tc>
      </w:tr>
      <w:tr w:rsidR="00922DA5" w:rsidRPr="008B0552" w14:paraId="44C0BCB3" w14:textId="60D3A89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95B938" w14:textId="77777777" w:rsidR="00922DA5" w:rsidRPr="008B0552" w:rsidRDefault="00922DA5" w:rsidP="00922DA5">
            <w:r w:rsidRPr="008B0552">
              <w:t>7207</w:t>
            </w:r>
          </w:p>
        </w:tc>
        <w:tc>
          <w:tcPr>
            <w:cnfStyle w:val="000010000000" w:firstRow="0" w:lastRow="0" w:firstColumn="0" w:lastColumn="0" w:oddVBand="1" w:evenVBand="0" w:oddHBand="0" w:evenHBand="0" w:firstRowFirstColumn="0" w:firstRowLastColumn="0" w:lastRowFirstColumn="0" w:lastRowLastColumn="0"/>
            <w:tcW w:w="2835" w:type="dxa"/>
          </w:tcPr>
          <w:p w14:paraId="6DEF70B5" w14:textId="77777777" w:rsidR="00922DA5" w:rsidRPr="008B0552" w:rsidRDefault="00922DA5" w:rsidP="00922DA5">
            <w:r w:rsidRPr="008B0552">
              <w:t>Semi-finished products of iron or non-alloy steel</w:t>
            </w:r>
          </w:p>
        </w:tc>
        <w:tc>
          <w:tcPr>
            <w:tcW w:w="2835" w:type="dxa"/>
          </w:tcPr>
          <w:p w14:paraId="15C3C80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heading 7201, 7202, 7203, 7204,</w:t>
            </w:r>
          </w:p>
          <w:p w14:paraId="12DD097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7205 or 7206</w:t>
            </w:r>
          </w:p>
        </w:tc>
        <w:tc>
          <w:tcPr>
            <w:cnfStyle w:val="000010000000" w:firstRow="0" w:lastRow="0" w:firstColumn="0" w:lastColumn="0" w:oddVBand="1" w:evenVBand="0" w:oddHBand="0" w:evenHBand="0" w:firstRowFirstColumn="0" w:firstRowLastColumn="0" w:lastRowFirstColumn="0" w:lastRowLastColumn="0"/>
            <w:tcW w:w="1791" w:type="dxa"/>
          </w:tcPr>
          <w:p w14:paraId="32F860DC" w14:textId="77777777" w:rsidR="00922DA5" w:rsidRPr="008B0552" w:rsidRDefault="00922DA5" w:rsidP="00922DA5"/>
        </w:tc>
      </w:tr>
      <w:tr w:rsidR="00922DA5" w:rsidRPr="008B0552" w14:paraId="7D0119B4" w14:textId="7DA898E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13E7C9" w14:textId="77777777" w:rsidR="00922DA5" w:rsidRPr="008B0552" w:rsidRDefault="00922DA5" w:rsidP="00922DA5">
            <w:r w:rsidRPr="008B0552">
              <w:t>7208 to 7216</w:t>
            </w:r>
          </w:p>
        </w:tc>
        <w:tc>
          <w:tcPr>
            <w:cnfStyle w:val="000010000000" w:firstRow="0" w:lastRow="0" w:firstColumn="0" w:lastColumn="0" w:oddVBand="1" w:evenVBand="0" w:oddHBand="0" w:evenHBand="0" w:firstRowFirstColumn="0" w:firstRowLastColumn="0" w:lastRowFirstColumn="0" w:lastRowLastColumn="0"/>
            <w:tcW w:w="2835" w:type="dxa"/>
          </w:tcPr>
          <w:p w14:paraId="63AFCBCE" w14:textId="77777777" w:rsidR="00922DA5" w:rsidRPr="008B0552" w:rsidRDefault="00922DA5" w:rsidP="00922DA5">
            <w:r w:rsidRPr="008B0552">
              <w:t>Flat-rolled products, bars and rods, angles, shapes and sections of iron or non-alloy steel</w:t>
            </w:r>
          </w:p>
        </w:tc>
        <w:tc>
          <w:tcPr>
            <w:tcW w:w="2835" w:type="dxa"/>
          </w:tcPr>
          <w:p w14:paraId="6A2A8A1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1791" w:type="dxa"/>
          </w:tcPr>
          <w:p w14:paraId="47FE0273" w14:textId="77777777" w:rsidR="00922DA5" w:rsidRPr="008B0552" w:rsidRDefault="00922DA5" w:rsidP="00922DA5"/>
        </w:tc>
      </w:tr>
      <w:tr w:rsidR="00922DA5" w:rsidRPr="008B0552" w14:paraId="1BB0810B" w14:textId="76B0C26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43FDCF" w14:textId="77777777" w:rsidR="00922DA5" w:rsidRPr="008B0552" w:rsidRDefault="00922DA5" w:rsidP="00922DA5">
            <w:r w:rsidRPr="008B0552">
              <w:t>7217</w:t>
            </w:r>
          </w:p>
        </w:tc>
        <w:tc>
          <w:tcPr>
            <w:cnfStyle w:val="000010000000" w:firstRow="0" w:lastRow="0" w:firstColumn="0" w:lastColumn="0" w:oddVBand="1" w:evenVBand="0" w:oddHBand="0" w:evenHBand="0" w:firstRowFirstColumn="0" w:firstRowLastColumn="0" w:lastRowFirstColumn="0" w:lastRowLastColumn="0"/>
            <w:tcW w:w="2835" w:type="dxa"/>
          </w:tcPr>
          <w:p w14:paraId="016CCBF0" w14:textId="77777777" w:rsidR="00922DA5" w:rsidRPr="008B0552" w:rsidRDefault="00922DA5" w:rsidP="00922DA5">
            <w:r w:rsidRPr="008B0552">
              <w:t>Wire of iron or non-alloy steel</w:t>
            </w:r>
          </w:p>
        </w:tc>
        <w:tc>
          <w:tcPr>
            <w:tcW w:w="2835" w:type="dxa"/>
          </w:tcPr>
          <w:p w14:paraId="45D8729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791" w:type="dxa"/>
          </w:tcPr>
          <w:p w14:paraId="761FC8D4" w14:textId="77777777" w:rsidR="00922DA5" w:rsidRPr="008B0552" w:rsidRDefault="00922DA5" w:rsidP="00922DA5"/>
        </w:tc>
      </w:tr>
      <w:tr w:rsidR="00922DA5" w:rsidRPr="008B0552" w14:paraId="378F7DBB"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B72187" w14:textId="02F15B8C" w:rsidR="00922DA5" w:rsidRPr="008B0552" w:rsidRDefault="00922DA5" w:rsidP="00922DA5">
            <w:pPr>
              <w:rPr>
                <w:b w:val="0"/>
                <w:bCs w:val="0"/>
              </w:rPr>
            </w:pPr>
            <w:r w:rsidRPr="008B0552">
              <w:t>721891</w:t>
            </w:r>
          </w:p>
          <w:p w14:paraId="188E22E5" w14:textId="16D75031"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1FDD5F92" w14:textId="77777777" w:rsidR="00922DA5" w:rsidRPr="008B0552" w:rsidRDefault="00922DA5" w:rsidP="00922DA5">
            <w:r w:rsidRPr="008B0552">
              <w:t>Semi-finished products</w:t>
            </w:r>
          </w:p>
        </w:tc>
        <w:tc>
          <w:tcPr>
            <w:tcW w:w="2835" w:type="dxa"/>
          </w:tcPr>
          <w:p w14:paraId="0AA8163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heading 7201, 7202, 7203, 7204,</w:t>
            </w:r>
          </w:p>
          <w:p w14:paraId="6D6A16D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7205 or subheading 7218 10</w:t>
            </w:r>
          </w:p>
        </w:tc>
        <w:tc>
          <w:tcPr>
            <w:cnfStyle w:val="000010000000" w:firstRow="0" w:lastRow="0" w:firstColumn="0" w:lastColumn="0" w:oddVBand="1" w:evenVBand="0" w:oddHBand="0" w:evenHBand="0" w:firstRowFirstColumn="0" w:firstRowLastColumn="0" w:lastRowFirstColumn="0" w:lastRowLastColumn="0"/>
            <w:tcW w:w="1791" w:type="dxa"/>
          </w:tcPr>
          <w:p w14:paraId="19FA6F60" w14:textId="77777777" w:rsidR="00922DA5" w:rsidRPr="008B0552" w:rsidRDefault="00922DA5" w:rsidP="00922DA5"/>
        </w:tc>
      </w:tr>
      <w:tr w:rsidR="00922DA5" w:rsidRPr="008B0552" w14:paraId="15B3ACE4" w14:textId="3C6869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433043" w14:textId="0051ABE2" w:rsidR="00922DA5" w:rsidRPr="008B0552" w:rsidRDefault="00922DA5" w:rsidP="00922DA5">
            <w:r w:rsidRPr="008B0552">
              <w:t>721899</w:t>
            </w:r>
          </w:p>
        </w:tc>
        <w:tc>
          <w:tcPr>
            <w:cnfStyle w:val="000010000000" w:firstRow="0" w:lastRow="0" w:firstColumn="0" w:lastColumn="0" w:oddVBand="1" w:evenVBand="0" w:oddHBand="0" w:evenHBand="0" w:firstRowFirstColumn="0" w:firstRowLastColumn="0" w:lastRowFirstColumn="0" w:lastRowLastColumn="0"/>
            <w:tcW w:w="2835" w:type="dxa"/>
          </w:tcPr>
          <w:p w14:paraId="2F9F5EAC" w14:textId="77777777" w:rsidR="00922DA5" w:rsidRPr="008B0552" w:rsidRDefault="00922DA5" w:rsidP="00922DA5">
            <w:r w:rsidRPr="008B0552">
              <w:t>Semi-finished products</w:t>
            </w:r>
          </w:p>
        </w:tc>
        <w:tc>
          <w:tcPr>
            <w:tcW w:w="2835" w:type="dxa"/>
          </w:tcPr>
          <w:p w14:paraId="0FFFA84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heading 7201, 7202, 7203, 7204,</w:t>
            </w:r>
          </w:p>
          <w:p w14:paraId="5DE783A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7205 or subheading 7218 10</w:t>
            </w:r>
          </w:p>
        </w:tc>
        <w:tc>
          <w:tcPr>
            <w:cnfStyle w:val="000010000000" w:firstRow="0" w:lastRow="0" w:firstColumn="0" w:lastColumn="0" w:oddVBand="1" w:evenVBand="0" w:oddHBand="0" w:evenHBand="0" w:firstRowFirstColumn="0" w:firstRowLastColumn="0" w:lastRowFirstColumn="0" w:lastRowLastColumn="0"/>
            <w:tcW w:w="1791" w:type="dxa"/>
          </w:tcPr>
          <w:p w14:paraId="0C9D55D2" w14:textId="77777777" w:rsidR="00922DA5" w:rsidRPr="008B0552" w:rsidRDefault="00922DA5" w:rsidP="00922DA5"/>
        </w:tc>
      </w:tr>
      <w:tr w:rsidR="00922DA5" w:rsidRPr="008B0552" w14:paraId="1E0D7227" w14:textId="0AF2036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DEC29A" w14:textId="77777777" w:rsidR="00922DA5" w:rsidRPr="008B0552" w:rsidRDefault="00922DA5" w:rsidP="00922DA5">
            <w:r w:rsidRPr="008B0552">
              <w:t>7219 to 7222</w:t>
            </w:r>
          </w:p>
        </w:tc>
        <w:tc>
          <w:tcPr>
            <w:cnfStyle w:val="000010000000" w:firstRow="0" w:lastRow="0" w:firstColumn="0" w:lastColumn="0" w:oddVBand="1" w:evenVBand="0" w:oddHBand="0" w:evenHBand="0" w:firstRowFirstColumn="0" w:firstRowLastColumn="0" w:lastRowFirstColumn="0" w:lastRowLastColumn="0"/>
            <w:tcW w:w="2835" w:type="dxa"/>
          </w:tcPr>
          <w:p w14:paraId="5CDC71C0" w14:textId="77777777" w:rsidR="00922DA5" w:rsidRPr="008B0552" w:rsidRDefault="00922DA5" w:rsidP="00922DA5">
            <w:r w:rsidRPr="008B0552">
              <w:t>Flat-rolled products, bars and rods, angles, shapes and sections of stainless steel</w:t>
            </w:r>
          </w:p>
        </w:tc>
        <w:tc>
          <w:tcPr>
            <w:tcW w:w="2835" w:type="dxa"/>
          </w:tcPr>
          <w:p w14:paraId="1004AA7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01793D0B" w14:textId="77777777" w:rsidR="00922DA5" w:rsidRPr="008B0552" w:rsidRDefault="00922DA5" w:rsidP="00922DA5"/>
        </w:tc>
      </w:tr>
      <w:tr w:rsidR="00922DA5" w:rsidRPr="008B0552" w14:paraId="5AE14F6A" w14:textId="2327926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E0F57F" w14:textId="77777777" w:rsidR="00922DA5" w:rsidRPr="008B0552" w:rsidRDefault="00922DA5" w:rsidP="00922DA5">
            <w:r w:rsidRPr="008B0552">
              <w:t>7223</w:t>
            </w:r>
          </w:p>
        </w:tc>
        <w:tc>
          <w:tcPr>
            <w:cnfStyle w:val="000010000000" w:firstRow="0" w:lastRow="0" w:firstColumn="0" w:lastColumn="0" w:oddVBand="1" w:evenVBand="0" w:oddHBand="0" w:evenHBand="0" w:firstRowFirstColumn="0" w:firstRowLastColumn="0" w:lastRowFirstColumn="0" w:lastRowLastColumn="0"/>
            <w:tcW w:w="2835" w:type="dxa"/>
          </w:tcPr>
          <w:p w14:paraId="4536CCDF" w14:textId="77777777" w:rsidR="00922DA5" w:rsidRPr="008B0552" w:rsidRDefault="00922DA5" w:rsidP="00922DA5">
            <w:r w:rsidRPr="008B0552">
              <w:t>Wire of stainless steel</w:t>
            </w:r>
          </w:p>
        </w:tc>
        <w:tc>
          <w:tcPr>
            <w:tcW w:w="2835" w:type="dxa"/>
          </w:tcPr>
          <w:p w14:paraId="625E68A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40297215" w14:textId="77777777" w:rsidR="00922DA5" w:rsidRPr="008B0552" w:rsidRDefault="00922DA5" w:rsidP="00922DA5"/>
        </w:tc>
      </w:tr>
      <w:tr w:rsidR="00922DA5" w:rsidRPr="008B0552" w14:paraId="7F6BAD98" w14:textId="110A791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B08EAC" w14:textId="583B9C0C" w:rsidR="00922DA5" w:rsidRPr="008B0552" w:rsidRDefault="00922DA5" w:rsidP="00922DA5">
            <w:r w:rsidRPr="008B0552">
              <w:t>722490</w:t>
            </w:r>
          </w:p>
        </w:tc>
        <w:tc>
          <w:tcPr>
            <w:cnfStyle w:val="000010000000" w:firstRow="0" w:lastRow="0" w:firstColumn="0" w:lastColumn="0" w:oddVBand="1" w:evenVBand="0" w:oddHBand="0" w:evenHBand="0" w:firstRowFirstColumn="0" w:firstRowLastColumn="0" w:lastRowFirstColumn="0" w:lastRowLastColumn="0"/>
            <w:tcW w:w="2835" w:type="dxa"/>
          </w:tcPr>
          <w:p w14:paraId="605E04F2" w14:textId="77777777" w:rsidR="00922DA5" w:rsidRPr="008B0552" w:rsidRDefault="00922DA5" w:rsidP="00922DA5">
            <w:r w:rsidRPr="008B0552">
              <w:t>Semi-finished products</w:t>
            </w:r>
          </w:p>
        </w:tc>
        <w:tc>
          <w:tcPr>
            <w:tcW w:w="2835" w:type="dxa"/>
          </w:tcPr>
          <w:p w14:paraId="11F0950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heading 7201, 7202, 7203, 7204,</w:t>
            </w:r>
          </w:p>
          <w:p w14:paraId="5592E51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7205 or subheading 7224 10</w:t>
            </w:r>
          </w:p>
        </w:tc>
        <w:tc>
          <w:tcPr>
            <w:cnfStyle w:val="000010000000" w:firstRow="0" w:lastRow="0" w:firstColumn="0" w:lastColumn="0" w:oddVBand="1" w:evenVBand="0" w:oddHBand="0" w:evenHBand="0" w:firstRowFirstColumn="0" w:firstRowLastColumn="0" w:lastRowFirstColumn="0" w:lastRowLastColumn="0"/>
            <w:tcW w:w="1791" w:type="dxa"/>
          </w:tcPr>
          <w:p w14:paraId="59D44743" w14:textId="77777777" w:rsidR="00922DA5" w:rsidRPr="008B0552" w:rsidRDefault="00922DA5" w:rsidP="00922DA5"/>
        </w:tc>
      </w:tr>
      <w:tr w:rsidR="00922DA5" w:rsidRPr="008B0552" w14:paraId="0F941AE5" w14:textId="3FBEC25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EFA54A" w14:textId="77777777" w:rsidR="00922DA5" w:rsidRPr="008B0552" w:rsidRDefault="00922DA5" w:rsidP="00922DA5">
            <w:r w:rsidRPr="008B0552">
              <w:t>7225 to 7228</w:t>
            </w:r>
          </w:p>
        </w:tc>
        <w:tc>
          <w:tcPr>
            <w:cnfStyle w:val="000010000000" w:firstRow="0" w:lastRow="0" w:firstColumn="0" w:lastColumn="0" w:oddVBand="1" w:evenVBand="0" w:oddHBand="0" w:evenHBand="0" w:firstRowFirstColumn="0" w:firstRowLastColumn="0" w:lastRowFirstColumn="0" w:lastRowLastColumn="0"/>
            <w:tcW w:w="2835" w:type="dxa"/>
          </w:tcPr>
          <w:p w14:paraId="64A4F880" w14:textId="77777777" w:rsidR="00922DA5" w:rsidRPr="008B0552" w:rsidRDefault="00922DA5" w:rsidP="00922DA5">
            <w:r w:rsidRPr="008B0552">
              <w:t>Flat-rolled products, hot-rolled bars and rods, in irregularly wound coils; angles, shapes and sections, of other alloy steel; hollow drill bars and rods, of alloy or non-alloy steel</w:t>
            </w:r>
          </w:p>
        </w:tc>
        <w:tc>
          <w:tcPr>
            <w:tcW w:w="2835" w:type="dxa"/>
          </w:tcPr>
          <w:p w14:paraId="27DE209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14332847" w14:textId="77777777" w:rsidR="00922DA5" w:rsidRPr="008B0552" w:rsidRDefault="00922DA5" w:rsidP="00922DA5"/>
        </w:tc>
      </w:tr>
      <w:tr w:rsidR="00922DA5" w:rsidRPr="008B0552" w14:paraId="5114926B" w14:textId="099CF2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D869DB" w14:textId="77777777" w:rsidR="00922DA5" w:rsidRPr="008B0552" w:rsidRDefault="00922DA5" w:rsidP="00922DA5">
            <w:r w:rsidRPr="008B0552">
              <w:lastRenderedPageBreak/>
              <w:t>7229</w:t>
            </w:r>
          </w:p>
        </w:tc>
        <w:tc>
          <w:tcPr>
            <w:cnfStyle w:val="000010000000" w:firstRow="0" w:lastRow="0" w:firstColumn="0" w:lastColumn="0" w:oddVBand="1" w:evenVBand="0" w:oddHBand="0" w:evenHBand="0" w:firstRowFirstColumn="0" w:firstRowLastColumn="0" w:lastRowFirstColumn="0" w:lastRowLastColumn="0"/>
            <w:tcW w:w="2835" w:type="dxa"/>
          </w:tcPr>
          <w:p w14:paraId="6C61C5E8" w14:textId="77777777" w:rsidR="00922DA5" w:rsidRPr="008B0552" w:rsidRDefault="00922DA5" w:rsidP="00922DA5">
            <w:r w:rsidRPr="008B0552">
              <w:t>Wire of other alloy steel</w:t>
            </w:r>
          </w:p>
        </w:tc>
        <w:tc>
          <w:tcPr>
            <w:tcW w:w="2835" w:type="dxa"/>
          </w:tcPr>
          <w:p w14:paraId="7DF23CD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791" w:type="dxa"/>
          </w:tcPr>
          <w:p w14:paraId="64FCCB68" w14:textId="77777777" w:rsidR="00922DA5" w:rsidRPr="008B0552" w:rsidRDefault="00922DA5" w:rsidP="00922DA5"/>
        </w:tc>
      </w:tr>
      <w:tr w:rsidR="00922DA5" w:rsidRPr="008B0552" w14:paraId="08E62B87" w14:textId="511433B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41E106" w14:textId="77777777" w:rsidR="00922DA5" w:rsidRPr="008B0552" w:rsidRDefault="00922DA5" w:rsidP="00922DA5">
            <w:r w:rsidRPr="008B0552">
              <w:t>ex Chapter 73</w:t>
            </w:r>
          </w:p>
        </w:tc>
        <w:tc>
          <w:tcPr>
            <w:cnfStyle w:val="000010000000" w:firstRow="0" w:lastRow="0" w:firstColumn="0" w:lastColumn="0" w:oddVBand="1" w:evenVBand="0" w:oddHBand="0" w:evenHBand="0" w:firstRowFirstColumn="0" w:firstRowLastColumn="0" w:lastRowFirstColumn="0" w:lastRowLastColumn="0"/>
            <w:tcW w:w="2835" w:type="dxa"/>
          </w:tcPr>
          <w:p w14:paraId="036267F8" w14:textId="77777777" w:rsidR="00922DA5" w:rsidRPr="008B0552" w:rsidRDefault="00922DA5" w:rsidP="00922DA5">
            <w:r w:rsidRPr="008B0552">
              <w:t>Articles of iron or steel; except for:</w:t>
            </w:r>
          </w:p>
        </w:tc>
        <w:tc>
          <w:tcPr>
            <w:tcW w:w="2835" w:type="dxa"/>
          </w:tcPr>
          <w:p w14:paraId="713B3ED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10D2A5" w14:textId="77777777" w:rsidR="00922DA5" w:rsidRPr="008B0552" w:rsidRDefault="00922DA5" w:rsidP="00922DA5"/>
        </w:tc>
      </w:tr>
      <w:tr w:rsidR="00922DA5" w:rsidRPr="008B0552" w14:paraId="5BD76DCB" w14:textId="136DAB4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208BB9" w14:textId="77777777" w:rsidR="00922DA5" w:rsidRPr="008B0552" w:rsidRDefault="00922DA5" w:rsidP="00922DA5">
            <w:r w:rsidRPr="008B0552">
              <w:t>ex 7301</w:t>
            </w:r>
          </w:p>
        </w:tc>
        <w:tc>
          <w:tcPr>
            <w:cnfStyle w:val="000010000000" w:firstRow="0" w:lastRow="0" w:firstColumn="0" w:lastColumn="0" w:oddVBand="1" w:evenVBand="0" w:oddHBand="0" w:evenHBand="0" w:firstRowFirstColumn="0" w:firstRowLastColumn="0" w:lastRowFirstColumn="0" w:lastRowLastColumn="0"/>
            <w:tcW w:w="2835" w:type="dxa"/>
          </w:tcPr>
          <w:p w14:paraId="589CFC17" w14:textId="77777777" w:rsidR="00922DA5" w:rsidRPr="008B0552" w:rsidRDefault="00922DA5" w:rsidP="00922DA5">
            <w:r w:rsidRPr="008B0552">
              <w:t>Sheet piling</w:t>
            </w:r>
          </w:p>
        </w:tc>
        <w:tc>
          <w:tcPr>
            <w:tcW w:w="2835" w:type="dxa"/>
          </w:tcPr>
          <w:p w14:paraId="197FEDE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7150AA7E" w14:textId="77777777" w:rsidR="00922DA5" w:rsidRPr="008B0552" w:rsidRDefault="00922DA5" w:rsidP="00922DA5"/>
        </w:tc>
      </w:tr>
      <w:tr w:rsidR="00922DA5" w:rsidRPr="008B0552" w14:paraId="1CE38639" w14:textId="3EA98C9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99631F" w14:textId="77777777" w:rsidR="00922DA5" w:rsidRPr="008B0552" w:rsidRDefault="00922DA5" w:rsidP="00922DA5">
            <w:r w:rsidRPr="008B0552">
              <w:t>7302</w:t>
            </w:r>
          </w:p>
        </w:tc>
        <w:tc>
          <w:tcPr>
            <w:cnfStyle w:val="000010000000" w:firstRow="0" w:lastRow="0" w:firstColumn="0" w:lastColumn="0" w:oddVBand="1" w:evenVBand="0" w:oddHBand="0" w:evenHBand="0" w:firstRowFirstColumn="0" w:firstRowLastColumn="0" w:lastRowFirstColumn="0" w:lastRowLastColumn="0"/>
            <w:tcW w:w="2835" w:type="dxa"/>
          </w:tcPr>
          <w:p w14:paraId="097C4DB8" w14:textId="77777777" w:rsidR="00922DA5" w:rsidRPr="008B0552" w:rsidRDefault="00922DA5" w:rsidP="00922DA5">
            <w:r w:rsidRPr="008B0552">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835" w:type="dxa"/>
          </w:tcPr>
          <w:p w14:paraId="00BE3AD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0983A7EC" w14:textId="77777777" w:rsidR="00922DA5" w:rsidRPr="008B0552" w:rsidRDefault="00922DA5" w:rsidP="00922DA5"/>
        </w:tc>
      </w:tr>
      <w:tr w:rsidR="00922DA5" w:rsidRPr="008B0552" w14:paraId="39B5B03E" w14:textId="1ACDB02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0FC78A" w14:textId="3F753B61" w:rsidR="00922DA5" w:rsidRPr="008B0552" w:rsidRDefault="00922DA5" w:rsidP="00922DA5">
            <w:r w:rsidRPr="008B0552">
              <w:t xml:space="preserve">7304 </w:t>
            </w:r>
            <w:r>
              <w:t>to</w:t>
            </w:r>
            <w:r w:rsidRPr="008B0552">
              <w:t xml:space="preserve"> 7306</w:t>
            </w:r>
          </w:p>
        </w:tc>
        <w:tc>
          <w:tcPr>
            <w:cnfStyle w:val="000010000000" w:firstRow="0" w:lastRow="0" w:firstColumn="0" w:lastColumn="0" w:oddVBand="1" w:evenVBand="0" w:oddHBand="0" w:evenHBand="0" w:firstRowFirstColumn="0" w:firstRowLastColumn="0" w:lastRowFirstColumn="0" w:lastRowLastColumn="0"/>
            <w:tcW w:w="2835" w:type="dxa"/>
          </w:tcPr>
          <w:p w14:paraId="7E66C09C" w14:textId="77777777" w:rsidR="00922DA5" w:rsidRPr="008B0552" w:rsidRDefault="00922DA5" w:rsidP="00922DA5">
            <w:r w:rsidRPr="008B0552">
              <w:t>Tubes, pipes and hollow profiles, of iron (other than cast iron) or steel</w:t>
            </w:r>
          </w:p>
        </w:tc>
        <w:tc>
          <w:tcPr>
            <w:tcW w:w="2835" w:type="dxa"/>
          </w:tcPr>
          <w:p w14:paraId="46F82BD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5FEB6A1C" w14:textId="77777777" w:rsidR="00922DA5" w:rsidRPr="008B0552" w:rsidRDefault="00922DA5" w:rsidP="00922DA5"/>
        </w:tc>
      </w:tr>
      <w:tr w:rsidR="00922DA5" w:rsidRPr="008B0552" w14:paraId="5269E43D" w14:textId="655298E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3700A9" w14:textId="77777777" w:rsidR="00922DA5" w:rsidRPr="008B0552" w:rsidRDefault="00922DA5" w:rsidP="00922DA5">
            <w:r w:rsidRPr="008B0552">
              <w:t>ex 7307</w:t>
            </w:r>
          </w:p>
        </w:tc>
        <w:tc>
          <w:tcPr>
            <w:cnfStyle w:val="000010000000" w:firstRow="0" w:lastRow="0" w:firstColumn="0" w:lastColumn="0" w:oddVBand="1" w:evenVBand="0" w:oddHBand="0" w:evenHBand="0" w:firstRowFirstColumn="0" w:firstRowLastColumn="0" w:lastRowFirstColumn="0" w:lastRowLastColumn="0"/>
            <w:tcW w:w="2835" w:type="dxa"/>
          </w:tcPr>
          <w:p w14:paraId="7B210777" w14:textId="77777777" w:rsidR="00922DA5" w:rsidRPr="008B0552" w:rsidRDefault="00922DA5" w:rsidP="00922DA5">
            <w:r w:rsidRPr="008B0552">
              <w:t>Tube or pipe fittings of stainless steel (ISO No X5CrNiMo 1712), consisting of several parts</w:t>
            </w:r>
          </w:p>
        </w:tc>
        <w:tc>
          <w:tcPr>
            <w:tcW w:w="2835" w:type="dxa"/>
          </w:tcPr>
          <w:p w14:paraId="3D2869A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BFA803" w14:textId="77777777" w:rsidR="00922DA5" w:rsidRPr="008B0552" w:rsidRDefault="00922DA5" w:rsidP="00922DA5"/>
        </w:tc>
      </w:tr>
      <w:tr w:rsidR="00922DA5" w:rsidRPr="008B0552" w14:paraId="037B946F" w14:textId="4F9D3E6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25D536" w14:textId="77777777" w:rsidR="00922DA5" w:rsidRPr="008B0552" w:rsidRDefault="00922DA5" w:rsidP="00922DA5">
            <w:r w:rsidRPr="008B0552">
              <w:lastRenderedPageBreak/>
              <w:t>7308</w:t>
            </w:r>
          </w:p>
        </w:tc>
        <w:tc>
          <w:tcPr>
            <w:cnfStyle w:val="000010000000" w:firstRow="0" w:lastRow="0" w:firstColumn="0" w:lastColumn="0" w:oddVBand="1" w:evenVBand="0" w:oddHBand="0" w:evenHBand="0" w:firstRowFirstColumn="0" w:firstRowLastColumn="0" w:lastRowFirstColumn="0" w:lastRowLastColumn="0"/>
            <w:tcW w:w="2835" w:type="dxa"/>
          </w:tcPr>
          <w:p w14:paraId="1E715CF3" w14:textId="77777777" w:rsidR="00922DA5" w:rsidRPr="008B0552" w:rsidRDefault="00922DA5" w:rsidP="00922DA5">
            <w:r w:rsidRPr="008B0552">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35" w:type="dxa"/>
          </w:tcPr>
          <w:p w14:paraId="7E07921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5E6EC70F" w14:textId="77777777" w:rsidR="00922DA5" w:rsidRPr="008B0552" w:rsidRDefault="00922DA5" w:rsidP="00922DA5"/>
        </w:tc>
      </w:tr>
      <w:tr w:rsidR="00922DA5" w:rsidRPr="008B0552" w14:paraId="5C61749B" w14:textId="5AD770A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FA1C59" w14:textId="77777777" w:rsidR="00922DA5" w:rsidRPr="008B0552" w:rsidRDefault="00922DA5" w:rsidP="00922DA5">
            <w:r w:rsidRPr="008B0552">
              <w:t>ex 7315</w:t>
            </w:r>
          </w:p>
        </w:tc>
        <w:tc>
          <w:tcPr>
            <w:cnfStyle w:val="000010000000" w:firstRow="0" w:lastRow="0" w:firstColumn="0" w:lastColumn="0" w:oddVBand="1" w:evenVBand="0" w:oddHBand="0" w:evenHBand="0" w:firstRowFirstColumn="0" w:firstRowLastColumn="0" w:lastRowFirstColumn="0" w:lastRowLastColumn="0"/>
            <w:tcW w:w="2835" w:type="dxa"/>
          </w:tcPr>
          <w:p w14:paraId="341E5AC0" w14:textId="77777777" w:rsidR="00922DA5" w:rsidRPr="008B0552" w:rsidRDefault="00922DA5" w:rsidP="00922DA5">
            <w:r w:rsidRPr="008B0552">
              <w:t>Skid chain</w:t>
            </w:r>
          </w:p>
        </w:tc>
        <w:tc>
          <w:tcPr>
            <w:tcW w:w="2835" w:type="dxa"/>
          </w:tcPr>
          <w:p w14:paraId="0B8C381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of</w:t>
            </w:r>
          </w:p>
          <w:p w14:paraId="1D518B8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098738" w14:textId="77777777" w:rsidR="00922DA5" w:rsidRPr="008B0552" w:rsidRDefault="00922DA5" w:rsidP="00922DA5"/>
        </w:tc>
      </w:tr>
      <w:tr w:rsidR="00922DA5" w:rsidRPr="008B0552" w14:paraId="0EB57B7B" w14:textId="06952CF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C3469C" w14:textId="77777777" w:rsidR="00922DA5" w:rsidRPr="008B0552" w:rsidRDefault="00922DA5" w:rsidP="00922DA5">
            <w:r w:rsidRPr="008B0552">
              <w:t>ex Chapter 74</w:t>
            </w:r>
          </w:p>
        </w:tc>
        <w:tc>
          <w:tcPr>
            <w:cnfStyle w:val="000010000000" w:firstRow="0" w:lastRow="0" w:firstColumn="0" w:lastColumn="0" w:oddVBand="1" w:evenVBand="0" w:oddHBand="0" w:evenHBand="0" w:firstRowFirstColumn="0" w:firstRowLastColumn="0" w:lastRowFirstColumn="0" w:lastRowLastColumn="0"/>
            <w:tcW w:w="2835" w:type="dxa"/>
          </w:tcPr>
          <w:p w14:paraId="5B78A284" w14:textId="77777777" w:rsidR="00922DA5" w:rsidRPr="008B0552" w:rsidRDefault="00922DA5" w:rsidP="00922DA5">
            <w:r w:rsidRPr="008B0552">
              <w:t>Copper and articles thereof; except for:</w:t>
            </w:r>
          </w:p>
        </w:tc>
        <w:tc>
          <w:tcPr>
            <w:tcW w:w="2835" w:type="dxa"/>
          </w:tcPr>
          <w:p w14:paraId="3DFF859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E9B281" w14:textId="77777777" w:rsidR="00922DA5" w:rsidRPr="008B0552" w:rsidRDefault="00922DA5" w:rsidP="00922DA5"/>
        </w:tc>
      </w:tr>
      <w:tr w:rsidR="00922DA5" w:rsidRPr="008B0552" w14:paraId="1D18E0AF" w14:textId="5771C4F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4ECDF0" w14:textId="77777777" w:rsidR="00922DA5" w:rsidRPr="008B0552" w:rsidRDefault="00922DA5" w:rsidP="00922DA5">
            <w:r w:rsidRPr="008B0552">
              <w:t>7403</w:t>
            </w:r>
          </w:p>
        </w:tc>
        <w:tc>
          <w:tcPr>
            <w:cnfStyle w:val="000010000000" w:firstRow="0" w:lastRow="0" w:firstColumn="0" w:lastColumn="0" w:oddVBand="1" w:evenVBand="0" w:oddHBand="0" w:evenHBand="0" w:firstRowFirstColumn="0" w:firstRowLastColumn="0" w:lastRowFirstColumn="0" w:lastRowLastColumn="0"/>
            <w:tcW w:w="2835" w:type="dxa"/>
          </w:tcPr>
          <w:p w14:paraId="613F4920" w14:textId="77777777" w:rsidR="00922DA5" w:rsidRPr="008B0552" w:rsidRDefault="00922DA5" w:rsidP="00922DA5">
            <w:r w:rsidRPr="008B0552">
              <w:t>Refined copper and copper alloys, unwrought</w:t>
            </w:r>
          </w:p>
        </w:tc>
        <w:tc>
          <w:tcPr>
            <w:tcW w:w="2835" w:type="dxa"/>
          </w:tcPr>
          <w:p w14:paraId="53E541C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429F4513" w14:textId="77777777" w:rsidR="00922DA5" w:rsidRPr="008B0552" w:rsidRDefault="00922DA5" w:rsidP="00922DA5"/>
        </w:tc>
      </w:tr>
      <w:tr w:rsidR="00922DA5" w:rsidRPr="008B0552" w14:paraId="5BD0F113" w14:textId="7329CCF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70634D" w14:textId="77777777" w:rsidR="00922DA5" w:rsidRPr="008B0552" w:rsidRDefault="00922DA5" w:rsidP="00922DA5">
            <w:r w:rsidRPr="008B0552">
              <w:t>Chapter 75</w:t>
            </w:r>
          </w:p>
        </w:tc>
        <w:tc>
          <w:tcPr>
            <w:cnfStyle w:val="000010000000" w:firstRow="0" w:lastRow="0" w:firstColumn="0" w:lastColumn="0" w:oddVBand="1" w:evenVBand="0" w:oddHBand="0" w:evenHBand="0" w:firstRowFirstColumn="0" w:firstRowLastColumn="0" w:lastRowFirstColumn="0" w:lastRowLastColumn="0"/>
            <w:tcW w:w="2835" w:type="dxa"/>
          </w:tcPr>
          <w:p w14:paraId="189E76FD" w14:textId="77777777" w:rsidR="00922DA5" w:rsidRPr="008B0552" w:rsidRDefault="00922DA5" w:rsidP="00922DA5">
            <w:r w:rsidRPr="008B0552">
              <w:t>Nickel and articles thereof</w:t>
            </w:r>
          </w:p>
        </w:tc>
        <w:tc>
          <w:tcPr>
            <w:tcW w:w="2835" w:type="dxa"/>
          </w:tcPr>
          <w:p w14:paraId="12477E9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A8B1CA" w14:textId="77777777" w:rsidR="00922DA5" w:rsidRPr="008B0552" w:rsidRDefault="00922DA5" w:rsidP="00922DA5"/>
        </w:tc>
      </w:tr>
      <w:tr w:rsidR="00922DA5" w:rsidRPr="008B0552" w14:paraId="1D8F8D2E" w14:textId="53B963A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959F78" w14:textId="77777777" w:rsidR="00922DA5" w:rsidRPr="008B0552" w:rsidRDefault="00922DA5" w:rsidP="00922DA5">
            <w:r w:rsidRPr="008B0552">
              <w:t>ex Chapter 76</w:t>
            </w:r>
          </w:p>
        </w:tc>
        <w:tc>
          <w:tcPr>
            <w:cnfStyle w:val="000010000000" w:firstRow="0" w:lastRow="0" w:firstColumn="0" w:lastColumn="0" w:oddVBand="1" w:evenVBand="0" w:oddHBand="0" w:evenHBand="0" w:firstRowFirstColumn="0" w:firstRowLastColumn="0" w:lastRowFirstColumn="0" w:lastRowLastColumn="0"/>
            <w:tcW w:w="2835" w:type="dxa"/>
          </w:tcPr>
          <w:p w14:paraId="4113664E" w14:textId="77777777" w:rsidR="00922DA5" w:rsidRPr="008B0552" w:rsidRDefault="00922DA5" w:rsidP="00922DA5">
            <w:r w:rsidRPr="008B0552">
              <w:t>Aluminium and articles thereof; except for:</w:t>
            </w:r>
          </w:p>
        </w:tc>
        <w:tc>
          <w:tcPr>
            <w:tcW w:w="2835" w:type="dxa"/>
          </w:tcPr>
          <w:p w14:paraId="2048A28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A31E720" w14:textId="77777777" w:rsidR="00922DA5" w:rsidRPr="008B0552" w:rsidRDefault="00922DA5" w:rsidP="00922DA5"/>
        </w:tc>
      </w:tr>
      <w:tr w:rsidR="00922DA5" w:rsidRPr="008B0552" w14:paraId="65EA3A09" w14:textId="377C731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27CE6B" w14:textId="77777777" w:rsidR="00922DA5" w:rsidRPr="008B0552" w:rsidRDefault="00922DA5" w:rsidP="00922DA5">
            <w:r w:rsidRPr="008B0552">
              <w:t>7601</w:t>
            </w:r>
          </w:p>
        </w:tc>
        <w:tc>
          <w:tcPr>
            <w:cnfStyle w:val="000010000000" w:firstRow="0" w:lastRow="0" w:firstColumn="0" w:lastColumn="0" w:oddVBand="1" w:evenVBand="0" w:oddHBand="0" w:evenHBand="0" w:firstRowFirstColumn="0" w:firstRowLastColumn="0" w:lastRowFirstColumn="0" w:lastRowLastColumn="0"/>
            <w:tcW w:w="2835" w:type="dxa"/>
          </w:tcPr>
          <w:p w14:paraId="3D2694E5" w14:textId="77777777" w:rsidR="00922DA5" w:rsidRPr="008B0552" w:rsidRDefault="00922DA5" w:rsidP="00922DA5">
            <w:r w:rsidRPr="008B0552">
              <w:t>Unwrought aluminium</w:t>
            </w:r>
          </w:p>
        </w:tc>
        <w:tc>
          <w:tcPr>
            <w:tcW w:w="2835" w:type="dxa"/>
          </w:tcPr>
          <w:p w14:paraId="0C2AED9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C582999" w14:textId="77777777" w:rsidR="00922DA5" w:rsidRPr="008B0552" w:rsidRDefault="00922DA5" w:rsidP="00922DA5"/>
        </w:tc>
      </w:tr>
      <w:tr w:rsidR="00922DA5" w:rsidRPr="008B0552" w14:paraId="487E2830" w14:textId="1D40B02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C1463B" w14:textId="77777777" w:rsidR="00922DA5" w:rsidRPr="008B0552" w:rsidRDefault="00922DA5" w:rsidP="00922DA5">
            <w:r w:rsidRPr="008B0552">
              <w:t>7607</w:t>
            </w:r>
          </w:p>
        </w:tc>
        <w:tc>
          <w:tcPr>
            <w:cnfStyle w:val="000010000000" w:firstRow="0" w:lastRow="0" w:firstColumn="0" w:lastColumn="0" w:oddVBand="1" w:evenVBand="0" w:oddHBand="0" w:evenHBand="0" w:firstRowFirstColumn="0" w:firstRowLastColumn="0" w:lastRowFirstColumn="0" w:lastRowLastColumn="0"/>
            <w:tcW w:w="2835" w:type="dxa"/>
          </w:tcPr>
          <w:p w14:paraId="42B032E7" w14:textId="77777777" w:rsidR="00922DA5" w:rsidRPr="008B0552" w:rsidRDefault="00922DA5" w:rsidP="00922DA5">
            <w:r w:rsidRPr="008B0552">
              <w:t>Aluminium foil (whether or not printed or backed with paper, paperboard, plastics or similar backing materials) of a thickness (excluding any backing) not exceeding 0,2 mm</w:t>
            </w:r>
          </w:p>
        </w:tc>
        <w:tc>
          <w:tcPr>
            <w:tcW w:w="2835" w:type="dxa"/>
          </w:tcPr>
          <w:p w14:paraId="7C9DB03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1791" w:type="dxa"/>
          </w:tcPr>
          <w:p w14:paraId="55B33670" w14:textId="77777777" w:rsidR="00922DA5" w:rsidRPr="008B0552" w:rsidRDefault="00922DA5" w:rsidP="00922DA5"/>
        </w:tc>
      </w:tr>
      <w:tr w:rsidR="00922DA5" w:rsidRPr="008B0552" w14:paraId="4A55EEC0" w14:textId="573C583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D89D2B" w14:textId="77777777" w:rsidR="00922DA5" w:rsidRPr="008B0552" w:rsidRDefault="00922DA5" w:rsidP="00922DA5">
            <w:r w:rsidRPr="008B0552">
              <w:lastRenderedPageBreak/>
              <w:t>ex Chapter 78</w:t>
            </w:r>
          </w:p>
        </w:tc>
        <w:tc>
          <w:tcPr>
            <w:cnfStyle w:val="000010000000" w:firstRow="0" w:lastRow="0" w:firstColumn="0" w:lastColumn="0" w:oddVBand="1" w:evenVBand="0" w:oddHBand="0" w:evenHBand="0" w:firstRowFirstColumn="0" w:firstRowLastColumn="0" w:lastRowFirstColumn="0" w:lastRowLastColumn="0"/>
            <w:tcW w:w="2835" w:type="dxa"/>
          </w:tcPr>
          <w:p w14:paraId="53124B65" w14:textId="77777777" w:rsidR="00922DA5" w:rsidRPr="008B0552" w:rsidRDefault="00922DA5" w:rsidP="00922DA5">
            <w:r w:rsidRPr="008B0552">
              <w:t>Lead and articles thereof, except for:</w:t>
            </w:r>
          </w:p>
        </w:tc>
        <w:tc>
          <w:tcPr>
            <w:tcW w:w="2835" w:type="dxa"/>
          </w:tcPr>
          <w:p w14:paraId="7FE3342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110A3D9" w14:textId="77777777" w:rsidR="00922DA5" w:rsidRPr="008B0552" w:rsidRDefault="00922DA5" w:rsidP="00922DA5"/>
        </w:tc>
      </w:tr>
      <w:tr w:rsidR="00922DA5" w:rsidRPr="008B0552" w14:paraId="69BC5514" w14:textId="366A97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B5295E" w14:textId="77777777" w:rsidR="00922DA5" w:rsidRPr="008B0552" w:rsidRDefault="00922DA5" w:rsidP="00922DA5">
            <w:r w:rsidRPr="008B0552">
              <w:t>7801</w:t>
            </w:r>
          </w:p>
        </w:tc>
        <w:tc>
          <w:tcPr>
            <w:cnfStyle w:val="000010000000" w:firstRow="0" w:lastRow="0" w:firstColumn="0" w:lastColumn="0" w:oddVBand="1" w:evenVBand="0" w:oddHBand="0" w:evenHBand="0" w:firstRowFirstColumn="0" w:firstRowLastColumn="0" w:lastRowFirstColumn="0" w:lastRowLastColumn="0"/>
            <w:tcW w:w="2835" w:type="dxa"/>
          </w:tcPr>
          <w:p w14:paraId="0A00F164" w14:textId="77777777" w:rsidR="00922DA5" w:rsidRPr="008B0552" w:rsidRDefault="00922DA5" w:rsidP="00922DA5">
            <w:r w:rsidRPr="008B0552">
              <w:t>Unwrought lead:</w:t>
            </w:r>
          </w:p>
        </w:tc>
        <w:tc>
          <w:tcPr>
            <w:tcW w:w="2835" w:type="dxa"/>
          </w:tcPr>
          <w:p w14:paraId="61392E9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23BF650" w14:textId="77777777" w:rsidR="00922DA5" w:rsidRPr="008B0552" w:rsidRDefault="00922DA5" w:rsidP="00922DA5"/>
        </w:tc>
      </w:tr>
      <w:tr w:rsidR="00922DA5" w:rsidRPr="008B0552" w14:paraId="4E249F3C" w14:textId="41652684"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18C963"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46F2D519" w14:textId="77777777" w:rsidR="00922DA5" w:rsidRPr="008B0552" w:rsidRDefault="00922DA5" w:rsidP="00922DA5">
            <w:r w:rsidRPr="008B0552">
              <w:t>–</w:t>
            </w:r>
            <w:r w:rsidRPr="008B0552">
              <w:tab/>
              <w:t>Refined lead</w:t>
            </w:r>
          </w:p>
        </w:tc>
        <w:tc>
          <w:tcPr>
            <w:tcW w:w="2835" w:type="dxa"/>
          </w:tcPr>
          <w:p w14:paraId="6CE5FCE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60836C6B" w14:textId="77777777" w:rsidR="00922DA5" w:rsidRPr="008B0552" w:rsidRDefault="00922DA5" w:rsidP="00922DA5"/>
        </w:tc>
      </w:tr>
      <w:tr w:rsidR="00922DA5" w:rsidRPr="008B0552" w14:paraId="32CE78E5" w14:textId="2CE3363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DFD8EF2" w14:textId="77777777" w:rsidR="00922DA5" w:rsidRPr="008B0552" w:rsidRDefault="00922DA5" w:rsidP="00922DA5"/>
        </w:tc>
        <w:tc>
          <w:tcPr>
            <w:cnfStyle w:val="000010000000" w:firstRow="0" w:lastRow="0" w:firstColumn="0" w:lastColumn="0" w:oddVBand="1" w:evenVBand="0" w:oddHBand="0" w:evenHBand="0" w:firstRowFirstColumn="0" w:firstRowLastColumn="0" w:lastRowFirstColumn="0" w:lastRowLastColumn="0"/>
            <w:tcW w:w="2835" w:type="dxa"/>
          </w:tcPr>
          <w:p w14:paraId="3361C510" w14:textId="77777777" w:rsidR="00922DA5" w:rsidRPr="008B0552" w:rsidRDefault="00922DA5" w:rsidP="00922DA5">
            <w:r w:rsidRPr="008B0552">
              <w:t>–</w:t>
            </w:r>
            <w:r w:rsidRPr="008B0552">
              <w:tab/>
              <w:t>Other</w:t>
            </w:r>
          </w:p>
        </w:tc>
        <w:tc>
          <w:tcPr>
            <w:tcW w:w="2835" w:type="dxa"/>
          </w:tcPr>
          <w:p w14:paraId="48D1C70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23A4952F" w14:textId="77777777" w:rsidR="00922DA5" w:rsidRPr="008B0552" w:rsidRDefault="00922DA5" w:rsidP="00922DA5"/>
        </w:tc>
      </w:tr>
      <w:tr w:rsidR="00922DA5" w:rsidRPr="008B0552" w14:paraId="0E3BE38D" w14:textId="7BFBE97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335DF3" w14:textId="77777777" w:rsidR="00922DA5" w:rsidRPr="008B0552" w:rsidRDefault="00922DA5" w:rsidP="00922DA5">
            <w:r w:rsidRPr="008B0552">
              <w:t>Chapter 79</w:t>
            </w:r>
          </w:p>
        </w:tc>
        <w:tc>
          <w:tcPr>
            <w:cnfStyle w:val="000010000000" w:firstRow="0" w:lastRow="0" w:firstColumn="0" w:lastColumn="0" w:oddVBand="1" w:evenVBand="0" w:oddHBand="0" w:evenHBand="0" w:firstRowFirstColumn="0" w:firstRowLastColumn="0" w:lastRowFirstColumn="0" w:lastRowLastColumn="0"/>
            <w:tcW w:w="2835" w:type="dxa"/>
          </w:tcPr>
          <w:p w14:paraId="56A7FF54" w14:textId="77777777" w:rsidR="00922DA5" w:rsidRPr="008B0552" w:rsidRDefault="00922DA5" w:rsidP="00922DA5">
            <w:r w:rsidRPr="008B0552">
              <w:t>Zinc and articles thereof:</w:t>
            </w:r>
          </w:p>
        </w:tc>
        <w:tc>
          <w:tcPr>
            <w:tcW w:w="2835" w:type="dxa"/>
          </w:tcPr>
          <w:p w14:paraId="05FB215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A3764D4" w14:textId="77777777" w:rsidR="00922DA5" w:rsidRPr="008B0552" w:rsidRDefault="00922DA5" w:rsidP="00922DA5"/>
        </w:tc>
      </w:tr>
      <w:tr w:rsidR="00922DA5" w:rsidRPr="008B0552" w14:paraId="6E9093C1" w14:textId="0A23C54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9547E1" w14:textId="77777777" w:rsidR="00922DA5" w:rsidRPr="008B0552" w:rsidRDefault="00922DA5" w:rsidP="00922DA5">
            <w:r w:rsidRPr="008B0552">
              <w:t>Chapter 80</w:t>
            </w:r>
          </w:p>
        </w:tc>
        <w:tc>
          <w:tcPr>
            <w:cnfStyle w:val="000010000000" w:firstRow="0" w:lastRow="0" w:firstColumn="0" w:lastColumn="0" w:oddVBand="1" w:evenVBand="0" w:oddHBand="0" w:evenHBand="0" w:firstRowFirstColumn="0" w:firstRowLastColumn="0" w:lastRowFirstColumn="0" w:lastRowLastColumn="0"/>
            <w:tcW w:w="2835" w:type="dxa"/>
          </w:tcPr>
          <w:p w14:paraId="3BF34A4C" w14:textId="77777777" w:rsidR="00922DA5" w:rsidRPr="008B0552" w:rsidRDefault="00922DA5" w:rsidP="00922DA5">
            <w:r w:rsidRPr="008B0552">
              <w:t>Tin and articles thereof</w:t>
            </w:r>
          </w:p>
        </w:tc>
        <w:tc>
          <w:tcPr>
            <w:tcW w:w="2835" w:type="dxa"/>
          </w:tcPr>
          <w:p w14:paraId="7F760AF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54DBDD" w14:textId="77777777" w:rsidR="00922DA5" w:rsidRPr="008B0552" w:rsidRDefault="00922DA5" w:rsidP="00922DA5"/>
        </w:tc>
      </w:tr>
      <w:tr w:rsidR="00922DA5" w:rsidRPr="008B0552" w14:paraId="6C7EE71A" w14:textId="67836C4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813917" w14:textId="77777777" w:rsidR="00922DA5" w:rsidRPr="008B0552" w:rsidRDefault="00922DA5" w:rsidP="00922DA5">
            <w:r w:rsidRPr="008B0552">
              <w:t>Chapter 81</w:t>
            </w:r>
          </w:p>
        </w:tc>
        <w:tc>
          <w:tcPr>
            <w:cnfStyle w:val="000010000000" w:firstRow="0" w:lastRow="0" w:firstColumn="0" w:lastColumn="0" w:oddVBand="1" w:evenVBand="0" w:oddHBand="0" w:evenHBand="0" w:firstRowFirstColumn="0" w:firstRowLastColumn="0" w:lastRowFirstColumn="0" w:lastRowLastColumn="0"/>
            <w:tcW w:w="2835" w:type="dxa"/>
          </w:tcPr>
          <w:p w14:paraId="6778096F" w14:textId="77777777" w:rsidR="00922DA5" w:rsidRPr="008B0552" w:rsidRDefault="00922DA5" w:rsidP="00922DA5">
            <w:r w:rsidRPr="008B0552">
              <w:t>Other base metals; cermets; articles thereof</w:t>
            </w:r>
          </w:p>
        </w:tc>
        <w:tc>
          <w:tcPr>
            <w:tcW w:w="2835" w:type="dxa"/>
          </w:tcPr>
          <w:p w14:paraId="030EDE9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7DE9699" w14:textId="77777777" w:rsidR="00922DA5" w:rsidRPr="008B0552" w:rsidRDefault="00922DA5" w:rsidP="00922DA5"/>
        </w:tc>
      </w:tr>
      <w:tr w:rsidR="00922DA5" w:rsidRPr="008B0552" w14:paraId="2B559048" w14:textId="7144302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74C7E2" w14:textId="77777777" w:rsidR="00922DA5" w:rsidRPr="008B0552" w:rsidRDefault="00922DA5" w:rsidP="00922DA5">
            <w:r w:rsidRPr="008B0552">
              <w:t>ex Chapter 82</w:t>
            </w:r>
          </w:p>
        </w:tc>
        <w:tc>
          <w:tcPr>
            <w:cnfStyle w:val="000010000000" w:firstRow="0" w:lastRow="0" w:firstColumn="0" w:lastColumn="0" w:oddVBand="1" w:evenVBand="0" w:oddHBand="0" w:evenHBand="0" w:firstRowFirstColumn="0" w:firstRowLastColumn="0" w:lastRowFirstColumn="0" w:lastRowLastColumn="0"/>
            <w:tcW w:w="2835" w:type="dxa"/>
          </w:tcPr>
          <w:p w14:paraId="2A250830" w14:textId="77777777" w:rsidR="00922DA5" w:rsidRPr="008B0552" w:rsidRDefault="00922DA5" w:rsidP="00922DA5">
            <w:r w:rsidRPr="008B0552">
              <w:t>Tools, implements, cutlery, spoons and forks, of base metal; parts thereof of base metal; except for:</w:t>
            </w:r>
          </w:p>
        </w:tc>
        <w:tc>
          <w:tcPr>
            <w:tcW w:w="2835" w:type="dxa"/>
          </w:tcPr>
          <w:p w14:paraId="69B7E02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E1FBD7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2B3808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F7B6A2" w14:textId="77777777" w:rsidR="00922DA5" w:rsidRPr="008B0552" w:rsidRDefault="00922DA5" w:rsidP="00922DA5"/>
        </w:tc>
      </w:tr>
      <w:tr w:rsidR="00922DA5" w:rsidRPr="008B0552" w14:paraId="07FCCBD8" w14:textId="3D2651D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8CF592" w14:textId="77777777" w:rsidR="00922DA5" w:rsidRPr="008B0552" w:rsidRDefault="00922DA5" w:rsidP="00922DA5">
            <w:r w:rsidRPr="008B0552">
              <w:t>8206</w:t>
            </w:r>
          </w:p>
        </w:tc>
        <w:tc>
          <w:tcPr>
            <w:cnfStyle w:val="000010000000" w:firstRow="0" w:lastRow="0" w:firstColumn="0" w:lastColumn="0" w:oddVBand="1" w:evenVBand="0" w:oddHBand="0" w:evenHBand="0" w:firstRowFirstColumn="0" w:firstRowLastColumn="0" w:lastRowFirstColumn="0" w:lastRowLastColumn="0"/>
            <w:tcW w:w="2835" w:type="dxa"/>
          </w:tcPr>
          <w:p w14:paraId="16B5AC98" w14:textId="77777777" w:rsidR="00922DA5" w:rsidRPr="008B0552" w:rsidRDefault="00922DA5" w:rsidP="00922DA5">
            <w:r w:rsidRPr="008B0552">
              <w:t>Tools of two or more of the headings 8202 to 8205, put up in sets for retail sale</w:t>
            </w:r>
          </w:p>
        </w:tc>
        <w:tc>
          <w:tcPr>
            <w:tcW w:w="2835" w:type="dxa"/>
          </w:tcPr>
          <w:p w14:paraId="52AB12C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021FBCDF" w14:textId="77777777" w:rsidR="00922DA5" w:rsidRPr="008B0552" w:rsidRDefault="00922DA5" w:rsidP="00922DA5"/>
        </w:tc>
      </w:tr>
      <w:tr w:rsidR="00922DA5" w:rsidRPr="008B0552" w14:paraId="53E2D258" w14:textId="169D56D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10860B" w14:textId="77777777" w:rsidR="00922DA5" w:rsidRPr="008B0552" w:rsidRDefault="00922DA5" w:rsidP="00922DA5">
            <w:r w:rsidRPr="008B0552">
              <w:lastRenderedPageBreak/>
              <w:t>8207</w:t>
            </w:r>
          </w:p>
        </w:tc>
        <w:tc>
          <w:tcPr>
            <w:cnfStyle w:val="000010000000" w:firstRow="0" w:lastRow="0" w:firstColumn="0" w:lastColumn="0" w:oddVBand="1" w:evenVBand="0" w:oddHBand="0" w:evenHBand="0" w:firstRowFirstColumn="0" w:firstRowLastColumn="0" w:lastRowFirstColumn="0" w:lastRowLastColumn="0"/>
            <w:tcW w:w="2835" w:type="dxa"/>
          </w:tcPr>
          <w:p w14:paraId="1BF32273" w14:textId="77777777" w:rsidR="00922DA5" w:rsidRPr="008B0552" w:rsidRDefault="00922DA5" w:rsidP="00922DA5">
            <w:r w:rsidRPr="008B0552">
              <w:t>Interchangeable tools for hand tools, whether or not</w:t>
            </w:r>
          </w:p>
          <w:p w14:paraId="597D5012" w14:textId="77777777" w:rsidR="00922DA5" w:rsidRPr="008B0552" w:rsidRDefault="00922DA5" w:rsidP="00922DA5">
            <w:r w:rsidRPr="008B0552">
              <w:t>power-operated, or for machine-tools (for example, for pressing, stamping, punching, tapping, threading, drilling, boring, broaching, milling, turning, or screwdriving), including dies for drawing or extruding metal, and rock drilling or earth boring tools</w:t>
            </w:r>
          </w:p>
        </w:tc>
        <w:tc>
          <w:tcPr>
            <w:tcW w:w="2835" w:type="dxa"/>
          </w:tcPr>
          <w:p w14:paraId="3775A88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7CEB1F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F8DF45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19F0F8" w14:textId="77777777" w:rsidR="00922DA5" w:rsidRPr="008B0552" w:rsidRDefault="00922DA5" w:rsidP="00922DA5"/>
        </w:tc>
      </w:tr>
      <w:tr w:rsidR="00922DA5" w:rsidRPr="008B0552" w14:paraId="6267AD21" w14:textId="573E29A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AC4AAB" w14:textId="77777777" w:rsidR="00922DA5" w:rsidRPr="008B0552" w:rsidRDefault="00922DA5" w:rsidP="00922DA5">
            <w:r w:rsidRPr="008B0552">
              <w:t>8208</w:t>
            </w:r>
          </w:p>
        </w:tc>
        <w:tc>
          <w:tcPr>
            <w:cnfStyle w:val="000010000000" w:firstRow="0" w:lastRow="0" w:firstColumn="0" w:lastColumn="0" w:oddVBand="1" w:evenVBand="0" w:oddHBand="0" w:evenHBand="0" w:firstRowFirstColumn="0" w:firstRowLastColumn="0" w:lastRowFirstColumn="0" w:lastRowLastColumn="0"/>
            <w:tcW w:w="2835" w:type="dxa"/>
          </w:tcPr>
          <w:p w14:paraId="4FB94DA6" w14:textId="77777777" w:rsidR="00922DA5" w:rsidRPr="008B0552" w:rsidRDefault="00922DA5" w:rsidP="00922DA5">
            <w:r w:rsidRPr="008B0552">
              <w:t>Knives and cutting blades, for machines or for mechanical appliances</w:t>
            </w:r>
          </w:p>
        </w:tc>
        <w:tc>
          <w:tcPr>
            <w:tcW w:w="2835" w:type="dxa"/>
          </w:tcPr>
          <w:p w14:paraId="12E4B6B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w:t>
            </w:r>
          </w:p>
          <w:p w14:paraId="6B435DE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from materials of any heading, except that of the product, and</w:t>
            </w:r>
          </w:p>
          <w:p w14:paraId="127660A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6D15B38" w14:textId="77777777" w:rsidR="00922DA5" w:rsidRPr="008B0552" w:rsidRDefault="00922DA5" w:rsidP="00922DA5"/>
        </w:tc>
      </w:tr>
      <w:tr w:rsidR="00922DA5" w:rsidRPr="008B0552" w14:paraId="130C8E46" w14:textId="28A51B8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69B47D" w14:textId="77777777" w:rsidR="00922DA5" w:rsidRPr="008B0552" w:rsidRDefault="00922DA5" w:rsidP="00922DA5">
            <w:r w:rsidRPr="008B0552">
              <w:t>8211</w:t>
            </w:r>
          </w:p>
        </w:tc>
        <w:tc>
          <w:tcPr>
            <w:cnfStyle w:val="000010000000" w:firstRow="0" w:lastRow="0" w:firstColumn="0" w:lastColumn="0" w:oddVBand="1" w:evenVBand="0" w:oddHBand="0" w:evenHBand="0" w:firstRowFirstColumn="0" w:firstRowLastColumn="0" w:lastRowFirstColumn="0" w:lastRowLastColumn="0"/>
            <w:tcW w:w="2835" w:type="dxa"/>
          </w:tcPr>
          <w:p w14:paraId="783DEFA8" w14:textId="77777777" w:rsidR="00922DA5" w:rsidRPr="008B0552" w:rsidRDefault="00922DA5" w:rsidP="00922DA5">
            <w:r w:rsidRPr="008B0552">
              <w:t>Knives with cutting blades, serrated or not (including pruning knives), other than knives of heading 8208</w:t>
            </w:r>
          </w:p>
        </w:tc>
        <w:tc>
          <w:tcPr>
            <w:tcW w:w="2835" w:type="dxa"/>
          </w:tcPr>
          <w:p w14:paraId="7B1FEE7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611D0B7D" w14:textId="77777777" w:rsidR="00922DA5" w:rsidRPr="008B0552" w:rsidRDefault="00922DA5" w:rsidP="00922DA5"/>
        </w:tc>
      </w:tr>
      <w:tr w:rsidR="00922DA5" w:rsidRPr="008B0552" w14:paraId="48D24AAA" w14:textId="324E9C4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BABFB6" w14:textId="77777777" w:rsidR="00922DA5" w:rsidRPr="008B0552" w:rsidRDefault="00922DA5" w:rsidP="00922DA5">
            <w:r w:rsidRPr="008B0552">
              <w:t>8214</w:t>
            </w:r>
          </w:p>
        </w:tc>
        <w:tc>
          <w:tcPr>
            <w:cnfStyle w:val="000010000000" w:firstRow="0" w:lastRow="0" w:firstColumn="0" w:lastColumn="0" w:oddVBand="1" w:evenVBand="0" w:oddHBand="0" w:evenHBand="0" w:firstRowFirstColumn="0" w:firstRowLastColumn="0" w:lastRowFirstColumn="0" w:lastRowLastColumn="0"/>
            <w:tcW w:w="2835" w:type="dxa"/>
          </w:tcPr>
          <w:p w14:paraId="0E59905F" w14:textId="77777777" w:rsidR="00922DA5" w:rsidRPr="008B0552" w:rsidRDefault="00922DA5" w:rsidP="00922DA5">
            <w:r w:rsidRPr="008B0552">
              <w:t>Other articles of cutlery (for example, hair clippers, butchers' or kitchen cleavers, choppers and mincing knives, paper knives); manicure or pedicure sets and instruments (including nail files)</w:t>
            </w:r>
          </w:p>
        </w:tc>
        <w:tc>
          <w:tcPr>
            <w:tcW w:w="2835" w:type="dxa"/>
          </w:tcPr>
          <w:p w14:paraId="1D044B8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0CCDBF16" w14:textId="77777777" w:rsidR="00922DA5" w:rsidRPr="008B0552" w:rsidRDefault="00922DA5" w:rsidP="00922DA5"/>
        </w:tc>
      </w:tr>
      <w:tr w:rsidR="00922DA5" w:rsidRPr="008B0552" w14:paraId="3A3A3B8D" w14:textId="4C28756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F68652" w14:textId="77777777" w:rsidR="00922DA5" w:rsidRPr="008B0552" w:rsidRDefault="00922DA5" w:rsidP="00922DA5">
            <w:r w:rsidRPr="008B0552">
              <w:t>8215</w:t>
            </w:r>
          </w:p>
        </w:tc>
        <w:tc>
          <w:tcPr>
            <w:cnfStyle w:val="000010000000" w:firstRow="0" w:lastRow="0" w:firstColumn="0" w:lastColumn="0" w:oddVBand="1" w:evenVBand="0" w:oddHBand="0" w:evenHBand="0" w:firstRowFirstColumn="0" w:firstRowLastColumn="0" w:lastRowFirstColumn="0" w:lastRowLastColumn="0"/>
            <w:tcW w:w="2835" w:type="dxa"/>
          </w:tcPr>
          <w:p w14:paraId="4D8BB767" w14:textId="77777777" w:rsidR="00922DA5" w:rsidRPr="008B0552" w:rsidRDefault="00922DA5" w:rsidP="00922DA5">
            <w:r w:rsidRPr="008B0552">
              <w:t>Spoons, forks, ladles, skimmers, cake-servers, fish-knives, butter-knives, sugar tongs and similar kitchen or tableware</w:t>
            </w:r>
          </w:p>
        </w:tc>
        <w:tc>
          <w:tcPr>
            <w:tcW w:w="2835" w:type="dxa"/>
          </w:tcPr>
          <w:p w14:paraId="0407CC6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472DA68C" w14:textId="77777777" w:rsidR="00922DA5" w:rsidRPr="008B0552" w:rsidRDefault="00922DA5" w:rsidP="00922DA5"/>
        </w:tc>
      </w:tr>
      <w:tr w:rsidR="00922DA5" w:rsidRPr="008B0552" w14:paraId="3CD04570" w14:textId="3D5B1B6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0B74C6" w14:textId="77777777" w:rsidR="00922DA5" w:rsidRPr="008B0552" w:rsidRDefault="00922DA5" w:rsidP="00922DA5">
            <w:r w:rsidRPr="008B0552">
              <w:lastRenderedPageBreak/>
              <w:t>ex Chapter 83</w:t>
            </w:r>
          </w:p>
        </w:tc>
        <w:tc>
          <w:tcPr>
            <w:cnfStyle w:val="000010000000" w:firstRow="0" w:lastRow="0" w:firstColumn="0" w:lastColumn="0" w:oddVBand="1" w:evenVBand="0" w:oddHBand="0" w:evenHBand="0" w:firstRowFirstColumn="0" w:firstRowLastColumn="0" w:lastRowFirstColumn="0" w:lastRowLastColumn="0"/>
            <w:tcW w:w="2835" w:type="dxa"/>
          </w:tcPr>
          <w:p w14:paraId="3D8BC6FE" w14:textId="77777777" w:rsidR="00922DA5" w:rsidRPr="008B0552" w:rsidRDefault="00922DA5" w:rsidP="00922DA5">
            <w:r w:rsidRPr="008B0552">
              <w:t>Miscellaneous articles of base metal; except for:</w:t>
            </w:r>
          </w:p>
        </w:tc>
        <w:tc>
          <w:tcPr>
            <w:tcW w:w="2835" w:type="dxa"/>
          </w:tcPr>
          <w:p w14:paraId="365DC9C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7139AE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62AA38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B382B3E" w14:textId="77777777" w:rsidR="00922DA5" w:rsidRPr="008B0552" w:rsidRDefault="00922DA5" w:rsidP="00922DA5"/>
        </w:tc>
      </w:tr>
      <w:tr w:rsidR="00922DA5" w:rsidRPr="008B0552" w14:paraId="7821D678" w14:textId="64DFD30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04B9E6" w14:textId="77777777" w:rsidR="00922DA5" w:rsidRPr="008B0552" w:rsidRDefault="00922DA5" w:rsidP="00922DA5">
            <w:r w:rsidRPr="008B0552">
              <w:t>ex 8302</w:t>
            </w:r>
          </w:p>
        </w:tc>
        <w:tc>
          <w:tcPr>
            <w:cnfStyle w:val="000010000000" w:firstRow="0" w:lastRow="0" w:firstColumn="0" w:lastColumn="0" w:oddVBand="1" w:evenVBand="0" w:oddHBand="0" w:evenHBand="0" w:firstRowFirstColumn="0" w:firstRowLastColumn="0" w:lastRowFirstColumn="0" w:lastRowLastColumn="0"/>
            <w:tcW w:w="2835" w:type="dxa"/>
          </w:tcPr>
          <w:p w14:paraId="595C68B9" w14:textId="77777777" w:rsidR="00922DA5" w:rsidRPr="008B0552" w:rsidRDefault="00922DA5" w:rsidP="00922DA5">
            <w:r w:rsidRPr="008B0552">
              <w:t>Other mountings, fittings and similar articles suitable for buildings, and automatic door closers</w:t>
            </w:r>
          </w:p>
        </w:tc>
        <w:tc>
          <w:tcPr>
            <w:tcW w:w="2835" w:type="dxa"/>
          </w:tcPr>
          <w:p w14:paraId="492A559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other materials of heading 8302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AF5D6D" w14:textId="77777777" w:rsidR="00922DA5" w:rsidRPr="008B0552" w:rsidRDefault="00922DA5" w:rsidP="00922DA5"/>
        </w:tc>
      </w:tr>
      <w:tr w:rsidR="00922DA5" w:rsidRPr="008B0552" w14:paraId="7F40E123" w14:textId="57A00D0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2DB347" w14:textId="77777777" w:rsidR="00922DA5" w:rsidRPr="008B0552" w:rsidRDefault="00922DA5" w:rsidP="00922DA5">
            <w:r w:rsidRPr="008B0552">
              <w:t>ex 8306</w:t>
            </w:r>
          </w:p>
        </w:tc>
        <w:tc>
          <w:tcPr>
            <w:cnfStyle w:val="000010000000" w:firstRow="0" w:lastRow="0" w:firstColumn="0" w:lastColumn="0" w:oddVBand="1" w:evenVBand="0" w:oddHBand="0" w:evenHBand="0" w:firstRowFirstColumn="0" w:firstRowLastColumn="0" w:lastRowFirstColumn="0" w:lastRowLastColumn="0"/>
            <w:tcW w:w="2835" w:type="dxa"/>
          </w:tcPr>
          <w:p w14:paraId="05438409" w14:textId="77777777" w:rsidR="00922DA5" w:rsidRPr="008B0552" w:rsidRDefault="00922DA5" w:rsidP="00922DA5">
            <w:r w:rsidRPr="008B0552">
              <w:t>Statuettes and other ornaments, of base metal</w:t>
            </w:r>
          </w:p>
        </w:tc>
        <w:tc>
          <w:tcPr>
            <w:tcW w:w="2835" w:type="dxa"/>
          </w:tcPr>
          <w:p w14:paraId="0A2D0D9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other materials of heading 8306 may be used, provided that their total value does not exceed 30 % of the</w:t>
            </w:r>
          </w:p>
          <w:p w14:paraId="7D6DFAF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212EF2" w14:textId="77777777" w:rsidR="00922DA5" w:rsidRPr="008B0552" w:rsidRDefault="00922DA5" w:rsidP="00922DA5"/>
        </w:tc>
      </w:tr>
      <w:tr w:rsidR="00922DA5" w:rsidRPr="008B0552" w14:paraId="3D876CA4" w14:textId="3E12CC7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5B0BA0" w14:textId="77777777" w:rsidR="00922DA5" w:rsidRPr="008B0552" w:rsidRDefault="00922DA5" w:rsidP="00922DA5">
            <w:r w:rsidRPr="008B0552">
              <w:t>ex Chapter 84</w:t>
            </w:r>
          </w:p>
        </w:tc>
        <w:tc>
          <w:tcPr>
            <w:cnfStyle w:val="000010000000" w:firstRow="0" w:lastRow="0" w:firstColumn="0" w:lastColumn="0" w:oddVBand="1" w:evenVBand="0" w:oddHBand="0" w:evenHBand="0" w:firstRowFirstColumn="0" w:firstRowLastColumn="0" w:lastRowFirstColumn="0" w:lastRowLastColumn="0"/>
            <w:tcW w:w="2835" w:type="dxa"/>
          </w:tcPr>
          <w:p w14:paraId="3FD9A961" w14:textId="77777777" w:rsidR="00922DA5" w:rsidRPr="008B0552" w:rsidRDefault="00922DA5" w:rsidP="00922DA5">
            <w:r w:rsidRPr="008B0552">
              <w:t>Nuclear reactors, boilers, machinery and mechanical appliances; parts thereof; except for:</w:t>
            </w:r>
          </w:p>
        </w:tc>
        <w:tc>
          <w:tcPr>
            <w:tcW w:w="2835" w:type="dxa"/>
          </w:tcPr>
          <w:p w14:paraId="1C43C72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F3D08E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38A591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3B9154" w14:textId="77777777" w:rsidR="00922DA5" w:rsidRPr="008B0552" w:rsidRDefault="00922DA5" w:rsidP="00922DA5"/>
        </w:tc>
      </w:tr>
      <w:tr w:rsidR="00922DA5" w:rsidRPr="008B0552" w14:paraId="25B29CFF" w14:textId="72432D0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F5FA167" w14:textId="77777777" w:rsidR="00922DA5" w:rsidRPr="008B0552" w:rsidRDefault="00922DA5" w:rsidP="00922DA5">
            <w:r w:rsidRPr="008B0552">
              <w:t>8401</w:t>
            </w:r>
          </w:p>
        </w:tc>
        <w:tc>
          <w:tcPr>
            <w:cnfStyle w:val="000010000000" w:firstRow="0" w:lastRow="0" w:firstColumn="0" w:lastColumn="0" w:oddVBand="1" w:evenVBand="0" w:oddHBand="0" w:evenHBand="0" w:firstRowFirstColumn="0" w:firstRowLastColumn="0" w:lastRowFirstColumn="0" w:lastRowLastColumn="0"/>
            <w:tcW w:w="2835" w:type="dxa"/>
          </w:tcPr>
          <w:p w14:paraId="62BFAD61" w14:textId="77777777" w:rsidR="00922DA5" w:rsidRPr="008B0552" w:rsidRDefault="00922DA5" w:rsidP="00922DA5">
            <w:r w:rsidRPr="008B0552">
              <w:t>Nuclear reactors; fuel elements (cartridges), non-irradiated, for nuclear reactors; machinery and apparatus for isotopic separation</w:t>
            </w:r>
          </w:p>
        </w:tc>
        <w:tc>
          <w:tcPr>
            <w:tcW w:w="2835" w:type="dxa"/>
          </w:tcPr>
          <w:p w14:paraId="6E6B4E9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22C2B4" w14:textId="77777777" w:rsidR="00922DA5" w:rsidRPr="008B0552" w:rsidRDefault="00922DA5" w:rsidP="00922DA5"/>
        </w:tc>
      </w:tr>
      <w:tr w:rsidR="00922DA5" w:rsidRPr="008B0552" w14:paraId="1E50219E" w14:textId="4E943B8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3DA7A5" w14:textId="77777777" w:rsidR="00922DA5" w:rsidRPr="008B0552" w:rsidRDefault="00922DA5" w:rsidP="00922DA5">
            <w:r w:rsidRPr="008B0552">
              <w:lastRenderedPageBreak/>
              <w:t>8407</w:t>
            </w:r>
          </w:p>
        </w:tc>
        <w:tc>
          <w:tcPr>
            <w:cnfStyle w:val="000010000000" w:firstRow="0" w:lastRow="0" w:firstColumn="0" w:lastColumn="0" w:oddVBand="1" w:evenVBand="0" w:oddHBand="0" w:evenHBand="0" w:firstRowFirstColumn="0" w:firstRowLastColumn="0" w:lastRowFirstColumn="0" w:lastRowLastColumn="0"/>
            <w:tcW w:w="2835" w:type="dxa"/>
          </w:tcPr>
          <w:p w14:paraId="685549F1" w14:textId="77777777" w:rsidR="00922DA5" w:rsidRPr="008B0552" w:rsidRDefault="00922DA5" w:rsidP="00922DA5">
            <w:r w:rsidRPr="008B0552">
              <w:t>Spark-ignition reciprocating or rotary internal combustion piston engines</w:t>
            </w:r>
          </w:p>
        </w:tc>
        <w:tc>
          <w:tcPr>
            <w:tcW w:w="2835" w:type="dxa"/>
          </w:tcPr>
          <w:p w14:paraId="2B029D0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BD40A1" w14:textId="77777777" w:rsidR="00922DA5" w:rsidRPr="008B0552" w:rsidRDefault="00922DA5" w:rsidP="00922DA5"/>
        </w:tc>
      </w:tr>
      <w:tr w:rsidR="00922DA5" w:rsidRPr="008B0552" w14:paraId="402497CB" w14:textId="226521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2663B9" w14:textId="77777777" w:rsidR="00922DA5" w:rsidRPr="008B0552" w:rsidRDefault="00922DA5" w:rsidP="00922DA5">
            <w:r w:rsidRPr="008B0552">
              <w:t>8408</w:t>
            </w:r>
          </w:p>
        </w:tc>
        <w:tc>
          <w:tcPr>
            <w:cnfStyle w:val="000010000000" w:firstRow="0" w:lastRow="0" w:firstColumn="0" w:lastColumn="0" w:oddVBand="1" w:evenVBand="0" w:oddHBand="0" w:evenHBand="0" w:firstRowFirstColumn="0" w:firstRowLastColumn="0" w:lastRowFirstColumn="0" w:lastRowLastColumn="0"/>
            <w:tcW w:w="2835" w:type="dxa"/>
          </w:tcPr>
          <w:p w14:paraId="72CC61F5" w14:textId="77777777" w:rsidR="00922DA5" w:rsidRPr="008B0552" w:rsidRDefault="00922DA5" w:rsidP="00922DA5">
            <w:r w:rsidRPr="008B0552">
              <w:t>Compression-ignition internal combustion piston engines (diesel or semi-diesel engines</w:t>
            </w:r>
          </w:p>
        </w:tc>
        <w:tc>
          <w:tcPr>
            <w:tcW w:w="2835" w:type="dxa"/>
          </w:tcPr>
          <w:p w14:paraId="25D6E53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AFE5E7" w14:textId="77777777" w:rsidR="00922DA5" w:rsidRPr="008B0552" w:rsidRDefault="00922DA5" w:rsidP="00922DA5"/>
        </w:tc>
      </w:tr>
      <w:tr w:rsidR="00922DA5" w:rsidRPr="008B0552" w14:paraId="39AC8865" w14:textId="23138DC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8589FD" w14:textId="0CDA9CA7" w:rsidR="00922DA5" w:rsidRPr="008B0552" w:rsidRDefault="00922DA5" w:rsidP="00922DA5">
            <w:r w:rsidRPr="008B0552">
              <w:t>8410</w:t>
            </w:r>
            <w:r>
              <w:t xml:space="preserve"> to </w:t>
            </w:r>
            <w:r w:rsidRPr="008B0552">
              <w:t>8412</w:t>
            </w:r>
          </w:p>
        </w:tc>
        <w:tc>
          <w:tcPr>
            <w:cnfStyle w:val="000010000000" w:firstRow="0" w:lastRow="0" w:firstColumn="0" w:lastColumn="0" w:oddVBand="1" w:evenVBand="0" w:oddHBand="0" w:evenHBand="0" w:firstRowFirstColumn="0" w:firstRowLastColumn="0" w:lastRowFirstColumn="0" w:lastRowLastColumn="0"/>
            <w:tcW w:w="2835" w:type="dxa"/>
          </w:tcPr>
          <w:p w14:paraId="7D0B8E24" w14:textId="77777777" w:rsidR="00922DA5" w:rsidRPr="008B0552" w:rsidRDefault="00922DA5" w:rsidP="00922DA5">
            <w:r w:rsidRPr="008B0552">
              <w:t>Hydraulic turbines, water wheels, and regulators therefor Turbojets, turbo-propellers and other gas turbines;</w:t>
            </w:r>
          </w:p>
          <w:p w14:paraId="3F58F630" w14:textId="77777777" w:rsidR="00922DA5" w:rsidRPr="008B0552" w:rsidRDefault="00922DA5" w:rsidP="00922DA5">
            <w:r w:rsidRPr="008B0552">
              <w:t>other engines and motors;</w:t>
            </w:r>
          </w:p>
          <w:p w14:paraId="52E953B2" w14:textId="77777777" w:rsidR="00922DA5" w:rsidRPr="008B0552" w:rsidRDefault="00922DA5" w:rsidP="00922DA5">
            <w:r w:rsidRPr="008B0552">
              <w:t>Pumps for liquids, whether or not fitted with a measuring device; liquid elevators</w:t>
            </w:r>
          </w:p>
        </w:tc>
        <w:tc>
          <w:tcPr>
            <w:tcW w:w="2835" w:type="dxa"/>
          </w:tcPr>
          <w:p w14:paraId="5C3CBFB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193801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32A6879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0331AB5" w14:textId="77777777" w:rsidR="00922DA5" w:rsidRPr="008B0552" w:rsidRDefault="00922DA5" w:rsidP="00922DA5"/>
        </w:tc>
      </w:tr>
      <w:tr w:rsidR="00922DA5" w:rsidRPr="008B0552" w14:paraId="4DD65C4D" w14:textId="03945E8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F94AAF" w14:textId="77777777" w:rsidR="00922DA5" w:rsidRPr="008B0552" w:rsidRDefault="00922DA5" w:rsidP="00922DA5">
            <w:r w:rsidRPr="008B0552">
              <w:t>8427</w:t>
            </w:r>
          </w:p>
        </w:tc>
        <w:tc>
          <w:tcPr>
            <w:cnfStyle w:val="000010000000" w:firstRow="0" w:lastRow="0" w:firstColumn="0" w:lastColumn="0" w:oddVBand="1" w:evenVBand="0" w:oddHBand="0" w:evenHBand="0" w:firstRowFirstColumn="0" w:firstRowLastColumn="0" w:lastRowFirstColumn="0" w:lastRowLastColumn="0"/>
            <w:tcW w:w="2835" w:type="dxa"/>
          </w:tcPr>
          <w:p w14:paraId="38B2D3B2" w14:textId="77777777" w:rsidR="00922DA5" w:rsidRPr="008B0552" w:rsidRDefault="00922DA5" w:rsidP="00922DA5">
            <w:r w:rsidRPr="008B0552">
              <w:t>Fork-lift trucks; other works trucks fitted with lifting or handling equipment</w:t>
            </w:r>
          </w:p>
        </w:tc>
        <w:tc>
          <w:tcPr>
            <w:tcW w:w="2835" w:type="dxa"/>
          </w:tcPr>
          <w:p w14:paraId="3F702F6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DFC4E64" w14:textId="77777777" w:rsidR="00922DA5" w:rsidRPr="008B0552" w:rsidRDefault="00922DA5" w:rsidP="00922DA5"/>
        </w:tc>
      </w:tr>
      <w:tr w:rsidR="00922DA5" w:rsidRPr="008B0552" w14:paraId="6A369B10" w14:textId="0358463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9FDB6D" w14:textId="77777777" w:rsidR="00922DA5" w:rsidRPr="008B0552" w:rsidRDefault="00922DA5" w:rsidP="00922DA5">
            <w:r w:rsidRPr="008B0552">
              <w:t>8431</w:t>
            </w:r>
          </w:p>
        </w:tc>
        <w:tc>
          <w:tcPr>
            <w:cnfStyle w:val="000010000000" w:firstRow="0" w:lastRow="0" w:firstColumn="0" w:lastColumn="0" w:oddVBand="1" w:evenVBand="0" w:oddHBand="0" w:evenHBand="0" w:firstRowFirstColumn="0" w:firstRowLastColumn="0" w:lastRowFirstColumn="0" w:lastRowLastColumn="0"/>
            <w:tcW w:w="2835" w:type="dxa"/>
          </w:tcPr>
          <w:p w14:paraId="16B1BC31" w14:textId="77777777" w:rsidR="00922DA5" w:rsidRPr="008B0552" w:rsidRDefault="00922DA5" w:rsidP="00922DA5">
            <w:r w:rsidRPr="008B0552">
              <w:t>Parts suitable for use solely or principally with the machinery of headings 8425 to 8430</w:t>
            </w:r>
          </w:p>
        </w:tc>
        <w:tc>
          <w:tcPr>
            <w:tcW w:w="2835" w:type="dxa"/>
          </w:tcPr>
          <w:p w14:paraId="3B8D643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A4B5A1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7CC0DB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C8B925C" w14:textId="77777777" w:rsidR="00922DA5" w:rsidRPr="008B0552" w:rsidRDefault="00922DA5" w:rsidP="00922DA5"/>
        </w:tc>
      </w:tr>
      <w:tr w:rsidR="00922DA5" w:rsidRPr="008B0552" w14:paraId="57265A7C" w14:textId="417ACB7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6308B7F" w14:textId="77777777" w:rsidR="00922DA5" w:rsidRPr="008B0552" w:rsidRDefault="00922DA5" w:rsidP="00922DA5">
            <w:r w:rsidRPr="008B0552">
              <w:lastRenderedPageBreak/>
              <w:t>8443</w:t>
            </w:r>
          </w:p>
        </w:tc>
        <w:tc>
          <w:tcPr>
            <w:cnfStyle w:val="000010000000" w:firstRow="0" w:lastRow="0" w:firstColumn="0" w:lastColumn="0" w:oddVBand="1" w:evenVBand="0" w:oddHBand="0" w:evenHBand="0" w:firstRowFirstColumn="0" w:firstRowLastColumn="0" w:lastRowFirstColumn="0" w:lastRowLastColumn="0"/>
            <w:tcW w:w="2835" w:type="dxa"/>
          </w:tcPr>
          <w:p w14:paraId="7F64622C" w14:textId="77777777" w:rsidR="00922DA5" w:rsidRPr="008B0552" w:rsidRDefault="00922DA5" w:rsidP="00922DA5">
            <w:r w:rsidRPr="008B0552">
              <w:t>Printing machinery</w:t>
            </w:r>
          </w:p>
        </w:tc>
        <w:tc>
          <w:tcPr>
            <w:tcW w:w="2835" w:type="dxa"/>
          </w:tcPr>
          <w:p w14:paraId="4917266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829E19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9BF337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EDC210C" w14:textId="77777777" w:rsidR="00922DA5" w:rsidRPr="008B0552" w:rsidRDefault="00922DA5" w:rsidP="00922DA5"/>
        </w:tc>
      </w:tr>
      <w:tr w:rsidR="00922DA5" w:rsidRPr="008B0552" w14:paraId="56880B45" w14:textId="7DEC7F2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6A235B" w14:textId="77777777" w:rsidR="00922DA5" w:rsidRPr="008B0552" w:rsidRDefault="00922DA5" w:rsidP="00922DA5">
            <w:r w:rsidRPr="008B0552">
              <w:t>8452</w:t>
            </w:r>
          </w:p>
        </w:tc>
        <w:tc>
          <w:tcPr>
            <w:cnfStyle w:val="000010000000" w:firstRow="0" w:lastRow="0" w:firstColumn="0" w:lastColumn="0" w:oddVBand="1" w:evenVBand="0" w:oddHBand="0" w:evenHBand="0" w:firstRowFirstColumn="0" w:firstRowLastColumn="0" w:lastRowFirstColumn="0" w:lastRowLastColumn="0"/>
            <w:tcW w:w="2835" w:type="dxa"/>
          </w:tcPr>
          <w:p w14:paraId="03DB51DF" w14:textId="77777777" w:rsidR="00922DA5" w:rsidRPr="008B0552" w:rsidRDefault="00922DA5" w:rsidP="00922DA5">
            <w:r w:rsidRPr="008B0552">
              <w:t>Sewing machines, other than book-sewing machines of heading 8440; furniture, bases and covers specially designed for sewing machines; sewing machine needles</w:t>
            </w:r>
          </w:p>
        </w:tc>
        <w:tc>
          <w:tcPr>
            <w:tcW w:w="2835" w:type="dxa"/>
          </w:tcPr>
          <w:p w14:paraId="0FE09C9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6E36E9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E16AA1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D70B67" w14:textId="77777777" w:rsidR="00922DA5" w:rsidRPr="008B0552" w:rsidRDefault="00922DA5" w:rsidP="00922DA5"/>
        </w:tc>
      </w:tr>
      <w:tr w:rsidR="00922DA5" w:rsidRPr="008B0552" w14:paraId="0FDD3435" w14:textId="78DD619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254AE1" w14:textId="77777777" w:rsidR="00922DA5" w:rsidRPr="008B0552" w:rsidRDefault="00922DA5" w:rsidP="00922DA5">
            <w:r w:rsidRPr="008B0552">
              <w:t>8482</w:t>
            </w:r>
          </w:p>
        </w:tc>
        <w:tc>
          <w:tcPr>
            <w:cnfStyle w:val="000010000000" w:firstRow="0" w:lastRow="0" w:firstColumn="0" w:lastColumn="0" w:oddVBand="1" w:evenVBand="0" w:oddHBand="0" w:evenHBand="0" w:firstRowFirstColumn="0" w:firstRowLastColumn="0" w:lastRowFirstColumn="0" w:lastRowLastColumn="0"/>
            <w:tcW w:w="2835" w:type="dxa"/>
          </w:tcPr>
          <w:p w14:paraId="7DB67A64" w14:textId="77777777" w:rsidR="00922DA5" w:rsidRPr="008B0552" w:rsidRDefault="00922DA5" w:rsidP="00922DA5">
            <w:r w:rsidRPr="008B0552">
              <w:t>Ball or roller bearings</w:t>
            </w:r>
          </w:p>
        </w:tc>
        <w:tc>
          <w:tcPr>
            <w:tcW w:w="2835" w:type="dxa"/>
          </w:tcPr>
          <w:p w14:paraId="5C825AA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F57202" w14:textId="77777777" w:rsidR="00922DA5" w:rsidRPr="008B0552" w:rsidRDefault="00922DA5" w:rsidP="00922DA5"/>
        </w:tc>
      </w:tr>
      <w:tr w:rsidR="00922DA5" w:rsidRPr="008B0552" w14:paraId="64D7582C" w14:textId="6623B1A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DCC443" w14:textId="77777777" w:rsidR="00922DA5" w:rsidRPr="008B0552" w:rsidRDefault="00922DA5" w:rsidP="00922DA5">
            <w:r w:rsidRPr="008B0552">
              <w:t>8483</w:t>
            </w:r>
          </w:p>
        </w:tc>
        <w:tc>
          <w:tcPr>
            <w:cnfStyle w:val="000010000000" w:firstRow="0" w:lastRow="0" w:firstColumn="0" w:lastColumn="0" w:oddVBand="1" w:evenVBand="0" w:oddHBand="0" w:evenHBand="0" w:firstRowFirstColumn="0" w:firstRowLastColumn="0" w:lastRowFirstColumn="0" w:lastRowLastColumn="0"/>
            <w:tcW w:w="2835" w:type="dxa"/>
          </w:tcPr>
          <w:p w14:paraId="09620035" w14:textId="77777777" w:rsidR="00922DA5" w:rsidRPr="008B0552" w:rsidRDefault="00922DA5" w:rsidP="00922DA5">
            <w:r w:rsidRPr="008B0552">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c>
          <w:tcPr>
            <w:tcW w:w="2835" w:type="dxa"/>
          </w:tcPr>
          <w:p w14:paraId="0FAE97C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80121F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E81639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2646331" w14:textId="77777777" w:rsidR="00922DA5" w:rsidRPr="008B0552" w:rsidRDefault="00922DA5" w:rsidP="00922DA5"/>
        </w:tc>
      </w:tr>
      <w:tr w:rsidR="00922DA5" w:rsidRPr="008B0552" w14:paraId="0FF39DBE" w14:textId="603DEF6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5E7D88" w14:textId="77777777" w:rsidR="00922DA5" w:rsidRPr="008B0552" w:rsidRDefault="00922DA5" w:rsidP="00922DA5">
            <w:r w:rsidRPr="008B0552">
              <w:lastRenderedPageBreak/>
              <w:t>8486</w:t>
            </w:r>
          </w:p>
        </w:tc>
        <w:tc>
          <w:tcPr>
            <w:cnfStyle w:val="000010000000" w:firstRow="0" w:lastRow="0" w:firstColumn="0" w:lastColumn="0" w:oddVBand="1" w:evenVBand="0" w:oddHBand="0" w:evenHBand="0" w:firstRowFirstColumn="0" w:firstRowLastColumn="0" w:lastRowFirstColumn="0" w:lastRowLastColumn="0"/>
            <w:tcW w:w="2835" w:type="dxa"/>
          </w:tcPr>
          <w:p w14:paraId="28029350" w14:textId="77777777" w:rsidR="00922DA5" w:rsidRPr="008B0552" w:rsidRDefault="00922DA5" w:rsidP="00922DA5">
            <w:r w:rsidRPr="008B0552">
              <w:t>Machines and apparatus of a kind used solely or principally for the manufacture of semiconductor boules or wafers, semiconductor devices, electronic integrated circuits or flat panel displays; parts and accessories</w:t>
            </w:r>
          </w:p>
        </w:tc>
        <w:tc>
          <w:tcPr>
            <w:tcW w:w="2835" w:type="dxa"/>
          </w:tcPr>
          <w:p w14:paraId="05DA33C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F018A0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919DB0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15D00F" w14:textId="77777777" w:rsidR="00922DA5" w:rsidRPr="008B0552" w:rsidRDefault="00922DA5" w:rsidP="00922DA5"/>
        </w:tc>
      </w:tr>
      <w:tr w:rsidR="00922DA5" w:rsidRPr="008B0552" w14:paraId="526C586B" w14:textId="36DB9C2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B3E24A" w14:textId="77777777" w:rsidR="00922DA5" w:rsidRPr="008B0552" w:rsidRDefault="00922DA5" w:rsidP="00922DA5">
            <w:r w:rsidRPr="008B0552">
              <w:t>ex Chapter 85</w:t>
            </w:r>
          </w:p>
        </w:tc>
        <w:tc>
          <w:tcPr>
            <w:cnfStyle w:val="000010000000" w:firstRow="0" w:lastRow="0" w:firstColumn="0" w:lastColumn="0" w:oddVBand="1" w:evenVBand="0" w:oddHBand="0" w:evenHBand="0" w:firstRowFirstColumn="0" w:firstRowLastColumn="0" w:lastRowFirstColumn="0" w:lastRowLastColumn="0"/>
            <w:tcW w:w="2835" w:type="dxa"/>
          </w:tcPr>
          <w:p w14:paraId="21FD03C1" w14:textId="77777777" w:rsidR="00922DA5" w:rsidRPr="008B0552" w:rsidRDefault="00922DA5" w:rsidP="00922DA5">
            <w:r w:rsidRPr="008B0552">
              <w:t>Electrical machinery and equipment and parts thereof; sound recorders and reproducers, television image and sound recorders and reproducers, and parts and accessories of such articles; except for:</w:t>
            </w:r>
          </w:p>
        </w:tc>
        <w:tc>
          <w:tcPr>
            <w:tcW w:w="2835" w:type="dxa"/>
          </w:tcPr>
          <w:p w14:paraId="0285D8E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3DF154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040D65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034430" w14:textId="77777777" w:rsidR="00922DA5" w:rsidRPr="008B0552" w:rsidRDefault="00922DA5" w:rsidP="00922DA5"/>
        </w:tc>
      </w:tr>
      <w:tr w:rsidR="00922DA5" w:rsidRPr="008B0552" w14:paraId="704EEC68" w14:textId="725BB71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88E847" w14:textId="77777777" w:rsidR="00922DA5" w:rsidRPr="008B0552" w:rsidRDefault="00922DA5" w:rsidP="00922DA5">
            <w:r w:rsidRPr="008B0552">
              <w:t>8501</w:t>
            </w:r>
          </w:p>
        </w:tc>
        <w:tc>
          <w:tcPr>
            <w:cnfStyle w:val="000010000000" w:firstRow="0" w:lastRow="0" w:firstColumn="0" w:lastColumn="0" w:oddVBand="1" w:evenVBand="0" w:oddHBand="0" w:evenHBand="0" w:firstRowFirstColumn="0" w:firstRowLastColumn="0" w:lastRowFirstColumn="0" w:lastRowLastColumn="0"/>
            <w:tcW w:w="2835" w:type="dxa"/>
          </w:tcPr>
          <w:p w14:paraId="1C43A0C5" w14:textId="77777777" w:rsidR="00922DA5" w:rsidRPr="008B0552" w:rsidRDefault="00922DA5" w:rsidP="00922DA5">
            <w:r w:rsidRPr="008B0552">
              <w:t>Electric motors and generators (excluding generating sets)</w:t>
            </w:r>
          </w:p>
        </w:tc>
        <w:tc>
          <w:tcPr>
            <w:tcW w:w="2835" w:type="dxa"/>
            <w:vMerge w:val="restart"/>
          </w:tcPr>
          <w:p w14:paraId="697B692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8503</w:t>
            </w:r>
          </w:p>
          <w:p w14:paraId="3E7DD0D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BC2840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8C8690" w14:textId="77777777" w:rsidR="00922DA5" w:rsidRPr="008B0552" w:rsidRDefault="00922DA5" w:rsidP="00922DA5"/>
        </w:tc>
      </w:tr>
      <w:tr w:rsidR="00922DA5" w:rsidRPr="008B0552" w14:paraId="55C5D4DE" w14:textId="0113109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D04E17" w14:textId="77777777" w:rsidR="00922DA5" w:rsidRPr="008B0552" w:rsidRDefault="00922DA5" w:rsidP="00922DA5">
            <w:r w:rsidRPr="008B0552">
              <w:t>8502</w:t>
            </w:r>
          </w:p>
        </w:tc>
        <w:tc>
          <w:tcPr>
            <w:cnfStyle w:val="000010000000" w:firstRow="0" w:lastRow="0" w:firstColumn="0" w:lastColumn="0" w:oddVBand="1" w:evenVBand="0" w:oddHBand="0" w:evenHBand="0" w:firstRowFirstColumn="0" w:firstRowLastColumn="0" w:lastRowFirstColumn="0" w:lastRowLastColumn="0"/>
            <w:tcW w:w="2835" w:type="dxa"/>
          </w:tcPr>
          <w:p w14:paraId="38508905" w14:textId="77777777" w:rsidR="00922DA5" w:rsidRPr="008B0552" w:rsidRDefault="00922DA5" w:rsidP="00922DA5">
            <w:r w:rsidRPr="008B0552">
              <w:t>Electric generating sets and rotary converters</w:t>
            </w:r>
          </w:p>
        </w:tc>
        <w:tc>
          <w:tcPr>
            <w:tcW w:w="2835" w:type="dxa"/>
            <w:vMerge/>
          </w:tcPr>
          <w:p w14:paraId="04A5554B"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37129C1" w14:textId="77777777" w:rsidR="00922DA5" w:rsidRPr="008B0552" w:rsidRDefault="00922DA5" w:rsidP="00922DA5"/>
        </w:tc>
      </w:tr>
      <w:tr w:rsidR="00922DA5" w:rsidRPr="008B0552" w14:paraId="0223FCCA" w14:textId="375BBF5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0F59CC" w14:textId="77777777" w:rsidR="00922DA5" w:rsidRPr="008B0552" w:rsidRDefault="00922DA5" w:rsidP="00922DA5">
            <w:r w:rsidRPr="008B0552">
              <w:t>8504</w:t>
            </w:r>
          </w:p>
        </w:tc>
        <w:tc>
          <w:tcPr>
            <w:cnfStyle w:val="000010000000" w:firstRow="0" w:lastRow="0" w:firstColumn="0" w:lastColumn="0" w:oddVBand="1" w:evenVBand="0" w:oddHBand="0" w:evenHBand="0" w:firstRowFirstColumn="0" w:firstRowLastColumn="0" w:lastRowFirstColumn="0" w:lastRowLastColumn="0"/>
            <w:tcW w:w="2835" w:type="dxa"/>
          </w:tcPr>
          <w:p w14:paraId="3CF4D76D" w14:textId="77777777" w:rsidR="00922DA5" w:rsidRPr="008B0552" w:rsidRDefault="00922DA5" w:rsidP="00922DA5">
            <w:r w:rsidRPr="008B0552">
              <w:t>Power supply units for automatic data-processing machines</w:t>
            </w:r>
          </w:p>
        </w:tc>
        <w:tc>
          <w:tcPr>
            <w:tcW w:w="2835" w:type="dxa"/>
          </w:tcPr>
          <w:p w14:paraId="17F9552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534489D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769D52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80C99" w14:textId="77777777" w:rsidR="00922DA5" w:rsidRPr="008B0552" w:rsidRDefault="00922DA5" w:rsidP="00922DA5"/>
        </w:tc>
      </w:tr>
      <w:tr w:rsidR="00922DA5" w:rsidRPr="008B0552" w14:paraId="5A259398" w14:textId="769838E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A571E7" w14:textId="77777777" w:rsidR="00922DA5" w:rsidRPr="008B0552" w:rsidRDefault="00922DA5" w:rsidP="00922DA5">
            <w:r w:rsidRPr="008B0552">
              <w:lastRenderedPageBreak/>
              <w:t>8506</w:t>
            </w:r>
          </w:p>
        </w:tc>
        <w:tc>
          <w:tcPr>
            <w:cnfStyle w:val="000010000000" w:firstRow="0" w:lastRow="0" w:firstColumn="0" w:lastColumn="0" w:oddVBand="1" w:evenVBand="0" w:oddHBand="0" w:evenHBand="0" w:firstRowFirstColumn="0" w:firstRowLastColumn="0" w:lastRowFirstColumn="0" w:lastRowLastColumn="0"/>
            <w:tcW w:w="2835" w:type="dxa"/>
          </w:tcPr>
          <w:p w14:paraId="1B0F7E51" w14:textId="77777777" w:rsidR="00922DA5" w:rsidRPr="008B0552" w:rsidRDefault="00922DA5" w:rsidP="00922DA5">
            <w:r w:rsidRPr="008B0552">
              <w:t>Primary cells and primary batteries;</w:t>
            </w:r>
          </w:p>
        </w:tc>
        <w:tc>
          <w:tcPr>
            <w:tcW w:w="2835" w:type="dxa"/>
          </w:tcPr>
          <w:p w14:paraId="3C6DBA4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88FE8E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23E66E6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8CCB2CA" w14:textId="77777777" w:rsidR="00922DA5" w:rsidRPr="008B0552" w:rsidRDefault="00922DA5" w:rsidP="00922DA5"/>
        </w:tc>
      </w:tr>
      <w:tr w:rsidR="00922DA5" w:rsidRPr="008B0552" w14:paraId="5FD13D9A"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BEBC9C" w14:textId="044D937B" w:rsidR="00922DA5" w:rsidRPr="008B0552" w:rsidRDefault="00922DA5" w:rsidP="00922DA5">
            <w:r w:rsidRPr="008B0552">
              <w:t>8507</w:t>
            </w:r>
          </w:p>
        </w:tc>
        <w:tc>
          <w:tcPr>
            <w:cnfStyle w:val="000010000000" w:firstRow="0" w:lastRow="0" w:firstColumn="0" w:lastColumn="0" w:oddVBand="1" w:evenVBand="0" w:oddHBand="0" w:evenHBand="0" w:firstRowFirstColumn="0" w:firstRowLastColumn="0" w:lastRowFirstColumn="0" w:lastRowLastColumn="0"/>
            <w:tcW w:w="2835" w:type="dxa"/>
          </w:tcPr>
          <w:p w14:paraId="525663F8" w14:textId="77777777" w:rsidR="00922DA5" w:rsidRPr="008B0552" w:rsidRDefault="00922DA5" w:rsidP="00922DA5">
            <w:r w:rsidRPr="008B0552">
              <w:t>Electric accumulators, including separators therefor, whether or not rectangular (including square);</w:t>
            </w:r>
          </w:p>
          <w:p w14:paraId="5745FCE1" w14:textId="77777777" w:rsidR="00922DA5" w:rsidRPr="008B0552" w:rsidRDefault="00922DA5" w:rsidP="00922DA5"/>
          <w:p w14:paraId="33033122" w14:textId="77777777" w:rsidR="00922DA5" w:rsidRPr="008B0552" w:rsidRDefault="00922DA5" w:rsidP="00922DA5">
            <w:r w:rsidRPr="008B0552">
              <w:t>Portable electric lamps designed to function by their own source of energy (for example, dry batteries, accumulators, magnetos), other than lighting equipment of heading 8512</w:t>
            </w:r>
          </w:p>
        </w:tc>
        <w:tc>
          <w:tcPr>
            <w:tcW w:w="2835" w:type="dxa"/>
          </w:tcPr>
          <w:p w14:paraId="1C80C6B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352FF8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222346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4193D6" w14:textId="77777777" w:rsidR="00922DA5" w:rsidRPr="008B0552" w:rsidRDefault="00922DA5" w:rsidP="00922DA5"/>
        </w:tc>
      </w:tr>
      <w:tr w:rsidR="00922DA5" w:rsidRPr="008B0552" w14:paraId="6F407A37" w14:textId="6FF3CF5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DE33EF" w14:textId="77777777" w:rsidR="00922DA5" w:rsidRPr="008B0552" w:rsidRDefault="00922DA5" w:rsidP="00922DA5">
            <w:r w:rsidRPr="008B0552">
              <w:t>8513</w:t>
            </w:r>
          </w:p>
        </w:tc>
        <w:tc>
          <w:tcPr>
            <w:cnfStyle w:val="000010000000" w:firstRow="0" w:lastRow="0" w:firstColumn="0" w:lastColumn="0" w:oddVBand="1" w:evenVBand="0" w:oddHBand="0" w:evenHBand="0" w:firstRowFirstColumn="0" w:firstRowLastColumn="0" w:lastRowFirstColumn="0" w:lastRowLastColumn="0"/>
            <w:tcW w:w="2835" w:type="dxa"/>
          </w:tcPr>
          <w:p w14:paraId="717B1749" w14:textId="77777777" w:rsidR="00922DA5" w:rsidRPr="008B0552" w:rsidRDefault="00922DA5" w:rsidP="00922DA5">
            <w:r w:rsidRPr="008B0552">
              <w:t>Electric accumulators, including separators therefor, whether or not rectangular (including square);</w:t>
            </w:r>
          </w:p>
          <w:p w14:paraId="1A3945F4" w14:textId="77777777" w:rsidR="00922DA5" w:rsidRPr="008B0552" w:rsidRDefault="00922DA5" w:rsidP="00922DA5"/>
          <w:p w14:paraId="223D73FD" w14:textId="77777777" w:rsidR="00922DA5" w:rsidRPr="008B0552" w:rsidRDefault="00922DA5" w:rsidP="00922DA5">
            <w:r w:rsidRPr="008B0552">
              <w:t>Portable electric lamps designed to function by their own source of energy (for example, dry batteries, accumulators, magnetos), other than lighting equipment of heading 8512</w:t>
            </w:r>
          </w:p>
        </w:tc>
        <w:tc>
          <w:tcPr>
            <w:tcW w:w="2835" w:type="dxa"/>
          </w:tcPr>
          <w:p w14:paraId="2A977C4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1087F26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A6A68B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6716C5" w14:textId="77777777" w:rsidR="00922DA5" w:rsidRPr="008B0552" w:rsidRDefault="00922DA5" w:rsidP="00922DA5"/>
        </w:tc>
      </w:tr>
      <w:tr w:rsidR="00922DA5" w:rsidRPr="008B0552" w14:paraId="3F4B9B6A" w14:textId="48E18AA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9D773C" w14:textId="77777777" w:rsidR="00922DA5" w:rsidRPr="008B0552" w:rsidRDefault="00922DA5" w:rsidP="00922DA5">
            <w:r w:rsidRPr="008B0552">
              <w:lastRenderedPageBreak/>
              <w:t>8517.69</w:t>
            </w:r>
          </w:p>
        </w:tc>
        <w:tc>
          <w:tcPr>
            <w:cnfStyle w:val="000010000000" w:firstRow="0" w:lastRow="0" w:firstColumn="0" w:lastColumn="0" w:oddVBand="1" w:evenVBand="0" w:oddHBand="0" w:evenHBand="0" w:firstRowFirstColumn="0" w:firstRowLastColumn="0" w:lastRowFirstColumn="0" w:lastRowLastColumn="0"/>
            <w:tcW w:w="2835" w:type="dxa"/>
          </w:tcPr>
          <w:p w14:paraId="0EF3F7F7" w14:textId="77777777" w:rsidR="00922DA5" w:rsidRPr="008B0552" w:rsidRDefault="00922DA5" w:rsidP="00922DA5">
            <w:r w:rsidRPr="008B0552">
              <w:t>Other apparatus for the transmission or reception of voice, images or other data, including apparatus for communication in a wireless network (such as a local or wide area network), other than transmission or reception apparatus of headings 8443,8525,8527 or 8528</w:t>
            </w:r>
          </w:p>
        </w:tc>
        <w:tc>
          <w:tcPr>
            <w:tcW w:w="2835" w:type="dxa"/>
          </w:tcPr>
          <w:p w14:paraId="407C76E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01EB44C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9BA689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91626B" w14:textId="77777777" w:rsidR="00922DA5" w:rsidRPr="008B0552" w:rsidRDefault="00922DA5" w:rsidP="00922DA5"/>
        </w:tc>
      </w:tr>
      <w:tr w:rsidR="00922DA5" w:rsidRPr="008B0552" w14:paraId="563B619C" w14:textId="5779615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721EC9" w14:textId="77777777" w:rsidR="00922DA5" w:rsidRPr="008B0552" w:rsidRDefault="00922DA5" w:rsidP="00922DA5">
            <w:r w:rsidRPr="008B0552">
              <w:t>8518</w:t>
            </w:r>
          </w:p>
        </w:tc>
        <w:tc>
          <w:tcPr>
            <w:cnfStyle w:val="000010000000" w:firstRow="0" w:lastRow="0" w:firstColumn="0" w:lastColumn="0" w:oddVBand="1" w:evenVBand="0" w:oddHBand="0" w:evenHBand="0" w:firstRowFirstColumn="0" w:firstRowLastColumn="0" w:lastRowFirstColumn="0" w:lastRowLastColumn="0"/>
            <w:tcW w:w="2835" w:type="dxa"/>
          </w:tcPr>
          <w:p w14:paraId="6213C861" w14:textId="77777777" w:rsidR="00922DA5" w:rsidRPr="008B0552" w:rsidRDefault="00922DA5" w:rsidP="00922DA5">
            <w:r w:rsidRPr="008B0552">
              <w:t>Microphones and stands therefore; loudspeakers, whether or not mounted in their enclosures; audio-frequency electric amplifiers; electric sound amplifier sets</w:t>
            </w:r>
          </w:p>
        </w:tc>
        <w:tc>
          <w:tcPr>
            <w:tcW w:w="2835" w:type="dxa"/>
          </w:tcPr>
          <w:p w14:paraId="2BFB166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A96DC6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892791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98F2FE" w14:textId="77777777" w:rsidR="00922DA5" w:rsidRPr="008B0552" w:rsidRDefault="00922DA5" w:rsidP="00922DA5"/>
        </w:tc>
      </w:tr>
      <w:tr w:rsidR="00922DA5" w:rsidRPr="008B0552" w14:paraId="19C83962" w14:textId="14AEDBA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1C6EBF" w14:textId="77777777" w:rsidR="00922DA5" w:rsidRPr="008B0552" w:rsidRDefault="00922DA5" w:rsidP="00922DA5">
            <w:r w:rsidRPr="008B0552">
              <w:t>8519</w:t>
            </w:r>
          </w:p>
        </w:tc>
        <w:tc>
          <w:tcPr>
            <w:cnfStyle w:val="000010000000" w:firstRow="0" w:lastRow="0" w:firstColumn="0" w:lastColumn="0" w:oddVBand="1" w:evenVBand="0" w:oddHBand="0" w:evenHBand="0" w:firstRowFirstColumn="0" w:firstRowLastColumn="0" w:lastRowFirstColumn="0" w:lastRowLastColumn="0"/>
            <w:tcW w:w="2835" w:type="dxa"/>
          </w:tcPr>
          <w:p w14:paraId="40D15D65" w14:textId="77777777" w:rsidR="00922DA5" w:rsidRPr="008B0552" w:rsidRDefault="00922DA5" w:rsidP="00922DA5">
            <w:r w:rsidRPr="008B0552">
              <w:t>Sound recording and sound reproducing apparatus</w:t>
            </w:r>
          </w:p>
        </w:tc>
        <w:tc>
          <w:tcPr>
            <w:tcW w:w="2835" w:type="dxa"/>
          </w:tcPr>
          <w:p w14:paraId="3AF8B48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8522.</w:t>
            </w:r>
          </w:p>
          <w:p w14:paraId="7232416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D05277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2E8126" w14:textId="77777777" w:rsidR="00922DA5" w:rsidRPr="008B0552" w:rsidRDefault="00922DA5" w:rsidP="00922DA5"/>
        </w:tc>
      </w:tr>
      <w:tr w:rsidR="00922DA5" w:rsidRPr="008B0552" w14:paraId="43FD986B" w14:textId="7A1D479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4E11B6" w14:textId="77777777" w:rsidR="00922DA5" w:rsidRPr="008B0552" w:rsidRDefault="00922DA5" w:rsidP="00922DA5">
            <w:r w:rsidRPr="008B0552">
              <w:t>8521</w:t>
            </w:r>
          </w:p>
        </w:tc>
        <w:tc>
          <w:tcPr>
            <w:cnfStyle w:val="000010000000" w:firstRow="0" w:lastRow="0" w:firstColumn="0" w:lastColumn="0" w:oddVBand="1" w:evenVBand="0" w:oddHBand="0" w:evenHBand="0" w:firstRowFirstColumn="0" w:firstRowLastColumn="0" w:lastRowFirstColumn="0" w:lastRowLastColumn="0"/>
            <w:tcW w:w="2835" w:type="dxa"/>
          </w:tcPr>
          <w:p w14:paraId="1B0A33EF" w14:textId="77777777" w:rsidR="00922DA5" w:rsidRPr="008B0552" w:rsidRDefault="00922DA5" w:rsidP="00922DA5">
            <w:r w:rsidRPr="008B0552">
              <w:t>Video recording or reproducing apparatus, whether or not incorporating a video tuner</w:t>
            </w:r>
          </w:p>
        </w:tc>
        <w:tc>
          <w:tcPr>
            <w:tcW w:w="2835" w:type="dxa"/>
          </w:tcPr>
          <w:p w14:paraId="71770FD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8522.</w:t>
            </w:r>
          </w:p>
          <w:p w14:paraId="7FA8B2C1"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5DE80B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050ACA5" w14:textId="77777777" w:rsidR="00922DA5" w:rsidRPr="008B0552" w:rsidRDefault="00922DA5" w:rsidP="00922DA5"/>
        </w:tc>
      </w:tr>
      <w:tr w:rsidR="00922DA5" w:rsidRPr="008B0552" w14:paraId="2AD7953B" w14:textId="41FC1DB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D4078E" w14:textId="77777777" w:rsidR="00922DA5" w:rsidRPr="008B0552" w:rsidRDefault="00922DA5" w:rsidP="00922DA5">
            <w:r w:rsidRPr="008B0552">
              <w:lastRenderedPageBreak/>
              <w:t>8522</w:t>
            </w:r>
          </w:p>
        </w:tc>
        <w:tc>
          <w:tcPr>
            <w:cnfStyle w:val="000010000000" w:firstRow="0" w:lastRow="0" w:firstColumn="0" w:lastColumn="0" w:oddVBand="1" w:evenVBand="0" w:oddHBand="0" w:evenHBand="0" w:firstRowFirstColumn="0" w:firstRowLastColumn="0" w:lastRowFirstColumn="0" w:lastRowLastColumn="0"/>
            <w:tcW w:w="2835" w:type="dxa"/>
          </w:tcPr>
          <w:p w14:paraId="6832A408" w14:textId="77777777" w:rsidR="00922DA5" w:rsidRPr="008B0552" w:rsidRDefault="00922DA5" w:rsidP="00922DA5">
            <w:r w:rsidRPr="008B0552">
              <w:t>Parts and accessories suitable for use solely or principally with the apparatus of headings 8519 to 8521</w:t>
            </w:r>
          </w:p>
        </w:tc>
        <w:tc>
          <w:tcPr>
            <w:tcW w:w="2835" w:type="dxa"/>
          </w:tcPr>
          <w:p w14:paraId="79CBB1C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66F13B4"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3E53AB1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00CE547" w14:textId="77777777" w:rsidR="00922DA5" w:rsidRPr="008B0552" w:rsidRDefault="00922DA5" w:rsidP="00922DA5"/>
        </w:tc>
      </w:tr>
      <w:tr w:rsidR="00922DA5" w:rsidRPr="008B0552" w14:paraId="7C0BE685" w14:textId="09C4889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84C649" w14:textId="77777777" w:rsidR="00922DA5" w:rsidRPr="008B0552" w:rsidRDefault="00922DA5" w:rsidP="00922DA5">
            <w:r w:rsidRPr="008B0552">
              <w:t>8523</w:t>
            </w:r>
          </w:p>
        </w:tc>
        <w:tc>
          <w:tcPr>
            <w:cnfStyle w:val="000010000000" w:firstRow="0" w:lastRow="0" w:firstColumn="0" w:lastColumn="0" w:oddVBand="1" w:evenVBand="0" w:oddHBand="0" w:evenHBand="0" w:firstRowFirstColumn="0" w:firstRowLastColumn="0" w:lastRowFirstColumn="0" w:lastRowLastColumn="0"/>
            <w:tcW w:w="2835" w:type="dxa"/>
          </w:tcPr>
          <w:p w14:paraId="1FB7ADCC" w14:textId="77777777" w:rsidR="00922DA5" w:rsidRPr="008B0552" w:rsidRDefault="00922DA5" w:rsidP="00922DA5">
            <w:r w:rsidRPr="008B0552">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835" w:type="dxa"/>
          </w:tcPr>
          <w:p w14:paraId="6493255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B81039" w14:textId="77777777" w:rsidR="00922DA5" w:rsidRPr="008B0552" w:rsidRDefault="00922DA5" w:rsidP="00922DA5"/>
        </w:tc>
      </w:tr>
      <w:tr w:rsidR="00922DA5" w:rsidRPr="008B0552" w14:paraId="3EE7AC1A" w14:textId="5753314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9788CE" w14:textId="77777777" w:rsidR="00922DA5" w:rsidRPr="008B0552" w:rsidRDefault="00922DA5" w:rsidP="00922DA5">
            <w:r w:rsidRPr="008B0552">
              <w:t>8525</w:t>
            </w:r>
          </w:p>
        </w:tc>
        <w:tc>
          <w:tcPr>
            <w:cnfStyle w:val="000010000000" w:firstRow="0" w:lastRow="0" w:firstColumn="0" w:lastColumn="0" w:oddVBand="1" w:evenVBand="0" w:oddHBand="0" w:evenHBand="0" w:firstRowFirstColumn="0" w:firstRowLastColumn="0" w:lastRowFirstColumn="0" w:lastRowLastColumn="0"/>
            <w:tcW w:w="2835" w:type="dxa"/>
          </w:tcPr>
          <w:p w14:paraId="236836DB" w14:textId="77777777" w:rsidR="00922DA5" w:rsidRPr="008B0552" w:rsidRDefault="00922DA5" w:rsidP="00922DA5">
            <w:r w:rsidRPr="008B0552">
              <w:t>Transmission apparatus for radio-broadcasting or television, whether or not incorporating reception apparatus or sound recording or reproducing apparatus; television cameras, digital cameras and video camera recorders</w:t>
            </w:r>
          </w:p>
        </w:tc>
        <w:tc>
          <w:tcPr>
            <w:tcW w:w="2835" w:type="dxa"/>
          </w:tcPr>
          <w:p w14:paraId="700D385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8529.</w:t>
            </w:r>
          </w:p>
          <w:p w14:paraId="46363D3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29D72D0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95EE2C" w14:textId="77777777" w:rsidR="00922DA5" w:rsidRPr="008B0552" w:rsidRDefault="00922DA5" w:rsidP="00922DA5"/>
        </w:tc>
      </w:tr>
      <w:tr w:rsidR="00922DA5" w:rsidRPr="008B0552" w14:paraId="7B104A5F" w14:textId="6BDEDA1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50BDDE" w14:textId="77777777" w:rsidR="00922DA5" w:rsidRPr="008B0552" w:rsidRDefault="00922DA5" w:rsidP="00922DA5">
            <w:r w:rsidRPr="008B0552">
              <w:t>8526</w:t>
            </w:r>
          </w:p>
        </w:tc>
        <w:tc>
          <w:tcPr>
            <w:cnfStyle w:val="000010000000" w:firstRow="0" w:lastRow="0" w:firstColumn="0" w:lastColumn="0" w:oddVBand="1" w:evenVBand="0" w:oddHBand="0" w:evenHBand="0" w:firstRowFirstColumn="0" w:firstRowLastColumn="0" w:lastRowFirstColumn="0" w:lastRowLastColumn="0"/>
            <w:tcW w:w="2835" w:type="dxa"/>
          </w:tcPr>
          <w:p w14:paraId="1890CDB6" w14:textId="77777777" w:rsidR="00922DA5" w:rsidRPr="008B0552" w:rsidRDefault="00922DA5" w:rsidP="00922DA5">
            <w:r w:rsidRPr="008B0552">
              <w:t>Radar apparatus, radio navigational aid apparatus and radio remote control apparatus</w:t>
            </w:r>
          </w:p>
        </w:tc>
        <w:tc>
          <w:tcPr>
            <w:tcW w:w="2835" w:type="dxa"/>
          </w:tcPr>
          <w:p w14:paraId="06306D5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8529.</w:t>
            </w:r>
          </w:p>
          <w:p w14:paraId="0ADFCBF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469FC9D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6252FD" w14:textId="77777777" w:rsidR="00922DA5" w:rsidRPr="008B0552" w:rsidRDefault="00922DA5" w:rsidP="00922DA5"/>
        </w:tc>
      </w:tr>
      <w:tr w:rsidR="00922DA5" w:rsidRPr="008B0552" w14:paraId="66DF76FC" w14:textId="5A16A6A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0220F6" w14:textId="77777777" w:rsidR="00922DA5" w:rsidRPr="008B0552" w:rsidRDefault="00922DA5" w:rsidP="00922DA5">
            <w:r w:rsidRPr="008B0552">
              <w:lastRenderedPageBreak/>
              <w:t>8527</w:t>
            </w:r>
          </w:p>
        </w:tc>
        <w:tc>
          <w:tcPr>
            <w:cnfStyle w:val="000010000000" w:firstRow="0" w:lastRow="0" w:firstColumn="0" w:lastColumn="0" w:oddVBand="1" w:evenVBand="0" w:oddHBand="0" w:evenHBand="0" w:firstRowFirstColumn="0" w:firstRowLastColumn="0" w:lastRowFirstColumn="0" w:lastRowLastColumn="0"/>
            <w:tcW w:w="2835" w:type="dxa"/>
          </w:tcPr>
          <w:p w14:paraId="5BB76059" w14:textId="77777777" w:rsidR="00922DA5" w:rsidRPr="008B0552" w:rsidRDefault="00922DA5" w:rsidP="00922DA5">
            <w:r w:rsidRPr="008B0552">
              <w:t>Reception apparatus for radio-broadcasting, whether or not combined, in the same housing, with sound recording or reproducing apparatus or a clock</w:t>
            </w:r>
          </w:p>
        </w:tc>
        <w:tc>
          <w:tcPr>
            <w:tcW w:w="2835" w:type="dxa"/>
          </w:tcPr>
          <w:p w14:paraId="24F80E2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8529.</w:t>
            </w:r>
          </w:p>
          <w:p w14:paraId="5B439D2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BF0905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03257D" w14:textId="77777777" w:rsidR="00922DA5" w:rsidRPr="008B0552" w:rsidRDefault="00922DA5" w:rsidP="00922DA5"/>
        </w:tc>
      </w:tr>
      <w:tr w:rsidR="00922DA5" w:rsidRPr="008B0552" w14:paraId="5B8DC953" w14:textId="3DC1EC5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E47FA9" w14:textId="77777777" w:rsidR="00922DA5" w:rsidRPr="008B0552" w:rsidRDefault="00922DA5" w:rsidP="00922DA5">
            <w:r w:rsidRPr="008B0552">
              <w:t>8528</w:t>
            </w:r>
          </w:p>
        </w:tc>
        <w:tc>
          <w:tcPr>
            <w:cnfStyle w:val="000010000000" w:firstRow="0" w:lastRow="0" w:firstColumn="0" w:lastColumn="0" w:oddVBand="1" w:evenVBand="0" w:oddHBand="0" w:evenHBand="0" w:firstRowFirstColumn="0" w:firstRowLastColumn="0" w:lastRowFirstColumn="0" w:lastRowLastColumn="0"/>
            <w:tcW w:w="2835" w:type="dxa"/>
          </w:tcPr>
          <w:p w14:paraId="4A022F44" w14:textId="77777777" w:rsidR="00922DA5" w:rsidRPr="008B0552" w:rsidRDefault="00922DA5" w:rsidP="00922DA5">
            <w:r w:rsidRPr="008B0552">
              <w:t>Monitors and projectors, not incorporating television reception apparatus; reception apparatus for television, whether or not incorporating radio-broadcast receivers or sound or video recording or reproducing apparatus</w:t>
            </w:r>
          </w:p>
        </w:tc>
        <w:tc>
          <w:tcPr>
            <w:tcW w:w="2835" w:type="dxa"/>
          </w:tcPr>
          <w:p w14:paraId="50DC185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8529.</w:t>
            </w:r>
          </w:p>
          <w:p w14:paraId="269FD81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D31D38E"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9403AB" w14:textId="77777777" w:rsidR="00922DA5" w:rsidRPr="008B0552" w:rsidRDefault="00922DA5" w:rsidP="00922DA5"/>
        </w:tc>
      </w:tr>
      <w:tr w:rsidR="00922DA5" w:rsidRPr="008B0552" w14:paraId="087EE1FE" w14:textId="705D96F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1E2CBF" w14:textId="77777777" w:rsidR="00922DA5" w:rsidRPr="008B0552" w:rsidRDefault="00922DA5" w:rsidP="00922DA5">
            <w:r w:rsidRPr="008B0552">
              <w:t>8529</w:t>
            </w:r>
          </w:p>
        </w:tc>
        <w:tc>
          <w:tcPr>
            <w:cnfStyle w:val="000010000000" w:firstRow="0" w:lastRow="0" w:firstColumn="0" w:lastColumn="0" w:oddVBand="1" w:evenVBand="0" w:oddHBand="0" w:evenHBand="0" w:firstRowFirstColumn="0" w:firstRowLastColumn="0" w:lastRowFirstColumn="0" w:lastRowLastColumn="0"/>
            <w:tcW w:w="2835" w:type="dxa"/>
          </w:tcPr>
          <w:p w14:paraId="4DA75C6D" w14:textId="77777777" w:rsidR="00922DA5" w:rsidRPr="008B0552" w:rsidRDefault="00922DA5" w:rsidP="00922DA5">
            <w:r w:rsidRPr="008B0552">
              <w:t>Parts suitable for use solely or principally with the apparatus of headings 8525 to 8528:</w:t>
            </w:r>
          </w:p>
        </w:tc>
        <w:tc>
          <w:tcPr>
            <w:tcW w:w="2835" w:type="dxa"/>
          </w:tcPr>
          <w:p w14:paraId="28918E8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73167F9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12A229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174F4B1" w14:textId="77777777" w:rsidR="00922DA5" w:rsidRPr="008B0552" w:rsidRDefault="00922DA5" w:rsidP="00922DA5"/>
        </w:tc>
      </w:tr>
      <w:tr w:rsidR="00922DA5" w:rsidRPr="008B0552" w14:paraId="06B918C0" w14:textId="0EDC136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B0718B" w14:textId="77777777" w:rsidR="00922DA5" w:rsidRPr="008B0552" w:rsidRDefault="00922DA5" w:rsidP="00922DA5">
            <w:r w:rsidRPr="008B0552">
              <w:t>8535 to 8537</w:t>
            </w:r>
          </w:p>
        </w:tc>
        <w:tc>
          <w:tcPr>
            <w:cnfStyle w:val="000010000000" w:firstRow="0" w:lastRow="0" w:firstColumn="0" w:lastColumn="0" w:oddVBand="1" w:evenVBand="0" w:oddHBand="0" w:evenHBand="0" w:firstRowFirstColumn="0" w:firstRowLastColumn="0" w:lastRowFirstColumn="0" w:lastRowLastColumn="0"/>
            <w:tcW w:w="2835" w:type="dxa"/>
          </w:tcPr>
          <w:p w14:paraId="3A0091AD" w14:textId="77777777" w:rsidR="00922DA5" w:rsidRPr="008B0552" w:rsidRDefault="00922DA5" w:rsidP="00922DA5">
            <w:r w:rsidRPr="008B0552">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2835" w:type="dxa"/>
          </w:tcPr>
          <w:p w14:paraId="42E16BD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8538.</w:t>
            </w:r>
          </w:p>
          <w:p w14:paraId="5CF2263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0AFE38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E2105E" w14:textId="77777777" w:rsidR="00922DA5" w:rsidRPr="008B0552" w:rsidRDefault="00922DA5" w:rsidP="00922DA5"/>
        </w:tc>
      </w:tr>
      <w:tr w:rsidR="00922DA5" w:rsidRPr="008B0552" w14:paraId="4186C557" w14:textId="1A9AC2D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B7DDC3" w14:textId="62647679" w:rsidR="00922DA5" w:rsidRPr="008B0552" w:rsidRDefault="00922DA5" w:rsidP="00922DA5">
            <w:r w:rsidRPr="008B0552">
              <w:lastRenderedPageBreak/>
              <w:t xml:space="preserve">854011 </w:t>
            </w:r>
            <w:r>
              <w:t xml:space="preserve">to </w:t>
            </w:r>
            <w:r w:rsidRPr="008B0552">
              <w:t>854012</w:t>
            </w:r>
          </w:p>
        </w:tc>
        <w:tc>
          <w:tcPr>
            <w:cnfStyle w:val="000010000000" w:firstRow="0" w:lastRow="0" w:firstColumn="0" w:lastColumn="0" w:oddVBand="1" w:evenVBand="0" w:oddHBand="0" w:evenHBand="0" w:firstRowFirstColumn="0" w:firstRowLastColumn="0" w:lastRowFirstColumn="0" w:lastRowLastColumn="0"/>
            <w:tcW w:w="2835" w:type="dxa"/>
          </w:tcPr>
          <w:p w14:paraId="40C38437" w14:textId="77777777" w:rsidR="00922DA5" w:rsidRPr="008B0552" w:rsidRDefault="00922DA5" w:rsidP="00922DA5">
            <w:r w:rsidRPr="008B0552">
              <w:t>Cathode ray television picture tubes, including video monitor cathode ray tubes</w:t>
            </w:r>
          </w:p>
        </w:tc>
        <w:tc>
          <w:tcPr>
            <w:tcW w:w="2835" w:type="dxa"/>
          </w:tcPr>
          <w:p w14:paraId="27B40DE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3159AB" w14:textId="77777777" w:rsidR="00922DA5" w:rsidRPr="008B0552" w:rsidRDefault="00922DA5" w:rsidP="00922DA5"/>
        </w:tc>
      </w:tr>
      <w:tr w:rsidR="00922DA5" w:rsidRPr="008B0552" w14:paraId="6EC84322"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9F9DE7" w14:textId="07B555DE" w:rsidR="00922DA5" w:rsidRPr="008B0552" w:rsidRDefault="00922DA5" w:rsidP="00922DA5">
            <w:r w:rsidRPr="008B0552">
              <w:t>854231 to</w:t>
            </w:r>
            <w:r>
              <w:t xml:space="preserve"> </w:t>
            </w:r>
            <w:r w:rsidRPr="008B0552">
              <w:t>854233</w:t>
            </w:r>
          </w:p>
        </w:tc>
        <w:tc>
          <w:tcPr>
            <w:cnfStyle w:val="000010000000" w:firstRow="0" w:lastRow="0" w:firstColumn="0" w:lastColumn="0" w:oddVBand="1" w:evenVBand="0" w:oddHBand="0" w:evenHBand="0" w:firstRowFirstColumn="0" w:firstRowLastColumn="0" w:lastRowFirstColumn="0" w:lastRowLastColumn="0"/>
            <w:tcW w:w="2835" w:type="dxa"/>
          </w:tcPr>
          <w:p w14:paraId="23798B8C" w14:textId="77777777" w:rsidR="00922DA5" w:rsidRPr="008B0552" w:rsidRDefault="00922DA5" w:rsidP="00922DA5">
            <w:r w:rsidRPr="008B0552">
              <w:t>Monolithic integrated circuits</w:t>
            </w:r>
          </w:p>
        </w:tc>
        <w:tc>
          <w:tcPr>
            <w:tcW w:w="2835" w:type="dxa"/>
          </w:tcPr>
          <w:p w14:paraId="08EB518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p w14:paraId="46A36F7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6F76C9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The operation of diffusion, in which integrated circuits are formed on a semi-conductor substrate by the selective introduction of an appropriate dopant, whether or not assembled and/or tested in a non-party</w:t>
            </w:r>
          </w:p>
        </w:tc>
        <w:tc>
          <w:tcPr>
            <w:cnfStyle w:val="000010000000" w:firstRow="0" w:lastRow="0" w:firstColumn="0" w:lastColumn="0" w:oddVBand="1" w:evenVBand="0" w:oddHBand="0" w:evenHBand="0" w:firstRowFirstColumn="0" w:firstRowLastColumn="0" w:lastRowFirstColumn="0" w:lastRowLastColumn="0"/>
            <w:tcW w:w="1791" w:type="dxa"/>
          </w:tcPr>
          <w:p w14:paraId="5D0DA037" w14:textId="77777777" w:rsidR="00922DA5" w:rsidRPr="008B0552" w:rsidRDefault="00922DA5" w:rsidP="00922DA5"/>
        </w:tc>
      </w:tr>
      <w:tr w:rsidR="00922DA5" w:rsidRPr="008B0552" w14:paraId="491DB308" w14:textId="0649CB5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9D279B" w14:textId="77777777" w:rsidR="00922DA5" w:rsidRPr="008B0552" w:rsidRDefault="00922DA5" w:rsidP="00922DA5">
            <w:r w:rsidRPr="008B0552">
              <w:t>8542.39</w:t>
            </w:r>
          </w:p>
        </w:tc>
        <w:tc>
          <w:tcPr>
            <w:cnfStyle w:val="000010000000" w:firstRow="0" w:lastRow="0" w:firstColumn="0" w:lastColumn="0" w:oddVBand="1" w:evenVBand="0" w:oddHBand="0" w:evenHBand="0" w:firstRowFirstColumn="0" w:firstRowLastColumn="0" w:lastRowFirstColumn="0" w:lastRowLastColumn="0"/>
            <w:tcW w:w="2835" w:type="dxa"/>
          </w:tcPr>
          <w:p w14:paraId="79051602" w14:textId="77777777" w:rsidR="00922DA5" w:rsidRPr="008B0552" w:rsidRDefault="00922DA5" w:rsidP="00922DA5">
            <w:r w:rsidRPr="008B0552">
              <w:t>Monolithic integrated circuits</w:t>
            </w:r>
          </w:p>
        </w:tc>
        <w:tc>
          <w:tcPr>
            <w:tcW w:w="2835" w:type="dxa"/>
          </w:tcPr>
          <w:p w14:paraId="532A4D7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p w14:paraId="18EB19D0"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E4A07E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The operation of diffusion, in which integrated circuits are formed on a semi-conductor substrate by the selective introduction of an appropriate dopant, whether or not assembled and/or tested in a non-party</w:t>
            </w:r>
          </w:p>
        </w:tc>
        <w:tc>
          <w:tcPr>
            <w:cnfStyle w:val="000010000000" w:firstRow="0" w:lastRow="0" w:firstColumn="0" w:lastColumn="0" w:oddVBand="1" w:evenVBand="0" w:oddHBand="0" w:evenHBand="0" w:firstRowFirstColumn="0" w:firstRowLastColumn="0" w:lastRowFirstColumn="0" w:lastRowLastColumn="0"/>
            <w:tcW w:w="1791" w:type="dxa"/>
          </w:tcPr>
          <w:p w14:paraId="580B8B3F" w14:textId="77777777" w:rsidR="00922DA5" w:rsidRPr="008B0552" w:rsidRDefault="00922DA5" w:rsidP="00922DA5"/>
        </w:tc>
      </w:tr>
      <w:tr w:rsidR="00922DA5" w:rsidRPr="008B0552" w14:paraId="2A8A48DA" w14:textId="4DE9CF4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6A27C1" w14:textId="77777777" w:rsidR="00922DA5" w:rsidRPr="008B0552" w:rsidRDefault="00922DA5" w:rsidP="00922DA5">
            <w:r w:rsidRPr="008B0552">
              <w:lastRenderedPageBreak/>
              <w:t>8543</w:t>
            </w:r>
          </w:p>
        </w:tc>
        <w:tc>
          <w:tcPr>
            <w:cnfStyle w:val="000010000000" w:firstRow="0" w:lastRow="0" w:firstColumn="0" w:lastColumn="0" w:oddVBand="1" w:evenVBand="0" w:oddHBand="0" w:evenHBand="0" w:firstRowFirstColumn="0" w:firstRowLastColumn="0" w:lastRowFirstColumn="0" w:lastRowLastColumn="0"/>
            <w:tcW w:w="2835" w:type="dxa"/>
          </w:tcPr>
          <w:p w14:paraId="6A83D587" w14:textId="77777777" w:rsidR="00922DA5" w:rsidRPr="008B0552" w:rsidRDefault="00922DA5" w:rsidP="00922DA5">
            <w:r w:rsidRPr="008B0552">
              <w:t>Electrical machines and apparatus, having individual functions, not specified or included elsewhere in this chapter</w:t>
            </w:r>
          </w:p>
        </w:tc>
        <w:tc>
          <w:tcPr>
            <w:tcW w:w="2835" w:type="dxa"/>
          </w:tcPr>
          <w:p w14:paraId="5EA381A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1B17C7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100E62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DC16CAD" w14:textId="77777777" w:rsidR="00922DA5" w:rsidRPr="008B0552" w:rsidRDefault="00922DA5" w:rsidP="00922DA5"/>
        </w:tc>
      </w:tr>
      <w:tr w:rsidR="00922DA5" w:rsidRPr="008B0552" w14:paraId="55538BA3" w14:textId="2072DDD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7C4E73" w14:textId="77777777" w:rsidR="00922DA5" w:rsidRPr="008B0552" w:rsidRDefault="00922DA5" w:rsidP="00922DA5">
            <w:r w:rsidRPr="008B0552">
              <w:t>8544</w:t>
            </w:r>
          </w:p>
        </w:tc>
        <w:tc>
          <w:tcPr>
            <w:cnfStyle w:val="000010000000" w:firstRow="0" w:lastRow="0" w:firstColumn="0" w:lastColumn="0" w:oddVBand="1" w:evenVBand="0" w:oddHBand="0" w:evenHBand="0" w:firstRowFirstColumn="0" w:firstRowLastColumn="0" w:lastRowFirstColumn="0" w:lastRowLastColumn="0"/>
            <w:tcW w:w="2835" w:type="dxa"/>
          </w:tcPr>
          <w:p w14:paraId="73DA60E6" w14:textId="77777777" w:rsidR="00922DA5" w:rsidRPr="008B0552" w:rsidRDefault="00922DA5" w:rsidP="00922DA5">
            <w:r w:rsidRPr="008B0552">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35" w:type="dxa"/>
          </w:tcPr>
          <w:p w14:paraId="1BC4509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B4AB3C" w14:textId="77777777" w:rsidR="00922DA5" w:rsidRPr="008B0552" w:rsidRDefault="00922DA5" w:rsidP="00922DA5"/>
        </w:tc>
      </w:tr>
      <w:tr w:rsidR="00922DA5" w:rsidRPr="008B0552" w14:paraId="0AB7776D" w14:textId="3B1A16D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20D891" w14:textId="77777777" w:rsidR="00922DA5" w:rsidRPr="008B0552" w:rsidRDefault="00922DA5" w:rsidP="00922DA5">
            <w:r w:rsidRPr="008B0552">
              <w:t>8545</w:t>
            </w:r>
          </w:p>
        </w:tc>
        <w:tc>
          <w:tcPr>
            <w:cnfStyle w:val="000010000000" w:firstRow="0" w:lastRow="0" w:firstColumn="0" w:lastColumn="0" w:oddVBand="1" w:evenVBand="0" w:oddHBand="0" w:evenHBand="0" w:firstRowFirstColumn="0" w:firstRowLastColumn="0" w:lastRowFirstColumn="0" w:lastRowLastColumn="0"/>
            <w:tcW w:w="2835" w:type="dxa"/>
          </w:tcPr>
          <w:p w14:paraId="6420D8D0" w14:textId="77777777" w:rsidR="00922DA5" w:rsidRPr="008B0552" w:rsidRDefault="00922DA5" w:rsidP="00922DA5">
            <w:r w:rsidRPr="008B0552">
              <w:t>Carbon electrodes, carbon brushes, lamp carbons, battery carbons and other articles of graphite or other carbon, with or without metal, of a kind used for electrical purposes</w:t>
            </w:r>
          </w:p>
        </w:tc>
        <w:tc>
          <w:tcPr>
            <w:tcW w:w="2835" w:type="dxa"/>
          </w:tcPr>
          <w:p w14:paraId="5B2A8ED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EBA559" w14:textId="77777777" w:rsidR="00922DA5" w:rsidRPr="008B0552" w:rsidRDefault="00922DA5" w:rsidP="00922DA5"/>
        </w:tc>
      </w:tr>
      <w:tr w:rsidR="00922DA5" w:rsidRPr="008B0552" w14:paraId="35FF4E05" w14:textId="553346B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6D3A7C" w14:textId="77777777" w:rsidR="00922DA5" w:rsidRPr="008B0552" w:rsidRDefault="00922DA5" w:rsidP="00922DA5">
            <w:r w:rsidRPr="008B0552">
              <w:t>8546</w:t>
            </w:r>
          </w:p>
        </w:tc>
        <w:tc>
          <w:tcPr>
            <w:cnfStyle w:val="000010000000" w:firstRow="0" w:lastRow="0" w:firstColumn="0" w:lastColumn="0" w:oddVBand="1" w:evenVBand="0" w:oddHBand="0" w:evenHBand="0" w:firstRowFirstColumn="0" w:firstRowLastColumn="0" w:lastRowFirstColumn="0" w:lastRowLastColumn="0"/>
            <w:tcW w:w="2835" w:type="dxa"/>
          </w:tcPr>
          <w:p w14:paraId="68696F20" w14:textId="77777777" w:rsidR="00922DA5" w:rsidRPr="008B0552" w:rsidRDefault="00922DA5" w:rsidP="00922DA5">
            <w:r w:rsidRPr="008B0552">
              <w:t>Electrical insulators of any material</w:t>
            </w:r>
          </w:p>
        </w:tc>
        <w:tc>
          <w:tcPr>
            <w:tcW w:w="2835" w:type="dxa"/>
          </w:tcPr>
          <w:p w14:paraId="2FD914CA"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2C85DE" w14:textId="77777777" w:rsidR="00922DA5" w:rsidRPr="008B0552" w:rsidRDefault="00922DA5" w:rsidP="00922DA5"/>
        </w:tc>
      </w:tr>
      <w:tr w:rsidR="00922DA5" w:rsidRPr="008B0552" w14:paraId="7E9229CE" w14:textId="66184F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60D7FB" w14:textId="77777777" w:rsidR="00922DA5" w:rsidRPr="008B0552" w:rsidRDefault="00922DA5" w:rsidP="00922DA5">
            <w:r w:rsidRPr="008B0552">
              <w:lastRenderedPageBreak/>
              <w:t>8547</w:t>
            </w:r>
          </w:p>
        </w:tc>
        <w:tc>
          <w:tcPr>
            <w:cnfStyle w:val="000010000000" w:firstRow="0" w:lastRow="0" w:firstColumn="0" w:lastColumn="0" w:oddVBand="1" w:evenVBand="0" w:oddHBand="0" w:evenHBand="0" w:firstRowFirstColumn="0" w:firstRowLastColumn="0" w:lastRowFirstColumn="0" w:lastRowLastColumn="0"/>
            <w:tcW w:w="2835" w:type="dxa"/>
          </w:tcPr>
          <w:p w14:paraId="044A7A93" w14:textId="77777777" w:rsidR="00922DA5" w:rsidRPr="008B0552" w:rsidRDefault="00922DA5" w:rsidP="00922DA5">
            <w:r w:rsidRPr="008B0552">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835" w:type="dxa"/>
          </w:tcPr>
          <w:p w14:paraId="384D0A5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B4370C" w14:textId="77777777" w:rsidR="00922DA5" w:rsidRPr="008B0552" w:rsidRDefault="00922DA5" w:rsidP="00922DA5"/>
        </w:tc>
      </w:tr>
      <w:tr w:rsidR="00922DA5" w:rsidRPr="008B0552" w14:paraId="18936ABB" w14:textId="15B0937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478AD9" w14:textId="77777777" w:rsidR="00922DA5" w:rsidRPr="008B0552" w:rsidRDefault="00922DA5" w:rsidP="00922DA5">
            <w:r w:rsidRPr="008B0552">
              <w:t>8548</w:t>
            </w:r>
          </w:p>
        </w:tc>
        <w:tc>
          <w:tcPr>
            <w:cnfStyle w:val="000010000000" w:firstRow="0" w:lastRow="0" w:firstColumn="0" w:lastColumn="0" w:oddVBand="1" w:evenVBand="0" w:oddHBand="0" w:evenHBand="0" w:firstRowFirstColumn="0" w:firstRowLastColumn="0" w:lastRowFirstColumn="0" w:lastRowLastColumn="0"/>
            <w:tcW w:w="2835" w:type="dxa"/>
          </w:tcPr>
          <w:p w14:paraId="425110B4" w14:textId="77777777" w:rsidR="00922DA5" w:rsidRPr="008B0552" w:rsidRDefault="00922DA5" w:rsidP="00922DA5">
            <w:r w:rsidRPr="008B0552">
              <w:t>- Waste and scrap of primary cells, primary batteries and electric accumulators; spent primary cells, spent primary batteries and spent electric accumulators; electrical parts of machinery or apparatus, not specified or included elsewhere in this Chapter</w:t>
            </w:r>
          </w:p>
          <w:p w14:paraId="1EA673C9" w14:textId="3AFAA8ED" w:rsidR="00922DA5" w:rsidRPr="008B0552" w:rsidRDefault="00922DA5" w:rsidP="00922DA5">
            <w:r w:rsidRPr="008B0552">
              <w:t xml:space="preserve">- Electronic </w:t>
            </w:r>
            <w:proofErr w:type="spellStart"/>
            <w:r w:rsidRPr="008B0552">
              <w:t>microassemblies</w:t>
            </w:r>
            <w:proofErr w:type="spellEnd"/>
          </w:p>
        </w:tc>
        <w:tc>
          <w:tcPr>
            <w:tcW w:w="2835" w:type="dxa"/>
          </w:tcPr>
          <w:p w14:paraId="72B4AE6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16EADE" w14:textId="77777777" w:rsidR="00922DA5" w:rsidRPr="008B0552" w:rsidRDefault="00922DA5" w:rsidP="00922DA5"/>
        </w:tc>
      </w:tr>
      <w:tr w:rsidR="00922DA5" w:rsidRPr="008B0552" w14:paraId="5059D5A8" w14:textId="314979C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667843" w14:textId="77777777" w:rsidR="00922DA5" w:rsidRPr="008B0552" w:rsidRDefault="00922DA5" w:rsidP="00922DA5">
            <w:r w:rsidRPr="008B0552">
              <w:t>ex Chapter 86</w:t>
            </w:r>
          </w:p>
        </w:tc>
        <w:tc>
          <w:tcPr>
            <w:cnfStyle w:val="000010000000" w:firstRow="0" w:lastRow="0" w:firstColumn="0" w:lastColumn="0" w:oddVBand="1" w:evenVBand="0" w:oddHBand="0" w:evenHBand="0" w:firstRowFirstColumn="0" w:firstRowLastColumn="0" w:lastRowFirstColumn="0" w:lastRowLastColumn="0"/>
            <w:tcW w:w="2835" w:type="dxa"/>
          </w:tcPr>
          <w:p w14:paraId="2B206E05" w14:textId="77777777" w:rsidR="00922DA5" w:rsidRPr="008B0552" w:rsidRDefault="00922DA5" w:rsidP="00922DA5">
            <w:r w:rsidRPr="008B0552">
              <w:t>Railway or tramway locomotives, rolling-stock and parts thereof; railway or tramway track fixtures and fittings and parts thereof; mechanical (including electro-mechanical) traffic signalling equipment of all kinds; except for:</w:t>
            </w:r>
          </w:p>
        </w:tc>
        <w:tc>
          <w:tcPr>
            <w:tcW w:w="2835" w:type="dxa"/>
          </w:tcPr>
          <w:p w14:paraId="16297AD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D2D157" w14:textId="77777777" w:rsidR="00922DA5" w:rsidRPr="008B0552" w:rsidRDefault="00922DA5" w:rsidP="00922DA5"/>
        </w:tc>
      </w:tr>
      <w:tr w:rsidR="00922DA5" w:rsidRPr="008B0552" w14:paraId="1478ABA0" w14:textId="34B5D9F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66622E" w14:textId="77777777" w:rsidR="00922DA5" w:rsidRPr="008B0552" w:rsidRDefault="00922DA5" w:rsidP="00922DA5">
            <w:r w:rsidRPr="008B0552">
              <w:t>ex Chapter 87</w:t>
            </w:r>
          </w:p>
        </w:tc>
        <w:tc>
          <w:tcPr>
            <w:cnfStyle w:val="000010000000" w:firstRow="0" w:lastRow="0" w:firstColumn="0" w:lastColumn="0" w:oddVBand="1" w:evenVBand="0" w:oddHBand="0" w:evenHBand="0" w:firstRowFirstColumn="0" w:firstRowLastColumn="0" w:lastRowFirstColumn="0" w:lastRowLastColumn="0"/>
            <w:tcW w:w="2835" w:type="dxa"/>
          </w:tcPr>
          <w:p w14:paraId="6FD13182" w14:textId="77777777" w:rsidR="00922DA5" w:rsidRPr="008B0552" w:rsidRDefault="00922DA5" w:rsidP="00922DA5">
            <w:r w:rsidRPr="008B0552">
              <w:t>Vehicles other than railway or tramway rolling-stock, and parts and accessories thereof; except for:</w:t>
            </w:r>
          </w:p>
        </w:tc>
        <w:tc>
          <w:tcPr>
            <w:tcW w:w="2835" w:type="dxa"/>
          </w:tcPr>
          <w:p w14:paraId="47654E46"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F7786D0" w14:textId="77777777" w:rsidR="00922DA5" w:rsidRPr="008B0552" w:rsidRDefault="00922DA5" w:rsidP="00922DA5"/>
        </w:tc>
      </w:tr>
      <w:tr w:rsidR="00922DA5" w:rsidRPr="008B0552" w14:paraId="74401623" w14:textId="677BA83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C0D0CA" w14:textId="77777777" w:rsidR="00922DA5" w:rsidRPr="008B0552" w:rsidRDefault="00922DA5" w:rsidP="00922DA5">
            <w:r w:rsidRPr="008B0552">
              <w:lastRenderedPageBreak/>
              <w:t>8711</w:t>
            </w:r>
          </w:p>
        </w:tc>
        <w:tc>
          <w:tcPr>
            <w:cnfStyle w:val="000010000000" w:firstRow="0" w:lastRow="0" w:firstColumn="0" w:lastColumn="0" w:oddVBand="1" w:evenVBand="0" w:oddHBand="0" w:evenHBand="0" w:firstRowFirstColumn="0" w:firstRowLastColumn="0" w:lastRowFirstColumn="0" w:lastRowLastColumn="0"/>
            <w:tcW w:w="2835" w:type="dxa"/>
          </w:tcPr>
          <w:p w14:paraId="4962E0D8" w14:textId="77777777" w:rsidR="00922DA5" w:rsidRPr="008B0552" w:rsidRDefault="00922DA5" w:rsidP="00922DA5">
            <w:r w:rsidRPr="008B0552">
              <w:t>Motorcycles (including mopeds) and cycles fitted with an auxiliary motor, with or without side-cars; side-cars:</w:t>
            </w:r>
          </w:p>
          <w:p w14:paraId="71589B74" w14:textId="77777777" w:rsidR="00922DA5" w:rsidRPr="008B0552" w:rsidRDefault="00922DA5" w:rsidP="00922DA5">
            <w:r w:rsidRPr="008B0552">
              <w:t>–</w:t>
            </w:r>
            <w:r w:rsidRPr="008B0552">
              <w:tab/>
              <w:t>With reciprocating internal combustion piston engine of a cylinder capacity:</w:t>
            </w:r>
          </w:p>
          <w:p w14:paraId="6F509AF0" w14:textId="77777777" w:rsidR="00922DA5" w:rsidRPr="008B0552" w:rsidRDefault="00922DA5" w:rsidP="00922DA5">
            <w:r w:rsidRPr="008B0552">
              <w:t>– –</w:t>
            </w:r>
            <w:r w:rsidRPr="008B0552">
              <w:tab/>
              <w:t>Not exceeding 50 cm3</w:t>
            </w:r>
          </w:p>
          <w:p w14:paraId="0254D550" w14:textId="77777777" w:rsidR="00922DA5" w:rsidRPr="008B0552" w:rsidRDefault="00922DA5" w:rsidP="00922DA5">
            <w:r w:rsidRPr="008B0552">
              <w:t>– –</w:t>
            </w:r>
            <w:r w:rsidRPr="008B0552">
              <w:tab/>
              <w:t>Exceeding 50 cm3</w:t>
            </w:r>
          </w:p>
          <w:p w14:paraId="0816AA21" w14:textId="0B8815BD" w:rsidR="00922DA5" w:rsidRPr="008B0552" w:rsidRDefault="00922DA5" w:rsidP="00922DA5">
            <w:r w:rsidRPr="008B0552">
              <w:t>–</w:t>
            </w:r>
            <w:r w:rsidRPr="008B0552">
              <w:tab/>
              <w:t>Other</w:t>
            </w:r>
          </w:p>
        </w:tc>
        <w:tc>
          <w:tcPr>
            <w:tcW w:w="2835" w:type="dxa"/>
          </w:tcPr>
          <w:p w14:paraId="6889782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7CD4150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F38E1E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F1FB5D" w14:textId="77777777" w:rsidR="00922DA5" w:rsidRPr="008B0552" w:rsidRDefault="00922DA5" w:rsidP="00922DA5"/>
        </w:tc>
      </w:tr>
      <w:tr w:rsidR="00922DA5" w:rsidRPr="008B0552" w14:paraId="7B5FF83C" w14:textId="1744D20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858E6F" w14:textId="77777777" w:rsidR="00922DA5" w:rsidRPr="008B0552" w:rsidRDefault="00922DA5" w:rsidP="00922DA5">
            <w:r w:rsidRPr="008B0552">
              <w:t>8714</w:t>
            </w:r>
          </w:p>
        </w:tc>
        <w:tc>
          <w:tcPr>
            <w:cnfStyle w:val="000010000000" w:firstRow="0" w:lastRow="0" w:firstColumn="0" w:lastColumn="0" w:oddVBand="1" w:evenVBand="0" w:oddHBand="0" w:evenHBand="0" w:firstRowFirstColumn="0" w:firstRowLastColumn="0" w:lastRowFirstColumn="0" w:lastRowLastColumn="0"/>
            <w:tcW w:w="2835" w:type="dxa"/>
          </w:tcPr>
          <w:p w14:paraId="7EB62D5C" w14:textId="77777777" w:rsidR="00922DA5" w:rsidRPr="008B0552" w:rsidRDefault="00922DA5" w:rsidP="00922DA5">
            <w:r w:rsidRPr="008B0552">
              <w:t>Parts and accessories of vehicles of headings 8711 to 8713:</w:t>
            </w:r>
          </w:p>
        </w:tc>
        <w:tc>
          <w:tcPr>
            <w:tcW w:w="2835" w:type="dxa"/>
          </w:tcPr>
          <w:p w14:paraId="2DF717F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63A8666" w14:textId="77777777" w:rsidR="00922DA5" w:rsidRPr="008B0552" w:rsidRDefault="00922DA5" w:rsidP="00922DA5"/>
        </w:tc>
      </w:tr>
      <w:tr w:rsidR="00922DA5" w:rsidRPr="008B0552" w14:paraId="0EEA770E" w14:textId="4E42DCC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D50D8A" w14:textId="77777777" w:rsidR="00922DA5" w:rsidRPr="008B0552" w:rsidRDefault="00922DA5" w:rsidP="00922DA5">
            <w:r w:rsidRPr="008B0552">
              <w:t>ex Chapter 88</w:t>
            </w:r>
          </w:p>
        </w:tc>
        <w:tc>
          <w:tcPr>
            <w:cnfStyle w:val="000010000000" w:firstRow="0" w:lastRow="0" w:firstColumn="0" w:lastColumn="0" w:oddVBand="1" w:evenVBand="0" w:oddHBand="0" w:evenHBand="0" w:firstRowFirstColumn="0" w:firstRowLastColumn="0" w:lastRowFirstColumn="0" w:lastRowLastColumn="0"/>
            <w:tcW w:w="2835" w:type="dxa"/>
          </w:tcPr>
          <w:p w14:paraId="137520E8" w14:textId="77777777" w:rsidR="00922DA5" w:rsidRPr="008B0552" w:rsidRDefault="00922DA5" w:rsidP="00922DA5">
            <w:r w:rsidRPr="008B0552">
              <w:t>Aircraft, spacecraft, and parts thereof; except for:</w:t>
            </w:r>
          </w:p>
        </w:tc>
        <w:tc>
          <w:tcPr>
            <w:tcW w:w="2835" w:type="dxa"/>
          </w:tcPr>
          <w:p w14:paraId="0F7C197C"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6EA5C2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07DEF1A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1DBE4C" w14:textId="77777777" w:rsidR="00922DA5" w:rsidRPr="008B0552" w:rsidRDefault="00922DA5" w:rsidP="00922DA5"/>
        </w:tc>
      </w:tr>
      <w:tr w:rsidR="00922DA5" w:rsidRPr="008B0552" w14:paraId="2D6688D7" w14:textId="6E1A664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3E61B91" w14:textId="77777777" w:rsidR="00922DA5" w:rsidRPr="008B0552" w:rsidRDefault="00922DA5" w:rsidP="00922DA5">
            <w:r w:rsidRPr="008B0552">
              <w:t>ex 8804</w:t>
            </w:r>
          </w:p>
        </w:tc>
        <w:tc>
          <w:tcPr>
            <w:cnfStyle w:val="000010000000" w:firstRow="0" w:lastRow="0" w:firstColumn="0" w:lastColumn="0" w:oddVBand="1" w:evenVBand="0" w:oddHBand="0" w:evenHBand="0" w:firstRowFirstColumn="0" w:firstRowLastColumn="0" w:lastRowFirstColumn="0" w:lastRowLastColumn="0"/>
            <w:tcW w:w="2835" w:type="dxa"/>
          </w:tcPr>
          <w:p w14:paraId="3DBC6E74" w14:textId="77777777" w:rsidR="00922DA5" w:rsidRPr="008B0552" w:rsidRDefault="00922DA5" w:rsidP="00922DA5">
            <w:proofErr w:type="spellStart"/>
            <w:r w:rsidRPr="008B0552">
              <w:t>Rotochutes</w:t>
            </w:r>
            <w:proofErr w:type="spellEnd"/>
          </w:p>
        </w:tc>
        <w:tc>
          <w:tcPr>
            <w:tcW w:w="2835" w:type="dxa"/>
          </w:tcPr>
          <w:p w14:paraId="00E63DBF"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including other materials of heading 8804</w:t>
            </w:r>
          </w:p>
          <w:p w14:paraId="1BDB878E"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FEC0AC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D30851" w14:textId="77777777" w:rsidR="00922DA5" w:rsidRPr="008B0552" w:rsidRDefault="00922DA5" w:rsidP="00922DA5"/>
        </w:tc>
      </w:tr>
      <w:tr w:rsidR="00922DA5" w:rsidRPr="008B0552" w14:paraId="1CB857D2" w14:textId="0BF2C06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9C6ABC" w14:textId="77777777" w:rsidR="00922DA5" w:rsidRPr="008B0552" w:rsidRDefault="00922DA5" w:rsidP="00922DA5">
            <w:r w:rsidRPr="008B0552">
              <w:lastRenderedPageBreak/>
              <w:t>Chapter 89</w:t>
            </w:r>
          </w:p>
        </w:tc>
        <w:tc>
          <w:tcPr>
            <w:cnfStyle w:val="000010000000" w:firstRow="0" w:lastRow="0" w:firstColumn="0" w:lastColumn="0" w:oddVBand="1" w:evenVBand="0" w:oddHBand="0" w:evenHBand="0" w:firstRowFirstColumn="0" w:firstRowLastColumn="0" w:lastRowFirstColumn="0" w:lastRowLastColumn="0"/>
            <w:tcW w:w="2835" w:type="dxa"/>
          </w:tcPr>
          <w:p w14:paraId="78B784D6" w14:textId="77777777" w:rsidR="00922DA5" w:rsidRPr="008B0552" w:rsidRDefault="00922DA5" w:rsidP="00922DA5">
            <w:r w:rsidRPr="008B0552">
              <w:t>Ships, boats and floating structures</w:t>
            </w:r>
          </w:p>
        </w:tc>
        <w:tc>
          <w:tcPr>
            <w:tcW w:w="2835" w:type="dxa"/>
          </w:tcPr>
          <w:p w14:paraId="336FFE1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A73145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5BDF331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ACBF300" w14:textId="77777777" w:rsidR="00922DA5" w:rsidRPr="008B0552" w:rsidRDefault="00922DA5" w:rsidP="00922DA5"/>
        </w:tc>
      </w:tr>
      <w:tr w:rsidR="00922DA5" w:rsidRPr="008B0552" w14:paraId="2638AB25" w14:textId="7D36410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D1D984" w14:textId="77777777" w:rsidR="00922DA5" w:rsidRPr="008B0552" w:rsidRDefault="00922DA5" w:rsidP="00922DA5">
            <w:r w:rsidRPr="008B0552">
              <w:t>ex Chapter 90</w:t>
            </w:r>
          </w:p>
        </w:tc>
        <w:tc>
          <w:tcPr>
            <w:cnfStyle w:val="000010000000" w:firstRow="0" w:lastRow="0" w:firstColumn="0" w:lastColumn="0" w:oddVBand="1" w:evenVBand="0" w:oddHBand="0" w:evenHBand="0" w:firstRowFirstColumn="0" w:firstRowLastColumn="0" w:lastRowFirstColumn="0" w:lastRowLastColumn="0"/>
            <w:tcW w:w="2835" w:type="dxa"/>
          </w:tcPr>
          <w:p w14:paraId="04928867" w14:textId="77777777" w:rsidR="00922DA5" w:rsidRPr="008B0552" w:rsidRDefault="00922DA5" w:rsidP="00922DA5">
            <w:r w:rsidRPr="008B0552">
              <w:t>Optical, photographic, cinematographic, measuring, checking, precision, medical or surgical instruments and apparatus; parts and accessories thereof, except for:</w:t>
            </w:r>
          </w:p>
        </w:tc>
        <w:tc>
          <w:tcPr>
            <w:tcW w:w="2835" w:type="dxa"/>
          </w:tcPr>
          <w:p w14:paraId="04879D0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19FE59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4E36C537"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6AB23E" w14:textId="77777777" w:rsidR="00922DA5" w:rsidRPr="008B0552" w:rsidRDefault="00922DA5" w:rsidP="00922DA5"/>
        </w:tc>
      </w:tr>
      <w:tr w:rsidR="00922DA5" w:rsidRPr="008B0552" w14:paraId="213CB496" w14:textId="0944CD9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70A6DF3" w14:textId="77777777" w:rsidR="00922DA5" w:rsidRPr="008B0552" w:rsidRDefault="00922DA5" w:rsidP="00922DA5">
            <w:r w:rsidRPr="008B0552">
              <w:t>9002</w:t>
            </w:r>
          </w:p>
        </w:tc>
        <w:tc>
          <w:tcPr>
            <w:cnfStyle w:val="000010000000" w:firstRow="0" w:lastRow="0" w:firstColumn="0" w:lastColumn="0" w:oddVBand="1" w:evenVBand="0" w:oddHBand="0" w:evenHBand="0" w:firstRowFirstColumn="0" w:firstRowLastColumn="0" w:lastRowFirstColumn="0" w:lastRowLastColumn="0"/>
            <w:tcW w:w="2835" w:type="dxa"/>
          </w:tcPr>
          <w:p w14:paraId="1628F65F" w14:textId="77777777" w:rsidR="00922DA5" w:rsidRPr="008B0552" w:rsidRDefault="00922DA5" w:rsidP="00922DA5">
            <w:r w:rsidRPr="008B0552">
              <w:t>Lenses, prisms, mirrors and other optical elements, of any material, mounted, being parts of or fittings for instruments or apparatus, other than such elements of glass not optically worked</w:t>
            </w:r>
          </w:p>
        </w:tc>
        <w:tc>
          <w:tcPr>
            <w:tcW w:w="2835" w:type="dxa"/>
          </w:tcPr>
          <w:p w14:paraId="3C804DF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F90D8C0" w14:textId="77777777" w:rsidR="00922DA5" w:rsidRPr="008B0552" w:rsidRDefault="00922DA5" w:rsidP="00922DA5"/>
        </w:tc>
      </w:tr>
      <w:tr w:rsidR="00922DA5" w:rsidRPr="008B0552" w14:paraId="13B1A14A" w14:textId="62D819F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23698A" w14:textId="3778A481" w:rsidR="00922DA5" w:rsidRPr="008B0552" w:rsidRDefault="00922DA5" w:rsidP="00922DA5">
            <w:r w:rsidRPr="008B0552">
              <w:t>9005</w:t>
            </w:r>
            <w:r>
              <w:t xml:space="preserve"> to</w:t>
            </w:r>
            <w:r w:rsidRPr="008B0552">
              <w:t xml:space="preserve"> 9008</w:t>
            </w:r>
          </w:p>
        </w:tc>
        <w:tc>
          <w:tcPr>
            <w:cnfStyle w:val="000010000000" w:firstRow="0" w:lastRow="0" w:firstColumn="0" w:lastColumn="0" w:oddVBand="1" w:evenVBand="0" w:oddHBand="0" w:evenHBand="0" w:firstRowFirstColumn="0" w:firstRowLastColumn="0" w:lastRowFirstColumn="0" w:lastRowLastColumn="0"/>
            <w:tcW w:w="2835" w:type="dxa"/>
          </w:tcPr>
          <w:p w14:paraId="1A94C540" w14:textId="77777777" w:rsidR="00922DA5" w:rsidRPr="008B0552" w:rsidRDefault="00922DA5" w:rsidP="00922DA5">
            <w:r w:rsidRPr="008B0552">
              <w:t xml:space="preserve">Binoculars, </w:t>
            </w:r>
            <w:proofErr w:type="spellStart"/>
            <w:r w:rsidRPr="008B0552">
              <w:t>monoculars</w:t>
            </w:r>
            <w:proofErr w:type="spellEnd"/>
            <w:r w:rsidRPr="008B0552">
              <w:t>, other optical telescopes and mounting thereof, other astronomical instruments and mounting thereof;</w:t>
            </w:r>
          </w:p>
          <w:p w14:paraId="585FF43A" w14:textId="77777777" w:rsidR="00922DA5" w:rsidRPr="008B0552" w:rsidRDefault="00922DA5" w:rsidP="00922DA5">
            <w:r w:rsidRPr="008B0552">
              <w:t>Photographic cameras, photographic flashlight apparatus and flashbulbs</w:t>
            </w:r>
          </w:p>
        </w:tc>
        <w:tc>
          <w:tcPr>
            <w:tcW w:w="2835" w:type="dxa"/>
          </w:tcPr>
          <w:p w14:paraId="742935F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C07A62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C7E488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769C964" w14:textId="77777777" w:rsidR="00922DA5" w:rsidRPr="008B0552" w:rsidRDefault="00922DA5" w:rsidP="00922DA5"/>
        </w:tc>
      </w:tr>
      <w:tr w:rsidR="00922DA5" w:rsidRPr="008B0552" w14:paraId="48D5B577" w14:textId="505FC9E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07AC45" w14:textId="77777777" w:rsidR="00922DA5" w:rsidRPr="008B0552" w:rsidRDefault="00922DA5" w:rsidP="00922DA5">
            <w:r w:rsidRPr="008B0552">
              <w:lastRenderedPageBreak/>
              <w:t>9011</w:t>
            </w:r>
          </w:p>
        </w:tc>
        <w:tc>
          <w:tcPr>
            <w:cnfStyle w:val="000010000000" w:firstRow="0" w:lastRow="0" w:firstColumn="0" w:lastColumn="0" w:oddVBand="1" w:evenVBand="0" w:oddHBand="0" w:evenHBand="0" w:firstRowFirstColumn="0" w:firstRowLastColumn="0" w:lastRowFirstColumn="0" w:lastRowLastColumn="0"/>
            <w:tcW w:w="2835" w:type="dxa"/>
          </w:tcPr>
          <w:p w14:paraId="2D68AEEF" w14:textId="77777777" w:rsidR="00922DA5" w:rsidRPr="008B0552" w:rsidRDefault="00922DA5" w:rsidP="00922DA5">
            <w:r w:rsidRPr="008B0552">
              <w:t xml:space="preserve">Compound optical microscopes including those for photomicrography, cinematography or </w:t>
            </w:r>
            <w:proofErr w:type="spellStart"/>
            <w:r w:rsidRPr="008B0552">
              <w:t>microprojection</w:t>
            </w:r>
            <w:proofErr w:type="spellEnd"/>
          </w:p>
        </w:tc>
        <w:tc>
          <w:tcPr>
            <w:tcW w:w="2835" w:type="dxa"/>
          </w:tcPr>
          <w:p w14:paraId="240BC577"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72A33A5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7B034E09"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D2B00B" w14:textId="77777777" w:rsidR="00922DA5" w:rsidRPr="008B0552" w:rsidRDefault="00922DA5" w:rsidP="00922DA5"/>
        </w:tc>
      </w:tr>
      <w:tr w:rsidR="00922DA5" w:rsidRPr="008B0552" w14:paraId="3C02CA53" w14:textId="7EB83DC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9F7C5C" w14:textId="77777777" w:rsidR="00922DA5" w:rsidRPr="008B0552" w:rsidRDefault="00922DA5" w:rsidP="00922DA5">
            <w:r w:rsidRPr="008B0552">
              <w:t>9013</w:t>
            </w:r>
          </w:p>
        </w:tc>
        <w:tc>
          <w:tcPr>
            <w:cnfStyle w:val="000010000000" w:firstRow="0" w:lastRow="0" w:firstColumn="0" w:lastColumn="0" w:oddVBand="1" w:evenVBand="0" w:oddHBand="0" w:evenHBand="0" w:firstRowFirstColumn="0" w:firstRowLastColumn="0" w:lastRowFirstColumn="0" w:lastRowLastColumn="0"/>
            <w:tcW w:w="2835" w:type="dxa"/>
          </w:tcPr>
          <w:p w14:paraId="06729F01" w14:textId="77777777" w:rsidR="00922DA5" w:rsidRPr="008B0552" w:rsidRDefault="00922DA5" w:rsidP="00922DA5">
            <w:r w:rsidRPr="008B0552">
              <w:t>Liquid crystal devices not constituting articles provided for more specifically in other headings, lasers other than diodes, other optical appliances and instruments not specified or included elsewhere else in this chapter</w:t>
            </w:r>
          </w:p>
        </w:tc>
        <w:tc>
          <w:tcPr>
            <w:tcW w:w="2835" w:type="dxa"/>
          </w:tcPr>
          <w:p w14:paraId="764AAB1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2991DD3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5BE003E8"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270CCD" w14:textId="77777777" w:rsidR="00922DA5" w:rsidRPr="008B0552" w:rsidRDefault="00922DA5" w:rsidP="00922DA5"/>
        </w:tc>
      </w:tr>
      <w:tr w:rsidR="00922DA5" w:rsidRPr="008B0552" w14:paraId="184B5F7D" w14:textId="5E230B1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18B355" w14:textId="77777777" w:rsidR="00922DA5" w:rsidRPr="008B0552" w:rsidRDefault="00922DA5" w:rsidP="00922DA5">
            <w:r w:rsidRPr="008B0552">
              <w:t>9016</w:t>
            </w:r>
          </w:p>
        </w:tc>
        <w:tc>
          <w:tcPr>
            <w:cnfStyle w:val="000010000000" w:firstRow="0" w:lastRow="0" w:firstColumn="0" w:lastColumn="0" w:oddVBand="1" w:evenVBand="0" w:oddHBand="0" w:evenHBand="0" w:firstRowFirstColumn="0" w:firstRowLastColumn="0" w:lastRowFirstColumn="0" w:lastRowLastColumn="0"/>
            <w:tcW w:w="2835" w:type="dxa"/>
          </w:tcPr>
          <w:p w14:paraId="18A4B446" w14:textId="77777777" w:rsidR="00922DA5" w:rsidRPr="008B0552" w:rsidRDefault="00922DA5" w:rsidP="00922DA5">
            <w:r w:rsidRPr="008B0552">
              <w:t>Balances of sensitivity of 5 cg or better, with or without weights.</w:t>
            </w:r>
          </w:p>
        </w:tc>
        <w:tc>
          <w:tcPr>
            <w:tcW w:w="2835" w:type="dxa"/>
          </w:tcPr>
          <w:p w14:paraId="01A4A698"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497BB6F"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6BFE5D3A"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6D1327" w14:textId="77777777" w:rsidR="00922DA5" w:rsidRPr="008B0552" w:rsidRDefault="00922DA5" w:rsidP="00922DA5"/>
        </w:tc>
      </w:tr>
      <w:tr w:rsidR="00922DA5" w:rsidRPr="008B0552" w14:paraId="74F9DF3F" w14:textId="50846F9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A1A350" w14:textId="77777777" w:rsidR="00922DA5" w:rsidRPr="008B0552" w:rsidRDefault="00922DA5" w:rsidP="00922DA5">
            <w:r w:rsidRPr="008B0552">
              <w:t>9025</w:t>
            </w:r>
          </w:p>
        </w:tc>
        <w:tc>
          <w:tcPr>
            <w:cnfStyle w:val="000010000000" w:firstRow="0" w:lastRow="0" w:firstColumn="0" w:lastColumn="0" w:oddVBand="1" w:evenVBand="0" w:oddHBand="0" w:evenHBand="0" w:firstRowFirstColumn="0" w:firstRowLastColumn="0" w:lastRowFirstColumn="0" w:lastRowLastColumn="0"/>
            <w:tcW w:w="2835" w:type="dxa"/>
          </w:tcPr>
          <w:p w14:paraId="27033338" w14:textId="77777777" w:rsidR="00922DA5" w:rsidRPr="008B0552" w:rsidRDefault="00922DA5" w:rsidP="00922DA5">
            <w:r w:rsidRPr="008B0552">
              <w:t>Hydrometers and similar instruments, thermometers, pyrometers, barometers, hygrometers and psychrometers, recording or not, and any combination of these instruments</w:t>
            </w:r>
          </w:p>
        </w:tc>
        <w:tc>
          <w:tcPr>
            <w:tcW w:w="2835" w:type="dxa"/>
          </w:tcPr>
          <w:p w14:paraId="40D0A843"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FD3DFAB"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1E3867F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3B91AEC" w14:textId="77777777" w:rsidR="00922DA5" w:rsidRPr="008B0552" w:rsidRDefault="00922DA5" w:rsidP="00922DA5"/>
        </w:tc>
      </w:tr>
      <w:tr w:rsidR="00922DA5" w:rsidRPr="008B0552" w14:paraId="770D88D5" w14:textId="6F4A775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F676A3" w14:textId="77777777" w:rsidR="00922DA5" w:rsidRPr="008B0552" w:rsidRDefault="00922DA5" w:rsidP="00922DA5">
            <w:r w:rsidRPr="008B0552">
              <w:lastRenderedPageBreak/>
              <w:t>9033</w:t>
            </w:r>
          </w:p>
        </w:tc>
        <w:tc>
          <w:tcPr>
            <w:cnfStyle w:val="000010000000" w:firstRow="0" w:lastRow="0" w:firstColumn="0" w:lastColumn="0" w:oddVBand="1" w:evenVBand="0" w:oddHBand="0" w:evenHBand="0" w:firstRowFirstColumn="0" w:firstRowLastColumn="0" w:lastRowFirstColumn="0" w:lastRowLastColumn="0"/>
            <w:tcW w:w="2835" w:type="dxa"/>
          </w:tcPr>
          <w:p w14:paraId="7A3223B4" w14:textId="77777777" w:rsidR="00922DA5" w:rsidRPr="008B0552" w:rsidRDefault="00922DA5" w:rsidP="00922DA5">
            <w:r w:rsidRPr="008B0552">
              <w:t>Parts and accessories (not specified or included elsewhere in this Chapter) for machines, appliances, instruments or apparatus of Chapter 90</w:t>
            </w:r>
          </w:p>
        </w:tc>
        <w:tc>
          <w:tcPr>
            <w:tcW w:w="2835" w:type="dxa"/>
          </w:tcPr>
          <w:p w14:paraId="70909E1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D254BA" w14:textId="77777777" w:rsidR="00922DA5" w:rsidRPr="008B0552" w:rsidRDefault="00922DA5" w:rsidP="00922DA5"/>
        </w:tc>
      </w:tr>
      <w:tr w:rsidR="00922DA5" w:rsidRPr="008B0552" w14:paraId="0B373DEE" w14:textId="1E09158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47414C" w14:textId="77777777" w:rsidR="00922DA5" w:rsidRPr="008B0552" w:rsidRDefault="00922DA5" w:rsidP="00922DA5">
            <w:r w:rsidRPr="008B0552">
              <w:t>Chapter 91</w:t>
            </w:r>
          </w:p>
        </w:tc>
        <w:tc>
          <w:tcPr>
            <w:cnfStyle w:val="000010000000" w:firstRow="0" w:lastRow="0" w:firstColumn="0" w:lastColumn="0" w:oddVBand="1" w:evenVBand="0" w:oddHBand="0" w:evenHBand="0" w:firstRowFirstColumn="0" w:firstRowLastColumn="0" w:lastRowFirstColumn="0" w:lastRowLastColumn="0"/>
            <w:tcW w:w="2835" w:type="dxa"/>
          </w:tcPr>
          <w:p w14:paraId="11A0EC6F" w14:textId="77777777" w:rsidR="00922DA5" w:rsidRPr="008B0552" w:rsidRDefault="00922DA5" w:rsidP="00922DA5">
            <w:r w:rsidRPr="008B0552">
              <w:t>Clocks and watches and parts thereof</w:t>
            </w:r>
          </w:p>
        </w:tc>
        <w:tc>
          <w:tcPr>
            <w:tcW w:w="2835" w:type="dxa"/>
          </w:tcPr>
          <w:p w14:paraId="659B206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D8C7B9E" w14:textId="77777777" w:rsidR="00922DA5" w:rsidRPr="008B0552" w:rsidRDefault="00922DA5" w:rsidP="00922DA5"/>
        </w:tc>
      </w:tr>
      <w:tr w:rsidR="00922DA5" w:rsidRPr="008B0552" w14:paraId="1B38F28C" w14:textId="716F3B7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14F8882" w14:textId="77777777" w:rsidR="00922DA5" w:rsidRPr="008B0552" w:rsidRDefault="00922DA5" w:rsidP="00922DA5">
            <w:r w:rsidRPr="008B0552">
              <w:t>Chapter 92</w:t>
            </w:r>
          </w:p>
        </w:tc>
        <w:tc>
          <w:tcPr>
            <w:cnfStyle w:val="000010000000" w:firstRow="0" w:lastRow="0" w:firstColumn="0" w:lastColumn="0" w:oddVBand="1" w:evenVBand="0" w:oddHBand="0" w:evenHBand="0" w:firstRowFirstColumn="0" w:firstRowLastColumn="0" w:lastRowFirstColumn="0" w:lastRowLastColumn="0"/>
            <w:tcW w:w="2835" w:type="dxa"/>
          </w:tcPr>
          <w:p w14:paraId="4334D425" w14:textId="77777777" w:rsidR="00922DA5" w:rsidRPr="008B0552" w:rsidRDefault="00922DA5" w:rsidP="00922DA5">
            <w:r w:rsidRPr="008B0552">
              <w:t>Musical instruments; parts and accessories of such articles</w:t>
            </w:r>
          </w:p>
        </w:tc>
        <w:tc>
          <w:tcPr>
            <w:tcW w:w="2835" w:type="dxa"/>
          </w:tcPr>
          <w:p w14:paraId="5CBB5F04"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49CAC7" w14:textId="77777777" w:rsidR="00922DA5" w:rsidRPr="008B0552" w:rsidRDefault="00922DA5" w:rsidP="00922DA5"/>
        </w:tc>
      </w:tr>
      <w:tr w:rsidR="00922DA5" w:rsidRPr="008B0552" w14:paraId="70665E6C" w14:textId="50F5201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BDB362" w14:textId="77777777" w:rsidR="00922DA5" w:rsidRPr="008B0552" w:rsidRDefault="00922DA5" w:rsidP="00922DA5">
            <w:r w:rsidRPr="008B0552">
              <w:t>Chapter 93</w:t>
            </w:r>
          </w:p>
        </w:tc>
        <w:tc>
          <w:tcPr>
            <w:cnfStyle w:val="000010000000" w:firstRow="0" w:lastRow="0" w:firstColumn="0" w:lastColumn="0" w:oddVBand="1" w:evenVBand="0" w:oddHBand="0" w:evenHBand="0" w:firstRowFirstColumn="0" w:firstRowLastColumn="0" w:lastRowFirstColumn="0" w:lastRowLastColumn="0"/>
            <w:tcW w:w="2835" w:type="dxa"/>
          </w:tcPr>
          <w:p w14:paraId="72979E3A" w14:textId="77777777" w:rsidR="00922DA5" w:rsidRPr="008B0552" w:rsidRDefault="00922DA5" w:rsidP="00922DA5">
            <w:r w:rsidRPr="008B0552">
              <w:t>Arms and ammunition; parts and accessories thereof</w:t>
            </w:r>
          </w:p>
        </w:tc>
        <w:tc>
          <w:tcPr>
            <w:tcW w:w="2835" w:type="dxa"/>
          </w:tcPr>
          <w:p w14:paraId="3D9DF90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DDE0FC" w14:textId="77777777" w:rsidR="00922DA5" w:rsidRPr="008B0552" w:rsidRDefault="00922DA5" w:rsidP="00922DA5"/>
        </w:tc>
      </w:tr>
      <w:tr w:rsidR="00922DA5" w:rsidRPr="008B0552" w14:paraId="286C6872" w14:textId="690D055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B03A1C" w14:textId="77777777" w:rsidR="00922DA5" w:rsidRPr="008B0552" w:rsidRDefault="00922DA5" w:rsidP="00922DA5">
            <w:r w:rsidRPr="008B0552">
              <w:t>Chapter 94</w:t>
            </w:r>
          </w:p>
        </w:tc>
        <w:tc>
          <w:tcPr>
            <w:cnfStyle w:val="000010000000" w:firstRow="0" w:lastRow="0" w:firstColumn="0" w:lastColumn="0" w:oddVBand="1" w:evenVBand="0" w:oddHBand="0" w:evenHBand="0" w:firstRowFirstColumn="0" w:firstRowLastColumn="0" w:lastRowFirstColumn="0" w:lastRowLastColumn="0"/>
            <w:tcW w:w="2835" w:type="dxa"/>
          </w:tcPr>
          <w:p w14:paraId="0CB203DD" w14:textId="77777777" w:rsidR="00922DA5" w:rsidRPr="008B0552" w:rsidRDefault="00922DA5" w:rsidP="00922DA5">
            <w:r w:rsidRPr="008B0552">
              <w:t>Furniture; bedding, mattresses, mattress supports, cushions and similar stuffed furnishings; lamps and lighting fittings, not elsewhere specified or included; illuminated signs, illuminated name-plates and the like; prefabricated buildings</w:t>
            </w:r>
          </w:p>
        </w:tc>
        <w:tc>
          <w:tcPr>
            <w:tcW w:w="2835" w:type="dxa"/>
          </w:tcPr>
          <w:p w14:paraId="244AF7E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B14F863"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or</w:t>
            </w:r>
          </w:p>
          <w:p w14:paraId="1E89D2E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39242EE" w14:textId="77777777" w:rsidR="00922DA5" w:rsidRPr="008B0552" w:rsidRDefault="00922DA5" w:rsidP="00922DA5"/>
        </w:tc>
      </w:tr>
      <w:tr w:rsidR="00922DA5" w:rsidRPr="008B0552" w14:paraId="250ADC14" w14:textId="0D1E6F0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EF9B4E" w14:textId="77777777" w:rsidR="00922DA5" w:rsidRPr="008B0552" w:rsidRDefault="00922DA5" w:rsidP="00922DA5">
            <w:r w:rsidRPr="008B0552">
              <w:t>ex Chapter 95</w:t>
            </w:r>
          </w:p>
        </w:tc>
        <w:tc>
          <w:tcPr>
            <w:cnfStyle w:val="000010000000" w:firstRow="0" w:lastRow="0" w:firstColumn="0" w:lastColumn="0" w:oddVBand="1" w:evenVBand="0" w:oddHBand="0" w:evenHBand="0" w:firstRowFirstColumn="0" w:firstRowLastColumn="0" w:lastRowFirstColumn="0" w:lastRowLastColumn="0"/>
            <w:tcW w:w="2835" w:type="dxa"/>
          </w:tcPr>
          <w:p w14:paraId="4025DA86" w14:textId="77777777" w:rsidR="00922DA5" w:rsidRPr="008B0552" w:rsidRDefault="00922DA5" w:rsidP="00922DA5">
            <w:r w:rsidRPr="008B0552">
              <w:t>Toys, games and sports requisites; parts and accessories thereof, except for:</w:t>
            </w:r>
          </w:p>
        </w:tc>
        <w:tc>
          <w:tcPr>
            <w:tcW w:w="2835" w:type="dxa"/>
          </w:tcPr>
          <w:p w14:paraId="073D22B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F68BC3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000A4522"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395BC06" w14:textId="77777777" w:rsidR="00922DA5" w:rsidRPr="008B0552" w:rsidRDefault="00922DA5" w:rsidP="00922DA5"/>
        </w:tc>
      </w:tr>
      <w:tr w:rsidR="00922DA5" w:rsidRPr="008B0552" w14:paraId="4552C230" w14:textId="025B2E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CA9C3FC" w14:textId="77777777" w:rsidR="00922DA5" w:rsidRPr="008B0552" w:rsidRDefault="00922DA5" w:rsidP="00922DA5">
            <w:r w:rsidRPr="008B0552">
              <w:lastRenderedPageBreak/>
              <w:t>ex 9506</w:t>
            </w:r>
          </w:p>
        </w:tc>
        <w:tc>
          <w:tcPr>
            <w:cnfStyle w:val="000010000000" w:firstRow="0" w:lastRow="0" w:firstColumn="0" w:lastColumn="0" w:oddVBand="1" w:evenVBand="0" w:oddHBand="0" w:evenHBand="0" w:firstRowFirstColumn="0" w:firstRowLastColumn="0" w:lastRowFirstColumn="0" w:lastRowLastColumn="0"/>
            <w:tcW w:w="2835" w:type="dxa"/>
          </w:tcPr>
          <w:p w14:paraId="07D05E10" w14:textId="77777777" w:rsidR="00922DA5" w:rsidRPr="008B0552" w:rsidRDefault="00922DA5" w:rsidP="00922DA5">
            <w:r w:rsidRPr="008B0552">
              <w:t>Golf clubs and parts thereof</w:t>
            </w:r>
          </w:p>
        </w:tc>
        <w:tc>
          <w:tcPr>
            <w:tcW w:w="2835" w:type="dxa"/>
          </w:tcPr>
          <w:p w14:paraId="5FB5322D"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7F18F1BC" w14:textId="77777777" w:rsidR="00922DA5" w:rsidRPr="008B0552" w:rsidRDefault="00922DA5" w:rsidP="00922DA5"/>
        </w:tc>
      </w:tr>
      <w:tr w:rsidR="00922DA5" w:rsidRPr="008B0552" w14:paraId="28B84BA9" w14:textId="7AFEC74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9EFEEF" w14:textId="77777777" w:rsidR="00922DA5" w:rsidRPr="008B0552" w:rsidRDefault="00922DA5" w:rsidP="00922DA5">
            <w:r w:rsidRPr="008B0552">
              <w:t>ex Chapter 96</w:t>
            </w:r>
          </w:p>
        </w:tc>
        <w:tc>
          <w:tcPr>
            <w:cnfStyle w:val="000010000000" w:firstRow="0" w:lastRow="0" w:firstColumn="0" w:lastColumn="0" w:oddVBand="1" w:evenVBand="0" w:oddHBand="0" w:evenHBand="0" w:firstRowFirstColumn="0" w:firstRowLastColumn="0" w:lastRowFirstColumn="0" w:lastRowLastColumn="0"/>
            <w:tcW w:w="2835" w:type="dxa"/>
          </w:tcPr>
          <w:p w14:paraId="5BA6EB6B" w14:textId="77777777" w:rsidR="00922DA5" w:rsidRPr="008B0552" w:rsidRDefault="00922DA5" w:rsidP="00922DA5">
            <w:r w:rsidRPr="008B0552">
              <w:t>Miscellaneous manufactured articles, except for:</w:t>
            </w:r>
          </w:p>
        </w:tc>
        <w:tc>
          <w:tcPr>
            <w:tcW w:w="2835" w:type="dxa"/>
          </w:tcPr>
          <w:p w14:paraId="2DA2447C"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52A1001"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or</w:t>
            </w:r>
          </w:p>
          <w:p w14:paraId="79B4D0B9"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B303462" w14:textId="77777777" w:rsidR="00922DA5" w:rsidRPr="008B0552" w:rsidRDefault="00922DA5" w:rsidP="00922DA5"/>
        </w:tc>
      </w:tr>
      <w:tr w:rsidR="00922DA5" w:rsidRPr="008B0552" w14:paraId="76DBB5C5" w14:textId="235646A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3B4F03" w14:textId="1D4CE3FD" w:rsidR="00922DA5" w:rsidRPr="008B0552" w:rsidRDefault="00922DA5" w:rsidP="00922DA5">
            <w:r w:rsidRPr="008B0552">
              <w:t xml:space="preserve">9601 </w:t>
            </w:r>
            <w:r>
              <w:t>to</w:t>
            </w:r>
            <w:r w:rsidRPr="008B0552">
              <w:t xml:space="preserve"> 9602</w:t>
            </w:r>
          </w:p>
        </w:tc>
        <w:tc>
          <w:tcPr>
            <w:cnfStyle w:val="000010000000" w:firstRow="0" w:lastRow="0" w:firstColumn="0" w:lastColumn="0" w:oddVBand="1" w:evenVBand="0" w:oddHBand="0" w:evenHBand="0" w:firstRowFirstColumn="0" w:firstRowLastColumn="0" w:lastRowFirstColumn="0" w:lastRowLastColumn="0"/>
            <w:tcW w:w="2835" w:type="dxa"/>
          </w:tcPr>
          <w:p w14:paraId="1B52FDE9" w14:textId="77777777" w:rsidR="00922DA5" w:rsidRPr="008B0552" w:rsidRDefault="00922DA5" w:rsidP="00922DA5">
            <w:r w:rsidRPr="008B0552">
              <w:t>Worked ivory, bone, tortoiseshell, horn, antlers, coral, mother-of- pearl and other animal carving material, and articles of these materials (including articles obtained by moulding.</w:t>
            </w:r>
          </w:p>
          <w:p w14:paraId="59E382A0" w14:textId="77777777" w:rsidR="00922DA5" w:rsidRPr="008B0552" w:rsidRDefault="00922DA5" w:rsidP="00922DA5">
            <w:r w:rsidRPr="008B0552">
              <w:t xml:space="preserve">Worked vegetable or mineral carving material and articles of these materials; moulded or carved articles of wax, of stearin, of natural gums or natural resins or of modelling pastes, and other moulded or carved articles, not elsewhere specified or included; worked, unhardened gelatine (except gelatine of heading 3503) and articles of unhardened </w:t>
            </w:r>
            <w:proofErr w:type="spellStart"/>
            <w:r w:rsidRPr="008B0552">
              <w:t>gelatin</w:t>
            </w:r>
            <w:proofErr w:type="spellEnd"/>
          </w:p>
        </w:tc>
        <w:tc>
          <w:tcPr>
            <w:tcW w:w="2835" w:type="dxa"/>
          </w:tcPr>
          <w:p w14:paraId="081709B2"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FE05CB7" w14:textId="77777777" w:rsidR="00922DA5" w:rsidRPr="008B0552" w:rsidRDefault="00922DA5" w:rsidP="00922DA5"/>
        </w:tc>
      </w:tr>
      <w:tr w:rsidR="00922DA5" w:rsidRPr="008B0552" w14:paraId="3198688A" w14:textId="1D51A43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260B0C" w14:textId="77777777" w:rsidR="00922DA5" w:rsidRPr="008B0552" w:rsidRDefault="00922DA5" w:rsidP="00922DA5">
            <w:r w:rsidRPr="008B0552">
              <w:lastRenderedPageBreak/>
              <w:t>9603</w:t>
            </w:r>
          </w:p>
        </w:tc>
        <w:tc>
          <w:tcPr>
            <w:cnfStyle w:val="000010000000" w:firstRow="0" w:lastRow="0" w:firstColumn="0" w:lastColumn="0" w:oddVBand="1" w:evenVBand="0" w:oddHBand="0" w:evenHBand="0" w:firstRowFirstColumn="0" w:firstRowLastColumn="0" w:lastRowFirstColumn="0" w:lastRowLastColumn="0"/>
            <w:tcW w:w="2835" w:type="dxa"/>
          </w:tcPr>
          <w:p w14:paraId="4F82CA4A" w14:textId="77777777" w:rsidR="00922DA5" w:rsidRPr="008B0552" w:rsidRDefault="00922DA5" w:rsidP="00922DA5">
            <w:r w:rsidRPr="008B0552">
              <w:t>Brooms, brushes (including brushes constituting parts of machines, appliances or vehicles), hand-operated mechanical floor sweepers, not motorized, mops and feather dusters; prepared knots and tufts for broom or brush making; paint pads and rollers, squeegees (other than roller squeegees)</w:t>
            </w:r>
          </w:p>
        </w:tc>
        <w:tc>
          <w:tcPr>
            <w:tcW w:w="2835" w:type="dxa"/>
          </w:tcPr>
          <w:p w14:paraId="67974755"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165DC6" w14:textId="77777777" w:rsidR="00922DA5" w:rsidRPr="008B0552" w:rsidRDefault="00922DA5" w:rsidP="00922DA5"/>
        </w:tc>
      </w:tr>
      <w:tr w:rsidR="00922DA5" w:rsidRPr="008B0552" w14:paraId="1B39AC93" w14:textId="551855D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EF35BF" w14:textId="77777777" w:rsidR="00922DA5" w:rsidRPr="008B0552" w:rsidRDefault="00922DA5" w:rsidP="00922DA5">
            <w:r w:rsidRPr="008B0552">
              <w:t>9605</w:t>
            </w:r>
          </w:p>
        </w:tc>
        <w:tc>
          <w:tcPr>
            <w:cnfStyle w:val="000010000000" w:firstRow="0" w:lastRow="0" w:firstColumn="0" w:lastColumn="0" w:oddVBand="1" w:evenVBand="0" w:oddHBand="0" w:evenHBand="0" w:firstRowFirstColumn="0" w:firstRowLastColumn="0" w:lastRowFirstColumn="0" w:lastRowLastColumn="0"/>
            <w:tcW w:w="2835" w:type="dxa"/>
          </w:tcPr>
          <w:p w14:paraId="79EDC264" w14:textId="77777777" w:rsidR="00922DA5" w:rsidRPr="008B0552" w:rsidRDefault="00922DA5" w:rsidP="00922DA5">
            <w:r w:rsidRPr="008B0552">
              <w:t>Travel sets for personal toilet, sewing or shoe or clothes cleaning</w:t>
            </w:r>
          </w:p>
        </w:tc>
        <w:tc>
          <w:tcPr>
            <w:tcW w:w="2835" w:type="dxa"/>
          </w:tcPr>
          <w:p w14:paraId="314766A6"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21A0E115" w14:textId="77777777" w:rsidR="00922DA5" w:rsidRPr="008B0552" w:rsidRDefault="00922DA5" w:rsidP="00922DA5"/>
        </w:tc>
      </w:tr>
      <w:tr w:rsidR="00922DA5" w:rsidRPr="008B0552" w14:paraId="507D4AE3" w14:textId="33E7B84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9E34B5" w14:textId="77777777" w:rsidR="00922DA5" w:rsidRPr="008B0552" w:rsidRDefault="00922DA5" w:rsidP="00922DA5">
            <w:r w:rsidRPr="008B0552">
              <w:t>9606</w:t>
            </w:r>
          </w:p>
        </w:tc>
        <w:tc>
          <w:tcPr>
            <w:cnfStyle w:val="000010000000" w:firstRow="0" w:lastRow="0" w:firstColumn="0" w:lastColumn="0" w:oddVBand="1" w:evenVBand="0" w:oddHBand="0" w:evenHBand="0" w:firstRowFirstColumn="0" w:firstRowLastColumn="0" w:lastRowFirstColumn="0" w:lastRowLastColumn="0"/>
            <w:tcW w:w="2835" w:type="dxa"/>
          </w:tcPr>
          <w:p w14:paraId="6658CB29" w14:textId="77777777" w:rsidR="00922DA5" w:rsidRPr="008B0552" w:rsidRDefault="00922DA5" w:rsidP="00922DA5">
            <w:r w:rsidRPr="008B0552">
              <w:t>Buttons, press-fasteners, snap-fasteners and press-studs, button moulds and other parts of these articles; button blanks</w:t>
            </w:r>
          </w:p>
        </w:tc>
        <w:tc>
          <w:tcPr>
            <w:tcW w:w="2835" w:type="dxa"/>
          </w:tcPr>
          <w:p w14:paraId="5BFB3DC3" w14:textId="157313CD"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w:t>
            </w:r>
            <w:r>
              <w:t xml:space="preserve"> </w:t>
            </w:r>
            <w:r w:rsidRPr="008B0552">
              <w:t>from materials of any heading, except that of the product, and</w:t>
            </w:r>
            <w:r>
              <w:t xml:space="preserve"> </w:t>
            </w:r>
            <w:r w:rsidRPr="008B0552">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952082" w14:textId="77777777" w:rsidR="00922DA5" w:rsidRPr="008B0552" w:rsidRDefault="00922DA5" w:rsidP="00922DA5"/>
        </w:tc>
      </w:tr>
      <w:tr w:rsidR="00922DA5" w:rsidRPr="008B0552" w14:paraId="58B22941" w14:textId="030CF53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659B99" w14:textId="77777777" w:rsidR="00922DA5" w:rsidRPr="008B0552" w:rsidRDefault="00922DA5" w:rsidP="00922DA5">
            <w:r w:rsidRPr="008B0552">
              <w:t>9608</w:t>
            </w:r>
          </w:p>
        </w:tc>
        <w:tc>
          <w:tcPr>
            <w:cnfStyle w:val="000010000000" w:firstRow="0" w:lastRow="0" w:firstColumn="0" w:lastColumn="0" w:oddVBand="1" w:evenVBand="0" w:oddHBand="0" w:evenHBand="0" w:firstRowFirstColumn="0" w:firstRowLastColumn="0" w:lastRowFirstColumn="0" w:lastRowLastColumn="0"/>
            <w:tcW w:w="2835" w:type="dxa"/>
          </w:tcPr>
          <w:p w14:paraId="540EE412" w14:textId="77777777" w:rsidR="00922DA5" w:rsidRPr="008B0552" w:rsidRDefault="00922DA5" w:rsidP="00922DA5">
            <w:r w:rsidRPr="008B0552">
              <w:t xml:space="preserve">Ball-point pens; felt-tipped and other porous-tipped pens and markers; fountain pens, stylograph pens and other pens; duplicating </w:t>
            </w:r>
            <w:proofErr w:type="spellStart"/>
            <w:r w:rsidRPr="008B0552">
              <w:t>stylos</w:t>
            </w:r>
            <w:proofErr w:type="spellEnd"/>
            <w:r w:rsidRPr="008B0552">
              <w:t>; propelling or sliding pencils; pen-holders, pencil-holders and similar holders; parts (including caps and clips) of the foregoing articles, other than those of heading 9609</w:t>
            </w:r>
          </w:p>
        </w:tc>
        <w:tc>
          <w:tcPr>
            <w:tcW w:w="2835" w:type="dxa"/>
          </w:tcPr>
          <w:p w14:paraId="5A506150"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3281E97" w14:textId="77777777" w:rsidR="00922DA5" w:rsidRPr="008B0552" w:rsidRDefault="00922DA5" w:rsidP="00922DA5"/>
        </w:tc>
      </w:tr>
      <w:tr w:rsidR="00922DA5" w:rsidRPr="008B0552" w14:paraId="767F95D2" w14:textId="552A58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E591BB" w14:textId="77777777" w:rsidR="00922DA5" w:rsidRPr="008B0552" w:rsidRDefault="00922DA5" w:rsidP="00922DA5">
            <w:r w:rsidRPr="008B0552">
              <w:lastRenderedPageBreak/>
              <w:t>9612</w:t>
            </w:r>
          </w:p>
        </w:tc>
        <w:tc>
          <w:tcPr>
            <w:cnfStyle w:val="000010000000" w:firstRow="0" w:lastRow="0" w:firstColumn="0" w:lastColumn="0" w:oddVBand="1" w:evenVBand="0" w:oddHBand="0" w:evenHBand="0" w:firstRowFirstColumn="0" w:firstRowLastColumn="0" w:lastRowFirstColumn="0" w:lastRowLastColumn="0"/>
            <w:tcW w:w="2835" w:type="dxa"/>
          </w:tcPr>
          <w:p w14:paraId="13149B16" w14:textId="77777777" w:rsidR="00922DA5" w:rsidRPr="008B0552" w:rsidRDefault="00922DA5" w:rsidP="00922DA5">
            <w:r w:rsidRPr="008B0552">
              <w:t>Typewriter or similar ribbons, inked or otherwise prepared for giving impressions, whether or not on spools or in cartridges; ink- pads, whether or not inked, with or without boxes</w:t>
            </w:r>
          </w:p>
        </w:tc>
        <w:tc>
          <w:tcPr>
            <w:tcW w:w="2835" w:type="dxa"/>
          </w:tcPr>
          <w:p w14:paraId="08B08233" w14:textId="73318F3F"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w:t>
            </w:r>
            <w:r>
              <w:t xml:space="preserve"> </w:t>
            </w:r>
            <w:r w:rsidRPr="008B0552">
              <w:t>from materials of any heading, except that of the product, and</w:t>
            </w:r>
            <w:r>
              <w:t xml:space="preserve"> </w:t>
            </w:r>
            <w:r w:rsidRPr="008B0552">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7F0457" w14:textId="77777777" w:rsidR="00922DA5" w:rsidRPr="008B0552" w:rsidRDefault="00922DA5" w:rsidP="00922DA5"/>
        </w:tc>
      </w:tr>
      <w:tr w:rsidR="00922DA5" w:rsidRPr="008B0552" w14:paraId="5DBCC15B" w14:textId="27D65F9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7313998" w14:textId="79A68B11" w:rsidR="00922DA5" w:rsidRPr="008B0552" w:rsidRDefault="00922DA5" w:rsidP="00922DA5">
            <w:r w:rsidRPr="008B0552">
              <w:t>961320</w:t>
            </w:r>
          </w:p>
        </w:tc>
        <w:tc>
          <w:tcPr>
            <w:cnfStyle w:val="000010000000" w:firstRow="0" w:lastRow="0" w:firstColumn="0" w:lastColumn="0" w:oddVBand="1" w:evenVBand="0" w:oddHBand="0" w:evenHBand="0" w:firstRowFirstColumn="0" w:firstRowLastColumn="0" w:lastRowFirstColumn="0" w:lastRowLastColumn="0"/>
            <w:tcW w:w="2835" w:type="dxa"/>
          </w:tcPr>
          <w:p w14:paraId="567B2C79" w14:textId="77777777" w:rsidR="00922DA5" w:rsidRPr="008B0552" w:rsidRDefault="00922DA5" w:rsidP="00922DA5">
            <w:r w:rsidRPr="008B0552">
              <w:t>Pocket lighters, gas fuelled, refillable</w:t>
            </w:r>
          </w:p>
        </w:tc>
        <w:tc>
          <w:tcPr>
            <w:tcW w:w="2835" w:type="dxa"/>
          </w:tcPr>
          <w:p w14:paraId="38BDA055" w14:textId="2DF586E1"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in which the total value of the materials of</w:t>
            </w:r>
            <w:r>
              <w:t xml:space="preserve"> </w:t>
            </w:r>
            <w:r w:rsidRPr="008B0552">
              <w:t>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1ED3FD" w14:textId="77777777" w:rsidR="00922DA5" w:rsidRPr="008B0552" w:rsidRDefault="00922DA5" w:rsidP="00922DA5"/>
        </w:tc>
      </w:tr>
      <w:tr w:rsidR="00922DA5" w:rsidRPr="008B0552" w14:paraId="3520F951" w14:textId="47B775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52B027" w14:textId="77777777" w:rsidR="00922DA5" w:rsidRPr="008B0552" w:rsidRDefault="00922DA5" w:rsidP="00922DA5">
            <w:r w:rsidRPr="008B0552">
              <w:t>9614</w:t>
            </w:r>
          </w:p>
        </w:tc>
        <w:tc>
          <w:tcPr>
            <w:cnfStyle w:val="000010000000" w:firstRow="0" w:lastRow="0" w:firstColumn="0" w:lastColumn="0" w:oddVBand="1" w:evenVBand="0" w:oddHBand="0" w:evenHBand="0" w:firstRowFirstColumn="0" w:firstRowLastColumn="0" w:lastRowFirstColumn="0" w:lastRowLastColumn="0"/>
            <w:tcW w:w="2835" w:type="dxa"/>
          </w:tcPr>
          <w:p w14:paraId="583C97D1" w14:textId="77777777" w:rsidR="00922DA5" w:rsidRPr="008B0552" w:rsidRDefault="00922DA5" w:rsidP="00922DA5">
            <w:r w:rsidRPr="008B0552">
              <w:t>Smoking pipes (including pipe bowls) and cigar or cigarette holders, and parts thereof</w:t>
            </w:r>
          </w:p>
        </w:tc>
        <w:tc>
          <w:tcPr>
            <w:tcW w:w="2835" w:type="dxa"/>
          </w:tcPr>
          <w:p w14:paraId="279909FD" w14:textId="77777777" w:rsidR="00922DA5" w:rsidRPr="008B0552" w:rsidRDefault="00922DA5" w:rsidP="00922DA5">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642226ED" w14:textId="77777777" w:rsidR="00922DA5" w:rsidRPr="008B0552" w:rsidRDefault="00922DA5" w:rsidP="00922DA5"/>
        </w:tc>
      </w:tr>
      <w:tr w:rsidR="00922DA5" w:rsidRPr="008B0552" w14:paraId="6D646595" w14:textId="0D3C43F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095A10" w14:textId="77777777" w:rsidR="00922DA5" w:rsidRPr="008B0552" w:rsidRDefault="00922DA5" w:rsidP="00922DA5">
            <w:r w:rsidRPr="008B0552">
              <w:t>Chapter 97</w:t>
            </w:r>
          </w:p>
        </w:tc>
        <w:tc>
          <w:tcPr>
            <w:cnfStyle w:val="000010000000" w:firstRow="0" w:lastRow="0" w:firstColumn="0" w:lastColumn="0" w:oddVBand="1" w:evenVBand="0" w:oddHBand="0" w:evenHBand="0" w:firstRowFirstColumn="0" w:firstRowLastColumn="0" w:lastRowFirstColumn="0" w:lastRowLastColumn="0"/>
            <w:tcW w:w="2835" w:type="dxa"/>
          </w:tcPr>
          <w:p w14:paraId="7AD0F625" w14:textId="77777777" w:rsidR="00922DA5" w:rsidRPr="008B0552" w:rsidRDefault="00922DA5" w:rsidP="00922DA5">
            <w:r w:rsidRPr="008B0552">
              <w:t>Works of art, collectors' pieces and antiques</w:t>
            </w:r>
          </w:p>
        </w:tc>
        <w:tc>
          <w:tcPr>
            <w:tcW w:w="2835" w:type="dxa"/>
          </w:tcPr>
          <w:p w14:paraId="3D7FDD95" w14:textId="77777777" w:rsidR="00922DA5" w:rsidRPr="008B0552" w:rsidRDefault="00922DA5" w:rsidP="00922DA5">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C091E58" w14:textId="77777777" w:rsidR="00922DA5" w:rsidRPr="008B0552" w:rsidRDefault="00922DA5" w:rsidP="00922DA5"/>
        </w:tc>
      </w:tr>
    </w:tbl>
    <w:p w14:paraId="6A2D19AA" w14:textId="77777777" w:rsidR="002A5B30" w:rsidRPr="008B0552" w:rsidRDefault="002A5B30" w:rsidP="00404111"/>
    <w:sectPr w:rsidR="002A5B30" w:rsidRPr="008B0552" w:rsidSect="00701BDE">
      <w:headerReference w:type="default" r:id="rId7"/>
      <w:footerReference w:type="default" r:id="rId8"/>
      <w:pgSz w:w="11906" w:h="16838"/>
      <w:pgMar w:top="1440" w:right="1440" w:bottom="1440" w:left="1440" w:header="706" w:footer="70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4FC30" w14:textId="77777777" w:rsidR="00D3775F" w:rsidRDefault="00D3775F">
      <w:pPr>
        <w:spacing w:after="0" w:line="240" w:lineRule="auto"/>
      </w:pPr>
      <w:r>
        <w:separator/>
      </w:r>
    </w:p>
  </w:endnote>
  <w:endnote w:type="continuationSeparator" w:id="0">
    <w:p w14:paraId="009274AE" w14:textId="77777777" w:rsidR="00D3775F" w:rsidRDefault="00D37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6D4E" w14:textId="77777777" w:rsidR="00C560D3" w:rsidRDefault="00000000">
    <w:pPr>
      <w:pStyle w:val="Footer"/>
      <w:jc w:val="center"/>
    </w:pPr>
  </w:p>
  <w:p w14:paraId="605412C4" w14:textId="77777777" w:rsidR="00C560D3" w:rsidRDefault="009A6DB4">
    <w:pPr>
      <w:pStyle w:val="Footer"/>
      <w:jc w:val="center"/>
    </w:pPr>
    <w:r>
      <w:rPr>
        <w:rFonts w:ascii="Times New Roman" w:hAnsi="Times New Roman"/>
        <w:sz w:val="24"/>
      </w:rPr>
      <w:fldChar w:fldCharType="begin"/>
    </w:r>
    <w:r>
      <w:rPr>
        <w:rFonts w:ascii="Times New Roman" w:hAnsi="Times New Roman"/>
        <w:sz w:val="24"/>
      </w:rPr>
      <w:instrText xml:space="preserve"> PAGE </w:instrText>
    </w:r>
    <w:r>
      <w:rPr>
        <w:rFonts w:ascii="Times New Roman" w:hAnsi="Times New Roman"/>
        <w:sz w:val="24"/>
      </w:rPr>
      <w:fldChar w:fldCharType="separate"/>
    </w:r>
    <w:r>
      <w:rPr>
        <w:rFonts w:ascii="Times New Roman" w:hAnsi="Times New Roman"/>
        <w:sz w:val="24"/>
      </w:rPr>
      <w:t>2</w:t>
    </w:r>
    <w:r>
      <w:rPr>
        <w:rFonts w:ascii="Times New Roman" w:hAnsi="Times New Roman"/>
        <w:sz w:val="24"/>
      </w:rPr>
      <w:fldChar w:fldCharType="end"/>
    </w:r>
  </w:p>
  <w:p w14:paraId="1460CED9" w14:textId="77777777" w:rsidR="00C560D3" w:rsidRDefault="00000000">
    <w:pPr>
      <w:pStyle w:val="BodyText"/>
      <w:spacing w:line="12"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CA45C" w14:textId="77777777" w:rsidR="00D3775F" w:rsidRDefault="00D3775F">
      <w:pPr>
        <w:spacing w:after="0" w:line="240" w:lineRule="auto"/>
      </w:pPr>
      <w:r>
        <w:rPr>
          <w:color w:val="000000"/>
        </w:rPr>
        <w:separator/>
      </w:r>
    </w:p>
  </w:footnote>
  <w:footnote w:type="continuationSeparator" w:id="0">
    <w:p w14:paraId="53C64A14" w14:textId="77777777" w:rsidR="00D3775F" w:rsidRDefault="00D37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1E70" w14:textId="77777777" w:rsidR="00C560D3" w:rsidRDefault="009A6DB4">
    <w:pPr>
      <w:pStyle w:val="Header"/>
    </w:pPr>
    <w:r>
      <w:rPr>
        <w:noProof/>
      </w:rPr>
      <mc:AlternateContent>
        <mc:Choice Requires="wps">
          <w:drawing>
            <wp:anchor distT="0" distB="0" distL="114300" distR="114300" simplePos="0" relativeHeight="251673600" behindDoc="0" locked="0" layoutInCell="1" allowOverlap="1" wp14:anchorId="3D108AE2" wp14:editId="3EACD6CB">
              <wp:simplePos x="0" y="0"/>
              <wp:positionH relativeFrom="page">
                <wp:align>center</wp:align>
              </wp:positionH>
              <wp:positionV relativeFrom="page">
                <wp:align>top</wp:align>
              </wp:positionV>
              <wp:extent cx="7772400" cy="462915"/>
              <wp:effectExtent l="0" t="0" r="0" b="6985"/>
              <wp:wrapNone/>
              <wp:docPr id="8" name="MSIPCM5fd2434397c85af161f236bc" descr="{&quot;HashCode&quot;:-1585239597,&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2915"/>
                      </a:xfrm>
                      <a:prstGeom prst="rect">
                        <a:avLst/>
                      </a:prstGeom>
                      <a:noFill/>
                      <a:ln>
                        <a:noFill/>
                        <a:prstDash/>
                      </a:ln>
                    </wps:spPr>
                    <wps:txbx>
                      <w:txbxContent>
                        <w:p w14:paraId="1F7AA152" w14:textId="77777777" w:rsidR="00C560D3" w:rsidRDefault="00000000">
                          <w:pPr>
                            <w:jc w:val="center"/>
                            <w:rPr>
                              <w:rFonts w:cs="Calibri"/>
                              <w:color w:val="000000"/>
                              <w:sz w:val="20"/>
                            </w:rPr>
                          </w:pPr>
                        </w:p>
                      </w:txbxContent>
                    </wps:txbx>
                    <wps:bodyPr vert="horz" wrap="square" lIns="91440" tIns="0" rIns="91440" bIns="0" anchor="ctr" anchorCtr="0" compatLnSpc="1">
                      <a:noAutofit/>
                    </wps:bodyPr>
                  </wps:wsp>
                </a:graphicData>
              </a:graphic>
            </wp:anchor>
          </w:drawing>
        </mc:Choice>
        <mc:Fallback>
          <w:pict>
            <v:shapetype w14:anchorId="3D108AE2" id="_x0000_t202" coordsize="21600,21600" o:spt="202" path="m,l,21600r21600,l21600,xe">
              <v:stroke joinstyle="miter"/>
              <v:path gradientshapeok="t" o:connecttype="rect"/>
            </v:shapetype>
            <v:shape id="MSIPCM5fd2434397c85af161f236bc" o:spid="_x0000_s1026" type="#_x0000_t202" alt="{&quot;HashCode&quot;:-1585239597,&quot;Height&quot;:9999999.0,&quot;Width&quot;:9999999.0,&quot;Placement&quot;:&quot;Header&quot;,&quot;Index&quot;:&quot;Primary&quot;,&quot;Section&quot;:1,&quot;Top&quot;:0.0,&quot;Left&quot;:0.0}" style="position:absolute;margin-left:0;margin-top:0;width:612pt;height:36.45pt;z-index:251673600;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" filled="f" stroked="f">
              <v:textbox inset=",0,,0">
                <w:txbxContent>
                  <w:p w14:paraId="1F7AA152" w14:textId="77777777" w:rsidR="00C560D3" w:rsidRDefault="00000000">
                    <w:pPr>
                      <w:jc w:val="center"/>
                      <w:rPr>
                        <w:rFonts w:cs="Calibri"/>
                        <w:color w:val="0000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224"/>
    <w:multiLevelType w:val="multilevel"/>
    <w:tmpl w:val="DF1E08C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 w15:restartNumberingAfterBreak="0">
    <w:nsid w:val="04333F48"/>
    <w:multiLevelType w:val="multilevel"/>
    <w:tmpl w:val="E630706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 w15:restartNumberingAfterBreak="0">
    <w:nsid w:val="072419FF"/>
    <w:multiLevelType w:val="multilevel"/>
    <w:tmpl w:val="035AF0F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 w15:restartNumberingAfterBreak="0">
    <w:nsid w:val="0C68120A"/>
    <w:multiLevelType w:val="multilevel"/>
    <w:tmpl w:val="7AC0A42A"/>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4" w15:restartNumberingAfterBreak="0">
    <w:nsid w:val="0D1873BD"/>
    <w:multiLevelType w:val="multilevel"/>
    <w:tmpl w:val="F8FECE2E"/>
    <w:lvl w:ilvl="0">
      <w:numFmt w:val="bullet"/>
      <w:lvlText w:val="–"/>
      <w:lvlJc w:val="left"/>
      <w:pPr>
        <w:ind w:left="675" w:hanging="180"/>
      </w:pPr>
      <w:rPr>
        <w:rFonts w:ascii="Times New Roman" w:eastAsia="Times New Roman" w:hAnsi="Times New Roman" w:cs="Times New Roman"/>
        <w:spacing w:val="-2"/>
        <w:w w:val="99"/>
        <w:sz w:val="24"/>
        <w:szCs w:val="24"/>
      </w:rPr>
    </w:lvl>
    <w:lvl w:ilvl="1">
      <w:numFmt w:val="bullet"/>
      <w:lvlText w:val="•"/>
      <w:lvlJc w:val="left"/>
      <w:pPr>
        <w:ind w:left="1274" w:hanging="180"/>
      </w:pPr>
    </w:lvl>
    <w:lvl w:ilvl="2">
      <w:numFmt w:val="bullet"/>
      <w:lvlText w:val="•"/>
      <w:lvlJc w:val="left"/>
      <w:pPr>
        <w:ind w:left="1868" w:hanging="180"/>
      </w:pPr>
    </w:lvl>
    <w:lvl w:ilvl="3">
      <w:numFmt w:val="bullet"/>
      <w:lvlText w:val="•"/>
      <w:lvlJc w:val="left"/>
      <w:pPr>
        <w:ind w:left="2462" w:hanging="180"/>
      </w:pPr>
    </w:lvl>
    <w:lvl w:ilvl="4">
      <w:numFmt w:val="bullet"/>
      <w:lvlText w:val="•"/>
      <w:lvlJc w:val="left"/>
      <w:pPr>
        <w:ind w:left="3056" w:hanging="180"/>
      </w:pPr>
    </w:lvl>
    <w:lvl w:ilvl="5">
      <w:numFmt w:val="bullet"/>
      <w:lvlText w:val="•"/>
      <w:lvlJc w:val="left"/>
      <w:pPr>
        <w:ind w:left="3650" w:hanging="180"/>
      </w:pPr>
    </w:lvl>
    <w:lvl w:ilvl="6">
      <w:numFmt w:val="bullet"/>
      <w:lvlText w:val="•"/>
      <w:lvlJc w:val="left"/>
      <w:pPr>
        <w:ind w:left="4244" w:hanging="180"/>
      </w:pPr>
    </w:lvl>
    <w:lvl w:ilvl="7">
      <w:numFmt w:val="bullet"/>
      <w:lvlText w:val="•"/>
      <w:lvlJc w:val="left"/>
      <w:pPr>
        <w:ind w:left="4838" w:hanging="180"/>
      </w:pPr>
    </w:lvl>
    <w:lvl w:ilvl="8">
      <w:numFmt w:val="bullet"/>
      <w:lvlText w:val="•"/>
      <w:lvlJc w:val="left"/>
      <w:pPr>
        <w:ind w:left="5432" w:hanging="180"/>
      </w:pPr>
    </w:lvl>
  </w:abstractNum>
  <w:abstractNum w:abstractNumId="5" w15:restartNumberingAfterBreak="0">
    <w:nsid w:val="0D9D7C62"/>
    <w:multiLevelType w:val="multilevel"/>
    <w:tmpl w:val="0A1AD1F8"/>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6" w15:restartNumberingAfterBreak="0">
    <w:nsid w:val="12492326"/>
    <w:multiLevelType w:val="multilevel"/>
    <w:tmpl w:val="37A63F6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7" w15:restartNumberingAfterBreak="0">
    <w:nsid w:val="172F2DF5"/>
    <w:multiLevelType w:val="multilevel"/>
    <w:tmpl w:val="98626A52"/>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8" w15:restartNumberingAfterBreak="0">
    <w:nsid w:val="18257438"/>
    <w:multiLevelType w:val="multilevel"/>
    <w:tmpl w:val="94785F84"/>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9" w15:restartNumberingAfterBreak="0">
    <w:nsid w:val="22874C53"/>
    <w:multiLevelType w:val="multilevel"/>
    <w:tmpl w:val="B5E0FCDA"/>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0" w15:restartNumberingAfterBreak="0">
    <w:nsid w:val="262F118F"/>
    <w:multiLevelType w:val="multilevel"/>
    <w:tmpl w:val="839ECD7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1" w15:restartNumberingAfterBreak="0">
    <w:nsid w:val="2F3D04CD"/>
    <w:multiLevelType w:val="multilevel"/>
    <w:tmpl w:val="C82E296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2" w15:restartNumberingAfterBreak="0">
    <w:nsid w:val="30296267"/>
    <w:multiLevelType w:val="multilevel"/>
    <w:tmpl w:val="D07A7876"/>
    <w:lvl w:ilvl="0">
      <w:numFmt w:val="bullet"/>
      <w:lvlText w:val="–"/>
      <w:lvlJc w:val="left"/>
      <w:pPr>
        <w:ind w:left="675" w:hanging="568"/>
      </w:pPr>
      <w:rPr>
        <w:rFonts w:ascii="Times New Roman" w:eastAsia="Times New Roman" w:hAnsi="Times New Roman" w:cs="Times New Roman"/>
        <w:spacing w:val="-1"/>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3" w15:restartNumberingAfterBreak="0">
    <w:nsid w:val="33D3632A"/>
    <w:multiLevelType w:val="multilevel"/>
    <w:tmpl w:val="0B7E254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4" w15:restartNumberingAfterBreak="0">
    <w:nsid w:val="36AB6CF1"/>
    <w:multiLevelType w:val="multilevel"/>
    <w:tmpl w:val="320EAFC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5" w15:restartNumberingAfterBreak="0">
    <w:nsid w:val="3AC969FB"/>
    <w:multiLevelType w:val="multilevel"/>
    <w:tmpl w:val="06125E0C"/>
    <w:lvl w:ilvl="0">
      <w:numFmt w:val="bullet"/>
      <w:lvlText w:val="–"/>
      <w:lvlJc w:val="left"/>
      <w:pPr>
        <w:ind w:left="675" w:hanging="568"/>
      </w:pPr>
      <w:rPr>
        <w:rFonts w:ascii="Times New Roman" w:eastAsia="Times New Roman" w:hAnsi="Times New Roman" w:cs="Times New Roman"/>
        <w:spacing w:val="-1"/>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6" w15:restartNumberingAfterBreak="0">
    <w:nsid w:val="3B93483D"/>
    <w:multiLevelType w:val="multilevel"/>
    <w:tmpl w:val="FAF650F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7" w15:restartNumberingAfterBreak="0">
    <w:nsid w:val="48512041"/>
    <w:multiLevelType w:val="multilevel"/>
    <w:tmpl w:val="27DEEDC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8" w15:restartNumberingAfterBreak="0">
    <w:nsid w:val="51026E10"/>
    <w:multiLevelType w:val="multilevel"/>
    <w:tmpl w:val="598CE19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9" w15:restartNumberingAfterBreak="0">
    <w:nsid w:val="52CA63C5"/>
    <w:multiLevelType w:val="multilevel"/>
    <w:tmpl w:val="9B32484E"/>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0" w15:restartNumberingAfterBreak="0">
    <w:nsid w:val="57E065AF"/>
    <w:multiLevelType w:val="multilevel"/>
    <w:tmpl w:val="6F7A1F2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1" w15:restartNumberingAfterBreak="0">
    <w:nsid w:val="59741008"/>
    <w:multiLevelType w:val="multilevel"/>
    <w:tmpl w:val="55306A18"/>
    <w:lvl w:ilvl="0">
      <w:numFmt w:val="bullet"/>
      <w:lvlText w:val="–"/>
      <w:lvlJc w:val="left"/>
      <w:pPr>
        <w:ind w:left="675" w:hanging="180"/>
      </w:pPr>
      <w:rPr>
        <w:rFonts w:ascii="Times New Roman" w:eastAsia="Times New Roman" w:hAnsi="Times New Roman" w:cs="Times New Roman"/>
        <w:spacing w:val="-1"/>
        <w:w w:val="100"/>
        <w:sz w:val="24"/>
        <w:szCs w:val="24"/>
      </w:rPr>
    </w:lvl>
    <w:lvl w:ilvl="1">
      <w:numFmt w:val="bullet"/>
      <w:lvlText w:val="•"/>
      <w:lvlJc w:val="left"/>
      <w:pPr>
        <w:ind w:left="1274" w:hanging="180"/>
      </w:pPr>
    </w:lvl>
    <w:lvl w:ilvl="2">
      <w:numFmt w:val="bullet"/>
      <w:lvlText w:val="•"/>
      <w:lvlJc w:val="left"/>
      <w:pPr>
        <w:ind w:left="1868" w:hanging="180"/>
      </w:pPr>
    </w:lvl>
    <w:lvl w:ilvl="3">
      <w:numFmt w:val="bullet"/>
      <w:lvlText w:val="•"/>
      <w:lvlJc w:val="left"/>
      <w:pPr>
        <w:ind w:left="2462" w:hanging="180"/>
      </w:pPr>
    </w:lvl>
    <w:lvl w:ilvl="4">
      <w:numFmt w:val="bullet"/>
      <w:lvlText w:val="•"/>
      <w:lvlJc w:val="left"/>
      <w:pPr>
        <w:ind w:left="3056" w:hanging="180"/>
      </w:pPr>
    </w:lvl>
    <w:lvl w:ilvl="5">
      <w:numFmt w:val="bullet"/>
      <w:lvlText w:val="•"/>
      <w:lvlJc w:val="left"/>
      <w:pPr>
        <w:ind w:left="3650" w:hanging="180"/>
      </w:pPr>
    </w:lvl>
    <w:lvl w:ilvl="6">
      <w:numFmt w:val="bullet"/>
      <w:lvlText w:val="•"/>
      <w:lvlJc w:val="left"/>
      <w:pPr>
        <w:ind w:left="4244" w:hanging="180"/>
      </w:pPr>
    </w:lvl>
    <w:lvl w:ilvl="7">
      <w:numFmt w:val="bullet"/>
      <w:lvlText w:val="•"/>
      <w:lvlJc w:val="left"/>
      <w:pPr>
        <w:ind w:left="4838" w:hanging="180"/>
      </w:pPr>
    </w:lvl>
    <w:lvl w:ilvl="8">
      <w:numFmt w:val="bullet"/>
      <w:lvlText w:val="•"/>
      <w:lvlJc w:val="left"/>
      <w:pPr>
        <w:ind w:left="5432" w:hanging="180"/>
      </w:pPr>
    </w:lvl>
  </w:abstractNum>
  <w:abstractNum w:abstractNumId="22" w15:restartNumberingAfterBreak="0">
    <w:nsid w:val="5DAB2261"/>
    <w:multiLevelType w:val="multilevel"/>
    <w:tmpl w:val="589A9BDE"/>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3" w15:restartNumberingAfterBreak="0">
    <w:nsid w:val="64BA0C79"/>
    <w:multiLevelType w:val="multilevel"/>
    <w:tmpl w:val="79D2ED3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4" w15:restartNumberingAfterBreak="0">
    <w:nsid w:val="68CC31CD"/>
    <w:multiLevelType w:val="multilevel"/>
    <w:tmpl w:val="A6EC3F6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5" w15:restartNumberingAfterBreak="0">
    <w:nsid w:val="696068A3"/>
    <w:multiLevelType w:val="multilevel"/>
    <w:tmpl w:val="EC0AE8C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6" w15:restartNumberingAfterBreak="0">
    <w:nsid w:val="6D7C7703"/>
    <w:multiLevelType w:val="multilevel"/>
    <w:tmpl w:val="F5B02900"/>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7" w15:restartNumberingAfterBreak="0">
    <w:nsid w:val="712E4FB8"/>
    <w:multiLevelType w:val="multilevel"/>
    <w:tmpl w:val="FECC7438"/>
    <w:lvl w:ilvl="0">
      <w:numFmt w:val="bullet"/>
      <w:lvlText w:val="–"/>
      <w:lvlJc w:val="left"/>
      <w:pPr>
        <w:ind w:left="675" w:hanging="568"/>
      </w:pPr>
      <w:rPr>
        <w:rFonts w:ascii="Times New Roman" w:eastAsia="Times New Roman" w:hAnsi="Times New Roman" w:cs="Times New Roman"/>
        <w:spacing w:val="-6"/>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8" w15:restartNumberingAfterBreak="0">
    <w:nsid w:val="71B32150"/>
    <w:multiLevelType w:val="multilevel"/>
    <w:tmpl w:val="55924C3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9" w15:restartNumberingAfterBreak="0">
    <w:nsid w:val="72EB6B61"/>
    <w:multiLevelType w:val="multilevel"/>
    <w:tmpl w:val="9002FF7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0" w15:restartNumberingAfterBreak="0">
    <w:nsid w:val="796574C4"/>
    <w:multiLevelType w:val="multilevel"/>
    <w:tmpl w:val="A060333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1" w15:restartNumberingAfterBreak="0">
    <w:nsid w:val="7F037B42"/>
    <w:multiLevelType w:val="multilevel"/>
    <w:tmpl w:val="C282969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num w:numId="1" w16cid:durableId="914242475">
    <w:abstractNumId w:val="16"/>
  </w:num>
  <w:num w:numId="2" w16cid:durableId="362557713">
    <w:abstractNumId w:val="6"/>
  </w:num>
  <w:num w:numId="3" w16cid:durableId="1906525814">
    <w:abstractNumId w:val="9"/>
  </w:num>
  <w:num w:numId="4" w16cid:durableId="922299878">
    <w:abstractNumId w:val="3"/>
  </w:num>
  <w:num w:numId="5" w16cid:durableId="188303690">
    <w:abstractNumId w:val="14"/>
  </w:num>
  <w:num w:numId="6" w16cid:durableId="719790636">
    <w:abstractNumId w:val="26"/>
  </w:num>
  <w:num w:numId="7" w16cid:durableId="41179056">
    <w:abstractNumId w:val="30"/>
  </w:num>
  <w:num w:numId="8" w16cid:durableId="1932620830">
    <w:abstractNumId w:val="27"/>
  </w:num>
  <w:num w:numId="9" w16cid:durableId="351151713">
    <w:abstractNumId w:val="7"/>
  </w:num>
  <w:num w:numId="10" w16cid:durableId="489908139">
    <w:abstractNumId w:val="22"/>
  </w:num>
  <w:num w:numId="11" w16cid:durableId="1576939166">
    <w:abstractNumId w:val="10"/>
  </w:num>
  <w:num w:numId="12" w16cid:durableId="1311248248">
    <w:abstractNumId w:val="5"/>
  </w:num>
  <w:num w:numId="13" w16cid:durableId="462503844">
    <w:abstractNumId w:val="19"/>
  </w:num>
  <w:num w:numId="14" w16cid:durableId="376244677">
    <w:abstractNumId w:val="2"/>
  </w:num>
  <w:num w:numId="15" w16cid:durableId="1137723946">
    <w:abstractNumId w:val="31"/>
  </w:num>
  <w:num w:numId="16" w16cid:durableId="1752464894">
    <w:abstractNumId w:val="1"/>
  </w:num>
  <w:num w:numId="17" w16cid:durableId="392041927">
    <w:abstractNumId w:val="28"/>
  </w:num>
  <w:num w:numId="18" w16cid:durableId="513611653">
    <w:abstractNumId w:val="0"/>
  </w:num>
  <w:num w:numId="19" w16cid:durableId="1611817098">
    <w:abstractNumId w:val="20"/>
  </w:num>
  <w:num w:numId="20" w16cid:durableId="2025672128">
    <w:abstractNumId w:val="29"/>
  </w:num>
  <w:num w:numId="21" w16cid:durableId="1227179171">
    <w:abstractNumId w:val="11"/>
  </w:num>
  <w:num w:numId="22" w16cid:durableId="1095438749">
    <w:abstractNumId w:val="15"/>
  </w:num>
  <w:num w:numId="23" w16cid:durableId="1730224697">
    <w:abstractNumId w:val="12"/>
  </w:num>
  <w:num w:numId="24" w16cid:durableId="1082486158">
    <w:abstractNumId w:val="18"/>
  </w:num>
  <w:num w:numId="25" w16cid:durableId="1359819083">
    <w:abstractNumId w:val="25"/>
  </w:num>
  <w:num w:numId="26" w16cid:durableId="223032706">
    <w:abstractNumId w:val="24"/>
  </w:num>
  <w:num w:numId="27" w16cid:durableId="1329942249">
    <w:abstractNumId w:val="21"/>
  </w:num>
  <w:num w:numId="28" w16cid:durableId="745760774">
    <w:abstractNumId w:val="4"/>
  </w:num>
  <w:num w:numId="29" w16cid:durableId="1616249689">
    <w:abstractNumId w:val="13"/>
  </w:num>
  <w:num w:numId="30" w16cid:durableId="509953838">
    <w:abstractNumId w:val="17"/>
  </w:num>
  <w:num w:numId="31" w16cid:durableId="1588659868">
    <w:abstractNumId w:val="8"/>
  </w:num>
  <w:num w:numId="32" w16cid:durableId="18218476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B30"/>
    <w:rsid w:val="00023C22"/>
    <w:rsid w:val="000B4018"/>
    <w:rsid w:val="000E4944"/>
    <w:rsid w:val="00212552"/>
    <w:rsid w:val="00276848"/>
    <w:rsid w:val="002A5B30"/>
    <w:rsid w:val="002A7466"/>
    <w:rsid w:val="002E1074"/>
    <w:rsid w:val="003A3D4F"/>
    <w:rsid w:val="003C2E02"/>
    <w:rsid w:val="00404111"/>
    <w:rsid w:val="00424BFB"/>
    <w:rsid w:val="00480993"/>
    <w:rsid w:val="004B11BD"/>
    <w:rsid w:val="004B1EB8"/>
    <w:rsid w:val="004C64B7"/>
    <w:rsid w:val="004E7D57"/>
    <w:rsid w:val="005433C5"/>
    <w:rsid w:val="0057220F"/>
    <w:rsid w:val="005D21B5"/>
    <w:rsid w:val="00633172"/>
    <w:rsid w:val="00645746"/>
    <w:rsid w:val="0066070F"/>
    <w:rsid w:val="006A742C"/>
    <w:rsid w:val="006C2D1F"/>
    <w:rsid w:val="006F6FFD"/>
    <w:rsid w:val="00701BDE"/>
    <w:rsid w:val="00705765"/>
    <w:rsid w:val="00716E66"/>
    <w:rsid w:val="00717586"/>
    <w:rsid w:val="00727162"/>
    <w:rsid w:val="00790AAC"/>
    <w:rsid w:val="007A746C"/>
    <w:rsid w:val="007D17B8"/>
    <w:rsid w:val="007E535C"/>
    <w:rsid w:val="00805406"/>
    <w:rsid w:val="008064BE"/>
    <w:rsid w:val="008142C4"/>
    <w:rsid w:val="00814BAE"/>
    <w:rsid w:val="00887DEE"/>
    <w:rsid w:val="008B0552"/>
    <w:rsid w:val="008B79D9"/>
    <w:rsid w:val="008D4B39"/>
    <w:rsid w:val="008E067E"/>
    <w:rsid w:val="00922DA5"/>
    <w:rsid w:val="00971BFD"/>
    <w:rsid w:val="009A6DB4"/>
    <w:rsid w:val="00A57C08"/>
    <w:rsid w:val="00AC6361"/>
    <w:rsid w:val="00AD62DD"/>
    <w:rsid w:val="00BA54D5"/>
    <w:rsid w:val="00BC0DE7"/>
    <w:rsid w:val="00C01679"/>
    <w:rsid w:val="00C95D2C"/>
    <w:rsid w:val="00D3775F"/>
    <w:rsid w:val="00D529C0"/>
    <w:rsid w:val="00D536BA"/>
    <w:rsid w:val="00D7168D"/>
    <w:rsid w:val="00DC149B"/>
    <w:rsid w:val="00DD260F"/>
    <w:rsid w:val="00E1244D"/>
    <w:rsid w:val="00E24F45"/>
    <w:rsid w:val="00EB2B02"/>
    <w:rsid w:val="00F0395B"/>
    <w:rsid w:val="00F84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8C60F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6BA"/>
    <w:pPr>
      <w:suppressAutoHyphens/>
      <w:spacing w:before="40" w:after="40" w:line="276" w:lineRule="auto"/>
    </w:pPr>
    <w:rPr>
      <w:sz w:val="22"/>
      <w:szCs w:val="22"/>
      <w:lang w:eastAsia="en-US"/>
    </w:rPr>
  </w:style>
  <w:style w:type="paragraph" w:styleId="Heading1">
    <w:name w:val="heading 1"/>
    <w:basedOn w:val="Title"/>
    <w:next w:val="Normal"/>
    <w:uiPriority w:val="9"/>
    <w:qFormat/>
    <w:pPr>
      <w:spacing w:after="480"/>
      <w:outlineLvl w:val="0"/>
    </w:pPr>
    <w:rPr>
      <w:caps/>
    </w:rPr>
  </w:style>
  <w:style w:type="paragraph" w:styleId="Heading2">
    <w:name w:val="heading 2"/>
    <w:next w:val="Normal"/>
    <w:uiPriority w:val="9"/>
    <w:unhideWhenUsed/>
    <w:qFormat/>
    <w:pPr>
      <w:keepNext/>
      <w:keepLines/>
      <w:suppressAutoHyphens/>
      <w:spacing w:before="480" w:after="240"/>
      <w:ind w:left="11" w:hanging="11"/>
      <w:outlineLvl w:val="1"/>
    </w:pPr>
    <w:rPr>
      <w:rFonts w:ascii="Times New Roman" w:eastAsia="Times New Roman" w:hAnsi="Times New Roman"/>
      <w:b/>
      <w:color w:val="000000"/>
      <w:sz w:val="24"/>
      <w:szCs w:val="22"/>
    </w:rPr>
  </w:style>
  <w:style w:type="paragraph" w:styleId="Heading3">
    <w:name w:val="heading 3"/>
    <w:next w:val="Normal"/>
    <w:uiPriority w:val="9"/>
    <w:semiHidden/>
    <w:unhideWhenUsed/>
    <w:qFormat/>
    <w:pPr>
      <w:keepNext/>
      <w:keepLines/>
      <w:suppressAutoHyphens/>
      <w:spacing w:after="480"/>
      <w:jc w:val="center"/>
      <w:outlineLvl w:val="2"/>
    </w:pPr>
    <w:rPr>
      <w:rFonts w:ascii="Times New Roman" w:eastAsia="Times New Roman" w:hAnsi="Times New Roman"/>
      <w:b/>
      <w:color w:val="000000"/>
      <w:sz w:val="24"/>
      <w:szCs w:val="22"/>
    </w:rPr>
  </w:style>
  <w:style w:type="paragraph" w:styleId="Heading4">
    <w:name w:val="heading 4"/>
    <w:next w:val="Normal"/>
    <w:uiPriority w:val="9"/>
    <w:semiHidden/>
    <w:unhideWhenUsed/>
    <w:qFormat/>
    <w:pPr>
      <w:keepNext/>
      <w:keepLines/>
      <w:suppressAutoHyphens/>
      <w:spacing w:after="3" w:line="247" w:lineRule="auto"/>
      <w:ind w:left="214" w:hanging="10"/>
      <w:jc w:val="center"/>
      <w:outlineLvl w:val="3"/>
    </w:pPr>
    <w:rPr>
      <w:rFonts w:ascii="Times New Roman" w:eastAsia="Times New Roman" w:hAnsi="Times New Roman"/>
      <w:b/>
      <w:color w:val="000000"/>
      <w:sz w:val="24"/>
      <w:szCs w:val="22"/>
    </w:rPr>
  </w:style>
  <w:style w:type="paragraph" w:styleId="Heading5">
    <w:name w:val="heading 5"/>
    <w:next w:val="Normal"/>
    <w:uiPriority w:val="9"/>
    <w:semiHidden/>
    <w:unhideWhenUsed/>
    <w:qFormat/>
    <w:pPr>
      <w:keepNext/>
      <w:keepLines/>
      <w:suppressAutoHyphens/>
      <w:spacing w:after="3" w:line="247" w:lineRule="auto"/>
      <w:ind w:left="214" w:hanging="10"/>
      <w:jc w:val="center"/>
      <w:outlineLvl w:val="4"/>
    </w:pPr>
    <w:rPr>
      <w:rFonts w:ascii="Times New Roman" w:eastAsia="Times New Roman" w:hAnsi="Times New Roman"/>
      <w:b/>
      <w:color w:val="000000"/>
      <w:sz w:val="24"/>
      <w:szCs w:val="22"/>
    </w:rPr>
  </w:style>
  <w:style w:type="paragraph" w:styleId="Heading6">
    <w:name w:val="heading 6"/>
    <w:next w:val="Normal"/>
    <w:uiPriority w:val="9"/>
    <w:semiHidden/>
    <w:unhideWhenUsed/>
    <w:qFormat/>
    <w:pPr>
      <w:keepNext/>
      <w:keepLines/>
      <w:suppressAutoHyphens/>
      <w:spacing w:line="247" w:lineRule="auto"/>
      <w:ind w:left="10" w:hanging="10"/>
      <w:jc w:val="center"/>
      <w:outlineLvl w:val="5"/>
    </w:pPr>
    <w:rPr>
      <w:rFonts w:ascii="Times New Roman" w:eastAsia="Times New Roman" w:hAnsi="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hAnsi="Times New Roman"/>
      <w:b/>
      <w:caps/>
      <w:sz w:val="24"/>
      <w:szCs w:val="24"/>
      <w:lang w:val="en-SG" w:eastAsia="en-US"/>
    </w:rPr>
  </w:style>
  <w:style w:type="character" w:customStyle="1" w:styleId="Heading2Char">
    <w:name w:val="Heading 2 Char"/>
    <w:basedOn w:val="DefaultParagraphFont"/>
    <w:rPr>
      <w:rFonts w:ascii="Times New Roman" w:eastAsia="Times New Roman" w:hAnsi="Times New Roman"/>
      <w:b/>
      <w:color w:val="000000"/>
      <w:sz w:val="24"/>
      <w:szCs w:val="22"/>
    </w:rPr>
  </w:style>
  <w:style w:type="character" w:customStyle="1" w:styleId="Heading3Char">
    <w:name w:val="Heading 3 Char"/>
    <w:basedOn w:val="DefaultParagraphFont"/>
    <w:rPr>
      <w:rFonts w:ascii="Times New Roman" w:eastAsia="Times New Roman" w:hAnsi="Times New Roman"/>
      <w:b/>
      <w:color w:val="000000"/>
      <w:sz w:val="24"/>
      <w:szCs w:val="22"/>
    </w:rPr>
  </w:style>
  <w:style w:type="character" w:customStyle="1" w:styleId="Heading4Char">
    <w:name w:val="Heading 4 Char"/>
    <w:basedOn w:val="DefaultParagraphFont"/>
    <w:rPr>
      <w:rFonts w:ascii="Times New Roman" w:eastAsia="Times New Roman" w:hAnsi="Times New Roman"/>
      <w:b/>
      <w:color w:val="000000"/>
      <w:sz w:val="24"/>
      <w:szCs w:val="22"/>
    </w:rPr>
  </w:style>
  <w:style w:type="character" w:customStyle="1" w:styleId="Heading5Char">
    <w:name w:val="Heading 5 Char"/>
    <w:basedOn w:val="DefaultParagraphFont"/>
    <w:rPr>
      <w:rFonts w:ascii="Times New Roman" w:eastAsia="Times New Roman" w:hAnsi="Times New Roman"/>
      <w:b/>
      <w:color w:val="000000"/>
      <w:sz w:val="24"/>
      <w:szCs w:val="22"/>
    </w:rPr>
  </w:style>
  <w:style w:type="character" w:customStyle="1" w:styleId="Heading6Char">
    <w:name w:val="Heading 6 Char"/>
    <w:basedOn w:val="DefaultParagraphFont"/>
    <w:rPr>
      <w:rFonts w:ascii="Times New Roman" w:eastAsia="Times New Roman" w:hAnsi="Times New Roman"/>
      <w:color w:val="000000"/>
      <w:sz w:val="24"/>
      <w:szCs w:val="22"/>
    </w:rPr>
  </w:style>
  <w:style w:type="paragraph" w:styleId="ListParagraph">
    <w:name w:val="List Paragraph"/>
    <w:basedOn w:val="Normal"/>
    <w:pPr>
      <w:ind w:left="720"/>
    </w:pPr>
  </w:style>
  <w:style w:type="paragraph" w:styleId="FootnoteText">
    <w:name w:val="footnote text"/>
    <w:basedOn w:val="Normal"/>
    <w:pPr>
      <w:spacing w:line="240" w:lineRule="auto"/>
      <w:ind w:left="720" w:hanging="720"/>
      <w:jc w:val="both"/>
    </w:pPr>
    <w:rPr>
      <w:rFonts w:ascii="Times New Roman" w:hAnsi="Times New Roman"/>
      <w:sz w:val="20"/>
      <w:szCs w:val="20"/>
    </w:rPr>
  </w:style>
  <w:style w:type="character" w:customStyle="1" w:styleId="FootnoteTextChar">
    <w:name w:val="Footnote Text Char"/>
    <w:rPr>
      <w:rFonts w:ascii="Times New Roman" w:hAnsi="Times New Roman"/>
      <w:lang w:eastAsia="en-US"/>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EndnoteText">
    <w:name w:val="endnote text"/>
    <w:basedOn w:val="Normal"/>
    <w:pPr>
      <w:spacing w:after="0" w:line="240" w:lineRule="auto"/>
    </w:pPr>
    <w:rPr>
      <w:sz w:val="20"/>
      <w:szCs w:val="20"/>
    </w:rPr>
  </w:style>
  <w:style w:type="character" w:customStyle="1" w:styleId="EndnoteTextChar">
    <w:name w:val="Endnote Text Char"/>
    <w:rPr>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rPr>
      <w:b/>
      <w:bCs/>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Revision">
    <w:name w:val="Revision"/>
    <w:pPr>
      <w:suppressAutoHyphens/>
    </w:pPr>
    <w:rPr>
      <w:sz w:val="22"/>
      <w:szCs w:val="22"/>
      <w:lang w:eastAsia="en-US"/>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paragraph" w:styleId="TOC1">
    <w:name w:val="toc 1"/>
    <w:autoRedefine/>
    <w:pPr>
      <w:suppressAutoHyphens/>
      <w:spacing w:line="247" w:lineRule="auto"/>
      <w:ind w:left="25" w:right="23" w:hanging="10"/>
      <w:jc w:val="center"/>
    </w:pPr>
    <w:rPr>
      <w:rFonts w:cs="Calibri"/>
      <w:color w:val="000000"/>
      <w:sz w:val="22"/>
      <w:szCs w:val="22"/>
    </w:rPr>
  </w:style>
  <w:style w:type="paragraph" w:styleId="BodyText">
    <w:name w:val="Body Text"/>
    <w:basedOn w:val="Normal"/>
    <w:pPr>
      <w:widowControl w:val="0"/>
      <w:autoSpaceDE w:val="0"/>
      <w:spacing w:after="0" w:line="240" w:lineRule="auto"/>
    </w:pPr>
    <w:rPr>
      <w:rFonts w:ascii="Times New Roman" w:eastAsia="Times New Roman" w:hAnsi="Times New Roman"/>
      <w:sz w:val="19"/>
      <w:szCs w:val="19"/>
      <w:lang w:eastAsia="en-GB"/>
    </w:rPr>
  </w:style>
  <w:style w:type="character" w:customStyle="1" w:styleId="BodyTextChar">
    <w:name w:val="Body Text Char"/>
    <w:basedOn w:val="DefaultParagraphFont"/>
    <w:rPr>
      <w:rFonts w:ascii="Times New Roman" w:eastAsia="Times New Roman" w:hAnsi="Times New Roman"/>
      <w:sz w:val="19"/>
      <w:szCs w:val="19"/>
    </w:rPr>
  </w:style>
  <w:style w:type="character" w:customStyle="1" w:styleId="footnotedescriptionChar">
    <w:name w:val="footnote description Char"/>
    <w:rPr>
      <w:rFonts w:ascii="Times New Roman" w:eastAsia="Times New Roman" w:hAnsi="Times New Roman"/>
      <w:color w:val="000000"/>
      <w:sz w:val="16"/>
      <w:szCs w:val="22"/>
    </w:rPr>
  </w:style>
  <w:style w:type="paragraph" w:customStyle="1" w:styleId="footnotedescription">
    <w:name w:val="footnote description"/>
    <w:next w:val="Normal"/>
    <w:pPr>
      <w:suppressAutoHyphens/>
      <w:spacing w:line="247" w:lineRule="auto"/>
    </w:pPr>
    <w:rPr>
      <w:rFonts w:ascii="Times New Roman" w:eastAsia="Times New Roman" w:hAnsi="Times New Roman"/>
      <w:color w:val="000000"/>
      <w:sz w:val="16"/>
      <w:szCs w:val="22"/>
    </w:rPr>
  </w:style>
  <w:style w:type="character" w:customStyle="1" w:styleId="footnotemark">
    <w:name w:val="footnote mark"/>
    <w:rPr>
      <w:rFonts w:ascii="Times New Roman" w:eastAsia="Times New Roman" w:hAnsi="Times New Roman" w:cs="Times New Roman"/>
      <w:color w:val="000000"/>
      <w:position w:val="0"/>
      <w:sz w:val="16"/>
      <w:vertAlign w:val="superscript"/>
    </w:rPr>
  </w:style>
  <w:style w:type="paragraph" w:customStyle="1" w:styleId="Text">
    <w:name w:val="Text"/>
    <w:basedOn w:val="Normal"/>
    <w:pPr>
      <w:spacing w:after="0" w:line="240" w:lineRule="auto"/>
      <w:jc w:val="both"/>
    </w:pPr>
    <w:rPr>
      <w:rFonts w:ascii="Times New Roman" w:hAnsi="Times New Roman"/>
      <w:sz w:val="24"/>
      <w:szCs w:val="24"/>
      <w:lang w:val="en-SG"/>
    </w:rPr>
  </w:style>
  <w:style w:type="paragraph" w:styleId="Title">
    <w:name w:val="Title"/>
    <w:basedOn w:val="Normal"/>
    <w:next w:val="Normal"/>
    <w:uiPriority w:val="10"/>
    <w:qFormat/>
    <w:pPr>
      <w:spacing w:after="0" w:line="240" w:lineRule="auto"/>
      <w:jc w:val="center"/>
    </w:pPr>
    <w:rPr>
      <w:rFonts w:ascii="Times New Roman" w:hAnsi="Times New Roman"/>
      <w:b/>
      <w:sz w:val="24"/>
      <w:szCs w:val="24"/>
      <w:lang w:val="en-SG"/>
    </w:rPr>
  </w:style>
  <w:style w:type="character" w:customStyle="1" w:styleId="TextChar">
    <w:name w:val="Text Char"/>
    <w:basedOn w:val="DefaultParagraphFont"/>
    <w:rPr>
      <w:rFonts w:ascii="Times New Roman" w:hAnsi="Times New Roman"/>
      <w:sz w:val="24"/>
      <w:szCs w:val="24"/>
      <w:lang w:val="en-SG" w:eastAsia="en-US"/>
    </w:rPr>
  </w:style>
  <w:style w:type="character" w:customStyle="1" w:styleId="TitleChar">
    <w:name w:val="Title Char"/>
    <w:basedOn w:val="DefaultParagraphFont"/>
    <w:rPr>
      <w:rFonts w:ascii="Times New Roman" w:hAnsi="Times New Roman"/>
      <w:b/>
      <w:sz w:val="24"/>
      <w:szCs w:val="24"/>
      <w:lang w:val="en-SG" w:eastAsia="en-US"/>
    </w:rPr>
  </w:style>
  <w:style w:type="paragraph" w:customStyle="1" w:styleId="ArticleNumber">
    <w:name w:val="Article Number"/>
    <w:basedOn w:val="Normal"/>
    <w:pPr>
      <w:keepNext/>
      <w:spacing w:before="480" w:after="0" w:line="240" w:lineRule="auto"/>
      <w:jc w:val="center"/>
    </w:pPr>
    <w:rPr>
      <w:rFonts w:ascii="Times New Roman" w:hAnsi="Times New Roman"/>
      <w:smallCaps/>
      <w:sz w:val="24"/>
      <w:szCs w:val="24"/>
      <w:lang w:val="en-SG"/>
    </w:rPr>
  </w:style>
  <w:style w:type="paragraph" w:customStyle="1" w:styleId="ArticleTitle">
    <w:name w:val="Article Title"/>
    <w:basedOn w:val="Normal"/>
    <w:pPr>
      <w:keepNext/>
      <w:spacing w:before="240" w:after="240" w:line="240" w:lineRule="auto"/>
      <w:jc w:val="center"/>
    </w:pPr>
    <w:rPr>
      <w:rFonts w:ascii="Times New Roman" w:hAnsi="Times New Roman"/>
      <w:b/>
      <w:sz w:val="24"/>
      <w:szCs w:val="24"/>
      <w:lang w:val="en-SG"/>
    </w:rPr>
  </w:style>
  <w:style w:type="character" w:customStyle="1" w:styleId="ArticleNumberChar">
    <w:name w:val="Article Number Char"/>
    <w:basedOn w:val="DefaultParagraphFont"/>
    <w:rPr>
      <w:rFonts w:ascii="Times New Roman" w:hAnsi="Times New Roman"/>
      <w:smallCaps/>
      <w:sz w:val="24"/>
      <w:szCs w:val="24"/>
      <w:lang w:val="en-SG" w:eastAsia="en-US"/>
    </w:rPr>
  </w:style>
  <w:style w:type="paragraph" w:customStyle="1" w:styleId="SectionNumber">
    <w:name w:val="Section Number"/>
    <w:basedOn w:val="Heading1"/>
  </w:style>
  <w:style w:type="character" w:customStyle="1" w:styleId="ArticleTitleChar">
    <w:name w:val="Article Title Char"/>
    <w:basedOn w:val="DefaultParagraphFont"/>
    <w:rPr>
      <w:rFonts w:ascii="Times New Roman" w:hAnsi="Times New Roman"/>
      <w:b/>
      <w:sz w:val="24"/>
      <w:szCs w:val="24"/>
      <w:lang w:val="en-SG" w:eastAsia="en-US"/>
    </w:rPr>
  </w:style>
  <w:style w:type="paragraph" w:customStyle="1" w:styleId="SectionTitle">
    <w:name w:val="Section Title"/>
    <w:basedOn w:val="Normal"/>
    <w:pPr>
      <w:spacing w:before="240" w:after="480" w:line="240" w:lineRule="auto"/>
      <w:jc w:val="center"/>
    </w:pPr>
    <w:rPr>
      <w:rFonts w:ascii="Times New Roman" w:hAnsi="Times New Roman"/>
      <w:b/>
      <w:caps/>
      <w:sz w:val="24"/>
      <w:szCs w:val="24"/>
    </w:rPr>
  </w:style>
  <w:style w:type="character" w:customStyle="1" w:styleId="SectionNumberChar">
    <w:name w:val="Section Number Char"/>
    <w:basedOn w:val="Heading1Char"/>
    <w:rPr>
      <w:rFonts w:ascii="Times New Roman" w:hAnsi="Times New Roman"/>
      <w:b/>
      <w:caps/>
      <w:sz w:val="24"/>
      <w:szCs w:val="24"/>
      <w:lang w:val="en-SG" w:eastAsia="en-US"/>
    </w:rPr>
  </w:style>
  <w:style w:type="character" w:customStyle="1" w:styleId="SectionTitleChar">
    <w:name w:val="Section Title Char"/>
    <w:basedOn w:val="DefaultParagraphFont"/>
    <w:rPr>
      <w:rFonts w:ascii="Times New Roman" w:hAnsi="Times New Roman"/>
      <w:b/>
      <w:caps/>
      <w:sz w:val="24"/>
      <w:szCs w:val="24"/>
      <w:lang w:eastAsia="en-US"/>
    </w:rPr>
  </w:style>
  <w:style w:type="paragraph" w:customStyle="1" w:styleId="In-lineNote">
    <w:name w:val="In-line Note"/>
    <w:basedOn w:val="Text"/>
    <w:pPr>
      <w:jc w:val="center"/>
    </w:pPr>
    <w:rPr>
      <w:i/>
    </w:rPr>
  </w:style>
  <w:style w:type="character" w:customStyle="1" w:styleId="In-lineNoteChar">
    <w:name w:val="In-line Note Char"/>
    <w:basedOn w:val="TextChar"/>
    <w:rPr>
      <w:rFonts w:ascii="Times New Roman" w:hAnsi="Times New Roman"/>
      <w:i/>
      <w:sz w:val="24"/>
      <w:szCs w:val="24"/>
      <w:lang w:val="en-SG" w:eastAsia="en-US"/>
    </w:rPr>
  </w:style>
  <w:style w:type="paragraph" w:customStyle="1" w:styleId="Default">
    <w:name w:val="Default"/>
    <w:pPr>
      <w:suppressAutoHyphens/>
      <w:autoSpaceDE w:val="0"/>
    </w:pPr>
    <w:rPr>
      <w:rFonts w:ascii="Times New Roman" w:hAnsi="Times New Roman"/>
      <w:color w:val="000000"/>
      <w:sz w:val="24"/>
      <w:szCs w:val="24"/>
      <w:lang w:val="en-SG" w:eastAsia="en-US"/>
    </w:rPr>
  </w:style>
  <w:style w:type="character" w:styleId="Hyperlink">
    <w:name w:val="Hyperlink"/>
    <w:basedOn w:val="DefaultParagraphFont"/>
    <w:rPr>
      <w:rFonts w:ascii="Times New Roman" w:hAnsi="Times New Roman" w:cs="Times New Roman"/>
      <w:color w:val="0563C1"/>
      <w:u w:val="single"/>
    </w:rPr>
  </w:style>
  <w:style w:type="character" w:customStyle="1" w:styleId="normaltextrun">
    <w:name w:val="normaltextrun"/>
    <w:basedOn w:val="DefaultParagraphFont"/>
  </w:style>
  <w:style w:type="paragraph" w:customStyle="1" w:styleId="Text-1">
    <w:name w:val="Text-1"/>
    <w:basedOn w:val="Normal"/>
    <w:pPr>
      <w:spacing w:after="240" w:line="240" w:lineRule="auto"/>
      <w:jc w:val="both"/>
    </w:pPr>
    <w:rPr>
      <w:rFonts w:ascii="Times New Roman" w:hAnsi="Times New Roman"/>
      <w:sz w:val="24"/>
      <w:szCs w:val="24"/>
      <w:lang w:val="en-SG"/>
    </w:rPr>
  </w:style>
  <w:style w:type="paragraph" w:customStyle="1" w:styleId="Text-2">
    <w:name w:val="Text-2"/>
    <w:basedOn w:val="Text"/>
    <w:pPr>
      <w:spacing w:after="240"/>
      <w:ind w:left="1440" w:hanging="720"/>
    </w:pPr>
  </w:style>
  <w:style w:type="paragraph" w:customStyle="1" w:styleId="Text-substitute">
    <w:name w:val="Text-substitute"/>
    <w:basedOn w:val="Text"/>
    <w:pPr>
      <w:spacing w:after="240"/>
      <w:ind w:left="720"/>
    </w:pPr>
  </w:style>
  <w:style w:type="paragraph" w:customStyle="1" w:styleId="Text-substitute2">
    <w:name w:val="Text-substitute2"/>
    <w:basedOn w:val="Text-2"/>
    <w:pPr>
      <w:ind w:left="2154" w:hanging="1020"/>
    </w:pPr>
  </w:style>
  <w:style w:type="paragraph" w:customStyle="1" w:styleId="Text-substitute3">
    <w:name w:val="Text-substitute3"/>
    <w:basedOn w:val="Text-substitute2"/>
    <w:pPr>
      <w:ind w:left="2874" w:hanging="720"/>
    </w:pPr>
  </w:style>
  <w:style w:type="paragraph" w:customStyle="1" w:styleId="TableParagraph">
    <w:name w:val="Table Paragraph"/>
    <w:basedOn w:val="Normal"/>
    <w:pPr>
      <w:widowControl w:val="0"/>
      <w:autoSpaceDE w:val="0"/>
      <w:spacing w:before="56" w:after="0" w:line="240" w:lineRule="auto"/>
      <w:ind w:left="107"/>
    </w:pPr>
    <w:rPr>
      <w:rFonts w:ascii="Times New Roman" w:eastAsia="Times New Roman" w:hAnsi="Times New Roman"/>
    </w:rPr>
  </w:style>
  <w:style w:type="paragraph" w:customStyle="1" w:styleId="Heading2A">
    <w:name w:val="Heading 2A"/>
    <w:basedOn w:val="Heading2"/>
    <w:pPr>
      <w:spacing w:before="240"/>
    </w:pPr>
    <w:rPr>
      <w:b w:val="0"/>
      <w:bCs/>
    </w:rPr>
  </w:style>
  <w:style w:type="paragraph" w:customStyle="1" w:styleId="Text-3">
    <w:name w:val="Text-3"/>
    <w:basedOn w:val="Text-2"/>
    <w:pPr>
      <w:ind w:firstLine="0"/>
    </w:pPr>
  </w:style>
  <w:style w:type="paragraph" w:customStyle="1" w:styleId="Text-4">
    <w:name w:val="Text-4"/>
    <w:basedOn w:val="Text-3"/>
    <w:pPr>
      <w:ind w:left="2880" w:hanging="720"/>
    </w:pPr>
  </w:style>
  <w:style w:type="character" w:customStyle="1" w:styleId="eop">
    <w:name w:val="eop"/>
    <w:basedOn w:val="DefaultParagraphFont"/>
  </w:style>
  <w:style w:type="character" w:customStyle="1" w:styleId="findhit">
    <w:name w:val="findhit"/>
    <w:basedOn w:val="DefaultParagraphFont"/>
  </w:style>
  <w:style w:type="character" w:styleId="PlaceholderText">
    <w:name w:val="Placeholder Text"/>
    <w:basedOn w:val="DefaultParagraphFont"/>
    <w:rPr>
      <w:color w:val="808080"/>
    </w:rPr>
  </w:style>
  <w:style w:type="table" w:styleId="ListTable3">
    <w:name w:val="List Table 3"/>
    <w:basedOn w:val="TableNormal"/>
    <w:uiPriority w:val="48"/>
    <w:rsid w:val="00701BD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788422">
      <w:bodyDiv w:val="1"/>
      <w:marLeft w:val="0"/>
      <w:marRight w:val="0"/>
      <w:marTop w:val="0"/>
      <w:marBottom w:val="0"/>
      <w:divBdr>
        <w:top w:val="none" w:sz="0" w:space="0" w:color="auto"/>
        <w:left w:val="none" w:sz="0" w:space="0" w:color="auto"/>
        <w:bottom w:val="none" w:sz="0" w:space="0" w:color="auto"/>
        <w:right w:val="none" w:sz="0" w:space="0" w:color="auto"/>
      </w:divBdr>
      <w:divsChild>
        <w:div w:id="1873419013">
          <w:marLeft w:val="0"/>
          <w:marRight w:val="0"/>
          <w:marTop w:val="0"/>
          <w:marBottom w:val="0"/>
          <w:divBdr>
            <w:top w:val="none" w:sz="0" w:space="0" w:color="auto"/>
            <w:left w:val="none" w:sz="0" w:space="0" w:color="auto"/>
            <w:bottom w:val="none" w:sz="0" w:space="0" w:color="auto"/>
            <w:right w:val="none" w:sz="0" w:space="0" w:color="auto"/>
          </w:divBdr>
          <w:divsChild>
            <w:div w:id="5837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111</Pages>
  <Words>17502</Words>
  <Characters>99763</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53</cp:revision>
  <dcterms:created xsi:type="dcterms:W3CDTF">2022-04-15T06:55:00Z</dcterms:created>
  <dcterms:modified xsi:type="dcterms:W3CDTF">2023-05-02T20:46:00Z</dcterms:modified>
</cp:coreProperties>
</file>