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3238833C" w:rsidR="002A61E0" w:rsidRPr="00AC7CA9" w:rsidRDefault="007A26FF"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all the materials of Chapter 04 used are wholly obtained,</w:t>
            </w:r>
          </w:p>
          <w:p w14:paraId="6F47A1AD" w14:textId="2C5C80F6" w:rsidR="002A61E0" w:rsidRPr="00AC7CA9" w:rsidRDefault="002304F5"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all the fruit juice (except that of pine</w:t>
            </w:r>
            <w:r w:rsidR="00461294" w:rsidRPr="00AC7CA9">
              <w:softHyphen/>
              <w:t xml:space="preserve">apple, lime or </w:t>
            </w:r>
            <w:r w:rsidR="001A4D61" w:rsidRPr="00AC7CA9">
              <w:t>grapefruit</w:t>
            </w:r>
            <w:r w:rsidR="00461294" w:rsidRPr="00AC7CA9">
              <w:t>) of heading 2009 used is originating, and</w:t>
            </w:r>
          </w:p>
          <w:p w14:paraId="2A125C1D" w14:textId="10D57A44" w:rsidR="002A61E0" w:rsidRPr="00AC7CA9" w:rsidRDefault="007A26FF" w:rsidP="001A4D61">
            <w:pPr>
              <w:cnfStyle w:val="000000100000" w:firstRow="0" w:lastRow="0" w:firstColumn="0" w:lastColumn="0" w:oddVBand="0" w:evenVBand="0" w:oddHBand="1" w:evenHBand="0" w:firstRowFirstColumn="0" w:firstRowLastColumn="0" w:lastRowFirstColumn="0" w:lastRowLastColumn="0"/>
            </w:pPr>
            <w:r>
              <w:t xml:space="preserve">- </w:t>
            </w:r>
            <w:r w:rsidR="00461294"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46E951D8"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r w:rsidR="00EA5FED">
              <w:t xml:space="preserve"> poo</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05C2E903" w:rsidR="00271395" w:rsidRPr="00AC7CA9" w:rsidRDefault="00271395" w:rsidP="00271395">
            <w:r w:rsidRPr="00AC7CA9">
              <w:t>Vegetable saps and extracts; pectic substances, pectinates and pectates; agar- agar and other mucilages and thickeners, whether or not modified, derived from vegetable products</w:t>
            </w:r>
            <w:r w:rsidR="007F7481">
              <w:t>:</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3B0AE10B" w:rsidR="00271395" w:rsidRPr="00AC7CA9" w:rsidRDefault="00C321EB" w:rsidP="00271395">
            <w:r w:rsidRPr="00AC7CA9">
              <w:t xml:space="preserve">— </w:t>
            </w:r>
            <w:r w:rsidR="00271395" w:rsidRPr="00AC7CA9">
              <w:t>Mucilages and thickeners, modified, derived from vegetable products</w:t>
            </w:r>
          </w:p>
        </w:tc>
        <w:tc>
          <w:tcPr>
            <w:tcW w:w="2235" w:type="dxa"/>
          </w:tcPr>
          <w:p w14:paraId="0DFE44AD" w14:textId="7A4F9A33" w:rsidR="00271395" w:rsidRPr="00AC7CA9" w:rsidRDefault="00271395" w:rsidP="0065005E">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r w:rsidR="0065005E">
              <w:t xml:space="preserve"> </w:t>
            </w: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2B683C9D" w:rsidR="00271395" w:rsidRPr="00AC7CA9" w:rsidRDefault="00C321EB" w:rsidP="00271395">
            <w:r w:rsidRPr="00AC7CA9">
              <w:t xml:space="preserve">— </w:t>
            </w:r>
            <w:r w:rsidR="00271395" w:rsidRPr="00AC7CA9">
              <w:t>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1C5C648F" w:rsidR="00271395" w:rsidRPr="00AC7CA9" w:rsidRDefault="00271395" w:rsidP="00271395">
            <w:r w:rsidRPr="00AC7CA9">
              <w:t>Pig fat (including lard) and poultry fat, other than that of heading 0209 or 1503</w:t>
            </w:r>
            <w:r w:rsidR="00A975DE">
              <w:t>:</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60BF6A86" w:rsidR="00271395" w:rsidRPr="00AC7CA9" w:rsidRDefault="00C321EB" w:rsidP="00271395">
            <w:r w:rsidRPr="00AC7CA9">
              <w:t xml:space="preserve">— </w:t>
            </w:r>
            <w:r w:rsidR="00271395" w:rsidRPr="00AC7CA9">
              <w:t>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2A668BB8" w:rsidR="00271395" w:rsidRPr="00AC7CA9" w:rsidRDefault="00C321EB" w:rsidP="00271395">
            <w:r w:rsidRPr="00AC7CA9">
              <w:t xml:space="preserve">— </w:t>
            </w:r>
            <w:r w:rsidR="00271395" w:rsidRPr="00AC7CA9">
              <w:t>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5FDE86B" w:rsidR="00271395" w:rsidRPr="00AC7CA9" w:rsidRDefault="00271395" w:rsidP="00271395">
            <w:r w:rsidRPr="00AC7CA9">
              <w:t>Fats of bovine animals, sheep or goats, other than those of heading 1503</w:t>
            </w:r>
            <w:r w:rsidR="006270E3">
              <w:t>:</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13A408B5" w:rsidR="00271395" w:rsidRPr="00AC7CA9" w:rsidRDefault="00C321EB" w:rsidP="00271395">
            <w:r w:rsidRPr="00AC7CA9">
              <w:t xml:space="preserve">— </w:t>
            </w:r>
            <w:r w:rsidR="00271395" w:rsidRPr="00AC7CA9">
              <w:t>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16EEC31A" w:rsidR="00271395" w:rsidRPr="00AC7CA9" w:rsidRDefault="00C321EB" w:rsidP="00271395">
            <w:r w:rsidRPr="00AC7CA9">
              <w:t xml:space="preserve">— </w:t>
            </w:r>
            <w:r w:rsidR="006270E3">
              <w:t>O</w:t>
            </w:r>
            <w:r w:rsidR="00271395" w:rsidRPr="00AC7CA9">
              <w:t>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1EF0D177" w:rsidR="00271395" w:rsidRPr="00AC7CA9" w:rsidRDefault="00271395" w:rsidP="00271395">
            <w:r w:rsidRPr="00AC7CA9">
              <w:t>Fats and oils and their fractions, of fish or marine mammals, whether or not refined, but not chemically modified</w:t>
            </w:r>
            <w:r w:rsidR="006270E3">
              <w:t>:</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EB2B259" w:rsidR="00271395" w:rsidRPr="00AC7CA9" w:rsidRDefault="00C321EB" w:rsidP="00271395">
            <w:r w:rsidRPr="00AC7CA9">
              <w:t xml:space="preserve">— </w:t>
            </w:r>
            <w:r w:rsidR="00271395" w:rsidRPr="00AC7CA9">
              <w:t>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28710A47" w:rsidR="00271395" w:rsidRPr="00AC7CA9" w:rsidRDefault="00C321EB" w:rsidP="00271395">
            <w:r w:rsidRPr="00AC7CA9">
              <w:t xml:space="preserve">— </w:t>
            </w:r>
            <w:r w:rsidR="00271395" w:rsidRPr="00AC7CA9">
              <w:t>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51E85A4B" w:rsidR="00271395" w:rsidRPr="00AC7CA9" w:rsidRDefault="00271395" w:rsidP="00271395">
            <w:r w:rsidRPr="00AC7CA9">
              <w:t>Other animal fats and oils and their fractions, whether or not refined, but not chemically modified</w:t>
            </w:r>
            <w:r w:rsidR="006270E3">
              <w:t>:</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E9E4CDC" w:rsidR="00271395" w:rsidRPr="00AC7CA9" w:rsidRDefault="000621DA" w:rsidP="00271395">
            <w:r w:rsidRPr="00AC7CA9">
              <w:t xml:space="preserve">— </w:t>
            </w:r>
            <w:r w:rsidR="00271395" w:rsidRPr="00AC7CA9">
              <w:t>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19F78D29" w:rsidR="00271395" w:rsidRPr="00AC7CA9" w:rsidRDefault="00271395" w:rsidP="00271395">
            <w:r w:rsidRPr="00AC7CA9">
              <w:t xml:space="preserve"> </w:t>
            </w:r>
            <w:r w:rsidR="000621DA" w:rsidRPr="00AC7CA9">
              <w:t xml:space="preserve">— </w:t>
            </w:r>
            <w:r w:rsidRPr="00AC7CA9">
              <w:t>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01106749" w:rsidR="00271395" w:rsidRPr="00AC7CA9" w:rsidRDefault="00271395" w:rsidP="00271395">
            <w:r w:rsidRPr="00AC7CA9">
              <w:t xml:space="preserve">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6F2BA6F9" w:rsidR="00271395" w:rsidRPr="00AC7CA9" w:rsidRDefault="00766A5F"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materials of Chapter 02 used are wholly obtained, and</w:t>
            </w:r>
          </w:p>
          <w:p w14:paraId="5602A4E4" w14:textId="4D0FF9F5" w:rsidR="00271395" w:rsidRPr="00AC7CA9" w:rsidRDefault="00766A5F"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5A3777D7" w:rsidR="00271395" w:rsidRPr="00AC7CA9" w:rsidRDefault="00414238"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animals of Chapter 01, and/or</w:t>
            </w:r>
          </w:p>
          <w:p w14:paraId="39C7A0C7" w14:textId="3E01C021" w:rsidR="00271395" w:rsidRPr="00AC7CA9" w:rsidRDefault="00414238"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45FC7500"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from materials of any heading, except that of the product, and</w:t>
            </w:r>
          </w:p>
          <w:p w14:paraId="20BD919D" w14:textId="772281B9"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lastRenderedPageBreak/>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464A9BF0"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materials of any heading, except that of the product, and</w:t>
            </w:r>
          </w:p>
          <w:p w14:paraId="6E0F4EBB" w14:textId="22CA4CA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4EF59B78"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from materials of any heading, except that of the product, and</w:t>
            </w:r>
          </w:p>
          <w:p w14:paraId="3E872BB9" w14:textId="019EB7B5" w:rsidR="00271395" w:rsidRPr="00AC7CA9" w:rsidRDefault="00DE227D" w:rsidP="00271395">
            <w:pPr>
              <w:cnfStyle w:val="000000000000" w:firstRow="0" w:lastRow="0" w:firstColumn="0" w:lastColumn="0" w:oddVBand="0" w:evenVBand="0" w:oddHBand="0" w:evenHBand="0" w:firstRowFirstColumn="0" w:firstRowLastColumn="0" w:lastRowFirstColumn="0" w:lastRowLastColumn="0"/>
            </w:pPr>
            <w:r>
              <w:t xml:space="preserve">- </w:t>
            </w:r>
            <w:r w:rsidR="00271395"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lastRenderedPageBreak/>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5A73235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cereals and their derivatives (except durum wheat and its deriva</w:t>
            </w:r>
            <w:r w:rsidR="00271395" w:rsidRPr="00AC7CA9">
              <w:softHyphen/>
              <w:t>tives) used are wholly obtained, and</w:t>
            </w:r>
          </w:p>
          <w:p w14:paraId="15617EFC" w14:textId="4D0FEE31"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466676D8"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from materials of any heading, except those of headings 1006 and 1806,</w:t>
            </w:r>
          </w:p>
          <w:p w14:paraId="5E4B60D1" w14:textId="29188756"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all the materials of Chapter 11 are originating, and</w:t>
            </w:r>
          </w:p>
          <w:p w14:paraId="0CCE1D14" w14:textId="59D593CE" w:rsidR="00271395" w:rsidRPr="00AC7CA9" w:rsidRDefault="00DE227D" w:rsidP="00271395">
            <w:pPr>
              <w:cnfStyle w:val="000000100000" w:firstRow="0" w:lastRow="0" w:firstColumn="0" w:lastColumn="0" w:oddVBand="0" w:evenVBand="0" w:oddHBand="1" w:evenHBand="0" w:firstRowFirstColumn="0" w:firstRowLastColumn="0" w:lastRowFirstColumn="0" w:lastRowLastColumn="0"/>
            </w:pPr>
            <w:r>
              <w:t xml:space="preserve">- </w:t>
            </w:r>
            <w:r w:rsidR="00271395"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lastRenderedPageBreak/>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6CC1E1E9"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6F7E1BAE" w14:textId="7BDF21A6"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lastRenderedPageBreak/>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3299C272"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05DB833F"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4AAD38C6" w14:textId="1ECB9046"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lastRenderedPageBreak/>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4D417A89"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that of the product, and</w:t>
            </w:r>
          </w:p>
          <w:p w14:paraId="60E0DC54" w14:textId="7161821E" w:rsidR="00FE0277" w:rsidRPr="00AC7CA9" w:rsidRDefault="00DE2D6B"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09701063"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2E81000F" w14:textId="2251D26B" w:rsidR="00FE0277" w:rsidRPr="00AC7CA9" w:rsidRDefault="00DE2D6B"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lastRenderedPageBreak/>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0D236D19"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that of the product, and</w:t>
            </w:r>
          </w:p>
          <w:p w14:paraId="3A1643E2" w14:textId="2BB8E57A"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42D692A6" w:rsidR="00FE0277" w:rsidRPr="00AC7CA9" w:rsidRDefault="009A6055"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from materials of any heading, except heading 1005, 1007, 1703, 2207 or 2208, and</w:t>
            </w:r>
          </w:p>
          <w:p w14:paraId="049A9821" w14:textId="60C5B238" w:rsidR="00FE0277" w:rsidRPr="00AC7CA9" w:rsidRDefault="009A6055"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5970C46A"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from materials of any heading, except heading 2207 or 2208, and</w:t>
            </w:r>
          </w:p>
          <w:p w14:paraId="325B8489" w14:textId="6F73CF35" w:rsidR="00FE0277" w:rsidRPr="00AC7CA9" w:rsidRDefault="009A6055"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lastRenderedPageBreak/>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the value of all cereals of Chapter 10 used does not exceed 50 % of the ex-works price of the product, and sugar, molasses, meat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lastRenderedPageBreak/>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lastRenderedPageBreak/>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lastRenderedPageBreak/>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lastRenderedPageBreak/>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lastRenderedPageBreak/>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lastRenderedPageBreak/>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lastRenderedPageBreak/>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lastRenderedPageBreak/>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678D565B"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natural fibres</w:t>
            </w:r>
          </w:p>
          <w:p w14:paraId="52B4CF19" w14:textId="512D0DC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man-made staple fibres, not carded or combed or otherwise processed for spinning,</w:t>
            </w:r>
            <w:r>
              <w:t xml:space="preserve"> </w:t>
            </w:r>
            <w:r w:rsidR="00FE0277" w:rsidRPr="00AC7CA9">
              <w:t>or</w:t>
            </w:r>
          </w:p>
          <w:p w14:paraId="7D79D116" w14:textId="5F603F21" w:rsidR="00FE0277" w:rsidRPr="00AC7CA9" w:rsidRDefault="002E280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1EA7EC2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r w:rsidRPr="00AC7CA9">
              <w:t>Fusel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9277D3" w:rsidRPr="00AC7CA9" w14:paraId="6B5FF293"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3476DCC" w14:textId="1DFAE6BB" w:rsidR="009277D3" w:rsidRPr="00AC7CA9" w:rsidRDefault="009277D3" w:rsidP="00172A92">
            <w:r>
              <w:t>4810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CDD8E1D" w14:textId="77777777" w:rsidR="009277D3" w:rsidRDefault="009277D3" w:rsidP="00172A92">
            <w:r w:rsidRPr="009277D3">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p w14:paraId="764C0758" w14:textId="3A082407" w:rsidR="009277D3" w:rsidRPr="00AC7CA9" w:rsidRDefault="009277D3" w:rsidP="00172A92"/>
        </w:tc>
        <w:tc>
          <w:tcPr>
            <w:tcW w:w="2235" w:type="dxa"/>
            <w:shd w:val="clear" w:color="auto" w:fill="FFF2CC" w:themeFill="accent4" w:themeFillTint="33"/>
          </w:tcPr>
          <w:p w14:paraId="5DC2ABCF" w14:textId="1E209C56" w:rsidR="009277D3" w:rsidRPr="00AC7CA9" w:rsidRDefault="009277D3" w:rsidP="00424C49">
            <w:pPr>
              <w:cnfStyle w:val="000000100000" w:firstRow="0" w:lastRow="0" w:firstColumn="0" w:lastColumn="0" w:oddVBand="0" w:evenVBand="0" w:oddHBand="1" w:evenHBand="0" w:firstRowFirstColumn="0" w:firstRowLastColumn="0" w:lastRowFirstColumn="0" w:lastRowLastColumn="0"/>
            </w:pPr>
            <w:r w:rsidRPr="009277D3">
              <w:t>Manufacture from materials of any heading</w:t>
            </w:r>
            <w:r w:rsidR="00BD2550">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0461352" w14:textId="77777777" w:rsidR="009277D3" w:rsidRPr="00AC7CA9" w:rsidRDefault="009277D3" w:rsidP="00172A92"/>
        </w:tc>
      </w:tr>
      <w:tr w:rsidR="00172A92" w:rsidRPr="00AC7CA9" w14:paraId="1FC71FBD"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FE4B30C" w14:textId="77777777" w:rsidR="00172A92" w:rsidRPr="00AC7CA9" w:rsidRDefault="00172A92" w:rsidP="00172A92">
            <w:r w:rsidRPr="00AC7CA9">
              <w:lastRenderedPageBreak/>
              <w:t>ex 4811</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C0B4249" w14:textId="5D706D32" w:rsidR="002434BE" w:rsidRDefault="002434BE" w:rsidP="00172A92">
            <w:r>
              <w:t>**</w:t>
            </w:r>
            <w:r w:rsidR="00901568">
              <w:t xml:space="preserve">Applies in the case </w:t>
            </w:r>
            <w:r w:rsidRPr="009277D3">
              <w:t>of any increase above 0 per cent of the United Kingdom’s WTO bound tariffs applicable to these products</w:t>
            </w:r>
            <w:r>
              <w:t>**&lt;br&gt;</w:t>
            </w:r>
          </w:p>
          <w:p w14:paraId="6EAE2DA9" w14:textId="77777777" w:rsidR="002434BE" w:rsidRDefault="002434BE" w:rsidP="00172A92"/>
          <w:p w14:paraId="53B59944" w14:textId="33AAD71D" w:rsidR="00172A92" w:rsidRPr="00AC7CA9" w:rsidRDefault="00172A92" w:rsidP="00172A92">
            <w:r w:rsidRPr="00AC7CA9">
              <w:t>Paper and paperboard, ruled, lined or squared only</w:t>
            </w:r>
          </w:p>
        </w:tc>
        <w:tc>
          <w:tcPr>
            <w:tcW w:w="2235" w:type="dxa"/>
            <w:shd w:val="clear" w:color="auto" w:fill="FFF2CC" w:themeFill="accent4" w:themeFillTint="33"/>
          </w:tcPr>
          <w:p w14:paraId="64F526E3"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424C49">
              <w:t>;</w:t>
            </w:r>
          </w:p>
          <w:p w14:paraId="35A1E644" w14:textId="77777777" w:rsidR="002434BE" w:rsidRDefault="002434BE" w:rsidP="00172A92">
            <w:pPr>
              <w:cnfStyle w:val="000000000000" w:firstRow="0" w:lastRow="0" w:firstColumn="0" w:lastColumn="0" w:oddVBand="0" w:evenVBand="0" w:oddHBand="0" w:evenHBand="0" w:firstRowFirstColumn="0" w:firstRowLastColumn="0" w:lastRowFirstColumn="0" w:lastRowLastColumn="0"/>
            </w:pPr>
          </w:p>
          <w:p w14:paraId="19F3892A" w14:textId="26CE2D15" w:rsidR="002434BE" w:rsidRDefault="002434BE" w:rsidP="00172A92">
            <w:pPr>
              <w:cnfStyle w:val="000000000000" w:firstRow="0" w:lastRow="0" w:firstColumn="0" w:lastColumn="0" w:oddVBand="0" w:evenVBand="0" w:oddHBand="0" w:evenHBand="0" w:firstRowFirstColumn="0" w:firstRowLastColumn="0" w:lastRowFirstColumn="0" w:lastRowLastColumn="0"/>
            </w:pPr>
            <w:r>
              <w:t>or</w:t>
            </w:r>
          </w:p>
          <w:p w14:paraId="0CA751FC"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78C5B199" w14:textId="05C6E7E9" w:rsidR="00424C49" w:rsidRPr="00AC7CA9" w:rsidRDefault="00424C49" w:rsidP="00424C49">
            <w:pPr>
              <w:cnfStyle w:val="000000000000" w:firstRow="0" w:lastRow="0" w:firstColumn="0" w:lastColumn="0" w:oddVBand="0" w:evenVBand="0" w:oddHBand="0" w:evenHBand="0" w:firstRowFirstColumn="0" w:firstRowLastColumn="0" w:lastRowFirstColumn="0" w:lastRowLastColumn="0"/>
            </w:pPr>
            <w:r w:rsidRPr="00FD46FC">
              <w:t>Manufacture from materials of any heading, except that of the product</w:t>
            </w:r>
            <w:r w:rsidR="00294F5E">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33B2A00" w14:textId="77777777" w:rsidR="00172A92" w:rsidRPr="00AC7CA9" w:rsidRDefault="00172A92" w:rsidP="00172A92"/>
        </w:tc>
      </w:tr>
      <w:tr w:rsidR="00172A92" w:rsidRPr="00AC7CA9" w14:paraId="390A362F" w14:textId="77777777" w:rsidTr="00424C4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5BE10184" w14:textId="707A7A4C" w:rsidR="00901568" w:rsidRDefault="00901568" w:rsidP="00172A92">
            <w:r>
              <w:t xml:space="preserve">**Applies in the case </w:t>
            </w:r>
            <w:r w:rsidRPr="009277D3">
              <w:t>of any increase above 0 per cent of the United Kingdom’s WTO bound tariffs applicable to these products</w:t>
            </w:r>
            <w:r>
              <w:t>**&lt;br&gt;</w:t>
            </w:r>
          </w:p>
          <w:p w14:paraId="531B0C53" w14:textId="77777777" w:rsidR="00901568" w:rsidRDefault="00901568" w:rsidP="00172A92"/>
          <w:p w14:paraId="276DA600" w14:textId="62041EB6"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shd w:val="clear" w:color="auto" w:fill="FFF2CC" w:themeFill="accent4" w:themeFillTint="33"/>
          </w:tcPr>
          <w:p w14:paraId="062DE45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424C49">
              <w:t>;</w:t>
            </w:r>
          </w:p>
          <w:p w14:paraId="268CF44E" w14:textId="77777777" w:rsidR="00424C49" w:rsidRDefault="00424C49" w:rsidP="00172A92">
            <w:pPr>
              <w:cnfStyle w:val="000000100000" w:firstRow="0" w:lastRow="0" w:firstColumn="0" w:lastColumn="0" w:oddVBand="0" w:evenVBand="0" w:oddHBand="1" w:evenHBand="0" w:firstRowFirstColumn="0" w:firstRowLastColumn="0" w:lastRowFirstColumn="0" w:lastRowLastColumn="0"/>
            </w:pPr>
          </w:p>
          <w:p w14:paraId="715C78D2" w14:textId="61D688B1" w:rsidR="00D72128" w:rsidRDefault="00D72128" w:rsidP="00172A92">
            <w:pPr>
              <w:cnfStyle w:val="000000100000" w:firstRow="0" w:lastRow="0" w:firstColumn="0" w:lastColumn="0" w:oddVBand="0" w:evenVBand="0" w:oddHBand="1" w:evenHBand="0" w:firstRowFirstColumn="0" w:firstRowLastColumn="0" w:lastRowFirstColumn="0" w:lastRowLastColumn="0"/>
            </w:pPr>
            <w:r>
              <w:t>or</w:t>
            </w:r>
          </w:p>
          <w:p w14:paraId="364D8CD6" w14:textId="77777777" w:rsidR="00A57A30" w:rsidRDefault="00A57A30" w:rsidP="00172A92">
            <w:pPr>
              <w:cnfStyle w:val="000000100000" w:firstRow="0" w:lastRow="0" w:firstColumn="0" w:lastColumn="0" w:oddVBand="0" w:evenVBand="0" w:oddHBand="1" w:evenHBand="0" w:firstRowFirstColumn="0" w:firstRowLastColumn="0" w:lastRowFirstColumn="0" w:lastRowLastColumn="0"/>
            </w:pPr>
          </w:p>
          <w:p w14:paraId="34860958" w14:textId="32735EF9" w:rsidR="00424C49" w:rsidRPr="00AC7CA9" w:rsidRDefault="00424C49" w:rsidP="00424C4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94F5E">
              <w:t>.</w:t>
            </w:r>
            <w:r>
              <w:t xml:space="preserve"> </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521496A" w14:textId="77777777" w:rsidR="00172A92" w:rsidRPr="00AC7CA9" w:rsidRDefault="00172A92" w:rsidP="00172A92"/>
        </w:tc>
      </w:tr>
      <w:tr w:rsidR="00172A92" w:rsidRPr="00AC7CA9" w14:paraId="0E8AD962" w14:textId="77777777" w:rsidTr="00424C4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57CD7846" w14:textId="77777777" w:rsidR="00172A92" w:rsidRPr="00AC7CA9" w:rsidRDefault="00172A92" w:rsidP="00172A92">
            <w:r w:rsidRPr="00AC7CA9">
              <w:t>4817</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6D4F4DE9" w14:textId="4E4DF9D6" w:rsidR="00901568" w:rsidRDefault="00901568" w:rsidP="00172A92">
            <w:r>
              <w:t xml:space="preserve">**Applies in the case </w:t>
            </w:r>
            <w:r w:rsidRPr="009277D3">
              <w:t>of any increase above 0 per cent of the United Kingdom’s WTO bound tariffs applicable to these products</w:t>
            </w:r>
            <w:r>
              <w:t>**&lt;br&gt;</w:t>
            </w:r>
          </w:p>
          <w:p w14:paraId="770B1551" w14:textId="77777777" w:rsidR="00901568" w:rsidRDefault="00901568" w:rsidP="00172A92"/>
          <w:p w14:paraId="008BEF0C" w14:textId="12CA1333"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shd w:val="clear" w:color="auto" w:fill="FFF2CC" w:themeFill="accent4" w:themeFillTint="33"/>
          </w:tcPr>
          <w:p w14:paraId="26011D61" w14:textId="35AE206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424C49">
              <w:t xml:space="preserve"> </w:t>
            </w:r>
            <w:r w:rsidRPr="00AC7CA9">
              <w:t>from materials of any heading, except that of the product, and</w:t>
            </w:r>
          </w:p>
          <w:p w14:paraId="2E73A110"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r w:rsidR="00424C49">
              <w:t>;</w:t>
            </w:r>
          </w:p>
          <w:p w14:paraId="28B8C3F4" w14:textId="77777777" w:rsidR="00424C49" w:rsidRDefault="00424C49" w:rsidP="00172A92">
            <w:pPr>
              <w:cnfStyle w:val="000000000000" w:firstRow="0" w:lastRow="0" w:firstColumn="0" w:lastColumn="0" w:oddVBand="0" w:evenVBand="0" w:oddHBand="0" w:evenHBand="0" w:firstRowFirstColumn="0" w:firstRowLastColumn="0" w:lastRowFirstColumn="0" w:lastRowLastColumn="0"/>
            </w:pPr>
          </w:p>
          <w:p w14:paraId="68E003A5" w14:textId="080C2F29" w:rsidR="00F81921" w:rsidRDefault="00F81921" w:rsidP="00172A92">
            <w:pPr>
              <w:cnfStyle w:val="000000000000" w:firstRow="0" w:lastRow="0" w:firstColumn="0" w:lastColumn="0" w:oddVBand="0" w:evenVBand="0" w:oddHBand="0" w:evenHBand="0" w:firstRowFirstColumn="0" w:firstRowLastColumn="0" w:lastRowFirstColumn="0" w:lastRowLastColumn="0"/>
            </w:pPr>
            <w:r>
              <w:t>or</w:t>
            </w:r>
          </w:p>
          <w:p w14:paraId="1F4FE14A" w14:textId="77777777" w:rsidR="00F81921" w:rsidRDefault="00F81921" w:rsidP="00172A92">
            <w:pPr>
              <w:cnfStyle w:val="000000000000" w:firstRow="0" w:lastRow="0" w:firstColumn="0" w:lastColumn="0" w:oddVBand="0" w:evenVBand="0" w:oddHBand="0" w:evenHBand="0" w:firstRowFirstColumn="0" w:firstRowLastColumn="0" w:lastRowFirstColumn="0" w:lastRowLastColumn="0"/>
            </w:pPr>
          </w:p>
          <w:p w14:paraId="13D0EAD8" w14:textId="7E8D8DF5" w:rsidR="00424C49" w:rsidRPr="00AC7CA9" w:rsidRDefault="00424C4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D62F4B">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50CE1F12" w14:textId="77777777" w:rsidR="00172A92" w:rsidRPr="00AC7CA9" w:rsidRDefault="00172A92" w:rsidP="00172A92"/>
        </w:tc>
      </w:tr>
      <w:tr w:rsidR="00172A92" w:rsidRPr="00AC7CA9" w14:paraId="0C01E765" w14:textId="77777777" w:rsidTr="0079061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7FC24CAE" w14:textId="77777777" w:rsidR="00172A92" w:rsidRPr="00AC7CA9" w:rsidRDefault="00172A92" w:rsidP="00172A92">
            <w:r w:rsidRPr="00AC7CA9">
              <w:lastRenderedPageBreak/>
              <w:t>ex 4818</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257F485E" w14:textId="0441EEC5" w:rsidR="00D570B8" w:rsidRDefault="00D570B8" w:rsidP="00172A92">
            <w:r>
              <w:t xml:space="preserve">**Applies in the case </w:t>
            </w:r>
            <w:r w:rsidRPr="009277D3">
              <w:t>of any increase above 0 per cent of the United Kingdom’s WTO bound tariffs applicable to these products</w:t>
            </w:r>
            <w:r>
              <w:t>**&lt;br&gt;</w:t>
            </w:r>
          </w:p>
          <w:p w14:paraId="0FD2ED08" w14:textId="77777777" w:rsidR="00D570B8" w:rsidRDefault="00D570B8" w:rsidP="00172A92"/>
          <w:p w14:paraId="5C04A55F" w14:textId="1F07F872" w:rsidR="00172A92" w:rsidRPr="00AC7CA9" w:rsidRDefault="00172A92" w:rsidP="00172A92">
            <w:r w:rsidRPr="00AC7CA9">
              <w:t>Toilet paper</w:t>
            </w:r>
          </w:p>
        </w:tc>
        <w:tc>
          <w:tcPr>
            <w:tcW w:w="2235" w:type="dxa"/>
            <w:shd w:val="clear" w:color="auto" w:fill="FFF2CC" w:themeFill="accent4" w:themeFillTint="33"/>
          </w:tcPr>
          <w:p w14:paraId="17E7D619"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r w:rsidR="00790619">
              <w:t>;</w:t>
            </w:r>
          </w:p>
          <w:p w14:paraId="78E4716E" w14:textId="77777777" w:rsidR="00790619" w:rsidRDefault="00790619" w:rsidP="00172A92">
            <w:pPr>
              <w:cnfStyle w:val="000000100000" w:firstRow="0" w:lastRow="0" w:firstColumn="0" w:lastColumn="0" w:oddVBand="0" w:evenVBand="0" w:oddHBand="1" w:evenHBand="0" w:firstRowFirstColumn="0" w:firstRowLastColumn="0" w:lastRowFirstColumn="0" w:lastRowLastColumn="0"/>
            </w:pPr>
          </w:p>
          <w:p w14:paraId="67304FA1" w14:textId="175AC4DE" w:rsidR="00293BF3" w:rsidRDefault="00293BF3" w:rsidP="00172A92">
            <w:pPr>
              <w:cnfStyle w:val="000000100000" w:firstRow="0" w:lastRow="0" w:firstColumn="0" w:lastColumn="0" w:oddVBand="0" w:evenVBand="0" w:oddHBand="1" w:evenHBand="0" w:firstRowFirstColumn="0" w:firstRowLastColumn="0" w:lastRowFirstColumn="0" w:lastRowLastColumn="0"/>
            </w:pPr>
            <w:r>
              <w:t>or</w:t>
            </w:r>
          </w:p>
          <w:p w14:paraId="6535DAA5" w14:textId="77777777" w:rsidR="00293BF3" w:rsidRDefault="00293BF3" w:rsidP="00172A92">
            <w:pPr>
              <w:cnfStyle w:val="000000100000" w:firstRow="0" w:lastRow="0" w:firstColumn="0" w:lastColumn="0" w:oddVBand="0" w:evenVBand="0" w:oddHBand="1" w:evenHBand="0" w:firstRowFirstColumn="0" w:firstRowLastColumn="0" w:lastRowFirstColumn="0" w:lastRowLastColumn="0"/>
            </w:pPr>
          </w:p>
          <w:p w14:paraId="39491896" w14:textId="3A2F854F" w:rsidR="00790619" w:rsidRPr="00AC7CA9" w:rsidRDefault="00790619" w:rsidP="00790619">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AC05DF">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4440FB9F" w14:textId="77777777" w:rsidR="00172A92" w:rsidRPr="00AC7CA9" w:rsidRDefault="00172A92" w:rsidP="00172A92"/>
        </w:tc>
      </w:tr>
      <w:tr w:rsidR="00172A92" w:rsidRPr="00AC7CA9" w14:paraId="6AEFA965" w14:textId="77777777" w:rsidTr="00C31BA9">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66F7EDE4" w14:textId="53521565" w:rsidR="008B5318" w:rsidRDefault="008B5318" w:rsidP="00172A92">
            <w:r>
              <w:t xml:space="preserve">**Applies in the case </w:t>
            </w:r>
            <w:r w:rsidRPr="009277D3">
              <w:t>of any increase above 0 per cent of the United Kingdom’s WTO bound tariffs applicable to these products</w:t>
            </w:r>
            <w:r>
              <w:t>**&lt;br&gt;</w:t>
            </w:r>
          </w:p>
          <w:p w14:paraId="4EE8D693" w14:textId="77777777" w:rsidR="008B5318" w:rsidRDefault="008B5318" w:rsidP="00172A92"/>
          <w:p w14:paraId="43AA040B" w14:textId="602783CB" w:rsidR="00172A92" w:rsidRPr="00AC7CA9" w:rsidRDefault="00172A92" w:rsidP="00172A92">
            <w:r w:rsidRPr="00AC7CA9">
              <w:t>Cartons, boxes, cases, bags and other packing containers, of paper, paperboard, cellulose wadding or webs of cellulose fibres</w:t>
            </w:r>
          </w:p>
        </w:tc>
        <w:tc>
          <w:tcPr>
            <w:tcW w:w="2235" w:type="dxa"/>
            <w:shd w:val="clear" w:color="auto" w:fill="FFF2CC" w:themeFill="accent4" w:themeFillTint="33"/>
          </w:tcPr>
          <w:p w14:paraId="6C69F7CE" w14:textId="4BCF234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69A73464" w14:textId="2069FDD8" w:rsidR="00172A92" w:rsidRPr="00AC7CA9"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from materials of any heading, except that of the product, and</w:t>
            </w:r>
          </w:p>
          <w:p w14:paraId="6B28F443" w14:textId="24FC5AB6" w:rsidR="00172A92" w:rsidRDefault="002A6CD8" w:rsidP="00172A92">
            <w:pPr>
              <w:cnfStyle w:val="000000000000" w:firstRow="0" w:lastRow="0" w:firstColumn="0" w:lastColumn="0" w:oddVBand="0" w:evenVBand="0" w:oddHBand="0" w:evenHBand="0" w:firstRowFirstColumn="0" w:firstRowLastColumn="0" w:lastRowFirstColumn="0" w:lastRowLastColumn="0"/>
            </w:pPr>
            <w:r>
              <w:t>-</w:t>
            </w:r>
            <w:r w:rsidR="00172A92" w:rsidRPr="00AC7CA9">
              <w:t xml:space="preserve"> in which the value of all the materials used does not exceed 50 % of the ex- works price of the product</w:t>
            </w:r>
            <w:r w:rsidR="00904FF4">
              <w:t>;</w:t>
            </w:r>
          </w:p>
          <w:p w14:paraId="485F06CB" w14:textId="77777777" w:rsidR="00C31BA9" w:rsidRDefault="00C31BA9" w:rsidP="00172A92">
            <w:pPr>
              <w:cnfStyle w:val="000000000000" w:firstRow="0" w:lastRow="0" w:firstColumn="0" w:lastColumn="0" w:oddVBand="0" w:evenVBand="0" w:oddHBand="0" w:evenHBand="0" w:firstRowFirstColumn="0" w:firstRowLastColumn="0" w:lastRowFirstColumn="0" w:lastRowLastColumn="0"/>
            </w:pPr>
          </w:p>
          <w:p w14:paraId="038641F9" w14:textId="4AA99D32" w:rsidR="000B2498" w:rsidRDefault="000B2498" w:rsidP="00172A92">
            <w:pPr>
              <w:cnfStyle w:val="000000000000" w:firstRow="0" w:lastRow="0" w:firstColumn="0" w:lastColumn="0" w:oddVBand="0" w:evenVBand="0" w:oddHBand="0" w:evenHBand="0" w:firstRowFirstColumn="0" w:firstRowLastColumn="0" w:lastRowFirstColumn="0" w:lastRowLastColumn="0"/>
            </w:pPr>
            <w:r>
              <w:t>or</w:t>
            </w:r>
          </w:p>
          <w:p w14:paraId="6F31F094" w14:textId="77777777" w:rsidR="000B2498" w:rsidRDefault="000B2498" w:rsidP="00172A92">
            <w:pPr>
              <w:cnfStyle w:val="000000000000" w:firstRow="0" w:lastRow="0" w:firstColumn="0" w:lastColumn="0" w:oddVBand="0" w:evenVBand="0" w:oddHBand="0" w:evenHBand="0" w:firstRowFirstColumn="0" w:firstRowLastColumn="0" w:lastRowFirstColumn="0" w:lastRowLastColumn="0"/>
            </w:pPr>
          </w:p>
          <w:p w14:paraId="38548390" w14:textId="089F4E0A" w:rsidR="00C31BA9" w:rsidRPr="00AC7CA9" w:rsidRDefault="00C31BA9" w:rsidP="00172A92">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1D47EA2E" w14:textId="77777777" w:rsidR="00172A92" w:rsidRPr="00AC7CA9" w:rsidRDefault="00172A92" w:rsidP="00172A92"/>
        </w:tc>
      </w:tr>
      <w:tr w:rsidR="00172A92" w:rsidRPr="00AC7CA9" w14:paraId="2A792D2C" w14:textId="77777777" w:rsidTr="00C31BA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F42F556" w14:textId="74D9022D" w:rsidR="008B5318" w:rsidRDefault="008B5318" w:rsidP="00172A92">
            <w:r>
              <w:t xml:space="preserve">**Applies in the case </w:t>
            </w:r>
            <w:r w:rsidRPr="009277D3">
              <w:t>of any increase above 0 per cent of the United Kingdom’s WTO bound tariffs applicable to these products</w:t>
            </w:r>
            <w:r>
              <w:t>**&lt;br&gt;</w:t>
            </w:r>
          </w:p>
          <w:p w14:paraId="532D81A8" w14:textId="77777777" w:rsidR="008B5318" w:rsidRDefault="008B5318" w:rsidP="00172A92"/>
          <w:p w14:paraId="59EA00EA" w14:textId="391D9752" w:rsidR="00172A92" w:rsidRPr="00AC7CA9" w:rsidRDefault="00172A92" w:rsidP="00172A92">
            <w:r w:rsidRPr="00AC7CA9">
              <w:t>Letter pads</w:t>
            </w:r>
          </w:p>
        </w:tc>
        <w:tc>
          <w:tcPr>
            <w:tcW w:w="2235" w:type="dxa"/>
            <w:shd w:val="clear" w:color="auto" w:fill="FFF2CC" w:themeFill="accent4" w:themeFillTint="33"/>
          </w:tcPr>
          <w:p w14:paraId="4567A072" w14:textId="7777777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r w:rsidR="007630DA">
              <w:t>;</w:t>
            </w:r>
          </w:p>
          <w:p w14:paraId="4346A0CE" w14:textId="77777777" w:rsidR="007630DA" w:rsidRDefault="007630DA" w:rsidP="00172A92">
            <w:pPr>
              <w:cnfStyle w:val="000000100000" w:firstRow="0" w:lastRow="0" w:firstColumn="0" w:lastColumn="0" w:oddVBand="0" w:evenVBand="0" w:oddHBand="1" w:evenHBand="0" w:firstRowFirstColumn="0" w:firstRowLastColumn="0" w:lastRowFirstColumn="0" w:lastRowLastColumn="0"/>
            </w:pPr>
          </w:p>
          <w:p w14:paraId="1BC179E2" w14:textId="502F06A4" w:rsidR="002F2983" w:rsidRDefault="002F2983" w:rsidP="00172A92">
            <w:pPr>
              <w:cnfStyle w:val="000000100000" w:firstRow="0" w:lastRow="0" w:firstColumn="0" w:lastColumn="0" w:oddVBand="0" w:evenVBand="0" w:oddHBand="1" w:evenHBand="0" w:firstRowFirstColumn="0" w:firstRowLastColumn="0" w:lastRowFirstColumn="0" w:lastRowLastColumn="0"/>
            </w:pPr>
            <w:r>
              <w:t>or</w:t>
            </w:r>
          </w:p>
          <w:p w14:paraId="2ADE7953" w14:textId="77777777" w:rsidR="002F2983" w:rsidRDefault="002F2983" w:rsidP="00172A92">
            <w:pPr>
              <w:cnfStyle w:val="000000100000" w:firstRow="0" w:lastRow="0" w:firstColumn="0" w:lastColumn="0" w:oddVBand="0" w:evenVBand="0" w:oddHBand="1" w:evenHBand="0" w:firstRowFirstColumn="0" w:firstRowLastColumn="0" w:lastRowFirstColumn="0" w:lastRowLastColumn="0"/>
            </w:pPr>
          </w:p>
          <w:p w14:paraId="0131FEC8" w14:textId="2D5CE8E4" w:rsidR="007630DA" w:rsidRPr="00AC7CA9" w:rsidRDefault="007630DA" w:rsidP="00172A92">
            <w:pPr>
              <w:cnfStyle w:val="000000100000" w:firstRow="0" w:lastRow="0" w:firstColumn="0" w:lastColumn="0" w:oddVBand="0" w:evenVBand="0" w:oddHBand="1" w:evenHBand="0" w:firstRowFirstColumn="0" w:firstRowLastColumn="0" w:lastRowFirstColumn="0" w:lastRowLastColumn="0"/>
            </w:pPr>
            <w:r w:rsidRPr="00AD016B">
              <w:t>Manufacture from materials of any heading, except that of the product</w:t>
            </w:r>
            <w:r w:rsidR="002A6CD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7607F61A" w14:textId="77777777" w:rsidR="00172A92" w:rsidRPr="00AC7CA9" w:rsidRDefault="00172A92" w:rsidP="00172A92"/>
        </w:tc>
      </w:tr>
      <w:tr w:rsidR="00172A92" w:rsidRPr="00AC7CA9" w14:paraId="09AD7BF3" w14:textId="77777777" w:rsidTr="00864755">
        <w:trPr>
          <w:cantSplit/>
        </w:trPr>
        <w:tc>
          <w:tcPr>
            <w:cnfStyle w:val="001000000000" w:firstRow="0" w:lastRow="0" w:firstColumn="1" w:lastColumn="0" w:oddVBand="0" w:evenVBand="0" w:oddHBand="0" w:evenHBand="0" w:firstRowFirstColumn="0" w:firstRowLastColumn="0" w:lastRowFirstColumn="0" w:lastRowLastColumn="0"/>
            <w:tcW w:w="2525" w:type="dxa"/>
            <w:shd w:val="clear" w:color="auto" w:fill="FFF2CC" w:themeFill="accent4" w:themeFillTint="33"/>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shd w:val="clear" w:color="auto" w:fill="FFF2CC" w:themeFill="accent4" w:themeFillTint="33"/>
          </w:tcPr>
          <w:p w14:paraId="3B26239A" w14:textId="74EAFD26" w:rsidR="008B5318" w:rsidRDefault="008B5318" w:rsidP="00172A92">
            <w:r>
              <w:t xml:space="preserve">**Applies in the case </w:t>
            </w:r>
            <w:r w:rsidRPr="009277D3">
              <w:t>of any increase above 0 per cent of the United Kingdom’s WTO bound tariffs applicable to these products</w:t>
            </w:r>
            <w:r>
              <w:t>**&lt;br&gt;</w:t>
            </w:r>
          </w:p>
          <w:p w14:paraId="455AB6D8" w14:textId="77777777" w:rsidR="008B5318" w:rsidRDefault="008B5318" w:rsidP="00172A92"/>
          <w:p w14:paraId="340FACF7" w14:textId="2C6F0BD8" w:rsidR="00172A92" w:rsidRPr="00AC7CA9" w:rsidRDefault="00172A92" w:rsidP="00172A92">
            <w:r w:rsidRPr="00AC7CA9">
              <w:t>Other paper, paperboard, cellulose wadding and webs of cellulose fibres, cut to size or shape</w:t>
            </w:r>
          </w:p>
        </w:tc>
        <w:tc>
          <w:tcPr>
            <w:tcW w:w="2235" w:type="dxa"/>
            <w:shd w:val="clear" w:color="auto" w:fill="FFF2CC" w:themeFill="accent4" w:themeFillTint="33"/>
          </w:tcPr>
          <w:p w14:paraId="77F52D02" w14:textId="77777777"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r w:rsidR="00864755">
              <w:t>;</w:t>
            </w:r>
          </w:p>
          <w:p w14:paraId="21046897" w14:textId="77777777" w:rsidR="008B5318" w:rsidRDefault="008B5318" w:rsidP="00172A92">
            <w:pPr>
              <w:cnfStyle w:val="000000000000" w:firstRow="0" w:lastRow="0" w:firstColumn="0" w:lastColumn="0" w:oddVBand="0" w:evenVBand="0" w:oddHBand="0" w:evenHBand="0" w:firstRowFirstColumn="0" w:firstRowLastColumn="0" w:lastRowFirstColumn="0" w:lastRowLastColumn="0"/>
            </w:pPr>
          </w:p>
          <w:p w14:paraId="7AFAF6AB" w14:textId="1331976C" w:rsidR="008B5318" w:rsidRDefault="008B5318" w:rsidP="00172A92">
            <w:pPr>
              <w:cnfStyle w:val="000000000000" w:firstRow="0" w:lastRow="0" w:firstColumn="0" w:lastColumn="0" w:oddVBand="0" w:evenVBand="0" w:oddHBand="0" w:evenHBand="0" w:firstRowFirstColumn="0" w:firstRowLastColumn="0" w:lastRowFirstColumn="0" w:lastRowLastColumn="0"/>
            </w:pPr>
            <w:r>
              <w:t>or</w:t>
            </w:r>
          </w:p>
          <w:p w14:paraId="2D8AA743" w14:textId="77777777" w:rsidR="00864755" w:rsidRDefault="00864755" w:rsidP="00172A92">
            <w:pPr>
              <w:cnfStyle w:val="000000000000" w:firstRow="0" w:lastRow="0" w:firstColumn="0" w:lastColumn="0" w:oddVBand="0" w:evenVBand="0" w:oddHBand="0" w:evenHBand="0" w:firstRowFirstColumn="0" w:firstRowLastColumn="0" w:lastRowFirstColumn="0" w:lastRowLastColumn="0"/>
            </w:pPr>
          </w:p>
          <w:p w14:paraId="586B5E10" w14:textId="1297DB78" w:rsidR="00864755" w:rsidRPr="00AC7CA9" w:rsidRDefault="00864755" w:rsidP="00740171">
            <w:pPr>
              <w:cnfStyle w:val="000000000000" w:firstRow="0" w:lastRow="0" w:firstColumn="0" w:lastColumn="0" w:oddVBand="0" w:evenVBand="0" w:oddHBand="0" w:evenHBand="0" w:firstRowFirstColumn="0" w:firstRowLastColumn="0" w:lastRowFirstColumn="0" w:lastRowLastColumn="0"/>
            </w:pPr>
            <w:r w:rsidRPr="00AD016B">
              <w:t>Manufacture from materials of any heading, except that of the product</w:t>
            </w:r>
            <w:r w:rsidR="008B5318">
              <w:t>.</w:t>
            </w:r>
          </w:p>
        </w:tc>
        <w:tc>
          <w:tcPr>
            <w:cnfStyle w:val="000010000000" w:firstRow="0" w:lastRow="0" w:firstColumn="0" w:lastColumn="0" w:oddVBand="1" w:evenVBand="0" w:oddHBand="0" w:evenHBand="0" w:firstRowFirstColumn="0" w:firstRowLastColumn="0" w:lastRowFirstColumn="0" w:lastRowLastColumn="0"/>
            <w:tcW w:w="2088" w:type="dxa"/>
            <w:shd w:val="clear" w:color="auto" w:fill="FFF2CC" w:themeFill="accent4" w:themeFillTint="33"/>
          </w:tcPr>
          <w:p w14:paraId="2A047FF4" w14:textId="77777777" w:rsidR="00172A92" w:rsidRPr="00AC7CA9" w:rsidRDefault="00172A92" w:rsidP="00172A92"/>
        </w:tc>
      </w:tr>
      <w:tr w:rsidR="00172A92" w:rsidRPr="00AC7CA9" w14:paraId="7E0F1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lastRenderedPageBreak/>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p>
          <w:p w14:paraId="356B6DE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lastRenderedPageBreak/>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526BE9C" w14:textId="03F32B30"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A6B4981" w14:textId="267B636D"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other natural fibres, not carded or combed or otherwise prepared for spinning,</w:t>
            </w:r>
          </w:p>
          <w:p w14:paraId="70EFA3BD" w14:textId="7342526B" w:rsidR="00172A92" w:rsidRPr="00AC7CA9" w:rsidRDefault="00E4749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4698D9C" w14:textId="26933CCA" w:rsidR="00172A92" w:rsidRPr="00AC7CA9" w:rsidRDefault="00CE7674"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7209CF1" w14:textId="66B3DB7A"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29318F03" w14:textId="71195E8C"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other natural fibres, not carded or combed or otherwise prepared for spinning,</w:t>
            </w:r>
          </w:p>
          <w:p w14:paraId="6D48282D" w14:textId="2787BC30" w:rsidR="00172A92" w:rsidRPr="00AC7CA9" w:rsidRDefault="00E4749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41176A24" w14:textId="7CE20C43" w:rsidR="00172A92" w:rsidRPr="00AC7CA9" w:rsidRDefault="00D266AD"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0DF34AE" w14:textId="39842F40"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2DF4CDAE" w14:textId="7FAE6D2A"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38362B8" w14:textId="2997FEA1"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026EE827" w14:textId="54F98E44" w:rsidR="00172A92" w:rsidRPr="00AC7CA9"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3CCDDF2" w14:textId="0B7314F0" w:rsidR="00172A92" w:rsidRDefault="0074688F"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w:t>
            </w:r>
            <w:r>
              <w:t>;</w:t>
            </w:r>
          </w:p>
          <w:p w14:paraId="13824931" w14:textId="77777777" w:rsidR="0074688F" w:rsidRPr="00AC7CA9" w:rsidRDefault="0074688F" w:rsidP="00172A92">
            <w:pPr>
              <w:cnfStyle w:val="000000000000" w:firstRow="0" w:lastRow="0" w:firstColumn="0" w:lastColumn="0" w:oddVBand="0" w:evenVBand="0" w:oddHBand="0" w:evenHBand="0" w:firstRowFirstColumn="0" w:firstRowLastColumn="0" w:lastRowFirstColumn="0" w:lastRowLastColumn="0"/>
            </w:pPr>
          </w:p>
          <w:p w14:paraId="156B70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65AFE8C1" w14:textId="77777777" w:rsidR="0074688F" w:rsidRDefault="0074688F" w:rsidP="00172A92">
            <w:pPr>
              <w:cnfStyle w:val="000000000000" w:firstRow="0" w:lastRow="0" w:firstColumn="0" w:lastColumn="0" w:oddVBand="0" w:evenVBand="0" w:oddHBand="0" w:evenHBand="0" w:firstRowFirstColumn="0" w:firstRowLastColumn="0" w:lastRowFirstColumn="0" w:lastRowLastColumn="0"/>
            </w:pPr>
          </w:p>
          <w:p w14:paraId="4612C3E9" w14:textId="7D284E5E" w:rsidR="00172A92" w:rsidRPr="00AC7CA9" w:rsidRDefault="00172A92" w:rsidP="00586FCC">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64AF5">
              <w:t xml:space="preserve"> </w:t>
            </w:r>
            <w:r w:rsidRPr="00AC7CA9">
              <w:t>processing,</w:t>
            </w:r>
            <w:r w:rsidR="00A64AF5">
              <w:t xml:space="preserve"> </w:t>
            </w:r>
            <w:r w:rsidRPr="00AC7CA9">
              <w:t>permanent</w:t>
            </w:r>
            <w:r w:rsidR="00586FCC">
              <w:t xml:space="preserve"> </w:t>
            </w:r>
            <w:r w:rsidRPr="00AC7CA9">
              <w:t>finishing,</w:t>
            </w:r>
            <w:r w:rsidR="00A64AF5">
              <w:t xml:space="preserve"> </w:t>
            </w:r>
            <w:r w:rsidRPr="00AC7CA9">
              <w:t>decatising,</w:t>
            </w:r>
            <w:r w:rsidR="00A64AF5">
              <w:t xml:space="preserve"> </w:t>
            </w:r>
            <w:r w:rsidRPr="00AC7CA9">
              <w:t>impregnating,</w:t>
            </w:r>
            <w:r w:rsidR="00A64AF5">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B507C" w14:textId="52139BB1"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67BB6568" w14:textId="6AFF7404"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1B2E481C" w14:textId="18D500DF" w:rsidR="00172A92" w:rsidRPr="00AC7CA9" w:rsidRDefault="00A64AF5"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9912147" w14:textId="05791428" w:rsidR="00172A92" w:rsidRPr="00AC7CA9" w:rsidRDefault="00F46983"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43CF42D" w14:textId="3F62EBBE"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 xml:space="preserve">coir </w:t>
            </w:r>
            <w:r w:rsidR="000B10AC">
              <w:t>yarn</w:t>
            </w:r>
            <w:r w:rsidR="000B10AC" w:rsidRPr="00AC7CA9">
              <w:t>,</w:t>
            </w:r>
          </w:p>
          <w:p w14:paraId="717042ED" w14:textId="32AD2846"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natural fibres,</w:t>
            </w:r>
          </w:p>
          <w:p w14:paraId="7AC48377" w14:textId="62E9A0E0"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man-made staple fibres, not carded or combed or otherwise prepared for spinning,</w:t>
            </w:r>
          </w:p>
          <w:p w14:paraId="5FF478B8" w14:textId="632ED0FA" w:rsidR="000B10AC"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chemical materials or textile pulp, or</w:t>
            </w:r>
          </w:p>
          <w:p w14:paraId="282FEFE3" w14:textId="201FCDD7" w:rsidR="000B10AC"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0B10AC" w:rsidRPr="00AC7CA9">
              <w:t>paper</w:t>
            </w:r>
            <w:r>
              <w:t>;</w:t>
            </w:r>
          </w:p>
          <w:p w14:paraId="4C5F7186" w14:textId="77777777" w:rsidR="00A6172E" w:rsidRPr="00AC7CA9" w:rsidRDefault="00A6172E" w:rsidP="00172A92">
            <w:pPr>
              <w:cnfStyle w:val="000000100000" w:firstRow="0" w:lastRow="0" w:firstColumn="0" w:lastColumn="0" w:oddVBand="0" w:evenVBand="0" w:oddHBand="1" w:evenHBand="0" w:firstRowFirstColumn="0" w:firstRowLastColumn="0" w:lastRowFirstColumn="0" w:lastRowLastColumn="0"/>
            </w:pPr>
          </w:p>
          <w:p w14:paraId="5212AE28" w14:textId="77777777" w:rsidR="000B10AC" w:rsidRPr="00AC7CA9" w:rsidRDefault="000B10AC" w:rsidP="00172A92">
            <w:pPr>
              <w:cnfStyle w:val="000000100000" w:firstRow="0" w:lastRow="0" w:firstColumn="0" w:lastColumn="0" w:oddVBand="0" w:evenVBand="0" w:oddHBand="1" w:evenHBand="0" w:firstRowFirstColumn="0" w:firstRowLastColumn="0" w:lastRowFirstColumn="0" w:lastRowLastColumn="0"/>
            </w:pPr>
            <w:r w:rsidRPr="00AC7CA9">
              <w:t>or</w:t>
            </w:r>
          </w:p>
          <w:p w14:paraId="1674673B" w14:textId="77777777" w:rsidR="00A6172E" w:rsidRDefault="00A6172E" w:rsidP="00172A92">
            <w:pPr>
              <w:cnfStyle w:val="000000100000" w:firstRow="0" w:lastRow="0" w:firstColumn="0" w:lastColumn="0" w:oddVBand="0" w:evenVBand="0" w:oddHBand="1" w:evenHBand="0" w:firstRowFirstColumn="0" w:firstRowLastColumn="0" w:lastRowFirstColumn="0" w:lastRowLastColumn="0"/>
            </w:pPr>
          </w:p>
          <w:p w14:paraId="40C81ADD" w14:textId="3B822985" w:rsidR="000B10AC" w:rsidRPr="00AC7CA9" w:rsidRDefault="000B10AC" w:rsidP="00A6172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r w:rsidR="00A6172E">
              <w:t xml:space="preserve"> </w:t>
            </w:r>
            <w:r w:rsidRPr="00AC7CA9">
              <w:t>finishing,</w:t>
            </w:r>
            <w:r w:rsidR="00AC29FA">
              <w:t xml:space="preserve"> </w:t>
            </w:r>
            <w:r w:rsidRPr="00AC7CA9">
              <w:t>decatising,</w:t>
            </w:r>
            <w:r w:rsidR="00AC29FA">
              <w:t xml:space="preserve"> </w:t>
            </w:r>
            <w:r w:rsidRPr="00AC7CA9">
              <w:t>impregnating,</w:t>
            </w:r>
            <w:r w:rsidR="00A6172E">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3CCC7D8" w14:textId="3CC961B4"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121BA2B5" w14:textId="07351647"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93DA955" w14:textId="2DEF23A9" w:rsidR="00172A92" w:rsidRPr="00AC7CA9" w:rsidRDefault="00A6172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D9608D4" w14:textId="2BD1ABEA" w:rsidR="00172A92" w:rsidRPr="00AC7CA9" w:rsidRDefault="0048395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2A25BD5" w14:textId="7D8F9BF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09A9E11C" w14:textId="07A5A7A6"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552DA3C5" w14:textId="707D21A8"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prepared for spinning,</w:t>
            </w:r>
          </w:p>
          <w:p w14:paraId="52F0AA09" w14:textId="48984E37" w:rsidR="00172A92" w:rsidRPr="00AC7CA9" w:rsidRDefault="00EB541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75B80391" w14:textId="20719E73" w:rsidR="00172A92"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w:t>
            </w:r>
            <w:r>
              <w:t>;</w:t>
            </w:r>
          </w:p>
          <w:p w14:paraId="24D81E71" w14:textId="77777777" w:rsidR="0077091E" w:rsidRPr="00AC7CA9" w:rsidRDefault="0077091E" w:rsidP="00172A92">
            <w:pPr>
              <w:cnfStyle w:val="000000000000" w:firstRow="0" w:lastRow="0" w:firstColumn="0" w:lastColumn="0" w:oddVBand="0" w:evenVBand="0" w:oddHBand="0" w:evenHBand="0" w:firstRowFirstColumn="0" w:firstRowLastColumn="0" w:lastRowFirstColumn="0" w:lastRowLastColumn="0"/>
            </w:pPr>
          </w:p>
          <w:p w14:paraId="2F6DCB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9B7E9DA" w14:textId="77777777" w:rsidR="0077091E" w:rsidRDefault="0077091E" w:rsidP="00172A92">
            <w:pPr>
              <w:cnfStyle w:val="000000000000" w:firstRow="0" w:lastRow="0" w:firstColumn="0" w:lastColumn="0" w:oddVBand="0" w:evenVBand="0" w:oddHBand="0" w:evenHBand="0" w:firstRowFirstColumn="0" w:firstRowLastColumn="0" w:lastRowFirstColumn="0" w:lastRowLastColumn="0"/>
            </w:pPr>
          </w:p>
          <w:p w14:paraId="7E2A76A9" w14:textId="1DFB80E1" w:rsidR="00172A92" w:rsidRPr="00AC7CA9" w:rsidRDefault="00172A92" w:rsidP="0077091E">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finishing,</w:t>
            </w:r>
            <w:r w:rsidR="0077091E">
              <w:t xml:space="preserve"> </w:t>
            </w:r>
            <w:r w:rsidRPr="00AC7CA9">
              <w:t>decatising,</w:t>
            </w:r>
            <w:r w:rsidR="0077091E">
              <w:t xml:space="preserve"> </w:t>
            </w:r>
            <w:r w:rsidRPr="00AC7CA9">
              <w:t>impregnating,</w:t>
            </w:r>
            <w:r w:rsidR="0077091E">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F000BF" w14:textId="19F04A72"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p>
          <w:p w14:paraId="2E59812B" w14:textId="31B5F14A"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3ABD2A09" w14:textId="26372270"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060265D4" w14:textId="6C606F37"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877DF69" w14:textId="31D21F08"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49C26EF3" w14:textId="3F93B404"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jute </w:t>
            </w:r>
            <w:r w:rsidR="000B10AC">
              <w:t>yarn</w:t>
            </w:r>
            <w:r w:rsidR="00172A92" w:rsidRPr="00AC7CA9">
              <w:t>,</w:t>
            </w:r>
          </w:p>
          <w:p w14:paraId="432735C5" w14:textId="32E8D2E6"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246AA12" w14:textId="0A65CC2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prepared for spinning,</w:t>
            </w:r>
          </w:p>
          <w:p w14:paraId="7BF756C4" w14:textId="443BDEC9" w:rsidR="00172A92" w:rsidRPr="00AC7CA9"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5AC8A26D" w14:textId="24BF41D9" w:rsidR="00172A92" w:rsidRDefault="0077091E"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w:t>
            </w:r>
            <w:r>
              <w:t>;</w:t>
            </w:r>
          </w:p>
          <w:p w14:paraId="2048ACB2" w14:textId="77777777" w:rsidR="0077091E" w:rsidRPr="00AC7CA9" w:rsidRDefault="0077091E" w:rsidP="00172A92">
            <w:pPr>
              <w:cnfStyle w:val="000000100000" w:firstRow="0" w:lastRow="0" w:firstColumn="0" w:lastColumn="0" w:oddVBand="0" w:evenVBand="0" w:oddHBand="1" w:evenHBand="0" w:firstRowFirstColumn="0" w:firstRowLastColumn="0" w:lastRowFirstColumn="0" w:lastRowLastColumn="0"/>
            </w:pPr>
          </w:p>
          <w:p w14:paraId="5E0C07F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3E58D9B9" w14:textId="77777777" w:rsidR="0077091E" w:rsidRDefault="0077091E" w:rsidP="00172A92">
            <w:pPr>
              <w:cnfStyle w:val="000000100000" w:firstRow="0" w:lastRow="0" w:firstColumn="0" w:lastColumn="0" w:oddVBand="0" w:evenVBand="0" w:oddHBand="1" w:evenHBand="0" w:firstRowFirstColumn="0" w:firstRowLastColumn="0" w:lastRowFirstColumn="0" w:lastRowLastColumn="0"/>
            </w:pPr>
          </w:p>
          <w:p w14:paraId="2D4F6000" w14:textId="57A183AD" w:rsidR="00172A92" w:rsidRPr="00AC7CA9" w:rsidRDefault="00172A92" w:rsidP="0077091E">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7091E">
              <w:t xml:space="preserve"> </w:t>
            </w:r>
            <w:r w:rsidRPr="00AC7CA9">
              <w:t>processing,</w:t>
            </w:r>
            <w:r w:rsidR="0077091E">
              <w:t xml:space="preserve"> </w:t>
            </w:r>
            <w:r w:rsidRPr="00AC7CA9">
              <w:t>permanent</w:t>
            </w:r>
            <w:r w:rsidR="0077091E">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C441FC7" w14:textId="42059EF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raw silk or silk waste, carded or combed or otherwise prepared for spinning,</w:t>
            </w:r>
            <w:r>
              <w:t xml:space="preserve"> </w:t>
            </w:r>
          </w:p>
          <w:p w14:paraId="4C83E0BF" w14:textId="52677193"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prepared for spinning,</w:t>
            </w:r>
          </w:p>
          <w:p w14:paraId="7A51D5DA" w14:textId="05596BDD"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3085FD90" w14:textId="5273ACBF" w:rsidR="00172A92" w:rsidRPr="00AC7CA9" w:rsidRDefault="0077091E"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6EC60BF" w14:textId="37D1371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5484692" w14:textId="68E394BB"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0C817F1" w14:textId="567244B2"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prepared for spinning,</w:t>
            </w:r>
          </w:p>
          <w:p w14:paraId="774B6EA2" w14:textId="4D038747" w:rsidR="00AC29FA"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 or</w:t>
            </w:r>
          </w:p>
          <w:p w14:paraId="23E0473F" w14:textId="117010F4" w:rsidR="00AC29FA"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paper</w:t>
            </w:r>
            <w:r>
              <w:t>;</w:t>
            </w:r>
          </w:p>
          <w:p w14:paraId="281AFD3D" w14:textId="77777777" w:rsidR="00761AD8" w:rsidRPr="00AC7CA9" w:rsidRDefault="00761AD8" w:rsidP="00172A92">
            <w:pPr>
              <w:cnfStyle w:val="000000100000" w:firstRow="0" w:lastRow="0" w:firstColumn="0" w:lastColumn="0" w:oddVBand="0" w:evenVBand="0" w:oddHBand="1" w:evenHBand="0" w:firstRowFirstColumn="0" w:firstRowLastColumn="0" w:lastRowFirstColumn="0" w:lastRowLastColumn="0"/>
            </w:pPr>
          </w:p>
          <w:p w14:paraId="6E1A023E"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or</w:t>
            </w:r>
          </w:p>
          <w:p w14:paraId="5E091299" w14:textId="77777777" w:rsidR="00761AD8" w:rsidRDefault="00761AD8" w:rsidP="00172A92">
            <w:pPr>
              <w:cnfStyle w:val="000000100000" w:firstRow="0" w:lastRow="0" w:firstColumn="0" w:lastColumn="0" w:oddVBand="0" w:evenVBand="0" w:oddHBand="1" w:evenHBand="0" w:firstRowFirstColumn="0" w:firstRowLastColumn="0" w:lastRowFirstColumn="0" w:lastRowLastColumn="0"/>
            </w:pPr>
          </w:p>
          <w:p w14:paraId="629C627D" w14:textId="0B0B5359" w:rsidR="00AC29FA" w:rsidRPr="00AC7CA9" w:rsidRDefault="00AC29FA" w:rsidP="00761AD8">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761AD8">
              <w:t xml:space="preserve"> </w:t>
            </w:r>
            <w:r w:rsidRPr="00AC7CA9">
              <w:t>processing,</w:t>
            </w:r>
            <w:r w:rsidR="00761AD8">
              <w:t xml:space="preserve"> </w:t>
            </w:r>
            <w:r w:rsidRPr="00AC7CA9">
              <w:t>permanent</w:t>
            </w:r>
            <w:r w:rsidR="00761AD8">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064879" w14:textId="44285DA2"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raw silk or silk waste, carded or combed or otherwise prepared for spinning,</w:t>
            </w:r>
          </w:p>
          <w:p w14:paraId="5A170E84" w14:textId="4572C61B"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prepared for spinning,</w:t>
            </w:r>
          </w:p>
          <w:p w14:paraId="4194BF83" w14:textId="71BA4025"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0283CB1A" w14:textId="3A5734D9" w:rsidR="00172A92" w:rsidRPr="00AC7CA9" w:rsidRDefault="00761AD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A4383FC" w14:textId="7F005319"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 xml:space="preserve">coir </w:t>
            </w:r>
            <w:r w:rsidR="009F1892">
              <w:t>yarn</w:t>
            </w:r>
            <w:r w:rsidR="009F1892" w:rsidRPr="00AC7CA9">
              <w:t>,</w:t>
            </w:r>
          </w:p>
          <w:p w14:paraId="7B2B27A5" w14:textId="5DC739B7"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natural fibres,</w:t>
            </w:r>
          </w:p>
          <w:p w14:paraId="419CE19F" w14:textId="3456BFA8"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man-made staple fibres, not carded or combed or otherwise prepared for spinning,</w:t>
            </w:r>
          </w:p>
          <w:p w14:paraId="3A887431" w14:textId="3DBCE751" w:rsidR="009F1892" w:rsidRPr="00AC7CA9"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chemical materials or textile pulp, or</w:t>
            </w:r>
          </w:p>
          <w:p w14:paraId="1FDE5711" w14:textId="660CBFBC" w:rsidR="009F1892" w:rsidRDefault="00A37298" w:rsidP="00172A92">
            <w:pPr>
              <w:cnfStyle w:val="000000000000" w:firstRow="0" w:lastRow="0" w:firstColumn="0" w:lastColumn="0" w:oddVBand="0" w:evenVBand="0" w:oddHBand="0" w:evenHBand="0" w:firstRowFirstColumn="0" w:firstRowLastColumn="0" w:lastRowFirstColumn="0" w:lastRowLastColumn="0"/>
            </w:pPr>
            <w:r>
              <w:t xml:space="preserve">- </w:t>
            </w:r>
            <w:r w:rsidR="009F1892" w:rsidRPr="00AC7CA9">
              <w:t>paper</w:t>
            </w:r>
            <w:r>
              <w:t>;</w:t>
            </w:r>
          </w:p>
          <w:p w14:paraId="1D82AB9E" w14:textId="77777777" w:rsidR="00A37298" w:rsidRPr="00AC7CA9" w:rsidRDefault="00A37298" w:rsidP="00172A92">
            <w:pPr>
              <w:cnfStyle w:val="000000000000" w:firstRow="0" w:lastRow="0" w:firstColumn="0" w:lastColumn="0" w:oddVBand="0" w:evenVBand="0" w:oddHBand="0" w:evenHBand="0" w:firstRowFirstColumn="0" w:firstRowLastColumn="0" w:lastRowFirstColumn="0" w:lastRowLastColumn="0"/>
            </w:pPr>
          </w:p>
          <w:p w14:paraId="2FBEE3CB" w14:textId="7777777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or</w:t>
            </w:r>
          </w:p>
          <w:p w14:paraId="1828D2C8" w14:textId="77777777" w:rsidR="00A37298" w:rsidRDefault="00A37298" w:rsidP="00172A92">
            <w:pPr>
              <w:cnfStyle w:val="000000000000" w:firstRow="0" w:lastRow="0" w:firstColumn="0" w:lastColumn="0" w:oddVBand="0" w:evenVBand="0" w:oddHBand="0" w:evenHBand="0" w:firstRowFirstColumn="0" w:firstRowLastColumn="0" w:lastRowFirstColumn="0" w:lastRowLastColumn="0"/>
            </w:pPr>
          </w:p>
          <w:p w14:paraId="4935BA90" w14:textId="18176931" w:rsidR="009F1892" w:rsidRPr="00AC7CA9" w:rsidRDefault="009F1892" w:rsidP="00A37298">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r w:rsidR="00A37298">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CBBFA48" w14:textId="74A8A84F"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527DA114" w14:textId="08DE0F81"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8995F19" w14:textId="4DFDD0EB"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6EE20BF5" w14:textId="6EEECF02" w:rsidR="00172A92" w:rsidRPr="00AC7CA9" w:rsidRDefault="00A37298"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6736A28" w14:textId="111260E3"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64BC4F5B" w14:textId="19DB89BA" w:rsidR="00172A92" w:rsidRPr="00AC7CA9" w:rsidRDefault="00DF50B2"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BCD603C" w14:textId="77777777" w:rsidR="00DF50B2" w:rsidRDefault="00DF50B2" w:rsidP="00172A92">
            <w:pPr>
              <w:cnfStyle w:val="000000100000" w:firstRow="0" w:lastRow="0" w:firstColumn="0" w:lastColumn="0" w:oddVBand="0" w:evenVBand="0" w:oddHBand="1" w:evenHBand="0" w:firstRowFirstColumn="0" w:firstRowLastColumn="0" w:lastRowFirstColumn="0" w:lastRowLastColumn="0"/>
            </w:pPr>
          </w:p>
          <w:p w14:paraId="6AF5D7A6" w14:textId="6A03B84E" w:rsidR="00172A92" w:rsidRPr="00AC7CA9" w:rsidRDefault="00172A92" w:rsidP="00DF50B2">
            <w:pPr>
              <w:cnfStyle w:val="000000100000" w:firstRow="0" w:lastRow="0" w:firstColumn="0" w:lastColumn="0" w:oddVBand="0" w:evenVBand="0" w:oddHBand="1" w:evenHBand="0" w:firstRowFirstColumn="0" w:firstRowLastColumn="0" w:lastRowFirstColumn="0" w:lastRowLastColumn="0"/>
            </w:pPr>
            <w:r w:rsidRPr="00AC7CA9">
              <w:t>However:</w:t>
            </w:r>
            <w:r w:rsidR="00DF50B2">
              <w:t xml:space="preserve"> </w:t>
            </w:r>
            <w:r w:rsidRPr="00AC7CA9">
              <w:t>polypropylene filament of heading 5402,</w:t>
            </w:r>
            <w:r w:rsidR="00DF50B2">
              <w:t xml:space="preserve"> </w:t>
            </w:r>
            <w:r w:rsidRPr="00AC7CA9">
              <w:t>polypropylene fibres of heading 5503 or 5506, or</w:t>
            </w:r>
            <w:r w:rsidR="00DF50B2">
              <w:t xml:space="preserve"> </w:t>
            </w:r>
            <w:r w:rsidRPr="00AC7CA9">
              <w:t>polypropylene filament tow of heading 5501,</w:t>
            </w:r>
            <w:r w:rsidR="00DF50B2">
              <w:t xml:space="preserve"> </w:t>
            </w: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84DB59D" w14:textId="5D0ED51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383D25D9" w14:textId="493631E1"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made from casein, or</w:t>
            </w:r>
          </w:p>
          <w:p w14:paraId="1CE1B932" w14:textId="6F983918" w:rsidR="00172A92" w:rsidRPr="00AC7CA9" w:rsidRDefault="00DF50B2"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nfStyle w:val="000000100000" w:firstRow="0" w:lastRow="0" w:firstColumn="0" w:lastColumn="0" w:oddVBand="0" w:evenVBand="0" w:oddHBand="1" w:evenHBand="0" w:firstRowFirstColumn="0" w:firstRowLastColumn="0" w:lastRowFirstColumn="0" w:lastRowLastColumn="0"/>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80F2712" w14:textId="1B64DF4A"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not carded or combed or otherwise processed for spinning,</w:t>
            </w:r>
          </w:p>
          <w:p w14:paraId="49A44D0D" w14:textId="41C89563"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385AB25C" w14:textId="749BC412" w:rsidR="00172A92" w:rsidRPr="00AC7CA9" w:rsidRDefault="00AE1F9F" w:rsidP="00172A92">
            <w:pPr>
              <w:cnfStyle w:val="000000100000" w:firstRow="0" w:lastRow="0" w:firstColumn="0" w:lastColumn="0" w:oddVBand="0" w:evenVBand="0" w:oddHBand="1" w:evenHBand="0" w:firstRowFirstColumn="0" w:firstRowLastColumn="0" w:lastRowFirstColumn="0" w:lastRowLastColumn="0"/>
            </w:pPr>
            <w:r>
              <w:t>-</w:t>
            </w:r>
            <w:r w:rsidR="00172A92" w:rsidRPr="00AC7CA9">
              <w:t xml:space="preserve">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0640AC6C" w14:textId="477B2704"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7A235A10" w14:textId="40B3B538"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w:t>
            </w:r>
          </w:p>
          <w:p w14:paraId="394305CF" w14:textId="1F856B0E"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 or</w:t>
            </w:r>
          </w:p>
          <w:p w14:paraId="5B42A28D" w14:textId="3B250FF6" w:rsidR="00172A92" w:rsidRPr="00AC7CA9" w:rsidRDefault="00935537"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6FC1D4B" w14:textId="2F7B525A"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30FC87F6" w14:textId="5DBD806D"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w:t>
            </w:r>
          </w:p>
          <w:p w14:paraId="62F8A74E" w14:textId="4B45E9FF"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 or</w:t>
            </w:r>
          </w:p>
          <w:p w14:paraId="78374B5A" w14:textId="20144E10" w:rsidR="00172A92" w:rsidRPr="00AC7CA9" w:rsidRDefault="00DB7E0B"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AAA8C9" w14:textId="5AC29F4E"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 or</w:t>
            </w:r>
          </w:p>
          <w:p w14:paraId="5D1A317C" w14:textId="0EBA94B4" w:rsidR="00172A92" w:rsidRPr="00AC7CA9" w:rsidRDefault="00855174"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p w14:paraId="193D96AD" w14:textId="77777777" w:rsidR="00855174" w:rsidRDefault="00855174" w:rsidP="00172A92">
            <w:pPr>
              <w:cnfStyle w:val="000000100000" w:firstRow="0" w:lastRow="0" w:firstColumn="0" w:lastColumn="0" w:oddVBand="0" w:evenVBand="0" w:oddHBand="1" w:evenHBand="0" w:firstRowFirstColumn="0" w:firstRowLastColumn="0" w:lastRowFirstColumn="0" w:lastRowLastColumn="0"/>
            </w:pPr>
          </w:p>
          <w:p w14:paraId="2DF701F9" w14:textId="0BB5751A" w:rsidR="00172A92" w:rsidRPr="00AC7CA9" w:rsidRDefault="00172A92" w:rsidP="00855174">
            <w:pPr>
              <w:cnfStyle w:val="000000100000" w:firstRow="0" w:lastRow="0" w:firstColumn="0" w:lastColumn="0" w:oddVBand="0" w:evenVBand="0" w:oddHBand="1" w:evenHBand="0" w:firstRowFirstColumn="0" w:firstRowLastColumn="0" w:lastRowFirstColumn="0" w:lastRowLastColumn="0"/>
            </w:pPr>
            <w:r w:rsidRPr="00AC7CA9">
              <w:t>However</w:t>
            </w:r>
            <w:r w:rsidR="00855174">
              <w:t xml:space="preserve">, </w:t>
            </w:r>
            <w:r w:rsidRPr="00AC7CA9">
              <w:t>polypropylene filament of heading 5402,</w:t>
            </w:r>
            <w:r w:rsidR="00855174">
              <w:t xml:space="preserve"> </w:t>
            </w:r>
            <w:r w:rsidRPr="00AC7CA9">
              <w:t>polypropylene fibres of heading 5503 or 5506, or</w:t>
            </w:r>
            <w:r w:rsidR="00855174">
              <w:t xml:space="preserve"> </w:t>
            </w:r>
            <w:r w:rsidRPr="00AC7CA9">
              <w:t>polypropylene filament tow of heading 5501,</w:t>
            </w:r>
            <w:r w:rsidR="00855174">
              <w:t xml:space="preserve"> </w:t>
            </w:r>
            <w:r w:rsidRPr="00AC7CA9">
              <w:t>of which the denomination in all cases of a single filament or fibre is less than 9 decitex, may be used, provided that their total value does not exceed 40 % of the ex-works price of the product</w:t>
            </w:r>
            <w:r w:rsidR="00855174">
              <w:t xml:space="preserve">. </w:t>
            </w: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C75694D" w14:textId="108D7A0C"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 not carded or combed or otherwise processed for spinning, or</w:t>
            </w:r>
          </w:p>
          <w:p w14:paraId="4F557D1F" w14:textId="6AE7DC1F" w:rsidR="00172A92" w:rsidRPr="00AC7CA9" w:rsidRDefault="00024639"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DC14C77" w14:textId="571A7F91"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 xml:space="preserve"> or jute </w:t>
            </w:r>
            <w:r w:rsidR="00AC29FA">
              <w:t>yarn</w:t>
            </w:r>
            <w:r w:rsidR="00AC29FA" w:rsidRPr="00AC7CA9">
              <w:t>,</w:t>
            </w:r>
          </w:p>
          <w:p w14:paraId="3B9F3677" w14:textId="48466CBF"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synthetic or artificial filament </w:t>
            </w:r>
            <w:r w:rsidR="00AC29FA">
              <w:t>yarn</w:t>
            </w:r>
            <w:r w:rsidR="00AC29FA" w:rsidRPr="00AC7CA9">
              <w:t>,</w:t>
            </w:r>
          </w:p>
          <w:p w14:paraId="2146CE6D" w14:textId="722EC339" w:rsidR="00AC29FA" w:rsidRPr="00AC7CA9" w:rsidRDefault="007911F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 or</w:t>
            </w:r>
          </w:p>
          <w:p w14:paraId="3469F81A" w14:textId="543ED665" w:rsidR="00AC29FA" w:rsidRDefault="007911FC" w:rsidP="00172A92">
            <w:pPr>
              <w:cnfStyle w:val="000000100000" w:firstRow="0" w:lastRow="0" w:firstColumn="0" w:lastColumn="0" w:oddVBand="0" w:evenVBand="0" w:oddHBand="1" w:evenHBand="0" w:firstRowFirstColumn="0" w:firstRowLastColumn="0" w:lastRowFirstColumn="0" w:lastRowLastColumn="0"/>
            </w:pPr>
            <w:r>
              <w:t>-</w:t>
            </w:r>
            <w:r w:rsidR="00AC29FA" w:rsidRPr="00AC7CA9">
              <w:t xml:space="preserve"> man-made staple fibres, not carded or combed or otherwise processed for spinning</w:t>
            </w:r>
            <w:r>
              <w:t>.</w:t>
            </w:r>
          </w:p>
          <w:p w14:paraId="513B2BBB" w14:textId="77777777" w:rsidR="007911FC" w:rsidRPr="00AC7CA9" w:rsidRDefault="007911FC" w:rsidP="00172A92">
            <w:pPr>
              <w:cnfStyle w:val="000000100000" w:firstRow="0" w:lastRow="0" w:firstColumn="0" w:lastColumn="0" w:oddVBand="0" w:evenVBand="0" w:oddHBand="1" w:evenHBand="0" w:firstRowFirstColumn="0" w:firstRowLastColumn="0" w:lastRowFirstColumn="0" w:lastRowLastColumn="0"/>
            </w:pPr>
          </w:p>
          <w:p w14:paraId="65F946C6" w14:textId="605FC26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1CEB9EF" w14:textId="65F6DCD1"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42BFC045" w14:textId="5CA1F496" w:rsidR="00172A92" w:rsidRPr="00AC7CA9"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513FE49E" w14:textId="79869EEA" w:rsidR="00172A92" w:rsidRDefault="007A669A"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r>
              <w:t>;</w:t>
            </w:r>
          </w:p>
          <w:p w14:paraId="4B0D7F86" w14:textId="77777777" w:rsidR="007A669A" w:rsidRPr="00AC7CA9" w:rsidRDefault="007A669A" w:rsidP="00172A92">
            <w:pPr>
              <w:cnfStyle w:val="000000000000" w:firstRow="0" w:lastRow="0" w:firstColumn="0" w:lastColumn="0" w:oddVBand="0" w:evenVBand="0" w:oddHBand="0" w:evenHBand="0" w:firstRowFirstColumn="0" w:firstRowLastColumn="0" w:lastRowFirstColumn="0" w:lastRowLastColumn="0"/>
            </w:pPr>
          </w:p>
          <w:p w14:paraId="1B325B2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D375EF6" w14:textId="77777777" w:rsidR="007A669A" w:rsidRDefault="007A669A" w:rsidP="00172A92">
            <w:pPr>
              <w:cnfStyle w:val="000000000000" w:firstRow="0" w:lastRow="0" w:firstColumn="0" w:lastColumn="0" w:oddVBand="0" w:evenVBand="0" w:oddHBand="0" w:evenHBand="0" w:firstRowFirstColumn="0" w:firstRowLastColumn="0" w:lastRowFirstColumn="0" w:lastRowLastColumn="0"/>
            </w:pPr>
          </w:p>
          <w:p w14:paraId="32F6CEE1" w14:textId="05BA87BC" w:rsidR="00172A92" w:rsidRPr="00AC7CA9" w:rsidRDefault="00172A92" w:rsidP="00505FB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C022FB">
              <w:t xml:space="preserve"> </w:t>
            </w:r>
            <w:r w:rsidRPr="00AC7CA9">
              <w:t>processing,</w:t>
            </w:r>
            <w:r w:rsidR="00C022FB">
              <w:t xml:space="preserve"> </w:t>
            </w:r>
            <w:r w:rsidRPr="00AC7CA9">
              <w:t>permanent</w:t>
            </w:r>
            <w:r w:rsidR="00505FB2">
              <w:t xml:space="preserve"> </w:t>
            </w: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1F67B51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w:t>
            </w:r>
            <w:r w:rsidR="00EF4447">
              <w:t>:</w:t>
            </w:r>
          </w:p>
          <w:p w14:paraId="70CD816D" w14:textId="2D339323"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from materials of any heading, except that of the product, and</w:t>
            </w:r>
          </w:p>
          <w:p w14:paraId="16EB1EDF" w14:textId="3AF20561" w:rsidR="00172A92" w:rsidRPr="00AC7CA9" w:rsidRDefault="00B12336"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4DAD9DD7"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00347409">
              <w:t>;</w:t>
            </w:r>
          </w:p>
          <w:p w14:paraId="7B23E6FE"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463D417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A90C57F"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5BE05E49" w14:textId="7DA884FF"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347409">
              <w:t xml:space="preserve"> </w:t>
            </w:r>
            <w:r w:rsidRPr="00AC7CA9">
              <w:t>processing,</w:t>
            </w:r>
            <w:r w:rsidR="00347409">
              <w:t xml:space="preserve"> </w:t>
            </w:r>
            <w:r w:rsidRPr="00AC7CA9">
              <w:t>permanent</w:t>
            </w:r>
            <w:r w:rsidR="00347409">
              <w:t xml:space="preserve"> </w:t>
            </w: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B2BF37F" w14:textId="2652C30F"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 xml:space="preserve">coir </w:t>
            </w:r>
            <w:r w:rsidR="000B10AC">
              <w:t>yarn</w:t>
            </w:r>
            <w:r w:rsidR="00172A92" w:rsidRPr="00AC7CA9">
              <w:t>,</w:t>
            </w:r>
          </w:p>
          <w:p w14:paraId="70291CFC" w14:textId="13F1B78E"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7449E52E" w14:textId="2ABD70C2" w:rsidR="00172A92"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1EA1CCE" w14:textId="12AF0E8F" w:rsidR="00172A92"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r>
              <w:t>;</w:t>
            </w:r>
          </w:p>
          <w:p w14:paraId="62C3BBAC" w14:textId="77777777" w:rsidR="00347409" w:rsidRPr="00AC7CA9" w:rsidRDefault="00347409" w:rsidP="00172A92">
            <w:pPr>
              <w:cnfStyle w:val="000000100000" w:firstRow="0" w:lastRow="0" w:firstColumn="0" w:lastColumn="0" w:oddVBand="0" w:evenVBand="0" w:oddHBand="1" w:evenHBand="0" w:firstRowFirstColumn="0" w:firstRowLastColumn="0" w:lastRowFirstColumn="0" w:lastRowLastColumn="0"/>
            </w:pPr>
          </w:p>
          <w:p w14:paraId="1D5FF7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488C7312" w14:textId="77777777" w:rsidR="00347409" w:rsidRDefault="00347409" w:rsidP="00172A92">
            <w:pPr>
              <w:cnfStyle w:val="000000100000" w:firstRow="0" w:lastRow="0" w:firstColumn="0" w:lastColumn="0" w:oddVBand="0" w:evenVBand="0" w:oddHBand="1" w:evenHBand="0" w:firstRowFirstColumn="0" w:firstRowLastColumn="0" w:lastRowFirstColumn="0" w:lastRowLastColumn="0"/>
            </w:pPr>
          </w:p>
          <w:p w14:paraId="369B0EE3" w14:textId="773F22A3" w:rsidR="00172A92" w:rsidRPr="00AC7CA9" w:rsidRDefault="00172A92" w:rsidP="00347409">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347409">
              <w:t xml:space="preserve"> </w:t>
            </w:r>
            <w:r w:rsidRPr="00AC7CA9">
              <w:t>processing,</w:t>
            </w:r>
            <w:r w:rsidR="00347409">
              <w:t xml:space="preserve"> </w:t>
            </w:r>
            <w:r w:rsidRPr="00AC7CA9">
              <w:t>permanent</w:t>
            </w:r>
            <w:r w:rsidR="00347409">
              <w:t xml:space="preserve"> </w:t>
            </w:r>
            <w:r w:rsidRPr="00AC7CA9">
              <w:t>finishing,</w:t>
            </w:r>
            <w:r w:rsidR="00347409">
              <w:t xml:space="preserve"> </w:t>
            </w:r>
            <w:r w:rsidRPr="00AC7CA9">
              <w:t>decatising,</w:t>
            </w:r>
            <w:r w:rsidR="00347409">
              <w:t xml:space="preserve"> </w:t>
            </w:r>
            <w:r w:rsidRPr="00AC7CA9">
              <w:t>impregnating,</w:t>
            </w:r>
            <w:r w:rsidR="00347409">
              <w:t xml:space="preserve"> </w:t>
            </w: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8131F" w14:textId="1047A112" w:rsidR="00AC29FA" w:rsidRPr="00AC7CA9" w:rsidRDefault="000C0E08"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6B724DD2" w14:textId="21809AC2"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1B206F05" w14:textId="751F9BF8" w:rsidR="00AC29FA" w:rsidRPr="00AC7CA9" w:rsidRDefault="00347409"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2CD574DD" w:rsidR="00172A92"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00A74EAB">
              <w:t>;</w:t>
            </w:r>
          </w:p>
          <w:p w14:paraId="219A82C7" w14:textId="77777777" w:rsidR="00A74EAB" w:rsidRPr="00AC7CA9" w:rsidRDefault="00A74EAB" w:rsidP="00172A92">
            <w:pPr>
              <w:cnfStyle w:val="000000000000" w:firstRow="0" w:lastRow="0" w:firstColumn="0" w:lastColumn="0" w:oddVBand="0" w:evenVBand="0" w:oddHBand="0" w:evenHBand="0" w:firstRowFirstColumn="0" w:firstRowLastColumn="0" w:lastRowFirstColumn="0" w:lastRowLastColumn="0"/>
            </w:pPr>
          </w:p>
          <w:p w14:paraId="3984E13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C821048" w14:textId="77777777" w:rsidR="00A74EAB" w:rsidRDefault="00A74EAB" w:rsidP="004D5E90">
            <w:pPr>
              <w:cnfStyle w:val="000000000000" w:firstRow="0" w:lastRow="0" w:firstColumn="0" w:lastColumn="0" w:oddVBand="0" w:evenVBand="0" w:oddHBand="0" w:evenHBand="0" w:firstRowFirstColumn="0" w:firstRowLastColumn="0" w:lastRowFirstColumn="0" w:lastRowLastColumn="0"/>
            </w:pPr>
          </w:p>
          <w:p w14:paraId="64EE4DE3" w14:textId="3F97C58A" w:rsidR="00172A92" w:rsidRPr="00AC7CA9" w:rsidRDefault="00172A92" w:rsidP="004D5E90">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CF0BFD" w14:textId="7B3570ED"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4717A49F" w14:textId="2C124E15"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the following materials:</w:t>
            </w:r>
            <w:r>
              <w:t xml:space="preserve"> </w:t>
            </w:r>
            <w:r w:rsidR="00AC29FA">
              <w:t>yarn</w:t>
            </w:r>
            <w:r w:rsidR="00AC29FA" w:rsidRPr="00AC7CA9">
              <w:t xml:space="preserve"> of polytetrafluoroethylene,</w:t>
            </w:r>
            <w:r w:rsidR="002F3141">
              <w:t xml:space="preserve"> </w:t>
            </w:r>
            <w:r w:rsidR="00AC29FA">
              <w:t>yarn</w:t>
            </w:r>
            <w:r w:rsidR="00AC29FA" w:rsidRPr="00AC7CA9">
              <w:t xml:space="preserve">, multiple, of </w:t>
            </w:r>
            <w:r w:rsidR="00AC29FA">
              <w:t>polyamide</w:t>
            </w:r>
            <w:r w:rsidR="00AC29FA" w:rsidRPr="00AC7CA9">
              <w:t>, coated impregnated or covered with a phenolic resin,</w:t>
            </w:r>
            <w:r>
              <w:t xml:space="preserve"> </w:t>
            </w:r>
            <w:r w:rsidR="00AC29FA">
              <w:t>yarn</w:t>
            </w:r>
            <w:r w:rsidR="00AC29FA" w:rsidRPr="00AC7CA9">
              <w:t xml:space="preserve"> of synthetic textile fibres of aromatic </w:t>
            </w:r>
            <w:r w:rsidR="00AC29FA">
              <w:t>polyamides</w:t>
            </w:r>
            <w:r w:rsidR="00AC29FA" w:rsidRPr="00AC7CA9">
              <w:t>, obtained by polycondensation of m-phenylene- diamine and isophthalic acid,</w:t>
            </w:r>
            <w:r>
              <w:t xml:space="preserve"> </w:t>
            </w:r>
            <w:r w:rsidR="00AC29FA" w:rsidRPr="00AC7CA9">
              <w:t>monofil of polytetrafluoroethylene (n),</w:t>
            </w:r>
            <w:r>
              <w:t xml:space="preserve"> </w:t>
            </w:r>
            <w:r w:rsidR="00AC29FA">
              <w:t>yarn</w:t>
            </w:r>
            <w:r w:rsidR="00AC29FA" w:rsidRPr="00AC7CA9">
              <w:t xml:space="preserve"> of synthetic textile fibres of poly(p-phenylene terephthalamide),</w:t>
            </w:r>
            <w:r>
              <w:t xml:space="preserve"> </w:t>
            </w:r>
            <w:r w:rsidR="00AC29FA" w:rsidRPr="00AC7CA9">
              <w:t xml:space="preserve">glass fibre </w:t>
            </w:r>
            <w:r w:rsidR="00AC29FA">
              <w:t>yarn</w:t>
            </w:r>
            <w:r w:rsidR="00AC29FA" w:rsidRPr="00AC7CA9">
              <w:t xml:space="preserve">, coated with phenol resin and gimped with acrylic </w:t>
            </w:r>
            <w:r w:rsidR="00AC29FA">
              <w:t>yarn</w:t>
            </w:r>
            <w:r w:rsidR="00AC29FA" w:rsidRPr="00AC7CA9">
              <w:t xml:space="preserve"> (n),</w:t>
            </w:r>
            <w:r>
              <w:t xml:space="preserve"> </w:t>
            </w:r>
            <w:r w:rsidR="00AC29FA" w:rsidRPr="00AC7CA9">
              <w:t>copolyester monofilaments of a polyester and a resin of terephthalic acid and 1,4-cydohexanediethanol and isophthalic acid,</w:t>
            </w:r>
            <w:r>
              <w:t xml:space="preserve"> </w:t>
            </w:r>
            <w:r w:rsidR="00AC29FA" w:rsidRPr="00AC7CA9">
              <w:t>natural fibres,</w:t>
            </w:r>
            <w:r>
              <w:t xml:space="preserve"> </w:t>
            </w:r>
            <w:r w:rsidR="00AC29FA" w:rsidRPr="00AC7CA9">
              <w:t>man-made staple fibres not carded or combed or otherwise processed for spinning, or</w:t>
            </w:r>
          </w:p>
          <w:p w14:paraId="1B1F2572" w14:textId="1B8A9EA3" w:rsidR="00AC29FA" w:rsidRPr="00AC7CA9" w:rsidRDefault="00A74EAB" w:rsidP="00172A92">
            <w:pPr>
              <w:cnfStyle w:val="000000000000" w:firstRow="0" w:lastRow="0" w:firstColumn="0" w:lastColumn="0" w:oddVBand="0" w:evenVBand="0" w:oddHBand="0"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5F7AE3D" w14:textId="3A90FEC4"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 xml:space="preserve">coir </w:t>
            </w:r>
            <w:r w:rsidR="00AC29FA">
              <w:t>yarn</w:t>
            </w:r>
            <w:r w:rsidR="00AC29FA" w:rsidRPr="00AC7CA9">
              <w:t>,</w:t>
            </w:r>
          </w:p>
          <w:p w14:paraId="29E433A0" w14:textId="3E27179B"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natural fibres,</w:t>
            </w:r>
          </w:p>
          <w:p w14:paraId="329D5652" w14:textId="1A7D9522"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man-made staple fibres, not carded or combed or otherwise processed for spinning, or</w:t>
            </w:r>
          </w:p>
          <w:p w14:paraId="59054F6B" w14:textId="4485857F" w:rsidR="00AC29FA" w:rsidRPr="00AC7CA9" w:rsidRDefault="00E3370C" w:rsidP="00172A92">
            <w:pPr>
              <w:cnfStyle w:val="000000100000" w:firstRow="0" w:lastRow="0" w:firstColumn="0" w:lastColumn="0" w:oddVBand="0" w:evenVBand="0" w:oddHBand="1" w:evenHBand="0" w:firstRowFirstColumn="0" w:firstRowLastColumn="0" w:lastRowFirstColumn="0" w:lastRowLastColumn="0"/>
            </w:pPr>
            <w:r>
              <w:t xml:space="preserve">- </w:t>
            </w:r>
            <w:r w:rsidR="00AC29FA"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6C9EFB6F" w14:textId="116ECF49"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natural fibres,</w:t>
            </w:r>
          </w:p>
          <w:p w14:paraId="2A20BA4D" w14:textId="01BDB700"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man-made staple fibres, not carded or combed or otherwise processed for spinning, or</w:t>
            </w:r>
          </w:p>
          <w:p w14:paraId="4497E1E1" w14:textId="49A2A161" w:rsidR="00172A92" w:rsidRPr="00AC7CA9" w:rsidRDefault="005460CC" w:rsidP="00172A92">
            <w:pPr>
              <w:cnfStyle w:val="000000000000" w:firstRow="0" w:lastRow="0" w:firstColumn="0" w:lastColumn="0" w:oddVBand="0" w:evenVBand="0" w:oddHBand="0"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906056D" w14:textId="07D75332"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natural fibres,</w:t>
            </w:r>
          </w:p>
          <w:p w14:paraId="570B011C" w14:textId="7AE90386"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man-made staple fibres, not carded or combed or otherwise processed for spinning, or</w:t>
            </w:r>
          </w:p>
          <w:p w14:paraId="5C367932" w14:textId="21898F21" w:rsidR="00172A92" w:rsidRPr="00AC7CA9" w:rsidRDefault="005460CC" w:rsidP="00172A92">
            <w:pPr>
              <w:cnfStyle w:val="000000100000" w:firstRow="0" w:lastRow="0" w:firstColumn="0" w:lastColumn="0" w:oddVBand="0" w:evenVBand="0" w:oddHBand="1" w:evenHBand="0" w:firstRowFirstColumn="0" w:firstRowLastColumn="0" w:lastRowFirstColumn="0" w:lastRowLastColumn="0"/>
            </w:pPr>
            <w:r>
              <w:t xml:space="preserve">- </w:t>
            </w:r>
            <w:r w:rsidR="00172A92"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61F12D4F" w:rsidR="00172A92"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00D37FB3">
              <w:t>;</w:t>
            </w:r>
          </w:p>
          <w:p w14:paraId="25F6D77C" w14:textId="77777777" w:rsidR="00D37FB3" w:rsidRPr="00AC7CA9" w:rsidRDefault="00D37FB3" w:rsidP="00172A92">
            <w:pPr>
              <w:cnfStyle w:val="000000100000" w:firstRow="0" w:lastRow="0" w:firstColumn="0" w:lastColumn="0" w:oddVBand="0" w:evenVBand="0" w:oddHBand="1" w:evenHBand="0" w:firstRowFirstColumn="0" w:firstRowLastColumn="0" w:lastRowFirstColumn="0" w:lastRowLastColumn="0"/>
            </w:pPr>
          </w:p>
          <w:p w14:paraId="079BA65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140A600E" w14:textId="77777777" w:rsidR="00D37FB3" w:rsidRDefault="00D37FB3" w:rsidP="00172A92">
            <w:pPr>
              <w:cnfStyle w:val="000000100000" w:firstRow="0" w:lastRow="0" w:firstColumn="0" w:lastColumn="0" w:oddVBand="0" w:evenVBand="0" w:oddHBand="1" w:evenHBand="0" w:firstRowFirstColumn="0" w:firstRowLastColumn="0" w:lastRowFirstColumn="0" w:lastRowLastColumn="0"/>
            </w:pPr>
          </w:p>
          <w:p w14:paraId="794835FB" w14:textId="09B5870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6C1B08CD"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42AB3EE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249ED065"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30EF9E2E"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A3F5B3E" w14:textId="3E99E4E9"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12F241ED"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5F8C7FD8"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0CFAFF4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34FF084C"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E58ABC6" w14:textId="2C117695"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6878C5F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7894A315"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57858FF"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5B59ABB6"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01ECEE30" w14:textId="79415B54"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lastRenderedPageBreak/>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0DC7977" w:rsidR="00AC29FA"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2EC13FB7" w14:textId="77777777" w:rsidR="00100CCA" w:rsidRPr="00AC7CA9" w:rsidRDefault="00100CCA" w:rsidP="00AC29FA">
            <w:pPr>
              <w:cnfStyle w:val="000000100000" w:firstRow="0" w:lastRow="0" w:firstColumn="0" w:lastColumn="0" w:oddVBand="0" w:evenVBand="0" w:oddHBand="1" w:evenHBand="0" w:firstRowFirstColumn="0" w:firstRowLastColumn="0" w:lastRowFirstColumn="0" w:lastRowLastColumn="0"/>
            </w:pPr>
          </w:p>
          <w:p w14:paraId="6802FBA1"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53FA705E" w14:textId="77777777" w:rsidR="00100CCA" w:rsidRDefault="00100CCA" w:rsidP="00AC29FA">
            <w:pPr>
              <w:cnfStyle w:val="000000100000" w:firstRow="0" w:lastRow="0" w:firstColumn="0" w:lastColumn="0" w:oddVBand="0" w:evenVBand="0" w:oddHBand="1" w:evenHBand="0" w:firstRowFirstColumn="0" w:firstRowLastColumn="0" w:lastRowFirstColumn="0" w:lastRowLastColumn="0"/>
            </w:pPr>
          </w:p>
          <w:p w14:paraId="22E1A083" w14:textId="46B6201A"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58EF9143" w:rsidR="00AC29FA"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38F2486D" w14:textId="77777777" w:rsidR="00100CCA" w:rsidRPr="00AC7CA9" w:rsidRDefault="00100CCA" w:rsidP="00AC29FA">
            <w:pPr>
              <w:cnfStyle w:val="000000000000" w:firstRow="0" w:lastRow="0" w:firstColumn="0" w:lastColumn="0" w:oddVBand="0" w:evenVBand="0" w:oddHBand="0" w:evenHBand="0" w:firstRowFirstColumn="0" w:firstRowLastColumn="0" w:lastRowFirstColumn="0" w:lastRowLastColumn="0"/>
            </w:pPr>
          </w:p>
          <w:p w14:paraId="0D9A24C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181CA977" w14:textId="77777777" w:rsidR="00100CCA" w:rsidRDefault="00100CCA" w:rsidP="00AC29FA">
            <w:pPr>
              <w:cnfStyle w:val="000000000000" w:firstRow="0" w:lastRow="0" w:firstColumn="0" w:lastColumn="0" w:oddVBand="0" w:evenVBand="0" w:oddHBand="0" w:evenHBand="0" w:firstRowFirstColumn="0" w:firstRowLastColumn="0" w:lastRowFirstColumn="0" w:lastRowLastColumn="0"/>
            </w:pPr>
          </w:p>
          <w:p w14:paraId="6D8105A2" w14:textId="41D15E55"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BBA0E97"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1E382716"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7DBC3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8F4A065"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49778F83" w14:textId="6B40331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4546BFE"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00100CCA">
              <w:t>;</w:t>
            </w:r>
          </w:p>
          <w:p w14:paraId="48E3D71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2FBC20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C2B4CC"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F4FBA00" w14:textId="67BFA25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75F27F8E"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00100CCA">
              <w:t>;</w:t>
            </w:r>
          </w:p>
          <w:p w14:paraId="72824B6B"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10432DE2"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61A0E0"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7C43FF41" w14:textId="0B943FD6"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37866F8F"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00100CCA">
              <w:t>;</w:t>
            </w:r>
          </w:p>
          <w:p w14:paraId="352ABA42" w14:textId="77777777" w:rsidR="00100CCA" w:rsidRPr="00AC7CA9" w:rsidRDefault="00100CCA" w:rsidP="00B23279">
            <w:pPr>
              <w:cnfStyle w:val="000000000000" w:firstRow="0" w:lastRow="0" w:firstColumn="0" w:lastColumn="0" w:oddVBand="0" w:evenVBand="0" w:oddHBand="0" w:evenHBand="0" w:firstRowFirstColumn="0" w:firstRowLastColumn="0" w:lastRowFirstColumn="0" w:lastRowLastColumn="0"/>
            </w:pPr>
          </w:p>
          <w:p w14:paraId="28D2252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E306693" w14:textId="77777777" w:rsidR="00100CCA" w:rsidRDefault="00100CCA" w:rsidP="00B23279">
            <w:pPr>
              <w:cnfStyle w:val="000000000000" w:firstRow="0" w:lastRow="0" w:firstColumn="0" w:lastColumn="0" w:oddVBand="0" w:evenVBand="0" w:oddHBand="0" w:evenHBand="0" w:firstRowFirstColumn="0" w:firstRowLastColumn="0" w:lastRowFirstColumn="0" w:lastRowLastColumn="0"/>
            </w:pPr>
          </w:p>
          <w:p w14:paraId="20E800C4" w14:textId="4338340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724CD774" w:rsidR="00B2327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00100CCA">
              <w:t>;</w:t>
            </w:r>
          </w:p>
          <w:p w14:paraId="57F67648" w14:textId="77777777" w:rsidR="00100CCA" w:rsidRPr="00AC7CA9" w:rsidRDefault="00100CCA" w:rsidP="00B23279">
            <w:pPr>
              <w:cnfStyle w:val="000000100000" w:firstRow="0" w:lastRow="0" w:firstColumn="0" w:lastColumn="0" w:oddVBand="0" w:evenVBand="0" w:oddHBand="1" w:evenHBand="0" w:firstRowFirstColumn="0" w:firstRowLastColumn="0" w:lastRowFirstColumn="0" w:lastRowLastColumn="0"/>
            </w:pPr>
          </w:p>
          <w:p w14:paraId="0EEF0C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04B00468" w14:textId="77777777" w:rsidR="00100CCA" w:rsidRDefault="00100CCA" w:rsidP="00B23279">
            <w:pPr>
              <w:cnfStyle w:val="000000100000" w:firstRow="0" w:lastRow="0" w:firstColumn="0" w:lastColumn="0" w:oddVBand="0" w:evenVBand="0" w:oddHBand="1" w:evenHBand="0" w:firstRowFirstColumn="0" w:firstRowLastColumn="0" w:lastRowFirstColumn="0" w:lastRowLastColumn="0"/>
            </w:pPr>
          </w:p>
          <w:p w14:paraId="03CCF8B7" w14:textId="25248286"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w:t>
            </w:r>
          </w:p>
          <w:p w14:paraId="04F962CF" w14:textId="45B62F00"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from materials of any heading, except that of the product, and</w:t>
            </w:r>
          </w:p>
          <w:p w14:paraId="6E5047E2" w14:textId="0F81D2C6" w:rsidR="00B23279" w:rsidRPr="00AC7CA9" w:rsidRDefault="00100CCA" w:rsidP="00B23279">
            <w:pPr>
              <w:cnfStyle w:val="000000000000" w:firstRow="0" w:lastRow="0" w:firstColumn="0" w:lastColumn="0" w:oddVBand="0" w:evenVBand="0" w:oddHBand="0" w:evenHBand="0" w:firstRowFirstColumn="0" w:firstRowLastColumn="0" w:lastRowFirstColumn="0" w:lastRowLastColumn="0"/>
            </w:pPr>
            <w:r>
              <w:t xml:space="preserve">- </w:t>
            </w:r>
            <w:r w:rsidR="00B23279"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57A20DA1" w:rsidR="00B2327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001D19CB">
              <w:t>;</w:t>
            </w:r>
          </w:p>
          <w:p w14:paraId="188AD9ED" w14:textId="77777777" w:rsidR="001D19CB" w:rsidRPr="00AC7CA9" w:rsidRDefault="001D19CB" w:rsidP="00B23279">
            <w:pPr>
              <w:cnfStyle w:val="000000000000" w:firstRow="0" w:lastRow="0" w:firstColumn="0" w:lastColumn="0" w:oddVBand="0" w:evenVBand="0" w:oddHBand="0" w:evenHBand="0" w:firstRowFirstColumn="0" w:firstRowLastColumn="0" w:lastRowFirstColumn="0" w:lastRowLastColumn="0"/>
            </w:pPr>
          </w:p>
          <w:p w14:paraId="2C74CACF"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1803B48" w14:textId="77777777" w:rsidR="001D19CB" w:rsidRDefault="001D19CB" w:rsidP="00B23279">
            <w:pPr>
              <w:cnfStyle w:val="000000000000" w:firstRow="0" w:lastRow="0" w:firstColumn="0" w:lastColumn="0" w:oddVBand="0" w:evenVBand="0" w:oddHBand="0" w:evenHBand="0" w:firstRowFirstColumn="0" w:firstRowLastColumn="0" w:lastRowFirstColumn="0" w:lastRowLastColumn="0"/>
            </w:pPr>
          </w:p>
          <w:p w14:paraId="1795410B" w14:textId="21D708F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lastRenderedPageBreak/>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lastRenderedPageBreak/>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lastRenderedPageBreak/>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lastRenderedPageBreak/>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lastRenderedPageBreak/>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5FE565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1D34CD5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3D357F0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lastRenderedPageBreak/>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2A51F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49FE2A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B34114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11CC1824" w14:textId="53E180E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355A0A4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4C985347" w14:textId="1AD1C25D"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lastRenderedPageBreak/>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0FFDE77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lastRenderedPageBreak/>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7DD80F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8111309" w14:textId="0EB76275" w:rsidR="00F27BCC" w:rsidRPr="00AC7CA9" w:rsidRDefault="00711272"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from materials of any heading, except that of the product, and</w:t>
            </w:r>
          </w:p>
          <w:p w14:paraId="5214158A" w14:textId="00A1F73B" w:rsidR="00F27BCC" w:rsidRPr="00AC7CA9" w:rsidRDefault="00711272" w:rsidP="00F27BCC">
            <w:pPr>
              <w:cnfStyle w:val="000000100000" w:firstRow="0" w:lastRow="0" w:firstColumn="0" w:lastColumn="0" w:oddVBand="0" w:evenVBand="0" w:oddHBand="1" w:evenHBand="0" w:firstRowFirstColumn="0" w:firstRowLastColumn="0" w:lastRowFirstColumn="0" w:lastRowLastColumn="0"/>
            </w:pPr>
            <w:r>
              <w:t xml:space="preserve">- </w:t>
            </w:r>
            <w:r w:rsidR="00F27BCC"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3EA20D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7BFA317" w14:textId="3DCD573F" w:rsidR="00F27BCC" w:rsidRPr="00AC7CA9"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from materials of any heading, except that of the product, and</w:t>
            </w:r>
          </w:p>
          <w:p w14:paraId="7DE067FE" w14:textId="6467003A" w:rsidR="00F27BCC" w:rsidRDefault="00AE1185" w:rsidP="00F27BCC">
            <w:pPr>
              <w:cnfStyle w:val="000000000000" w:firstRow="0" w:lastRow="0" w:firstColumn="0" w:lastColumn="0" w:oddVBand="0" w:evenVBand="0" w:oddHBand="0" w:evenHBand="0" w:firstRowFirstColumn="0" w:firstRowLastColumn="0" w:lastRowFirstColumn="0" w:lastRowLastColumn="0"/>
            </w:pPr>
            <w:r>
              <w:t xml:space="preserve">- </w:t>
            </w:r>
            <w:r w:rsidR="00F27BCC" w:rsidRPr="00AC7CA9">
              <w:t>in which the value of all the materials used does not exceed 50 % of the ex- works price of the product</w:t>
            </w:r>
            <w:r>
              <w:t>;</w:t>
            </w:r>
          </w:p>
          <w:p w14:paraId="4EE515C3" w14:textId="77777777" w:rsidR="00AE1185" w:rsidRDefault="00AE1185" w:rsidP="00F27BCC">
            <w:pPr>
              <w:cnfStyle w:val="000000000000" w:firstRow="0" w:lastRow="0" w:firstColumn="0" w:lastColumn="0" w:oddVBand="0" w:evenVBand="0" w:oddHBand="0" w:evenHBand="0" w:firstRowFirstColumn="0" w:firstRowLastColumn="0" w:lastRowFirstColumn="0" w:lastRowLastColumn="0"/>
            </w:pPr>
          </w:p>
          <w:p w14:paraId="6A6D52E5" w14:textId="45043EAC"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2DBA3901" w:rsidR="00BA6C66"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3A2A33">
              <w:t>:</w:t>
            </w:r>
          </w:p>
          <w:p w14:paraId="4A7F9976" w14:textId="77777777" w:rsidR="003A2A33" w:rsidRDefault="003A2A3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w:t>
            </w:r>
            <w:r>
              <w:t xml:space="preserve"> </w:t>
            </w:r>
            <w:r w:rsidR="00BA6C66" w:rsidRPr="00AC7CA9">
              <w:t xml:space="preserve">that of the product. </w:t>
            </w:r>
          </w:p>
          <w:p w14:paraId="2EF6AB3C" w14:textId="321FE7A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However, gauze, cloth,</w:t>
            </w:r>
            <w:r w:rsidR="003A2A33">
              <w:t xml:space="preserve"> </w:t>
            </w:r>
            <w:r w:rsidRPr="00AC7CA9">
              <w:t>grill,</w:t>
            </w:r>
            <w:r w:rsidR="003A2A33">
              <w:t xml:space="preserve"> </w:t>
            </w:r>
            <w:r w:rsidRPr="00AC7CA9">
              <w:t>netting,</w:t>
            </w:r>
            <w:r w:rsidR="003A2A33">
              <w:t xml:space="preserve"> </w:t>
            </w:r>
            <w:r w:rsidRPr="00AC7CA9">
              <w:t>fencing,</w:t>
            </w:r>
            <w:r w:rsidR="003A2A33">
              <w:t xml:space="preserve"> </w:t>
            </w:r>
            <w:r w:rsidRPr="00AC7CA9">
              <w:t>reinforcing fabric and similar materials (including endless bands) of aluminium wire, or expanded metal of aluminium may be used; and</w:t>
            </w:r>
          </w:p>
          <w:p w14:paraId="4813D777" w14:textId="1E7DFC08" w:rsidR="00BA6C66" w:rsidRPr="00AC7CA9" w:rsidRDefault="00C62A01"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4D3EC5A9"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r w:rsidR="0058054D">
              <w:t>:</w:t>
            </w:r>
          </w:p>
          <w:p w14:paraId="2D90FDAB" w14:textId="19480D66"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2E605939" w14:textId="4D19B5E7" w:rsidR="00BA6C66" w:rsidRPr="00AC7CA9" w:rsidRDefault="0058054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727EA86B" w14:textId="000FFC19" w:rsidR="00421567"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65505CFA" w14:textId="0046FBD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210C732" w14:textId="5D9D82A8"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8B6A64C" w14:textId="050A024A" w:rsidR="00BA6C66" w:rsidRPr="00AC7CA9" w:rsidRDefault="00421567"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EEB88D6" w14:textId="58F4469E"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7CED3BE7" w14:textId="7867966A" w:rsidR="00BA6C66" w:rsidRPr="00AC7CA9" w:rsidRDefault="000754E3"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lastRenderedPageBreak/>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nfStyle w:val="000000100000" w:firstRow="0" w:lastRow="0" w:firstColumn="0" w:lastColumn="0" w:oddVBand="0" w:evenVBand="0" w:oddHBand="1" w:evenHBand="0" w:firstRowFirstColumn="0" w:firstRowLastColumn="0" w:lastRowFirstColumn="0" w:lastRowLastColumn="0"/>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lastRenderedPageBreak/>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5A61092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r w:rsidR="00134F5D">
              <w:t>:</w:t>
            </w:r>
          </w:p>
          <w:p w14:paraId="67DEAABC" w14:textId="6DCF1002"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from materials of any heading, except that of the product, and</w:t>
            </w:r>
          </w:p>
          <w:p w14:paraId="6448EA73" w14:textId="072B5E19" w:rsidR="00BA6C66" w:rsidRPr="00AC7CA9" w:rsidRDefault="00D658B5"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2AD9CA69" w14:textId="2A1BB1AC"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from materials of any heading, except that of the product, and</w:t>
            </w:r>
          </w:p>
          <w:p w14:paraId="0036DB11" w14:textId="4A6FFFCE" w:rsidR="00BA6C66" w:rsidRPr="00AC7CA9" w:rsidRDefault="00134F5D" w:rsidP="00BA6C66">
            <w:pPr>
              <w:cnfStyle w:val="000000100000" w:firstRow="0" w:lastRow="0" w:firstColumn="0" w:lastColumn="0" w:oddVBand="0" w:evenVBand="0" w:oddHBand="1" w:evenHBand="0" w:firstRowFirstColumn="0" w:firstRowLastColumn="0" w:lastRowFirstColumn="0" w:lastRowLastColumn="0"/>
            </w:pPr>
            <w:r>
              <w:t xml:space="preserve">- </w:t>
            </w:r>
            <w:r w:rsidR="00BA6C66"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lastRenderedPageBreak/>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FEF7AE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498D0B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lastRenderedPageBreak/>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65036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0E7F64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BE88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63A45403" w:rsidR="00BA6C66" w:rsidRPr="00AC7CA9" w:rsidRDefault="00BA6C66" w:rsidP="00BA6C66">
            <w:r w:rsidRPr="00AC7CA9">
              <w:t>84</w:t>
            </w:r>
            <w:r w:rsidR="00837E10">
              <w:t>70</w:t>
            </w:r>
            <w:r w:rsidRPr="00AC7CA9">
              <w:t xml:space="preserve">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E4CBC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A4958A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F0E6FC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37C6A7" w14:textId="64F63000" w:rsidR="00FE2016" w:rsidRPr="00AC7CA9"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the value of all the materials used does not exceed 40 % of the ex- works price of the product, and</w:t>
            </w:r>
          </w:p>
          <w:p w14:paraId="65CCD4F3" w14:textId="214686AC" w:rsidR="00FE2016" w:rsidRDefault="00B80722" w:rsidP="00BA6C66">
            <w:pPr>
              <w:cnfStyle w:val="000000100000" w:firstRow="0" w:lastRow="0" w:firstColumn="0" w:lastColumn="0" w:oddVBand="0" w:evenVBand="0" w:oddHBand="1" w:evenHBand="0" w:firstRowFirstColumn="0" w:firstRowLastColumn="0" w:lastRowFirstColumn="0" w:lastRowLastColumn="0"/>
            </w:pPr>
            <w:r>
              <w:t xml:space="preserve">- </w:t>
            </w:r>
            <w:r w:rsidR="00FE2016" w:rsidRPr="00AC7CA9">
              <w:t>within the above limit, the value of all the materials of headings 8541 and 8542 used does not exceed 10% of the ex-works price of the product</w:t>
            </w:r>
          </w:p>
          <w:p w14:paraId="20BE3D8B" w14:textId="255AFA9C"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81E1D4" w14:textId="677B495E" w:rsidR="00D32FFD" w:rsidRDefault="00D32FFD" w:rsidP="00D32FFD">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r>
              <w:t>;</w:t>
            </w:r>
          </w:p>
          <w:p w14:paraId="32E134A6" w14:textId="77777777" w:rsidR="00D32FFD" w:rsidRDefault="00D32FFD" w:rsidP="00D32FFD"/>
          <w:p w14:paraId="0FBBEF9B" w14:textId="4AF6A171" w:rsidR="00D32FFD" w:rsidRDefault="00D32FFD" w:rsidP="00D32FFD">
            <w:r>
              <w:t>or</w:t>
            </w:r>
          </w:p>
          <w:p w14:paraId="726B33E4" w14:textId="77777777" w:rsidR="00D32FFD" w:rsidRDefault="00D32FFD" w:rsidP="00D32FFD"/>
          <w:p w14:paraId="3D4BC5A7" w14:textId="2E4CEF3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5E88C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065420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3C8C4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5A4EBEEE" w14:textId="22438D2A" w:rsidR="00BA6C66" w:rsidRPr="00AC7CA9" w:rsidRDefault="00BA6C66" w:rsidP="00E92F58">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647347" w14:textId="028E776C" w:rsidR="00E92F58" w:rsidRDefault="00E92F58" w:rsidP="00E92F58">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r>
              <w:t>;</w:t>
            </w:r>
          </w:p>
          <w:p w14:paraId="36F14067" w14:textId="77777777" w:rsidR="00E92F58" w:rsidRDefault="00E92F58" w:rsidP="00E92F58"/>
          <w:p w14:paraId="28656910" w14:textId="1C9C1578" w:rsidR="00E92F58" w:rsidRDefault="00E92F58" w:rsidP="00E92F58">
            <w:r>
              <w:t>or</w:t>
            </w:r>
          </w:p>
          <w:p w14:paraId="61170A61" w14:textId="77777777" w:rsidR="00E92F58" w:rsidRDefault="00E92F58" w:rsidP="00E92F58"/>
          <w:p w14:paraId="19FFA893" w14:textId="148B3B09"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05C63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673D69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44E34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1E1A69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2CE83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D9CA21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394BAC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51FF2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6B2DB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991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29CFCE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E3614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11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C1263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FA734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162"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235" w:type="dxa"/>
          </w:tcPr>
          <w:p w14:paraId="57153CA5" w14:textId="40B7AC17" w:rsidR="00027611"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r w:rsidR="0043424D">
              <w:t>;</w:t>
            </w:r>
          </w:p>
          <w:p w14:paraId="17FBA90A" w14:textId="77777777" w:rsidR="0043424D" w:rsidRPr="00AC7CA9" w:rsidRDefault="0043424D" w:rsidP="00DE1EE7">
            <w:pPr>
              <w:cnfStyle w:val="000000100000" w:firstRow="0" w:lastRow="0" w:firstColumn="0" w:lastColumn="0" w:oddVBand="0" w:evenVBand="0" w:oddHBand="1" w:evenHBand="0" w:firstRowFirstColumn="0" w:firstRowLastColumn="0" w:lastRowFirstColumn="0" w:lastRowLastColumn="0"/>
            </w:pPr>
          </w:p>
          <w:p w14:paraId="64C46D91" w14:textId="77777777"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or</w:t>
            </w:r>
          </w:p>
          <w:p w14:paraId="43BD899C" w14:textId="77777777" w:rsidR="0043424D" w:rsidRDefault="0043424D" w:rsidP="00DE1EE7">
            <w:pPr>
              <w:cnfStyle w:val="000000100000" w:firstRow="0" w:lastRow="0" w:firstColumn="0" w:lastColumn="0" w:oddVBand="0" w:evenVBand="0" w:oddHBand="1" w:evenHBand="0" w:firstRowFirstColumn="0" w:firstRowLastColumn="0" w:lastRowFirstColumn="0" w:lastRowLastColumn="0"/>
            </w:pPr>
          </w:p>
          <w:p w14:paraId="5EAC3588" w14:textId="2C90A2AD" w:rsidR="00027611" w:rsidRPr="00AC7CA9" w:rsidRDefault="00027611" w:rsidP="00DE1EE7">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5AEF6CCD"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the value of the cloth does not exceed 25 % of the ex-works price of the product, and</w:t>
            </w:r>
          </w:p>
          <w:p w14:paraId="6988FFD0" w14:textId="7C2BFA44" w:rsidR="00027611" w:rsidRPr="00AC7CA9" w:rsidRDefault="00C07587" w:rsidP="00DE1EE7">
            <w:pPr>
              <w:cnfStyle w:val="000000100000" w:firstRow="0" w:lastRow="0" w:firstColumn="0" w:lastColumn="0" w:oddVBand="0" w:evenVBand="0" w:oddHBand="1" w:evenHBand="0" w:firstRowFirstColumn="0" w:firstRowLastColumn="0" w:lastRowFirstColumn="0" w:lastRowLastColumn="0"/>
            </w:pPr>
            <w:r>
              <w:t xml:space="preserve">- </w:t>
            </w:r>
            <w:r w:rsidR="00027611" w:rsidRPr="00AC7CA9">
              <w:t>all the other materials used are orig</w:t>
            </w:r>
            <w:r w:rsidR="00027611"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05A8EC03" w:rsidR="00BA6C66" w:rsidRPr="00AC7CA9" w:rsidRDefault="00BA6C66" w:rsidP="00BA6C66">
            <w:r w:rsidRPr="00AC7CA9">
              <w:t>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4097D50E" w:rsidR="00BA6C66"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r w:rsidR="00D8039D">
              <w:t>;</w:t>
            </w:r>
          </w:p>
          <w:p w14:paraId="6088EDB6" w14:textId="77777777" w:rsidR="00D8039D" w:rsidRPr="00AC7CA9" w:rsidRDefault="00D8039D" w:rsidP="00BA6C66">
            <w:pPr>
              <w:cnfStyle w:val="000000000000" w:firstRow="0" w:lastRow="0" w:firstColumn="0" w:lastColumn="0" w:oddVBand="0" w:evenVBand="0" w:oddHBand="0" w:evenHBand="0" w:firstRowFirstColumn="0" w:firstRowLastColumn="0" w:lastRowFirstColumn="0" w:lastRowLastColumn="0"/>
            </w:pPr>
          </w:p>
          <w:p w14:paraId="33FB3F3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2332FCAB" w14:textId="77777777" w:rsidR="00D8039D" w:rsidRDefault="00D8039D" w:rsidP="00BA6C66">
            <w:pPr>
              <w:cnfStyle w:val="000000000000" w:firstRow="0" w:lastRow="0" w:firstColumn="0" w:lastColumn="0" w:oddVBand="0" w:evenVBand="0" w:oddHBand="0" w:evenHBand="0" w:firstRowFirstColumn="0" w:firstRowLastColumn="0" w:lastRowFirstColumn="0" w:lastRowLastColumn="0"/>
            </w:pPr>
          </w:p>
          <w:p w14:paraId="1820DE92" w14:textId="00143B49"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3E844E"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the value of the cloth does not exceed 25 % of the ex-works price of the product, and</w:t>
            </w:r>
          </w:p>
          <w:p w14:paraId="48B5E27F" w14:textId="33FAA3D2" w:rsidR="00BA6C66" w:rsidRPr="00AC7CA9" w:rsidRDefault="00D8039D" w:rsidP="00BA6C66">
            <w:pPr>
              <w:cnfStyle w:val="000000000000" w:firstRow="0" w:lastRow="0" w:firstColumn="0" w:lastColumn="0" w:oddVBand="0" w:evenVBand="0" w:oddHBand="0" w:evenHBand="0" w:firstRowFirstColumn="0" w:firstRowLastColumn="0" w:lastRowFirstColumn="0" w:lastRowLastColumn="0"/>
            </w:pPr>
            <w:r>
              <w:t xml:space="preserve">- </w:t>
            </w:r>
            <w:r w:rsidR="00BA6C66" w:rsidRPr="00AC7CA9">
              <w:t>all the other materials used are orig</w:t>
            </w:r>
            <w:r w:rsidR="00BA6C66"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318AA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7A31C1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74BE2E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FBAC" w14:textId="77777777" w:rsidR="00FA661C" w:rsidRDefault="00FA661C">
      <w:r>
        <w:separator/>
      </w:r>
    </w:p>
  </w:endnote>
  <w:endnote w:type="continuationSeparator" w:id="0">
    <w:p w14:paraId="2EFCA582" w14:textId="77777777" w:rsidR="00FA661C" w:rsidRDefault="00FA6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7958A9" w:rsidRDefault="00461294">
    <w:pPr>
      <w:pStyle w:val="Footer"/>
      <w:jc w:val="center"/>
    </w:pPr>
    <w:r>
      <w:fldChar w:fldCharType="begin"/>
    </w:r>
    <w:r>
      <w:instrText xml:space="preserve"> PAGE </w:instrText>
    </w:r>
    <w:r>
      <w:fldChar w:fldCharType="separate"/>
    </w:r>
    <w:r>
      <w:t>2</w:t>
    </w:r>
    <w:r>
      <w:fldChar w:fldCharType="end"/>
    </w:r>
  </w:p>
  <w:p w14:paraId="0BE86D77" w14:textId="77777777" w:rsidR="007958A9" w:rsidRDefault="00795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4189" w14:textId="77777777" w:rsidR="00FA661C" w:rsidRDefault="00FA661C">
      <w:r>
        <w:rPr>
          <w:color w:val="000000"/>
        </w:rPr>
        <w:separator/>
      </w:r>
    </w:p>
  </w:footnote>
  <w:footnote w:type="continuationSeparator" w:id="0">
    <w:p w14:paraId="5252CC6E" w14:textId="77777777" w:rsidR="00FA661C" w:rsidRDefault="00FA6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4639"/>
    <w:rsid w:val="00027611"/>
    <w:rsid w:val="00037C20"/>
    <w:rsid w:val="000621DA"/>
    <w:rsid w:val="00074BE9"/>
    <w:rsid w:val="000754E3"/>
    <w:rsid w:val="00083253"/>
    <w:rsid w:val="00083EB2"/>
    <w:rsid w:val="000A2236"/>
    <w:rsid w:val="000B10AC"/>
    <w:rsid w:val="000B2498"/>
    <w:rsid w:val="000C0E08"/>
    <w:rsid w:val="000E1F1D"/>
    <w:rsid w:val="00100CCA"/>
    <w:rsid w:val="00134F5D"/>
    <w:rsid w:val="0016202A"/>
    <w:rsid w:val="00172A92"/>
    <w:rsid w:val="001A4D61"/>
    <w:rsid w:val="001D19CB"/>
    <w:rsid w:val="001F03B4"/>
    <w:rsid w:val="002304F5"/>
    <w:rsid w:val="002434BE"/>
    <w:rsid w:val="00271395"/>
    <w:rsid w:val="002913F3"/>
    <w:rsid w:val="00293BF3"/>
    <w:rsid w:val="00294F5E"/>
    <w:rsid w:val="002A61E0"/>
    <w:rsid w:val="002A6CD8"/>
    <w:rsid w:val="002E2802"/>
    <w:rsid w:val="002F2983"/>
    <w:rsid w:val="002F3141"/>
    <w:rsid w:val="00347409"/>
    <w:rsid w:val="00367962"/>
    <w:rsid w:val="0037411B"/>
    <w:rsid w:val="003A2A33"/>
    <w:rsid w:val="003C38D5"/>
    <w:rsid w:val="0040026E"/>
    <w:rsid w:val="00414238"/>
    <w:rsid w:val="00421567"/>
    <w:rsid w:val="00424C49"/>
    <w:rsid w:val="0043424D"/>
    <w:rsid w:val="00461294"/>
    <w:rsid w:val="004641B8"/>
    <w:rsid w:val="004814B5"/>
    <w:rsid w:val="00483952"/>
    <w:rsid w:val="004B700A"/>
    <w:rsid w:val="004D5E90"/>
    <w:rsid w:val="00505FB2"/>
    <w:rsid w:val="005460CC"/>
    <w:rsid w:val="0058054D"/>
    <w:rsid w:val="00585E42"/>
    <w:rsid w:val="00586FCC"/>
    <w:rsid w:val="005A0D79"/>
    <w:rsid w:val="00603307"/>
    <w:rsid w:val="006270E3"/>
    <w:rsid w:val="00635474"/>
    <w:rsid w:val="0065005E"/>
    <w:rsid w:val="006862B6"/>
    <w:rsid w:val="006B59B2"/>
    <w:rsid w:val="00711272"/>
    <w:rsid w:val="00736FFD"/>
    <w:rsid w:val="00740171"/>
    <w:rsid w:val="0074688F"/>
    <w:rsid w:val="00761AD8"/>
    <w:rsid w:val="007630DA"/>
    <w:rsid w:val="00766A5F"/>
    <w:rsid w:val="0077091E"/>
    <w:rsid w:val="00790619"/>
    <w:rsid w:val="007911FC"/>
    <w:rsid w:val="007958A9"/>
    <w:rsid w:val="007A26FF"/>
    <w:rsid w:val="007A669A"/>
    <w:rsid w:val="007B2287"/>
    <w:rsid w:val="007F7481"/>
    <w:rsid w:val="00837E10"/>
    <w:rsid w:val="00855174"/>
    <w:rsid w:val="00864755"/>
    <w:rsid w:val="008B5318"/>
    <w:rsid w:val="00901568"/>
    <w:rsid w:val="00904FF4"/>
    <w:rsid w:val="009277D3"/>
    <w:rsid w:val="00935537"/>
    <w:rsid w:val="009622B0"/>
    <w:rsid w:val="009A6055"/>
    <w:rsid w:val="009E6994"/>
    <w:rsid w:val="009F1892"/>
    <w:rsid w:val="00A37298"/>
    <w:rsid w:val="00A57A30"/>
    <w:rsid w:val="00A6172E"/>
    <w:rsid w:val="00A64AF5"/>
    <w:rsid w:val="00A74EAB"/>
    <w:rsid w:val="00A923DF"/>
    <w:rsid w:val="00A975DE"/>
    <w:rsid w:val="00AC05DF"/>
    <w:rsid w:val="00AC29FA"/>
    <w:rsid w:val="00AC7CA9"/>
    <w:rsid w:val="00AD016B"/>
    <w:rsid w:val="00AE1185"/>
    <w:rsid w:val="00AE1F9F"/>
    <w:rsid w:val="00B12336"/>
    <w:rsid w:val="00B20A2B"/>
    <w:rsid w:val="00B210FB"/>
    <w:rsid w:val="00B23279"/>
    <w:rsid w:val="00B27162"/>
    <w:rsid w:val="00B80722"/>
    <w:rsid w:val="00BA6C66"/>
    <w:rsid w:val="00BD2550"/>
    <w:rsid w:val="00BF2625"/>
    <w:rsid w:val="00BF5946"/>
    <w:rsid w:val="00C022FB"/>
    <w:rsid w:val="00C07587"/>
    <w:rsid w:val="00C31BA9"/>
    <w:rsid w:val="00C321EB"/>
    <w:rsid w:val="00C62A01"/>
    <w:rsid w:val="00CB24E7"/>
    <w:rsid w:val="00CE7674"/>
    <w:rsid w:val="00CF097F"/>
    <w:rsid w:val="00D266AD"/>
    <w:rsid w:val="00D32FFD"/>
    <w:rsid w:val="00D37FB3"/>
    <w:rsid w:val="00D570B8"/>
    <w:rsid w:val="00D62F4B"/>
    <w:rsid w:val="00D658B5"/>
    <w:rsid w:val="00D72128"/>
    <w:rsid w:val="00D72E89"/>
    <w:rsid w:val="00D8039D"/>
    <w:rsid w:val="00DB7E0B"/>
    <w:rsid w:val="00DE227D"/>
    <w:rsid w:val="00DE2D6B"/>
    <w:rsid w:val="00DF50B2"/>
    <w:rsid w:val="00E3370C"/>
    <w:rsid w:val="00E4593B"/>
    <w:rsid w:val="00E47499"/>
    <w:rsid w:val="00E92F58"/>
    <w:rsid w:val="00EA5FED"/>
    <w:rsid w:val="00EB5417"/>
    <w:rsid w:val="00EF4447"/>
    <w:rsid w:val="00F27BCC"/>
    <w:rsid w:val="00F36981"/>
    <w:rsid w:val="00F46375"/>
    <w:rsid w:val="00F46983"/>
    <w:rsid w:val="00F81921"/>
    <w:rsid w:val="00FA09AD"/>
    <w:rsid w:val="00FA661C"/>
    <w:rsid w:val="00FB43E3"/>
    <w:rsid w:val="00FD46FC"/>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98</Pages>
  <Words>24047</Words>
  <Characters>137069</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132</cp:revision>
  <dcterms:created xsi:type="dcterms:W3CDTF">2022-04-14T17:15:00Z</dcterms:created>
  <dcterms:modified xsi:type="dcterms:W3CDTF">2023-12-16T15:21:00Z</dcterms:modified>
</cp:coreProperties>
</file>