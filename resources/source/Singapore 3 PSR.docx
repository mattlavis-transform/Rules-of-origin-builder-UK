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5000" w:type="pct"/>
        <w:tblLayout w:type="fixed"/>
        <w:tblLook w:val="00A0" w:firstRow="1" w:lastRow="0" w:firstColumn="1" w:lastColumn="0" w:noHBand="0" w:noVBand="0"/>
      </w:tblPr>
      <w:tblGrid>
        <w:gridCol w:w="1555"/>
        <w:gridCol w:w="2835"/>
        <w:gridCol w:w="2835"/>
        <w:gridCol w:w="1791"/>
      </w:tblGrid>
      <w:tr w:rsidR="00EB2B02" w:rsidRPr="008B0552" w14:paraId="292075A6" w14:textId="50591C15" w:rsidTr="00D71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DC71DF5" w14:textId="284B5D3D" w:rsidR="00EB2B02" w:rsidRPr="008B0552" w:rsidRDefault="00EB2B02" w:rsidP="00404111">
            <w:r>
              <w:t>Classification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7AD511AC" w14:textId="16EDC9B2" w:rsidR="00EB2B02" w:rsidRPr="008B0552" w:rsidRDefault="00EB2B02" w:rsidP="00404111">
            <w:r>
              <w:t>Description</w:t>
            </w:r>
          </w:p>
        </w:tc>
        <w:tc>
          <w:tcPr>
            <w:tcW w:w="2835" w:type="dxa"/>
          </w:tcPr>
          <w:p w14:paraId="5B13FEBD" w14:textId="40E6B824" w:rsidR="00EB2B02" w:rsidRPr="008B0552" w:rsidRDefault="00EB2B02" w:rsidP="00404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1" w:type="dxa"/>
          </w:tcPr>
          <w:p w14:paraId="05973330" w14:textId="63AEC728" w:rsidR="00EB2B02" w:rsidRDefault="00EB2B02" w:rsidP="00404111">
            <w:r>
              <w:t>PSR2</w:t>
            </w:r>
          </w:p>
        </w:tc>
      </w:tr>
      <w:tr w:rsidR="00EB2B02" w:rsidRPr="008B0552" w14:paraId="0418C1A3" w14:textId="32F31E55" w:rsidTr="00D7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C83309" w14:textId="77777777" w:rsidR="00EB2B02" w:rsidRPr="008B0552" w:rsidRDefault="00EB2B02" w:rsidP="00404111">
            <w:r w:rsidRPr="008B0552">
              <w:t>ex Chapter 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755AABDF" w14:textId="77777777" w:rsidR="00EB2B02" w:rsidRPr="008B0552" w:rsidRDefault="00EB2B02" w:rsidP="00404111">
            <w:r w:rsidRPr="008B0552">
              <w:t>Fish and crustaceans, molluscs and other aquatic invertebrates, except for:</w:t>
            </w:r>
          </w:p>
        </w:tc>
        <w:tc>
          <w:tcPr>
            <w:tcW w:w="2835" w:type="dxa"/>
          </w:tcPr>
          <w:p w14:paraId="32806E6B" w14:textId="77777777" w:rsidR="00EB2B02" w:rsidRPr="008B0552" w:rsidRDefault="00EB2B02" w:rsidP="0040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552">
              <w:t>All fish and crustaceans, molluscs and other aquatic invertebrates are wholly obtained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1" w:type="dxa"/>
          </w:tcPr>
          <w:p w14:paraId="33DF80C4" w14:textId="121B5452" w:rsidR="002352B4" w:rsidRPr="008B0552" w:rsidRDefault="002352B4" w:rsidP="00404111"/>
        </w:tc>
      </w:tr>
      <w:tr w:rsidR="008B0353" w:rsidRPr="008B0552" w14:paraId="260FBF83" w14:textId="77777777" w:rsidTr="00850AF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7EB895" w14:textId="77777777" w:rsidR="008B0353" w:rsidRPr="008B0552" w:rsidRDefault="008B0353" w:rsidP="00850AFF">
            <w:r w:rsidRPr="008B0552">
              <w:t>ex 03011</w:t>
            </w: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337C024C" w14:textId="77777777" w:rsidR="008B0353" w:rsidRPr="008B0552" w:rsidRDefault="008B0353" w:rsidP="00850AFF">
            <w:r w:rsidRPr="008B0552">
              <w:t>Saltwater ornamental fish from aquaculture</w:t>
            </w:r>
          </w:p>
        </w:tc>
        <w:tc>
          <w:tcPr>
            <w:tcW w:w="2835" w:type="dxa"/>
          </w:tcPr>
          <w:p w14:paraId="3770F31A" w14:textId="77777777" w:rsidR="008B0353" w:rsidRPr="008B0552" w:rsidRDefault="008B0353" w:rsidP="00850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552">
              <w:t>Raised there from eggs, larvae, fry or fingerlings for a period of not less than 2 months, in which the value of the eggs, larvae, fry, fingerlings used does not exceed 65 % of the ex-works price of the product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1" w:type="dxa"/>
          </w:tcPr>
          <w:p w14:paraId="032B0FF4" w14:textId="77777777" w:rsidR="008B0353" w:rsidRPr="008B0552" w:rsidRDefault="008B0353" w:rsidP="00850AFF"/>
        </w:tc>
      </w:tr>
      <w:tr w:rsidR="00EB2B02" w:rsidRPr="008B0552" w14:paraId="000B57A3" w14:textId="205BA989" w:rsidTr="00D7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C9379F" w14:textId="468CE430" w:rsidR="00EB2B02" w:rsidRPr="008B0552" w:rsidRDefault="00EB2B02" w:rsidP="00404111">
            <w:r w:rsidRPr="008B0552">
              <w:t>ex 03011</w:t>
            </w:r>
            <w:r w:rsidR="008B0353"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7667AB72" w14:textId="77777777" w:rsidR="00EB2B02" w:rsidRPr="008B0552" w:rsidRDefault="00EB2B02" w:rsidP="00404111">
            <w:r w:rsidRPr="008B0552">
              <w:t>Saltwater ornamental fish from aquaculture</w:t>
            </w:r>
          </w:p>
        </w:tc>
        <w:tc>
          <w:tcPr>
            <w:tcW w:w="2835" w:type="dxa"/>
          </w:tcPr>
          <w:p w14:paraId="022928B5" w14:textId="77777777" w:rsidR="00EB2B02" w:rsidRPr="008B0552" w:rsidRDefault="00EB2B02" w:rsidP="0040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552">
              <w:t>Raised there from eggs, larvae, fry or fingerlings for a period of not less than 2 months, in which the value of the eggs, larvae, fry, fingerlings used does not exceed 65 % of the ex-works price of the product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1" w:type="dxa"/>
          </w:tcPr>
          <w:p w14:paraId="7783A76F" w14:textId="77777777" w:rsidR="00EB2B02" w:rsidRPr="008B0552" w:rsidRDefault="00EB2B02" w:rsidP="00404111"/>
        </w:tc>
      </w:tr>
      <w:tr w:rsidR="00EB2B02" w:rsidRPr="008B0552" w14:paraId="6561FF11" w14:textId="10BB5626" w:rsidTr="00D7168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B4EA3C" w14:textId="77777777" w:rsidR="00EB2B02" w:rsidRPr="008B0552" w:rsidRDefault="00EB2B02" w:rsidP="00404111">
            <w:r w:rsidRPr="008B0552">
              <w:t>0304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108ACFE6" w14:textId="77777777" w:rsidR="00EB2B02" w:rsidRPr="008B0552" w:rsidRDefault="00EB2B02" w:rsidP="00404111">
            <w:r w:rsidRPr="008B0552">
              <w:t>Fish fillets and other fish meat (whether or not minced), fresh, chilled of frozen</w:t>
            </w:r>
          </w:p>
        </w:tc>
        <w:tc>
          <w:tcPr>
            <w:tcW w:w="2835" w:type="dxa"/>
          </w:tcPr>
          <w:p w14:paraId="385664B3" w14:textId="77777777" w:rsidR="00EB2B02" w:rsidRPr="008B0552" w:rsidRDefault="00EB2B02" w:rsidP="0040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552">
              <w:t>Manufacture in which all the materials of Chapter 3 used are wholly obtained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1" w:type="dxa"/>
          </w:tcPr>
          <w:p w14:paraId="7DE496FD" w14:textId="77777777" w:rsidR="00EB2B02" w:rsidRPr="008B0552" w:rsidRDefault="00EB2B02" w:rsidP="00404111"/>
        </w:tc>
      </w:tr>
      <w:tr w:rsidR="00EB2B02" w:rsidRPr="008B0552" w14:paraId="0F5F0508" w14:textId="4581680A" w:rsidTr="00D7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83196C" w14:textId="77777777" w:rsidR="00EB2B02" w:rsidRPr="008B0552" w:rsidRDefault="00EB2B02" w:rsidP="00404111">
            <w:r w:rsidRPr="008B0552">
              <w:t>0305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6F7333CD" w14:textId="77777777" w:rsidR="00EB2B02" w:rsidRPr="008B0552" w:rsidRDefault="00EB2B02" w:rsidP="00404111">
            <w:r w:rsidRPr="008B0552">
              <w:t>Fish, dried, salted or in brine; smoked fish, whether or not cooked before or during the smoking process; flours, meals and pellets of fish, fit for human consumption</w:t>
            </w:r>
          </w:p>
        </w:tc>
        <w:tc>
          <w:tcPr>
            <w:tcW w:w="2835" w:type="dxa"/>
          </w:tcPr>
          <w:p w14:paraId="31972B25" w14:textId="77777777" w:rsidR="00EB2B02" w:rsidRPr="008B0552" w:rsidRDefault="00EB2B02" w:rsidP="0040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552">
              <w:t>Manufacture in which all the materials of Chapter 3 used are wholly obtained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1" w:type="dxa"/>
          </w:tcPr>
          <w:p w14:paraId="1081127D" w14:textId="77777777" w:rsidR="00EB2B02" w:rsidRPr="008B0552" w:rsidRDefault="00EB2B02" w:rsidP="00404111"/>
        </w:tc>
      </w:tr>
      <w:tr w:rsidR="00EB2B02" w:rsidRPr="008B0552" w14:paraId="16E82F52" w14:textId="42AF0A7F" w:rsidTr="00D7168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50CE89" w14:textId="77777777" w:rsidR="00EB2B02" w:rsidRPr="008B0552" w:rsidRDefault="00EB2B02" w:rsidP="00404111">
            <w:r w:rsidRPr="008B0552">
              <w:t>ex 0306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7610344F" w14:textId="77777777" w:rsidR="00EB2B02" w:rsidRPr="008B0552" w:rsidRDefault="00EB2B02" w:rsidP="00404111">
            <w:r w:rsidRPr="008B0552">
              <w:t>Crustaceans, whether in shell or not, dried, salted or in brine; crustaceans, in shell, cooked by steaming or by boiling in water, whether or not chilled, frozen, dried, salted or in brine; flours, meals and pellets of crustaceans, fit for human consumption</w:t>
            </w:r>
          </w:p>
        </w:tc>
        <w:tc>
          <w:tcPr>
            <w:tcW w:w="2835" w:type="dxa"/>
          </w:tcPr>
          <w:p w14:paraId="66B3B308" w14:textId="77777777" w:rsidR="00EB2B02" w:rsidRPr="008B0552" w:rsidRDefault="00EB2B02" w:rsidP="0040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552">
              <w:t>Manufacture in which all the materials of Chapter 3 used are wholly obtained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1" w:type="dxa"/>
          </w:tcPr>
          <w:p w14:paraId="50326FBF" w14:textId="77777777" w:rsidR="00EB2B02" w:rsidRPr="008B0552" w:rsidRDefault="00EB2B02" w:rsidP="00404111"/>
        </w:tc>
      </w:tr>
      <w:tr w:rsidR="00EB2B02" w:rsidRPr="008B0552" w14:paraId="7A53DE6B" w14:textId="39F5C269" w:rsidTr="00D7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6C2877" w14:textId="77777777" w:rsidR="00EB2B02" w:rsidRPr="008B0552" w:rsidRDefault="00EB2B02" w:rsidP="00404111">
            <w:r w:rsidRPr="008B0552">
              <w:lastRenderedPageBreak/>
              <w:t>ex 0307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2459489B" w14:textId="77777777" w:rsidR="00EB2B02" w:rsidRPr="008B0552" w:rsidRDefault="00EB2B02" w:rsidP="00404111">
            <w:r w:rsidRPr="008B0552">
              <w:t>Molluscs, whether in shell or not, dried, salted or in brine; aquatic invertebrates other than crustaceans and molluscs, dried, salted or in brine; flours, meals and pellets of crustaceans, fit for human consumption</w:t>
            </w:r>
          </w:p>
        </w:tc>
        <w:tc>
          <w:tcPr>
            <w:tcW w:w="2835" w:type="dxa"/>
          </w:tcPr>
          <w:p w14:paraId="104320F4" w14:textId="77777777" w:rsidR="00EB2B02" w:rsidRPr="008B0552" w:rsidRDefault="00EB2B02" w:rsidP="0040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552">
              <w:t>Manufacture in which all the materials of Chapter 3 used are wholly obtained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1" w:type="dxa"/>
          </w:tcPr>
          <w:p w14:paraId="24300FB0" w14:textId="77777777" w:rsidR="00EB2B02" w:rsidRPr="008B0552" w:rsidRDefault="00EB2B02" w:rsidP="00404111"/>
        </w:tc>
      </w:tr>
    </w:tbl>
    <w:p w14:paraId="6A2D19AA" w14:textId="77777777" w:rsidR="002A5B30" w:rsidRPr="008B0552" w:rsidRDefault="002A5B30" w:rsidP="00404111"/>
    <w:sectPr w:rsidR="002A5B30" w:rsidRPr="008B0552" w:rsidSect="008E4886">
      <w:headerReference w:type="default" r:id="rId7"/>
      <w:footerReference w:type="default" r:id="rId8"/>
      <w:pgSz w:w="11906" w:h="16838"/>
      <w:pgMar w:top="1440" w:right="1440" w:bottom="1440" w:left="1440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4EF7" w14:textId="77777777" w:rsidR="008E4886" w:rsidRDefault="008E4886">
      <w:pPr>
        <w:spacing w:after="0" w:line="240" w:lineRule="auto"/>
      </w:pPr>
      <w:r>
        <w:separator/>
      </w:r>
    </w:p>
  </w:endnote>
  <w:endnote w:type="continuationSeparator" w:id="0">
    <w:p w14:paraId="2E86D003" w14:textId="77777777" w:rsidR="008E4886" w:rsidRDefault="008E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E6D4E" w14:textId="77777777" w:rsidR="0013517F" w:rsidRDefault="0013517F">
    <w:pPr>
      <w:pStyle w:val="Footer"/>
      <w:jc w:val="center"/>
    </w:pPr>
  </w:p>
  <w:p w14:paraId="605412C4" w14:textId="77777777" w:rsidR="0013517F" w:rsidRDefault="009A6DB4">
    <w:pPr>
      <w:pStyle w:val="Footer"/>
      <w:jc w:val="center"/>
    </w:pP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>
      <w:rPr>
        <w:rFonts w:ascii="Times New Roman" w:hAnsi="Times New Roman"/>
        <w:sz w:val="24"/>
      </w:rPr>
      <w:t>2</w:t>
    </w:r>
    <w:r>
      <w:rPr>
        <w:rFonts w:ascii="Times New Roman" w:hAnsi="Times New Roman"/>
        <w:sz w:val="24"/>
      </w:rPr>
      <w:fldChar w:fldCharType="end"/>
    </w:r>
  </w:p>
  <w:p w14:paraId="1460CED9" w14:textId="77777777" w:rsidR="0013517F" w:rsidRDefault="0013517F">
    <w:pPr>
      <w:pStyle w:val="BodyText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4040" w14:textId="77777777" w:rsidR="008E4886" w:rsidRDefault="008E488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D1091A" w14:textId="77777777" w:rsidR="008E4886" w:rsidRDefault="008E4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91E70" w14:textId="77777777" w:rsidR="0013517F" w:rsidRDefault="009A6D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D108AE2" wp14:editId="3EACD6C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462915"/>
              <wp:effectExtent l="0" t="0" r="0" b="6985"/>
              <wp:wrapNone/>
              <wp:docPr id="8" name="MSIPCM5fd2434397c85af161f236bc" descr="{&quot;HashCode&quot;:-1585239597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F7AA152" w14:textId="77777777" w:rsidR="0013517F" w:rsidRDefault="0013517F">
                          <w:pPr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vert="horz" wrap="square" lIns="91440" tIns="0" rIns="91440" bIns="0" anchor="ctr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3D108AE2" id="_x0000_t202" coordsize="21600,21600" o:spt="202" path="m,l,21600r21600,l21600,xe">
              <v:stroke joinstyle="miter"/>
              <v:path gradientshapeok="t" o:connecttype="rect"/>
            </v:shapetype>
            <v:shape id="MSIPCM5fd2434397c85af161f236bc" o:spid="_x0000_s1026" type="#_x0000_t202" alt="{&quot;HashCode&quot;:-1585239597,&quot;Height&quot;:9999999.0,&quot;Width&quot;:9999999.0,&quot;Placement&quot;:&quot;Header&quot;,&quot;Index&quot;:&quot;Primary&quot;,&quot;Section&quot;:1,&quot;Top&quot;:0.0,&quot;Left&quot;:0.0}" style="position:absolute;margin-left:0;margin-top:0;width:612pt;height:36.45pt;z-index:251673600;visibility:visible;mso-wrap-style:square;mso-wrap-distance-left:9pt;mso-wrap-distance-top:0;mso-wrap-distance-right:9pt;mso-wrap-distance-bottom:0;mso-position-horizontal:center;mso-position-horizontal-relative:page;mso-position-vertical:top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" filled="f" stroked="f">
              <v:textbox inset=",0,,0">
                <w:txbxContent>
                  <w:p w14:paraId="1F7AA152" w14:textId="77777777" w:rsidR="00C560D3" w:rsidRDefault="00000000">
                    <w:pPr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224"/>
    <w:multiLevelType w:val="multilevel"/>
    <w:tmpl w:val="DF1E08C2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1" w15:restartNumberingAfterBreak="0">
    <w:nsid w:val="04333F48"/>
    <w:multiLevelType w:val="multilevel"/>
    <w:tmpl w:val="E6307062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2" w15:restartNumberingAfterBreak="0">
    <w:nsid w:val="072419FF"/>
    <w:multiLevelType w:val="multilevel"/>
    <w:tmpl w:val="035AF0F2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3" w15:restartNumberingAfterBreak="0">
    <w:nsid w:val="0C68120A"/>
    <w:multiLevelType w:val="multilevel"/>
    <w:tmpl w:val="7AC0A42A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0"/>
        <w:w w:val="99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4" w15:restartNumberingAfterBreak="0">
    <w:nsid w:val="0D1873BD"/>
    <w:multiLevelType w:val="multilevel"/>
    <w:tmpl w:val="F8FECE2E"/>
    <w:lvl w:ilvl="0">
      <w:numFmt w:val="bullet"/>
      <w:lvlText w:val="–"/>
      <w:lvlJc w:val="left"/>
      <w:pPr>
        <w:ind w:left="675" w:hanging="180"/>
      </w:pPr>
      <w:rPr>
        <w:rFonts w:ascii="Times New Roman" w:eastAsia="Times New Roman" w:hAnsi="Times New Roman" w:cs="Times New Roman"/>
        <w:spacing w:val="-2"/>
        <w:w w:val="99"/>
        <w:sz w:val="24"/>
        <w:szCs w:val="24"/>
      </w:rPr>
    </w:lvl>
    <w:lvl w:ilvl="1">
      <w:numFmt w:val="bullet"/>
      <w:lvlText w:val="•"/>
      <w:lvlJc w:val="left"/>
      <w:pPr>
        <w:ind w:left="1274" w:hanging="180"/>
      </w:pPr>
    </w:lvl>
    <w:lvl w:ilvl="2">
      <w:numFmt w:val="bullet"/>
      <w:lvlText w:val="•"/>
      <w:lvlJc w:val="left"/>
      <w:pPr>
        <w:ind w:left="1868" w:hanging="180"/>
      </w:pPr>
    </w:lvl>
    <w:lvl w:ilvl="3">
      <w:numFmt w:val="bullet"/>
      <w:lvlText w:val="•"/>
      <w:lvlJc w:val="left"/>
      <w:pPr>
        <w:ind w:left="2462" w:hanging="180"/>
      </w:pPr>
    </w:lvl>
    <w:lvl w:ilvl="4">
      <w:numFmt w:val="bullet"/>
      <w:lvlText w:val="•"/>
      <w:lvlJc w:val="left"/>
      <w:pPr>
        <w:ind w:left="3056" w:hanging="180"/>
      </w:pPr>
    </w:lvl>
    <w:lvl w:ilvl="5">
      <w:numFmt w:val="bullet"/>
      <w:lvlText w:val="•"/>
      <w:lvlJc w:val="left"/>
      <w:pPr>
        <w:ind w:left="3650" w:hanging="180"/>
      </w:pPr>
    </w:lvl>
    <w:lvl w:ilvl="6">
      <w:numFmt w:val="bullet"/>
      <w:lvlText w:val="•"/>
      <w:lvlJc w:val="left"/>
      <w:pPr>
        <w:ind w:left="4244" w:hanging="180"/>
      </w:pPr>
    </w:lvl>
    <w:lvl w:ilvl="7">
      <w:numFmt w:val="bullet"/>
      <w:lvlText w:val="•"/>
      <w:lvlJc w:val="left"/>
      <w:pPr>
        <w:ind w:left="4838" w:hanging="180"/>
      </w:pPr>
    </w:lvl>
    <w:lvl w:ilvl="8">
      <w:numFmt w:val="bullet"/>
      <w:lvlText w:val="•"/>
      <w:lvlJc w:val="left"/>
      <w:pPr>
        <w:ind w:left="5432" w:hanging="180"/>
      </w:pPr>
    </w:lvl>
  </w:abstractNum>
  <w:abstractNum w:abstractNumId="5" w15:restartNumberingAfterBreak="0">
    <w:nsid w:val="0D9D7C62"/>
    <w:multiLevelType w:val="multilevel"/>
    <w:tmpl w:val="0A1AD1F8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0"/>
        <w:w w:val="99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6" w15:restartNumberingAfterBreak="0">
    <w:nsid w:val="12492326"/>
    <w:multiLevelType w:val="multilevel"/>
    <w:tmpl w:val="37A63F6A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7" w15:restartNumberingAfterBreak="0">
    <w:nsid w:val="172F2DF5"/>
    <w:multiLevelType w:val="multilevel"/>
    <w:tmpl w:val="98626A52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0"/>
        <w:w w:val="99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8" w15:restartNumberingAfterBreak="0">
    <w:nsid w:val="18257438"/>
    <w:multiLevelType w:val="multilevel"/>
    <w:tmpl w:val="94785F84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9" w15:restartNumberingAfterBreak="0">
    <w:nsid w:val="22874C53"/>
    <w:multiLevelType w:val="multilevel"/>
    <w:tmpl w:val="B5E0FCDA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0"/>
        <w:w w:val="99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10" w15:restartNumberingAfterBreak="0">
    <w:nsid w:val="262F118F"/>
    <w:multiLevelType w:val="multilevel"/>
    <w:tmpl w:val="839ECD7C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11" w15:restartNumberingAfterBreak="0">
    <w:nsid w:val="2F3D04CD"/>
    <w:multiLevelType w:val="multilevel"/>
    <w:tmpl w:val="C82E2966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12" w15:restartNumberingAfterBreak="0">
    <w:nsid w:val="30296267"/>
    <w:multiLevelType w:val="multilevel"/>
    <w:tmpl w:val="D07A7876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13" w15:restartNumberingAfterBreak="0">
    <w:nsid w:val="33D3632A"/>
    <w:multiLevelType w:val="multilevel"/>
    <w:tmpl w:val="0B7E2548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14" w15:restartNumberingAfterBreak="0">
    <w:nsid w:val="36AB6CF1"/>
    <w:multiLevelType w:val="multilevel"/>
    <w:tmpl w:val="320EAFC8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15" w15:restartNumberingAfterBreak="0">
    <w:nsid w:val="3AC969FB"/>
    <w:multiLevelType w:val="multilevel"/>
    <w:tmpl w:val="06125E0C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16" w15:restartNumberingAfterBreak="0">
    <w:nsid w:val="3B93483D"/>
    <w:multiLevelType w:val="multilevel"/>
    <w:tmpl w:val="FAF650FC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17" w15:restartNumberingAfterBreak="0">
    <w:nsid w:val="48512041"/>
    <w:multiLevelType w:val="multilevel"/>
    <w:tmpl w:val="27DEEDCC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18" w15:restartNumberingAfterBreak="0">
    <w:nsid w:val="51026E10"/>
    <w:multiLevelType w:val="multilevel"/>
    <w:tmpl w:val="598CE19A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19" w15:restartNumberingAfterBreak="0">
    <w:nsid w:val="52CA63C5"/>
    <w:multiLevelType w:val="multilevel"/>
    <w:tmpl w:val="9B32484E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20" w15:restartNumberingAfterBreak="0">
    <w:nsid w:val="57E065AF"/>
    <w:multiLevelType w:val="multilevel"/>
    <w:tmpl w:val="6F7A1F28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21" w15:restartNumberingAfterBreak="0">
    <w:nsid w:val="59741008"/>
    <w:multiLevelType w:val="multilevel"/>
    <w:tmpl w:val="55306A18"/>
    <w:lvl w:ilvl="0">
      <w:numFmt w:val="bullet"/>
      <w:lvlText w:val="–"/>
      <w:lvlJc w:val="left"/>
      <w:pPr>
        <w:ind w:left="675" w:hanging="180"/>
      </w:pPr>
      <w:rPr>
        <w:rFonts w:ascii="Times New Roman" w:eastAsia="Times New Roman" w:hAnsi="Times New Roman" w:cs="Times New Roman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180"/>
      </w:pPr>
    </w:lvl>
    <w:lvl w:ilvl="2">
      <w:numFmt w:val="bullet"/>
      <w:lvlText w:val="•"/>
      <w:lvlJc w:val="left"/>
      <w:pPr>
        <w:ind w:left="1868" w:hanging="180"/>
      </w:pPr>
    </w:lvl>
    <w:lvl w:ilvl="3">
      <w:numFmt w:val="bullet"/>
      <w:lvlText w:val="•"/>
      <w:lvlJc w:val="left"/>
      <w:pPr>
        <w:ind w:left="2462" w:hanging="180"/>
      </w:pPr>
    </w:lvl>
    <w:lvl w:ilvl="4">
      <w:numFmt w:val="bullet"/>
      <w:lvlText w:val="•"/>
      <w:lvlJc w:val="left"/>
      <w:pPr>
        <w:ind w:left="3056" w:hanging="180"/>
      </w:pPr>
    </w:lvl>
    <w:lvl w:ilvl="5">
      <w:numFmt w:val="bullet"/>
      <w:lvlText w:val="•"/>
      <w:lvlJc w:val="left"/>
      <w:pPr>
        <w:ind w:left="3650" w:hanging="180"/>
      </w:pPr>
    </w:lvl>
    <w:lvl w:ilvl="6">
      <w:numFmt w:val="bullet"/>
      <w:lvlText w:val="•"/>
      <w:lvlJc w:val="left"/>
      <w:pPr>
        <w:ind w:left="4244" w:hanging="180"/>
      </w:pPr>
    </w:lvl>
    <w:lvl w:ilvl="7">
      <w:numFmt w:val="bullet"/>
      <w:lvlText w:val="•"/>
      <w:lvlJc w:val="left"/>
      <w:pPr>
        <w:ind w:left="4838" w:hanging="180"/>
      </w:pPr>
    </w:lvl>
    <w:lvl w:ilvl="8">
      <w:numFmt w:val="bullet"/>
      <w:lvlText w:val="•"/>
      <w:lvlJc w:val="left"/>
      <w:pPr>
        <w:ind w:left="5432" w:hanging="180"/>
      </w:pPr>
    </w:lvl>
  </w:abstractNum>
  <w:abstractNum w:abstractNumId="22" w15:restartNumberingAfterBreak="0">
    <w:nsid w:val="5DAB2261"/>
    <w:multiLevelType w:val="multilevel"/>
    <w:tmpl w:val="589A9BDE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23" w15:restartNumberingAfterBreak="0">
    <w:nsid w:val="64BA0C79"/>
    <w:multiLevelType w:val="multilevel"/>
    <w:tmpl w:val="79D2ED3C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24" w15:restartNumberingAfterBreak="0">
    <w:nsid w:val="68CC31CD"/>
    <w:multiLevelType w:val="multilevel"/>
    <w:tmpl w:val="A6EC3F6A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25" w15:restartNumberingAfterBreak="0">
    <w:nsid w:val="696068A3"/>
    <w:multiLevelType w:val="multilevel"/>
    <w:tmpl w:val="EC0AE8C6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26" w15:restartNumberingAfterBreak="0">
    <w:nsid w:val="6D7C7703"/>
    <w:multiLevelType w:val="multilevel"/>
    <w:tmpl w:val="F5B02900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27" w15:restartNumberingAfterBreak="0">
    <w:nsid w:val="712E4FB8"/>
    <w:multiLevelType w:val="multilevel"/>
    <w:tmpl w:val="FECC7438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6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28" w15:restartNumberingAfterBreak="0">
    <w:nsid w:val="71B32150"/>
    <w:multiLevelType w:val="multilevel"/>
    <w:tmpl w:val="55924C36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29" w15:restartNumberingAfterBreak="0">
    <w:nsid w:val="72EB6B61"/>
    <w:multiLevelType w:val="multilevel"/>
    <w:tmpl w:val="9002FF76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30" w15:restartNumberingAfterBreak="0">
    <w:nsid w:val="796574C4"/>
    <w:multiLevelType w:val="multilevel"/>
    <w:tmpl w:val="A060333C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abstractNum w:abstractNumId="31" w15:restartNumberingAfterBreak="0">
    <w:nsid w:val="7F037B42"/>
    <w:multiLevelType w:val="multilevel"/>
    <w:tmpl w:val="C282969C"/>
    <w:lvl w:ilvl="0">
      <w:numFmt w:val="bullet"/>
      <w:lvlText w:val="–"/>
      <w:lvlJc w:val="left"/>
      <w:pPr>
        <w:ind w:left="675" w:hanging="568"/>
      </w:pPr>
      <w:rPr>
        <w:rFonts w:ascii="Times New Roman" w:eastAsia="Times New Roman" w:hAnsi="Times New Roman" w:cs="Times New Roman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ind w:left="1274" w:hanging="568"/>
      </w:pPr>
    </w:lvl>
    <w:lvl w:ilvl="2">
      <w:numFmt w:val="bullet"/>
      <w:lvlText w:val="•"/>
      <w:lvlJc w:val="left"/>
      <w:pPr>
        <w:ind w:left="1868" w:hanging="568"/>
      </w:pPr>
    </w:lvl>
    <w:lvl w:ilvl="3">
      <w:numFmt w:val="bullet"/>
      <w:lvlText w:val="•"/>
      <w:lvlJc w:val="left"/>
      <w:pPr>
        <w:ind w:left="2462" w:hanging="568"/>
      </w:pPr>
    </w:lvl>
    <w:lvl w:ilvl="4">
      <w:numFmt w:val="bullet"/>
      <w:lvlText w:val="•"/>
      <w:lvlJc w:val="left"/>
      <w:pPr>
        <w:ind w:left="3056" w:hanging="568"/>
      </w:pPr>
    </w:lvl>
    <w:lvl w:ilvl="5">
      <w:numFmt w:val="bullet"/>
      <w:lvlText w:val="•"/>
      <w:lvlJc w:val="left"/>
      <w:pPr>
        <w:ind w:left="3650" w:hanging="568"/>
      </w:pPr>
    </w:lvl>
    <w:lvl w:ilvl="6">
      <w:numFmt w:val="bullet"/>
      <w:lvlText w:val="•"/>
      <w:lvlJc w:val="left"/>
      <w:pPr>
        <w:ind w:left="4244" w:hanging="568"/>
      </w:pPr>
    </w:lvl>
    <w:lvl w:ilvl="7">
      <w:numFmt w:val="bullet"/>
      <w:lvlText w:val="•"/>
      <w:lvlJc w:val="left"/>
      <w:pPr>
        <w:ind w:left="4838" w:hanging="568"/>
      </w:pPr>
    </w:lvl>
    <w:lvl w:ilvl="8">
      <w:numFmt w:val="bullet"/>
      <w:lvlText w:val="•"/>
      <w:lvlJc w:val="left"/>
      <w:pPr>
        <w:ind w:left="5432" w:hanging="568"/>
      </w:pPr>
    </w:lvl>
  </w:abstractNum>
  <w:num w:numId="1" w16cid:durableId="914242475">
    <w:abstractNumId w:val="16"/>
  </w:num>
  <w:num w:numId="2" w16cid:durableId="362557713">
    <w:abstractNumId w:val="6"/>
  </w:num>
  <w:num w:numId="3" w16cid:durableId="1906525814">
    <w:abstractNumId w:val="9"/>
  </w:num>
  <w:num w:numId="4" w16cid:durableId="922299878">
    <w:abstractNumId w:val="3"/>
  </w:num>
  <w:num w:numId="5" w16cid:durableId="188303690">
    <w:abstractNumId w:val="14"/>
  </w:num>
  <w:num w:numId="6" w16cid:durableId="719790636">
    <w:abstractNumId w:val="26"/>
  </w:num>
  <w:num w:numId="7" w16cid:durableId="41179056">
    <w:abstractNumId w:val="30"/>
  </w:num>
  <w:num w:numId="8" w16cid:durableId="1932620830">
    <w:abstractNumId w:val="27"/>
  </w:num>
  <w:num w:numId="9" w16cid:durableId="351151713">
    <w:abstractNumId w:val="7"/>
  </w:num>
  <w:num w:numId="10" w16cid:durableId="489908139">
    <w:abstractNumId w:val="22"/>
  </w:num>
  <w:num w:numId="11" w16cid:durableId="1576939166">
    <w:abstractNumId w:val="10"/>
  </w:num>
  <w:num w:numId="12" w16cid:durableId="1311248248">
    <w:abstractNumId w:val="5"/>
  </w:num>
  <w:num w:numId="13" w16cid:durableId="462503844">
    <w:abstractNumId w:val="19"/>
  </w:num>
  <w:num w:numId="14" w16cid:durableId="376244677">
    <w:abstractNumId w:val="2"/>
  </w:num>
  <w:num w:numId="15" w16cid:durableId="1137723946">
    <w:abstractNumId w:val="31"/>
  </w:num>
  <w:num w:numId="16" w16cid:durableId="1752464894">
    <w:abstractNumId w:val="1"/>
  </w:num>
  <w:num w:numId="17" w16cid:durableId="392041927">
    <w:abstractNumId w:val="28"/>
  </w:num>
  <w:num w:numId="18" w16cid:durableId="513611653">
    <w:abstractNumId w:val="0"/>
  </w:num>
  <w:num w:numId="19" w16cid:durableId="1611817098">
    <w:abstractNumId w:val="20"/>
  </w:num>
  <w:num w:numId="20" w16cid:durableId="2025672128">
    <w:abstractNumId w:val="29"/>
  </w:num>
  <w:num w:numId="21" w16cid:durableId="1227179171">
    <w:abstractNumId w:val="11"/>
  </w:num>
  <w:num w:numId="22" w16cid:durableId="1095438749">
    <w:abstractNumId w:val="15"/>
  </w:num>
  <w:num w:numId="23" w16cid:durableId="1730224697">
    <w:abstractNumId w:val="12"/>
  </w:num>
  <w:num w:numId="24" w16cid:durableId="1082486158">
    <w:abstractNumId w:val="18"/>
  </w:num>
  <w:num w:numId="25" w16cid:durableId="1359819083">
    <w:abstractNumId w:val="25"/>
  </w:num>
  <w:num w:numId="26" w16cid:durableId="223032706">
    <w:abstractNumId w:val="24"/>
  </w:num>
  <w:num w:numId="27" w16cid:durableId="1329942249">
    <w:abstractNumId w:val="21"/>
  </w:num>
  <w:num w:numId="28" w16cid:durableId="745760774">
    <w:abstractNumId w:val="4"/>
  </w:num>
  <w:num w:numId="29" w16cid:durableId="1616249689">
    <w:abstractNumId w:val="13"/>
  </w:num>
  <w:num w:numId="30" w16cid:durableId="509953838">
    <w:abstractNumId w:val="17"/>
  </w:num>
  <w:num w:numId="31" w16cid:durableId="1588659868">
    <w:abstractNumId w:val="8"/>
  </w:num>
  <w:num w:numId="32" w16cid:durableId="18218476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B30"/>
    <w:rsid w:val="00023C22"/>
    <w:rsid w:val="000B4018"/>
    <w:rsid w:val="000C7990"/>
    <w:rsid w:val="000E4944"/>
    <w:rsid w:val="001064FD"/>
    <w:rsid w:val="0013517F"/>
    <w:rsid w:val="001670B7"/>
    <w:rsid w:val="00212552"/>
    <w:rsid w:val="002352B4"/>
    <w:rsid w:val="00276848"/>
    <w:rsid w:val="002A5B30"/>
    <w:rsid w:val="002A7466"/>
    <w:rsid w:val="002E1074"/>
    <w:rsid w:val="002E6144"/>
    <w:rsid w:val="003A3D4F"/>
    <w:rsid w:val="003B740D"/>
    <w:rsid w:val="003C2E02"/>
    <w:rsid w:val="00404111"/>
    <w:rsid w:val="00424BFB"/>
    <w:rsid w:val="00480993"/>
    <w:rsid w:val="004B11BD"/>
    <w:rsid w:val="004B1EB8"/>
    <w:rsid w:val="004C64B7"/>
    <w:rsid w:val="004E7D57"/>
    <w:rsid w:val="005433C5"/>
    <w:rsid w:val="0057220F"/>
    <w:rsid w:val="005838BC"/>
    <w:rsid w:val="005D21B5"/>
    <w:rsid w:val="00633172"/>
    <w:rsid w:val="00645746"/>
    <w:rsid w:val="00650973"/>
    <w:rsid w:val="0066070F"/>
    <w:rsid w:val="006A742C"/>
    <w:rsid w:val="006C2D1F"/>
    <w:rsid w:val="006F6FFD"/>
    <w:rsid w:val="00701BDE"/>
    <w:rsid w:val="00705765"/>
    <w:rsid w:val="00716E66"/>
    <w:rsid w:val="00717586"/>
    <w:rsid w:val="00727162"/>
    <w:rsid w:val="0077320C"/>
    <w:rsid w:val="00790AAC"/>
    <w:rsid w:val="007A746C"/>
    <w:rsid w:val="007D17B8"/>
    <w:rsid w:val="007E535C"/>
    <w:rsid w:val="00805406"/>
    <w:rsid w:val="008064BE"/>
    <w:rsid w:val="008142C4"/>
    <w:rsid w:val="00814BAE"/>
    <w:rsid w:val="00880D27"/>
    <w:rsid w:val="00887DEE"/>
    <w:rsid w:val="008A3E9C"/>
    <w:rsid w:val="008B0353"/>
    <w:rsid w:val="008B0552"/>
    <w:rsid w:val="008B79D9"/>
    <w:rsid w:val="008D4B39"/>
    <w:rsid w:val="008E067E"/>
    <w:rsid w:val="008E4886"/>
    <w:rsid w:val="009228BC"/>
    <w:rsid w:val="00922DA5"/>
    <w:rsid w:val="00933AE8"/>
    <w:rsid w:val="00971BFD"/>
    <w:rsid w:val="009A6DB4"/>
    <w:rsid w:val="00A57C08"/>
    <w:rsid w:val="00AC6361"/>
    <w:rsid w:val="00AD62DD"/>
    <w:rsid w:val="00B91D8A"/>
    <w:rsid w:val="00BA54D5"/>
    <w:rsid w:val="00BC0DE7"/>
    <w:rsid w:val="00C01679"/>
    <w:rsid w:val="00C95D2C"/>
    <w:rsid w:val="00D0695A"/>
    <w:rsid w:val="00D266AB"/>
    <w:rsid w:val="00D3775F"/>
    <w:rsid w:val="00D529C0"/>
    <w:rsid w:val="00D536BA"/>
    <w:rsid w:val="00D7168D"/>
    <w:rsid w:val="00DC149B"/>
    <w:rsid w:val="00DD260F"/>
    <w:rsid w:val="00DF591F"/>
    <w:rsid w:val="00E1244D"/>
    <w:rsid w:val="00E24F45"/>
    <w:rsid w:val="00EA5600"/>
    <w:rsid w:val="00EB2B02"/>
    <w:rsid w:val="00EB5CE1"/>
    <w:rsid w:val="00EC6D05"/>
    <w:rsid w:val="00F0395B"/>
    <w:rsid w:val="00F64B74"/>
    <w:rsid w:val="00F8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C60FF"/>
  <w15:docId w15:val="{B9324DEA-15D7-104C-8445-52A6C1EA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6BA"/>
    <w:pPr>
      <w:suppressAutoHyphens/>
      <w:spacing w:before="40" w:after="4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Title"/>
    <w:next w:val="Normal"/>
    <w:uiPriority w:val="9"/>
    <w:qFormat/>
    <w:pPr>
      <w:spacing w:after="480"/>
      <w:outlineLvl w:val="0"/>
    </w:pPr>
    <w:rPr>
      <w:caps/>
    </w:rPr>
  </w:style>
  <w:style w:type="paragraph" w:styleId="Heading2">
    <w:name w:val="heading 2"/>
    <w:next w:val="Normal"/>
    <w:uiPriority w:val="9"/>
    <w:unhideWhenUsed/>
    <w:qFormat/>
    <w:pPr>
      <w:keepNext/>
      <w:keepLines/>
      <w:suppressAutoHyphens/>
      <w:spacing w:before="480" w:after="240"/>
      <w:ind w:left="11" w:hanging="11"/>
      <w:outlineLvl w:val="1"/>
    </w:pPr>
    <w:rPr>
      <w:rFonts w:ascii="Times New Roman" w:eastAsia="Times New Roman" w:hAnsi="Times New Roman"/>
      <w:b/>
      <w:color w:val="000000"/>
      <w:sz w:val="24"/>
      <w:szCs w:val="2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after="480"/>
      <w:jc w:val="center"/>
      <w:outlineLvl w:val="2"/>
    </w:pPr>
    <w:rPr>
      <w:rFonts w:ascii="Times New Roman" w:eastAsia="Times New Roman" w:hAnsi="Times New Roman"/>
      <w:b/>
      <w:color w:val="000000"/>
      <w:sz w:val="24"/>
      <w:szCs w:val="22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after="3" w:line="247" w:lineRule="auto"/>
      <w:ind w:left="214" w:hanging="10"/>
      <w:jc w:val="center"/>
      <w:outlineLvl w:val="3"/>
    </w:pPr>
    <w:rPr>
      <w:rFonts w:ascii="Times New Roman" w:eastAsia="Times New Roman" w:hAnsi="Times New Roman"/>
      <w:b/>
      <w:color w:val="000000"/>
      <w:sz w:val="24"/>
      <w:szCs w:val="22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after="3" w:line="247" w:lineRule="auto"/>
      <w:ind w:left="214" w:hanging="10"/>
      <w:jc w:val="center"/>
      <w:outlineLvl w:val="4"/>
    </w:pPr>
    <w:rPr>
      <w:rFonts w:ascii="Times New Roman" w:eastAsia="Times New Roman" w:hAnsi="Times New Roman"/>
      <w:b/>
      <w:color w:val="000000"/>
      <w:sz w:val="24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line="247" w:lineRule="auto"/>
      <w:ind w:left="10" w:hanging="10"/>
      <w:jc w:val="center"/>
      <w:outlineLvl w:val="5"/>
    </w:pPr>
    <w:rPr>
      <w:rFonts w:ascii="Times New Roman" w:eastAsia="Times New Roman" w:hAnsi="Times New Roman"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hAnsi="Times New Roman"/>
      <w:b/>
      <w:caps/>
      <w:sz w:val="24"/>
      <w:szCs w:val="24"/>
      <w:lang w:val="en-SG" w:eastAsia="en-US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/>
      <w:b/>
      <w:color w:val="000000"/>
      <w:sz w:val="24"/>
      <w:szCs w:val="22"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/>
      <w:b/>
      <w:color w:val="000000"/>
      <w:sz w:val="24"/>
      <w:szCs w:val="22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/>
      <w:b/>
      <w:color w:val="000000"/>
      <w:sz w:val="24"/>
      <w:szCs w:val="22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/>
      <w:b/>
      <w:color w:val="000000"/>
      <w:sz w:val="24"/>
      <w:szCs w:val="22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/>
      <w:color w:val="000000"/>
      <w:sz w:val="24"/>
      <w:szCs w:val="22"/>
    </w:rPr>
  </w:style>
  <w:style w:type="paragraph" w:styleId="ListParagraph">
    <w:name w:val="List Paragraph"/>
    <w:basedOn w:val="Normal"/>
    <w:pPr>
      <w:ind w:left="720"/>
    </w:pPr>
  </w:style>
  <w:style w:type="paragraph" w:styleId="FootnoteText">
    <w:name w:val="footnote text"/>
    <w:basedOn w:val="Normal"/>
    <w:pPr>
      <w:spacing w:line="240" w:lineRule="auto"/>
      <w:ind w:left="720" w:hanging="720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rPr>
      <w:rFonts w:ascii="Times New Roman" w:hAnsi="Times New Roman"/>
      <w:lang w:eastAsia="en-US"/>
    </w:rPr>
  </w:style>
  <w:style w:type="character" w:styleId="FootnoteReference">
    <w:name w:val="footnote reference"/>
    <w:rPr>
      <w:position w:val="0"/>
      <w:vertAlign w:val="superscript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EndnoteText">
    <w:name w:val="end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rPr>
      <w:sz w:val="20"/>
      <w:szCs w:val="20"/>
    </w:rPr>
  </w:style>
  <w:style w:type="character" w:styleId="EndnoteReference">
    <w:name w:val="endnote reference"/>
    <w:rPr>
      <w:position w:val="0"/>
      <w:vertAlign w:val="superscript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Revision">
    <w:name w:val="Revision"/>
    <w:pPr>
      <w:suppressAutoHyphens/>
    </w:pPr>
    <w:rPr>
      <w:sz w:val="22"/>
      <w:szCs w:val="22"/>
      <w:lang w:eastAsia="en-US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TOC1">
    <w:name w:val="toc 1"/>
    <w:autoRedefine/>
    <w:pPr>
      <w:suppressAutoHyphens/>
      <w:spacing w:line="247" w:lineRule="auto"/>
      <w:ind w:left="25" w:right="23" w:hanging="10"/>
      <w:jc w:val="center"/>
    </w:pPr>
    <w:rPr>
      <w:rFonts w:cs="Calibri"/>
      <w:color w:val="000000"/>
      <w:sz w:val="22"/>
      <w:szCs w:val="22"/>
    </w:rPr>
  </w:style>
  <w:style w:type="paragraph" w:styleId="BodyText">
    <w:name w:val="Body Text"/>
    <w:basedOn w:val="Normal"/>
    <w:pPr>
      <w:widowControl w:val="0"/>
      <w:autoSpaceDE w:val="0"/>
      <w:spacing w:after="0" w:line="240" w:lineRule="auto"/>
    </w:pPr>
    <w:rPr>
      <w:rFonts w:ascii="Times New Roman" w:eastAsia="Times New Roman" w:hAnsi="Times New Roman"/>
      <w:sz w:val="19"/>
      <w:szCs w:val="19"/>
      <w:lang w:eastAsia="en-GB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/>
      <w:sz w:val="19"/>
      <w:szCs w:val="19"/>
    </w:rPr>
  </w:style>
  <w:style w:type="character" w:customStyle="1" w:styleId="footnotedescriptionChar">
    <w:name w:val="footnote description Char"/>
    <w:rPr>
      <w:rFonts w:ascii="Times New Roman" w:eastAsia="Times New Roman" w:hAnsi="Times New Roman"/>
      <w:color w:val="000000"/>
      <w:sz w:val="16"/>
      <w:szCs w:val="22"/>
    </w:rPr>
  </w:style>
  <w:style w:type="paragraph" w:customStyle="1" w:styleId="footnotedescription">
    <w:name w:val="footnote description"/>
    <w:next w:val="Normal"/>
    <w:pPr>
      <w:suppressAutoHyphens/>
      <w:spacing w:line="247" w:lineRule="auto"/>
    </w:pPr>
    <w:rPr>
      <w:rFonts w:ascii="Times New Roman" w:eastAsia="Times New Roman" w:hAnsi="Times New Roman"/>
      <w:color w:val="000000"/>
      <w:sz w:val="16"/>
      <w:szCs w:val="22"/>
    </w:rPr>
  </w:style>
  <w:style w:type="character" w:customStyle="1" w:styleId="footnotemark">
    <w:name w:val="footnote mark"/>
    <w:rPr>
      <w:rFonts w:ascii="Times New Roman" w:eastAsia="Times New Roman" w:hAnsi="Times New Roman" w:cs="Times New Roman"/>
      <w:color w:val="000000"/>
      <w:position w:val="0"/>
      <w:sz w:val="16"/>
      <w:vertAlign w:val="superscript"/>
    </w:rPr>
  </w:style>
  <w:style w:type="paragraph" w:customStyle="1" w:styleId="Text">
    <w:name w:val="Text"/>
    <w:basedOn w:val="Normal"/>
    <w:pPr>
      <w:spacing w:after="0" w:line="240" w:lineRule="auto"/>
      <w:jc w:val="both"/>
    </w:pPr>
    <w:rPr>
      <w:rFonts w:ascii="Times New Roman" w:hAnsi="Times New Roman"/>
      <w:sz w:val="24"/>
      <w:szCs w:val="24"/>
      <w:lang w:val="en-SG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hAnsi="Times New Roman"/>
      <w:b/>
      <w:sz w:val="24"/>
      <w:szCs w:val="24"/>
      <w:lang w:val="en-SG"/>
    </w:rPr>
  </w:style>
  <w:style w:type="character" w:customStyle="1" w:styleId="TextChar">
    <w:name w:val="Text Char"/>
    <w:basedOn w:val="DefaultParagraphFont"/>
    <w:rPr>
      <w:rFonts w:ascii="Times New Roman" w:hAnsi="Times New Roman"/>
      <w:sz w:val="24"/>
      <w:szCs w:val="24"/>
      <w:lang w:val="en-SG" w:eastAsia="en-US"/>
    </w:rPr>
  </w:style>
  <w:style w:type="character" w:customStyle="1" w:styleId="TitleChar">
    <w:name w:val="Title Char"/>
    <w:basedOn w:val="DefaultParagraphFont"/>
    <w:rPr>
      <w:rFonts w:ascii="Times New Roman" w:hAnsi="Times New Roman"/>
      <w:b/>
      <w:sz w:val="24"/>
      <w:szCs w:val="24"/>
      <w:lang w:val="en-SG" w:eastAsia="en-US"/>
    </w:rPr>
  </w:style>
  <w:style w:type="paragraph" w:customStyle="1" w:styleId="ArticleNumber">
    <w:name w:val="Article Number"/>
    <w:basedOn w:val="Normal"/>
    <w:pPr>
      <w:keepNext/>
      <w:spacing w:before="480" w:after="0" w:line="240" w:lineRule="auto"/>
      <w:jc w:val="center"/>
    </w:pPr>
    <w:rPr>
      <w:rFonts w:ascii="Times New Roman" w:hAnsi="Times New Roman"/>
      <w:smallCaps/>
      <w:sz w:val="24"/>
      <w:szCs w:val="24"/>
      <w:lang w:val="en-SG"/>
    </w:rPr>
  </w:style>
  <w:style w:type="paragraph" w:customStyle="1" w:styleId="ArticleTitle">
    <w:name w:val="Article Title"/>
    <w:basedOn w:val="Normal"/>
    <w:pPr>
      <w:keepNext/>
      <w:spacing w:before="240" w:after="240" w:line="240" w:lineRule="auto"/>
      <w:jc w:val="center"/>
    </w:pPr>
    <w:rPr>
      <w:rFonts w:ascii="Times New Roman" w:hAnsi="Times New Roman"/>
      <w:b/>
      <w:sz w:val="24"/>
      <w:szCs w:val="24"/>
      <w:lang w:val="en-SG"/>
    </w:rPr>
  </w:style>
  <w:style w:type="character" w:customStyle="1" w:styleId="ArticleNumberChar">
    <w:name w:val="Article Number Char"/>
    <w:basedOn w:val="DefaultParagraphFont"/>
    <w:rPr>
      <w:rFonts w:ascii="Times New Roman" w:hAnsi="Times New Roman"/>
      <w:smallCaps/>
      <w:sz w:val="24"/>
      <w:szCs w:val="24"/>
      <w:lang w:val="en-SG" w:eastAsia="en-US"/>
    </w:rPr>
  </w:style>
  <w:style w:type="paragraph" w:customStyle="1" w:styleId="SectionNumber">
    <w:name w:val="Section Number"/>
    <w:basedOn w:val="Heading1"/>
  </w:style>
  <w:style w:type="character" w:customStyle="1" w:styleId="ArticleTitleChar">
    <w:name w:val="Article Title Char"/>
    <w:basedOn w:val="DefaultParagraphFont"/>
    <w:rPr>
      <w:rFonts w:ascii="Times New Roman" w:hAnsi="Times New Roman"/>
      <w:b/>
      <w:sz w:val="24"/>
      <w:szCs w:val="24"/>
      <w:lang w:val="en-SG" w:eastAsia="en-US"/>
    </w:rPr>
  </w:style>
  <w:style w:type="paragraph" w:customStyle="1" w:styleId="SectionTitle">
    <w:name w:val="Section Title"/>
    <w:basedOn w:val="Normal"/>
    <w:pPr>
      <w:spacing w:before="240" w:after="480" w:line="240" w:lineRule="auto"/>
      <w:jc w:val="center"/>
    </w:pPr>
    <w:rPr>
      <w:rFonts w:ascii="Times New Roman" w:hAnsi="Times New Roman"/>
      <w:b/>
      <w:caps/>
      <w:sz w:val="24"/>
      <w:szCs w:val="24"/>
    </w:rPr>
  </w:style>
  <w:style w:type="character" w:customStyle="1" w:styleId="SectionNumberChar">
    <w:name w:val="Section Number Char"/>
    <w:basedOn w:val="Heading1Char"/>
    <w:rPr>
      <w:rFonts w:ascii="Times New Roman" w:hAnsi="Times New Roman"/>
      <w:b/>
      <w:caps/>
      <w:sz w:val="24"/>
      <w:szCs w:val="24"/>
      <w:lang w:val="en-SG" w:eastAsia="en-US"/>
    </w:rPr>
  </w:style>
  <w:style w:type="character" w:customStyle="1" w:styleId="SectionTitleChar">
    <w:name w:val="Section Title Char"/>
    <w:basedOn w:val="DefaultParagraphFont"/>
    <w:rPr>
      <w:rFonts w:ascii="Times New Roman" w:hAnsi="Times New Roman"/>
      <w:b/>
      <w:caps/>
      <w:sz w:val="24"/>
      <w:szCs w:val="24"/>
      <w:lang w:eastAsia="en-US"/>
    </w:rPr>
  </w:style>
  <w:style w:type="paragraph" w:customStyle="1" w:styleId="In-lineNote">
    <w:name w:val="In-line Note"/>
    <w:basedOn w:val="Text"/>
    <w:pPr>
      <w:jc w:val="center"/>
    </w:pPr>
    <w:rPr>
      <w:i/>
    </w:rPr>
  </w:style>
  <w:style w:type="character" w:customStyle="1" w:styleId="In-lineNoteChar">
    <w:name w:val="In-line Note Char"/>
    <w:basedOn w:val="TextChar"/>
    <w:rPr>
      <w:rFonts w:ascii="Times New Roman" w:hAnsi="Times New Roman"/>
      <w:i/>
      <w:sz w:val="24"/>
      <w:szCs w:val="24"/>
      <w:lang w:val="en-SG" w:eastAsia="en-US"/>
    </w:rPr>
  </w:style>
  <w:style w:type="paragraph" w:customStyle="1" w:styleId="Default">
    <w:name w:val="Default"/>
    <w:pPr>
      <w:suppressAutoHyphens/>
      <w:autoSpaceDE w:val="0"/>
    </w:pPr>
    <w:rPr>
      <w:rFonts w:ascii="Times New Roman" w:hAnsi="Times New Roman"/>
      <w:color w:val="000000"/>
      <w:sz w:val="24"/>
      <w:szCs w:val="24"/>
      <w:lang w:val="en-SG" w:eastAsia="en-US"/>
    </w:rPr>
  </w:style>
  <w:style w:type="character" w:styleId="Hyperlink">
    <w:name w:val="Hyperlink"/>
    <w:basedOn w:val="DefaultParagraphFont"/>
    <w:rPr>
      <w:rFonts w:ascii="Times New Roman" w:hAnsi="Times New Roman" w:cs="Times New Roman"/>
      <w:color w:val="0563C1"/>
      <w:u w:val="single"/>
    </w:rPr>
  </w:style>
  <w:style w:type="character" w:customStyle="1" w:styleId="normaltextrun">
    <w:name w:val="normaltextrun"/>
    <w:basedOn w:val="DefaultParagraphFont"/>
  </w:style>
  <w:style w:type="paragraph" w:customStyle="1" w:styleId="Text-1">
    <w:name w:val="Text-1"/>
    <w:basedOn w:val="Normal"/>
    <w:pPr>
      <w:spacing w:after="240" w:line="240" w:lineRule="auto"/>
      <w:jc w:val="both"/>
    </w:pPr>
    <w:rPr>
      <w:rFonts w:ascii="Times New Roman" w:hAnsi="Times New Roman"/>
      <w:sz w:val="24"/>
      <w:szCs w:val="24"/>
      <w:lang w:val="en-SG"/>
    </w:rPr>
  </w:style>
  <w:style w:type="paragraph" w:customStyle="1" w:styleId="Text-2">
    <w:name w:val="Text-2"/>
    <w:basedOn w:val="Text"/>
    <w:pPr>
      <w:spacing w:after="240"/>
      <w:ind w:left="1440" w:hanging="720"/>
    </w:pPr>
  </w:style>
  <w:style w:type="paragraph" w:customStyle="1" w:styleId="Text-substitute">
    <w:name w:val="Text-substitute"/>
    <w:basedOn w:val="Text"/>
    <w:pPr>
      <w:spacing w:after="240"/>
      <w:ind w:left="720"/>
    </w:pPr>
  </w:style>
  <w:style w:type="paragraph" w:customStyle="1" w:styleId="Text-substitute2">
    <w:name w:val="Text-substitute2"/>
    <w:basedOn w:val="Text-2"/>
    <w:pPr>
      <w:ind w:left="2154" w:hanging="1020"/>
    </w:pPr>
  </w:style>
  <w:style w:type="paragraph" w:customStyle="1" w:styleId="Text-substitute3">
    <w:name w:val="Text-substitute3"/>
    <w:basedOn w:val="Text-substitute2"/>
    <w:pPr>
      <w:ind w:left="2874" w:hanging="720"/>
    </w:pPr>
  </w:style>
  <w:style w:type="paragraph" w:customStyle="1" w:styleId="TableParagraph">
    <w:name w:val="Table Paragraph"/>
    <w:basedOn w:val="Normal"/>
    <w:pPr>
      <w:widowControl w:val="0"/>
      <w:autoSpaceDE w:val="0"/>
      <w:spacing w:before="56" w:after="0" w:line="240" w:lineRule="auto"/>
      <w:ind w:left="107"/>
    </w:pPr>
    <w:rPr>
      <w:rFonts w:ascii="Times New Roman" w:eastAsia="Times New Roman" w:hAnsi="Times New Roman"/>
    </w:rPr>
  </w:style>
  <w:style w:type="paragraph" w:customStyle="1" w:styleId="Heading2A">
    <w:name w:val="Heading 2A"/>
    <w:basedOn w:val="Heading2"/>
    <w:pPr>
      <w:spacing w:before="240"/>
    </w:pPr>
    <w:rPr>
      <w:b w:val="0"/>
      <w:bCs/>
    </w:rPr>
  </w:style>
  <w:style w:type="paragraph" w:customStyle="1" w:styleId="Text-3">
    <w:name w:val="Text-3"/>
    <w:basedOn w:val="Text-2"/>
    <w:pPr>
      <w:ind w:firstLine="0"/>
    </w:pPr>
  </w:style>
  <w:style w:type="paragraph" w:customStyle="1" w:styleId="Text-4">
    <w:name w:val="Text-4"/>
    <w:basedOn w:val="Text-3"/>
    <w:pPr>
      <w:ind w:left="2880" w:hanging="720"/>
    </w:pPr>
  </w:style>
  <w:style w:type="character" w:customStyle="1" w:styleId="eop">
    <w:name w:val="eop"/>
    <w:basedOn w:val="DefaultParagraphFont"/>
  </w:style>
  <w:style w:type="character" w:customStyle="1" w:styleId="findhit">
    <w:name w:val="findhit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table" w:styleId="ListTable3">
    <w:name w:val="List Table 3"/>
    <w:basedOn w:val="TableNormal"/>
    <w:uiPriority w:val="48"/>
    <w:rsid w:val="00701B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lastModifiedBy>Matt Lavis</cp:lastModifiedBy>
  <cp:revision>73</cp:revision>
  <dcterms:created xsi:type="dcterms:W3CDTF">2022-04-15T06:55:00Z</dcterms:created>
  <dcterms:modified xsi:type="dcterms:W3CDTF">2023-12-16T14:54:00Z</dcterms:modified>
</cp:coreProperties>
</file>