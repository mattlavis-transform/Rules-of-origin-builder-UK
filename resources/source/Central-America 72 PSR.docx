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1696"/>
        <w:gridCol w:w="2438"/>
        <w:gridCol w:w="2438"/>
        <w:gridCol w:w="2438"/>
      </w:tblGrid>
      <w:tr w:rsidR="002913F3" w:rsidRPr="00AC7CA9" w14:paraId="759721E2" w14:textId="77777777" w:rsidTr="00B93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5B5C9B7" w14:textId="0BB5E30F" w:rsidR="002913F3" w:rsidRPr="00AC7CA9" w:rsidRDefault="002913F3" w:rsidP="001A4D61">
            <w: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1A083704" w14:textId="7D6F4C19" w:rsidR="002913F3" w:rsidRPr="00AC7CA9" w:rsidRDefault="002913F3" w:rsidP="001A4D61">
            <w:r w:rsidRPr="00AC7CA9">
              <w:t>Description</w:t>
            </w:r>
          </w:p>
        </w:tc>
        <w:tc>
          <w:tcPr>
            <w:tcW w:w="2438" w:type="dxa"/>
          </w:tcPr>
          <w:p w14:paraId="467B052C" w14:textId="77777777" w:rsidR="002913F3" w:rsidRPr="00AC7CA9" w:rsidRDefault="002913F3" w:rsidP="001A4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48335D82" w14:textId="76465315" w:rsidR="002913F3" w:rsidRPr="00AC7CA9" w:rsidRDefault="002913F3" w:rsidP="001A4D61">
            <w:r>
              <w:t>PSR2</w:t>
            </w:r>
          </w:p>
        </w:tc>
      </w:tr>
      <w:tr w:rsidR="00F27BCC" w:rsidRPr="00AC7CA9" w14:paraId="3B72F3ED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1651D" w14:textId="77777777" w:rsidR="00F27BCC" w:rsidRPr="00AC7CA9" w:rsidRDefault="00F27BCC" w:rsidP="00F27BCC">
            <w:r w:rsidRPr="00AC7CA9">
              <w:t>ex Chapter 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D50FDC1" w14:textId="77777777" w:rsidR="00F27BCC" w:rsidRPr="00AC7CA9" w:rsidRDefault="00F27BCC" w:rsidP="00F27BCC">
            <w:r w:rsidRPr="00AC7CA9">
              <w:t>Iron and steel; except for:</w:t>
            </w:r>
          </w:p>
        </w:tc>
        <w:tc>
          <w:tcPr>
            <w:tcW w:w="2438" w:type="dxa"/>
          </w:tcPr>
          <w:p w14:paraId="77237E05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any heading, except that of the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7A68CC4" w14:textId="77777777" w:rsidR="00F27BCC" w:rsidRPr="00AC7CA9" w:rsidRDefault="00F27BCC" w:rsidP="00F27BCC"/>
        </w:tc>
      </w:tr>
      <w:tr w:rsidR="00F27BCC" w:rsidRPr="00AC7CA9" w14:paraId="024ABF49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0491D4" w14:textId="77777777" w:rsidR="00F27BCC" w:rsidRPr="00AC7CA9" w:rsidRDefault="00F27BCC" w:rsidP="00F27BCC">
            <w:r w:rsidRPr="00AC7CA9">
              <w:t>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5B5DD5" w14:textId="77777777" w:rsidR="00F27BCC" w:rsidRPr="00AC7CA9" w:rsidRDefault="00F27BCC" w:rsidP="00F27BCC">
            <w:r w:rsidRPr="00AC7CA9">
              <w:t>Semi-finished products of iron or non</w:t>
            </w:r>
            <w:r w:rsidRPr="00AC7CA9">
              <w:softHyphen/>
              <w:t>alloy steel</w:t>
            </w:r>
          </w:p>
        </w:tc>
        <w:tc>
          <w:tcPr>
            <w:tcW w:w="2438" w:type="dxa"/>
          </w:tcPr>
          <w:p w14:paraId="122BC332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materials of heading 7201, 7202, 7203, 7204, 7205 or 7206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33EC10BC" w14:textId="77777777" w:rsidR="00F27BCC" w:rsidRPr="00AC7CA9" w:rsidRDefault="00F27BCC" w:rsidP="00F27BCC"/>
        </w:tc>
      </w:tr>
      <w:tr w:rsidR="00F27BCC" w:rsidRPr="00AC7CA9" w14:paraId="4F870BEE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9915D6" w14:textId="77777777" w:rsidR="00F27BCC" w:rsidRPr="00AC7CA9" w:rsidRDefault="00F27BCC" w:rsidP="00F27BCC">
            <w:r w:rsidRPr="00AC7CA9">
              <w:t>7208 to 7216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3E75CB4" w14:textId="77777777" w:rsidR="00F27BCC" w:rsidRPr="00AC7CA9" w:rsidRDefault="00F27BCC" w:rsidP="00F27BCC">
            <w:r w:rsidRPr="00AC7CA9">
              <w:t xml:space="preserve">Flat-rolled products, bars and rods, angles, </w:t>
            </w:r>
            <w:proofErr w:type="gramStart"/>
            <w:r w:rsidRPr="00AC7CA9">
              <w:t>shapes</w:t>
            </w:r>
            <w:proofErr w:type="gramEnd"/>
            <w:r w:rsidRPr="00AC7CA9">
              <w:t xml:space="preserve"> and sections of iron or non-alloy steel</w:t>
            </w:r>
          </w:p>
        </w:tc>
        <w:tc>
          <w:tcPr>
            <w:tcW w:w="2438" w:type="dxa"/>
          </w:tcPr>
          <w:p w14:paraId="0DDC4B70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7206 or 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746BB2A" w14:textId="77777777" w:rsidR="00F27BCC" w:rsidRPr="00AC7CA9" w:rsidRDefault="00F27BCC" w:rsidP="00F27BCC"/>
        </w:tc>
      </w:tr>
      <w:tr w:rsidR="00F27BCC" w:rsidRPr="00AC7CA9" w14:paraId="5E9F6F58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182DB" w14:textId="77777777" w:rsidR="00F27BCC" w:rsidRPr="00AC7CA9" w:rsidRDefault="00F27BCC" w:rsidP="00F27BCC">
            <w:r w:rsidRPr="00AC7CA9">
              <w:t>7217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865B36D" w14:textId="77777777" w:rsidR="00F27BCC" w:rsidRPr="00AC7CA9" w:rsidRDefault="00F27BCC" w:rsidP="00F27BCC">
            <w:r w:rsidRPr="00AC7CA9">
              <w:t>Wire of iron or non-alloy steel</w:t>
            </w:r>
          </w:p>
        </w:tc>
        <w:tc>
          <w:tcPr>
            <w:tcW w:w="2438" w:type="dxa"/>
          </w:tcPr>
          <w:p w14:paraId="40A101FD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semi-finished materials of heading 7207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BD612E2" w14:textId="77777777" w:rsidR="00F27BCC" w:rsidRPr="00AC7CA9" w:rsidRDefault="00F27BCC" w:rsidP="00F27BCC"/>
        </w:tc>
      </w:tr>
      <w:tr w:rsidR="00F27BCC" w:rsidRPr="00AC7CA9" w14:paraId="56BA35F0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7F7DEE" w14:textId="103485E4" w:rsidR="00F27BCC" w:rsidRPr="00AC7CA9" w:rsidRDefault="00F27BCC" w:rsidP="00F27BCC">
            <w:r w:rsidRPr="00AC7CA9">
              <w:t>ex 721891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70EC9B6" w14:textId="77777777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7D5D1212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heading 7201, 7202, 7203, 7204, 7205 or 721810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68B3D43" w14:textId="77777777" w:rsidR="00F27BCC" w:rsidRPr="00AC7CA9" w:rsidRDefault="00F27BCC" w:rsidP="00F27BCC"/>
        </w:tc>
      </w:tr>
      <w:tr w:rsidR="00F27BCC" w:rsidRPr="00AC7CA9" w14:paraId="54C6FCBD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1FB733" w14:textId="4A013632" w:rsidR="00F27BCC" w:rsidRPr="00AC7CA9" w:rsidRDefault="00F27BCC" w:rsidP="00F27BCC">
            <w:r w:rsidRPr="00AC7CA9">
              <w:t>ex 721899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5C411DF" w14:textId="3C6DE711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6DEE5287" w14:textId="5F465D9A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materials of heading 7201, 7202, 7203, 7204, 7205 or 721810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AE0FFEC" w14:textId="77777777" w:rsidR="00F27BCC" w:rsidRPr="00AC7CA9" w:rsidRDefault="00F27BCC" w:rsidP="00F27BCC"/>
        </w:tc>
      </w:tr>
      <w:tr w:rsidR="00F27BCC" w:rsidRPr="00AC7CA9" w14:paraId="4C7AF510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4291B" w14:textId="77777777" w:rsidR="00F27BCC" w:rsidRPr="00AC7CA9" w:rsidRDefault="00F27BCC" w:rsidP="00F27BCC">
            <w:r w:rsidRPr="00AC7CA9">
              <w:t>7219 to 7222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A99C062" w14:textId="77777777" w:rsidR="00F27BCC" w:rsidRPr="00AC7CA9" w:rsidRDefault="00F27BCC" w:rsidP="00F27BCC">
            <w:r w:rsidRPr="00AC7CA9">
              <w:t xml:space="preserve">Flat-rolled products, bars and rods, angles, </w:t>
            </w:r>
            <w:proofErr w:type="gramStart"/>
            <w:r w:rsidRPr="00AC7CA9">
              <w:t>shapes</w:t>
            </w:r>
            <w:proofErr w:type="gramEnd"/>
            <w:r w:rsidRPr="00AC7CA9">
              <w:t xml:space="preserve"> and sections of stainless steel</w:t>
            </w:r>
          </w:p>
        </w:tc>
        <w:tc>
          <w:tcPr>
            <w:tcW w:w="2438" w:type="dxa"/>
          </w:tcPr>
          <w:p w14:paraId="577645B1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F5C8C30" w14:textId="77777777" w:rsidR="00F27BCC" w:rsidRPr="00AC7CA9" w:rsidRDefault="00F27BCC" w:rsidP="00F27BCC"/>
        </w:tc>
      </w:tr>
      <w:tr w:rsidR="00F27BCC" w:rsidRPr="00AC7CA9" w14:paraId="365F23E4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1848BF" w14:textId="77777777" w:rsidR="00F27BCC" w:rsidRPr="00AC7CA9" w:rsidRDefault="00F27BCC" w:rsidP="00F27BCC">
            <w:r w:rsidRPr="00AC7CA9">
              <w:t>7223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52AB8A5F" w14:textId="77777777" w:rsidR="00F27BCC" w:rsidRPr="00AC7CA9" w:rsidRDefault="00F27BCC" w:rsidP="00F27BCC">
            <w:r w:rsidRPr="00AC7CA9">
              <w:t>Wire of stainless steel</w:t>
            </w:r>
          </w:p>
        </w:tc>
        <w:tc>
          <w:tcPr>
            <w:tcW w:w="2438" w:type="dxa"/>
          </w:tcPr>
          <w:p w14:paraId="19E84730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semi-finished materials of heading 7218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FFCCC2" w14:textId="77777777" w:rsidR="00F27BCC" w:rsidRPr="00AC7CA9" w:rsidRDefault="00F27BCC" w:rsidP="00F27BCC"/>
        </w:tc>
      </w:tr>
      <w:tr w:rsidR="00F27BCC" w:rsidRPr="00AC7CA9" w14:paraId="2BB0DCA9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0AD94" w14:textId="2B89091D" w:rsidR="00F27BCC" w:rsidRPr="00AC7CA9" w:rsidRDefault="00F27BCC" w:rsidP="00F27BCC">
            <w:r w:rsidRPr="00AC7CA9">
              <w:t>ex 722490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7E3FF91A" w14:textId="77777777" w:rsidR="00F27BCC" w:rsidRPr="00AC7CA9" w:rsidRDefault="00F27BCC" w:rsidP="00F27BCC">
            <w:r w:rsidRPr="00AC7CA9">
              <w:t>Semi-finished products</w:t>
            </w:r>
          </w:p>
        </w:tc>
        <w:tc>
          <w:tcPr>
            <w:tcW w:w="2438" w:type="dxa"/>
          </w:tcPr>
          <w:p w14:paraId="774461D6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materials of heading 7201, 7202, 7203, 7204, 7205 or 722410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156A57A4" w14:textId="77777777" w:rsidR="00F27BCC" w:rsidRPr="00AC7CA9" w:rsidRDefault="00F27BCC" w:rsidP="00F27BCC"/>
        </w:tc>
      </w:tr>
      <w:tr w:rsidR="00F27BCC" w:rsidRPr="00AC7CA9" w14:paraId="0CE0B2C8" w14:textId="77777777" w:rsidTr="00B93D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E0E12" w14:textId="77777777" w:rsidR="00F27BCC" w:rsidRPr="00AC7CA9" w:rsidRDefault="00F27BCC" w:rsidP="00F27BCC">
            <w:r w:rsidRPr="00AC7CA9">
              <w:t>7225 to 7228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253E97BD" w14:textId="77777777" w:rsidR="00F27BCC" w:rsidRPr="00AC7CA9" w:rsidRDefault="00F27BCC" w:rsidP="00F27BCC">
            <w:r w:rsidRPr="00AC7CA9">
              <w:t xml:space="preserve">Flat-rolled products, hot-rolled </w:t>
            </w:r>
            <w:proofErr w:type="gramStart"/>
            <w:r w:rsidRPr="00AC7CA9">
              <w:t>bars</w:t>
            </w:r>
            <w:proofErr w:type="gramEnd"/>
            <w:r w:rsidRPr="00AC7CA9">
              <w:t xml:space="preserve"> and rods, in irregularly wound coils; angles, shapes and sections, of other alloy steel; hollow drill bars and rods, of alloy or non-alloy steel</w:t>
            </w:r>
          </w:p>
        </w:tc>
        <w:tc>
          <w:tcPr>
            <w:tcW w:w="2438" w:type="dxa"/>
          </w:tcPr>
          <w:p w14:paraId="6D500746" w14:textId="77777777" w:rsidR="00F27BCC" w:rsidRPr="00AC7CA9" w:rsidRDefault="00F27BCC" w:rsidP="00F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A9">
              <w:t>Manufacture from ingots or other primary forms or semi-finished materials of heading 7206, 7207, 7218 or 7224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3233EB90" w14:textId="77777777" w:rsidR="00F27BCC" w:rsidRPr="00AC7CA9" w:rsidRDefault="00F27BCC" w:rsidP="00F27BCC"/>
        </w:tc>
      </w:tr>
      <w:tr w:rsidR="00F27BCC" w:rsidRPr="00AC7CA9" w14:paraId="52D8DEE2" w14:textId="77777777" w:rsidTr="00B9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18AB0" w14:textId="77777777" w:rsidR="00F27BCC" w:rsidRPr="00AC7CA9" w:rsidRDefault="00F27BCC" w:rsidP="00F27BCC">
            <w:r w:rsidRPr="00AC7CA9">
              <w:t>7229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64A245AC" w14:textId="77777777" w:rsidR="00F27BCC" w:rsidRPr="00AC7CA9" w:rsidRDefault="00F27BCC" w:rsidP="00F27BCC">
            <w:r w:rsidRPr="00AC7CA9">
              <w:t>Wire of other alloy steel</w:t>
            </w:r>
          </w:p>
        </w:tc>
        <w:tc>
          <w:tcPr>
            <w:tcW w:w="2438" w:type="dxa"/>
          </w:tcPr>
          <w:p w14:paraId="4057B91E" w14:textId="77777777" w:rsidR="00F27BCC" w:rsidRPr="00AC7CA9" w:rsidRDefault="00F27BCC" w:rsidP="00F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A9">
              <w:t>Manufacture from semi-finished materials of heading 7224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</w:tcPr>
          <w:p w14:paraId="00658CD8" w14:textId="77777777" w:rsidR="00F27BCC" w:rsidRPr="00AC7CA9" w:rsidRDefault="00F27BCC" w:rsidP="00F27BCC"/>
        </w:tc>
      </w:tr>
    </w:tbl>
    <w:p w14:paraId="6F8C991D" w14:textId="77777777" w:rsidR="002A61E0" w:rsidRPr="00AC7CA9" w:rsidRDefault="002A61E0" w:rsidP="001A4D61"/>
    <w:sectPr w:rsidR="002A61E0" w:rsidRPr="00AC7CA9">
      <w:footerReference w:type="default" r:id="rId7"/>
      <w:type w:val="continuous"/>
      <w:pgSz w:w="11900" w:h="16840"/>
      <w:pgMar w:top="527" w:right="1440" w:bottom="100" w:left="1440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0A11" w14:textId="77777777" w:rsidR="00244574" w:rsidRDefault="00244574">
      <w:r>
        <w:separator/>
      </w:r>
    </w:p>
  </w:endnote>
  <w:endnote w:type="continuationSeparator" w:id="0">
    <w:p w14:paraId="6CA90436" w14:textId="77777777" w:rsidR="00244574" w:rsidRDefault="0024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381" w14:textId="77777777" w:rsidR="007958A9" w:rsidRDefault="0046129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BE86D77" w14:textId="77777777" w:rsidR="007958A9" w:rsidRDefault="00795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BDE7" w14:textId="77777777" w:rsidR="00244574" w:rsidRDefault="00244574">
      <w:r>
        <w:rPr>
          <w:color w:val="000000"/>
        </w:rPr>
        <w:separator/>
      </w:r>
    </w:p>
  </w:footnote>
  <w:footnote w:type="continuationSeparator" w:id="0">
    <w:p w14:paraId="21E4862A" w14:textId="77777777" w:rsidR="00244574" w:rsidRDefault="0024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0A0"/>
    <w:multiLevelType w:val="multilevel"/>
    <w:tmpl w:val="46B4C59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" w15:restartNumberingAfterBreak="0">
    <w:nsid w:val="011B1129"/>
    <w:multiLevelType w:val="multilevel"/>
    <w:tmpl w:val="0CD48D0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" w15:restartNumberingAfterBreak="0">
    <w:nsid w:val="019B429D"/>
    <w:multiLevelType w:val="multilevel"/>
    <w:tmpl w:val="9662C3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" w15:restartNumberingAfterBreak="0">
    <w:nsid w:val="019C6757"/>
    <w:multiLevelType w:val="multilevel"/>
    <w:tmpl w:val="899452E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" w15:restartNumberingAfterBreak="0">
    <w:nsid w:val="029B15C0"/>
    <w:multiLevelType w:val="multilevel"/>
    <w:tmpl w:val="4288C8A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" w15:restartNumberingAfterBreak="0">
    <w:nsid w:val="02BB7704"/>
    <w:multiLevelType w:val="multilevel"/>
    <w:tmpl w:val="513AB7F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" w15:restartNumberingAfterBreak="0">
    <w:nsid w:val="04764897"/>
    <w:multiLevelType w:val="multilevel"/>
    <w:tmpl w:val="FC24752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" w15:restartNumberingAfterBreak="0">
    <w:nsid w:val="05251E1C"/>
    <w:multiLevelType w:val="multilevel"/>
    <w:tmpl w:val="963E361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" w15:restartNumberingAfterBreak="0">
    <w:nsid w:val="06244275"/>
    <w:multiLevelType w:val="multilevel"/>
    <w:tmpl w:val="A8A2E09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" w15:restartNumberingAfterBreak="0">
    <w:nsid w:val="07DE7AC3"/>
    <w:multiLevelType w:val="multilevel"/>
    <w:tmpl w:val="BA6A2D8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" w15:restartNumberingAfterBreak="0">
    <w:nsid w:val="083D3207"/>
    <w:multiLevelType w:val="multilevel"/>
    <w:tmpl w:val="EC2CD2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" w15:restartNumberingAfterBreak="0">
    <w:nsid w:val="08846E4D"/>
    <w:multiLevelType w:val="multilevel"/>
    <w:tmpl w:val="9330289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" w15:restartNumberingAfterBreak="0">
    <w:nsid w:val="08C173CD"/>
    <w:multiLevelType w:val="multilevel"/>
    <w:tmpl w:val="AF90C50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" w15:restartNumberingAfterBreak="0">
    <w:nsid w:val="08F974D8"/>
    <w:multiLevelType w:val="multilevel"/>
    <w:tmpl w:val="8BD04C3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4" w15:restartNumberingAfterBreak="0">
    <w:nsid w:val="0943753A"/>
    <w:multiLevelType w:val="multilevel"/>
    <w:tmpl w:val="FD24D8B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5" w15:restartNumberingAfterBreak="0">
    <w:nsid w:val="099250EB"/>
    <w:multiLevelType w:val="multilevel"/>
    <w:tmpl w:val="24C6409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6" w15:restartNumberingAfterBreak="0">
    <w:nsid w:val="09A11A75"/>
    <w:multiLevelType w:val="multilevel"/>
    <w:tmpl w:val="44AABEB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7" w15:restartNumberingAfterBreak="0">
    <w:nsid w:val="0C403246"/>
    <w:multiLevelType w:val="multilevel"/>
    <w:tmpl w:val="E5F8DD1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8" w15:restartNumberingAfterBreak="0">
    <w:nsid w:val="0D8731CB"/>
    <w:multiLevelType w:val="multilevel"/>
    <w:tmpl w:val="DB12EF9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9" w15:restartNumberingAfterBreak="0">
    <w:nsid w:val="0DD25611"/>
    <w:multiLevelType w:val="multilevel"/>
    <w:tmpl w:val="0E727C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0" w15:restartNumberingAfterBreak="0">
    <w:nsid w:val="0FF30898"/>
    <w:multiLevelType w:val="multilevel"/>
    <w:tmpl w:val="C4A6BC6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1" w15:restartNumberingAfterBreak="0">
    <w:nsid w:val="11B20341"/>
    <w:multiLevelType w:val="multilevel"/>
    <w:tmpl w:val="2992256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2" w15:restartNumberingAfterBreak="0">
    <w:nsid w:val="126027E6"/>
    <w:multiLevelType w:val="multilevel"/>
    <w:tmpl w:val="AAC8657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3" w15:restartNumberingAfterBreak="0">
    <w:nsid w:val="12736D4D"/>
    <w:multiLevelType w:val="multilevel"/>
    <w:tmpl w:val="DA209E9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4" w15:restartNumberingAfterBreak="0">
    <w:nsid w:val="134C0AA2"/>
    <w:multiLevelType w:val="multilevel"/>
    <w:tmpl w:val="48C078B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5" w15:restartNumberingAfterBreak="0">
    <w:nsid w:val="13927659"/>
    <w:multiLevelType w:val="multilevel"/>
    <w:tmpl w:val="0FDA90A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6" w15:restartNumberingAfterBreak="0">
    <w:nsid w:val="13FD7ED5"/>
    <w:multiLevelType w:val="multilevel"/>
    <w:tmpl w:val="0AACECC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7" w15:restartNumberingAfterBreak="0">
    <w:nsid w:val="143D2242"/>
    <w:multiLevelType w:val="multilevel"/>
    <w:tmpl w:val="C820EF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8" w15:restartNumberingAfterBreak="0">
    <w:nsid w:val="162D6141"/>
    <w:multiLevelType w:val="multilevel"/>
    <w:tmpl w:val="A628EF1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29" w15:restartNumberingAfterBreak="0">
    <w:nsid w:val="16335EAF"/>
    <w:multiLevelType w:val="multilevel"/>
    <w:tmpl w:val="33385D8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0" w15:restartNumberingAfterBreak="0">
    <w:nsid w:val="1690510E"/>
    <w:multiLevelType w:val="multilevel"/>
    <w:tmpl w:val="7E08770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1" w15:restartNumberingAfterBreak="0">
    <w:nsid w:val="17623AE1"/>
    <w:multiLevelType w:val="multilevel"/>
    <w:tmpl w:val="2EC6C086"/>
    <w:lvl w:ilvl="0">
      <w:start w:val="3003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3003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3003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3003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3003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3003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3003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3003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3003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2" w15:restartNumberingAfterBreak="0">
    <w:nsid w:val="17C22637"/>
    <w:multiLevelType w:val="multilevel"/>
    <w:tmpl w:val="B14A088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3" w15:restartNumberingAfterBreak="0">
    <w:nsid w:val="19BF722B"/>
    <w:multiLevelType w:val="multilevel"/>
    <w:tmpl w:val="3AF8C22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4" w15:restartNumberingAfterBreak="0">
    <w:nsid w:val="19F205F0"/>
    <w:multiLevelType w:val="multilevel"/>
    <w:tmpl w:val="04101D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5" w15:restartNumberingAfterBreak="0">
    <w:nsid w:val="1B747681"/>
    <w:multiLevelType w:val="multilevel"/>
    <w:tmpl w:val="E92CFA9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6" w15:restartNumberingAfterBreak="0">
    <w:nsid w:val="1BB46E04"/>
    <w:multiLevelType w:val="multilevel"/>
    <w:tmpl w:val="A7D044B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7" w15:restartNumberingAfterBreak="0">
    <w:nsid w:val="1BFA0811"/>
    <w:multiLevelType w:val="multilevel"/>
    <w:tmpl w:val="2DD4714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8" w15:restartNumberingAfterBreak="0">
    <w:nsid w:val="1C692182"/>
    <w:multiLevelType w:val="multilevel"/>
    <w:tmpl w:val="486A70B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39" w15:restartNumberingAfterBreak="0">
    <w:nsid w:val="1CF06C2D"/>
    <w:multiLevelType w:val="multilevel"/>
    <w:tmpl w:val="999A4B9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0" w15:restartNumberingAfterBreak="0">
    <w:nsid w:val="1E6E1851"/>
    <w:multiLevelType w:val="multilevel"/>
    <w:tmpl w:val="2272DB6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1" w15:restartNumberingAfterBreak="0">
    <w:nsid w:val="1F6B0253"/>
    <w:multiLevelType w:val="multilevel"/>
    <w:tmpl w:val="A4CA68A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2" w15:restartNumberingAfterBreak="0">
    <w:nsid w:val="1FEF561A"/>
    <w:multiLevelType w:val="multilevel"/>
    <w:tmpl w:val="EBE0808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3" w15:restartNumberingAfterBreak="0">
    <w:nsid w:val="205175A3"/>
    <w:multiLevelType w:val="multilevel"/>
    <w:tmpl w:val="8954C2A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4" w15:restartNumberingAfterBreak="0">
    <w:nsid w:val="20C85A39"/>
    <w:multiLevelType w:val="multilevel"/>
    <w:tmpl w:val="11D6852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5" w15:restartNumberingAfterBreak="0">
    <w:nsid w:val="210B561F"/>
    <w:multiLevelType w:val="multilevel"/>
    <w:tmpl w:val="72F6B84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6" w15:restartNumberingAfterBreak="0">
    <w:nsid w:val="221E1F2F"/>
    <w:multiLevelType w:val="multilevel"/>
    <w:tmpl w:val="2236FDD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7" w15:restartNumberingAfterBreak="0">
    <w:nsid w:val="258054B1"/>
    <w:multiLevelType w:val="multilevel"/>
    <w:tmpl w:val="B1BADA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8" w15:restartNumberingAfterBreak="0">
    <w:nsid w:val="25C53F21"/>
    <w:multiLevelType w:val="multilevel"/>
    <w:tmpl w:val="2BC6CAF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49" w15:restartNumberingAfterBreak="0">
    <w:nsid w:val="266F2EEA"/>
    <w:multiLevelType w:val="multilevel"/>
    <w:tmpl w:val="06DA195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0" w15:restartNumberingAfterBreak="0">
    <w:nsid w:val="26A40D96"/>
    <w:multiLevelType w:val="multilevel"/>
    <w:tmpl w:val="AC8ABDC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1" w15:restartNumberingAfterBreak="0">
    <w:nsid w:val="27287210"/>
    <w:multiLevelType w:val="multilevel"/>
    <w:tmpl w:val="238E5904"/>
    <w:lvl w:ilvl="0">
      <w:start w:val="5407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5407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5407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5407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5407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5407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5407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5407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5407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2" w15:restartNumberingAfterBreak="0">
    <w:nsid w:val="275F2E49"/>
    <w:multiLevelType w:val="multilevel"/>
    <w:tmpl w:val="A3847D7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3" w15:restartNumberingAfterBreak="0">
    <w:nsid w:val="27CE45B4"/>
    <w:multiLevelType w:val="multilevel"/>
    <w:tmpl w:val="86641EC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4" w15:restartNumberingAfterBreak="0">
    <w:nsid w:val="28074813"/>
    <w:multiLevelType w:val="multilevel"/>
    <w:tmpl w:val="6E52AB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5" w15:restartNumberingAfterBreak="0">
    <w:nsid w:val="287B3242"/>
    <w:multiLevelType w:val="multilevel"/>
    <w:tmpl w:val="B64638D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6" w15:restartNumberingAfterBreak="0">
    <w:nsid w:val="2C11392D"/>
    <w:multiLevelType w:val="multilevel"/>
    <w:tmpl w:val="552AA3BA"/>
    <w:lvl w:ilvl="0">
      <w:start w:val="17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17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17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17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17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17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17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17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17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57" w15:restartNumberingAfterBreak="0">
    <w:nsid w:val="2CD51D4E"/>
    <w:multiLevelType w:val="multilevel"/>
    <w:tmpl w:val="D3EEFE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8" w15:restartNumberingAfterBreak="0">
    <w:nsid w:val="2D4278CC"/>
    <w:multiLevelType w:val="multilevel"/>
    <w:tmpl w:val="DA56909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59" w15:restartNumberingAfterBreak="0">
    <w:nsid w:val="2DCD41BB"/>
    <w:multiLevelType w:val="multilevel"/>
    <w:tmpl w:val="C28648E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0" w15:restartNumberingAfterBreak="0">
    <w:nsid w:val="2EA4767D"/>
    <w:multiLevelType w:val="multilevel"/>
    <w:tmpl w:val="DDD8327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1" w15:restartNumberingAfterBreak="0">
    <w:nsid w:val="32EC3816"/>
    <w:multiLevelType w:val="multilevel"/>
    <w:tmpl w:val="A0D206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2" w15:restartNumberingAfterBreak="0">
    <w:nsid w:val="34462B03"/>
    <w:multiLevelType w:val="multilevel"/>
    <w:tmpl w:val="7CB6B1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3" w15:restartNumberingAfterBreak="0">
    <w:nsid w:val="34F00816"/>
    <w:multiLevelType w:val="multilevel"/>
    <w:tmpl w:val="AB2406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4" w15:restartNumberingAfterBreak="0">
    <w:nsid w:val="362D2700"/>
    <w:multiLevelType w:val="multilevel"/>
    <w:tmpl w:val="D066934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5" w15:restartNumberingAfterBreak="0">
    <w:nsid w:val="37B85FDB"/>
    <w:multiLevelType w:val="multilevel"/>
    <w:tmpl w:val="6358A11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6" w15:restartNumberingAfterBreak="0">
    <w:nsid w:val="39274BAF"/>
    <w:multiLevelType w:val="multilevel"/>
    <w:tmpl w:val="727A2A5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7" w15:restartNumberingAfterBreak="0">
    <w:nsid w:val="3AED5FF1"/>
    <w:multiLevelType w:val="multilevel"/>
    <w:tmpl w:val="E4C4B234"/>
    <w:lvl w:ilvl="0">
      <w:start w:val="6213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start w:val="6213"/>
      <w:numFmt w:val="decimal"/>
      <w:lvlText w:val="%2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start w:val="6213"/>
      <w:numFmt w:val="decimal"/>
      <w:lvlText w:val="%3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start w:val="6213"/>
      <w:numFmt w:val="decimal"/>
      <w:lvlText w:val="%4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start w:val="6213"/>
      <w:numFmt w:val="decimal"/>
      <w:lvlText w:val="%5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start w:val="6213"/>
      <w:numFmt w:val="decimal"/>
      <w:lvlText w:val="%6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start w:val="6213"/>
      <w:numFmt w:val="decimal"/>
      <w:lvlText w:val="%7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start w:val="6213"/>
      <w:numFmt w:val="decimal"/>
      <w:lvlText w:val="%8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start w:val="6213"/>
      <w:numFmt w:val="decimal"/>
      <w:lvlText w:val="%9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8" w15:restartNumberingAfterBreak="0">
    <w:nsid w:val="3C030778"/>
    <w:multiLevelType w:val="multilevel"/>
    <w:tmpl w:val="4E1C18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69" w15:restartNumberingAfterBreak="0">
    <w:nsid w:val="3C612782"/>
    <w:multiLevelType w:val="multilevel"/>
    <w:tmpl w:val="B0FE7B4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0" w15:restartNumberingAfterBreak="0">
    <w:nsid w:val="3CCE68E6"/>
    <w:multiLevelType w:val="multilevel"/>
    <w:tmpl w:val="0F1E611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1" w15:restartNumberingAfterBreak="0">
    <w:nsid w:val="3D471EBF"/>
    <w:multiLevelType w:val="multilevel"/>
    <w:tmpl w:val="823003B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2" w15:restartNumberingAfterBreak="0">
    <w:nsid w:val="3D7A2453"/>
    <w:multiLevelType w:val="multilevel"/>
    <w:tmpl w:val="9D94BC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3" w15:restartNumberingAfterBreak="0">
    <w:nsid w:val="3E8119DD"/>
    <w:multiLevelType w:val="multilevel"/>
    <w:tmpl w:val="F328F50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4" w15:restartNumberingAfterBreak="0">
    <w:nsid w:val="41B16F5B"/>
    <w:multiLevelType w:val="multilevel"/>
    <w:tmpl w:val="96246756"/>
    <w:lvl w:ilvl="0">
      <w:start w:val="8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8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8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8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8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8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8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8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8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75" w15:restartNumberingAfterBreak="0">
    <w:nsid w:val="44F93664"/>
    <w:multiLevelType w:val="multilevel"/>
    <w:tmpl w:val="ACE2D2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6" w15:restartNumberingAfterBreak="0">
    <w:nsid w:val="450046A8"/>
    <w:multiLevelType w:val="multilevel"/>
    <w:tmpl w:val="A6DA7EF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7" w15:restartNumberingAfterBreak="0">
    <w:nsid w:val="455D3E65"/>
    <w:multiLevelType w:val="multilevel"/>
    <w:tmpl w:val="B52A82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8" w15:restartNumberingAfterBreak="0">
    <w:nsid w:val="46D52662"/>
    <w:multiLevelType w:val="multilevel"/>
    <w:tmpl w:val="8C98286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79" w15:restartNumberingAfterBreak="0">
    <w:nsid w:val="46F6011F"/>
    <w:multiLevelType w:val="multilevel"/>
    <w:tmpl w:val="62B2D4C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0" w15:restartNumberingAfterBreak="0">
    <w:nsid w:val="477F2948"/>
    <w:multiLevelType w:val="multilevel"/>
    <w:tmpl w:val="F7F885E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1" w15:restartNumberingAfterBreak="0">
    <w:nsid w:val="480F3852"/>
    <w:multiLevelType w:val="multilevel"/>
    <w:tmpl w:val="D918EC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2" w15:restartNumberingAfterBreak="0">
    <w:nsid w:val="48373744"/>
    <w:multiLevelType w:val="multilevel"/>
    <w:tmpl w:val="FB1E64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3" w15:restartNumberingAfterBreak="0">
    <w:nsid w:val="485C2F62"/>
    <w:multiLevelType w:val="multilevel"/>
    <w:tmpl w:val="0AEC3D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4" w15:restartNumberingAfterBreak="0">
    <w:nsid w:val="4AF56450"/>
    <w:multiLevelType w:val="multilevel"/>
    <w:tmpl w:val="4E64AF7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5" w15:restartNumberingAfterBreak="0">
    <w:nsid w:val="4B467490"/>
    <w:multiLevelType w:val="multilevel"/>
    <w:tmpl w:val="03B8053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6" w15:restartNumberingAfterBreak="0">
    <w:nsid w:val="4C5D512E"/>
    <w:multiLevelType w:val="multilevel"/>
    <w:tmpl w:val="25EAF01E"/>
    <w:lvl w:ilvl="0">
      <w:start w:val="12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12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12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12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12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12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12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12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12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87" w15:restartNumberingAfterBreak="0">
    <w:nsid w:val="50AD55B6"/>
    <w:multiLevelType w:val="multilevel"/>
    <w:tmpl w:val="E9C837F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8" w15:restartNumberingAfterBreak="0">
    <w:nsid w:val="510D13E2"/>
    <w:multiLevelType w:val="multilevel"/>
    <w:tmpl w:val="EE98C98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89" w15:restartNumberingAfterBreak="0">
    <w:nsid w:val="52BF3262"/>
    <w:multiLevelType w:val="multilevel"/>
    <w:tmpl w:val="17DCCEBA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567" w:firstLine="0"/>
      </w:pPr>
      <w:rPr>
        <w:rFonts w:ascii="Times New Roman" w:eastAsia="Times New Roman" w:hAnsi="Times New Roman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3A22CF0"/>
    <w:multiLevelType w:val="multilevel"/>
    <w:tmpl w:val="6BA4ED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1" w15:restartNumberingAfterBreak="0">
    <w:nsid w:val="54F04378"/>
    <w:multiLevelType w:val="multilevel"/>
    <w:tmpl w:val="362CA70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2" w15:restartNumberingAfterBreak="0">
    <w:nsid w:val="553F27FC"/>
    <w:multiLevelType w:val="multilevel"/>
    <w:tmpl w:val="70224B5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3" w15:restartNumberingAfterBreak="0">
    <w:nsid w:val="5553285F"/>
    <w:multiLevelType w:val="multilevel"/>
    <w:tmpl w:val="F39C38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4" w15:restartNumberingAfterBreak="0">
    <w:nsid w:val="566E7CE4"/>
    <w:multiLevelType w:val="multilevel"/>
    <w:tmpl w:val="2F8A3CD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5" w15:restartNumberingAfterBreak="0">
    <w:nsid w:val="5683250B"/>
    <w:multiLevelType w:val="multilevel"/>
    <w:tmpl w:val="93A6BF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6" w15:restartNumberingAfterBreak="0">
    <w:nsid w:val="58632076"/>
    <w:multiLevelType w:val="multilevel"/>
    <w:tmpl w:val="179E4C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7" w15:restartNumberingAfterBreak="0">
    <w:nsid w:val="5A3745B3"/>
    <w:multiLevelType w:val="multilevel"/>
    <w:tmpl w:val="4B6829A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8" w15:restartNumberingAfterBreak="0">
    <w:nsid w:val="5AAF3AA0"/>
    <w:multiLevelType w:val="multilevel"/>
    <w:tmpl w:val="8E0250E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99" w15:restartNumberingAfterBreak="0">
    <w:nsid w:val="5B2D05F3"/>
    <w:multiLevelType w:val="multilevel"/>
    <w:tmpl w:val="B740892A"/>
    <w:lvl w:ilvl="0">
      <w:start w:val="2"/>
      <w:numFmt w:val="decimal"/>
      <w:lvlText w:val="(%1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1">
      <w:start w:val="2"/>
      <w:numFmt w:val="decimal"/>
      <w:lvlText w:val="(%2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2">
      <w:start w:val="2"/>
      <w:numFmt w:val="decimal"/>
      <w:lvlText w:val="(%3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3">
      <w:start w:val="2"/>
      <w:numFmt w:val="decimal"/>
      <w:lvlText w:val="(%4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4">
      <w:start w:val="2"/>
      <w:numFmt w:val="decimal"/>
      <w:lvlText w:val="(%5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5">
      <w:start w:val="2"/>
      <w:numFmt w:val="decimal"/>
      <w:lvlText w:val="(%6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6">
      <w:start w:val="2"/>
      <w:numFmt w:val="decimal"/>
      <w:lvlText w:val="(%7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7">
      <w:start w:val="2"/>
      <w:numFmt w:val="decimal"/>
      <w:lvlText w:val="(%8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  <w:lvl w:ilvl="8">
      <w:start w:val="2"/>
      <w:numFmt w:val="decimal"/>
      <w:lvlText w:val="(%9)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3"/>
        <w:szCs w:val="13"/>
        <w:u w:val="none"/>
        <w:vertAlign w:val="baseline"/>
      </w:rPr>
    </w:lvl>
  </w:abstractNum>
  <w:abstractNum w:abstractNumId="100" w15:restartNumberingAfterBreak="0">
    <w:nsid w:val="5D084786"/>
    <w:multiLevelType w:val="multilevel"/>
    <w:tmpl w:val="6308BDD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1" w15:restartNumberingAfterBreak="0">
    <w:nsid w:val="5E1D4C2B"/>
    <w:multiLevelType w:val="multilevel"/>
    <w:tmpl w:val="C870250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2" w15:restartNumberingAfterBreak="0">
    <w:nsid w:val="5FCA227E"/>
    <w:multiLevelType w:val="multilevel"/>
    <w:tmpl w:val="EB106D2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3" w15:restartNumberingAfterBreak="0">
    <w:nsid w:val="60FE2D59"/>
    <w:multiLevelType w:val="multilevel"/>
    <w:tmpl w:val="B3F0B05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4" w15:restartNumberingAfterBreak="0">
    <w:nsid w:val="6329614F"/>
    <w:multiLevelType w:val="multilevel"/>
    <w:tmpl w:val="B5F2A0F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5" w15:restartNumberingAfterBreak="0">
    <w:nsid w:val="64084CD7"/>
    <w:multiLevelType w:val="multilevel"/>
    <w:tmpl w:val="4C48C57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6" w15:restartNumberingAfterBreak="0">
    <w:nsid w:val="64A30E44"/>
    <w:multiLevelType w:val="multilevel"/>
    <w:tmpl w:val="DF64BB5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7" w15:restartNumberingAfterBreak="0">
    <w:nsid w:val="6662059A"/>
    <w:multiLevelType w:val="multilevel"/>
    <w:tmpl w:val="4C941BA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8" w15:restartNumberingAfterBreak="0">
    <w:nsid w:val="6716102D"/>
    <w:multiLevelType w:val="multilevel"/>
    <w:tmpl w:val="6F707AF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09" w15:restartNumberingAfterBreak="0">
    <w:nsid w:val="67F31CCB"/>
    <w:multiLevelType w:val="multilevel"/>
    <w:tmpl w:val="7EA60FC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0" w15:restartNumberingAfterBreak="0">
    <w:nsid w:val="69BD40B7"/>
    <w:multiLevelType w:val="multilevel"/>
    <w:tmpl w:val="D81C6A3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1" w15:restartNumberingAfterBreak="0">
    <w:nsid w:val="6B1725BC"/>
    <w:multiLevelType w:val="multilevel"/>
    <w:tmpl w:val="998E84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2" w15:restartNumberingAfterBreak="0">
    <w:nsid w:val="6B321FCD"/>
    <w:multiLevelType w:val="multilevel"/>
    <w:tmpl w:val="823008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3" w15:restartNumberingAfterBreak="0">
    <w:nsid w:val="6BE455BF"/>
    <w:multiLevelType w:val="multilevel"/>
    <w:tmpl w:val="AFB2AAFC"/>
    <w:lvl w:ilvl="0">
      <w:start w:val="1"/>
      <w:numFmt w:val="lowerLetter"/>
      <w:lvlText w:val="%1)"/>
      <w:lvlJc w:val="left"/>
      <w:pPr>
        <w:ind w:left="1400" w:hanging="360"/>
      </w:pPr>
    </w:lvl>
    <w:lvl w:ilvl="1">
      <w:start w:val="1"/>
      <w:numFmt w:val="lowerRoman"/>
      <w:lvlText w:val="%2."/>
      <w:lvlJc w:val="right"/>
      <w:pPr>
        <w:ind w:left="2120" w:hanging="360"/>
      </w:pPr>
    </w:lvl>
    <w:lvl w:ilvl="2">
      <w:numFmt w:val="bullet"/>
      <w:lvlText w:val="-"/>
      <w:lvlJc w:val="left"/>
      <w:pPr>
        <w:ind w:left="3020" w:hanging="36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4."/>
      <w:lvlJc w:val="left"/>
      <w:pPr>
        <w:ind w:left="567" w:hanging="283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14" w15:restartNumberingAfterBreak="0">
    <w:nsid w:val="6C565D55"/>
    <w:multiLevelType w:val="multilevel"/>
    <w:tmpl w:val="C412603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5" w15:restartNumberingAfterBreak="0">
    <w:nsid w:val="6CB06389"/>
    <w:multiLevelType w:val="multilevel"/>
    <w:tmpl w:val="9C04EFB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6" w15:restartNumberingAfterBreak="0">
    <w:nsid w:val="6E3C4989"/>
    <w:multiLevelType w:val="multilevel"/>
    <w:tmpl w:val="B5F2A14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7" w15:restartNumberingAfterBreak="0">
    <w:nsid w:val="6ED53F53"/>
    <w:multiLevelType w:val="multilevel"/>
    <w:tmpl w:val="287098A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8" w15:restartNumberingAfterBreak="0">
    <w:nsid w:val="6F153C0D"/>
    <w:multiLevelType w:val="multilevel"/>
    <w:tmpl w:val="E19E203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19" w15:restartNumberingAfterBreak="0">
    <w:nsid w:val="6F8A588A"/>
    <w:multiLevelType w:val="multilevel"/>
    <w:tmpl w:val="E8AA5E1E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0" w15:restartNumberingAfterBreak="0">
    <w:nsid w:val="70FC334C"/>
    <w:multiLevelType w:val="multilevel"/>
    <w:tmpl w:val="640CB79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1" w15:restartNumberingAfterBreak="0">
    <w:nsid w:val="71FD4029"/>
    <w:multiLevelType w:val="multilevel"/>
    <w:tmpl w:val="5A087A08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2" w15:restartNumberingAfterBreak="0">
    <w:nsid w:val="725D1905"/>
    <w:multiLevelType w:val="multilevel"/>
    <w:tmpl w:val="3A5C328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3" w15:restartNumberingAfterBreak="0">
    <w:nsid w:val="7266044D"/>
    <w:multiLevelType w:val="multilevel"/>
    <w:tmpl w:val="6422C14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4" w15:restartNumberingAfterBreak="0">
    <w:nsid w:val="74250415"/>
    <w:multiLevelType w:val="multilevel"/>
    <w:tmpl w:val="A0A8DB02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5" w15:restartNumberingAfterBreak="0">
    <w:nsid w:val="7437338D"/>
    <w:multiLevelType w:val="multilevel"/>
    <w:tmpl w:val="AE1E682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6" w15:restartNumberingAfterBreak="0">
    <w:nsid w:val="74C62F1A"/>
    <w:multiLevelType w:val="multilevel"/>
    <w:tmpl w:val="725A890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7" w15:restartNumberingAfterBreak="0">
    <w:nsid w:val="75F47131"/>
    <w:multiLevelType w:val="multilevel"/>
    <w:tmpl w:val="6E180DC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8" w15:restartNumberingAfterBreak="0">
    <w:nsid w:val="762C3DEA"/>
    <w:multiLevelType w:val="multilevel"/>
    <w:tmpl w:val="0E7026E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29" w15:restartNumberingAfterBreak="0">
    <w:nsid w:val="76C411D6"/>
    <w:multiLevelType w:val="multilevel"/>
    <w:tmpl w:val="D0526B90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0" w15:restartNumberingAfterBreak="0">
    <w:nsid w:val="772512D5"/>
    <w:multiLevelType w:val="multilevel"/>
    <w:tmpl w:val="4900EDF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1" w15:restartNumberingAfterBreak="0">
    <w:nsid w:val="775370E4"/>
    <w:multiLevelType w:val="multilevel"/>
    <w:tmpl w:val="5B24DE6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2" w15:restartNumberingAfterBreak="0">
    <w:nsid w:val="793E0430"/>
    <w:multiLevelType w:val="multilevel"/>
    <w:tmpl w:val="990024DA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3" w15:restartNumberingAfterBreak="0">
    <w:nsid w:val="7C947EDF"/>
    <w:multiLevelType w:val="multilevel"/>
    <w:tmpl w:val="0E1EF2C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4" w15:restartNumberingAfterBreak="0">
    <w:nsid w:val="7C9D7129"/>
    <w:multiLevelType w:val="multilevel"/>
    <w:tmpl w:val="19C86D96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5" w15:restartNumberingAfterBreak="0">
    <w:nsid w:val="7DC70A64"/>
    <w:multiLevelType w:val="multilevel"/>
    <w:tmpl w:val="9F0C2B7C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abstractNum w:abstractNumId="136" w15:restartNumberingAfterBreak="0">
    <w:nsid w:val="7E863849"/>
    <w:multiLevelType w:val="multilevel"/>
    <w:tmpl w:val="124683B4"/>
    <w:lvl w:ilvl="0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1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2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3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4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5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6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7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  <w:lvl w:ilvl="8"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vertAlign w:val="baseline"/>
      </w:rPr>
    </w:lvl>
  </w:abstractNum>
  <w:num w:numId="1" w16cid:durableId="326327870">
    <w:abstractNumId w:val="113"/>
  </w:num>
  <w:num w:numId="2" w16cid:durableId="686253271">
    <w:abstractNumId w:val="88"/>
  </w:num>
  <w:num w:numId="3" w16cid:durableId="1446269966">
    <w:abstractNumId w:val="104"/>
  </w:num>
  <w:num w:numId="4" w16cid:durableId="295917973">
    <w:abstractNumId w:val="78"/>
  </w:num>
  <w:num w:numId="5" w16cid:durableId="632904738">
    <w:abstractNumId w:val="9"/>
  </w:num>
  <w:num w:numId="6" w16cid:durableId="1429421802">
    <w:abstractNumId w:val="61"/>
  </w:num>
  <w:num w:numId="7" w16cid:durableId="1983070527">
    <w:abstractNumId w:val="84"/>
  </w:num>
  <w:num w:numId="8" w16cid:durableId="1308900867">
    <w:abstractNumId w:val="135"/>
  </w:num>
  <w:num w:numId="9" w16cid:durableId="2009670299">
    <w:abstractNumId w:val="16"/>
  </w:num>
  <w:num w:numId="10" w16cid:durableId="1343095321">
    <w:abstractNumId w:val="125"/>
  </w:num>
  <w:num w:numId="11" w16cid:durableId="38013906">
    <w:abstractNumId w:val="28"/>
  </w:num>
  <w:num w:numId="12" w16cid:durableId="1427310036">
    <w:abstractNumId w:val="111"/>
  </w:num>
  <w:num w:numId="13" w16cid:durableId="379671349">
    <w:abstractNumId w:val="4"/>
  </w:num>
  <w:num w:numId="14" w16cid:durableId="35204399">
    <w:abstractNumId w:val="55"/>
  </w:num>
  <w:num w:numId="15" w16cid:durableId="6249325">
    <w:abstractNumId w:val="117"/>
  </w:num>
  <w:num w:numId="16" w16cid:durableId="822620667">
    <w:abstractNumId w:val="85"/>
  </w:num>
  <w:num w:numId="17" w16cid:durableId="16007761">
    <w:abstractNumId w:val="114"/>
  </w:num>
  <w:num w:numId="18" w16cid:durableId="834537366">
    <w:abstractNumId w:val="18"/>
  </w:num>
  <w:num w:numId="19" w16cid:durableId="579289613">
    <w:abstractNumId w:val="31"/>
  </w:num>
  <w:num w:numId="20" w16cid:durableId="382796392">
    <w:abstractNumId w:val="10"/>
  </w:num>
  <w:num w:numId="21" w16cid:durableId="1849171635">
    <w:abstractNumId w:val="116"/>
  </w:num>
  <w:num w:numId="22" w16cid:durableId="481695203">
    <w:abstractNumId w:val="64"/>
  </w:num>
  <w:num w:numId="23" w16cid:durableId="135949362">
    <w:abstractNumId w:val="129"/>
  </w:num>
  <w:num w:numId="24" w16cid:durableId="1840197196">
    <w:abstractNumId w:val="95"/>
  </w:num>
  <w:num w:numId="25" w16cid:durableId="1244101450">
    <w:abstractNumId w:val="14"/>
  </w:num>
  <w:num w:numId="26" w16cid:durableId="730883676">
    <w:abstractNumId w:val="103"/>
  </w:num>
  <w:num w:numId="27" w16cid:durableId="1564634229">
    <w:abstractNumId w:val="38"/>
  </w:num>
  <w:num w:numId="28" w16cid:durableId="536508878">
    <w:abstractNumId w:val="133"/>
  </w:num>
  <w:num w:numId="29" w16cid:durableId="532157355">
    <w:abstractNumId w:val="126"/>
  </w:num>
  <w:num w:numId="30" w16cid:durableId="776952100">
    <w:abstractNumId w:val="58"/>
  </w:num>
  <w:num w:numId="31" w16cid:durableId="1940916074">
    <w:abstractNumId w:val="127"/>
  </w:num>
  <w:num w:numId="32" w16cid:durableId="72943565">
    <w:abstractNumId w:val="15"/>
  </w:num>
  <w:num w:numId="33" w16cid:durableId="2039350791">
    <w:abstractNumId w:val="91"/>
  </w:num>
  <w:num w:numId="34" w16cid:durableId="2032030870">
    <w:abstractNumId w:val="43"/>
  </w:num>
  <w:num w:numId="35" w16cid:durableId="943539491">
    <w:abstractNumId w:val="112"/>
  </w:num>
  <w:num w:numId="36" w16cid:durableId="905458033">
    <w:abstractNumId w:val="51"/>
  </w:num>
  <w:num w:numId="37" w16cid:durableId="848835149">
    <w:abstractNumId w:val="69"/>
  </w:num>
  <w:num w:numId="38" w16cid:durableId="69278435">
    <w:abstractNumId w:val="123"/>
  </w:num>
  <w:num w:numId="39" w16cid:durableId="2094811904">
    <w:abstractNumId w:val="82"/>
  </w:num>
  <w:num w:numId="40" w16cid:durableId="1517576449">
    <w:abstractNumId w:val="63"/>
  </w:num>
  <w:num w:numId="41" w16cid:durableId="673996591">
    <w:abstractNumId w:val="130"/>
  </w:num>
  <w:num w:numId="42" w16cid:durableId="414592160">
    <w:abstractNumId w:val="7"/>
  </w:num>
  <w:num w:numId="43" w16cid:durableId="389500374">
    <w:abstractNumId w:val="1"/>
  </w:num>
  <w:num w:numId="44" w16cid:durableId="744885288">
    <w:abstractNumId w:val="131"/>
  </w:num>
  <w:num w:numId="45" w16cid:durableId="487140036">
    <w:abstractNumId w:val="106"/>
  </w:num>
  <w:num w:numId="46" w16cid:durableId="526254290">
    <w:abstractNumId w:val="72"/>
  </w:num>
  <w:num w:numId="47" w16cid:durableId="683672519">
    <w:abstractNumId w:val="48"/>
  </w:num>
  <w:num w:numId="48" w16cid:durableId="1482192060">
    <w:abstractNumId w:val="81"/>
  </w:num>
  <w:num w:numId="49" w16cid:durableId="1464999606">
    <w:abstractNumId w:val="105"/>
  </w:num>
  <w:num w:numId="50" w16cid:durableId="881988982">
    <w:abstractNumId w:val="73"/>
  </w:num>
  <w:num w:numId="51" w16cid:durableId="701518411">
    <w:abstractNumId w:val="50"/>
  </w:num>
  <w:num w:numId="52" w16cid:durableId="1725717969">
    <w:abstractNumId w:val="92"/>
  </w:num>
  <w:num w:numId="53" w16cid:durableId="1573393510">
    <w:abstractNumId w:val="41"/>
  </w:num>
  <w:num w:numId="54" w16cid:durableId="749426647">
    <w:abstractNumId w:val="79"/>
  </w:num>
  <w:num w:numId="55" w16cid:durableId="1950620895">
    <w:abstractNumId w:val="36"/>
  </w:num>
  <w:num w:numId="56" w16cid:durableId="1929121959">
    <w:abstractNumId w:val="77"/>
  </w:num>
  <w:num w:numId="57" w16cid:durableId="487208419">
    <w:abstractNumId w:val="97"/>
  </w:num>
  <w:num w:numId="58" w16cid:durableId="1910339875">
    <w:abstractNumId w:val="67"/>
  </w:num>
  <w:num w:numId="59" w16cid:durableId="1340354540">
    <w:abstractNumId w:val="37"/>
  </w:num>
  <w:num w:numId="60" w16cid:durableId="1754082084">
    <w:abstractNumId w:val="52"/>
  </w:num>
  <w:num w:numId="61" w16cid:durableId="1533959588">
    <w:abstractNumId w:val="11"/>
  </w:num>
  <w:num w:numId="62" w16cid:durableId="698360764">
    <w:abstractNumId w:val="87"/>
  </w:num>
  <w:num w:numId="63" w16cid:durableId="1566450482">
    <w:abstractNumId w:val="122"/>
  </w:num>
  <w:num w:numId="64" w16cid:durableId="1869563942">
    <w:abstractNumId w:val="30"/>
  </w:num>
  <w:num w:numId="65" w16cid:durableId="674917857">
    <w:abstractNumId w:val="109"/>
  </w:num>
  <w:num w:numId="66" w16cid:durableId="474218932">
    <w:abstractNumId w:val="93"/>
  </w:num>
  <w:num w:numId="67" w16cid:durableId="30812620">
    <w:abstractNumId w:val="94"/>
  </w:num>
  <w:num w:numId="68" w16cid:durableId="186330134">
    <w:abstractNumId w:val="8"/>
  </w:num>
  <w:num w:numId="69" w16cid:durableId="2125927617">
    <w:abstractNumId w:val="34"/>
  </w:num>
  <w:num w:numId="70" w16cid:durableId="936446055">
    <w:abstractNumId w:val="54"/>
  </w:num>
  <w:num w:numId="71" w16cid:durableId="348726083">
    <w:abstractNumId w:val="121"/>
  </w:num>
  <w:num w:numId="72" w16cid:durableId="1704403126">
    <w:abstractNumId w:val="128"/>
  </w:num>
  <w:num w:numId="73" w16cid:durableId="1318152536">
    <w:abstractNumId w:val="108"/>
  </w:num>
  <w:num w:numId="74" w16cid:durableId="251134791">
    <w:abstractNumId w:val="19"/>
  </w:num>
  <w:num w:numId="75" w16cid:durableId="94978875">
    <w:abstractNumId w:val="119"/>
  </w:num>
  <w:num w:numId="76" w16cid:durableId="377703225">
    <w:abstractNumId w:val="66"/>
  </w:num>
  <w:num w:numId="77" w16cid:durableId="1760059039">
    <w:abstractNumId w:val="0"/>
  </w:num>
  <w:num w:numId="78" w16cid:durableId="1601835261">
    <w:abstractNumId w:val="26"/>
  </w:num>
  <w:num w:numId="79" w16cid:durableId="246230784">
    <w:abstractNumId w:val="21"/>
  </w:num>
  <w:num w:numId="80" w16cid:durableId="934367383">
    <w:abstractNumId w:val="49"/>
  </w:num>
  <w:num w:numId="81" w16cid:durableId="1516311783">
    <w:abstractNumId w:val="23"/>
  </w:num>
  <w:num w:numId="82" w16cid:durableId="1907838089">
    <w:abstractNumId w:val="71"/>
  </w:num>
  <w:num w:numId="83" w16cid:durableId="1423603485">
    <w:abstractNumId w:val="59"/>
  </w:num>
  <w:num w:numId="84" w16cid:durableId="1318922562">
    <w:abstractNumId w:val="13"/>
  </w:num>
  <w:num w:numId="85" w16cid:durableId="1999652947">
    <w:abstractNumId w:val="83"/>
  </w:num>
  <w:num w:numId="86" w16cid:durableId="1710102353">
    <w:abstractNumId w:val="90"/>
  </w:num>
  <w:num w:numId="87" w16cid:durableId="1168330417">
    <w:abstractNumId w:val="60"/>
  </w:num>
  <w:num w:numId="88" w16cid:durableId="574901422">
    <w:abstractNumId w:val="24"/>
  </w:num>
  <w:num w:numId="89" w16cid:durableId="2070808046">
    <w:abstractNumId w:val="2"/>
  </w:num>
  <w:num w:numId="90" w16cid:durableId="149296187">
    <w:abstractNumId w:val="22"/>
  </w:num>
  <w:num w:numId="91" w16cid:durableId="1343779137">
    <w:abstractNumId w:val="134"/>
  </w:num>
  <w:num w:numId="92" w16cid:durableId="1228222276">
    <w:abstractNumId w:val="3"/>
  </w:num>
  <w:num w:numId="93" w16cid:durableId="688601392">
    <w:abstractNumId w:val="17"/>
  </w:num>
  <w:num w:numId="94" w16cid:durableId="753740048">
    <w:abstractNumId w:val="107"/>
  </w:num>
  <w:num w:numId="95" w16cid:durableId="1069232424">
    <w:abstractNumId w:val="53"/>
  </w:num>
  <w:num w:numId="96" w16cid:durableId="1114907609">
    <w:abstractNumId w:val="68"/>
  </w:num>
  <w:num w:numId="97" w16cid:durableId="998574918">
    <w:abstractNumId w:val="5"/>
  </w:num>
  <w:num w:numId="98" w16cid:durableId="493376674">
    <w:abstractNumId w:val="76"/>
  </w:num>
  <w:num w:numId="99" w16cid:durableId="831532639">
    <w:abstractNumId w:val="101"/>
  </w:num>
  <w:num w:numId="100" w16cid:durableId="1658070896">
    <w:abstractNumId w:val="35"/>
  </w:num>
  <w:num w:numId="101" w16cid:durableId="238563011">
    <w:abstractNumId w:val="45"/>
  </w:num>
  <w:num w:numId="102" w16cid:durableId="249506518">
    <w:abstractNumId w:val="136"/>
  </w:num>
  <w:num w:numId="103" w16cid:durableId="748500978">
    <w:abstractNumId w:val="46"/>
  </w:num>
  <w:num w:numId="104" w16cid:durableId="381170549">
    <w:abstractNumId w:val="75"/>
  </w:num>
  <w:num w:numId="105" w16cid:durableId="1419597319">
    <w:abstractNumId w:val="57"/>
  </w:num>
  <w:num w:numId="106" w16cid:durableId="1825394571">
    <w:abstractNumId w:val="80"/>
  </w:num>
  <w:num w:numId="107" w16cid:durableId="345209373">
    <w:abstractNumId w:val="96"/>
  </w:num>
  <w:num w:numId="108" w16cid:durableId="1609778007">
    <w:abstractNumId w:val="27"/>
  </w:num>
  <w:num w:numId="109" w16cid:durableId="1238053951">
    <w:abstractNumId w:val="44"/>
  </w:num>
  <w:num w:numId="110" w16cid:durableId="935794492">
    <w:abstractNumId w:val="39"/>
  </w:num>
  <w:num w:numId="111" w16cid:durableId="103887479">
    <w:abstractNumId w:val="110"/>
  </w:num>
  <w:num w:numId="112" w16cid:durableId="946694024">
    <w:abstractNumId w:val="25"/>
  </w:num>
  <w:num w:numId="113" w16cid:durableId="1738631492">
    <w:abstractNumId w:val="98"/>
  </w:num>
  <w:num w:numId="114" w16cid:durableId="819611479">
    <w:abstractNumId w:val="124"/>
  </w:num>
  <w:num w:numId="115" w16cid:durableId="1031875979">
    <w:abstractNumId w:val="70"/>
  </w:num>
  <w:num w:numId="116" w16cid:durableId="192614925">
    <w:abstractNumId w:val="102"/>
  </w:num>
  <w:num w:numId="117" w16cid:durableId="12077546">
    <w:abstractNumId w:val="132"/>
  </w:num>
  <w:num w:numId="118" w16cid:durableId="2017229048">
    <w:abstractNumId w:val="6"/>
  </w:num>
  <w:num w:numId="119" w16cid:durableId="1543129131">
    <w:abstractNumId w:val="115"/>
  </w:num>
  <w:num w:numId="120" w16cid:durableId="699666978">
    <w:abstractNumId w:val="29"/>
  </w:num>
  <w:num w:numId="121" w16cid:durableId="858814549">
    <w:abstractNumId w:val="32"/>
  </w:num>
  <w:num w:numId="122" w16cid:durableId="1473599457">
    <w:abstractNumId w:val="47"/>
  </w:num>
  <w:num w:numId="123" w16cid:durableId="1930696536">
    <w:abstractNumId w:val="65"/>
  </w:num>
  <w:num w:numId="124" w16cid:durableId="840122720">
    <w:abstractNumId w:val="20"/>
  </w:num>
  <w:num w:numId="125" w16cid:durableId="229970010">
    <w:abstractNumId w:val="12"/>
  </w:num>
  <w:num w:numId="126" w16cid:durableId="1432824385">
    <w:abstractNumId w:val="33"/>
  </w:num>
  <w:num w:numId="127" w16cid:durableId="414325763">
    <w:abstractNumId w:val="62"/>
  </w:num>
  <w:num w:numId="128" w16cid:durableId="1106969653">
    <w:abstractNumId w:val="100"/>
  </w:num>
  <w:num w:numId="129" w16cid:durableId="463428044">
    <w:abstractNumId w:val="118"/>
  </w:num>
  <w:num w:numId="130" w16cid:durableId="1740399045">
    <w:abstractNumId w:val="120"/>
  </w:num>
  <w:num w:numId="131" w16cid:durableId="1710034944">
    <w:abstractNumId w:val="40"/>
  </w:num>
  <w:num w:numId="132" w16cid:durableId="195630797">
    <w:abstractNumId w:val="42"/>
  </w:num>
  <w:num w:numId="133" w16cid:durableId="1526602611">
    <w:abstractNumId w:val="99"/>
  </w:num>
  <w:num w:numId="134" w16cid:durableId="1937983523">
    <w:abstractNumId w:val="74"/>
  </w:num>
  <w:num w:numId="135" w16cid:durableId="623391435">
    <w:abstractNumId w:val="86"/>
  </w:num>
  <w:num w:numId="136" w16cid:durableId="1342122377">
    <w:abstractNumId w:val="56"/>
  </w:num>
  <w:num w:numId="137" w16cid:durableId="449668832">
    <w:abstractNumId w:val="89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E0"/>
    <w:rsid w:val="00000DAF"/>
    <w:rsid w:val="00005E60"/>
    <w:rsid w:val="00024639"/>
    <w:rsid w:val="00027611"/>
    <w:rsid w:val="00037C20"/>
    <w:rsid w:val="000621DA"/>
    <w:rsid w:val="00074BE9"/>
    <w:rsid w:val="000754E3"/>
    <w:rsid w:val="00083253"/>
    <w:rsid w:val="00083EB2"/>
    <w:rsid w:val="000A2236"/>
    <w:rsid w:val="000B10AC"/>
    <w:rsid w:val="000B1367"/>
    <w:rsid w:val="000B2498"/>
    <w:rsid w:val="000C0E08"/>
    <w:rsid w:val="000E1F1D"/>
    <w:rsid w:val="00100CCA"/>
    <w:rsid w:val="0011578F"/>
    <w:rsid w:val="00134F5D"/>
    <w:rsid w:val="0016202A"/>
    <w:rsid w:val="00172A92"/>
    <w:rsid w:val="001A4D61"/>
    <w:rsid w:val="001D19CB"/>
    <w:rsid w:val="001F03B4"/>
    <w:rsid w:val="002304F5"/>
    <w:rsid w:val="002434BE"/>
    <w:rsid w:val="00244574"/>
    <w:rsid w:val="00271395"/>
    <w:rsid w:val="002913F3"/>
    <w:rsid w:val="00293BF3"/>
    <w:rsid w:val="00294F5E"/>
    <w:rsid w:val="002A61E0"/>
    <w:rsid w:val="002A6CD8"/>
    <w:rsid w:val="002B24E1"/>
    <w:rsid w:val="002E2802"/>
    <w:rsid w:val="002F2983"/>
    <w:rsid w:val="002F3141"/>
    <w:rsid w:val="0034140B"/>
    <w:rsid w:val="00347409"/>
    <w:rsid w:val="00367962"/>
    <w:rsid w:val="00371EA5"/>
    <w:rsid w:val="0037411B"/>
    <w:rsid w:val="003A2A33"/>
    <w:rsid w:val="003B2E43"/>
    <w:rsid w:val="003C38D5"/>
    <w:rsid w:val="0040026E"/>
    <w:rsid w:val="00414238"/>
    <w:rsid w:val="00421567"/>
    <w:rsid w:val="00424C49"/>
    <w:rsid w:val="0043424D"/>
    <w:rsid w:val="00461294"/>
    <w:rsid w:val="004641B8"/>
    <w:rsid w:val="004814B5"/>
    <w:rsid w:val="00483952"/>
    <w:rsid w:val="004B700A"/>
    <w:rsid w:val="004D5E90"/>
    <w:rsid w:val="00505FB2"/>
    <w:rsid w:val="005460CC"/>
    <w:rsid w:val="0058054D"/>
    <w:rsid w:val="00585E42"/>
    <w:rsid w:val="00586FCC"/>
    <w:rsid w:val="005A0D79"/>
    <w:rsid w:val="00600320"/>
    <w:rsid w:val="00603307"/>
    <w:rsid w:val="006270E3"/>
    <w:rsid w:val="00635474"/>
    <w:rsid w:val="0065005E"/>
    <w:rsid w:val="006862B6"/>
    <w:rsid w:val="006A0DA1"/>
    <w:rsid w:val="006B59B2"/>
    <w:rsid w:val="00711272"/>
    <w:rsid w:val="00736FFD"/>
    <w:rsid w:val="00740171"/>
    <w:rsid w:val="0074688F"/>
    <w:rsid w:val="00761AD8"/>
    <w:rsid w:val="007630DA"/>
    <w:rsid w:val="00766A5F"/>
    <w:rsid w:val="0077091E"/>
    <w:rsid w:val="00790619"/>
    <w:rsid w:val="007911FC"/>
    <w:rsid w:val="007958A9"/>
    <w:rsid w:val="007A26FF"/>
    <w:rsid w:val="007A669A"/>
    <w:rsid w:val="007B2287"/>
    <w:rsid w:val="007F7481"/>
    <w:rsid w:val="00837E10"/>
    <w:rsid w:val="00855174"/>
    <w:rsid w:val="00864755"/>
    <w:rsid w:val="008B5318"/>
    <w:rsid w:val="00901568"/>
    <w:rsid w:val="00904FF4"/>
    <w:rsid w:val="009277D3"/>
    <w:rsid w:val="00935537"/>
    <w:rsid w:val="009622B0"/>
    <w:rsid w:val="009A6055"/>
    <w:rsid w:val="009C5AFB"/>
    <w:rsid w:val="009E6994"/>
    <w:rsid w:val="009F1892"/>
    <w:rsid w:val="00A37298"/>
    <w:rsid w:val="00A57A30"/>
    <w:rsid w:val="00A6172E"/>
    <w:rsid w:val="00A64AF5"/>
    <w:rsid w:val="00A74EAB"/>
    <w:rsid w:val="00A923DF"/>
    <w:rsid w:val="00A975DE"/>
    <w:rsid w:val="00AC05DF"/>
    <w:rsid w:val="00AC29FA"/>
    <w:rsid w:val="00AC7CA9"/>
    <w:rsid w:val="00AD016B"/>
    <w:rsid w:val="00AE1185"/>
    <w:rsid w:val="00AE1F9F"/>
    <w:rsid w:val="00B12336"/>
    <w:rsid w:val="00B20A2B"/>
    <w:rsid w:val="00B210FB"/>
    <w:rsid w:val="00B23279"/>
    <w:rsid w:val="00B27162"/>
    <w:rsid w:val="00B80722"/>
    <w:rsid w:val="00B93D73"/>
    <w:rsid w:val="00BA6C66"/>
    <w:rsid w:val="00BD2550"/>
    <w:rsid w:val="00BF2625"/>
    <w:rsid w:val="00BF31C7"/>
    <w:rsid w:val="00BF5946"/>
    <w:rsid w:val="00C022FB"/>
    <w:rsid w:val="00C07587"/>
    <w:rsid w:val="00C24962"/>
    <w:rsid w:val="00C31BA9"/>
    <w:rsid w:val="00C321EB"/>
    <w:rsid w:val="00C62A01"/>
    <w:rsid w:val="00CB24E7"/>
    <w:rsid w:val="00CD4409"/>
    <w:rsid w:val="00CE7674"/>
    <w:rsid w:val="00CF097F"/>
    <w:rsid w:val="00D266AD"/>
    <w:rsid w:val="00D32FFD"/>
    <w:rsid w:val="00D37FB3"/>
    <w:rsid w:val="00D42D63"/>
    <w:rsid w:val="00D56CE8"/>
    <w:rsid w:val="00D570B8"/>
    <w:rsid w:val="00D62F4B"/>
    <w:rsid w:val="00D658B5"/>
    <w:rsid w:val="00D72128"/>
    <w:rsid w:val="00D72E89"/>
    <w:rsid w:val="00D8039D"/>
    <w:rsid w:val="00D87DDA"/>
    <w:rsid w:val="00DB6ACA"/>
    <w:rsid w:val="00DB7E0B"/>
    <w:rsid w:val="00DC48A7"/>
    <w:rsid w:val="00DE227D"/>
    <w:rsid w:val="00DE2D6B"/>
    <w:rsid w:val="00DF50B2"/>
    <w:rsid w:val="00E3370C"/>
    <w:rsid w:val="00E4593B"/>
    <w:rsid w:val="00E47499"/>
    <w:rsid w:val="00E92F58"/>
    <w:rsid w:val="00EA5FED"/>
    <w:rsid w:val="00EB5417"/>
    <w:rsid w:val="00EF4447"/>
    <w:rsid w:val="00F27BCC"/>
    <w:rsid w:val="00F36981"/>
    <w:rsid w:val="00F46375"/>
    <w:rsid w:val="00F46983"/>
    <w:rsid w:val="00F81921"/>
    <w:rsid w:val="00FA09AD"/>
    <w:rsid w:val="00FA661C"/>
    <w:rsid w:val="00FB43E3"/>
    <w:rsid w:val="00FD46FC"/>
    <w:rsid w:val="00FE0277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6A8F"/>
  <w15:docId w15:val="{B9324DEA-15D7-104C-8445-52A6C1E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sz w:val="24"/>
        <w:szCs w:val="22"/>
        <w:lang w:val="en-GB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61"/>
    <w:pPr>
      <w:suppressAutoHyphens/>
      <w:spacing w:after="0" w:line="240" w:lineRule="auto"/>
    </w:pPr>
    <w:rPr>
      <w:rFonts w:ascii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sz w:val="22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Calibri" w:hAnsi="Tahoma" w:cs="Tahoma"/>
      <w:sz w:val="16"/>
      <w:szCs w:val="16"/>
    </w:rPr>
  </w:style>
  <w:style w:type="character" w:customStyle="1" w:styleId="normaltextrun">
    <w:name w:val="normaltextrun"/>
  </w:style>
  <w:style w:type="paragraph" w:styleId="BodyText">
    <w:name w:val="Body Text"/>
    <w:basedOn w:val="Normal"/>
    <w:pPr>
      <w:widowControl w:val="0"/>
      <w:ind w:left="20"/>
    </w:pPr>
    <w:rPr>
      <w:rFonts w:ascii="Times New Roman" w:eastAsia="Times New Roman" w:hAnsi="Times New Roman"/>
      <w:sz w:val="18"/>
      <w:szCs w:val="18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CM41">
    <w:name w:val="CM4+1"/>
    <w:basedOn w:val="Normal"/>
    <w:next w:val="Normal"/>
    <w:pPr>
      <w:autoSpaceDE w:val="0"/>
    </w:pPr>
    <w:rPr>
      <w:rFonts w:ascii="Times New Roman" w:hAnsi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Revision">
    <w:name w:val="Revision"/>
    <w:pPr>
      <w:suppressAutoHyphens/>
      <w:spacing w:after="0" w:line="240" w:lineRule="auto"/>
    </w:pPr>
    <w:rPr>
      <w:rFonts w:ascii="Calibri" w:hAnsi="Calibri" w:cs="Times New Roman"/>
      <w:sz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Cs w:val="24"/>
      <w:lang w:val="es-NI" w:eastAsia="es-NI"/>
    </w:rPr>
  </w:style>
  <w:style w:type="paragraph" w:styleId="NoSpacing">
    <w:name w:val="No Spacing"/>
    <w:pPr>
      <w:suppressAutoHyphens/>
      <w:spacing w:after="0" w:line="240" w:lineRule="auto"/>
    </w:pPr>
    <w:rPr>
      <w:rFonts w:ascii="Calibri" w:hAnsi="Calibri" w:cs="Times New Roman"/>
      <w:sz w:val="22"/>
      <w:lang w:val="es-ES"/>
    </w:rPr>
  </w:style>
  <w:style w:type="paragraph" w:styleId="NormalWeb">
    <w:name w:val="Normal (Web)"/>
    <w:basedOn w:val="Normal"/>
    <w:pPr>
      <w:spacing w:before="100" w:after="100"/>
    </w:pPr>
    <w:rPr>
      <w:rFonts w:ascii="Times New Roman" w:eastAsia="Malgun Gothic" w:hAnsi="Times New Roman"/>
      <w:sz w:val="24"/>
      <w:szCs w:val="24"/>
      <w:lang w:val="es-CR" w:eastAsia="ko-KR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customStyle="1" w:styleId="mcntmsolistparagraph">
    <w:name w:val="mcntmsolistparagraph"/>
    <w:basedOn w:val="Normal"/>
    <w:pPr>
      <w:spacing w:before="100" w:after="100"/>
    </w:pPr>
    <w:rPr>
      <w:rFonts w:ascii="Times New Roman" w:hAnsi="Times New Roman"/>
      <w:sz w:val="24"/>
      <w:szCs w:val="24"/>
      <w:lang w:val="es-ES_tradnl" w:eastAsia="es-ES_tradnl"/>
    </w:rPr>
  </w:style>
  <w:style w:type="character" w:customStyle="1" w:styleId="shorttext">
    <w:name w:val="short_text"/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3">
    <w:name w:val="Body text (3)_"/>
    <w:rPr>
      <w:i/>
      <w:iCs/>
      <w:sz w:val="15"/>
      <w:szCs w:val="15"/>
      <w:shd w:val="clear" w:color="auto" w:fill="FFFFFF"/>
    </w:rPr>
  </w:style>
  <w:style w:type="character" w:customStyle="1" w:styleId="Headerorfooter">
    <w:name w:val="Header or footer_"/>
    <w:rPr>
      <w:b/>
      <w:bCs/>
      <w:sz w:val="17"/>
      <w:szCs w:val="17"/>
      <w:shd w:val="clear" w:color="auto" w:fill="FFFFFF"/>
    </w:rPr>
  </w:style>
  <w:style w:type="character" w:customStyle="1" w:styleId="Headerorfooter0">
    <w:name w:val="Header or footer"/>
    <w:rPr>
      <w:b/>
      <w:bCs/>
      <w:sz w:val="17"/>
      <w:szCs w:val="17"/>
      <w:u w:val="none"/>
    </w:rPr>
  </w:style>
  <w:style w:type="character" w:customStyle="1" w:styleId="Headerorfooter13pt">
    <w:name w:val="Header or footer + 13 pt"/>
    <w:rPr>
      <w:b/>
      <w:bCs/>
      <w:sz w:val="26"/>
      <w:szCs w:val="26"/>
      <w:u w:val="single"/>
    </w:rPr>
  </w:style>
  <w:style w:type="character" w:customStyle="1" w:styleId="Bodytext2">
    <w:name w:val="Body text (2)_"/>
    <w:rPr>
      <w:b/>
      <w:bCs/>
      <w:sz w:val="15"/>
      <w:szCs w:val="15"/>
      <w:shd w:val="clear" w:color="auto" w:fill="FFFFFF"/>
    </w:rPr>
  </w:style>
  <w:style w:type="character" w:customStyle="1" w:styleId="Bodytext4">
    <w:name w:val="Body text (4)_"/>
    <w:rPr>
      <w:sz w:val="16"/>
      <w:szCs w:val="16"/>
      <w:shd w:val="clear" w:color="auto" w:fill="FFFFFF"/>
    </w:rPr>
  </w:style>
  <w:style w:type="character" w:customStyle="1" w:styleId="Bodytext28pt">
    <w:name w:val="Body text (2) + 8 pt"/>
    <w:rPr>
      <w:b/>
      <w:bCs/>
      <w:sz w:val="16"/>
      <w:szCs w:val="16"/>
      <w:u w:val="none"/>
    </w:rPr>
  </w:style>
  <w:style w:type="character" w:customStyle="1" w:styleId="Bodytext285pt">
    <w:name w:val="Body text (2) + 8.5 pt"/>
    <w:rPr>
      <w:b/>
      <w:bCs/>
      <w:sz w:val="17"/>
      <w:szCs w:val="17"/>
      <w:u w:val="none"/>
    </w:rPr>
  </w:style>
  <w:style w:type="character" w:customStyle="1" w:styleId="Bodytext2Italic">
    <w:name w:val="Body text (2) + Italic"/>
    <w:rPr>
      <w:b/>
      <w:bCs/>
      <w:i/>
      <w:iCs/>
      <w:sz w:val="15"/>
      <w:szCs w:val="15"/>
      <w:u w:val="none"/>
    </w:rPr>
  </w:style>
  <w:style w:type="character" w:customStyle="1" w:styleId="Headerorfooter3">
    <w:name w:val="Header or footer3"/>
    <w:rPr>
      <w:b/>
      <w:bCs/>
      <w:sz w:val="17"/>
      <w:szCs w:val="17"/>
      <w:u w:val="single"/>
    </w:rPr>
  </w:style>
  <w:style w:type="character" w:customStyle="1" w:styleId="Bodytext28pt2">
    <w:name w:val="Body text (2) + 8 pt2"/>
    <w:rPr>
      <w:b/>
      <w:bCs/>
      <w:sz w:val="16"/>
      <w:szCs w:val="16"/>
      <w:u w:val="none"/>
    </w:rPr>
  </w:style>
  <w:style w:type="character" w:customStyle="1" w:styleId="Headerorfooter13pt2">
    <w:name w:val="Header or footer + 13 pt2"/>
    <w:rPr>
      <w:b/>
      <w:bCs/>
      <w:w w:val="150"/>
      <w:sz w:val="26"/>
      <w:szCs w:val="26"/>
      <w:u w:val="single"/>
    </w:rPr>
  </w:style>
  <w:style w:type="character" w:customStyle="1" w:styleId="Headerorfooter13pt1">
    <w:name w:val="Header or footer + 13 pt1"/>
    <w:rPr>
      <w:b/>
      <w:bCs/>
      <w:sz w:val="26"/>
      <w:szCs w:val="26"/>
      <w:u w:val="single"/>
    </w:rPr>
  </w:style>
  <w:style w:type="character" w:customStyle="1" w:styleId="Headerorfooter2">
    <w:name w:val="Header or footer2"/>
    <w:rPr>
      <w:b/>
      <w:bCs/>
      <w:sz w:val="17"/>
      <w:szCs w:val="17"/>
      <w:u w:val="single"/>
    </w:rPr>
  </w:style>
  <w:style w:type="character" w:customStyle="1" w:styleId="Bodytext2Italic1">
    <w:name w:val="Body text (2) + Italic1"/>
    <w:rPr>
      <w:b/>
      <w:bCs/>
      <w:i/>
      <w:iCs/>
      <w:sz w:val="15"/>
      <w:szCs w:val="15"/>
      <w:u w:val="none"/>
    </w:rPr>
  </w:style>
  <w:style w:type="character" w:customStyle="1" w:styleId="Bodytext265pt">
    <w:name w:val="Body text (2) + 6.5 pt"/>
    <w:rPr>
      <w:b/>
      <w:bCs/>
      <w:sz w:val="13"/>
      <w:szCs w:val="13"/>
      <w:u w:val="none"/>
    </w:rPr>
  </w:style>
  <w:style w:type="character" w:customStyle="1" w:styleId="Bodytext28pt1">
    <w:name w:val="Body text (2) + 8 pt1"/>
    <w:rPr>
      <w:b/>
      <w:bCs/>
      <w:spacing w:val="20"/>
      <w:sz w:val="16"/>
      <w:szCs w:val="16"/>
      <w:u w:val="none"/>
    </w:rPr>
  </w:style>
  <w:style w:type="character" w:customStyle="1" w:styleId="Bodytext5">
    <w:name w:val="Body text (5)_"/>
    <w:rPr>
      <w:sz w:val="13"/>
      <w:szCs w:val="13"/>
      <w:shd w:val="clear" w:color="auto" w:fill="FFFFFF"/>
    </w:rPr>
  </w:style>
  <w:style w:type="paragraph" w:customStyle="1" w:styleId="Bodytext30">
    <w:name w:val="Body text (3)"/>
    <w:basedOn w:val="Normal"/>
    <w:pPr>
      <w:widowControl w:val="0"/>
      <w:shd w:val="clear" w:color="auto" w:fill="FFFFFF"/>
      <w:spacing w:after="400" w:line="166" w:lineRule="exact"/>
      <w:jc w:val="center"/>
    </w:pPr>
    <w:rPr>
      <w:rFonts w:ascii="Arial" w:hAnsi="Arial" w:cs="Arial"/>
      <w:i/>
      <w:iCs/>
      <w:sz w:val="15"/>
      <w:szCs w:val="15"/>
    </w:rPr>
  </w:style>
  <w:style w:type="paragraph" w:customStyle="1" w:styleId="Headerorfooter1">
    <w:name w:val="Header or footer1"/>
    <w:basedOn w:val="Normal"/>
    <w:pPr>
      <w:widowControl w:val="0"/>
      <w:shd w:val="clear" w:color="auto" w:fill="FFFFFF"/>
      <w:spacing w:line="188" w:lineRule="exact"/>
    </w:pPr>
    <w:rPr>
      <w:rFonts w:ascii="Arial" w:hAnsi="Arial" w:cs="Arial"/>
      <w:b/>
      <w:bCs/>
      <w:sz w:val="17"/>
      <w:szCs w:val="17"/>
    </w:rPr>
  </w:style>
  <w:style w:type="paragraph" w:customStyle="1" w:styleId="Bodytext20">
    <w:name w:val="Body text (2)"/>
    <w:basedOn w:val="Normal"/>
    <w:pPr>
      <w:widowControl w:val="0"/>
      <w:shd w:val="clear" w:color="auto" w:fill="FFFFFF"/>
      <w:spacing w:before="400" w:after="220" w:line="192" w:lineRule="exact"/>
      <w:jc w:val="center"/>
    </w:pPr>
    <w:rPr>
      <w:rFonts w:ascii="Arial" w:hAnsi="Arial" w:cs="Arial"/>
      <w:b/>
      <w:bCs/>
      <w:sz w:val="15"/>
      <w:szCs w:val="15"/>
    </w:rPr>
  </w:style>
  <w:style w:type="paragraph" w:customStyle="1" w:styleId="Bodytext40">
    <w:name w:val="Body text (4)"/>
    <w:basedOn w:val="Normal"/>
    <w:pPr>
      <w:widowControl w:val="0"/>
      <w:shd w:val="clear" w:color="auto" w:fill="FFFFFF"/>
      <w:spacing w:before="220" w:line="192" w:lineRule="exact"/>
    </w:pPr>
    <w:rPr>
      <w:rFonts w:ascii="Arial" w:hAnsi="Arial" w:cs="Arial"/>
      <w:sz w:val="16"/>
      <w:szCs w:val="16"/>
    </w:rPr>
  </w:style>
  <w:style w:type="paragraph" w:customStyle="1" w:styleId="Bodytext50">
    <w:name w:val="Body text (5)"/>
    <w:basedOn w:val="Normal"/>
    <w:pPr>
      <w:widowControl w:val="0"/>
      <w:shd w:val="clear" w:color="auto" w:fill="FFFFFF"/>
      <w:spacing w:before="100" w:line="168" w:lineRule="exact"/>
      <w:ind w:hanging="280"/>
    </w:pPr>
    <w:rPr>
      <w:rFonts w:ascii="Arial" w:hAnsi="Arial" w:cs="Arial"/>
      <w:sz w:val="13"/>
      <w:szCs w:val="13"/>
    </w:rPr>
  </w:style>
  <w:style w:type="paragraph" w:customStyle="1" w:styleId="paragraph">
    <w:name w:val="paragraph"/>
    <w:basedOn w:val="Normal"/>
    <w:pPr>
      <w:spacing w:before="100" w:after="100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eop">
    <w:name w:val="eop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Mention">
    <w:name w:val="Mention"/>
    <w:basedOn w:val="DefaultParagraphFont"/>
    <w:rPr>
      <w:color w:val="2B579A"/>
      <w:shd w:val="clear" w:color="auto" w:fill="E1DFDD"/>
    </w:rPr>
  </w:style>
  <w:style w:type="table" w:styleId="ListTable3">
    <w:name w:val="List Table 3"/>
    <w:basedOn w:val="TableNormal"/>
    <w:uiPriority w:val="48"/>
    <w:rsid w:val="001A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dc:description/>
  <cp:lastModifiedBy>Matt Lavis</cp:lastModifiedBy>
  <cp:revision>3</cp:revision>
  <dcterms:created xsi:type="dcterms:W3CDTF">2023-12-21T15:52:00Z</dcterms:created>
  <dcterms:modified xsi:type="dcterms:W3CDTF">2023-12-21T15:52:00Z</dcterms:modified>
</cp:coreProperties>
</file>