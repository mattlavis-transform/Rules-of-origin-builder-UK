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 xml:space="preserve">Fish and crustaceans, </w:t>
            </w:r>
            <w:proofErr w:type="gramStart"/>
            <w:r w:rsidRPr="009743C8">
              <w:rPr>
                <w:lang w:val="en-GB"/>
              </w:rPr>
              <w:t>molluscs</w:t>
            </w:r>
            <w:proofErr w:type="gramEnd"/>
            <w:r w:rsidRPr="009743C8">
              <w:rPr>
                <w:lang w:val="en-GB"/>
              </w:rPr>
              <w:t xml:space="preserve">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 xml:space="preserve">Dairy produce; birds' eggs; natural honey; edible products of animal origin, not elsewhere specified or </w:t>
            </w:r>
            <w:proofErr w:type="gramStart"/>
            <w:r w:rsidRPr="009743C8">
              <w:rPr>
                <w:lang w:val="en-GB"/>
              </w:rPr>
              <w:t>included;</w:t>
            </w:r>
            <w:proofErr w:type="gramEnd"/>
            <w:r w:rsidRPr="009743C8">
              <w:rPr>
                <w:lang w:val="en-GB"/>
              </w:rPr>
              <w:t xml:space="preserve">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 xml:space="preserve">Buttermilk, curdled milk and cream, yoghurt, kephir and other fermented or acidified milk and cream, </w:t>
            </w:r>
            <w:proofErr w:type="gramStart"/>
            <w:r w:rsidRPr="009743C8">
              <w:rPr>
                <w:lang w:val="en-GB"/>
              </w:rPr>
              <w:t>whether or not</w:t>
            </w:r>
            <w:proofErr w:type="gramEnd"/>
            <w:r w:rsidRPr="009743C8">
              <w:rPr>
                <w:lang w:val="en-GB"/>
              </w:rPr>
              <w:t xml:space="preserve">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032C1BDF"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all the materials of Chapter 4 used are wholly obtained, and</w:t>
            </w:r>
          </w:p>
          <w:p w14:paraId="54A52579" w14:textId="5F013205"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 xml:space="preserve">Products of animal origin, not elsewhere specified or </w:t>
            </w:r>
            <w:proofErr w:type="gramStart"/>
            <w:r w:rsidRPr="009743C8">
              <w:rPr>
                <w:lang w:val="en-GB"/>
              </w:rPr>
              <w:t>included;</w:t>
            </w:r>
            <w:proofErr w:type="gramEnd"/>
            <w:r w:rsidRPr="009743C8">
              <w:rPr>
                <w:lang w:val="en-GB"/>
              </w:rPr>
              <w:t xml:space="preserve">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Cleaning, disinfecting, </w:t>
            </w:r>
            <w:proofErr w:type="gramStart"/>
            <w:r w:rsidRPr="009743C8">
              <w:rPr>
                <w:lang w:val="en-GB"/>
              </w:rPr>
              <w:t>sorting</w:t>
            </w:r>
            <w:proofErr w:type="gramEnd"/>
            <w:r w:rsidRPr="009743C8">
              <w:rPr>
                <w:lang w:val="en-GB"/>
              </w:rPr>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 xml:space="preserve">Live trees and other plants; bulbs, </w:t>
            </w:r>
            <w:proofErr w:type="gramStart"/>
            <w:r w:rsidRPr="009743C8">
              <w:rPr>
                <w:lang w:val="en-GB"/>
              </w:rPr>
              <w:t>roots</w:t>
            </w:r>
            <w:proofErr w:type="gramEnd"/>
            <w:r w:rsidRPr="009743C8">
              <w:rPr>
                <w:lang w:val="en-GB"/>
              </w:rPr>
              <w:t xml:space="preserve">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04C48540" w14:textId="77777777" w:rsidR="001A2E0B"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r w:rsidR="001A2E0B">
              <w:rPr>
                <w:lang w:val="en-GB"/>
              </w:rPr>
              <w:t>:</w:t>
            </w:r>
          </w:p>
          <w:p w14:paraId="057BB09E" w14:textId="77777777" w:rsidR="001A2E0B"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all the materials of Chapter 8 used are wholly obtained</w:t>
            </w:r>
            <w:r>
              <w:rPr>
                <w:lang w:val="en-GB"/>
              </w:rPr>
              <w:t>; and</w:t>
            </w:r>
          </w:p>
          <w:p w14:paraId="41F00158" w14:textId="18D993FF" w:rsidR="00472925" w:rsidRPr="009743C8"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 xml:space="preserve">Coffee, tea, </w:t>
            </w:r>
            <w:proofErr w:type="gramStart"/>
            <w:r w:rsidRPr="009743C8">
              <w:rPr>
                <w:lang w:val="en-GB"/>
              </w:rPr>
              <w:t>mate</w:t>
            </w:r>
            <w:proofErr w:type="gramEnd"/>
            <w:r w:rsidRPr="009743C8">
              <w:rPr>
                <w:lang w:val="en-GB"/>
              </w:rPr>
              <w:t xml:space="preserv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 xml:space="preserve">Coffee, </w:t>
            </w:r>
            <w:proofErr w:type="gramStart"/>
            <w:r w:rsidRPr="009743C8">
              <w:rPr>
                <w:lang w:val="en-GB"/>
              </w:rPr>
              <w:t>whether or not</w:t>
            </w:r>
            <w:proofErr w:type="gramEnd"/>
            <w:r w:rsidRPr="009743C8">
              <w:rPr>
                <w:lang w:val="en-GB"/>
              </w:rPr>
              <w:t xml:space="preserve"> roasted or decaffeinated; coffee husks and skins; coffee substitutes containing coffee in any proportion</w:t>
            </w:r>
          </w:p>
        </w:tc>
        <w:tc>
          <w:tcPr>
            <w:tcW w:w="2778" w:type="dxa"/>
          </w:tcPr>
          <w:p w14:paraId="3D72CCE6" w14:textId="6354C20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387B6E" w:rsidRPr="009743C8" w14:paraId="0B2392AD" w14:textId="77777777" w:rsidTr="00387B6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7076FA6" w14:textId="4505C3C4" w:rsidR="00387B6E" w:rsidRPr="009743C8" w:rsidRDefault="00387B6E" w:rsidP="002A3FBD">
            <w:pPr>
              <w:rPr>
                <w:lang w:val="en-GB"/>
              </w:rPr>
            </w:pPr>
            <w:r>
              <w:rPr>
                <w:lang w:val="en-GB"/>
              </w:rPr>
              <w:t>ex 0901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21468F7" w14:textId="66143794" w:rsidR="00033BDE" w:rsidRDefault="00033BDE" w:rsidP="00387B6E">
            <w:r>
              <w:t>**W</w:t>
            </w:r>
            <w:r w:rsidRPr="00387B6E">
              <w:t>ithin the annual quotas per country</w:t>
            </w:r>
            <w:r>
              <w:t xml:space="preserve">, UK to Colombia, </w:t>
            </w:r>
            <w:proofErr w:type="gramStart"/>
            <w:r>
              <w:t>Ecuador</w:t>
            </w:r>
            <w:proofErr w:type="gramEnd"/>
            <w:r>
              <w:t xml:space="preserve"> or Peru only**&lt;</w:t>
            </w:r>
            <w:proofErr w:type="spellStart"/>
            <w:r>
              <w:t>br</w:t>
            </w:r>
            <w:proofErr w:type="spellEnd"/>
            <w:r>
              <w:t>&gt;</w:t>
            </w:r>
          </w:p>
          <w:p w14:paraId="5790905B" w14:textId="77777777" w:rsidR="00FE1A01" w:rsidRDefault="00FE1A01" w:rsidP="00387B6E"/>
          <w:p w14:paraId="63530640" w14:textId="697360E6" w:rsidR="00B07058" w:rsidRPr="00387B6E" w:rsidRDefault="00387B6E" w:rsidP="00387B6E">
            <w:r w:rsidRPr="00387B6E">
              <w:t>Roasted coffee of the variety</w:t>
            </w:r>
            <w:r>
              <w:t xml:space="preserve"> </w:t>
            </w:r>
            <w:r w:rsidRPr="00387B6E">
              <w:t>Arabica</w:t>
            </w:r>
          </w:p>
        </w:tc>
        <w:tc>
          <w:tcPr>
            <w:tcW w:w="2778" w:type="dxa"/>
            <w:shd w:val="clear" w:color="auto" w:fill="FBE4D5" w:themeFill="accent2" w:themeFillTint="33"/>
          </w:tcPr>
          <w:p w14:paraId="0323A204" w14:textId="52221DCA" w:rsidR="00387B6E" w:rsidRPr="00387B6E" w:rsidRDefault="00387B6E" w:rsidP="00387B6E">
            <w:pPr>
              <w:cnfStyle w:val="000000100000" w:firstRow="0" w:lastRow="0" w:firstColumn="0" w:lastColumn="0" w:oddVBand="0" w:evenVBand="0" w:oddHBand="1" w:evenHBand="0" w:firstRowFirstColumn="0" w:firstRowLastColumn="0" w:lastRowFirstColumn="0" w:lastRowLastColumn="0"/>
            </w:pPr>
            <w:r w:rsidRPr="00387B6E">
              <w:t>Manufacture from materials</w:t>
            </w:r>
            <w:r>
              <w:t xml:space="preserve"> </w:t>
            </w:r>
            <w:r w:rsidRPr="00387B6E">
              <w:t>of any heading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0B21FD" w14:textId="77777777" w:rsidR="00387B6E" w:rsidRPr="009743C8" w:rsidRDefault="00387B6E" w:rsidP="002A3FBD">
            <w:pPr>
              <w:rPr>
                <w:lang w:val="en-GB"/>
              </w:rPr>
            </w:pPr>
          </w:p>
        </w:tc>
      </w:tr>
      <w:tr w:rsidR="00472925" w:rsidRPr="009743C8" w14:paraId="2CA760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7AF5F0B" w14:textId="40809DD6"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from materials of any heading, except that of the product, and</w:t>
            </w:r>
          </w:p>
          <w:p w14:paraId="0DDDFE31" w14:textId="5AA6B22A"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78A988EB" w14:textId="11BE7D28" w:rsidR="00472925" w:rsidRPr="009743C8" w:rsidRDefault="00472925" w:rsidP="004D2DF6">
            <w:pPr>
              <w:rPr>
                <w:lang w:val="en-GB"/>
              </w:rPr>
            </w:pPr>
            <w:r w:rsidRPr="009743C8">
              <w:rPr>
                <w:lang w:val="en-GB"/>
              </w:rPr>
              <w:t xml:space="preserve">Flour, </w:t>
            </w:r>
            <w:proofErr w:type="gramStart"/>
            <w:r w:rsidRPr="009743C8">
              <w:rPr>
                <w:lang w:val="en-GB"/>
              </w:rPr>
              <w:t>meal</w:t>
            </w:r>
            <w:proofErr w:type="gramEnd"/>
            <w:r w:rsidRPr="009743C8">
              <w:rPr>
                <w:lang w:val="en-GB"/>
              </w:rPr>
              <w:t xml:space="preserve"> and powder of the dried, shelled leguminous</w:t>
            </w:r>
            <w:r w:rsidR="004D2DF6">
              <w:rPr>
                <w:lang w:val="en-GB"/>
              </w:rPr>
              <w:t xml:space="preserve"> </w:t>
            </w:r>
            <w:r w:rsidRPr="009743C8">
              <w:rPr>
                <w:lang w:val="en-GB"/>
              </w:rPr>
              <w:t>vegetables of heading 0713</w:t>
            </w:r>
          </w:p>
        </w:tc>
        <w:tc>
          <w:tcPr>
            <w:tcW w:w="2778" w:type="dxa"/>
          </w:tcPr>
          <w:p w14:paraId="1AF6A592"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5C698E4" w14:textId="6E56B8E5" w:rsidR="00472925" w:rsidRPr="009743C8" w:rsidRDefault="005568A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from materials of any heading, except that of the product, and</w:t>
            </w:r>
          </w:p>
          <w:p w14:paraId="6EE43180" w14:textId="0ED22235" w:rsidR="00472925" w:rsidRPr="009743C8" w:rsidRDefault="005568A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6BD3C162" w14:textId="77D977BB" w:rsidR="002A3FBD" w:rsidRPr="009743C8" w:rsidRDefault="002A3FBD" w:rsidP="00577F7B">
            <w:pPr>
              <w:widowControl/>
              <w:suppressAutoHyphens w:val="0"/>
              <w:autoSpaceDE w:val="0"/>
              <w:rPr>
                <w:lang w:val="en-GB"/>
              </w:rPr>
            </w:pPr>
            <w:r w:rsidRPr="002A3FBD">
              <w:rPr>
                <w:lang w:val="en-GB"/>
              </w:rPr>
              <w:t>Oil seeds and oleaginous fruits; miscellaneous</w:t>
            </w:r>
            <w:r w:rsidR="00577F7B">
              <w:rPr>
                <w:lang w:val="en-GB"/>
              </w:rPr>
              <w:t xml:space="preserve"> </w:t>
            </w:r>
            <w:r w:rsidRPr="002A3FBD">
              <w:rPr>
                <w:lang w:val="en-GB"/>
              </w:rPr>
              <w:t xml:space="preserve">grains, </w:t>
            </w:r>
            <w:proofErr w:type="gramStart"/>
            <w:r w:rsidRPr="002A3FBD">
              <w:rPr>
                <w:lang w:val="en-GB"/>
              </w:rPr>
              <w:t>seeds</w:t>
            </w:r>
            <w:proofErr w:type="gramEnd"/>
            <w:r w:rsidRPr="002A3FBD">
              <w:rPr>
                <w:lang w:val="en-GB"/>
              </w:rPr>
              <w:t xml:space="preserve"> and fruit; industrial</w:t>
            </w:r>
            <w:r w:rsidR="00577F7B">
              <w:rPr>
                <w:lang w:val="en-GB"/>
              </w:rPr>
              <w:t xml:space="preserve"> </w:t>
            </w:r>
            <w:r w:rsidRPr="002A3FBD">
              <w:rPr>
                <w:lang w:val="en-GB"/>
              </w:rPr>
              <w:t>or medicinal plants; straw and fodder</w:t>
            </w:r>
          </w:p>
        </w:tc>
        <w:tc>
          <w:tcPr>
            <w:tcW w:w="2778" w:type="dxa"/>
            <w:vAlign w:val="center"/>
          </w:tcPr>
          <w:p w14:paraId="35AECE74" w14:textId="7E68799D" w:rsidR="002A3FBD" w:rsidRPr="009743C8" w:rsidRDefault="002A3FBD" w:rsidP="00577F7B">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w:t>
            </w:r>
            <w:r w:rsidR="00F66C86">
              <w:rPr>
                <w:lang w:val="en-GB"/>
              </w:rPr>
              <w:t xml:space="preserve"> </w:t>
            </w:r>
            <w:r w:rsidRPr="002A3FBD">
              <w:rPr>
                <w:lang w:val="en-GB"/>
              </w:rPr>
              <w:t>of Chapter 12 used are wholly</w:t>
            </w:r>
            <w:r w:rsidR="00577F7B">
              <w:rPr>
                <w:lang w:val="en-GB"/>
              </w:rPr>
              <w:t xml:space="preserve"> </w:t>
            </w: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2713" w:type="dxa"/>
          </w:tcPr>
          <w:p w14:paraId="5AEF6735" w14:textId="5BA4246E" w:rsidR="002A3FBD" w:rsidRPr="009743C8" w:rsidRDefault="002A3FBD" w:rsidP="00303853">
            <w:pPr>
              <w:widowControl/>
              <w:suppressAutoHyphens w:val="0"/>
              <w:autoSpaceDE w:val="0"/>
              <w:rPr>
                <w:lang w:val="en-GB"/>
              </w:rPr>
            </w:pPr>
            <w:r w:rsidRPr="002A3FBD">
              <w:rPr>
                <w:lang w:val="en-GB"/>
              </w:rPr>
              <w:t>Lac; natural gums, resins, gum-</w:t>
            </w:r>
            <w:proofErr w:type="gramStart"/>
            <w:r w:rsidRPr="002A3FBD">
              <w:rPr>
                <w:lang w:val="en-GB"/>
              </w:rPr>
              <w:t>resins</w:t>
            </w:r>
            <w:proofErr w:type="gramEnd"/>
            <w:r w:rsidRPr="002A3FBD">
              <w:rPr>
                <w:lang w:val="en-GB"/>
              </w:rPr>
              <w:t xml:space="preserve"> and</w:t>
            </w:r>
            <w:r w:rsidR="00303853">
              <w:rPr>
                <w:lang w:val="en-GB"/>
              </w:rPr>
              <w:t xml:space="preserve"> </w:t>
            </w:r>
            <w:r w:rsidRPr="002A3FBD">
              <w:rPr>
                <w:lang w:val="en-GB"/>
              </w:rPr>
              <w:t>oleoresins (for example, balsams)</w:t>
            </w:r>
          </w:p>
        </w:tc>
        <w:tc>
          <w:tcPr>
            <w:tcW w:w="2778" w:type="dxa"/>
            <w:vAlign w:val="center"/>
          </w:tcPr>
          <w:p w14:paraId="2D574F6C" w14:textId="2DC55060"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sidR="00F66C86">
              <w:rPr>
                <w:lang w:val="en-GB"/>
              </w:rPr>
              <w:t xml:space="preserve"> </w:t>
            </w:r>
            <w:r w:rsidRPr="002A3FBD">
              <w:rPr>
                <w:lang w:val="en-GB"/>
              </w:rPr>
              <w:t>the materials of heading 1301 used</w:t>
            </w:r>
            <w:r w:rsidR="00F66C86">
              <w:rPr>
                <w:lang w:val="en-GB"/>
              </w:rPr>
              <w:t xml:space="preserve"> </w:t>
            </w:r>
            <w:r w:rsidRPr="002A3FBD">
              <w:rPr>
                <w:lang w:val="en-GB"/>
              </w:rPr>
              <w:t>does not exceed 50 per cent of the</w:t>
            </w:r>
            <w:r w:rsidR="00F66C86">
              <w:rPr>
                <w:lang w:val="en-GB"/>
              </w:rPr>
              <w:t xml:space="preserve"> </w:t>
            </w:r>
            <w:r w:rsidRPr="002A3FBD">
              <w:rPr>
                <w:lang w:val="en-GB"/>
              </w:rPr>
              <w:t>ex-works price of the pro</w:t>
            </w:r>
            <w:r w:rsidR="00F66C86">
              <w:rPr>
                <w:lang w:val="en-GB"/>
              </w:rPr>
              <w:t>d</w:t>
            </w:r>
            <w:r w:rsidRPr="002A3FBD">
              <w:rPr>
                <w:lang w:val="en-GB"/>
              </w:rPr>
              <w:t>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49B934B4" w14:textId="5D4E2C36" w:rsidR="002A3FBD" w:rsidRPr="009743C8" w:rsidRDefault="002A3FBD" w:rsidP="00303853">
            <w:pPr>
              <w:widowControl/>
              <w:suppressAutoHyphens w:val="0"/>
              <w:autoSpaceDE w:val="0"/>
              <w:rPr>
                <w:lang w:val="en-GB"/>
              </w:rPr>
            </w:pPr>
            <w:r w:rsidRPr="002A3FBD">
              <w:rPr>
                <w:lang w:val="en-GB"/>
              </w:rPr>
              <w:t>Vegetable saps and extracts; pectic</w:t>
            </w:r>
            <w:r w:rsidR="00303853">
              <w:rPr>
                <w:lang w:val="en-GB"/>
              </w:rPr>
              <w:t xml:space="preserve"> </w:t>
            </w:r>
            <w:r w:rsidRPr="002A3FBD">
              <w:rPr>
                <w:lang w:val="en-GB"/>
              </w:rPr>
              <w:t xml:space="preserve">substances, </w:t>
            </w:r>
            <w:proofErr w:type="gramStart"/>
            <w:r w:rsidRPr="002A3FBD">
              <w:rPr>
                <w:lang w:val="en-GB"/>
              </w:rPr>
              <w:t>pectinates</w:t>
            </w:r>
            <w:proofErr w:type="gramEnd"/>
            <w:r w:rsidRPr="002A3FBD">
              <w:rPr>
                <w:lang w:val="en-GB"/>
              </w:rPr>
              <w:t xml:space="preserve"> and pectates; agar</w:t>
            </w:r>
            <w:r>
              <w:rPr>
                <w:lang w:val="en-GB"/>
              </w:rPr>
              <w:t xml:space="preserve"> </w:t>
            </w:r>
            <w:proofErr w:type="spellStart"/>
            <w:r w:rsidRPr="002A3FBD">
              <w:rPr>
                <w:lang w:val="en-GB"/>
              </w:rPr>
              <w:t>agar</w:t>
            </w:r>
            <w:proofErr w:type="spellEnd"/>
            <w:r w:rsidRPr="002A3FBD">
              <w:rPr>
                <w:lang w:val="en-GB"/>
              </w:rPr>
              <w:t xml:space="preserve">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5112CF5E" w14:textId="47D49DFA"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non-modified</w:t>
            </w:r>
            <w:r w:rsidR="00F66C86">
              <w:rPr>
                <w:lang w:val="en-GB"/>
              </w:rPr>
              <w:t xml:space="preserve"> </w:t>
            </w: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xml:space="preserve">– Pectic substances, </w:t>
            </w:r>
            <w:proofErr w:type="gramStart"/>
            <w:r w:rsidRPr="002A3FBD">
              <w:rPr>
                <w:lang w:val="en-GB"/>
              </w:rPr>
              <w:t>pectinates</w:t>
            </w:r>
            <w:proofErr w:type="gramEnd"/>
            <w:r w:rsidRPr="002A3FBD">
              <w:rPr>
                <w:lang w:val="en-GB"/>
              </w:rPr>
              <w:t xml:space="preserve"> and pectates</w:t>
            </w:r>
          </w:p>
        </w:tc>
        <w:tc>
          <w:tcPr>
            <w:tcW w:w="2778" w:type="dxa"/>
            <w:vAlign w:val="center"/>
          </w:tcPr>
          <w:p w14:paraId="66778947" w14:textId="73ACEB01" w:rsidR="002A3FBD" w:rsidRPr="009743C8" w:rsidRDefault="002A3FBD" w:rsidP="00F66C86">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r w:rsidR="00F66C86">
              <w:rPr>
                <w:lang w:val="en-GB"/>
              </w:rPr>
              <w:t xml:space="preserve"> </w:t>
            </w: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16A75B9C" w14:textId="3429F97D"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F66C86">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 xml:space="preserve">Vegetable plaiting </w:t>
            </w:r>
            <w:proofErr w:type="gramStart"/>
            <w:r w:rsidRPr="002A3FBD">
              <w:rPr>
                <w:lang w:val="en-GB"/>
              </w:rPr>
              <w:t>materials;</w:t>
            </w:r>
            <w:proofErr w:type="gramEnd"/>
            <w:r w:rsidRPr="002A3FBD">
              <w:rPr>
                <w:lang w:val="en-GB"/>
              </w:rPr>
              <w:t xml:space="preserve"> vegetable products not elsewhere specified or included</w:t>
            </w:r>
          </w:p>
        </w:tc>
        <w:tc>
          <w:tcPr>
            <w:tcW w:w="2778" w:type="dxa"/>
            <w:vAlign w:val="center"/>
          </w:tcPr>
          <w:p w14:paraId="4976D7C4" w14:textId="5891392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293293CB" w14:textId="19AF974F" w:rsidR="002A3FBD" w:rsidRPr="009743C8" w:rsidRDefault="002A3FBD" w:rsidP="00EA3142">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EA3142">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7EA343DC"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lastRenderedPageBreak/>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 xml:space="preserve">Sunflower-seed, safflower or </w:t>
            </w:r>
            <w:proofErr w:type="gramStart"/>
            <w:r w:rsidRPr="002A3FBD">
              <w:rPr>
                <w:lang w:val="en-GB"/>
              </w:rPr>
              <w:t>cotton-seed</w:t>
            </w:r>
            <w:proofErr w:type="gramEnd"/>
            <w:r w:rsidRPr="002A3FBD">
              <w:rPr>
                <w:lang w:val="en-GB"/>
              </w:rPr>
              <w:t>,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tcPr>
          <w:p w14:paraId="6DBC273C" w14:textId="7A73B254" w:rsidR="002A3FBD" w:rsidRPr="009743C8" w:rsidRDefault="002A3FBD" w:rsidP="00D760FC">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w:t>
            </w:r>
            <w:r w:rsidR="00054C6B">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D760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 xml:space="preserve">Animal or vegetable fats and oils and their fractions, partly or wholly hydrogenated, inter-esterified, re-esterified or </w:t>
            </w:r>
            <w:proofErr w:type="spellStart"/>
            <w:r w:rsidRPr="002A3FBD">
              <w:rPr>
                <w:lang w:val="en-GB"/>
              </w:rPr>
              <w:t>elaidinised</w:t>
            </w:r>
            <w:proofErr w:type="spellEnd"/>
            <w:r w:rsidRPr="002A3FBD">
              <w:rPr>
                <w:lang w:val="en-GB"/>
              </w:rPr>
              <w:t xml:space="preserve">, </w:t>
            </w:r>
            <w:proofErr w:type="gramStart"/>
            <w:r w:rsidRPr="002A3FBD">
              <w:rPr>
                <w:lang w:val="en-GB"/>
              </w:rPr>
              <w:t>whether or not</w:t>
            </w:r>
            <w:proofErr w:type="gramEnd"/>
            <w:r w:rsidRPr="002A3FBD">
              <w:rPr>
                <w:lang w:val="en-GB"/>
              </w:rPr>
              <w:t xml:space="preserve"> refined, but not further prepared</w:t>
            </w:r>
          </w:p>
        </w:tc>
        <w:tc>
          <w:tcPr>
            <w:tcW w:w="2778" w:type="dxa"/>
          </w:tcPr>
          <w:p w14:paraId="1A47C713" w14:textId="37EDB593" w:rsidR="002A3FBD" w:rsidRPr="009743C8" w:rsidRDefault="002A3FBD" w:rsidP="00D760FC">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4F804AAC" w14:textId="77777777"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7BD8925" w14:textId="66CAAE01" w:rsidR="002A3FBD" w:rsidRPr="009743C8" w:rsidRDefault="00F66C86" w:rsidP="00D760FC">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at least 40 per cent by weight of all the materials of Chapter 4 used are originating, and</w:t>
            </w:r>
          </w:p>
          <w:p w14:paraId="0D43100F" w14:textId="6E12E25C" w:rsidR="002A3FBD" w:rsidRPr="009743C8" w:rsidRDefault="00F66C86" w:rsidP="00D760FC">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the value of all the materials used does not exceed 20 per cent of the ex-works price of the produc</w:t>
            </w:r>
            <w:r w:rsidR="00773D40">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 xml:space="preserve">Preparations of meat, of fish or of crustaceans, </w:t>
            </w:r>
            <w:proofErr w:type="gramStart"/>
            <w:r w:rsidRPr="009743C8">
              <w:rPr>
                <w:lang w:val="en-GB"/>
              </w:rPr>
              <w:t>molluscs</w:t>
            </w:r>
            <w:proofErr w:type="gramEnd"/>
            <w:r w:rsidRPr="009743C8">
              <w:rPr>
                <w:lang w:val="en-GB"/>
              </w:rPr>
              <w:t xml:space="preserve"> or other aquatic invertebrates)</w:t>
            </w:r>
          </w:p>
        </w:tc>
        <w:tc>
          <w:tcPr>
            <w:tcW w:w="2778" w:type="dxa"/>
          </w:tcPr>
          <w:p w14:paraId="00B780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AC5F338" w14:textId="296A1674"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from animals of Chapter 1, and</w:t>
            </w:r>
          </w:p>
          <w:p w14:paraId="3710723A" w14:textId="2E741228"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w:t>
            </w:r>
            <w:proofErr w:type="gramStart"/>
            <w:r w:rsidRPr="009743C8">
              <w:rPr>
                <w:lang w:val="en-GB"/>
              </w:rPr>
              <w:t>sugar  syrups</w:t>
            </w:r>
            <w:proofErr w:type="gramEnd"/>
            <w:r w:rsidRPr="009743C8">
              <w:rPr>
                <w:lang w:val="en-GB"/>
              </w:rPr>
              <w:t xml:space="preserve"> not containing </w:t>
            </w:r>
          </w:p>
          <w:p w14:paraId="594CDE21" w14:textId="0ED383D7" w:rsidR="002A3FBD" w:rsidRPr="009743C8" w:rsidRDefault="002A3FBD" w:rsidP="002A3FBD">
            <w:pPr>
              <w:rPr>
                <w:lang w:val="en-GB"/>
              </w:rPr>
            </w:pPr>
            <w:r w:rsidRPr="009743C8">
              <w:rPr>
                <w:lang w:val="en-GB"/>
              </w:rPr>
              <w:t xml:space="preserve">added flavouring or colouring matter; artificial honey, </w:t>
            </w:r>
            <w:proofErr w:type="gramStart"/>
            <w:r w:rsidRPr="009743C8">
              <w:rPr>
                <w:lang w:val="en-GB"/>
              </w:rPr>
              <w:t>whether or not</w:t>
            </w:r>
            <w:proofErr w:type="gramEnd"/>
            <w:r w:rsidRPr="009743C8">
              <w:rPr>
                <w:lang w:val="en-GB"/>
              </w:rPr>
              <w:t xml:space="preserve"> mixed with natural honey; caramel</w:t>
            </w:r>
          </w:p>
        </w:tc>
        <w:tc>
          <w:tcPr>
            <w:tcW w:w="2778" w:type="dxa"/>
          </w:tcPr>
          <w:p w14:paraId="74F27F5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lastRenderedPageBreak/>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EF9307D" w14:textId="523F4CE9"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78C60BC4" w14:textId="183A65DF"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w:t>
            </w:r>
            <w:proofErr w:type="gramStart"/>
            <w:r w:rsidRPr="009743C8">
              <w:rPr>
                <w:lang w:val="en-GB"/>
              </w:rPr>
              <w:t>preparations;</w:t>
            </w:r>
            <w:proofErr w:type="gramEnd"/>
            <w:r w:rsidRPr="009743C8">
              <w:rPr>
                <w:lang w:val="en-GB"/>
              </w:rPr>
              <w:t xml:space="preserve">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 xml:space="preserve">Cocoa paste, </w:t>
            </w:r>
            <w:proofErr w:type="gramStart"/>
            <w:r w:rsidRPr="009743C8">
              <w:rPr>
                <w:lang w:val="en-GB"/>
              </w:rPr>
              <w:t>whether or not</w:t>
            </w:r>
            <w:proofErr w:type="gramEnd"/>
            <w:r w:rsidRPr="009743C8">
              <w:rPr>
                <w:lang w:val="en-GB"/>
              </w:rPr>
              <w:t xml:space="preserve">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3DBD4C3" w14:textId="54C99186"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637E169A" w14:textId="62CB3513"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in which the weight of cocoa of headings 1801 and 1802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D36E46" w:rsidRPr="009743C8" w14:paraId="16E42C5F" w14:textId="77777777" w:rsidTr="00D36E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7E6E96C" w14:textId="543ACF6C" w:rsidR="00D36E46" w:rsidRPr="009743C8" w:rsidRDefault="00D36E46" w:rsidP="002A3FBD">
            <w:pPr>
              <w:rPr>
                <w:lang w:val="en-GB"/>
              </w:rPr>
            </w:pPr>
            <w:r w:rsidRPr="00D36E46">
              <w:rPr>
                <w:lang w:val="en-GB"/>
              </w:rPr>
              <w:t>1805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0CC2553" w14:textId="5FE0F53C" w:rsidR="006D467A" w:rsidRDefault="006D467A" w:rsidP="00D36E46">
            <w:r>
              <w:t>**W</w:t>
            </w:r>
            <w:r w:rsidRPr="00387B6E">
              <w:t>ithin the annual quotas per country</w:t>
            </w:r>
            <w:r>
              <w:t>**&lt;</w:t>
            </w:r>
            <w:proofErr w:type="spellStart"/>
            <w:r>
              <w:t>br</w:t>
            </w:r>
            <w:proofErr w:type="spellEnd"/>
            <w:r>
              <w:t>&gt;</w:t>
            </w:r>
          </w:p>
          <w:p w14:paraId="2288655A" w14:textId="77777777" w:rsidR="006D467A" w:rsidRDefault="006D467A" w:rsidP="00D36E46"/>
          <w:p w14:paraId="0095B0A0" w14:textId="65A4ED92" w:rsidR="00286F84" w:rsidRPr="009743C8" w:rsidRDefault="00D36E46" w:rsidP="00D36E46">
            <w:pPr>
              <w:rPr>
                <w:lang w:val="en-GB"/>
              </w:rPr>
            </w:pPr>
            <w:r w:rsidRPr="00D36E46">
              <w:rPr>
                <w:lang w:val="en-GB"/>
              </w:rPr>
              <w:t>Cocoa powder, not containing</w:t>
            </w:r>
            <w:r>
              <w:rPr>
                <w:lang w:val="en-GB"/>
              </w:rPr>
              <w:t xml:space="preserve"> </w:t>
            </w:r>
            <w:r w:rsidRPr="00D36E46">
              <w:rPr>
                <w:lang w:val="en-GB"/>
              </w:rPr>
              <w:t>added sugar or other sweetening matter</w:t>
            </w:r>
          </w:p>
        </w:tc>
        <w:tc>
          <w:tcPr>
            <w:tcW w:w="2778" w:type="dxa"/>
            <w:shd w:val="clear" w:color="auto" w:fill="FBE4D5" w:themeFill="accent2" w:themeFillTint="33"/>
          </w:tcPr>
          <w:p w14:paraId="09A59C2E" w14:textId="48F8FE44" w:rsidR="00D36E46" w:rsidRPr="009743C8" w:rsidRDefault="00286F84" w:rsidP="00D36E46">
            <w:pPr>
              <w:cnfStyle w:val="000000100000" w:firstRow="0" w:lastRow="0" w:firstColumn="0" w:lastColumn="0" w:oddVBand="0" w:evenVBand="0" w:oddHBand="1" w:evenHBand="0" w:firstRowFirstColumn="0" w:firstRowLastColumn="0" w:lastRowFirstColumn="0" w:lastRowLastColumn="0"/>
              <w:rPr>
                <w:lang w:val="en-GB"/>
              </w:rPr>
            </w:pPr>
            <w:r>
              <w:rPr>
                <w:lang w:val="en-GB"/>
              </w:rPr>
              <w:t>M</w:t>
            </w:r>
            <w:r w:rsidR="00D36E46" w:rsidRPr="00D36E46">
              <w:rPr>
                <w:lang w:val="en-GB"/>
              </w:rPr>
              <w:t>anufacture from materials</w:t>
            </w:r>
            <w:r w:rsidR="00D36E46">
              <w:rPr>
                <w:lang w:val="en-GB"/>
              </w:rPr>
              <w:t xml:space="preserve"> </w:t>
            </w:r>
            <w:r w:rsidR="00D36E46" w:rsidRPr="00D36E46">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1655114" w14:textId="77777777" w:rsidR="00D36E46" w:rsidRPr="009743C8" w:rsidRDefault="00D36E46"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73F9EE1E"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59845EF5" w14:textId="142EC2F7" w:rsidR="002A3FBD" w:rsidRPr="009743C8" w:rsidRDefault="00BF0BE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 xml:space="preserve">Malt </w:t>
            </w:r>
            <w:proofErr w:type="gramStart"/>
            <w:r w:rsidRPr="009743C8">
              <w:rPr>
                <w:lang w:val="en-GB"/>
              </w:rPr>
              <w:t>extract;</w:t>
            </w:r>
            <w:proofErr w:type="gramEnd"/>
            <w:r w:rsidRPr="009743C8">
              <w:rPr>
                <w:lang w:val="en-GB"/>
              </w:rPr>
              <w:t xml:space="preserve">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w:t>
            </w:r>
            <w:proofErr w:type="spellStart"/>
            <w:r w:rsidRPr="009743C8">
              <w:rPr>
                <w:lang w:val="en-GB"/>
              </w:rPr>
              <w:t>arequipe</w:t>
            </w:r>
            <w:proofErr w:type="spellEnd"/>
            <w:r w:rsidRPr="009743C8">
              <w:rPr>
                <w:lang w:val="en-GB"/>
              </w:rPr>
              <w:t>" or "</w:t>
            </w:r>
            <w:proofErr w:type="spellStart"/>
            <w:r w:rsidRPr="009743C8">
              <w:rPr>
                <w:lang w:val="en-GB"/>
              </w:rPr>
              <w:t>manjar</w:t>
            </w:r>
            <w:proofErr w:type="spellEnd"/>
            <w:r w:rsidRPr="009743C8">
              <w:rPr>
                <w:lang w:val="en-GB"/>
              </w:rPr>
              <w:t xml:space="preserve"> </w:t>
            </w:r>
            <w:proofErr w:type="spellStart"/>
            <w:r w:rsidRPr="009743C8">
              <w:rPr>
                <w:lang w:val="en-GB"/>
              </w:rPr>
              <w:t>blanco</w:t>
            </w:r>
            <w:proofErr w:type="spellEnd"/>
            <w:r w:rsidRPr="009743C8">
              <w:rPr>
                <w:lang w:val="en-GB"/>
              </w:rPr>
              <w:t>")</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827BC78" w:rsidR="002A3FBD" w:rsidRPr="009743C8" w:rsidRDefault="00BF0BE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FB1D610" w14:textId="3EE0CB9A" w:rsidR="002A3FBD" w:rsidRPr="009743C8" w:rsidRDefault="00BF0BE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1D52F7CE" w:rsidR="002A3FBD" w:rsidRPr="009743C8" w:rsidRDefault="00EA2B4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42D73414" w14:textId="6070C50B" w:rsidR="002A3FBD" w:rsidRPr="009743C8" w:rsidRDefault="00EA2B4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 xml:space="preserve">Pasta, </w:t>
            </w:r>
            <w:proofErr w:type="gramStart"/>
            <w:r w:rsidRPr="009743C8">
              <w:rPr>
                <w:lang w:val="en-GB"/>
              </w:rPr>
              <w:t>whether or not</w:t>
            </w:r>
            <w:proofErr w:type="gramEnd"/>
            <w:r w:rsidRPr="009743C8">
              <w:rPr>
                <w:lang w:val="en-GB"/>
              </w:rPr>
              <w:t xml:space="preserve">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xml:space="preserve">- Containing 20 per cent or less by weight of meat, meat offal, fish, </w:t>
            </w:r>
            <w:proofErr w:type="gramStart"/>
            <w:r w:rsidRPr="009743C8">
              <w:rPr>
                <w:lang w:val="en-GB"/>
              </w:rPr>
              <w:t>crustaceans</w:t>
            </w:r>
            <w:proofErr w:type="gramEnd"/>
            <w:r w:rsidRPr="009743C8">
              <w:rPr>
                <w:lang w:val="en-GB"/>
              </w:rPr>
              <w:t xml:space="preserve"> or molluscs</w:t>
            </w:r>
          </w:p>
        </w:tc>
        <w:tc>
          <w:tcPr>
            <w:tcW w:w="2778" w:type="dxa"/>
          </w:tcPr>
          <w:p w14:paraId="4F4F2657" w14:textId="6CBA6E22" w:rsidR="002A3FBD" w:rsidRPr="009743C8" w:rsidRDefault="002A3FBD" w:rsidP="003E513B">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r w:rsidR="003E513B">
              <w:rPr>
                <w:lang w:val="en-GB"/>
              </w:rPr>
              <w:t xml:space="preserve"> </w:t>
            </w: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xml:space="preserve">- Containing more than 20 per cent by weight of meat, meat offal, fish, </w:t>
            </w:r>
            <w:proofErr w:type="gramStart"/>
            <w:r w:rsidRPr="009743C8">
              <w:rPr>
                <w:lang w:val="en-GB"/>
              </w:rPr>
              <w:t>crustaceans</w:t>
            </w:r>
            <w:proofErr w:type="gramEnd"/>
            <w:r w:rsidRPr="009743C8">
              <w:rPr>
                <w:lang w:val="en-GB"/>
              </w:rPr>
              <w:t xml:space="preserve">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57FA3777" w:rsidR="002A3FBD" w:rsidRPr="009743C8" w:rsidRDefault="007E7A3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 11 used are originating. However, durum wheat and its derivatives of Chapter 11 may be used, and</w:t>
            </w:r>
          </w:p>
          <w:p w14:paraId="4E503318" w14:textId="7E748AB5" w:rsidR="002A3FBD" w:rsidRPr="009743C8" w:rsidRDefault="007E7A3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 xml:space="preserve">Prepared foods obtained by the swelling or roasting of cereals or cereal products (for example, com flakes); cereals (other than maize (com)) in grain form or in the form of flakes or other worked grains (except flour, </w:t>
            </w:r>
            <w:proofErr w:type="gramStart"/>
            <w:r w:rsidRPr="009743C8">
              <w:rPr>
                <w:lang w:val="en-GB"/>
              </w:rPr>
              <w:t>groats</w:t>
            </w:r>
            <w:proofErr w:type="gramEnd"/>
            <w:r w:rsidRPr="009743C8">
              <w:rPr>
                <w:lang w:val="en-GB"/>
              </w:rPr>
              <w:t xml:space="preserve">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80AF505" w14:textId="415F0894" w:rsidR="002A3FBD" w:rsidRPr="009743C8" w:rsidRDefault="00B7520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1806,</w:t>
            </w:r>
            <w:r w:rsidR="008B1EA3">
              <w:rPr>
                <w:lang w:val="en-GB"/>
              </w:rPr>
              <w:t xml:space="preserve"> </w:t>
            </w:r>
            <w:r w:rsidR="002A3FBD" w:rsidRPr="009743C8">
              <w:rPr>
                <w:lang w:val="en-GB"/>
              </w:rPr>
              <w:t>in which all the materials of</w:t>
            </w:r>
            <w:r w:rsidR="001B561F">
              <w:rPr>
                <w:lang w:val="en-GB"/>
              </w:rPr>
              <w:t xml:space="preserve"> </w:t>
            </w:r>
            <w:r w:rsidR="002A3FBD" w:rsidRPr="009743C8">
              <w:rPr>
                <w:lang w:val="en-GB"/>
              </w:rPr>
              <w:t>Chapter 11 used are originating. However, durum</w:t>
            </w:r>
            <w:r w:rsidR="001B561F">
              <w:rPr>
                <w:lang w:val="en-GB"/>
              </w:rPr>
              <w:t xml:space="preserve"> </w:t>
            </w:r>
            <w:r w:rsidR="002A3FBD" w:rsidRPr="009743C8">
              <w:rPr>
                <w:lang w:val="en-GB"/>
              </w:rPr>
              <w:t>wheat and Zea indurate maize, and their derivatives of Chapter 11 may be used, and</w:t>
            </w:r>
          </w:p>
          <w:p w14:paraId="77668BF7" w14:textId="714FA880" w:rsidR="002A3FBD" w:rsidRPr="009743C8" w:rsidRDefault="00B7520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 xml:space="preserve">Bread, pastry, cakes, </w:t>
            </w:r>
            <w:proofErr w:type="gramStart"/>
            <w:r w:rsidRPr="009743C8">
              <w:rPr>
                <w:lang w:val="en-GB"/>
              </w:rPr>
              <w:t>biscuits</w:t>
            </w:r>
            <w:proofErr w:type="gramEnd"/>
            <w:r w:rsidRPr="009743C8">
              <w:rPr>
                <w:lang w:val="en-GB"/>
              </w:rPr>
              <w:t xml:space="preserve">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56995EAD" w:rsidR="002A3FBD" w:rsidRPr="009743C8" w:rsidRDefault="00B7520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Chapter 11, and</w:t>
            </w:r>
          </w:p>
          <w:p w14:paraId="23E0D613" w14:textId="6E2B5C59" w:rsidR="002A3FBD" w:rsidRPr="009743C8" w:rsidRDefault="00B7520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 xml:space="preserve">Preparations of vegetables, fruit, </w:t>
            </w:r>
            <w:proofErr w:type="gramStart"/>
            <w:r w:rsidRPr="009743C8">
              <w:rPr>
                <w:lang w:val="en-GB"/>
              </w:rPr>
              <w:t>nuts</w:t>
            </w:r>
            <w:proofErr w:type="gramEnd"/>
            <w:r w:rsidRPr="009743C8">
              <w:rPr>
                <w:lang w:val="en-GB"/>
              </w:rPr>
              <w:t xml:space="preserve">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in which all the vegetables, </w:t>
            </w:r>
            <w:proofErr w:type="gramStart"/>
            <w:r w:rsidRPr="009743C8">
              <w:rPr>
                <w:lang w:val="en-GB"/>
              </w:rPr>
              <w:t>fruits</w:t>
            </w:r>
            <w:proofErr w:type="gramEnd"/>
            <w:r w:rsidRPr="009743C8">
              <w:rPr>
                <w:lang w:val="en-GB"/>
              </w:rPr>
              <w:t xml:space="preserve">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lastRenderedPageBreak/>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 xml:space="preserve">s, sweet </w:t>
            </w:r>
            <w:proofErr w:type="gramStart"/>
            <w:r w:rsidRPr="009743C8">
              <w:rPr>
                <w:lang w:val="en-GB"/>
              </w:rPr>
              <w:t>potatoes</w:t>
            </w:r>
            <w:proofErr w:type="gramEnd"/>
            <w:r w:rsidRPr="009743C8">
              <w:rPr>
                <w:lang w:val="en-GB"/>
              </w:rPr>
              <w:t xml:space="preserve">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w:t>
            </w:r>
            <w:proofErr w:type="gramStart"/>
            <w:r w:rsidRPr="009743C8">
              <w:rPr>
                <w:lang w:val="en-GB"/>
              </w:rPr>
              <w:t>peel</w:t>
            </w:r>
            <w:proofErr w:type="gramEnd"/>
            <w:r w:rsidRPr="009743C8">
              <w:rPr>
                <w:lang w:val="en-GB"/>
              </w:rPr>
              <w:t xml:space="preserve"> and other parts of plants, preserved by sugar (drained, </w:t>
            </w:r>
            <w:proofErr w:type="spellStart"/>
            <w:r w:rsidRPr="009743C8">
              <w:rPr>
                <w:lang w:val="en-GB"/>
              </w:rPr>
              <w:t>glacéd</w:t>
            </w:r>
            <w:proofErr w:type="spellEnd"/>
            <w:r w:rsidRPr="009743C8">
              <w:rPr>
                <w:lang w:val="en-GB"/>
              </w:rPr>
              <w:t xml:space="preserve">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B0EA980" w:rsidR="002A3FBD" w:rsidRPr="009743C8" w:rsidRDefault="00363B3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22C200BC" w14:textId="79E1664B" w:rsidR="002A3FBD" w:rsidRPr="009743C8" w:rsidRDefault="00363B3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 xml:space="preserve">Jams, fruit jellies, marmalades, fruit or nut puree and fruit or nut pastes, obtained by cooking, </w:t>
            </w:r>
            <w:proofErr w:type="gramStart"/>
            <w:r w:rsidRPr="009743C8">
              <w:rPr>
                <w:lang w:val="en-GB"/>
              </w:rPr>
              <w:t>whether or not</w:t>
            </w:r>
            <w:proofErr w:type="gramEnd"/>
            <w:r w:rsidRPr="009743C8">
              <w:rPr>
                <w:lang w:val="en-GB"/>
              </w:rPr>
              <w:t xml:space="preserve">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12F9F953"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the weight of all the materials of Chapter 7 and 8 used does not exceed 50 per cent of the total weight of the product, and</w:t>
            </w:r>
          </w:p>
          <w:p w14:paraId="52DDD2FE" w14:textId="69CE5BEF"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 xml:space="preserve">Fruit, </w:t>
            </w:r>
            <w:proofErr w:type="gramStart"/>
            <w:r w:rsidRPr="009743C8">
              <w:rPr>
                <w:lang w:val="en-GB"/>
              </w:rPr>
              <w:t>nuts</w:t>
            </w:r>
            <w:proofErr w:type="gramEnd"/>
            <w:r w:rsidRPr="009743C8">
              <w:rPr>
                <w:lang w:val="en-GB"/>
              </w:rPr>
              <w:t xml:space="preserve">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39172066" w:rsidR="002A3FBD" w:rsidRPr="009743C8" w:rsidRDefault="008B69A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180F4A34" w14:textId="21FE9C10" w:rsidR="002A3FBD" w:rsidRPr="009743C8" w:rsidRDefault="008B69A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 xml:space="preserve">Fruit juices (including grape must) and vegetable juices, unfermented and not containing added spirit, </w:t>
            </w:r>
            <w:proofErr w:type="gramStart"/>
            <w:r w:rsidRPr="009743C8">
              <w:rPr>
                <w:lang w:val="en-GB"/>
              </w:rPr>
              <w:t>whether or not</w:t>
            </w:r>
            <w:proofErr w:type="gramEnd"/>
            <w:r w:rsidRPr="009743C8">
              <w:rPr>
                <w:lang w:val="en-GB"/>
              </w:rPr>
              <w:t xml:space="preserve">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2CBF46E1"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w:t>
            </w:r>
          </w:p>
          <w:p w14:paraId="40A210E6" w14:textId="400CD220"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246F2930" w14:textId="7E7C75C3"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 xml:space="preserve">Ice cream and other edible ice, </w:t>
            </w:r>
            <w:proofErr w:type="gramStart"/>
            <w:r w:rsidRPr="009743C8">
              <w:rPr>
                <w:lang w:val="en-GB"/>
              </w:rPr>
              <w:t>whether or not</w:t>
            </w:r>
            <w:proofErr w:type="gramEnd"/>
            <w:r w:rsidRPr="009743C8">
              <w:rPr>
                <w:lang w:val="en-GB"/>
              </w:rPr>
              <w:t xml:space="preserve">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lastRenderedPageBreak/>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2A8182CC" w:rsidR="002A3FBD" w:rsidRPr="009743C8" w:rsidRDefault="002A3FBD" w:rsidP="002A3FBD">
            <w:pPr>
              <w:rPr>
                <w:lang w:val="en-GB"/>
              </w:rPr>
            </w:pPr>
            <w:r w:rsidRPr="009743C8">
              <w:rPr>
                <w:lang w:val="en-GB"/>
              </w:rPr>
              <w:t>-</w:t>
            </w:r>
            <w:r w:rsidR="0017586A">
              <w:rPr>
                <w:lang w:val="en-GB"/>
              </w:rPr>
              <w:t xml:space="preserve"> </w:t>
            </w: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1C8E05CC" w:rsidR="002A3FBD" w:rsidRPr="009743C8" w:rsidRDefault="00EF4A1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7858DCA7" w14:textId="67ADF078" w:rsidR="002A3FBD" w:rsidRPr="009743C8" w:rsidRDefault="00EF4A1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6DA0B47C" w:rsidR="002A3FBD" w:rsidRPr="009743C8" w:rsidRDefault="00A3593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4B32B64C" w14:textId="0E8C3DC7" w:rsidR="002A3FBD" w:rsidRPr="009743C8" w:rsidRDefault="00A3593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 xml:space="preserve">Beverages, </w:t>
            </w:r>
            <w:proofErr w:type="gramStart"/>
            <w:r w:rsidRPr="009743C8">
              <w:rPr>
                <w:lang w:val="en-GB"/>
              </w:rPr>
              <w:t>spirits</w:t>
            </w:r>
            <w:proofErr w:type="gramEnd"/>
            <w:r w:rsidRPr="009743C8">
              <w:rPr>
                <w:lang w:val="en-GB"/>
              </w:rPr>
              <w:t xml:space="preserve">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443A0DD0" w:rsidR="002A3FBD" w:rsidRPr="009743C8" w:rsidRDefault="00A3593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2B581481" w14:textId="6C6073EB" w:rsidR="002A3FBD" w:rsidRPr="009743C8" w:rsidRDefault="00A3593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 xml:space="preserve">Waters, including mineral waters and aerated waters, containing added sugar or other sweetening </w:t>
            </w:r>
            <w:proofErr w:type="gramStart"/>
            <w:r w:rsidRPr="009743C8">
              <w:rPr>
                <w:lang w:val="en-GB"/>
              </w:rPr>
              <w:t>matter</w:t>
            </w:r>
            <w:proofErr w:type="gramEnd"/>
            <w:r w:rsidRPr="009743C8">
              <w:rPr>
                <w:lang w:val="en-GB"/>
              </w:rPr>
              <w:t xml:space="preserve">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5CA820F1" w:rsidR="002A3FBD" w:rsidRPr="009743C8" w:rsidRDefault="001B02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w:t>
            </w:r>
          </w:p>
          <w:p w14:paraId="1AF099D6" w14:textId="459ED474" w:rsidR="002A3FBD" w:rsidRPr="009743C8" w:rsidRDefault="001B02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 and</w:t>
            </w:r>
          </w:p>
          <w:p w14:paraId="1B4A70D9" w14:textId="0E323D5B" w:rsidR="002A3FBD" w:rsidRPr="009743C8" w:rsidRDefault="00542CC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0A1712A3" w:rsidR="002A3FBD" w:rsidRPr="009743C8" w:rsidRDefault="001B02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1703, 2207 or 2208, and</w:t>
            </w:r>
          </w:p>
          <w:p w14:paraId="295EDAC7" w14:textId="56626D3B" w:rsidR="002A3FBD" w:rsidRPr="009743C8" w:rsidRDefault="001B02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lastRenderedPageBreak/>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 xml:space="preserve">Undenatured ethyl alcohol of an alcoholic strength by volume of less than 80 per cent vol; spirits, </w:t>
            </w:r>
            <w:proofErr w:type="gramStart"/>
            <w:r w:rsidRPr="009743C8">
              <w:rPr>
                <w:lang w:val="en-GB"/>
              </w:rPr>
              <w:t>liqueurs</w:t>
            </w:r>
            <w:proofErr w:type="gramEnd"/>
            <w:r w:rsidRPr="009743C8">
              <w:rPr>
                <w:lang w:val="en-GB"/>
              </w:rPr>
              <w:t xml:space="preserve">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304A612A" w:rsidR="002A3FBD" w:rsidRPr="009743C8" w:rsidRDefault="00087C2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2207 or 2208, and</w:t>
            </w:r>
          </w:p>
          <w:p w14:paraId="520EA193" w14:textId="6551399F" w:rsidR="002A3FBD" w:rsidRPr="009743C8" w:rsidRDefault="00087C2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 xml:space="preserve">Whale </w:t>
            </w:r>
            <w:proofErr w:type="gramStart"/>
            <w:r w:rsidRPr="009743C8">
              <w:rPr>
                <w:lang w:val="en-GB"/>
              </w:rPr>
              <w:t>meal;</w:t>
            </w:r>
            <w:proofErr w:type="gramEnd"/>
            <w:r w:rsidRPr="009743C8">
              <w:rPr>
                <w:lang w:val="en-GB"/>
              </w:rPr>
              <w:t xml:space="preserve">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proofErr w:type="gramStart"/>
            <w:r w:rsidRPr="009743C8">
              <w:rPr>
                <w:lang w:val="en-GB"/>
              </w:rPr>
              <w:t>Oil-cake</w:t>
            </w:r>
            <w:proofErr w:type="gramEnd"/>
            <w:r w:rsidRPr="009743C8">
              <w:rPr>
                <w:lang w:val="en-GB"/>
              </w:rPr>
              <w:t xml:space="preserve"> and other solid residues, whether or not ground or in the form of pellets resulting from the extraction of soy bean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proofErr w:type="gramStart"/>
            <w:r w:rsidRPr="009743C8">
              <w:rPr>
                <w:lang w:val="en-GB"/>
              </w:rPr>
              <w:t>Oil-cake</w:t>
            </w:r>
            <w:proofErr w:type="gramEnd"/>
            <w:r w:rsidRPr="009743C8">
              <w:rPr>
                <w:lang w:val="en-GB"/>
              </w:rPr>
              <w:t xml:space="preserv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6C59D678" w:rsidR="002A3FBD" w:rsidRPr="009743C8" w:rsidRDefault="0087654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from heading 1006, Chapter 11</w:t>
            </w:r>
            <w:r w:rsidR="00F9413B">
              <w:rPr>
                <w:lang w:val="en-GB"/>
              </w:rPr>
              <w:t xml:space="preserve">, </w:t>
            </w:r>
            <w:r w:rsidR="002A3FBD" w:rsidRPr="009743C8">
              <w:rPr>
                <w:lang w:val="en-GB"/>
              </w:rPr>
              <w:t>heading</w:t>
            </w:r>
            <w:r w:rsidR="00F9413B">
              <w:rPr>
                <w:lang w:val="en-GB"/>
              </w:rPr>
              <w:t xml:space="preserve"> </w:t>
            </w:r>
            <w:r w:rsidR="002A3FBD" w:rsidRPr="009743C8">
              <w:rPr>
                <w:lang w:val="en-GB"/>
              </w:rPr>
              <w:t xml:space="preserve">2302 and </w:t>
            </w:r>
            <w:r w:rsidR="00F9413B">
              <w:rPr>
                <w:lang w:val="en-GB"/>
              </w:rPr>
              <w:t xml:space="preserve">heading </w:t>
            </w:r>
            <w:r w:rsidR="002A3FBD" w:rsidRPr="009743C8">
              <w:rPr>
                <w:lang w:val="en-GB"/>
              </w:rPr>
              <w:t>2303 used does not exceed 20 per cent of the total weight of the product,</w:t>
            </w:r>
          </w:p>
          <w:p w14:paraId="078D03C2" w14:textId="6934E56D" w:rsidR="002A3FBD" w:rsidRPr="009743C8" w:rsidRDefault="00050ED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sugar, molasses or milk used are originating, and</w:t>
            </w:r>
          </w:p>
          <w:p w14:paraId="47D5CD5E" w14:textId="468009F2" w:rsidR="002A3FBD" w:rsidRPr="009743C8" w:rsidRDefault="00740674"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 xml:space="preserve">Cigars, cheroots, </w:t>
            </w:r>
            <w:proofErr w:type="gramStart"/>
            <w:r w:rsidRPr="009743C8">
              <w:rPr>
                <w:lang w:val="en-GB"/>
              </w:rPr>
              <w:t>cigarillos</w:t>
            </w:r>
            <w:proofErr w:type="gramEnd"/>
            <w:r w:rsidRPr="009743C8">
              <w:rPr>
                <w:lang w:val="en-GB"/>
              </w:rPr>
              <w:t xml:space="preserve"> and cigarettes, of tobacco or of tobacco substitutes</w:t>
            </w:r>
          </w:p>
        </w:tc>
        <w:tc>
          <w:tcPr>
            <w:tcW w:w="2778" w:type="dxa"/>
          </w:tcPr>
          <w:p w14:paraId="45953735" w14:textId="0C7623E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3D0A317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 xml:space="preserve">Salt; sulphur; earths and stone; plastering materials, </w:t>
            </w:r>
            <w:proofErr w:type="gramStart"/>
            <w:r w:rsidRPr="009743C8">
              <w:rPr>
                <w:lang w:val="en-GB"/>
              </w:rPr>
              <w:t>lime</w:t>
            </w:r>
            <w:proofErr w:type="gramEnd"/>
            <w:r w:rsidRPr="009743C8">
              <w:rPr>
                <w:lang w:val="en-GB"/>
              </w:rPr>
              <w:t xml:space="preserv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Enriching of the carbon content, </w:t>
            </w:r>
            <w:proofErr w:type="gramStart"/>
            <w:r w:rsidRPr="009743C8">
              <w:rPr>
                <w:lang w:val="en-GB"/>
              </w:rPr>
              <w:t>purifying</w:t>
            </w:r>
            <w:proofErr w:type="gramEnd"/>
            <w:r w:rsidRPr="009743C8">
              <w:rPr>
                <w:lang w:val="en-GB"/>
              </w:rPr>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lastRenderedPageBreak/>
              <w:t>ex 2516</w:t>
            </w:r>
          </w:p>
        </w:tc>
        <w:tc>
          <w:tcPr>
            <w:cnfStyle w:val="000010000000" w:firstRow="0" w:lastRow="0" w:firstColumn="0" w:lastColumn="0" w:oddVBand="1" w:evenVBand="0" w:oddHBand="0" w:evenHBand="0" w:firstRowFirstColumn="0" w:firstRowLastColumn="0" w:lastRowFirstColumn="0" w:lastRowLastColumn="0"/>
            <w:tcW w:w="2713" w:type="dxa"/>
          </w:tcPr>
          <w:p w14:paraId="099FAE3B" w14:textId="406E2E76" w:rsidR="002A3FBD" w:rsidRPr="009743C8" w:rsidRDefault="002A3FBD" w:rsidP="00FB7E32">
            <w:pPr>
              <w:rPr>
                <w:lang w:val="en-GB"/>
              </w:rPr>
            </w:pPr>
            <w:r w:rsidRPr="009743C8">
              <w:rPr>
                <w:lang w:val="en-GB"/>
              </w:rPr>
              <w:t>Granite, porphyry, basalt,</w:t>
            </w:r>
            <w:r w:rsidR="00FB7E32">
              <w:rPr>
                <w:lang w:val="en-GB"/>
              </w:rPr>
              <w:t xml:space="preserve"> </w:t>
            </w: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 xml:space="preserve">cally-sealed containers, and magnesium oxide, </w:t>
            </w:r>
            <w:proofErr w:type="gramStart"/>
            <w:r w:rsidRPr="009743C8">
              <w:rPr>
                <w:lang w:val="en-GB"/>
              </w:rPr>
              <w:t>whether or not</w:t>
            </w:r>
            <w:proofErr w:type="gramEnd"/>
            <w:r w:rsidRPr="009743C8">
              <w:rPr>
                <w:lang w:val="en-GB"/>
              </w:rPr>
              <w:t xml:space="preserve">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2B7962C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 xml:space="preserve">Ores, </w:t>
            </w:r>
            <w:proofErr w:type="gramStart"/>
            <w:r w:rsidRPr="009743C8">
              <w:rPr>
                <w:lang w:val="en-GB"/>
              </w:rPr>
              <w:t>slag</w:t>
            </w:r>
            <w:proofErr w:type="gramEnd"/>
            <w:r w:rsidRPr="009743C8">
              <w:rPr>
                <w:lang w:val="en-GB"/>
              </w:rPr>
              <w:t xml:space="preserve">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 xml:space="preserve">Mineral fuels, mineral </w:t>
            </w:r>
            <w:proofErr w:type="gramStart"/>
            <w:r w:rsidRPr="009743C8">
              <w:rPr>
                <w:lang w:val="en-GB"/>
              </w:rPr>
              <w:t>oils</w:t>
            </w:r>
            <w:proofErr w:type="gramEnd"/>
            <w:r w:rsidRPr="009743C8">
              <w:rPr>
                <w:lang w:val="en-GB"/>
              </w:rPr>
              <w:t xml:space="preserve">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 xml:space="preserve">Oils in which the weight of the aromatic constituents exceeds that of the non-aromatic constituents, being oils </w:t>
            </w:r>
            <w:proofErr w:type="gramStart"/>
            <w:r w:rsidRPr="009743C8">
              <w:rPr>
                <w:lang w:val="en-GB"/>
              </w:rPr>
              <w:t>similar to</w:t>
            </w:r>
            <w:proofErr w:type="gramEnd"/>
            <w:r w:rsidRPr="009743C8">
              <w:rPr>
                <w:lang w:val="en-GB"/>
              </w:rPr>
              <w:t xml:space="preserve">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0BFF11BF" w14:textId="146E6F52" w:rsidR="00E35F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w:t>
            </w:r>
            <w:proofErr w:type="gramStart"/>
            <w:r w:rsidRPr="009743C8">
              <w:rPr>
                <w:lang w:val="en-GB"/>
              </w:rPr>
              <w:t>)</w:t>
            </w:r>
            <w:r w:rsidR="00E35F34">
              <w:rPr>
                <w:lang w:val="en-GB"/>
              </w:rPr>
              <w:t>;</w:t>
            </w:r>
            <w:proofErr w:type="gramEnd"/>
          </w:p>
          <w:p w14:paraId="061CA83A" w14:textId="77777777" w:rsidR="00E35F34" w:rsidRDefault="00E35F34" w:rsidP="002A3FBD">
            <w:pPr>
              <w:cnfStyle w:val="000000000000" w:firstRow="0" w:lastRow="0" w:firstColumn="0" w:lastColumn="0" w:oddVBand="0" w:evenVBand="0" w:oddHBand="0" w:evenHBand="0" w:firstRowFirstColumn="0" w:firstRowLastColumn="0" w:lastRowFirstColumn="0" w:lastRowLastColumn="0"/>
              <w:rPr>
                <w:lang w:val="en-GB"/>
              </w:rPr>
            </w:pPr>
          </w:p>
          <w:p w14:paraId="74AB21F8" w14:textId="6BB163B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178561" w14:textId="77777777" w:rsidR="006A25E2" w:rsidRPr="009743C8" w:rsidRDefault="006A25E2" w:rsidP="002A3FBD">
            <w:pPr>
              <w:cnfStyle w:val="000000000000" w:firstRow="0" w:lastRow="0" w:firstColumn="0" w:lastColumn="0" w:oddVBand="0" w:evenVBand="0" w:oddHBand="0" w:evenHBand="0" w:firstRowFirstColumn="0" w:firstRowLastColumn="0" w:lastRowFirstColumn="0" w:lastRowLastColumn="0"/>
              <w:rPr>
                <w:lang w:val="en-GB"/>
              </w:rPr>
            </w:pP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6E808811" w14:textId="2998A86D"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sidR="00BB1871">
              <w:rPr>
                <w:lang w:val="en-GB"/>
              </w:rPr>
              <w:t>;</w:t>
            </w:r>
            <w:proofErr w:type="gramEnd"/>
          </w:p>
          <w:p w14:paraId="53F0D522"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592D54F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EFCBF4B" w14:textId="2DFEF8B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7B4E3B1F" w14:textId="15D90D96"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w:t>
            </w:r>
            <w:proofErr w:type="gramStart"/>
            <w:r w:rsidRPr="009743C8">
              <w:rPr>
                <w:lang w:val="en-GB"/>
              </w:rPr>
              <w:t>)</w:t>
            </w:r>
            <w:r w:rsidR="00BB1871">
              <w:rPr>
                <w:lang w:val="en-GB"/>
              </w:rPr>
              <w:t xml:space="preserve"> ;</w:t>
            </w:r>
            <w:proofErr w:type="gramEnd"/>
          </w:p>
          <w:p w14:paraId="033EFBBE"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4C55A8"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1E89632" w14:textId="4E61B7E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 xml:space="preserve">Petroleum </w:t>
            </w:r>
            <w:proofErr w:type="gramStart"/>
            <w:r w:rsidRPr="009743C8">
              <w:rPr>
                <w:lang w:val="en-GB"/>
              </w:rPr>
              <w:t>jelly;</w:t>
            </w:r>
            <w:proofErr w:type="gramEnd"/>
            <w:r w:rsidRPr="009743C8">
              <w:rPr>
                <w:lang w:val="en-GB"/>
              </w:rPr>
              <w:t xml:space="preserve"> paraffin wax, microcrystalline petroleum wax, slack wax, ozokerite, lignite wax, peat wax, other mineral waxes, and similar products obtained by synthesis or by other processes, whether or not coloured</w:t>
            </w:r>
          </w:p>
        </w:tc>
        <w:tc>
          <w:tcPr>
            <w:tcW w:w="2778" w:type="dxa"/>
          </w:tcPr>
          <w:p w14:paraId="479A760D" w14:textId="2DAA7C0E"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sidR="00BB1871">
              <w:rPr>
                <w:lang w:val="en-GB"/>
              </w:rPr>
              <w:t>;</w:t>
            </w:r>
            <w:proofErr w:type="gramEnd"/>
          </w:p>
          <w:p w14:paraId="0BAFB1FC"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6E4BBB2E"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7D629DB" w14:textId="690F14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640B919B" w14:textId="7D8A446B"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sidR="00BB1871">
              <w:rPr>
                <w:lang w:val="en-GB"/>
              </w:rPr>
              <w:t>;</w:t>
            </w:r>
            <w:proofErr w:type="gramEnd"/>
          </w:p>
          <w:p w14:paraId="2ADDDF46"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1CCB3AE0"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B2A1E64" w14:textId="485F0D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23E973E2" w14:textId="7AB7D135"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sidR="00BB1871">
              <w:rPr>
                <w:lang w:val="en-GB"/>
              </w:rPr>
              <w:t>;</w:t>
            </w:r>
            <w:proofErr w:type="gramEnd"/>
          </w:p>
          <w:p w14:paraId="4E0F653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3FABC195"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619AD2D" w14:textId="790A88C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 xml:space="preserve">Bituminous mixtures based on natural asphalt, on natural bitumen, on petroleum bitumen, on mineral tar or on mineral tar pitch (for example, bituminous mastics, </w:t>
            </w:r>
            <w:proofErr w:type="gramStart"/>
            <w:r w:rsidRPr="009743C8">
              <w:rPr>
                <w:lang w:val="en-GB"/>
              </w:rPr>
              <w:t>cut-backs</w:t>
            </w:r>
            <w:proofErr w:type="gramEnd"/>
            <w:r w:rsidRPr="009743C8">
              <w:rPr>
                <w:lang w:val="en-GB"/>
              </w:rPr>
              <w:t>)</w:t>
            </w:r>
          </w:p>
        </w:tc>
        <w:tc>
          <w:tcPr>
            <w:tcW w:w="2778" w:type="dxa"/>
          </w:tcPr>
          <w:p w14:paraId="08E145B4" w14:textId="717B1470"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sidR="00BB1871">
              <w:rPr>
                <w:lang w:val="en-GB"/>
              </w:rPr>
              <w:t>;</w:t>
            </w:r>
            <w:proofErr w:type="gramEnd"/>
          </w:p>
          <w:p w14:paraId="453BCD27"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3A24F1"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EFF69A" w14:textId="63774A4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 xml:space="preserve">-Mercury compounds of nucleic acids and their salts, </w:t>
            </w:r>
            <w:proofErr w:type="gramStart"/>
            <w:r w:rsidRPr="009743C8">
              <w:rPr>
                <w:lang w:val="en-GB"/>
              </w:rPr>
              <w:t>whether or not</w:t>
            </w:r>
            <w:proofErr w:type="gramEnd"/>
            <w:r w:rsidRPr="009743C8">
              <w:rPr>
                <w:lang w:val="en-GB"/>
              </w:rPr>
              <w:t xml:space="preserve">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E7A42" w:rsidRPr="009743C8" w14:paraId="44DDCF4B" w14:textId="77777777" w:rsidTr="00D03EBA">
        <w:trPr>
          <w:cantSplit/>
          <w:trHeight w:val="4420"/>
        </w:trPr>
        <w:tc>
          <w:tcPr>
            <w:cnfStyle w:val="001000000000" w:firstRow="0" w:lastRow="0" w:firstColumn="1" w:lastColumn="0" w:oddVBand="0" w:evenVBand="0" w:oddHBand="0" w:evenHBand="0" w:firstRowFirstColumn="0" w:firstRowLastColumn="0" w:lastRowFirstColumn="0" w:lastRowLastColumn="0"/>
            <w:tcW w:w="1596" w:type="dxa"/>
          </w:tcPr>
          <w:p w14:paraId="2499397E" w14:textId="77777777" w:rsidR="00CE7A42" w:rsidRPr="009743C8" w:rsidRDefault="00CE7A42" w:rsidP="002A3FBD">
            <w:pPr>
              <w:rPr>
                <w:lang w:val="en-GB"/>
              </w:rPr>
            </w:pPr>
            <w:r w:rsidRPr="009743C8">
              <w:rPr>
                <w:lang w:val="en-GB"/>
              </w:rPr>
              <w:lastRenderedPageBreak/>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CE7A42" w:rsidRPr="009743C8" w:rsidRDefault="00CE7A42" w:rsidP="002A3FBD">
            <w:pPr>
              <w:rPr>
                <w:lang w:val="en-GB"/>
              </w:rPr>
            </w:pPr>
            <w:r w:rsidRPr="009743C8">
              <w:rPr>
                <w:lang w:val="en-GB"/>
              </w:rPr>
              <w:t>Acyclic hydrocarbons for use as power or heating fuels</w:t>
            </w:r>
          </w:p>
        </w:tc>
        <w:tc>
          <w:tcPr>
            <w:tcW w:w="2778" w:type="dxa"/>
          </w:tcPr>
          <w:p w14:paraId="2E53C0D0" w14:textId="2E51315D"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Pr>
                <w:lang w:val="en-GB"/>
              </w:rPr>
              <w:t>;</w:t>
            </w:r>
            <w:proofErr w:type="gramEnd"/>
          </w:p>
          <w:p w14:paraId="5E18B344"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74A23162" w14:textId="3DAAC10A"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ABC7E43"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09DC363C" w14:textId="01DEAAC0" w:rsidR="00CE7A42" w:rsidRPr="009743C8" w:rsidRDefault="00CE7A42"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CE7A42" w:rsidRPr="009743C8" w:rsidRDefault="00CE7A42" w:rsidP="002A3FBD">
            <w:pPr>
              <w:rPr>
                <w:lang w:val="en-GB"/>
              </w:rPr>
            </w:pPr>
          </w:p>
        </w:tc>
      </w:tr>
      <w:tr w:rsidR="002A3FBD" w:rsidRPr="009743C8" w14:paraId="7BA923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2A3D5A8C" w14:textId="167D42AE" w:rsidR="009E5245" w:rsidRDefault="002A3FBD"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sidR="009E5245">
              <w:rPr>
                <w:lang w:val="en-GB"/>
              </w:rPr>
              <w:t>;</w:t>
            </w:r>
            <w:proofErr w:type="gramEnd"/>
          </w:p>
          <w:p w14:paraId="0EC782BB"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16EEF98E"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8E88A36" w14:textId="77777777" w:rsidR="009E5245" w:rsidRPr="009743C8"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4A61A9CB" w14:textId="3C0B1A5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lastRenderedPageBreak/>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 xml:space="preserve">Dithiocarbonates (xanthates and </w:t>
            </w:r>
            <w:proofErr w:type="spellStart"/>
            <w:r w:rsidRPr="009743C8">
              <w:rPr>
                <w:lang w:val="en-GB"/>
              </w:rPr>
              <w:t>xanthogenates</w:t>
            </w:r>
            <w:proofErr w:type="spellEnd"/>
            <w:r w:rsidRPr="009743C8">
              <w:rPr>
                <w:lang w:val="en-GB"/>
              </w:rPr>
              <w:t>)</w:t>
            </w:r>
          </w:p>
        </w:tc>
        <w:tc>
          <w:tcPr>
            <w:tcW w:w="2778" w:type="dxa"/>
          </w:tcPr>
          <w:p w14:paraId="5E989B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 xml:space="preserve">Heterocyclic compounds with nitrogen </w:t>
            </w:r>
            <w:proofErr w:type="gramStart"/>
            <w:r w:rsidRPr="009743C8">
              <w:rPr>
                <w:lang w:val="en-GB"/>
              </w:rPr>
              <w:t>hetero-atom</w:t>
            </w:r>
            <w:proofErr w:type="gramEnd"/>
            <w:r w:rsidRPr="009743C8">
              <w:rPr>
                <w:lang w:val="en-GB"/>
              </w:rPr>
              <w:t>(s) only</w:t>
            </w:r>
          </w:p>
        </w:tc>
        <w:tc>
          <w:tcPr>
            <w:tcW w:w="2778" w:type="dxa"/>
          </w:tcPr>
          <w:p w14:paraId="0CA8BD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 xml:space="preserve">Nucleic acids and their salts, </w:t>
            </w:r>
            <w:proofErr w:type="gramStart"/>
            <w:r w:rsidRPr="009743C8">
              <w:rPr>
                <w:lang w:val="en-GB"/>
              </w:rPr>
              <w:t>whether or not</w:t>
            </w:r>
            <w:proofErr w:type="gramEnd"/>
            <w:r w:rsidRPr="009743C8">
              <w:rPr>
                <w:lang w:val="en-GB"/>
              </w:rPr>
              <w:t xml:space="preserve">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lastRenderedPageBreak/>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 xml:space="preserve">Human </w:t>
            </w:r>
            <w:proofErr w:type="gramStart"/>
            <w:r w:rsidRPr="009743C8">
              <w:rPr>
                <w:lang w:val="en-GB"/>
              </w:rPr>
              <w:t>blood;</w:t>
            </w:r>
            <w:proofErr w:type="gramEnd"/>
            <w:r w:rsidRPr="009743C8">
              <w:rPr>
                <w:lang w:val="en-GB"/>
              </w:rPr>
              <w:t xml:space="preserve">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 xml:space="preserve">Products consisting of two or more constituents which have been </w:t>
            </w:r>
            <w:proofErr w:type="gramStart"/>
            <w:r w:rsidRPr="009743C8">
              <w:rPr>
                <w:lang w:val="en-GB"/>
              </w:rPr>
              <w:t>mixed together</w:t>
            </w:r>
            <w:proofErr w:type="gramEnd"/>
            <w:r w:rsidRPr="009743C8">
              <w:rPr>
                <w:lang w:val="en-GB"/>
              </w:rPr>
              <w:t xml:space="preserve">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0741750E" w:rsidR="002A3FBD" w:rsidRPr="009743C8" w:rsidRDefault="00F66C86" w:rsidP="002A3FBD">
            <w:pPr>
              <w:rPr>
                <w:lang w:val="en-GB"/>
              </w:rPr>
            </w:pPr>
            <w:r>
              <w:rPr>
                <w:lang w:val="en-GB"/>
              </w:rPr>
              <w:t>-</w:t>
            </w:r>
            <w:r w:rsidR="002A3FBD" w:rsidRPr="009743C8">
              <w:rPr>
                <w:lang w:val="en-GB"/>
              </w:rPr>
              <w:t xml:space="preserve">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1A267513" w14:textId="2DCD3476" w:rsidR="002A3FBD" w:rsidRPr="009743C8" w:rsidRDefault="002A3FBD" w:rsidP="009D4A4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6FE43DC3" w:rsidR="002A3FBD" w:rsidRPr="009743C8" w:rsidRDefault="00F66C86" w:rsidP="002A3FBD">
            <w:pPr>
              <w:rPr>
                <w:lang w:val="en-GB"/>
              </w:rPr>
            </w:pPr>
            <w:r>
              <w:rPr>
                <w:lang w:val="en-GB"/>
              </w:rPr>
              <w:t>-</w:t>
            </w:r>
            <w:r w:rsidR="002A3FBD" w:rsidRPr="009743C8">
              <w:rPr>
                <w:lang w:val="en-GB"/>
              </w:rPr>
              <w:t xml:space="preserve"> Haemoglobin, blood globulins and serum globulins</w:t>
            </w:r>
          </w:p>
        </w:tc>
        <w:tc>
          <w:tcPr>
            <w:tcW w:w="2778" w:type="dxa"/>
          </w:tcPr>
          <w:p w14:paraId="59095D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1988AF3B" w:rsidR="002A3FBD" w:rsidRPr="009743C8" w:rsidRDefault="00F66C86" w:rsidP="002A3FBD">
            <w:pPr>
              <w:rPr>
                <w:lang w:val="en-GB"/>
              </w:rPr>
            </w:pPr>
            <w:r>
              <w:rPr>
                <w:lang w:val="en-GB"/>
              </w:rPr>
              <w:t>-</w:t>
            </w:r>
            <w:r w:rsidR="002A3FBD" w:rsidRPr="009743C8">
              <w:rPr>
                <w:lang w:val="en-GB"/>
              </w:rPr>
              <w:t xml:space="preserve"> Other</w:t>
            </w:r>
          </w:p>
        </w:tc>
        <w:tc>
          <w:tcPr>
            <w:tcW w:w="2778" w:type="dxa"/>
          </w:tcPr>
          <w:p w14:paraId="6AF3916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522BE78" w14:textId="125087C4" w:rsidR="002A3FBD" w:rsidRPr="009743C8" w:rsidRDefault="007A6FD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w:t>
            </w:r>
            <w:r>
              <w:rPr>
                <w:lang w:val="en-GB"/>
              </w:rPr>
              <w:t xml:space="preserve"> </w:t>
            </w:r>
            <w:r w:rsidR="002A3FBD" w:rsidRPr="009743C8">
              <w:rPr>
                <w:lang w:val="en-GB"/>
              </w:rPr>
              <w:t>except that of the product. However, materials of</w:t>
            </w:r>
            <w:r>
              <w:rPr>
                <w:lang w:val="en-GB"/>
              </w:rPr>
              <w:t xml:space="preserve"> </w:t>
            </w:r>
            <w:r w:rsidR="002A3FBD" w:rsidRPr="009743C8">
              <w:rPr>
                <w:lang w:val="en-GB"/>
              </w:rPr>
              <w:t>headings 3003 and 3004 may he used, provided that their total value does not exceed 20 per cent of the ex-works price of the product, and</w:t>
            </w:r>
          </w:p>
          <w:p w14:paraId="60F1EB3E" w14:textId="484AD380" w:rsidR="002A3FBD" w:rsidRPr="009743C8" w:rsidRDefault="007A6FD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 xml:space="preserve">Sterile surgical or dental adhesion barriers, </w:t>
            </w:r>
            <w:proofErr w:type="gramStart"/>
            <w:r w:rsidRPr="009743C8">
              <w:rPr>
                <w:lang w:val="en-GB"/>
              </w:rPr>
              <w:t>whether or not</w:t>
            </w:r>
            <w:proofErr w:type="gramEnd"/>
            <w:r w:rsidRPr="009743C8">
              <w:rPr>
                <w:lang w:val="en-GB"/>
              </w:rPr>
              <w:t xml:space="preserve">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43FB12C" w14:textId="3DA52D5B"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78D02781" w14:textId="7B72515D"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sidR="00BD4C50">
              <w:rPr>
                <w:lang w:val="en-GB"/>
              </w:rPr>
              <w:t xml:space="preserve"> </w:t>
            </w:r>
            <w:r w:rsidR="002A3FBD" w:rsidRPr="009743C8">
              <w:rPr>
                <w:lang w:val="en-GB"/>
              </w:rPr>
              <w:t>carded or combed or otherwise processed for</w:t>
            </w:r>
            <w:r w:rsidR="00BD4C50">
              <w:rPr>
                <w:lang w:val="en-GB"/>
              </w:rPr>
              <w:t xml:space="preserve"> </w:t>
            </w:r>
            <w:r w:rsidR="002A3FBD" w:rsidRPr="009743C8">
              <w:rPr>
                <w:lang w:val="en-GB"/>
              </w:rPr>
              <w:t>spinning,</w:t>
            </w:r>
            <w:r>
              <w:rPr>
                <w:lang w:val="en-GB"/>
              </w:rPr>
              <w:t xml:space="preserve"> </w:t>
            </w:r>
            <w:r w:rsidR="002A3FBD" w:rsidRPr="009743C8">
              <w:rPr>
                <w:lang w:val="en-GB"/>
              </w:rPr>
              <w:t>or</w:t>
            </w:r>
          </w:p>
          <w:p w14:paraId="648885D5" w14:textId="4FA8A149"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 xml:space="preserve">Synthetic organic colouring matter, </w:t>
            </w:r>
            <w:proofErr w:type="gramStart"/>
            <w:r w:rsidRPr="009743C8">
              <w:rPr>
                <w:lang w:val="en-GB"/>
              </w:rPr>
              <w:t>whether or not</w:t>
            </w:r>
            <w:proofErr w:type="gramEnd"/>
            <w:r w:rsidRPr="009743C8">
              <w:rPr>
                <w:lang w:val="en-GB"/>
              </w:rPr>
              <w:t xml:space="preserve">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lastRenderedPageBreak/>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 xml:space="preserve">arations as specified in note 3 to this chapter, other than those of heading 3203, 3204 or 3205; inorganic products of a kind used as luminophores, </w:t>
            </w:r>
            <w:proofErr w:type="gramStart"/>
            <w:r w:rsidRPr="009743C8">
              <w:rPr>
                <w:lang w:val="en-GB"/>
              </w:rPr>
              <w:t>whether or not</w:t>
            </w:r>
            <w:proofErr w:type="gramEnd"/>
            <w:r w:rsidRPr="009743C8">
              <w:rPr>
                <w:lang w:val="en-GB"/>
              </w:rPr>
              <w:t xml:space="preserve"> chemically defined</w:t>
            </w:r>
          </w:p>
        </w:tc>
        <w:tc>
          <w:tcPr>
            <w:tcW w:w="2778" w:type="dxa"/>
          </w:tcPr>
          <w:p w14:paraId="474286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 xml:space="preserve">Soap, organic surface-active agents, washing preparations, lubricating preparations, artificial waxes, prepared waxes, polishing or scouring preparations, </w:t>
            </w:r>
            <w:proofErr w:type="gramStart"/>
            <w:r w:rsidRPr="009743C8">
              <w:rPr>
                <w:lang w:val="en-GB"/>
              </w:rPr>
              <w:t>candles</w:t>
            </w:r>
            <w:proofErr w:type="gramEnd"/>
            <w:r w:rsidRPr="009743C8">
              <w:rPr>
                <w:lang w:val="en-GB"/>
              </w:rPr>
              <w:t xml:space="preserve">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lastRenderedPageBreak/>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324F8D71" w14:textId="77777777" w:rsidR="00D2389A"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proofErr w:type="gramStart"/>
            <w:r w:rsidRPr="009743C8">
              <w:rPr>
                <w:lang w:val="en-GB"/>
              </w:rPr>
              <w:t>)</w:t>
            </w:r>
            <w:r w:rsidR="00D2389A">
              <w:rPr>
                <w:lang w:val="en-GB"/>
              </w:rPr>
              <w:t>;</w:t>
            </w:r>
            <w:proofErr w:type="gramEnd"/>
          </w:p>
          <w:p w14:paraId="4B7C64D3" w14:textId="77777777" w:rsidR="00D2389A"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151111EE" w14:textId="30F1E8CA"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189587" w14:textId="77777777" w:rsidR="00D2389A" w:rsidRPr="009743C8"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4AE98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 xml:space="preserve">minerals, slack </w:t>
            </w:r>
            <w:proofErr w:type="gramStart"/>
            <w:r w:rsidRPr="009743C8">
              <w:rPr>
                <w:lang w:val="en-GB"/>
              </w:rPr>
              <w:t>wax</w:t>
            </w:r>
            <w:proofErr w:type="gramEnd"/>
            <w:r w:rsidRPr="009743C8">
              <w:rPr>
                <w:lang w:val="en-GB"/>
              </w:rPr>
              <w:t xml:space="preserve"> or scale wax</w:t>
            </w:r>
          </w:p>
        </w:tc>
        <w:tc>
          <w:tcPr>
            <w:tcW w:w="2778" w:type="dxa"/>
          </w:tcPr>
          <w:p w14:paraId="571CA5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F900A7" w:rsidRPr="009743C8" w14:paraId="6CEA2192" w14:textId="77777777" w:rsidTr="00DF1886">
        <w:trPr>
          <w:cantSplit/>
          <w:trHeight w:val="4940"/>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F900A7" w:rsidRPr="009743C8" w:rsidRDefault="00F900A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F900A7" w:rsidRPr="009743C8" w:rsidRDefault="00F900A7" w:rsidP="002A3FBD">
            <w:pPr>
              <w:rPr>
                <w:lang w:val="en-GB"/>
              </w:rPr>
            </w:pPr>
            <w:r w:rsidRPr="009743C8">
              <w:rPr>
                <w:lang w:val="en-GB"/>
              </w:rPr>
              <w:t>-Other</w:t>
            </w:r>
          </w:p>
        </w:tc>
        <w:tc>
          <w:tcPr>
            <w:tcW w:w="2778" w:type="dxa"/>
          </w:tcPr>
          <w:p w14:paraId="2FA3FB1D" w14:textId="77777777"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for:</w:t>
            </w:r>
          </w:p>
          <w:p w14:paraId="40E5437A" w14:textId="69A66606"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hydrogenated oils having the character of waxes of heading 1516</w:t>
            </w:r>
          </w:p>
          <w:p w14:paraId="3281367F" w14:textId="2FA4F44F"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fatty acids not chemically defined or industrial fatty alcohols having the character of waxes of heading 3823, and</w:t>
            </w:r>
          </w:p>
          <w:p w14:paraId="22146EE5" w14:textId="579C5DED"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materials of heading 3404.</w:t>
            </w:r>
          </w:p>
          <w:p w14:paraId="365A8526" w14:textId="04EF08FB"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F900A7" w:rsidRPr="009743C8" w:rsidRDefault="00F900A7"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0793E2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lastRenderedPageBreak/>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 xml:space="preserve">Explosives; pyrotechnic products; matches; pyrophoric </w:t>
            </w:r>
            <w:proofErr w:type="gramStart"/>
            <w:r w:rsidRPr="009743C8">
              <w:rPr>
                <w:lang w:val="en-GB"/>
              </w:rPr>
              <w:t>alloys;</w:t>
            </w:r>
            <w:proofErr w:type="gramEnd"/>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lastRenderedPageBreak/>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 xml:space="preserve">Photographic plates and film in the flat, sensitised, unexposed, of any material other than paper, </w:t>
            </w:r>
            <w:proofErr w:type="gramStart"/>
            <w:r w:rsidRPr="009743C8">
              <w:rPr>
                <w:lang w:val="en-GB"/>
              </w:rPr>
              <w:t>paperboard</w:t>
            </w:r>
            <w:proofErr w:type="gramEnd"/>
            <w:r w:rsidRPr="009743C8">
              <w:rPr>
                <w:lang w:val="en-GB"/>
              </w:rPr>
              <w:t xml:space="preserve"> or textiles; instant print film in the fiat, sensitised, unexposed, whether or not in packs:</w:t>
            </w:r>
          </w:p>
        </w:tc>
        <w:tc>
          <w:tcPr>
            <w:tcW w:w="2778" w:type="dxa"/>
          </w:tcPr>
          <w:p w14:paraId="2667ADE3"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67C17D75" w14:textId="08403A6B" w:rsidR="00903C2F" w:rsidRPr="009743C8" w:rsidRDefault="00903C2F" w:rsidP="0036748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w:t>
            </w:r>
            <w:r w:rsidR="00367484">
              <w:rPr>
                <w:lang w:val="en-GB"/>
              </w:rPr>
              <w:t xml:space="preserve"> </w:t>
            </w:r>
            <w:r w:rsidRPr="009743C8">
              <w:rPr>
                <w:lang w:val="en-GB"/>
              </w:rPr>
              <w:t>and 3702. However, materials of headings 3701 and</w:t>
            </w:r>
            <w:r w:rsidR="00367484">
              <w:rPr>
                <w:lang w:val="en-GB"/>
              </w:rPr>
              <w:t xml:space="preserve"> </w:t>
            </w: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 xml:space="preserve">tised, unexposed, of any material other than paper, </w:t>
            </w:r>
            <w:proofErr w:type="gramStart"/>
            <w:r w:rsidRPr="009743C8">
              <w:rPr>
                <w:lang w:val="en-GB"/>
              </w:rPr>
              <w:t>paperboard</w:t>
            </w:r>
            <w:proofErr w:type="gramEnd"/>
            <w:r w:rsidRPr="009743C8">
              <w:rPr>
                <w:lang w:val="en-GB"/>
              </w:rPr>
              <w:t xml:space="preserve"> or textiles; instant print film in rolls, sensitised, unexposed</w:t>
            </w:r>
          </w:p>
        </w:tc>
        <w:tc>
          <w:tcPr>
            <w:tcW w:w="2778" w:type="dxa"/>
          </w:tcPr>
          <w:p w14:paraId="58B7E8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 xml:space="preserve">Photographic plates, film paper, </w:t>
            </w:r>
            <w:proofErr w:type="gramStart"/>
            <w:r w:rsidRPr="009743C8">
              <w:rPr>
                <w:lang w:val="en-GB"/>
              </w:rPr>
              <w:t>paperboard</w:t>
            </w:r>
            <w:proofErr w:type="gramEnd"/>
            <w:r w:rsidRPr="009743C8">
              <w:rPr>
                <w:lang w:val="en-GB"/>
              </w:rPr>
              <w:t xml:space="preserve"> and textiles, exposed but not developed</w:t>
            </w:r>
          </w:p>
        </w:tc>
        <w:tc>
          <w:tcPr>
            <w:tcW w:w="2778" w:type="dxa"/>
          </w:tcPr>
          <w:p w14:paraId="45B274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 xml:space="preserve">Salts of rosin, of resin acids or of derivatives of rosin or resin acids, (other than salts of rosin </w:t>
            </w:r>
            <w:proofErr w:type="gramStart"/>
            <w:r w:rsidRPr="009743C8">
              <w:rPr>
                <w:lang w:val="en-GB"/>
              </w:rPr>
              <w:t>adducts</w:t>
            </w:r>
            <w:proofErr w:type="gramEnd"/>
            <w:r w:rsidRPr="009743C8">
              <w:rPr>
                <w:lang w:val="en-GB"/>
              </w:rPr>
              <w:t>); ester gums</w:t>
            </w:r>
          </w:p>
        </w:tc>
        <w:tc>
          <w:tcPr>
            <w:tcW w:w="2778" w:type="dxa"/>
          </w:tcPr>
          <w:p w14:paraId="34FD7C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 xml:space="preserve">arations or articles (for example, sulphur-treated bands, wicks and candles, and </w:t>
            </w:r>
            <w:proofErr w:type="gramStart"/>
            <w:r w:rsidRPr="009743C8">
              <w:rPr>
                <w:lang w:val="en-GB"/>
              </w:rPr>
              <w:t>fly-papers</w:t>
            </w:r>
            <w:proofErr w:type="gramEnd"/>
            <w:r w:rsidRPr="009743C8">
              <w:rPr>
                <w:lang w:val="en-GB"/>
              </w:rPr>
              <w:t>)</w:t>
            </w:r>
          </w:p>
        </w:tc>
        <w:tc>
          <w:tcPr>
            <w:tcW w:w="2778" w:type="dxa"/>
          </w:tcPr>
          <w:p w14:paraId="5D185B6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 xml:space="preserve">soldering, </w:t>
            </w:r>
            <w:proofErr w:type="gramStart"/>
            <w:r w:rsidRPr="009743C8">
              <w:rPr>
                <w:lang w:val="en-GB"/>
              </w:rPr>
              <w:t>brazing</w:t>
            </w:r>
            <w:proofErr w:type="gramEnd"/>
            <w:r w:rsidRPr="009743C8">
              <w:rPr>
                <w:lang w:val="en-GB"/>
              </w:rPr>
              <w:t xml:space="preserve">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 xml:space="preserve">viscosity improvers, anti-corrosive </w:t>
            </w:r>
            <w:proofErr w:type="gramStart"/>
            <w:r w:rsidRPr="009743C8">
              <w:rPr>
                <w:lang w:val="en-GB"/>
              </w:rPr>
              <w:t>preparations</w:t>
            </w:r>
            <w:proofErr w:type="gramEnd"/>
            <w:r w:rsidRPr="009743C8">
              <w:rPr>
                <w:lang w:val="en-GB"/>
              </w:rPr>
              <w:t xml:space="preserve">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 xml:space="preserve">Prepared rubber </w:t>
            </w:r>
            <w:proofErr w:type="gramStart"/>
            <w:r w:rsidRPr="009743C8">
              <w:rPr>
                <w:lang w:val="en-GB"/>
              </w:rPr>
              <w:t>accelerators;</w:t>
            </w:r>
            <w:proofErr w:type="gramEnd"/>
            <w:r w:rsidRPr="009743C8">
              <w:rPr>
                <w:lang w:val="en-GB"/>
              </w:rPr>
              <w:t xml:space="preserve"> compound plasticisers for rubber or plastics, not elsewhere specified or included; </w:t>
            </w:r>
            <w:proofErr w:type="spellStart"/>
            <w:r w:rsidRPr="009743C8">
              <w:rPr>
                <w:lang w:val="en-GB"/>
              </w:rPr>
              <w:t>antioxidising</w:t>
            </w:r>
            <w:proofErr w:type="spellEnd"/>
            <w:r w:rsidRPr="009743C8">
              <w:rPr>
                <w:lang w:val="en-GB"/>
              </w:rPr>
              <w:t xml:space="preserve"> preparations and other compound stabilizers for rubber or plastics</w:t>
            </w:r>
          </w:p>
        </w:tc>
        <w:tc>
          <w:tcPr>
            <w:tcW w:w="2778" w:type="dxa"/>
          </w:tcPr>
          <w:p w14:paraId="6A77C8B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lastRenderedPageBreak/>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 xml:space="preserve">Organic composite solvents and thinners, not elsewhere specified or </w:t>
            </w:r>
            <w:proofErr w:type="gramStart"/>
            <w:r w:rsidRPr="009743C8">
              <w:rPr>
                <w:lang w:val="en-GB"/>
              </w:rPr>
              <w:t>included;</w:t>
            </w:r>
            <w:proofErr w:type="gramEnd"/>
            <w:r w:rsidRPr="009743C8">
              <w:rPr>
                <w:lang w:val="en-GB"/>
              </w:rPr>
              <w:t xml:space="preserve"> prepared paint or varnish removers</w:t>
            </w:r>
          </w:p>
        </w:tc>
        <w:tc>
          <w:tcPr>
            <w:tcW w:w="2778" w:type="dxa"/>
          </w:tcPr>
          <w:p w14:paraId="7D4FE6F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 xml:space="preserve">Diagnostic or laboratory reagents on a backing, prepared diagnostic or laboratory </w:t>
            </w:r>
            <w:proofErr w:type="gramStart"/>
            <w:r w:rsidRPr="009743C8">
              <w:rPr>
                <w:lang w:val="en-GB"/>
              </w:rPr>
              <w:t>reagents</w:t>
            </w:r>
            <w:proofErr w:type="gramEnd"/>
            <w:r w:rsidRPr="009743C8">
              <w:rPr>
                <w:lang w:val="en-GB"/>
              </w:rPr>
              <w:t xml:space="preserve">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lastRenderedPageBreak/>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 xml:space="preserve">Prepared binders for foundry moulds or cores; chemical products and preparations of the chemical or allied industries (including those consisting of mixtures of natural products), not elsewhere </w:t>
            </w:r>
            <w:proofErr w:type="gramStart"/>
            <w:r w:rsidRPr="009743C8">
              <w:rPr>
                <w:lang w:val="en-GB"/>
              </w:rPr>
              <w:t>specified</w:t>
            </w:r>
            <w:proofErr w:type="gramEnd"/>
            <w:r w:rsidRPr="009743C8">
              <w:rPr>
                <w:lang w:val="en-GB"/>
              </w:rPr>
              <w:t xml:space="preserve"> or included:</w:t>
            </w:r>
          </w:p>
        </w:tc>
        <w:tc>
          <w:tcPr>
            <w:tcW w:w="2778" w:type="dxa"/>
          </w:tcPr>
          <w:p w14:paraId="22EAE3AC"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BB107C" w:rsidRPr="009743C8" w14:paraId="5B80A879" w14:textId="77777777" w:rsidTr="00330B22">
        <w:trPr>
          <w:cnfStyle w:val="000000100000" w:firstRow="0" w:lastRow="0" w:firstColumn="0" w:lastColumn="0" w:oddVBand="0" w:evenVBand="0" w:oddHBand="1" w:evenHBand="0" w:firstRowFirstColumn="0" w:firstRowLastColumn="0" w:lastRowFirstColumn="0" w:lastRowLastColumn="0"/>
          <w:cantSplit/>
          <w:trHeight w:val="9957"/>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BB107C" w:rsidRPr="009743C8" w:rsidRDefault="00BB107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BB107C" w:rsidRPr="009743C8" w:rsidRDefault="00BB107C" w:rsidP="002A3FBD">
            <w:pPr>
              <w:rPr>
                <w:lang w:val="en-GB"/>
              </w:rPr>
            </w:pPr>
            <w:r w:rsidRPr="009743C8">
              <w:rPr>
                <w:lang w:val="en-GB"/>
              </w:rPr>
              <w:t>The following of this heading:</w:t>
            </w:r>
          </w:p>
          <w:p w14:paraId="38ACD9E4" w14:textId="3DEF9979" w:rsidR="00BB107C" w:rsidRPr="009743C8" w:rsidRDefault="00BB107C" w:rsidP="002A3FBD">
            <w:pPr>
              <w:rPr>
                <w:lang w:val="en-GB"/>
              </w:rPr>
            </w:pPr>
            <w:r>
              <w:rPr>
                <w:lang w:val="en-GB"/>
              </w:rPr>
              <w:t xml:space="preserve">- </w:t>
            </w:r>
            <w:r w:rsidRPr="009743C8">
              <w:rPr>
                <w:lang w:val="en-GB"/>
              </w:rPr>
              <w:t>Prepared binders for foundry moulds or cores based on natural resinous products</w:t>
            </w:r>
          </w:p>
          <w:p w14:paraId="5A2FD013" w14:textId="36BE43B5" w:rsidR="00BB107C" w:rsidRPr="009743C8" w:rsidRDefault="00BB107C" w:rsidP="002A3FBD">
            <w:pPr>
              <w:rPr>
                <w:lang w:val="en-GB"/>
              </w:rPr>
            </w:pPr>
            <w:r>
              <w:rPr>
                <w:lang w:val="en-GB"/>
              </w:rPr>
              <w:t xml:space="preserve">- </w:t>
            </w:r>
            <w:r w:rsidRPr="009743C8">
              <w:rPr>
                <w:lang w:val="en-GB"/>
              </w:rPr>
              <w:t>Naphthenic acids, their water- insoluble salts and their esters</w:t>
            </w:r>
          </w:p>
          <w:p w14:paraId="774E5758" w14:textId="5695931B" w:rsidR="00BB107C" w:rsidRPr="009743C8" w:rsidRDefault="00BB107C" w:rsidP="002A3FBD">
            <w:pPr>
              <w:rPr>
                <w:lang w:val="en-GB"/>
              </w:rPr>
            </w:pPr>
            <w:r>
              <w:rPr>
                <w:lang w:val="en-GB"/>
              </w:rPr>
              <w:t xml:space="preserve">- </w:t>
            </w:r>
            <w:r w:rsidRPr="009743C8">
              <w:rPr>
                <w:lang w:val="en-GB"/>
              </w:rPr>
              <w:t>Sorbitol other than that of heading 2905</w:t>
            </w:r>
          </w:p>
          <w:p w14:paraId="447000F1" w14:textId="259754F4" w:rsidR="00BB107C" w:rsidRPr="009743C8" w:rsidRDefault="00BB107C" w:rsidP="002A3FBD">
            <w:pPr>
              <w:rPr>
                <w:lang w:val="en-GB"/>
              </w:rPr>
            </w:pPr>
            <w:r>
              <w:rPr>
                <w:lang w:val="en-GB"/>
              </w:rPr>
              <w:t xml:space="preserve">- </w:t>
            </w:r>
            <w:r w:rsidRPr="009743C8">
              <w:rPr>
                <w:lang w:val="en-GB"/>
              </w:rPr>
              <w:t>Petroleum sulphonates,</w:t>
            </w:r>
            <w:r>
              <w:rPr>
                <w:lang w:val="en-GB"/>
              </w:rPr>
              <w:t xml:space="preserve"> </w:t>
            </w:r>
            <w:r w:rsidRPr="009743C8">
              <w:rPr>
                <w:lang w:val="en-GB"/>
              </w:rPr>
              <w:t>excluding petroleum</w:t>
            </w:r>
            <w:r>
              <w:rPr>
                <w:lang w:val="en-GB"/>
              </w:rPr>
              <w:t xml:space="preserve"> </w:t>
            </w:r>
            <w:r w:rsidRPr="009743C8">
              <w:rPr>
                <w:lang w:val="en-GB"/>
              </w:rPr>
              <w:t xml:space="preserve">sulphonates of alkali metals, of ammonium or of ethanolamines; </w:t>
            </w:r>
            <w:proofErr w:type="spellStart"/>
            <w:r w:rsidRPr="009743C8">
              <w:rPr>
                <w:lang w:val="en-GB"/>
              </w:rPr>
              <w:t>thiophenated</w:t>
            </w:r>
            <w:proofErr w:type="spellEnd"/>
            <w:r w:rsidRPr="009743C8">
              <w:rPr>
                <w:lang w:val="en-GB"/>
              </w:rPr>
              <w:t xml:space="preserve"> sulphonic acids of oils obtained from bituminous minerals, and their salts</w:t>
            </w:r>
          </w:p>
          <w:p w14:paraId="17E1022F" w14:textId="36E3A18D" w:rsidR="00BB107C" w:rsidRPr="009743C8" w:rsidRDefault="00BB107C" w:rsidP="002A3FBD">
            <w:pPr>
              <w:rPr>
                <w:lang w:val="en-GB"/>
              </w:rPr>
            </w:pPr>
            <w:r>
              <w:rPr>
                <w:lang w:val="en-GB"/>
              </w:rPr>
              <w:t xml:space="preserve">- </w:t>
            </w:r>
            <w:r w:rsidRPr="009743C8">
              <w:rPr>
                <w:lang w:val="en-GB"/>
              </w:rPr>
              <w:t>Ion exchangers</w:t>
            </w:r>
          </w:p>
          <w:p w14:paraId="7E02A1CF" w14:textId="77777777" w:rsidR="00BB107C" w:rsidRPr="009743C8" w:rsidRDefault="00BB107C" w:rsidP="002A3FBD">
            <w:pPr>
              <w:rPr>
                <w:lang w:val="en-GB"/>
              </w:rPr>
            </w:pPr>
            <w:r>
              <w:rPr>
                <w:lang w:val="en-GB"/>
              </w:rPr>
              <w:t xml:space="preserve">- </w:t>
            </w:r>
            <w:r w:rsidRPr="009743C8">
              <w:rPr>
                <w:lang w:val="en-GB"/>
              </w:rPr>
              <w:t>Getters for vacuum tubes</w:t>
            </w:r>
          </w:p>
          <w:p w14:paraId="46066C26" w14:textId="6583E6F8" w:rsidR="00BB107C" w:rsidRPr="009743C8" w:rsidRDefault="003B1B32" w:rsidP="002A3FBD">
            <w:pPr>
              <w:rPr>
                <w:lang w:val="en-GB"/>
              </w:rPr>
            </w:pPr>
            <w:r>
              <w:rPr>
                <w:lang w:val="en-GB"/>
              </w:rPr>
              <w:t xml:space="preserve">- </w:t>
            </w:r>
            <w:r w:rsidR="00BB107C" w:rsidRPr="009743C8">
              <w:rPr>
                <w:lang w:val="en-GB"/>
              </w:rPr>
              <w:t>Alkaline iron oxide for the purification of gas</w:t>
            </w:r>
          </w:p>
          <w:p w14:paraId="7F6FC1A5" w14:textId="1D781275" w:rsidR="00BB107C" w:rsidRPr="009743C8" w:rsidRDefault="003B1B32" w:rsidP="002A3FBD">
            <w:pPr>
              <w:rPr>
                <w:lang w:val="en-GB"/>
              </w:rPr>
            </w:pPr>
            <w:r>
              <w:rPr>
                <w:lang w:val="en-GB"/>
              </w:rPr>
              <w:t xml:space="preserve">- </w:t>
            </w:r>
            <w:r w:rsidR="00BB107C" w:rsidRPr="009743C8">
              <w:rPr>
                <w:lang w:val="en-GB"/>
              </w:rPr>
              <w:t>Ammoniacal gas liquors and spent oxide produced in coal gas purification</w:t>
            </w:r>
          </w:p>
          <w:p w14:paraId="7D64E0F5" w14:textId="2A23ACFA" w:rsidR="00BB107C" w:rsidRPr="009743C8" w:rsidRDefault="003B1B32" w:rsidP="002A3FBD">
            <w:pPr>
              <w:rPr>
                <w:lang w:val="en-GB"/>
              </w:rPr>
            </w:pPr>
            <w:r>
              <w:rPr>
                <w:lang w:val="en-GB"/>
              </w:rPr>
              <w:t xml:space="preserve">- </w:t>
            </w:r>
            <w:r w:rsidR="00BB107C" w:rsidRPr="009743C8">
              <w:rPr>
                <w:lang w:val="en-GB"/>
              </w:rPr>
              <w:t xml:space="preserve">Sulphonaphthenic acids, their water-insoluble </w:t>
            </w:r>
            <w:proofErr w:type="gramStart"/>
            <w:r w:rsidR="00BB107C" w:rsidRPr="009743C8">
              <w:rPr>
                <w:lang w:val="en-GB"/>
              </w:rPr>
              <w:t>salts</w:t>
            </w:r>
            <w:proofErr w:type="gramEnd"/>
            <w:r w:rsidR="00BB107C" w:rsidRPr="009743C8">
              <w:rPr>
                <w:lang w:val="en-GB"/>
              </w:rPr>
              <w:t xml:space="preserve"> and their esters</w:t>
            </w:r>
          </w:p>
          <w:p w14:paraId="22170753" w14:textId="304BEF1C" w:rsidR="00BB107C" w:rsidRPr="009743C8" w:rsidRDefault="003B1B32" w:rsidP="002A3FBD">
            <w:pPr>
              <w:rPr>
                <w:lang w:val="en-GB"/>
              </w:rPr>
            </w:pPr>
            <w:r>
              <w:rPr>
                <w:lang w:val="en-GB"/>
              </w:rPr>
              <w:t xml:space="preserve">- </w:t>
            </w:r>
            <w:proofErr w:type="spellStart"/>
            <w:r w:rsidR="00BB107C" w:rsidRPr="009743C8">
              <w:rPr>
                <w:lang w:val="en-GB"/>
              </w:rPr>
              <w:t>Fusel</w:t>
            </w:r>
            <w:proofErr w:type="spellEnd"/>
            <w:r w:rsidR="00BB107C" w:rsidRPr="009743C8">
              <w:rPr>
                <w:lang w:val="en-GB"/>
              </w:rPr>
              <w:t xml:space="preserve"> oil and </w:t>
            </w:r>
            <w:proofErr w:type="spellStart"/>
            <w:r w:rsidR="00BB107C" w:rsidRPr="009743C8">
              <w:rPr>
                <w:lang w:val="en-GB"/>
              </w:rPr>
              <w:t>Dippel's</w:t>
            </w:r>
            <w:proofErr w:type="spellEnd"/>
            <w:r w:rsidR="00BB107C" w:rsidRPr="009743C8">
              <w:rPr>
                <w:lang w:val="en-GB"/>
              </w:rPr>
              <w:t xml:space="preserve"> oil</w:t>
            </w:r>
          </w:p>
          <w:p w14:paraId="6880B96A" w14:textId="3FABBAB7" w:rsidR="00BB107C" w:rsidRPr="009743C8" w:rsidRDefault="003B1B32" w:rsidP="002A3FBD">
            <w:pPr>
              <w:rPr>
                <w:lang w:val="en-GB"/>
              </w:rPr>
            </w:pPr>
            <w:r>
              <w:rPr>
                <w:lang w:val="en-GB"/>
              </w:rPr>
              <w:t xml:space="preserve">- </w:t>
            </w:r>
            <w:r w:rsidR="00BB107C" w:rsidRPr="009743C8">
              <w:rPr>
                <w:lang w:val="en-GB"/>
              </w:rPr>
              <w:t>Mixtures of salts having different anions</w:t>
            </w:r>
          </w:p>
          <w:p w14:paraId="2E1D7661" w14:textId="2D56158A" w:rsidR="00BB107C" w:rsidRPr="009743C8" w:rsidRDefault="00BB107C" w:rsidP="002A3FBD">
            <w:pPr>
              <w:rPr>
                <w:lang w:val="en-GB"/>
              </w:rPr>
            </w:pPr>
            <w:r>
              <w:rPr>
                <w:lang w:val="en-GB"/>
              </w:rPr>
              <w:t>-</w:t>
            </w:r>
            <w:r w:rsidRPr="009743C8">
              <w:rPr>
                <w:lang w:val="en-GB"/>
              </w:rPr>
              <w:t xml:space="preserve"> Copying pastes with a basis of gelatin, </w:t>
            </w:r>
            <w:proofErr w:type="gramStart"/>
            <w:r w:rsidRPr="009743C8">
              <w:rPr>
                <w:lang w:val="en-GB"/>
              </w:rPr>
              <w:t>whether or not</w:t>
            </w:r>
            <w:proofErr w:type="gramEnd"/>
            <w:r w:rsidRPr="009743C8">
              <w:rPr>
                <w:lang w:val="en-GB"/>
              </w:rPr>
              <w:t xml:space="preserve"> on a paper or textile backing</w:t>
            </w:r>
          </w:p>
        </w:tc>
        <w:tc>
          <w:tcPr>
            <w:tcW w:w="2778" w:type="dxa"/>
          </w:tcPr>
          <w:p w14:paraId="3B532EA5" w14:textId="77777777" w:rsidR="00BB107C" w:rsidRPr="009743C8" w:rsidRDefault="00BB107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BB107C" w:rsidRPr="009743C8" w:rsidRDefault="00BB107C"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13662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 xml:space="preserve">products of vegetable and animal oils. For greater certainty, the mono alkyl ester </w:t>
            </w:r>
            <w:proofErr w:type="gramStart"/>
            <w:r w:rsidRPr="009743C8">
              <w:rPr>
                <w:lang w:val="en-GB"/>
              </w:rPr>
              <w:t>makes reference</w:t>
            </w:r>
            <w:proofErr w:type="gramEnd"/>
            <w:r w:rsidRPr="009743C8">
              <w:rPr>
                <w:lang w:val="en-GB"/>
              </w:rPr>
              <w:t xml:space="preserve"> to methyl ester or ethyl ester of fatty acids</w:t>
            </w:r>
          </w:p>
        </w:tc>
        <w:tc>
          <w:tcPr>
            <w:tcW w:w="2778" w:type="dxa"/>
          </w:tcPr>
          <w:p w14:paraId="445DEF8F" w14:textId="0A858C02"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r w:rsidR="00A522F7">
              <w:rPr>
                <w:lang w:val="en-GB"/>
              </w:rPr>
              <w:t xml:space="preserve"> </w:t>
            </w:r>
          </w:p>
          <w:p w14:paraId="62BC153E" w14:textId="15913EF7" w:rsidR="00011337" w:rsidRPr="009743C8" w:rsidRDefault="00A522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11337" w:rsidRPr="009743C8">
              <w:rPr>
                <w:lang w:val="en-GB"/>
              </w:rPr>
              <w:t>from materials of any heading, except that of the product, and</w:t>
            </w:r>
          </w:p>
          <w:p w14:paraId="6487D29F" w14:textId="2AD49E98" w:rsidR="00011337" w:rsidRPr="009743C8" w:rsidRDefault="00A522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11337"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17EAF63E"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955218" w:rsidRPr="009743C8" w14:paraId="78ABEAD3" w14:textId="77777777" w:rsidTr="00955218">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0C1907E" w14:textId="5611935F" w:rsidR="00955218" w:rsidRPr="009743C8" w:rsidRDefault="00955218" w:rsidP="002A3FBD">
            <w:pPr>
              <w:rPr>
                <w:lang w:val="en-GB"/>
              </w:rPr>
            </w:pPr>
            <w:r w:rsidRPr="00955218">
              <w:rPr>
                <w:lang w:val="en-GB"/>
              </w:rPr>
              <w:t>ex 3824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64F5177" w14:textId="77777777" w:rsidR="005350E3" w:rsidRDefault="00784AD2" w:rsidP="005350E3">
            <w:pPr>
              <w:rPr>
                <w:lang w:val="en-GB"/>
              </w:rPr>
            </w:pPr>
            <w:r>
              <w:rPr>
                <w:lang w:val="en-GB"/>
              </w:rPr>
              <w:t>**UK to Peru, or Peru to UK only**</w:t>
            </w:r>
            <w:r w:rsidR="005350E3">
              <w:rPr>
                <w:lang w:val="en-GB"/>
              </w:rPr>
              <w:t>&lt;</w:t>
            </w:r>
            <w:proofErr w:type="spellStart"/>
            <w:r w:rsidR="005350E3">
              <w:rPr>
                <w:lang w:val="en-GB"/>
              </w:rPr>
              <w:t>br</w:t>
            </w:r>
            <w:proofErr w:type="spellEnd"/>
            <w:r w:rsidR="005350E3">
              <w:rPr>
                <w:lang w:val="en-GB"/>
              </w:rPr>
              <w:t>&gt;</w:t>
            </w:r>
          </w:p>
          <w:p w14:paraId="3DB0FC0F" w14:textId="77777777" w:rsidR="006D172D" w:rsidRDefault="006D172D" w:rsidP="005350E3">
            <w:pPr>
              <w:rPr>
                <w:lang w:val="en-GB"/>
              </w:rPr>
            </w:pPr>
          </w:p>
          <w:p w14:paraId="6CD0F2F5" w14:textId="31A65D20" w:rsidR="00F405D6" w:rsidRPr="009743C8" w:rsidRDefault="00955218" w:rsidP="005350E3">
            <w:pPr>
              <w:rPr>
                <w:lang w:val="en-GB"/>
              </w:rPr>
            </w:pPr>
            <w:r w:rsidRPr="00955218">
              <w:rPr>
                <w:lang w:val="en-GB"/>
              </w:rPr>
              <w:t>Biodiesel: mixtures of mono</w:t>
            </w:r>
            <w:r>
              <w:rPr>
                <w:lang w:val="en-GB"/>
              </w:rPr>
              <w:t xml:space="preserve"> </w:t>
            </w:r>
            <w:r w:rsidRPr="00955218">
              <w:rPr>
                <w:lang w:val="en-GB"/>
              </w:rPr>
              <w:t xml:space="preserve">alkyl ethers of the fatty acids of the long chain of sub products of vegetable and animal oils. For greater certainty, the mono alkyl ether </w:t>
            </w:r>
            <w:proofErr w:type="gramStart"/>
            <w:r w:rsidRPr="00955218">
              <w:rPr>
                <w:lang w:val="en-GB"/>
              </w:rPr>
              <w:t>makes reference</w:t>
            </w:r>
            <w:proofErr w:type="gramEnd"/>
            <w:r w:rsidRPr="00955218">
              <w:rPr>
                <w:lang w:val="en-GB"/>
              </w:rPr>
              <w:t xml:space="preserve"> to methyl ether or ethyl ether of fatty acids</w:t>
            </w:r>
          </w:p>
        </w:tc>
        <w:tc>
          <w:tcPr>
            <w:tcW w:w="2778" w:type="dxa"/>
            <w:shd w:val="clear" w:color="auto" w:fill="FBE4D5" w:themeFill="accent2" w:themeFillTint="33"/>
          </w:tcPr>
          <w:p w14:paraId="2705A242" w14:textId="4FBCE601" w:rsidR="00955218" w:rsidRPr="009743C8" w:rsidRDefault="00955218" w:rsidP="00955218">
            <w:pPr>
              <w:cnfStyle w:val="000000000000" w:firstRow="0" w:lastRow="0" w:firstColumn="0" w:lastColumn="0" w:oddVBand="0" w:evenVBand="0" w:oddHBand="0" w:evenHBand="0" w:firstRowFirstColumn="0" w:firstRowLastColumn="0" w:lastRowFirstColumn="0" w:lastRowLastColumn="0"/>
              <w:rPr>
                <w:lang w:val="en-GB"/>
              </w:rPr>
            </w:pPr>
            <w:r w:rsidRPr="00955218">
              <w:rPr>
                <w:lang w:val="en-GB"/>
              </w:rPr>
              <w:t>Manufacture from materials</w:t>
            </w:r>
            <w:r>
              <w:rPr>
                <w:lang w:val="en-GB"/>
              </w:rPr>
              <w:t xml:space="preserve"> </w:t>
            </w:r>
            <w:r w:rsidRPr="00955218">
              <w:rPr>
                <w:lang w:val="en-GB"/>
              </w:rPr>
              <w:t>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E2E7E31" w14:textId="485B13D1" w:rsidR="00955218" w:rsidRPr="009743C8" w:rsidRDefault="00955218" w:rsidP="00955218">
            <w:pPr>
              <w:rPr>
                <w:lang w:val="en-GB"/>
              </w:rPr>
            </w:pPr>
            <w:r w:rsidRPr="00955218">
              <w:rPr>
                <w:lang w:val="en-GB"/>
              </w:rPr>
              <w:t>Manufacture in which the</w:t>
            </w:r>
            <w:r>
              <w:rPr>
                <w:lang w:val="en-GB"/>
              </w:rPr>
              <w:t xml:space="preserve"> </w:t>
            </w:r>
            <w:r w:rsidRPr="00955218">
              <w:rPr>
                <w:lang w:val="en-GB"/>
              </w:rPr>
              <w:t xml:space="preserve">value of all the materials used does not </w:t>
            </w:r>
            <w:r w:rsidR="00A37F2A">
              <w:rPr>
                <w:lang w:val="en-GB"/>
              </w:rPr>
              <w:t xml:space="preserve">exceed </w:t>
            </w:r>
            <w:r w:rsidRPr="00955218">
              <w:rPr>
                <w:lang w:val="en-GB"/>
              </w:rPr>
              <w:t>40 per cent of the</w:t>
            </w:r>
            <w:r>
              <w:rPr>
                <w:lang w:val="en-GB"/>
              </w:rPr>
              <w:t xml:space="preserve"> </w:t>
            </w:r>
            <w:r w:rsidRPr="00955218">
              <w:rPr>
                <w:lang w:val="en-GB"/>
              </w:rPr>
              <w:t>ex-works price of the product</w:t>
            </w:r>
          </w:p>
        </w:tc>
      </w:tr>
      <w:tr w:rsidR="002A3FBD" w:rsidRPr="009743C8" w14:paraId="0B4086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w:t>
            </w:r>
            <w:proofErr w:type="spellStart"/>
            <w:r w:rsidRPr="009743C8">
              <w:rPr>
                <w:lang w:val="en-GB"/>
              </w:rPr>
              <w:t>buta</w:t>
            </w:r>
            <w:proofErr w:type="spellEnd"/>
            <w:r w:rsidRPr="009743C8">
              <w:rPr>
                <w:lang w:val="en-GB"/>
              </w:rPr>
              <w:t>-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 xml:space="preserve">Waste, </w:t>
            </w:r>
            <w:proofErr w:type="gramStart"/>
            <w:r w:rsidRPr="009743C8">
              <w:rPr>
                <w:lang w:val="en-GB"/>
              </w:rPr>
              <w:t>parings</w:t>
            </w:r>
            <w:proofErr w:type="gramEnd"/>
            <w:r w:rsidRPr="009743C8">
              <w:rPr>
                <w:lang w:val="en-GB"/>
              </w:rPr>
              <w:t xml:space="preserve"> and scrap, of plastics</w:t>
            </w:r>
          </w:p>
        </w:tc>
        <w:tc>
          <w:tcPr>
            <w:tcW w:w="2778" w:type="dxa"/>
          </w:tcPr>
          <w:p w14:paraId="63E03B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 xml:space="preserve">Other plates, sheets, film, </w:t>
            </w:r>
            <w:proofErr w:type="gramStart"/>
            <w:r w:rsidRPr="009743C8">
              <w:rPr>
                <w:lang w:val="en-GB"/>
              </w:rPr>
              <w:t>foil</w:t>
            </w:r>
            <w:proofErr w:type="gramEnd"/>
            <w:r w:rsidRPr="009743C8">
              <w:rPr>
                <w:lang w:val="en-GB"/>
              </w:rPr>
              <w:t xml:space="preserve">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6F8B703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157D0" w:rsidRPr="009743C8" w14:paraId="5AC8A3A8" w14:textId="77777777" w:rsidTr="00C157D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510F9E" w14:textId="369C15D0" w:rsidR="00C157D0" w:rsidRPr="009743C8" w:rsidRDefault="00C157D0" w:rsidP="002A3FBD">
            <w:pPr>
              <w:rPr>
                <w:lang w:val="en-GB"/>
              </w:rPr>
            </w:pPr>
            <w:r w:rsidRPr="00C157D0">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612D2F6" w14:textId="5ED3C21F" w:rsidR="008E12B5" w:rsidRDefault="008E12B5" w:rsidP="00C157D0">
            <w:pPr>
              <w:rPr>
                <w:lang w:val="en-GB"/>
              </w:rPr>
            </w:pPr>
            <w:r>
              <w:rPr>
                <w:lang w:val="en-GB"/>
              </w:rPr>
              <w:t>**</w:t>
            </w:r>
            <w:r w:rsidRPr="00C157D0">
              <w:rPr>
                <w:lang w:val="en-GB"/>
              </w:rPr>
              <w:t xml:space="preserve">Colombia, </w:t>
            </w:r>
            <w:proofErr w:type="gramStart"/>
            <w:r w:rsidRPr="00C157D0">
              <w:rPr>
                <w:lang w:val="en-GB"/>
              </w:rPr>
              <w:t>Ecuador</w:t>
            </w:r>
            <w:proofErr w:type="gramEnd"/>
            <w:r w:rsidRPr="00C157D0">
              <w:rPr>
                <w:lang w:val="en-GB"/>
              </w:rPr>
              <w:t xml:space="preserve"> and Peru to the UK within the annual quotas per country</w:t>
            </w:r>
            <w:r w:rsidR="00596A5D">
              <w:rPr>
                <w:lang w:val="en-GB"/>
              </w:rPr>
              <w:t xml:space="preserve"> only</w:t>
            </w:r>
            <w:r>
              <w:rPr>
                <w:lang w:val="en-GB"/>
              </w:rPr>
              <w:t>**&lt;</w:t>
            </w:r>
            <w:proofErr w:type="spellStart"/>
            <w:r>
              <w:rPr>
                <w:lang w:val="en-GB"/>
              </w:rPr>
              <w:t>br</w:t>
            </w:r>
            <w:proofErr w:type="spellEnd"/>
            <w:r>
              <w:rPr>
                <w:lang w:val="en-GB"/>
              </w:rPr>
              <w:t>&gt;</w:t>
            </w:r>
          </w:p>
          <w:p w14:paraId="2A3DE508" w14:textId="77777777" w:rsidR="008E12B5" w:rsidRDefault="008E12B5" w:rsidP="00C157D0">
            <w:pPr>
              <w:rPr>
                <w:lang w:val="en-GB"/>
              </w:rPr>
            </w:pPr>
          </w:p>
          <w:p w14:paraId="78D0ED59" w14:textId="23881E81" w:rsidR="00C157D0" w:rsidRPr="009743C8" w:rsidRDefault="00C157D0" w:rsidP="00C157D0">
            <w:pPr>
              <w:rPr>
                <w:lang w:val="en-GB"/>
              </w:rPr>
            </w:pPr>
            <w:r w:rsidRPr="00C157D0">
              <w:rPr>
                <w:lang w:val="en-GB"/>
              </w:rPr>
              <w:t>Other plates, sheets, film, foil</w:t>
            </w:r>
            <w:r>
              <w:rPr>
                <w:lang w:val="en-GB"/>
              </w:rPr>
              <w:t xml:space="preserve"> </w:t>
            </w:r>
            <w:r w:rsidRPr="00C157D0">
              <w:rPr>
                <w:lang w:val="en-GB"/>
              </w:rPr>
              <w:t xml:space="preserve">and strip, of plastics, non- cellular and </w:t>
            </w:r>
            <w:proofErr w:type="gramStart"/>
            <w:r w:rsidRPr="00C157D0">
              <w:rPr>
                <w:lang w:val="en-GB"/>
              </w:rPr>
              <w:t>not-reinforced</w:t>
            </w:r>
            <w:proofErr w:type="gramEnd"/>
            <w:r w:rsidRPr="00C157D0">
              <w:rPr>
                <w:lang w:val="en-GB"/>
              </w:rPr>
              <w:t>, laminated, supported or similarly combined with other materials</w:t>
            </w:r>
          </w:p>
        </w:tc>
        <w:tc>
          <w:tcPr>
            <w:tcW w:w="2778" w:type="dxa"/>
            <w:shd w:val="clear" w:color="auto" w:fill="FBE4D5" w:themeFill="accent2" w:themeFillTint="33"/>
          </w:tcPr>
          <w:p w14:paraId="022E5E15" w14:textId="1E719489" w:rsidR="00C157D0" w:rsidRPr="009743C8" w:rsidRDefault="00C157D0" w:rsidP="00C157D0">
            <w:pPr>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Pr="00C157D0">
              <w:rPr>
                <w:lang w:val="en-GB"/>
              </w:rPr>
              <w:t>anufacture from materials</w:t>
            </w:r>
            <w:r>
              <w:rPr>
                <w:lang w:val="en-GB"/>
              </w:rPr>
              <w:t xml:space="preserve"> </w:t>
            </w:r>
            <w:r w:rsidRPr="00C157D0">
              <w:rPr>
                <w:lang w:val="en-GB"/>
              </w:rPr>
              <w:t xml:space="preserve">of any heading except that of the product. However, materials of the same heading as the product may be used, provided that their total value does not exceed 50 per cent of the </w:t>
            </w:r>
            <w:proofErr w:type="spellStart"/>
            <w:r w:rsidRPr="00C157D0">
              <w:rPr>
                <w:lang w:val="en-GB"/>
              </w:rPr>
              <w:t>ex works</w:t>
            </w:r>
            <w:proofErr w:type="spellEnd"/>
            <w:r w:rsidRPr="00C157D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7DBEAB9" w14:textId="704257D7" w:rsidR="00C157D0" w:rsidRPr="009743C8" w:rsidRDefault="00C157D0" w:rsidP="00C157D0">
            <w:pPr>
              <w:rPr>
                <w:lang w:val="en-GB"/>
              </w:rPr>
            </w:pPr>
            <w:r w:rsidRPr="00C157D0">
              <w:rPr>
                <w:lang w:val="en-GB"/>
              </w:rPr>
              <w:t>Manufacture in which the</w:t>
            </w:r>
            <w:r>
              <w:rPr>
                <w:lang w:val="en-GB"/>
              </w:rPr>
              <w:t xml:space="preserve"> </w:t>
            </w:r>
            <w:r w:rsidRPr="00C157D0">
              <w:rPr>
                <w:lang w:val="en-GB"/>
              </w:rPr>
              <w:t xml:space="preserve">value of all the materials used does not exceed 55 per cent of the </w:t>
            </w:r>
            <w:proofErr w:type="spellStart"/>
            <w:r w:rsidRPr="00C157D0">
              <w:rPr>
                <w:lang w:val="en-GB"/>
              </w:rPr>
              <w:t>ex works</w:t>
            </w:r>
            <w:proofErr w:type="spellEnd"/>
            <w:r w:rsidRPr="00C157D0">
              <w:rPr>
                <w:lang w:val="en-GB"/>
              </w:rPr>
              <w:t xml:space="preserve"> price of the product</w:t>
            </w:r>
          </w:p>
        </w:tc>
      </w:tr>
      <w:tr w:rsidR="002A3FBD" w:rsidRPr="009743C8" w14:paraId="0AB756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 xml:space="preserve">Manufacture in which the value of all the materials used does not exceed 60 per cent of the </w:t>
            </w:r>
            <w:proofErr w:type="spellStart"/>
            <w:r w:rsidRPr="009743C8">
              <w:rPr>
                <w:lang w:val="en-GB"/>
              </w:rPr>
              <w:t>ex works</w:t>
            </w:r>
            <w:proofErr w:type="spellEnd"/>
            <w:r w:rsidRPr="009743C8">
              <w:rPr>
                <w:lang w:val="en-GB"/>
              </w:rPr>
              <w:t xml:space="preserve"> price of the product</w:t>
            </w:r>
          </w:p>
        </w:tc>
      </w:tr>
      <w:tr w:rsidR="002A3FBD" w:rsidRPr="009743C8" w14:paraId="162B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 xml:space="preserve">Waste, </w:t>
            </w:r>
            <w:proofErr w:type="gramStart"/>
            <w:r w:rsidRPr="009743C8">
              <w:rPr>
                <w:lang w:val="en-GB"/>
              </w:rPr>
              <w:t>parings</w:t>
            </w:r>
            <w:proofErr w:type="gramEnd"/>
            <w:r w:rsidRPr="009743C8">
              <w:rPr>
                <w:lang w:val="en-GB"/>
              </w:rPr>
              <w:t xml:space="preserve"> and scrap of rubber (other than hard rubber) and powders and granules obtained therefrom</w:t>
            </w:r>
          </w:p>
        </w:tc>
        <w:tc>
          <w:tcPr>
            <w:tcW w:w="2778" w:type="dxa"/>
          </w:tcPr>
          <w:p w14:paraId="6A4B59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lastRenderedPageBreak/>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03E963E4" w:rsidR="002A3FBD" w:rsidRPr="009743C8" w:rsidRDefault="00BE4216" w:rsidP="002A3FBD">
            <w:pPr>
              <w:rPr>
                <w:lang w:val="en-GB"/>
              </w:rPr>
            </w:pPr>
            <w:r>
              <w:rPr>
                <w:lang w:val="en-GB"/>
              </w:rPr>
              <w:t xml:space="preserve">- </w:t>
            </w:r>
            <w:r w:rsidR="002A3FBD" w:rsidRPr="009743C8">
              <w:rPr>
                <w:lang w:val="en-GB"/>
              </w:rPr>
              <w:t>Retreaded pneumatic, solid or cushion tyres, of rubber</w:t>
            </w:r>
          </w:p>
        </w:tc>
        <w:tc>
          <w:tcPr>
            <w:tcW w:w="2778" w:type="dxa"/>
          </w:tcPr>
          <w:p w14:paraId="151482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09328C4E" w:rsidR="002A3FBD" w:rsidRPr="009743C8" w:rsidRDefault="00BE4216" w:rsidP="002A3FBD">
            <w:pPr>
              <w:rPr>
                <w:lang w:val="en-GB"/>
              </w:rPr>
            </w:pPr>
            <w:r>
              <w:rPr>
                <w:lang w:val="en-GB"/>
              </w:rPr>
              <w:t>-</w:t>
            </w:r>
            <w:r w:rsidR="002A3FBD" w:rsidRPr="009743C8">
              <w:rPr>
                <w:lang w:val="en-GB"/>
              </w:rPr>
              <w:t>Other</w:t>
            </w:r>
          </w:p>
        </w:tc>
        <w:tc>
          <w:tcPr>
            <w:tcW w:w="2778" w:type="dxa"/>
          </w:tcPr>
          <w:p w14:paraId="43A4DF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 xml:space="preserve">Tanned or crust hides and skins, without wool or hair on, </w:t>
            </w:r>
            <w:proofErr w:type="gramStart"/>
            <w:r w:rsidRPr="009743C8">
              <w:rPr>
                <w:lang w:val="en-GB"/>
              </w:rPr>
              <w:t>whether or not</w:t>
            </w:r>
            <w:proofErr w:type="gramEnd"/>
            <w:r w:rsidRPr="009743C8">
              <w:rPr>
                <w:lang w:val="en-GB"/>
              </w:rPr>
              <w:t xml:space="preserve"> split, but not further prepared</w:t>
            </w:r>
          </w:p>
        </w:tc>
        <w:tc>
          <w:tcPr>
            <w:tcW w:w="2778" w:type="dxa"/>
          </w:tcPr>
          <w:p w14:paraId="51FF7ECA" w14:textId="0294D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Retanning of tanned leather</w:t>
            </w:r>
            <w:r w:rsidR="0075437C">
              <w:rPr>
                <w:lang w:val="en-GB"/>
              </w:rPr>
              <w:t>;</w:t>
            </w:r>
            <w:r w:rsidRPr="009743C8">
              <w:rPr>
                <w:lang w:val="en-GB"/>
              </w:rPr>
              <w:t xml:space="preserve"> or</w:t>
            </w:r>
          </w:p>
          <w:p w14:paraId="51AFEF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headings 4104 to 4106, 4107, 4112 or 4113, provided that their total value does not exceed 50 per cent of the </w:t>
            </w:r>
            <w:proofErr w:type="spellStart"/>
            <w:r w:rsidRPr="009743C8">
              <w:rPr>
                <w:lang w:val="en-GB"/>
              </w:rPr>
              <w:t>ex works</w:t>
            </w:r>
            <w:proofErr w:type="spellEnd"/>
            <w:r w:rsidRPr="009743C8">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 xml:space="preserve">Articles of leather; saddlery and harness; travel goods, handbags and similar containers; articles of animal gut (other than </w:t>
            </w:r>
            <w:proofErr w:type="gramStart"/>
            <w:r w:rsidRPr="009743C8">
              <w:rPr>
                <w:lang w:val="en-GB"/>
              </w:rPr>
              <w:t>silk worm</w:t>
            </w:r>
            <w:proofErr w:type="gramEnd"/>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0B99AE7F" w:rsidR="002A3FBD" w:rsidRPr="009743C8" w:rsidRDefault="002A3FBD" w:rsidP="002A3FBD">
            <w:pPr>
              <w:rPr>
                <w:lang w:val="en-GB"/>
              </w:rPr>
            </w:pPr>
            <w:r w:rsidRPr="009743C8">
              <w:rPr>
                <w:lang w:val="en-GB"/>
              </w:rPr>
              <w:t>Furskins and artificial fur; manufactures thereof; except for:</w:t>
            </w:r>
          </w:p>
        </w:tc>
        <w:tc>
          <w:tcPr>
            <w:tcW w:w="2778" w:type="dxa"/>
          </w:tcPr>
          <w:p w14:paraId="44CA3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xml:space="preserve">- Plates, </w:t>
            </w:r>
            <w:proofErr w:type="gramStart"/>
            <w:r w:rsidRPr="009743C8">
              <w:rPr>
                <w:lang w:val="en-GB"/>
              </w:rPr>
              <w:t>crosses</w:t>
            </w:r>
            <w:proofErr w:type="gramEnd"/>
            <w:r w:rsidRPr="009743C8">
              <w:rPr>
                <w:lang w:val="en-GB"/>
              </w:rPr>
              <w:t xml:space="preserve"> and similar forms</w:t>
            </w:r>
          </w:p>
        </w:tc>
        <w:tc>
          <w:tcPr>
            <w:tcW w:w="2778" w:type="dxa"/>
          </w:tcPr>
          <w:p w14:paraId="014E17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 xml:space="preserve">sories and other articles of </w:t>
            </w:r>
            <w:proofErr w:type="spellStart"/>
            <w:r w:rsidRPr="009743C8">
              <w:rPr>
                <w:lang w:val="en-GB"/>
              </w:rPr>
              <w:t>furskin</w:t>
            </w:r>
            <w:proofErr w:type="spellEnd"/>
          </w:p>
        </w:tc>
        <w:tc>
          <w:tcPr>
            <w:tcW w:w="2778" w:type="dxa"/>
          </w:tcPr>
          <w:p w14:paraId="3768B1B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wood in the rough, </w:t>
            </w:r>
            <w:proofErr w:type="gramStart"/>
            <w:r w:rsidRPr="009743C8">
              <w:rPr>
                <w:lang w:val="en-GB"/>
              </w:rPr>
              <w:t>whether or not</w:t>
            </w:r>
            <w:proofErr w:type="gramEnd"/>
            <w:r w:rsidRPr="009743C8">
              <w:rPr>
                <w:lang w:val="en-GB"/>
              </w:rPr>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Planing, </w:t>
            </w:r>
            <w:proofErr w:type="gramStart"/>
            <w:r w:rsidRPr="009743C8">
              <w:rPr>
                <w:lang w:val="en-GB"/>
              </w:rPr>
              <w:t>sanding</w:t>
            </w:r>
            <w:proofErr w:type="gramEnd"/>
            <w:r w:rsidRPr="009743C8">
              <w:rPr>
                <w:lang w:val="en-GB"/>
              </w:rPr>
              <w:t xml:space="preserve">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t>ex 4408</w:t>
            </w:r>
          </w:p>
        </w:tc>
        <w:tc>
          <w:tcPr>
            <w:cnfStyle w:val="000010000000" w:firstRow="0" w:lastRow="0" w:firstColumn="0" w:lastColumn="0" w:oddVBand="1" w:evenVBand="0" w:oddHBand="0" w:evenHBand="0" w:firstRowFirstColumn="0" w:firstRowLastColumn="0" w:lastRowFirstColumn="0" w:lastRowLastColumn="0"/>
            <w:tcW w:w="2713" w:type="dxa"/>
          </w:tcPr>
          <w:p w14:paraId="2BC12F16" w14:textId="56F53C2E" w:rsidR="002A3FBD" w:rsidRPr="009743C8" w:rsidRDefault="002A3FBD" w:rsidP="002E3507">
            <w:pPr>
              <w:rPr>
                <w:lang w:val="en-GB"/>
              </w:rPr>
            </w:pPr>
            <w:r w:rsidRPr="009743C8">
              <w:rPr>
                <w:lang w:val="en-GB"/>
              </w:rPr>
              <w:t>Sheets for veneering (including those obtained by slicing laminated wood) and for</w:t>
            </w:r>
            <w:r w:rsidR="002E3507">
              <w:rPr>
                <w:lang w:val="en-GB"/>
              </w:rPr>
              <w:t xml:space="preserve"> </w:t>
            </w: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Splicing, planing, sanding or </w:t>
            </w:r>
            <w:proofErr w:type="spellStart"/>
            <w:r w:rsidRPr="009743C8">
              <w:rPr>
                <w:lang w:val="en-GB"/>
              </w:rPr>
              <w:t>end</w:t>
            </w:r>
            <w:r w:rsidRPr="009743C8">
              <w:rPr>
                <w:lang w:val="en-GB"/>
              </w:rPr>
              <w:softHyphen/>
              <w:t>jointing</w:t>
            </w:r>
            <w:proofErr w:type="spellEnd"/>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 xml:space="preserve">Wood continuously shaped along any of its edges, ends or faces, </w:t>
            </w:r>
            <w:proofErr w:type="gramStart"/>
            <w:r w:rsidRPr="009743C8">
              <w:rPr>
                <w:lang w:val="en-GB"/>
              </w:rPr>
              <w:t>whether or not</w:t>
            </w:r>
            <w:proofErr w:type="gramEnd"/>
            <w:r w:rsidRPr="009743C8">
              <w:rPr>
                <w:lang w:val="en-GB"/>
              </w:rPr>
              <w:t xml:space="preserve"> planed, sanded or end-jointed:</w:t>
            </w:r>
          </w:p>
        </w:tc>
        <w:tc>
          <w:tcPr>
            <w:tcW w:w="2778" w:type="dxa"/>
          </w:tcPr>
          <w:p w14:paraId="7054B8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0B1711FF" w14:textId="2CCC2259"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B595FB5" w14:textId="1406A375"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208083D" w14:textId="2D12A927"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 xml:space="preserve">Packing cases, boxes, crates, </w:t>
            </w:r>
            <w:proofErr w:type="gramStart"/>
            <w:r w:rsidRPr="009743C8">
              <w:rPr>
                <w:lang w:val="en-GB"/>
              </w:rPr>
              <w:t>drums</w:t>
            </w:r>
            <w:proofErr w:type="gramEnd"/>
            <w:r w:rsidRPr="009743C8">
              <w:rPr>
                <w:lang w:val="en-GB"/>
              </w:rPr>
              <w:t xml:space="preserve"> and similar packings, of wood</w:t>
            </w:r>
          </w:p>
        </w:tc>
        <w:tc>
          <w:tcPr>
            <w:tcW w:w="2778" w:type="dxa"/>
          </w:tcPr>
          <w:p w14:paraId="0054C5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 xml:space="preserve">Paper and paperboard, ruled, </w:t>
            </w:r>
            <w:proofErr w:type="gramStart"/>
            <w:r w:rsidRPr="009743C8">
              <w:rPr>
                <w:lang w:val="en-GB"/>
              </w:rPr>
              <w:t>lined</w:t>
            </w:r>
            <w:proofErr w:type="gramEnd"/>
            <w:r w:rsidRPr="009743C8">
              <w:rPr>
                <w:lang w:val="en-GB"/>
              </w:rPr>
              <w:t xml:space="preserve"> or squared only</w:t>
            </w:r>
          </w:p>
        </w:tc>
        <w:tc>
          <w:tcPr>
            <w:tcW w:w="2778" w:type="dxa"/>
          </w:tcPr>
          <w:p w14:paraId="08C9692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 xml:space="preserve">Carbon paper, self-copy paper and other copying or transfer papers (other than those of heading 4809), duplicator stencils and offset plates, of paper, </w:t>
            </w:r>
            <w:proofErr w:type="gramStart"/>
            <w:r w:rsidRPr="009743C8">
              <w:rPr>
                <w:lang w:val="en-GB"/>
              </w:rPr>
              <w:t>whether or not</w:t>
            </w:r>
            <w:proofErr w:type="gramEnd"/>
            <w:r w:rsidRPr="009743C8">
              <w:rPr>
                <w:lang w:val="en-GB"/>
              </w:rPr>
              <w:t xml:space="preserve"> put up in boxes</w:t>
            </w:r>
          </w:p>
        </w:tc>
        <w:tc>
          <w:tcPr>
            <w:tcW w:w="2778" w:type="dxa"/>
          </w:tcPr>
          <w:p w14:paraId="3BB722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lastRenderedPageBreak/>
              <w:t>4817</w:t>
            </w:r>
          </w:p>
        </w:tc>
        <w:tc>
          <w:tcPr>
            <w:cnfStyle w:val="000010000000" w:firstRow="0" w:lastRow="0" w:firstColumn="0" w:lastColumn="0" w:oddVBand="1" w:evenVBand="0" w:oddHBand="0" w:evenHBand="0" w:firstRowFirstColumn="0" w:firstRowLastColumn="0" w:lastRowFirstColumn="0" w:lastRowLastColumn="0"/>
            <w:tcW w:w="2713" w:type="dxa"/>
          </w:tcPr>
          <w:p w14:paraId="75AFAE7A" w14:textId="75F218F3" w:rsidR="002A3FBD" w:rsidRPr="009743C8" w:rsidRDefault="002A3FBD" w:rsidP="002052D3">
            <w:pPr>
              <w:rPr>
                <w:lang w:val="en-GB"/>
              </w:rPr>
            </w:pPr>
            <w:r w:rsidRPr="009743C8">
              <w:rPr>
                <w:lang w:val="en-GB"/>
              </w:rPr>
              <w:t xml:space="preserve">Envelopes, letter cards, plain </w:t>
            </w:r>
            <w:proofErr w:type="gramStart"/>
            <w:r w:rsidRPr="009743C8">
              <w:rPr>
                <w:lang w:val="en-GB"/>
              </w:rPr>
              <w:t>postcards</w:t>
            </w:r>
            <w:proofErr w:type="gramEnd"/>
            <w:r w:rsidRPr="009743C8">
              <w:rPr>
                <w:lang w:val="en-GB"/>
              </w:rPr>
              <w:t xml:space="preserve"> and correspondence cards, of paper or paperboard; boxes, pouches, wallets and writing compendiums, of paper or paperboard, containing an</w:t>
            </w:r>
            <w:r w:rsidR="002052D3">
              <w:rPr>
                <w:lang w:val="en-GB"/>
              </w:rPr>
              <w:t xml:space="preserve"> </w:t>
            </w:r>
            <w:r w:rsidRPr="009743C8">
              <w:rPr>
                <w:lang w:val="en-GB"/>
              </w:rPr>
              <w:t>assortment of paper stationery</w:t>
            </w:r>
          </w:p>
        </w:tc>
        <w:tc>
          <w:tcPr>
            <w:tcW w:w="2778" w:type="dxa"/>
          </w:tcPr>
          <w:p w14:paraId="6FC565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23F249BE" w14:textId="0FAA34EE" w:rsidR="002A3FBD" w:rsidRPr="009743C8" w:rsidRDefault="002A3FBD" w:rsidP="00C16764">
            <w:pPr>
              <w:rPr>
                <w:lang w:val="en-GB"/>
              </w:rPr>
            </w:pPr>
            <w:r w:rsidRPr="009743C8">
              <w:rPr>
                <w:lang w:val="en-GB"/>
              </w:rPr>
              <w:t xml:space="preserve">Cartons, boxes, cases, </w:t>
            </w:r>
            <w:proofErr w:type="gramStart"/>
            <w:r w:rsidRPr="009743C8">
              <w:rPr>
                <w:lang w:val="en-GB"/>
              </w:rPr>
              <w:t>bags</w:t>
            </w:r>
            <w:proofErr w:type="gramEnd"/>
            <w:r w:rsidRPr="009743C8">
              <w:rPr>
                <w:lang w:val="en-GB"/>
              </w:rPr>
              <w:t xml:space="preserve"> and other packing containers, of paper, paperboard, cellulose</w:t>
            </w:r>
            <w:r w:rsidR="00C16764">
              <w:rPr>
                <w:lang w:val="en-GB"/>
              </w:rPr>
              <w:t xml:space="preserve"> </w:t>
            </w:r>
            <w:r w:rsidRPr="009743C8">
              <w:rPr>
                <w:lang w:val="en-GB"/>
              </w:rPr>
              <w:t>wadding or webs of cellulose fibres</w:t>
            </w:r>
          </w:p>
        </w:tc>
        <w:tc>
          <w:tcPr>
            <w:tcW w:w="2778" w:type="dxa"/>
          </w:tcPr>
          <w:p w14:paraId="2103CD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 xml:space="preserve">Other paper, paperboard, cellulose </w:t>
            </w:r>
            <w:proofErr w:type="gramStart"/>
            <w:r w:rsidRPr="009743C8">
              <w:rPr>
                <w:lang w:val="en-GB"/>
              </w:rPr>
              <w:t>wadding</w:t>
            </w:r>
            <w:proofErr w:type="gramEnd"/>
            <w:r w:rsidRPr="009743C8">
              <w:rPr>
                <w:lang w:val="en-GB"/>
              </w:rPr>
              <w:t xml:space="preserve"> and webs of cellulose fibres, cut to size or shape</w:t>
            </w:r>
          </w:p>
        </w:tc>
        <w:tc>
          <w:tcPr>
            <w:tcW w:w="2778" w:type="dxa"/>
          </w:tcPr>
          <w:p w14:paraId="79658FC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 xml:space="preserve">Printed books, newspapers, </w:t>
            </w:r>
            <w:proofErr w:type="gramStart"/>
            <w:r w:rsidRPr="009743C8">
              <w:rPr>
                <w:lang w:val="en-GB"/>
              </w:rPr>
              <w:t>pictures</w:t>
            </w:r>
            <w:proofErr w:type="gramEnd"/>
            <w:r w:rsidRPr="009743C8">
              <w:rPr>
                <w:lang w:val="en-GB"/>
              </w:rPr>
              <w:t xml:space="preserve"> and other products of the printing industry; manuscripts, typescripts and plans; except for:</w:t>
            </w:r>
          </w:p>
        </w:tc>
        <w:tc>
          <w:tcPr>
            <w:tcW w:w="2778" w:type="dxa"/>
          </w:tcPr>
          <w:p w14:paraId="522E9CF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 xml:space="preserve">ments, </w:t>
            </w:r>
            <w:proofErr w:type="gramStart"/>
            <w:r w:rsidRPr="009743C8">
              <w:rPr>
                <w:lang w:val="en-GB"/>
              </w:rPr>
              <w:t>whether or not</w:t>
            </w:r>
            <w:proofErr w:type="gramEnd"/>
            <w:r w:rsidRPr="009743C8">
              <w:rPr>
                <w:lang w:val="en-GB"/>
              </w:rPr>
              <w:t xml:space="preserve">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w:t>
            </w:r>
            <w:proofErr w:type="spellStart"/>
            <w:r w:rsidRPr="009743C8">
              <w:rPr>
                <w:lang w:val="en-GB"/>
              </w:rPr>
              <w:t>gametted</w:t>
            </w:r>
            <w:proofErr w:type="spellEnd"/>
            <w:r w:rsidRPr="009743C8">
              <w:rPr>
                <w:lang w:val="en-GB"/>
              </w:rPr>
              <w:t xml:space="preserve"> stock), carded or combed</w:t>
            </w:r>
          </w:p>
        </w:tc>
        <w:tc>
          <w:tcPr>
            <w:tcW w:w="2778" w:type="dxa"/>
          </w:tcPr>
          <w:p w14:paraId="65FF59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4423E4E" w14:textId="1D6893FF"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raw silk or silk waste, carded or combed or otherwise prepared for spinning,</w:t>
            </w:r>
          </w:p>
          <w:p w14:paraId="5C5D1F89" w14:textId="4923BE8D"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other natural fibres, not carded or combed or otherwise prepared for spinning,</w:t>
            </w:r>
          </w:p>
          <w:p w14:paraId="7B8FA581" w14:textId="7B52028F"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50CD44CB" w14:textId="143911E7"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0B746F" w14:textId="6C70783F"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raw silk or silk waste, carded or combed or otherwise prepared for spinning,</w:t>
            </w:r>
          </w:p>
          <w:p w14:paraId="427E9573" w14:textId="31C204F8"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other natural fibres, not carded or combed or otherwise prepared for spinning,</w:t>
            </w:r>
          </w:p>
          <w:p w14:paraId="0D382F6D" w14:textId="7B457023"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4A7DFDAD" w14:textId="31EBEAF2"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29CCE9C0" w:rsidR="002A3FBD" w:rsidRPr="009743C8" w:rsidRDefault="002A3FBD" w:rsidP="002A3FBD">
            <w:pPr>
              <w:rPr>
                <w:lang w:val="en-GB"/>
              </w:rPr>
            </w:pPr>
            <w:r w:rsidRPr="009743C8">
              <w:rPr>
                <w:lang w:val="en-GB"/>
              </w:rPr>
              <w:t>-</w:t>
            </w:r>
            <w:r w:rsidR="00961B18">
              <w:rPr>
                <w:lang w:val="en-GB"/>
              </w:rPr>
              <w:t xml:space="preserve"> </w:t>
            </w:r>
            <w:r w:rsidRPr="009743C8">
              <w:rPr>
                <w:lang w:val="en-GB"/>
              </w:rPr>
              <w:t>Other</w:t>
            </w:r>
          </w:p>
        </w:tc>
        <w:tc>
          <w:tcPr>
            <w:tcW w:w="2778" w:type="dxa"/>
          </w:tcPr>
          <w:p w14:paraId="54381C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79A3703" w14:textId="42A125E6"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 xml:space="preserve">coir </w:t>
            </w:r>
            <w:r w:rsidR="002A3FBD">
              <w:rPr>
                <w:lang w:val="en-GB"/>
              </w:rPr>
              <w:t>yarn</w:t>
            </w:r>
            <w:r w:rsidR="002A3FBD" w:rsidRPr="009743C8">
              <w:rPr>
                <w:lang w:val="en-GB"/>
              </w:rPr>
              <w:t>,</w:t>
            </w:r>
          </w:p>
          <w:p w14:paraId="423D23D0" w14:textId="3B37B62E"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460B5D71" w14:textId="171D7223"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sidR="00B96F2A">
              <w:rPr>
                <w:lang w:val="en-GB"/>
              </w:rPr>
              <w:t xml:space="preserve"> </w:t>
            </w:r>
            <w:r w:rsidR="002A3FBD" w:rsidRPr="009743C8">
              <w:rPr>
                <w:lang w:val="en-GB"/>
              </w:rPr>
              <w:t>carded or combed or otherwise prepared for</w:t>
            </w:r>
          </w:p>
          <w:p w14:paraId="3D0C9184" w14:textId="4AA652FF"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spinning,</w:t>
            </w:r>
          </w:p>
          <w:p w14:paraId="26374A26" w14:textId="69CADE85"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 xml:space="preserve">elastomeric </w:t>
            </w:r>
            <w:r w:rsidR="002A3FBD">
              <w:rPr>
                <w:lang w:val="en-GB"/>
              </w:rPr>
              <w:t>yarn</w:t>
            </w:r>
            <w:r w:rsidR="002A3FBD" w:rsidRPr="009743C8">
              <w:rPr>
                <w:lang w:val="en-GB"/>
              </w:rPr>
              <w:t>s from</w:t>
            </w:r>
          </w:p>
          <w:p w14:paraId="32245B70" w14:textId="26C78503"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headings 5402 and 5404</w:t>
            </w:r>
          </w:p>
          <w:p w14:paraId="37D4A40A" w14:textId="5E79BAEE"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73A5F0FE" w14:textId="4F467EC2"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paper</w:t>
            </w:r>
          </w:p>
          <w:p w14:paraId="401B26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scouring, bleaching, mercerising, heat setting, raising, calendering, shrink resistance processing, permanent finishing, decatising, impregnating, </w:t>
            </w:r>
            <w:proofErr w:type="gramStart"/>
            <w:r w:rsidRPr="009743C8">
              <w:rPr>
                <w:lang w:val="en-GB"/>
              </w:rPr>
              <w:t>mending</w:t>
            </w:r>
            <w:proofErr w:type="gramEnd"/>
            <w:r w:rsidRPr="009743C8">
              <w:rPr>
                <w:lang w:val="en-GB"/>
              </w:rPr>
              <w:t xml:space="preserve">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w:t>
            </w:r>
            <w:proofErr w:type="gramStart"/>
            <w:r w:rsidRPr="009743C8">
              <w:rPr>
                <w:lang w:val="en-GB"/>
              </w:rPr>
              <w:t>fine</w:t>
            </w:r>
            <w:proofErr w:type="gramEnd"/>
            <w:r w:rsidRPr="009743C8">
              <w:rPr>
                <w:lang w:val="en-GB"/>
              </w:rPr>
              <w:t xml:space="preserv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593760" w14:textId="7F053039"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raw silk or silk waste, carded or combed or otherwise prepared for spinning,</w:t>
            </w:r>
          </w:p>
          <w:p w14:paraId="5EAE1E89" w14:textId="0517ECE7"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 not carded or combed or otherwise prepared for spinning,</w:t>
            </w:r>
          </w:p>
          <w:p w14:paraId="58D6649B" w14:textId="01E80681"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33DE6B4C" w14:textId="3D4E3943" w:rsidR="002A3FBD" w:rsidRPr="009743C8" w:rsidRDefault="002D2333"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D7C547E" w14:textId="7CF7943C"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coir </w:t>
            </w:r>
            <w:r w:rsidR="002A3FBD">
              <w:rPr>
                <w:lang w:val="en-GB"/>
              </w:rPr>
              <w:t>yarn</w:t>
            </w:r>
            <w:r w:rsidR="002A3FBD" w:rsidRPr="009743C8">
              <w:rPr>
                <w:lang w:val="en-GB"/>
              </w:rPr>
              <w:t>,</w:t>
            </w:r>
          </w:p>
          <w:p w14:paraId="15C22F95" w14:textId="40FEAAEC"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55A81762" w14:textId="04EFF395"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tops of wool, of fine or coarse animal hair or of horsehair of heading 5105</w:t>
            </w:r>
          </w:p>
          <w:p w14:paraId="3D223760" w14:textId="4D773809"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sidR="00E02AFA">
              <w:rPr>
                <w:lang w:val="en-GB"/>
              </w:rPr>
              <w:t xml:space="preserve"> </w:t>
            </w:r>
            <w:r w:rsidR="002A3FBD" w:rsidRPr="009743C8">
              <w:rPr>
                <w:lang w:val="en-GB"/>
              </w:rPr>
              <w:t>carded or combed or</w:t>
            </w:r>
            <w:r>
              <w:rPr>
                <w:lang w:val="en-GB"/>
              </w:rPr>
              <w:t xml:space="preserve"> </w:t>
            </w:r>
            <w:r w:rsidR="002A3FBD" w:rsidRPr="009743C8">
              <w:rPr>
                <w:lang w:val="en-GB"/>
              </w:rPr>
              <w:t>otherwise prepared for</w:t>
            </w:r>
            <w:r w:rsidR="00EA700D">
              <w:rPr>
                <w:lang w:val="en-GB"/>
              </w:rPr>
              <w:t xml:space="preserve"> </w:t>
            </w:r>
            <w:r w:rsidR="002A3FBD" w:rsidRPr="009743C8">
              <w:rPr>
                <w:lang w:val="en-GB"/>
              </w:rPr>
              <w:t>spinning,</w:t>
            </w:r>
          </w:p>
          <w:p w14:paraId="48E64ABE" w14:textId="78EFAB1D"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elastomeric </w:t>
            </w:r>
            <w:r w:rsidR="002A3FBD">
              <w:rPr>
                <w:lang w:val="en-GB"/>
              </w:rPr>
              <w:t>yarn</w:t>
            </w:r>
            <w:r w:rsidR="002A3FBD" w:rsidRPr="009743C8">
              <w:rPr>
                <w:lang w:val="en-GB"/>
              </w:rPr>
              <w:t>s from</w:t>
            </w:r>
            <w:r>
              <w:rPr>
                <w:lang w:val="en-GB"/>
              </w:rPr>
              <w:t xml:space="preserve"> </w:t>
            </w:r>
            <w:r w:rsidR="002A3FBD" w:rsidRPr="009743C8">
              <w:rPr>
                <w:lang w:val="en-GB"/>
              </w:rPr>
              <w:t>headings 5402 and 5404</w:t>
            </w:r>
          </w:p>
          <w:p w14:paraId="45CE256D" w14:textId="1D846382"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107EAE9A" w14:textId="7AEA4252" w:rsidR="002A3FBD" w:rsidRPr="009743C8" w:rsidRDefault="002D233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w:t>
            </w:r>
          </w:p>
          <w:p w14:paraId="66FD01E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scouring, bleaching, mercerising, heat setting, raising, calendering, shrink resistance processing, permanent finishing, decatising, impregnating, </w:t>
            </w:r>
            <w:proofErr w:type="gramStart"/>
            <w:r w:rsidRPr="009743C8">
              <w:rPr>
                <w:lang w:val="en-GB"/>
              </w:rPr>
              <w:t>mending</w:t>
            </w:r>
            <w:proofErr w:type="gramEnd"/>
            <w:r w:rsidRPr="009743C8">
              <w:rPr>
                <w:lang w:val="en-GB"/>
              </w:rPr>
              <w:t xml:space="preserve">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68AA117" w14:textId="56562CB4" w:rsidR="002A3FBD" w:rsidRPr="009743C8" w:rsidRDefault="006969B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raw silk or silk waste, carded or combed or otherwise prepared for spinning,</w:t>
            </w:r>
          </w:p>
          <w:p w14:paraId="1F52E405" w14:textId="42FDEB8D" w:rsidR="002A3FBD" w:rsidRPr="009743C8" w:rsidRDefault="006969B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not carded or combed or otherwise prepared for spinning,</w:t>
            </w:r>
          </w:p>
          <w:p w14:paraId="4A026689" w14:textId="22426B39" w:rsidR="002A3FBD" w:rsidRPr="009743C8" w:rsidRDefault="006969B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592483FD" w14:textId="69182BDE" w:rsidR="002A3FBD" w:rsidRPr="009743C8" w:rsidRDefault="006969B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F143A17" w14:textId="2EB2AFF1"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 xml:space="preserve">coir </w:t>
            </w:r>
            <w:r w:rsidR="002A3FBD">
              <w:rPr>
                <w:lang w:val="en-GB"/>
              </w:rPr>
              <w:t>yarn</w:t>
            </w:r>
            <w:r w:rsidR="002A3FBD" w:rsidRPr="009743C8">
              <w:rPr>
                <w:lang w:val="en-GB"/>
              </w:rPr>
              <w:t>,</w:t>
            </w:r>
          </w:p>
          <w:p w14:paraId="160536EF" w14:textId="095AC96F"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30E0F854" w14:textId="7F39EF4B"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prepared for</w:t>
            </w:r>
            <w:r>
              <w:rPr>
                <w:lang w:val="en-GB"/>
              </w:rPr>
              <w:t xml:space="preserve"> </w:t>
            </w:r>
            <w:r w:rsidR="002A3FBD" w:rsidRPr="009743C8">
              <w:rPr>
                <w:lang w:val="en-GB"/>
              </w:rPr>
              <w:t>spinning,</w:t>
            </w:r>
          </w:p>
          <w:p w14:paraId="382BEE52" w14:textId="0DFDE5AE"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 xml:space="preserve">elastomeric </w:t>
            </w:r>
            <w:r w:rsidR="002A3FBD">
              <w:rPr>
                <w:lang w:val="en-GB"/>
              </w:rPr>
              <w:t>yarn</w:t>
            </w:r>
            <w:r w:rsidR="002A3FBD" w:rsidRPr="009743C8">
              <w:rPr>
                <w:lang w:val="en-GB"/>
              </w:rPr>
              <w:t>s from</w:t>
            </w:r>
            <w:r>
              <w:rPr>
                <w:lang w:val="en-GB"/>
              </w:rPr>
              <w:t xml:space="preserve"> </w:t>
            </w:r>
            <w:r w:rsidR="002A3FBD" w:rsidRPr="009743C8">
              <w:rPr>
                <w:lang w:val="en-GB"/>
              </w:rPr>
              <w:t>headings 5402 and 5404</w:t>
            </w:r>
          </w:p>
          <w:p w14:paraId="08628A32" w14:textId="01F41928"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 xml:space="preserve">chemical materials or </w:t>
            </w:r>
            <w:r>
              <w:rPr>
                <w:lang w:val="en-GB"/>
              </w:rPr>
              <w:t xml:space="preserve">- </w:t>
            </w:r>
            <w:r w:rsidR="002A3FBD" w:rsidRPr="009743C8">
              <w:rPr>
                <w:lang w:val="en-GB"/>
              </w:rPr>
              <w:t>textile pulp, or</w:t>
            </w:r>
          </w:p>
          <w:p w14:paraId="475C61CD" w14:textId="0C75D6AC"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paper</w:t>
            </w:r>
          </w:p>
          <w:p w14:paraId="3E20D3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D9E3426" w14:textId="1E34D197" w:rsidR="002A3FBD" w:rsidRPr="009743C8" w:rsidRDefault="002A3FBD" w:rsidP="006C1C28">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sidR="006C1C28">
              <w:rPr>
                <w:lang w:val="en-GB"/>
              </w:rPr>
              <w:t xml:space="preserve"> </w:t>
            </w:r>
            <w:r w:rsidRPr="009743C8">
              <w:rPr>
                <w:lang w:val="en-GB"/>
              </w:rPr>
              <w:t xml:space="preserve">processing, permanent finishing, decatising, impregnating, </w:t>
            </w:r>
            <w:proofErr w:type="gramStart"/>
            <w:r w:rsidRPr="009743C8">
              <w:rPr>
                <w:lang w:val="en-GB"/>
              </w:rPr>
              <w:t>mending</w:t>
            </w:r>
            <w:proofErr w:type="gramEnd"/>
            <w:r w:rsidRPr="009743C8">
              <w:rPr>
                <w:lang w:val="en-GB"/>
              </w:rPr>
              <w:t xml:space="preserve">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238E0D" w14:textId="6B594556"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raw silk or silk waste, carded or combed or otherwise prepared for spinning,</w:t>
            </w:r>
          </w:p>
          <w:p w14:paraId="750D50A7" w14:textId="5AC5F4A1"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 not carded or combed or otherwise prepared for spinning,</w:t>
            </w:r>
          </w:p>
          <w:p w14:paraId="1ADBFEE5" w14:textId="7746BACC"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04CE6426" w14:textId="6F791D0B" w:rsidR="002A3FBD" w:rsidRPr="009743C8" w:rsidRDefault="006C1C2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25A7DCC" w14:textId="39F9E263"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coir </w:t>
            </w:r>
            <w:r>
              <w:rPr>
                <w:lang w:val="en-GB"/>
              </w:rPr>
              <w:t>yarn</w:t>
            </w:r>
            <w:r w:rsidRPr="009743C8">
              <w:rPr>
                <w:lang w:val="en-GB"/>
              </w:rPr>
              <w:t>,</w:t>
            </w:r>
          </w:p>
          <w:p w14:paraId="4498DF37" w14:textId="426EC9E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natural fibres,</w:t>
            </w:r>
          </w:p>
          <w:p w14:paraId="2B06D1B0" w14:textId="30166CD4"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man-made staple fibres, not</w:t>
            </w:r>
            <w:r w:rsidR="00723C4B">
              <w:rPr>
                <w:lang w:val="en-GB"/>
              </w:rPr>
              <w:t xml:space="preserve"> </w:t>
            </w:r>
            <w:r w:rsidRPr="009743C8">
              <w:rPr>
                <w:lang w:val="en-GB"/>
              </w:rPr>
              <w:t>carded or combed or otherwise prepared for spinning,</w:t>
            </w:r>
          </w:p>
          <w:p w14:paraId="3FA72820" w14:textId="6759C93F"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elastomeric </w:t>
            </w:r>
            <w:r>
              <w:rPr>
                <w:lang w:val="en-GB"/>
              </w:rPr>
              <w:t>yarn</w:t>
            </w:r>
            <w:r w:rsidRPr="009743C8">
              <w:rPr>
                <w:lang w:val="en-GB"/>
              </w:rPr>
              <w:t>s from headings 5402 and 5404</w:t>
            </w:r>
          </w:p>
          <w:p w14:paraId="0ABB2FA4" w14:textId="7A8A539E"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chemical materials or textile pulp, or</w:t>
            </w:r>
          </w:p>
          <w:p w14:paraId="4A1F5C27" w14:textId="27B6DD85"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proofErr w:type="gramStart"/>
            <w:r w:rsidRPr="009743C8">
              <w:rPr>
                <w:lang w:val="en-GB"/>
              </w:rPr>
              <w:t>paper</w:t>
            </w:r>
            <w:r w:rsidR="009D2D02">
              <w:rPr>
                <w:lang w:val="en-GB"/>
              </w:rPr>
              <w:t>;</w:t>
            </w:r>
            <w:proofErr w:type="gramEnd"/>
          </w:p>
          <w:p w14:paraId="301F1923"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4142CC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137ED59" w14:textId="0596941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scouring, bleaching, mercerising, heat setting, raising, calendering, shrink resistance processing, permanent finishing, decatising, impregnating, </w:t>
            </w:r>
            <w:proofErr w:type="gramStart"/>
            <w:r w:rsidRPr="009743C8">
              <w:rPr>
                <w:lang w:val="en-GB"/>
              </w:rPr>
              <w:t>mending</w:t>
            </w:r>
            <w:proofErr w:type="gramEnd"/>
            <w:r w:rsidRPr="009743C8">
              <w:rPr>
                <w:lang w:val="en-GB"/>
              </w:rPr>
              <w:t xml:space="preserve">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xml:space="preserve">, </w:t>
            </w:r>
            <w:proofErr w:type="gramStart"/>
            <w:r w:rsidRPr="009743C8">
              <w:rPr>
                <w:lang w:val="en-GB"/>
              </w:rPr>
              <w:t>monofilament</w:t>
            </w:r>
            <w:proofErr w:type="gramEnd"/>
            <w:r w:rsidRPr="009743C8">
              <w:rPr>
                <w:lang w:val="en-GB"/>
              </w:rPr>
              <w:t xml:space="preserve"> and thread of man-made filaments</w:t>
            </w:r>
          </w:p>
        </w:tc>
        <w:tc>
          <w:tcPr>
            <w:tcW w:w="2778" w:type="dxa"/>
          </w:tcPr>
          <w:p w14:paraId="4274512F" w14:textId="1A1A495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6C1C28">
              <w:rPr>
                <w:lang w:val="en-GB"/>
              </w:rPr>
              <w:t xml:space="preserve"> </w:t>
            </w:r>
            <w:r w:rsidRPr="009743C8">
              <w:rPr>
                <w:lang w:val="en-GB"/>
              </w:rPr>
              <w:t>raw silk or silk waste, carded or combed or otherwise prepared for spinning,</w:t>
            </w:r>
            <w:r w:rsidR="00ED3676">
              <w:rPr>
                <w:lang w:val="en-GB"/>
              </w:rPr>
              <w:t xml:space="preserve"> </w:t>
            </w:r>
            <w:r w:rsidRPr="009743C8">
              <w:rPr>
                <w:lang w:val="en-GB"/>
              </w:rPr>
              <w:t>natural fibres, not carded or combed or otherwise prepared for spinning,</w:t>
            </w:r>
            <w:r w:rsidR="00ED3676">
              <w:rPr>
                <w:lang w:val="en-GB"/>
              </w:rPr>
              <w:t xml:space="preserve"> </w:t>
            </w:r>
            <w:r w:rsidRPr="009743C8">
              <w:rPr>
                <w:lang w:val="en-GB"/>
              </w:rPr>
              <w:t>chemical materials or textile pulp, or</w:t>
            </w:r>
            <w:r w:rsidR="00ED3676">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665A71B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590BC53" w14:textId="327764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proofErr w:type="gramStart"/>
            <w:r w:rsidRPr="009743C8">
              <w:rPr>
                <w:lang w:val="en-GB"/>
              </w:rPr>
              <w:t>paper</w:t>
            </w:r>
            <w:r w:rsidR="008C6659">
              <w:rPr>
                <w:lang w:val="en-GB"/>
              </w:rPr>
              <w:t>;</w:t>
            </w:r>
            <w:proofErr w:type="gramEnd"/>
          </w:p>
          <w:p w14:paraId="5C95877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6F7A5C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DA8BD97" w14:textId="0ACCD2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scorning, bleaching, mercerising, heat setting, raising, calendering, shrink resistance processing, permanent finishing, decatising, impregnating, </w:t>
            </w:r>
            <w:proofErr w:type="gramStart"/>
            <w:r w:rsidRPr="009743C8">
              <w:rPr>
                <w:lang w:val="en-GB"/>
              </w:rPr>
              <w:t>mending</w:t>
            </w:r>
            <w:proofErr w:type="gramEnd"/>
            <w:r w:rsidRPr="009743C8">
              <w:rPr>
                <w:lang w:val="en-GB"/>
              </w:rPr>
              <w:t xml:space="preserve">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4D1565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0A684F" w14:textId="153A1C64" w:rsidR="002A3FBD" w:rsidRPr="009743C8" w:rsidRDefault="006475F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raw silk or silk waste, carded or combed or otherwise prepared for spinning,</w:t>
            </w:r>
          </w:p>
          <w:p w14:paraId="5A50972F" w14:textId="64A75266" w:rsidR="002A3FBD" w:rsidRPr="009743C8" w:rsidRDefault="006475F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not carded or combed or otherwise prepared for spinning,</w:t>
            </w:r>
          </w:p>
          <w:p w14:paraId="60C4CE73" w14:textId="021111B0" w:rsidR="002A3FBD" w:rsidRPr="009743C8" w:rsidRDefault="006475F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64F13C63" w14:textId="2CEBB5FE" w:rsidR="002A3FBD" w:rsidRPr="009743C8" w:rsidRDefault="006475F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6C1C28" w:rsidRDefault="0036504C" w:rsidP="006C1C2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6C1C28" w:rsidRPr="009743C8" w14:paraId="5A8E33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2E61B9" w14:textId="77777777" w:rsidR="006C1C28" w:rsidRPr="009743C8" w:rsidRDefault="006C1C2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267D30C" w14:textId="5F9745D8" w:rsidR="006C1C28" w:rsidRPr="009743C8" w:rsidRDefault="006C1C28" w:rsidP="002A3FBD">
            <w:pPr>
              <w:rPr>
                <w:lang w:val="en-GB"/>
              </w:rPr>
            </w:pPr>
            <w:r w:rsidRPr="009743C8">
              <w:rPr>
                <w:lang w:val="en-GB"/>
              </w:rPr>
              <w:t>- Incorporating rubber thread</w:t>
            </w:r>
          </w:p>
        </w:tc>
        <w:tc>
          <w:tcPr>
            <w:tcW w:w="2778" w:type="dxa"/>
          </w:tcPr>
          <w:p w14:paraId="341828DC" w14:textId="3BD42DCA" w:rsidR="006C1C28" w:rsidRPr="006C1C28" w:rsidRDefault="006C1C28" w:rsidP="006C1C28">
            <w:pPr>
              <w:cnfStyle w:val="000000100000" w:firstRow="0" w:lastRow="0" w:firstColumn="0" w:lastColumn="0" w:oddVBand="0" w:evenVBand="0" w:oddHBand="1" w:evenHBand="0" w:firstRowFirstColumn="0" w:firstRowLastColumn="0" w:lastRowFirstColumn="0" w:lastRowLastColumn="0"/>
            </w:pPr>
            <w:r>
              <w:t>Manufacture from single yarn (7)</w:t>
            </w:r>
          </w:p>
        </w:tc>
        <w:tc>
          <w:tcPr>
            <w:cnfStyle w:val="000010000000" w:firstRow="0" w:lastRow="0" w:firstColumn="0" w:lastColumn="0" w:oddVBand="1" w:evenVBand="0" w:oddHBand="0" w:evenHBand="0" w:firstRowFirstColumn="0" w:firstRowLastColumn="0" w:lastRowFirstColumn="0" w:lastRowLastColumn="0"/>
            <w:tcW w:w="2588" w:type="dxa"/>
          </w:tcPr>
          <w:p w14:paraId="1DE44DED" w14:textId="77777777" w:rsidR="006C1C28" w:rsidRPr="009743C8" w:rsidRDefault="006C1C28" w:rsidP="002A3FBD">
            <w:pPr>
              <w:rPr>
                <w:lang w:val="en-GB"/>
              </w:rPr>
            </w:pPr>
          </w:p>
        </w:tc>
      </w:tr>
      <w:tr w:rsidR="0036504C" w:rsidRPr="009743C8" w14:paraId="0A8AC9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5EE1BD3" w14:textId="69B1AEA2" w:rsidR="0036504C" w:rsidRPr="009743C8" w:rsidRDefault="006475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6504C" w:rsidRPr="009743C8">
              <w:rPr>
                <w:lang w:val="en-GB"/>
              </w:rPr>
              <w:t xml:space="preserve">coir </w:t>
            </w:r>
            <w:r w:rsidR="0036504C">
              <w:rPr>
                <w:lang w:val="en-GB"/>
              </w:rPr>
              <w:t>yarn</w:t>
            </w:r>
            <w:r w:rsidR="0036504C" w:rsidRPr="009743C8">
              <w:rPr>
                <w:lang w:val="en-GB"/>
              </w:rPr>
              <w:t>,</w:t>
            </w:r>
          </w:p>
          <w:p w14:paraId="2AAE5AE6" w14:textId="60856321" w:rsidR="0036504C" w:rsidRPr="009743C8" w:rsidRDefault="006475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6504C" w:rsidRPr="009743C8">
              <w:rPr>
                <w:lang w:val="en-GB"/>
              </w:rPr>
              <w:t>natural fibres,</w:t>
            </w:r>
          </w:p>
          <w:p w14:paraId="7E7E3593" w14:textId="625AFF3A" w:rsidR="0036504C" w:rsidRPr="009743C8" w:rsidRDefault="006475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6504C" w:rsidRPr="009743C8">
              <w:rPr>
                <w:lang w:val="en-GB"/>
              </w:rPr>
              <w:t>man-made staple fibres, not</w:t>
            </w:r>
            <w:r>
              <w:rPr>
                <w:lang w:val="en-GB"/>
              </w:rPr>
              <w:t xml:space="preserve"> </w:t>
            </w:r>
            <w:r w:rsidR="0036504C" w:rsidRPr="009743C8">
              <w:rPr>
                <w:lang w:val="en-GB"/>
              </w:rPr>
              <w:t>carded or combed or otherwise prepared for</w:t>
            </w:r>
            <w:r>
              <w:rPr>
                <w:lang w:val="en-GB"/>
              </w:rPr>
              <w:t xml:space="preserve"> </w:t>
            </w:r>
            <w:r w:rsidR="0036504C" w:rsidRPr="009743C8">
              <w:rPr>
                <w:lang w:val="en-GB"/>
              </w:rPr>
              <w:t>spinning,</w:t>
            </w:r>
          </w:p>
          <w:p w14:paraId="324E5D92" w14:textId="4A37E716" w:rsidR="0036504C" w:rsidRPr="009743C8" w:rsidRDefault="006475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6504C" w:rsidRPr="009743C8">
              <w:rPr>
                <w:lang w:val="en-GB"/>
              </w:rPr>
              <w:t xml:space="preserve">elastomeric </w:t>
            </w:r>
            <w:r w:rsidR="0036504C">
              <w:rPr>
                <w:lang w:val="en-GB"/>
              </w:rPr>
              <w:t>yarn</w:t>
            </w:r>
            <w:r w:rsidR="0036504C" w:rsidRPr="009743C8">
              <w:rPr>
                <w:lang w:val="en-GB"/>
              </w:rPr>
              <w:t>s from</w:t>
            </w:r>
            <w:r>
              <w:rPr>
                <w:lang w:val="en-GB"/>
              </w:rPr>
              <w:t xml:space="preserve"> </w:t>
            </w:r>
            <w:r w:rsidR="0036504C" w:rsidRPr="009743C8">
              <w:rPr>
                <w:lang w:val="en-GB"/>
              </w:rPr>
              <w:t>headings 5402 and 5404</w:t>
            </w:r>
          </w:p>
          <w:p w14:paraId="03688B4D" w14:textId="5DA9182C" w:rsidR="0036504C" w:rsidRPr="009743C8" w:rsidRDefault="006475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6504C" w:rsidRPr="009743C8">
              <w:rPr>
                <w:lang w:val="en-GB"/>
              </w:rPr>
              <w:t>chemical materials or textile pulp, or</w:t>
            </w:r>
          </w:p>
          <w:p w14:paraId="5CB4B39B" w14:textId="3B114061" w:rsidR="0036504C" w:rsidRPr="009743C8" w:rsidRDefault="006475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6504C" w:rsidRPr="009743C8">
              <w:rPr>
                <w:lang w:val="en-GB"/>
              </w:rPr>
              <w:t>paper</w:t>
            </w:r>
          </w:p>
          <w:p w14:paraId="1B5B28B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8B615EE" w14:textId="23E8CF59"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coir </w:t>
            </w:r>
            <w:r w:rsidR="002A3FBD">
              <w:rPr>
                <w:lang w:val="en-GB"/>
              </w:rPr>
              <w:t>yarn</w:t>
            </w:r>
            <w:r w:rsidR="002A3FBD" w:rsidRPr="009743C8">
              <w:rPr>
                <w:lang w:val="en-GB"/>
              </w:rPr>
              <w:t>,</w:t>
            </w:r>
          </w:p>
          <w:p w14:paraId="2C743C3B" w14:textId="39A8BDD2"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222D41E0" w14:textId="32D0AA5C"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elastomeric </w:t>
            </w:r>
            <w:r w:rsidR="002A3FBD">
              <w:rPr>
                <w:lang w:val="en-GB"/>
              </w:rPr>
              <w:t>yarn</w:t>
            </w:r>
            <w:r w:rsidR="002A3FBD" w:rsidRPr="009743C8">
              <w:rPr>
                <w:lang w:val="en-GB"/>
              </w:rPr>
              <w:t>s from</w:t>
            </w:r>
            <w:r>
              <w:rPr>
                <w:lang w:val="en-GB"/>
              </w:rPr>
              <w:t xml:space="preserve"> </w:t>
            </w:r>
            <w:r w:rsidR="002A3FBD" w:rsidRPr="009743C8">
              <w:rPr>
                <w:lang w:val="en-GB"/>
              </w:rPr>
              <w:t>headings 5402 and 5404</w:t>
            </w:r>
          </w:p>
          <w:p w14:paraId="3D44FC27" w14:textId="31590C7F"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1A8A437B" w14:textId="72DA2A2E" w:rsidR="002A3FBD" w:rsidRPr="009743C8" w:rsidRDefault="00282FB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 xml:space="preserve">Felt, </w:t>
            </w:r>
            <w:proofErr w:type="gramStart"/>
            <w:r w:rsidRPr="009743C8">
              <w:rPr>
                <w:lang w:val="en-GB"/>
              </w:rPr>
              <w:t>whether or not</w:t>
            </w:r>
            <w:proofErr w:type="gramEnd"/>
            <w:r w:rsidRPr="009743C8">
              <w:rPr>
                <w:lang w:val="en-GB"/>
              </w:rPr>
              <w:t xml:space="preserve"> impregnated, coated, covered or laminated:</w:t>
            </w:r>
          </w:p>
        </w:tc>
        <w:tc>
          <w:tcPr>
            <w:tcW w:w="2778" w:type="dxa"/>
          </w:tcPr>
          <w:p w14:paraId="4168C8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7E4BBC" w:rsidRPr="009743C8" w14:paraId="4ABE2172" w14:textId="77777777" w:rsidTr="00D57F4C">
        <w:trPr>
          <w:cnfStyle w:val="000000100000" w:firstRow="0" w:lastRow="0" w:firstColumn="0" w:lastColumn="0" w:oddVBand="0" w:evenVBand="0" w:oddHBand="1" w:evenHBand="0" w:firstRowFirstColumn="0" w:firstRowLastColumn="0" w:lastRowFirstColumn="0" w:lastRowLastColumn="0"/>
          <w:cantSplit/>
          <w:trHeight w:val="5103"/>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7E4BBC" w:rsidRPr="009743C8" w:rsidRDefault="007E4BB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7E4BBC" w:rsidRPr="009743C8" w:rsidRDefault="007E4BBC" w:rsidP="002A3FBD">
            <w:pPr>
              <w:rPr>
                <w:lang w:val="en-GB"/>
              </w:rPr>
            </w:pPr>
            <w:r w:rsidRPr="009743C8">
              <w:rPr>
                <w:lang w:val="en-GB"/>
              </w:rPr>
              <w:t>-Needleloom felt</w:t>
            </w:r>
          </w:p>
        </w:tc>
        <w:tc>
          <w:tcPr>
            <w:tcW w:w="2778" w:type="dxa"/>
          </w:tcPr>
          <w:p w14:paraId="16C86E0F" w14:textId="6A3902AE"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232FD15" w14:textId="7A5959A9"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 or</w:t>
            </w:r>
          </w:p>
          <w:p w14:paraId="1923DAFC" w14:textId="153DF2C4"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 or textile pulp</w:t>
            </w:r>
          </w:p>
          <w:p w14:paraId="74FCCADA" w14:textId="77777777" w:rsidR="007E4BBC" w:rsidRPr="009743C8" w:rsidRDefault="007E4BB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w:t>
            </w:r>
          </w:p>
          <w:p w14:paraId="0F94AC8C" w14:textId="6C00D05A" w:rsidR="007E4BBC" w:rsidRPr="009743C8" w:rsidRDefault="007E4BBC" w:rsidP="007E4BBC">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r>
              <w:rPr>
                <w:lang w:val="en-GB"/>
              </w:rPr>
              <w:t xml:space="preserve"> </w:t>
            </w:r>
            <w:r w:rsidRPr="009743C8">
              <w:rPr>
                <w:lang w:val="en-GB"/>
              </w:rPr>
              <w:t>heading 5402,</w:t>
            </w:r>
            <w:r>
              <w:rPr>
                <w:lang w:val="en-GB"/>
              </w:rPr>
              <w:t xml:space="preserve"> </w:t>
            </w:r>
            <w:r w:rsidRPr="009743C8">
              <w:rPr>
                <w:lang w:val="en-GB"/>
              </w:rPr>
              <w:t>polypropylene fibres of</w:t>
            </w:r>
            <w:r>
              <w:rPr>
                <w:lang w:val="en-GB"/>
              </w:rPr>
              <w:t xml:space="preserve"> </w:t>
            </w:r>
            <w:r w:rsidRPr="009743C8">
              <w:rPr>
                <w:lang w:val="en-GB"/>
              </w:rPr>
              <w:t>heading 5503 or 5506, or</w:t>
            </w:r>
            <w:r>
              <w:rPr>
                <w:lang w:val="en-GB"/>
              </w:rPr>
              <w:t xml:space="preserve"> </w:t>
            </w:r>
            <w:r w:rsidRPr="009743C8">
              <w:rPr>
                <w:lang w:val="en-GB"/>
              </w:rPr>
              <w:t>polypropylene filament tow of heading 5501,</w:t>
            </w:r>
            <w:r>
              <w:rPr>
                <w:lang w:val="en-GB"/>
              </w:rPr>
              <w:t xml:space="preserve"> </w:t>
            </w: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7E4BBC" w:rsidRPr="009743C8" w:rsidRDefault="007E4BBC" w:rsidP="002A3FBD">
            <w:pPr>
              <w:rPr>
                <w:lang w:val="en-GB"/>
              </w:rPr>
            </w:pPr>
          </w:p>
        </w:tc>
      </w:tr>
      <w:tr w:rsidR="002A3FBD" w:rsidRPr="009743C8" w14:paraId="30F25C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1D12B15" w14:textId="759DE56D" w:rsidR="002A3FBD" w:rsidRPr="009743C8" w:rsidRDefault="007E4BB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006EBD0B" w14:textId="468F5D8D" w:rsidR="002A3FBD" w:rsidRPr="009743C8" w:rsidRDefault="007E4BB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made from casein, or</w:t>
            </w:r>
          </w:p>
          <w:p w14:paraId="3356FE94" w14:textId="22331360" w:rsidR="002A3FBD" w:rsidRPr="009743C8" w:rsidRDefault="007E4BB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F0C2FB2" w14:textId="7926B7D6"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not carded or</w:t>
            </w:r>
            <w:r>
              <w:rPr>
                <w:lang w:val="en-GB"/>
              </w:rPr>
              <w:t xml:space="preserve"> </w:t>
            </w:r>
            <w:r w:rsidR="002A3FBD" w:rsidRPr="009743C8">
              <w:rPr>
                <w:lang w:val="en-GB"/>
              </w:rPr>
              <w:t>combed or otherwise</w:t>
            </w:r>
            <w:r>
              <w:rPr>
                <w:lang w:val="en-GB"/>
              </w:rPr>
              <w:t xml:space="preserve"> </w:t>
            </w:r>
            <w:r w:rsidR="002A3FBD" w:rsidRPr="009743C8">
              <w:rPr>
                <w:lang w:val="en-GB"/>
              </w:rPr>
              <w:t>processed for spinning,</w:t>
            </w:r>
          </w:p>
          <w:p w14:paraId="518E9801" w14:textId="6A182054"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666A3E1F" w14:textId="3AFE7164"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t>
            </w:r>
            <w:proofErr w:type="gramStart"/>
            <w:r w:rsidRPr="009743C8">
              <w:rPr>
                <w:lang w:val="en-GB"/>
              </w:rPr>
              <w:t>whether or not</w:t>
            </w:r>
            <w:proofErr w:type="gramEnd"/>
            <w:r w:rsidRPr="009743C8">
              <w:rPr>
                <w:lang w:val="en-GB"/>
              </w:rPr>
              <w:t xml:space="preserve">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18481187" w14:textId="0C5F05E1" w:rsidR="002A3FBD" w:rsidRPr="009743C8" w:rsidRDefault="00B0781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776ABF9F" w14:textId="658A71D8" w:rsidR="002A3FBD" w:rsidRPr="009743C8" w:rsidRDefault="00B0781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Pr>
                <w:lang w:val="en-GB"/>
              </w:rPr>
              <w:t xml:space="preserve"> </w:t>
            </w:r>
            <w:r w:rsidR="002A3FBD" w:rsidRPr="009743C8">
              <w:rPr>
                <w:lang w:val="en-GB"/>
              </w:rPr>
              <w:t>spinning,</w:t>
            </w:r>
          </w:p>
          <w:p w14:paraId="55462BA6" w14:textId="743F9C75" w:rsidR="002A3FBD" w:rsidRPr="009743C8" w:rsidRDefault="00B0781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000566EF" w14:textId="2C8E2D96" w:rsidR="002A3FBD" w:rsidRPr="009743C8" w:rsidRDefault="00E058DF"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DF57761" w14:textId="5FBF3C13"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5B81C372" w14:textId="60DF2133"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Pr>
                <w:lang w:val="en-GB"/>
              </w:rPr>
              <w:t xml:space="preserve"> </w:t>
            </w:r>
            <w:r w:rsidR="002A3FBD" w:rsidRPr="009743C8">
              <w:rPr>
                <w:lang w:val="en-GB"/>
              </w:rPr>
              <w:t>spinning,</w:t>
            </w:r>
          </w:p>
          <w:p w14:paraId="1C33DF6E" w14:textId="69F906D7" w:rsidR="002A3FBD" w:rsidRPr="009743C8" w:rsidRDefault="00B0781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 or</w:t>
            </w:r>
          </w:p>
          <w:p w14:paraId="0D0F51D6" w14:textId="6577A264" w:rsidR="002A3FBD" w:rsidRPr="009743C8" w:rsidRDefault="00E058DF"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w:t>
            </w:r>
            <w:proofErr w:type="spellStart"/>
            <w:r w:rsidRPr="009743C8">
              <w:rPr>
                <w:lang w:val="en-GB"/>
              </w:rPr>
              <w:t>cordeles</w:t>
            </w:r>
            <w:proofErr w:type="spellEnd"/>
            <w:r w:rsidRPr="009743C8">
              <w:rPr>
                <w:lang w:val="en-GB"/>
              </w:rPr>
              <w:t>) and nets</w:t>
            </w:r>
          </w:p>
        </w:tc>
        <w:tc>
          <w:tcPr>
            <w:tcW w:w="2778" w:type="dxa"/>
          </w:tcPr>
          <w:p w14:paraId="759E32C9" w14:textId="2995F0A7" w:rsidR="0036504C" w:rsidRPr="009743C8" w:rsidRDefault="0036504C" w:rsidP="00226C6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55245E" w:rsidRPr="009743C8" w14:paraId="6F53573A" w14:textId="77777777" w:rsidTr="006D172D">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FBAE72B" w14:textId="0731691E" w:rsidR="0055245E" w:rsidRPr="009743C8" w:rsidRDefault="0055245E" w:rsidP="0055245E">
            <w:pPr>
              <w:rPr>
                <w:lang w:val="en-GB"/>
              </w:rPr>
            </w:pPr>
            <w:r w:rsidRPr="006A3445">
              <w:t>ex 560750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C97CC78" w14:textId="28B59B47" w:rsidR="006D172D" w:rsidRDefault="006D172D" w:rsidP="00424144">
            <w:pPr>
              <w:rPr>
                <w:lang w:val="en-GB"/>
              </w:rPr>
            </w:pPr>
            <w:r>
              <w:rPr>
                <w:lang w:val="en-GB"/>
              </w:rPr>
              <w:t>**P</w:t>
            </w:r>
            <w:r w:rsidRPr="00424144">
              <w:rPr>
                <w:lang w:val="en-GB"/>
              </w:rPr>
              <w:t>roducts exported from Peru to the UK within the annual quota</w:t>
            </w:r>
            <w:r>
              <w:rPr>
                <w:lang w:val="en-GB"/>
              </w:rPr>
              <w:t>**&lt;</w:t>
            </w:r>
            <w:proofErr w:type="spellStart"/>
            <w:r>
              <w:rPr>
                <w:lang w:val="en-GB"/>
              </w:rPr>
              <w:t>br</w:t>
            </w:r>
            <w:proofErr w:type="spellEnd"/>
            <w:r>
              <w:rPr>
                <w:lang w:val="en-GB"/>
              </w:rPr>
              <w:t>&gt;</w:t>
            </w:r>
          </w:p>
          <w:p w14:paraId="2E2DA9DD" w14:textId="77777777" w:rsidR="006D172D" w:rsidRDefault="006D172D" w:rsidP="00424144">
            <w:pPr>
              <w:rPr>
                <w:lang w:val="en-GB"/>
              </w:rPr>
            </w:pPr>
          </w:p>
          <w:p w14:paraId="404356C1" w14:textId="28DA5A94" w:rsidR="0055245E" w:rsidRPr="009743C8" w:rsidRDefault="00424144" w:rsidP="00424144">
            <w:pPr>
              <w:rPr>
                <w:lang w:val="en-GB"/>
              </w:rPr>
            </w:pPr>
            <w:r w:rsidRPr="0055245E">
              <w:rPr>
                <w:lang w:val="en-GB"/>
              </w:rPr>
              <w:t>Twine (cordage) and nets</w:t>
            </w:r>
          </w:p>
        </w:tc>
        <w:tc>
          <w:tcPr>
            <w:tcW w:w="2778" w:type="dxa"/>
            <w:shd w:val="clear" w:color="auto" w:fill="FBE4D5" w:themeFill="accent2" w:themeFillTint="33"/>
          </w:tcPr>
          <w:p w14:paraId="726406F2" w14:textId="5E0074E4" w:rsidR="0055245E" w:rsidRPr="009743C8" w:rsidRDefault="0055245E" w:rsidP="0055245E">
            <w:pPr>
              <w:cnfStyle w:val="000000000000" w:firstRow="0" w:lastRow="0" w:firstColumn="0" w:lastColumn="0" w:oddVBand="0" w:evenVBand="0" w:oddHBand="0"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26B7425" w14:textId="0946189E" w:rsidR="0055245E" w:rsidRPr="009743C8" w:rsidRDefault="0055245E" w:rsidP="0055245E">
            <w:pPr>
              <w:rPr>
                <w:lang w:val="en-GB"/>
              </w:rPr>
            </w:pPr>
          </w:p>
        </w:tc>
      </w:tr>
      <w:tr w:rsidR="002A3FBD" w:rsidRPr="009743C8" w14:paraId="3B02EA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w:t>
            </w:r>
            <w:proofErr w:type="spellStart"/>
            <w:r w:rsidRPr="009743C8">
              <w:rPr>
                <w:lang w:val="en-GB"/>
              </w:rPr>
              <w:t>cordeles</w:t>
            </w:r>
            <w:proofErr w:type="spellEnd"/>
            <w:r w:rsidRPr="009743C8">
              <w:rPr>
                <w:lang w:val="en-GB"/>
              </w:rPr>
              <w:t>) and nets</w:t>
            </w:r>
          </w:p>
        </w:tc>
        <w:tc>
          <w:tcPr>
            <w:tcW w:w="2778" w:type="dxa"/>
          </w:tcPr>
          <w:p w14:paraId="1BBDDC0E" w14:textId="525C3711" w:rsidR="002A3FBD" w:rsidRPr="009743C8" w:rsidRDefault="002A3FBD" w:rsidP="00226C6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w:t>
            </w:r>
            <w:proofErr w:type="gramStart"/>
            <w:r w:rsidRPr="009743C8">
              <w:rPr>
                <w:lang w:val="en-GB"/>
              </w:rPr>
              <w:t>from</w:t>
            </w:r>
            <w:r w:rsidR="00226C6E">
              <w:rPr>
                <w:lang w:val="en-GB"/>
              </w:rPr>
              <w:t xml:space="preserve"> </w:t>
            </w:r>
            <w:r w:rsidRPr="009743C8">
              <w:rPr>
                <w:lang w:val="en-GB"/>
              </w:rPr>
              <w:t>:</w:t>
            </w:r>
            <w:proofErr w:type="gramEnd"/>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5245E" w:rsidRPr="009743C8" w14:paraId="25B2536D" w14:textId="77777777" w:rsidTr="00E2329D">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A3EF2AB" w14:textId="0AB23171" w:rsidR="0055245E" w:rsidRPr="009743C8" w:rsidRDefault="0055245E" w:rsidP="002A3FBD">
            <w:pPr>
              <w:rPr>
                <w:lang w:val="en-GB"/>
              </w:rPr>
            </w:pPr>
            <w:r w:rsidRPr="009743C8">
              <w:rPr>
                <w:lang w:val="en-GB"/>
              </w:rPr>
              <w:t>5608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2F98C5A" w14:textId="60798B85" w:rsidR="00E41D5B" w:rsidRDefault="00E41D5B" w:rsidP="002A3FBD">
            <w:pPr>
              <w:rPr>
                <w:lang w:val="en-GB"/>
              </w:rPr>
            </w:pPr>
            <w:r>
              <w:rPr>
                <w:lang w:val="en-GB"/>
              </w:rPr>
              <w:t>**P</w:t>
            </w:r>
            <w:r w:rsidRPr="00424144">
              <w:rPr>
                <w:lang w:val="en-GB"/>
              </w:rPr>
              <w:t>roducts exported from Peru to the UK within the annual quota</w:t>
            </w:r>
            <w:r>
              <w:rPr>
                <w:lang w:val="en-GB"/>
              </w:rPr>
              <w:t>**&lt;</w:t>
            </w:r>
            <w:proofErr w:type="spellStart"/>
            <w:r>
              <w:rPr>
                <w:lang w:val="en-GB"/>
              </w:rPr>
              <w:t>br</w:t>
            </w:r>
            <w:proofErr w:type="spellEnd"/>
            <w:r>
              <w:rPr>
                <w:lang w:val="en-GB"/>
              </w:rPr>
              <w:t>&gt;</w:t>
            </w:r>
          </w:p>
          <w:p w14:paraId="10FE4EC0" w14:textId="77777777" w:rsidR="00E41D5B" w:rsidRDefault="00E41D5B" w:rsidP="002A3FBD">
            <w:pPr>
              <w:rPr>
                <w:lang w:val="en-GB"/>
              </w:rPr>
            </w:pPr>
          </w:p>
          <w:p w14:paraId="7BF04204" w14:textId="071FE6E8" w:rsidR="00424144" w:rsidRPr="009743C8" w:rsidRDefault="0055245E" w:rsidP="002A3FBD">
            <w:pPr>
              <w:rPr>
                <w:lang w:val="en-GB"/>
              </w:rPr>
            </w:pPr>
            <w:r w:rsidRPr="0055245E">
              <w:rPr>
                <w:lang w:val="en-GB"/>
              </w:rPr>
              <w:t>Twine (cordage) and nets</w:t>
            </w:r>
          </w:p>
        </w:tc>
        <w:tc>
          <w:tcPr>
            <w:tcW w:w="2778" w:type="dxa"/>
            <w:shd w:val="clear" w:color="auto" w:fill="FBE4D5" w:themeFill="accent2" w:themeFillTint="33"/>
          </w:tcPr>
          <w:p w14:paraId="4B2180A0" w14:textId="770678E5" w:rsidR="0055245E" w:rsidRPr="009743C8" w:rsidRDefault="0055245E" w:rsidP="00226C6E">
            <w:pPr>
              <w:cnfStyle w:val="000000000000" w:firstRow="0" w:lastRow="0" w:firstColumn="0" w:lastColumn="0" w:oddVBand="0" w:evenVBand="0" w:oddHBand="0"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F5046A0" w14:textId="77777777" w:rsidR="0055245E" w:rsidRPr="009743C8" w:rsidRDefault="0055245E" w:rsidP="002A3FBD">
            <w:pPr>
              <w:rPr>
                <w:lang w:val="en-GB"/>
              </w:rPr>
            </w:pPr>
          </w:p>
        </w:tc>
      </w:tr>
      <w:tr w:rsidR="005F0197" w:rsidRPr="009743C8" w14:paraId="21C979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xml:space="preserve">- Of </w:t>
            </w:r>
            <w:proofErr w:type="spellStart"/>
            <w:r w:rsidRPr="009743C8">
              <w:rPr>
                <w:lang w:val="en-GB"/>
              </w:rPr>
              <w:t>needleloom</w:t>
            </w:r>
            <w:proofErr w:type="spellEnd"/>
            <w:r w:rsidRPr="009743C8">
              <w:rPr>
                <w:lang w:val="en-GB"/>
              </w:rPr>
              <w:t xml:space="preserve"> felt</w:t>
            </w:r>
          </w:p>
        </w:tc>
        <w:tc>
          <w:tcPr>
            <w:tcW w:w="2778" w:type="dxa"/>
          </w:tcPr>
          <w:p w14:paraId="4FB67A04" w14:textId="2BA103C4"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1BF1BECD" w14:textId="3101D5A6" w:rsidR="00044CAB" w:rsidRDefault="00336FE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natural fibres,</w:t>
            </w:r>
            <w:r w:rsidR="00044CAB">
              <w:rPr>
                <w:lang w:val="en-GB"/>
              </w:rPr>
              <w:t xml:space="preserve"> or</w:t>
            </w:r>
          </w:p>
          <w:p w14:paraId="2BAE508F" w14:textId="77777777" w:rsidR="00044CAB" w:rsidRDefault="00044CA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chemical materials</w:t>
            </w:r>
            <w:r>
              <w:rPr>
                <w:lang w:val="en-GB"/>
              </w:rPr>
              <w:t>,</w:t>
            </w:r>
            <w:r w:rsidR="005F0197" w:rsidRPr="009743C8">
              <w:rPr>
                <w:lang w:val="en-GB"/>
              </w:rPr>
              <w:t xml:space="preserve"> or</w:t>
            </w:r>
          </w:p>
          <w:p w14:paraId="63279161" w14:textId="77777777" w:rsidR="00044CAB" w:rsidRDefault="00044CA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textile pulp</w:t>
            </w:r>
          </w:p>
          <w:p w14:paraId="46118712" w14:textId="77777777" w:rsidR="00044CAB" w:rsidRDefault="00044CAB" w:rsidP="002A3FBD">
            <w:pPr>
              <w:cnfStyle w:val="000000000000" w:firstRow="0" w:lastRow="0" w:firstColumn="0" w:lastColumn="0" w:oddVBand="0" w:evenVBand="0" w:oddHBand="0" w:evenHBand="0" w:firstRowFirstColumn="0" w:firstRowLastColumn="0" w:lastRowFirstColumn="0" w:lastRowLastColumn="0"/>
              <w:rPr>
                <w:lang w:val="en-GB"/>
              </w:rPr>
            </w:pPr>
          </w:p>
          <w:p w14:paraId="426B0967" w14:textId="00011F11"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w:t>
            </w:r>
          </w:p>
          <w:p w14:paraId="0B4F5B3A" w14:textId="759CC683" w:rsidR="005F0197" w:rsidRPr="009743C8" w:rsidRDefault="00336FE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polypropylene filament of</w:t>
            </w:r>
            <w:r w:rsidR="00D97B26">
              <w:rPr>
                <w:lang w:val="en-GB"/>
              </w:rPr>
              <w:t xml:space="preserve"> </w:t>
            </w:r>
            <w:r w:rsidR="005F0197" w:rsidRPr="009743C8">
              <w:rPr>
                <w:lang w:val="en-GB"/>
              </w:rPr>
              <w:t>heat</w:t>
            </w:r>
            <w:r w:rsidR="005F0197">
              <w:rPr>
                <w:lang w:val="en-GB"/>
              </w:rPr>
              <w:t>i</w:t>
            </w:r>
            <w:r w:rsidR="005F0197" w:rsidRPr="009743C8">
              <w:rPr>
                <w:lang w:val="en-GB"/>
              </w:rPr>
              <w:t>ng 5402,</w:t>
            </w:r>
          </w:p>
          <w:p w14:paraId="7D395CA3" w14:textId="41FCAC25" w:rsidR="005F0197" w:rsidRPr="009743C8" w:rsidRDefault="00336FE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polypropylene fibres of</w:t>
            </w:r>
            <w:r w:rsidR="00CD79BD">
              <w:rPr>
                <w:lang w:val="en-GB"/>
              </w:rPr>
              <w:t xml:space="preserve"> </w:t>
            </w:r>
            <w:r w:rsidR="005F0197" w:rsidRPr="009743C8">
              <w:rPr>
                <w:lang w:val="en-GB"/>
              </w:rPr>
              <w:t>heating 5503 or 5506, or</w:t>
            </w:r>
          </w:p>
          <w:p w14:paraId="1CA3D885" w14:textId="288FF72A" w:rsidR="005F0197" w:rsidRPr="009743C8" w:rsidRDefault="00336FE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polypropylene filament tow of heading 5501,</w:t>
            </w:r>
          </w:p>
          <w:p w14:paraId="54B6312B"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2E1E4715" w14:textId="35672EC2"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natural fibres, not carded or</w:t>
            </w:r>
            <w:r w:rsidR="00226C6E">
              <w:rPr>
                <w:lang w:val="en-GB"/>
              </w:rPr>
              <w:t xml:space="preserve"> </w:t>
            </w:r>
            <w:r w:rsidRPr="009743C8">
              <w:rPr>
                <w:lang w:val="en-GB"/>
              </w:rPr>
              <w:t>combed or otherwise</w:t>
            </w:r>
            <w:r w:rsidR="00226C6E">
              <w:rPr>
                <w:lang w:val="en-GB"/>
              </w:rPr>
              <w:t xml:space="preserve"> </w:t>
            </w:r>
            <w:r w:rsidRPr="009743C8">
              <w:rPr>
                <w:lang w:val="en-GB"/>
              </w:rPr>
              <w:t>processed for spinning, or</w:t>
            </w:r>
            <w:r w:rsidR="00226C6E">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B6937E7" w14:textId="563DEB12" w:rsidR="005F0197" w:rsidRPr="009743C8" w:rsidRDefault="0010338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 xml:space="preserve">coir </w:t>
            </w:r>
            <w:r w:rsidR="005F0197">
              <w:rPr>
                <w:lang w:val="en-GB"/>
              </w:rPr>
              <w:t>yarn</w:t>
            </w:r>
            <w:r w:rsidR="005F0197" w:rsidRPr="009743C8">
              <w:rPr>
                <w:lang w:val="en-GB"/>
              </w:rPr>
              <w:t xml:space="preserve"> or jute </w:t>
            </w:r>
            <w:r w:rsidR="005F0197">
              <w:rPr>
                <w:lang w:val="en-GB"/>
              </w:rPr>
              <w:t>yarn</w:t>
            </w:r>
            <w:r w:rsidR="005F0197" w:rsidRPr="009743C8">
              <w:rPr>
                <w:lang w:val="en-GB"/>
              </w:rPr>
              <w:t>,</w:t>
            </w:r>
          </w:p>
          <w:p w14:paraId="1E9279BA" w14:textId="3E65D038" w:rsidR="005F0197" w:rsidRPr="009743C8" w:rsidRDefault="0010338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 xml:space="preserve">synthetic or artificial filament </w:t>
            </w:r>
            <w:r w:rsidR="005F0197">
              <w:rPr>
                <w:lang w:val="en-GB"/>
              </w:rPr>
              <w:t>yarn</w:t>
            </w:r>
            <w:r w:rsidR="005F0197" w:rsidRPr="009743C8">
              <w:rPr>
                <w:lang w:val="en-GB"/>
              </w:rPr>
              <w:t>,</w:t>
            </w:r>
          </w:p>
          <w:p w14:paraId="7454A21E" w14:textId="62F1D79F" w:rsidR="005F0197" w:rsidRPr="009743C8" w:rsidRDefault="0010338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natural fibres, or</w:t>
            </w:r>
          </w:p>
          <w:p w14:paraId="53C40A36" w14:textId="0090536C" w:rsidR="005F0197" w:rsidRPr="009743C8" w:rsidRDefault="0010338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F0197" w:rsidRPr="009743C8">
              <w:rPr>
                <w:lang w:val="en-GB"/>
              </w:rPr>
              <w:t>man-made staple fibres, not</w:t>
            </w:r>
            <w:r w:rsidR="00FA10AE">
              <w:rPr>
                <w:lang w:val="en-GB"/>
              </w:rPr>
              <w:t xml:space="preserve"> </w:t>
            </w:r>
            <w:r w:rsidR="005F0197" w:rsidRPr="009743C8">
              <w:rPr>
                <w:lang w:val="en-GB"/>
              </w:rPr>
              <w:t>carded or combed or otherwise processed for</w:t>
            </w:r>
            <w:r>
              <w:rPr>
                <w:lang w:val="en-GB"/>
              </w:rPr>
              <w:t xml:space="preserve"> </w:t>
            </w:r>
            <w:r w:rsidR="005F0197" w:rsidRPr="009743C8">
              <w:rPr>
                <w:lang w:val="en-GB"/>
              </w:rPr>
              <w:t>spinning</w:t>
            </w:r>
          </w:p>
          <w:p w14:paraId="0790B5DB" w14:textId="6C8EF67A"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Jute fabric may be used as a</w:t>
            </w:r>
            <w:r w:rsidR="001C54C2">
              <w:rPr>
                <w:lang w:val="en-GB"/>
              </w:rPr>
              <w:t xml:space="preserve"> </w:t>
            </w: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995008" w:rsidRPr="009743C8" w14:paraId="4F617DC3" w14:textId="77777777" w:rsidTr="00845AF3">
        <w:trPr>
          <w:cnfStyle w:val="000000100000" w:firstRow="0" w:lastRow="0" w:firstColumn="0" w:lastColumn="0" w:oddVBand="0" w:evenVBand="0" w:oddHBand="1" w:evenHBand="0" w:firstRowFirstColumn="0" w:firstRowLastColumn="0" w:lastRowFirstColumn="0" w:lastRowLastColumn="0"/>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995008" w:rsidRPr="009743C8" w:rsidRDefault="0099500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995008" w:rsidRPr="009743C8" w:rsidRDefault="00995008" w:rsidP="002A3FBD">
            <w:pPr>
              <w:rPr>
                <w:lang w:val="en-GB"/>
              </w:rPr>
            </w:pPr>
            <w:r w:rsidRPr="009743C8">
              <w:rPr>
                <w:lang w:val="en-GB"/>
              </w:rPr>
              <w:t>- Other</w:t>
            </w:r>
          </w:p>
        </w:tc>
        <w:tc>
          <w:tcPr>
            <w:tcW w:w="2778" w:type="dxa"/>
          </w:tcPr>
          <w:p w14:paraId="5B9EA895" w14:textId="107EC35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B64148" w14:textId="038A5326"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715437EE" w14:textId="70280C0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sidR="005F1128">
              <w:rPr>
                <w:lang w:val="en-GB"/>
              </w:rPr>
              <w:t xml:space="preserve"> s</w:t>
            </w:r>
            <w:r w:rsidRPr="009743C8">
              <w:rPr>
                <w:lang w:val="en-GB"/>
              </w:rPr>
              <w:t>pinning, or</w:t>
            </w:r>
          </w:p>
          <w:p w14:paraId="06A07475" w14:textId="2845B592" w:rsidR="0099500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elastomeric </w:t>
            </w:r>
            <w:r>
              <w:rPr>
                <w:lang w:val="en-GB"/>
              </w:rPr>
              <w:t>yarn</w:t>
            </w:r>
            <w:r w:rsidRPr="009743C8">
              <w:rPr>
                <w:lang w:val="en-GB"/>
              </w:rPr>
              <w:t>s from</w:t>
            </w:r>
            <w:r w:rsidR="00C84012">
              <w:rPr>
                <w:lang w:val="en-GB"/>
              </w:rPr>
              <w:t xml:space="preserve"> </w:t>
            </w:r>
            <w:r w:rsidRPr="009743C8">
              <w:rPr>
                <w:lang w:val="en-GB"/>
              </w:rPr>
              <w:t>headings 5402 and 5404</w:t>
            </w:r>
            <w:r w:rsidR="00C84012">
              <w:rPr>
                <w:lang w:val="en-GB"/>
              </w:rPr>
              <w:t xml:space="preserve"> </w:t>
            </w:r>
            <w:r w:rsidRPr="009743C8">
              <w:rPr>
                <w:lang w:val="en-GB"/>
              </w:rPr>
              <w:t xml:space="preserve">chemical materials or textile </w:t>
            </w:r>
            <w:proofErr w:type="gramStart"/>
            <w:r w:rsidRPr="009743C8">
              <w:rPr>
                <w:lang w:val="en-GB"/>
              </w:rPr>
              <w:t>pulp</w:t>
            </w:r>
            <w:r>
              <w:rPr>
                <w:lang w:val="en-GB"/>
              </w:rPr>
              <w:t>;</w:t>
            </w:r>
            <w:proofErr w:type="gramEnd"/>
          </w:p>
          <w:p w14:paraId="2CA4E3FD" w14:textId="7777777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p>
          <w:p w14:paraId="6745C2F9" w14:textId="77777777"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6E53F9C" w14:textId="77777777" w:rsidR="0099500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p>
          <w:p w14:paraId="54A0617A" w14:textId="4CCB1B5B" w:rsidR="00995008" w:rsidRPr="009743C8" w:rsidRDefault="00995008"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scouring, bleaching, mercerising, heat setting, raising, calendering, shrink resistance processing, permanent finishing, decatising, impregnating, </w:t>
            </w:r>
            <w:proofErr w:type="gramStart"/>
            <w:r w:rsidRPr="009743C8">
              <w:rPr>
                <w:lang w:val="en-GB"/>
              </w:rPr>
              <w:t>mending</w:t>
            </w:r>
            <w:proofErr w:type="gramEnd"/>
            <w:r w:rsidRPr="009743C8">
              <w:rPr>
                <w:lang w:val="en-GB"/>
              </w:rPr>
              <w:t xml:space="preserve">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995008" w:rsidRPr="009743C8" w:rsidRDefault="00995008" w:rsidP="002A3FBD">
            <w:pPr>
              <w:rPr>
                <w:lang w:val="en-GB"/>
              </w:rPr>
            </w:pPr>
          </w:p>
        </w:tc>
      </w:tr>
      <w:tr w:rsidR="002A3FBD" w:rsidRPr="009743C8" w14:paraId="17251A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lastRenderedPageBreak/>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 xml:space="preserve">Hand-woven tapestries of the types Gobelins, Flanders, Aubusson, Beauvais and the like, and needle-worked tapestries (for example, petit point, cross stitch), </w:t>
            </w:r>
            <w:proofErr w:type="gramStart"/>
            <w:r w:rsidRPr="009743C8">
              <w:rPr>
                <w:lang w:val="en-GB"/>
              </w:rPr>
              <w:t>whether or not</w:t>
            </w:r>
            <w:proofErr w:type="gramEnd"/>
            <w:r w:rsidRPr="009743C8">
              <w:rPr>
                <w:lang w:val="en-GB"/>
              </w:rPr>
              <w:t xml:space="preserve"> made up</w:t>
            </w:r>
          </w:p>
        </w:tc>
        <w:tc>
          <w:tcPr>
            <w:tcW w:w="2778" w:type="dxa"/>
          </w:tcPr>
          <w:p w14:paraId="4790DD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C2D672C" w14:textId="4A86E2BF" w:rsidR="002A3FBD" w:rsidRPr="009743C8" w:rsidRDefault="006869E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4DBB976" w14:textId="026AED6D" w:rsidR="002A3FBD" w:rsidRPr="009743C8" w:rsidRDefault="006869E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 xml:space="preserve">Textile fabrics coated with gum or amylaceous substances, of a kind used for the outer covers of books or the like; tracing cloth; prepared painting </w:t>
            </w:r>
            <w:proofErr w:type="gramStart"/>
            <w:r w:rsidRPr="009743C8">
              <w:rPr>
                <w:lang w:val="en-GB"/>
              </w:rPr>
              <w:t>canvas;</w:t>
            </w:r>
            <w:proofErr w:type="gramEnd"/>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 xml:space="preserve">ides, </w:t>
            </w:r>
            <w:proofErr w:type="gramStart"/>
            <w:r w:rsidRPr="009743C8">
              <w:rPr>
                <w:lang w:val="en-GB"/>
              </w:rPr>
              <w:t>polyesters</w:t>
            </w:r>
            <w:proofErr w:type="gramEnd"/>
            <w:r w:rsidRPr="009743C8">
              <w:rPr>
                <w:lang w:val="en-GB"/>
              </w:rPr>
              <w:t xml:space="preserve"> or viscose rayon:</w:t>
            </w:r>
          </w:p>
        </w:tc>
        <w:tc>
          <w:tcPr>
            <w:tcW w:w="2778" w:type="dxa"/>
          </w:tcPr>
          <w:p w14:paraId="3002D8C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lastRenderedPageBreak/>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 xml:space="preserve">coated, </w:t>
            </w:r>
            <w:proofErr w:type="gramStart"/>
            <w:r w:rsidRPr="009743C8">
              <w:rPr>
                <w:lang w:val="en-GB"/>
              </w:rPr>
              <w:t>covered</w:t>
            </w:r>
            <w:proofErr w:type="gramEnd"/>
            <w:r w:rsidRPr="009743C8">
              <w:rPr>
                <w:lang w:val="en-GB"/>
              </w:rPr>
              <w:t xml:space="preserve"> or laminated with plastics, other than those of heading 5902</w:t>
            </w:r>
          </w:p>
        </w:tc>
        <w:tc>
          <w:tcPr>
            <w:tcW w:w="2778" w:type="dxa"/>
          </w:tcPr>
          <w:p w14:paraId="37F24BAD" w14:textId="77777777" w:rsidR="00137162"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p w14:paraId="5EFB287D" w14:textId="47C4EB37" w:rsidR="002A3FBD" w:rsidRPr="009743C8" w:rsidRDefault="00137162"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O</w:t>
            </w:r>
            <w:r w:rsidR="002A3FBD" w:rsidRPr="009743C8">
              <w:rPr>
                <w:lang w:val="en-GB"/>
              </w:rPr>
              <w:t>r</w:t>
            </w:r>
          </w:p>
          <w:p w14:paraId="00EBA972" w14:textId="6D7F99AE" w:rsidR="002A3FBD" w:rsidRPr="009743C8" w:rsidRDefault="002A3FBD" w:rsidP="00413F1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413F11">
              <w:rPr>
                <w:lang w:val="en-GB"/>
              </w:rPr>
              <w:t xml:space="preserve"> </w:t>
            </w:r>
            <w:r w:rsidRPr="009743C8">
              <w:rPr>
                <w:lang w:val="en-GB"/>
              </w:rPr>
              <w:t xml:space="preserve">processing, permanent finishing, decatising, impregnating, </w:t>
            </w:r>
            <w:proofErr w:type="gramStart"/>
            <w:r w:rsidRPr="009743C8">
              <w:rPr>
                <w:lang w:val="en-GB"/>
              </w:rPr>
              <w:t>mending</w:t>
            </w:r>
            <w:proofErr w:type="gramEnd"/>
            <w:r w:rsidRPr="009743C8">
              <w:rPr>
                <w:lang w:val="en-GB"/>
              </w:rPr>
              <w:t xml:space="preserve">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 xml:space="preserve">Linoleum, </w:t>
            </w:r>
            <w:proofErr w:type="gramStart"/>
            <w:r w:rsidRPr="009743C8">
              <w:rPr>
                <w:lang w:val="en-GB"/>
              </w:rPr>
              <w:t>whether or not</w:t>
            </w:r>
            <w:proofErr w:type="gramEnd"/>
            <w:r w:rsidRPr="009743C8">
              <w:rPr>
                <w:lang w:val="en-GB"/>
              </w:rPr>
              <w:t xml:space="preserve">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 xml:space="preserve">-Impregnated, coated, </w:t>
            </w:r>
            <w:proofErr w:type="gramStart"/>
            <w:r w:rsidRPr="009743C8">
              <w:rPr>
                <w:lang w:val="en-GB"/>
              </w:rPr>
              <w:t>covered</w:t>
            </w:r>
            <w:proofErr w:type="gramEnd"/>
            <w:r w:rsidRPr="009743C8">
              <w:rPr>
                <w:lang w:val="en-GB"/>
              </w:rPr>
              <w:t xml:space="preserve"> or laminated with rubber, plastics or other materials</w:t>
            </w:r>
          </w:p>
        </w:tc>
        <w:tc>
          <w:tcPr>
            <w:tcW w:w="2778" w:type="dxa"/>
          </w:tcPr>
          <w:p w14:paraId="65CC63A4" w14:textId="1967A540"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362801" w:rsidRPr="009743C8" w14:paraId="7A2F8F63" w14:textId="77777777" w:rsidTr="001D4141">
        <w:trPr>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362801" w:rsidRPr="009743C8" w:rsidRDefault="00362801"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362801" w:rsidRPr="009743C8" w:rsidRDefault="00362801" w:rsidP="002A3FBD">
            <w:pPr>
              <w:rPr>
                <w:lang w:val="en-GB"/>
              </w:rPr>
            </w:pPr>
            <w:r w:rsidRPr="009743C8">
              <w:rPr>
                <w:lang w:val="en-GB"/>
              </w:rPr>
              <w:t>- Other</w:t>
            </w:r>
          </w:p>
        </w:tc>
        <w:tc>
          <w:tcPr>
            <w:tcW w:w="2778" w:type="dxa"/>
          </w:tcPr>
          <w:p w14:paraId="2DEF9D6F" w14:textId="77777777"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C776817" w14:textId="27DD550D"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coir </w:t>
            </w:r>
            <w:r>
              <w:rPr>
                <w:lang w:val="en-GB"/>
              </w:rPr>
              <w:t>yarn</w:t>
            </w:r>
            <w:r w:rsidRPr="009743C8">
              <w:rPr>
                <w:lang w:val="en-GB"/>
              </w:rPr>
              <w:t>,</w:t>
            </w:r>
          </w:p>
          <w:p w14:paraId="6BE1201B" w14:textId="7C70EB70"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natural fibres,</w:t>
            </w:r>
          </w:p>
          <w:p w14:paraId="52F860B0" w14:textId="14A8CFC7"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sidR="007320E9">
              <w:rPr>
                <w:lang w:val="en-GB"/>
              </w:rPr>
              <w:t xml:space="preserve"> </w:t>
            </w:r>
            <w:r w:rsidRPr="009743C8">
              <w:rPr>
                <w:lang w:val="en-GB"/>
              </w:rPr>
              <w:t>spinning, or</w:t>
            </w:r>
          </w:p>
          <w:p w14:paraId="1DA21715" w14:textId="2BA07A2B"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chemical materials or textile </w:t>
            </w:r>
            <w:proofErr w:type="gramStart"/>
            <w:r w:rsidRPr="009743C8">
              <w:rPr>
                <w:lang w:val="en-GB"/>
              </w:rPr>
              <w:t>pulp</w:t>
            </w:r>
            <w:r>
              <w:rPr>
                <w:lang w:val="en-GB"/>
              </w:rPr>
              <w:t>;</w:t>
            </w:r>
            <w:proofErr w:type="gramEnd"/>
          </w:p>
          <w:p w14:paraId="083350F1" w14:textId="77777777" w:rsidR="00362801" w:rsidRDefault="00362801" w:rsidP="002A3FBD">
            <w:pPr>
              <w:cnfStyle w:val="000000000000" w:firstRow="0" w:lastRow="0" w:firstColumn="0" w:lastColumn="0" w:oddVBand="0" w:evenVBand="0" w:oddHBand="0" w:evenHBand="0" w:firstRowFirstColumn="0" w:firstRowLastColumn="0" w:lastRowFirstColumn="0" w:lastRowLastColumn="0"/>
              <w:rPr>
                <w:lang w:val="en-GB"/>
              </w:rPr>
            </w:pPr>
          </w:p>
          <w:p w14:paraId="6E5C3D9E" w14:textId="23C64434" w:rsidR="00362801"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C914212" w14:textId="77777777" w:rsidR="00362801" w:rsidRDefault="00362801" w:rsidP="002A3FBD">
            <w:pPr>
              <w:cnfStyle w:val="000000000000" w:firstRow="0" w:lastRow="0" w:firstColumn="0" w:lastColumn="0" w:oddVBand="0" w:evenVBand="0" w:oddHBand="0" w:evenHBand="0" w:firstRowFirstColumn="0" w:firstRowLastColumn="0" w:lastRowFirstColumn="0" w:lastRowLastColumn="0"/>
              <w:rPr>
                <w:lang w:val="en-GB"/>
              </w:rPr>
            </w:pPr>
          </w:p>
          <w:p w14:paraId="235A609E" w14:textId="0A9D3FDC" w:rsidR="00362801" w:rsidRPr="009743C8" w:rsidRDefault="00362801" w:rsidP="0036280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Pr>
                <w:lang w:val="en-GB"/>
              </w:rPr>
              <w:t xml:space="preserve"> </w:t>
            </w:r>
            <w:r w:rsidRPr="009743C8">
              <w:rPr>
                <w:lang w:val="en-GB"/>
              </w:rPr>
              <w:t xml:space="preserve">processing, permanent finishing, decatising, impregnating, </w:t>
            </w:r>
            <w:proofErr w:type="gramStart"/>
            <w:r w:rsidRPr="009743C8">
              <w:rPr>
                <w:lang w:val="en-GB"/>
              </w:rPr>
              <w:t>mending</w:t>
            </w:r>
            <w:proofErr w:type="gramEnd"/>
            <w:r w:rsidRPr="009743C8">
              <w:rPr>
                <w:lang w:val="en-GB"/>
              </w:rPr>
              <w:t xml:space="preserve">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362801" w:rsidRPr="009743C8" w:rsidRDefault="00362801" w:rsidP="002A3FBD">
            <w:pPr>
              <w:rPr>
                <w:lang w:val="en-GB"/>
              </w:rPr>
            </w:pPr>
          </w:p>
        </w:tc>
      </w:tr>
      <w:tr w:rsidR="002A3FBD" w:rsidRPr="009743C8" w14:paraId="4138284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0F6EB8B" w14:textId="30A9E9BF" w:rsidR="002A3FBD"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54E0C11F" w14:textId="133C94CD" w:rsidR="002A3FBD"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sidR="007320E9">
              <w:rPr>
                <w:lang w:val="en-GB"/>
              </w:rPr>
              <w:t xml:space="preserve"> </w:t>
            </w:r>
            <w:r w:rsidR="002A3FBD" w:rsidRPr="009743C8">
              <w:rPr>
                <w:lang w:val="en-GB"/>
              </w:rPr>
              <w:t>spinning, or</w:t>
            </w:r>
          </w:p>
          <w:p w14:paraId="4D5DB247" w14:textId="393FD189" w:rsidR="002A3FBD" w:rsidRPr="009743C8" w:rsidRDefault="003628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6A4C9480" w14:textId="2F2B46B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chemical</w:t>
            </w:r>
            <w:r w:rsidR="007320E9">
              <w:rPr>
                <w:lang w:val="en-GB"/>
              </w:rPr>
              <w:t xml:space="preserve"> </w:t>
            </w: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840DCD7" w14:textId="77777777" w:rsidR="007320E9"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p w14:paraId="730C8E81" w14:textId="1FDE9717" w:rsidR="002A3FBD" w:rsidRPr="009743C8" w:rsidRDefault="007320E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O</w:t>
            </w:r>
            <w:r w:rsidR="002A3FBD" w:rsidRPr="009743C8">
              <w:rPr>
                <w:lang w:val="en-GB"/>
              </w:rPr>
              <w:t>r</w:t>
            </w:r>
          </w:p>
          <w:p w14:paraId="4B3DE992" w14:textId="63DAE448" w:rsidR="002A3FBD" w:rsidRPr="009743C8" w:rsidRDefault="002A3FBD" w:rsidP="0036280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362801">
              <w:rPr>
                <w:lang w:val="en-GB"/>
              </w:rPr>
              <w:t xml:space="preserve"> </w:t>
            </w:r>
            <w:r w:rsidRPr="009743C8">
              <w:rPr>
                <w:lang w:val="en-GB"/>
              </w:rPr>
              <w:t xml:space="preserve">processing, permanent finishing, decatising, impregnating, </w:t>
            </w:r>
            <w:proofErr w:type="gramStart"/>
            <w:r w:rsidRPr="009743C8">
              <w:rPr>
                <w:lang w:val="en-GB"/>
              </w:rPr>
              <w:t>mending</w:t>
            </w:r>
            <w:proofErr w:type="gramEnd"/>
            <w:r w:rsidRPr="009743C8">
              <w:rPr>
                <w:lang w:val="en-GB"/>
              </w:rPr>
              <w:t xml:space="preserve">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 xml:space="preserve">Textile wicks, woven, </w:t>
            </w:r>
            <w:proofErr w:type="gramStart"/>
            <w:r w:rsidRPr="009743C8">
              <w:rPr>
                <w:lang w:val="en-GB"/>
              </w:rPr>
              <w:t>plaited</w:t>
            </w:r>
            <w:proofErr w:type="gramEnd"/>
            <w:r w:rsidRPr="009743C8">
              <w:rPr>
                <w:lang w:val="en-GB"/>
              </w:rPr>
              <w:t xml:space="preserve">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7320E9" w:rsidRPr="009743C8" w14:paraId="3F3EF01D" w14:textId="77777777" w:rsidTr="0018542E">
        <w:trPr>
          <w:cnfStyle w:val="000000100000" w:firstRow="0" w:lastRow="0" w:firstColumn="0" w:lastColumn="0" w:oddVBand="0" w:evenVBand="0" w:oddHBand="1" w:evenHBand="0" w:firstRowFirstColumn="0" w:firstRowLastColumn="0" w:lastRowFirstColumn="0" w:lastRowLastColumn="0"/>
          <w:cantSplit/>
          <w:trHeight w:val="9100"/>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7320E9" w:rsidRPr="009743C8" w:rsidRDefault="007320E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7320E9" w:rsidRPr="009743C8" w:rsidRDefault="007320E9" w:rsidP="002A3FBD">
            <w:pPr>
              <w:rPr>
                <w:lang w:val="en-GB"/>
              </w:rPr>
            </w:pPr>
            <w:r w:rsidRPr="009743C8">
              <w:rPr>
                <w:lang w:val="en-GB"/>
              </w:rPr>
              <w:t xml:space="preserve">- Woven fabrics, of a kind commonly used in papermaking or other technical uses, felted or not, whether or not impregnated or coated, tubular or endless with single or multiple </w:t>
            </w:r>
            <w:proofErr w:type="gramStart"/>
            <w:r w:rsidRPr="009743C8">
              <w:rPr>
                <w:lang w:val="en-GB"/>
              </w:rPr>
              <w:t>warp</w:t>
            </w:r>
            <w:proofErr w:type="gramEnd"/>
            <w:r w:rsidRPr="009743C8">
              <w:rPr>
                <w:lang w:val="en-GB"/>
              </w:rPr>
              <w:t xml:space="preserve"> and/or weft, or flat woven with multiple warp and/or weft of heading 5911</w:t>
            </w:r>
          </w:p>
        </w:tc>
        <w:tc>
          <w:tcPr>
            <w:tcW w:w="2778" w:type="dxa"/>
          </w:tcPr>
          <w:p w14:paraId="4548C5A6" w14:textId="43F8F3D6" w:rsidR="007320E9" w:rsidRPr="009743C8" w:rsidRDefault="007320E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DD7AF1">
              <w:rPr>
                <w:lang w:val="en-GB"/>
              </w:rPr>
              <w:t xml:space="preserve"> </w:t>
            </w:r>
            <w:r w:rsidRPr="009743C8">
              <w:rPr>
                <w:lang w:val="en-GB"/>
              </w:rPr>
              <w:t xml:space="preserve">coir </w:t>
            </w:r>
            <w:r>
              <w:rPr>
                <w:lang w:val="en-GB"/>
              </w:rPr>
              <w:t>yarn</w:t>
            </w:r>
            <w:r w:rsidR="00DD7AF1">
              <w:rPr>
                <w:lang w:val="en-GB"/>
              </w:rPr>
              <w:t xml:space="preserve"> or </w:t>
            </w:r>
            <w:r w:rsidRPr="009743C8">
              <w:rPr>
                <w:lang w:val="en-GB"/>
              </w:rPr>
              <w:t>the following materials:</w:t>
            </w:r>
          </w:p>
          <w:p w14:paraId="2ADFC8A9" w14:textId="1DD2290F" w:rsidR="007320E9" w:rsidRPr="009743C8" w:rsidRDefault="007320E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 yarn</w:t>
            </w:r>
            <w:r w:rsidRPr="009743C8">
              <w:rPr>
                <w:lang w:val="en-GB"/>
              </w:rPr>
              <w:t xml:space="preserve"> of polytetrafluoroethylene (12),</w:t>
            </w:r>
            <w:r>
              <w:rPr>
                <w:lang w:val="en-GB"/>
              </w:rPr>
              <w:t xml:space="preserve"> yarn</w:t>
            </w:r>
            <w:r w:rsidRPr="009743C8">
              <w:rPr>
                <w:lang w:val="en-GB"/>
              </w:rPr>
              <w:t xml:space="preserve">, multiple, of </w:t>
            </w:r>
            <w:proofErr w:type="spellStart"/>
            <w:r w:rsidRPr="009743C8">
              <w:rPr>
                <w:lang w:val="en-GB"/>
              </w:rPr>
              <w:t>pol</w:t>
            </w:r>
            <w:r>
              <w:rPr>
                <w:lang w:val="en-GB"/>
              </w:rPr>
              <w:t>yarn</w:t>
            </w:r>
            <w:r w:rsidRPr="009743C8">
              <w:rPr>
                <w:lang w:val="en-GB"/>
              </w:rPr>
              <w:t>ide</w:t>
            </w:r>
            <w:proofErr w:type="spellEnd"/>
            <w:r w:rsidRPr="009743C8">
              <w:rPr>
                <w:lang w:val="en-GB"/>
              </w:rPr>
              <w:t>, coated impregnated or covered with a phenolic resin,</w:t>
            </w:r>
          </w:p>
          <w:p w14:paraId="00CE7636" w14:textId="77777777" w:rsidR="007320E9" w:rsidRPr="009743C8" w:rsidRDefault="007320E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yarn</w:t>
            </w:r>
            <w:r w:rsidRPr="009743C8">
              <w:rPr>
                <w:lang w:val="en-GB"/>
              </w:rPr>
              <w:t xml:space="preserve"> of synthetic textile fibres of aromatic </w:t>
            </w:r>
            <w:proofErr w:type="spellStart"/>
            <w:r w:rsidRPr="009743C8">
              <w:rPr>
                <w:lang w:val="en-GB"/>
              </w:rPr>
              <w:t>pol</w:t>
            </w:r>
            <w:r>
              <w:rPr>
                <w:lang w:val="en-GB"/>
              </w:rPr>
              <w:t>yarn</w:t>
            </w:r>
            <w:r w:rsidRPr="009743C8">
              <w:rPr>
                <w:lang w:val="en-GB"/>
              </w:rPr>
              <w:t>ides</w:t>
            </w:r>
            <w:proofErr w:type="spellEnd"/>
            <w:r w:rsidRPr="009743C8">
              <w:rPr>
                <w:lang w:val="en-GB"/>
              </w:rPr>
              <w:t>, obtained by polycondensation of m- phenylenediamine and isophthalic acid.</w:t>
            </w:r>
          </w:p>
          <w:p w14:paraId="6F5BC723" w14:textId="77777777" w:rsidR="000D585E" w:rsidRDefault="007320E9"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monofil of polytetrafluoroethylene (12),</w:t>
            </w:r>
          </w:p>
          <w:p w14:paraId="2B8E8D07" w14:textId="4FF06EB0" w:rsidR="007320E9" w:rsidRDefault="000D585E"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7320E9">
              <w:rPr>
                <w:lang w:val="en-GB"/>
              </w:rPr>
              <w:t>yarn</w:t>
            </w:r>
            <w:r w:rsidR="007320E9" w:rsidRPr="009743C8">
              <w:rPr>
                <w:lang w:val="en-GB"/>
              </w:rPr>
              <w:t xml:space="preserve"> of synthetic textile fibres of </w:t>
            </w:r>
            <w:proofErr w:type="gramStart"/>
            <w:r w:rsidR="007320E9" w:rsidRPr="009743C8">
              <w:rPr>
                <w:lang w:val="en-GB"/>
              </w:rPr>
              <w:t>poly(</w:t>
            </w:r>
            <w:proofErr w:type="gramEnd"/>
            <w:r w:rsidR="007320E9" w:rsidRPr="009743C8">
              <w:rPr>
                <w:lang w:val="en-GB"/>
              </w:rPr>
              <w:t xml:space="preserve">p-phenylene </w:t>
            </w:r>
            <w:proofErr w:type="spellStart"/>
            <w:r w:rsidR="007320E9" w:rsidRPr="009743C8">
              <w:rPr>
                <w:lang w:val="en-GB"/>
              </w:rPr>
              <w:t>terephthalamide</w:t>
            </w:r>
            <w:proofErr w:type="spellEnd"/>
            <w:r w:rsidR="007320E9" w:rsidRPr="009743C8">
              <w:rPr>
                <w:lang w:val="en-GB"/>
              </w:rPr>
              <w:t>),</w:t>
            </w:r>
          </w:p>
          <w:p w14:paraId="0B3A1AA6" w14:textId="77777777" w:rsidR="007320E9" w:rsidRDefault="007320E9"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p>
          <w:p w14:paraId="01450E4D" w14:textId="77777777" w:rsidR="007320E9" w:rsidRDefault="007320E9"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proofErr w:type="spellStart"/>
            <w:r w:rsidRPr="009743C8">
              <w:rPr>
                <w:lang w:val="en-GB"/>
              </w:rPr>
              <w:t>copolyester</w:t>
            </w:r>
            <w:proofErr w:type="spellEnd"/>
            <w:r w:rsidRPr="009743C8">
              <w:rPr>
                <w:lang w:val="en-GB"/>
              </w:rPr>
              <w:t xml:space="preserve"> monofilaments of a polyester and a resin of terephthalic acid and 1,4-cyclohex- </w:t>
            </w:r>
            <w:proofErr w:type="spellStart"/>
            <w:r w:rsidRPr="009743C8">
              <w:rPr>
                <w:lang w:val="en-GB"/>
              </w:rPr>
              <w:t>anediethanol</w:t>
            </w:r>
            <w:proofErr w:type="spellEnd"/>
            <w:r w:rsidRPr="009743C8">
              <w:rPr>
                <w:lang w:val="en-GB"/>
              </w:rPr>
              <w:t xml:space="preserve"> and isophthalic acid,</w:t>
            </w:r>
          </w:p>
          <w:p w14:paraId="0E074AE4" w14:textId="77777777" w:rsidR="007320E9" w:rsidRDefault="007320E9"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25BBE599" w14:textId="77777777" w:rsidR="007320E9" w:rsidRDefault="007320E9"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 carded or combed or otherwise processed for spinning, or</w:t>
            </w:r>
          </w:p>
          <w:p w14:paraId="19341504" w14:textId="77777777" w:rsidR="007320E9" w:rsidRDefault="007320E9"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w:t>
            </w:r>
            <w:r>
              <w:rPr>
                <w:lang w:val="en-GB"/>
              </w:rPr>
              <w:t>,</w:t>
            </w:r>
            <w:r w:rsidRPr="009743C8">
              <w:rPr>
                <w:lang w:val="en-GB"/>
              </w:rPr>
              <w:t xml:space="preserve"> or</w:t>
            </w:r>
          </w:p>
          <w:p w14:paraId="6621BE87" w14:textId="7F63229E" w:rsidR="007320E9" w:rsidRPr="009743C8" w:rsidRDefault="007320E9" w:rsidP="0083448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7320E9" w:rsidRPr="009743C8" w:rsidRDefault="007320E9" w:rsidP="002A3FBD">
            <w:pPr>
              <w:rPr>
                <w:lang w:val="en-GB"/>
              </w:rPr>
            </w:pPr>
          </w:p>
        </w:tc>
      </w:tr>
      <w:tr w:rsidR="00EF2364" w:rsidRPr="009743C8" w14:paraId="24599A8B" w14:textId="77777777" w:rsidTr="00930079">
        <w:trPr>
          <w:cantSplit/>
          <w:trHeight w:val="2417"/>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EF2364" w:rsidRPr="009743C8" w:rsidRDefault="00EF2364"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EF2364" w:rsidRPr="009743C8" w:rsidRDefault="00EF2364" w:rsidP="002A3FBD">
            <w:pPr>
              <w:rPr>
                <w:lang w:val="en-GB"/>
              </w:rPr>
            </w:pPr>
            <w:r w:rsidRPr="009743C8">
              <w:rPr>
                <w:lang w:val="en-GB"/>
              </w:rPr>
              <w:t>-Other</w:t>
            </w:r>
          </w:p>
        </w:tc>
        <w:tc>
          <w:tcPr>
            <w:tcW w:w="2778" w:type="dxa"/>
          </w:tcPr>
          <w:p w14:paraId="46A03239" w14:textId="48A10133" w:rsidR="00EF2364" w:rsidRPr="009743C8" w:rsidRDefault="00EF2364" w:rsidP="00EF236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Pr>
                <w:lang w:val="en-GB"/>
              </w:rPr>
              <w:t xml:space="preserve"> </w:t>
            </w:r>
            <w:r w:rsidRPr="009743C8">
              <w:rPr>
                <w:lang w:val="en-GB"/>
              </w:rPr>
              <w:t xml:space="preserve">coir </w:t>
            </w:r>
            <w:r>
              <w:rPr>
                <w:lang w:val="en-GB"/>
              </w:rPr>
              <w:t>yarn</w:t>
            </w:r>
            <w:r w:rsidRPr="009743C8">
              <w:rPr>
                <w:lang w:val="en-GB"/>
              </w:rPr>
              <w:t>,</w:t>
            </w:r>
            <w:r>
              <w:rPr>
                <w:lang w:val="en-GB"/>
              </w:rPr>
              <w:t xml:space="preserve"> </w:t>
            </w:r>
            <w:r w:rsidRPr="009743C8">
              <w:rPr>
                <w:lang w:val="en-GB"/>
              </w:rPr>
              <w:t>natural fibres,</w:t>
            </w: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Pr>
                <w:lang w:val="en-GB"/>
              </w:rPr>
              <w:t xml:space="preserve"> </w:t>
            </w:r>
            <w:r w:rsidRPr="009743C8">
              <w:rPr>
                <w:lang w:val="en-GB"/>
              </w:rPr>
              <w:t>spinning, or</w:t>
            </w:r>
            <w:r>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EF2364" w:rsidRPr="009743C8" w:rsidRDefault="00EF2364" w:rsidP="002A3FBD">
            <w:pPr>
              <w:rPr>
                <w:lang w:val="en-GB"/>
              </w:rPr>
            </w:pPr>
          </w:p>
        </w:tc>
      </w:tr>
      <w:tr w:rsidR="002A3FBD" w:rsidRPr="009743C8" w14:paraId="1569EE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lastRenderedPageBreak/>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1F10E99E" w14:textId="744F3F0E" w:rsidR="002A3FBD" w:rsidRPr="009743C8" w:rsidRDefault="002A3FBD" w:rsidP="00EF236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EF2364">
              <w:rPr>
                <w:lang w:val="en-GB"/>
              </w:rPr>
              <w:t xml:space="preserve"> </w:t>
            </w:r>
            <w:r w:rsidRPr="009743C8">
              <w:rPr>
                <w:lang w:val="en-GB"/>
              </w:rPr>
              <w:t>natural fibres,</w:t>
            </w:r>
            <w:r w:rsidR="00EF2364">
              <w:rPr>
                <w:lang w:val="en-GB"/>
              </w:rPr>
              <w:t xml:space="preserve"> </w:t>
            </w:r>
            <w:r w:rsidRPr="009743C8">
              <w:rPr>
                <w:lang w:val="en-GB"/>
              </w:rPr>
              <w:t>man-made staple fibres, not</w:t>
            </w:r>
            <w:r w:rsidR="00EF2364">
              <w:rPr>
                <w:lang w:val="en-GB"/>
              </w:rPr>
              <w:t xml:space="preserve"> </w:t>
            </w:r>
            <w:r w:rsidRPr="009743C8">
              <w:rPr>
                <w:lang w:val="en-GB"/>
              </w:rPr>
              <w:t>carded or combed or</w:t>
            </w:r>
            <w:r w:rsidR="00EF2364">
              <w:rPr>
                <w:lang w:val="en-GB"/>
              </w:rPr>
              <w:t xml:space="preserve"> </w:t>
            </w:r>
            <w:r w:rsidRPr="009743C8">
              <w:rPr>
                <w:lang w:val="en-GB"/>
              </w:rPr>
              <w:t>otherwise processed for</w:t>
            </w:r>
            <w:r w:rsidR="00EF2364">
              <w:rPr>
                <w:lang w:val="en-GB"/>
              </w:rPr>
              <w:t xml:space="preserve"> </w:t>
            </w:r>
            <w:r w:rsidRPr="009743C8">
              <w:rPr>
                <w:lang w:val="en-GB"/>
              </w:rPr>
              <w:t>spinning, or</w:t>
            </w:r>
            <w:r w:rsidR="00EF2364">
              <w:rPr>
                <w:lang w:val="en-GB"/>
              </w:rPr>
              <w:t xml:space="preserve"> </w:t>
            </w:r>
            <w:r w:rsidRPr="009743C8">
              <w:rPr>
                <w:lang w:val="en-GB"/>
              </w:rPr>
              <w:t xml:space="preserve">elastomeric </w:t>
            </w:r>
            <w:r>
              <w:rPr>
                <w:lang w:val="en-GB"/>
              </w:rPr>
              <w:t>yarn</w:t>
            </w:r>
            <w:r w:rsidRPr="009743C8">
              <w:rPr>
                <w:lang w:val="en-GB"/>
              </w:rPr>
              <w:t>s from</w:t>
            </w:r>
            <w:r w:rsidR="00EF2364">
              <w:rPr>
                <w:lang w:val="en-GB"/>
              </w:rPr>
              <w:t xml:space="preserve"> </w:t>
            </w:r>
            <w:r w:rsidRPr="009743C8">
              <w:rPr>
                <w:lang w:val="en-GB"/>
              </w:rPr>
              <w:t>headings 5402 and 5404</w:t>
            </w:r>
            <w:r w:rsidR="00EF2364">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1E0482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13B9ECA" w14:textId="5B832B87" w:rsidR="002A3FBD" w:rsidRPr="009743C8" w:rsidRDefault="006050CA"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610C21F3" w14:textId="4EE2525A" w:rsidR="002A3FBD" w:rsidRPr="009743C8" w:rsidRDefault="006050CA"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Pr>
                <w:lang w:val="en-GB"/>
              </w:rPr>
              <w:t xml:space="preserve"> </w:t>
            </w:r>
            <w:r w:rsidR="002A3FBD" w:rsidRPr="009743C8">
              <w:rPr>
                <w:lang w:val="en-GB"/>
              </w:rPr>
              <w:t>spinning, or</w:t>
            </w:r>
          </w:p>
          <w:p w14:paraId="297F5A72" w14:textId="142291DF" w:rsidR="002A3FBD" w:rsidRPr="009743C8" w:rsidRDefault="006050CA"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4062A0" w:rsidRPr="009743C8" w14:paraId="6785B0C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D85D4DB" w14:textId="1CBFB07B" w:rsidR="004062A0" w:rsidRPr="009743C8" w:rsidRDefault="004062A0" w:rsidP="004062A0">
            <w:pPr>
              <w:rPr>
                <w:lang w:val="en-GB"/>
              </w:rPr>
            </w:pPr>
            <w:r w:rsidRPr="00AC14D3">
              <w:t>6108.22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C0402C" w14:textId="3B0F29D1" w:rsidR="001D4491" w:rsidRDefault="001D4491" w:rsidP="001D4491">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1670F77C" w14:textId="77777777" w:rsidR="00E3042A" w:rsidRDefault="00E3042A" w:rsidP="001D4491">
            <w:pPr>
              <w:rPr>
                <w:lang w:val="en-GB"/>
              </w:rPr>
            </w:pPr>
          </w:p>
          <w:p w14:paraId="62438EF4" w14:textId="3D6AD74A" w:rsidR="004656DE" w:rsidRPr="009743C8" w:rsidRDefault="004062A0" w:rsidP="004656DE">
            <w:pPr>
              <w:rPr>
                <w:lang w:val="en-GB"/>
              </w:rPr>
            </w:pPr>
            <w:r w:rsidRPr="004062A0">
              <w:rPr>
                <w:lang w:val="en-GB"/>
              </w:rPr>
              <w:t>Women's or girls' briefs and</w:t>
            </w:r>
            <w:r>
              <w:rPr>
                <w:lang w:val="en-GB"/>
              </w:rPr>
              <w:t xml:space="preserve"> </w:t>
            </w:r>
            <w:r w:rsidRPr="004062A0">
              <w:rPr>
                <w:lang w:val="en-GB"/>
              </w:rPr>
              <w:t>panties, knitted or crocheted of man-made fibres</w:t>
            </w:r>
          </w:p>
        </w:tc>
        <w:tc>
          <w:tcPr>
            <w:tcW w:w="2778" w:type="dxa"/>
            <w:shd w:val="clear" w:color="auto" w:fill="FBE4D5" w:themeFill="accent2" w:themeFillTint="33"/>
          </w:tcPr>
          <w:p w14:paraId="54D005B9" w14:textId="65FAF2EB" w:rsidR="004062A0" w:rsidRPr="009743C8" w:rsidRDefault="003771A9" w:rsidP="003771A9">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B78774D" w14:textId="77777777" w:rsidR="004062A0" w:rsidRPr="009743C8" w:rsidRDefault="004062A0" w:rsidP="004062A0">
            <w:pPr>
              <w:rPr>
                <w:lang w:val="en-GB"/>
              </w:rPr>
            </w:pPr>
          </w:p>
        </w:tc>
      </w:tr>
      <w:tr w:rsidR="004062A0" w:rsidRPr="009743C8" w14:paraId="50D89D5B"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5EF752F" w14:textId="00E21D67" w:rsidR="004062A0" w:rsidRPr="009743C8" w:rsidRDefault="004062A0" w:rsidP="004062A0">
            <w:pPr>
              <w:rPr>
                <w:lang w:val="en-GB"/>
              </w:rPr>
            </w:pPr>
            <w:r w:rsidRPr="00AC14D3">
              <w:t>6112.31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8539D2" w14:textId="4FC41962"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6B5459A8" w14:textId="77777777" w:rsidR="00E3042A" w:rsidRDefault="00E3042A" w:rsidP="004656DE">
            <w:pPr>
              <w:rPr>
                <w:lang w:val="en-GB"/>
              </w:rPr>
            </w:pPr>
          </w:p>
          <w:p w14:paraId="1207A8D1" w14:textId="64CEE071" w:rsidR="004656DE" w:rsidRDefault="004062A0" w:rsidP="004656DE">
            <w:pPr>
              <w:rPr>
                <w:lang w:val="en-GB"/>
              </w:rPr>
            </w:pPr>
            <w:r w:rsidRPr="004062A0">
              <w:rPr>
                <w:lang w:val="en-GB"/>
              </w:rPr>
              <w:t>Men's or boys' swimwear knitted</w:t>
            </w:r>
            <w:r>
              <w:rPr>
                <w:lang w:val="en-GB"/>
              </w:rPr>
              <w:t xml:space="preserve"> </w:t>
            </w:r>
            <w:r w:rsidRPr="004062A0">
              <w:rPr>
                <w:lang w:val="en-GB"/>
              </w:rPr>
              <w:t>or crocheted of synthetic fibres</w:t>
            </w:r>
          </w:p>
          <w:p w14:paraId="4AE40516" w14:textId="77777777" w:rsidR="004656DE" w:rsidRDefault="004656DE" w:rsidP="004656DE">
            <w:pPr>
              <w:rPr>
                <w:lang w:val="en-GB"/>
              </w:rPr>
            </w:pPr>
          </w:p>
          <w:p w14:paraId="7E6F8F7F" w14:textId="593EB481" w:rsidR="004062A0" w:rsidRPr="009743C8" w:rsidRDefault="004062A0" w:rsidP="004656DE">
            <w:pPr>
              <w:rPr>
                <w:lang w:val="en-GB"/>
              </w:rPr>
            </w:pPr>
          </w:p>
        </w:tc>
        <w:tc>
          <w:tcPr>
            <w:tcW w:w="2778" w:type="dxa"/>
            <w:shd w:val="clear" w:color="auto" w:fill="FBE4D5" w:themeFill="accent2" w:themeFillTint="33"/>
          </w:tcPr>
          <w:p w14:paraId="18E0EC0E" w14:textId="6EC328B9" w:rsidR="004062A0" w:rsidRPr="009743C8" w:rsidRDefault="003771A9" w:rsidP="004062A0">
            <w:pPr>
              <w:cnfStyle w:val="000000000000" w:firstRow="0" w:lastRow="0" w:firstColumn="0" w:lastColumn="0" w:oddVBand="0" w:evenVBand="0" w:oddHBand="0"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7CCA4BD" w14:textId="77777777" w:rsidR="004062A0" w:rsidRPr="009743C8" w:rsidRDefault="004062A0" w:rsidP="004062A0">
            <w:pPr>
              <w:rPr>
                <w:lang w:val="en-GB"/>
              </w:rPr>
            </w:pPr>
          </w:p>
        </w:tc>
      </w:tr>
      <w:tr w:rsidR="004062A0" w:rsidRPr="009743C8" w14:paraId="54E9F78C"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70E7842" w14:textId="7D8EAD2A" w:rsidR="004062A0" w:rsidRPr="009743C8" w:rsidRDefault="004062A0" w:rsidP="004062A0">
            <w:pPr>
              <w:rPr>
                <w:lang w:val="en-GB"/>
              </w:rPr>
            </w:pPr>
            <w:r w:rsidRPr="00AC14D3">
              <w:lastRenderedPageBreak/>
              <w:t>6112.41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7D2E96B" w14:textId="310E9201"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10C57542" w14:textId="77777777" w:rsidR="00E3042A" w:rsidRDefault="00E3042A" w:rsidP="004656DE">
            <w:pPr>
              <w:rPr>
                <w:lang w:val="en-GB"/>
              </w:rPr>
            </w:pPr>
          </w:p>
          <w:p w14:paraId="21283633" w14:textId="6A528BEB" w:rsidR="004062A0" w:rsidRPr="009743C8" w:rsidRDefault="004062A0" w:rsidP="004656DE">
            <w:pPr>
              <w:rPr>
                <w:lang w:val="en-GB"/>
              </w:rPr>
            </w:pPr>
            <w:r w:rsidRPr="004062A0">
              <w:rPr>
                <w:lang w:val="en-GB"/>
              </w:rPr>
              <w:t>Women's or girls' swimwear</w:t>
            </w:r>
            <w:r>
              <w:rPr>
                <w:lang w:val="en-GB"/>
              </w:rPr>
              <w:t xml:space="preserve"> </w:t>
            </w:r>
            <w:r w:rsidRPr="004062A0">
              <w:rPr>
                <w:lang w:val="en-GB"/>
              </w:rPr>
              <w:t>knitted or crocheted of synthetic fibres</w:t>
            </w:r>
          </w:p>
        </w:tc>
        <w:tc>
          <w:tcPr>
            <w:tcW w:w="2778" w:type="dxa"/>
            <w:shd w:val="clear" w:color="auto" w:fill="FBE4D5" w:themeFill="accent2" w:themeFillTint="33"/>
          </w:tcPr>
          <w:p w14:paraId="1EB4122E" w14:textId="5667FF8A" w:rsidR="004062A0" w:rsidRPr="009743C8" w:rsidRDefault="003771A9" w:rsidP="004062A0">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7D2A2568" w14:textId="77777777" w:rsidR="004062A0" w:rsidRPr="009743C8" w:rsidRDefault="004062A0" w:rsidP="004062A0">
            <w:pPr>
              <w:rPr>
                <w:lang w:val="en-GB"/>
              </w:rPr>
            </w:pPr>
          </w:p>
        </w:tc>
      </w:tr>
      <w:tr w:rsidR="004062A0" w:rsidRPr="009743C8" w14:paraId="7BDBB9BC"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6C47CF1" w14:textId="07DD640F" w:rsidR="004062A0" w:rsidRPr="009743C8" w:rsidRDefault="004062A0" w:rsidP="004062A0">
            <w:pPr>
              <w:rPr>
                <w:lang w:val="en-GB"/>
              </w:rPr>
            </w:pPr>
            <w:r w:rsidRPr="00B208EE">
              <w:t>6115.10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FB127DA" w14:textId="1703FC32"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0CE72C22" w14:textId="77777777" w:rsidR="00E3042A" w:rsidRDefault="00E3042A" w:rsidP="009B01FB">
            <w:pPr>
              <w:rPr>
                <w:lang w:val="en-GB"/>
              </w:rPr>
            </w:pPr>
          </w:p>
          <w:p w14:paraId="4AFA19F1" w14:textId="7BCE9946" w:rsidR="004062A0" w:rsidRPr="009743C8" w:rsidRDefault="004062A0" w:rsidP="004656DE">
            <w:pPr>
              <w:rPr>
                <w:lang w:val="en-GB"/>
              </w:rPr>
            </w:pPr>
            <w:r w:rsidRPr="004062A0">
              <w:rPr>
                <w:lang w:val="en-GB"/>
              </w:rPr>
              <w:t>Graduated compression hosiery</w:t>
            </w:r>
            <w:r>
              <w:rPr>
                <w:lang w:val="en-GB"/>
              </w:rPr>
              <w:t xml:space="preserve"> </w:t>
            </w:r>
            <w:r w:rsidRPr="004062A0">
              <w:rPr>
                <w:lang w:val="en-GB"/>
              </w:rPr>
              <w:t>(for example, stockings for varicose veins), knitted or crocheted</w:t>
            </w:r>
          </w:p>
        </w:tc>
        <w:tc>
          <w:tcPr>
            <w:tcW w:w="2778" w:type="dxa"/>
            <w:shd w:val="clear" w:color="auto" w:fill="FBE4D5" w:themeFill="accent2" w:themeFillTint="33"/>
          </w:tcPr>
          <w:p w14:paraId="77C21E12" w14:textId="4A976DCF" w:rsidR="004062A0" w:rsidRPr="009743C8" w:rsidRDefault="00C4403D" w:rsidP="00C4403D">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D088B7A" w14:textId="77777777" w:rsidR="004062A0" w:rsidRPr="009743C8" w:rsidRDefault="004062A0" w:rsidP="004062A0">
            <w:pPr>
              <w:rPr>
                <w:lang w:val="en-GB"/>
              </w:rPr>
            </w:pPr>
          </w:p>
        </w:tc>
      </w:tr>
      <w:tr w:rsidR="004062A0" w:rsidRPr="009743C8" w14:paraId="5199EC5A"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1DB24D9" w14:textId="535457B5" w:rsidR="004062A0" w:rsidRPr="009743C8" w:rsidRDefault="004062A0" w:rsidP="004062A0">
            <w:pPr>
              <w:rPr>
                <w:lang w:val="en-GB"/>
              </w:rPr>
            </w:pPr>
            <w:r w:rsidRPr="00B208EE">
              <w:t>6115.21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40646414" w14:textId="0EEEB6C0"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33DD2E8A" w14:textId="77777777" w:rsidR="00E3042A" w:rsidRDefault="00E3042A" w:rsidP="009B01FB">
            <w:pPr>
              <w:rPr>
                <w:lang w:val="en-GB"/>
              </w:rPr>
            </w:pPr>
          </w:p>
          <w:p w14:paraId="1F216230" w14:textId="6A9F32EB" w:rsidR="004062A0" w:rsidRPr="009743C8" w:rsidRDefault="004062A0" w:rsidP="004656DE">
            <w:pPr>
              <w:rPr>
                <w:lang w:val="en-GB"/>
              </w:rPr>
            </w:pPr>
            <w:r w:rsidRPr="004062A0">
              <w:rPr>
                <w:lang w:val="en-GB"/>
              </w:rPr>
              <w:t>Other pantyhose and tights of</w:t>
            </w:r>
            <w:r>
              <w:rPr>
                <w:lang w:val="en-GB"/>
              </w:rPr>
              <w:t xml:space="preserve"> </w:t>
            </w:r>
            <w:r w:rsidRPr="004062A0">
              <w:rPr>
                <w:lang w:val="en-GB"/>
              </w:rPr>
              <w:t>synthetic fibres measuring per single yarn less than 67 decitex, knitted or crocheted</w:t>
            </w:r>
          </w:p>
        </w:tc>
        <w:tc>
          <w:tcPr>
            <w:tcW w:w="2778" w:type="dxa"/>
            <w:shd w:val="clear" w:color="auto" w:fill="FBE4D5" w:themeFill="accent2" w:themeFillTint="33"/>
          </w:tcPr>
          <w:p w14:paraId="5EC09E9B" w14:textId="46903111"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E9191FA" w14:textId="77777777" w:rsidR="004062A0" w:rsidRPr="009743C8" w:rsidRDefault="004062A0" w:rsidP="004062A0">
            <w:pPr>
              <w:rPr>
                <w:lang w:val="en-GB"/>
              </w:rPr>
            </w:pPr>
          </w:p>
        </w:tc>
      </w:tr>
      <w:tr w:rsidR="004062A0" w:rsidRPr="009743C8" w14:paraId="3C25DA28"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CCB8712" w14:textId="65B5A6CC" w:rsidR="004062A0" w:rsidRPr="009743C8" w:rsidRDefault="004062A0" w:rsidP="004062A0">
            <w:pPr>
              <w:rPr>
                <w:lang w:val="en-GB"/>
              </w:rPr>
            </w:pPr>
            <w:r w:rsidRPr="00B208EE">
              <w:t>6115.22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BC182B0" w14:textId="76E59A25"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43365BA8" w14:textId="77777777" w:rsidR="00E3042A" w:rsidRDefault="00E3042A" w:rsidP="009B01FB">
            <w:pPr>
              <w:rPr>
                <w:lang w:val="en-GB"/>
              </w:rPr>
            </w:pPr>
          </w:p>
          <w:p w14:paraId="2709BA12" w14:textId="29BF877C" w:rsidR="004062A0" w:rsidRPr="009743C8" w:rsidRDefault="004062A0" w:rsidP="004656DE">
            <w:pPr>
              <w:rPr>
                <w:lang w:val="en-GB"/>
              </w:rPr>
            </w:pPr>
            <w:r w:rsidRPr="004062A0">
              <w:rPr>
                <w:lang w:val="en-GB"/>
              </w:rPr>
              <w:t>Other pantyhose and tights of</w:t>
            </w:r>
            <w:r>
              <w:rPr>
                <w:lang w:val="en-GB"/>
              </w:rPr>
              <w:t xml:space="preserve"> </w:t>
            </w:r>
            <w:r w:rsidRPr="004062A0">
              <w:rPr>
                <w:lang w:val="en-GB"/>
              </w:rPr>
              <w:t>synthetic fibres measuring per single yarn 67 decitex or more, knitted or crocheted</w:t>
            </w:r>
          </w:p>
        </w:tc>
        <w:tc>
          <w:tcPr>
            <w:tcW w:w="2778" w:type="dxa"/>
            <w:shd w:val="clear" w:color="auto" w:fill="FBE4D5" w:themeFill="accent2" w:themeFillTint="33"/>
          </w:tcPr>
          <w:p w14:paraId="3B341A2F" w14:textId="24B73809"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8DD4827" w14:textId="77777777" w:rsidR="004062A0" w:rsidRPr="009743C8" w:rsidRDefault="004062A0" w:rsidP="004062A0">
            <w:pPr>
              <w:rPr>
                <w:lang w:val="en-GB"/>
              </w:rPr>
            </w:pPr>
          </w:p>
        </w:tc>
      </w:tr>
      <w:tr w:rsidR="004062A0" w:rsidRPr="009743C8" w14:paraId="1F58909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A8C6AC" w14:textId="04CCDD78" w:rsidR="004062A0" w:rsidRPr="009743C8" w:rsidRDefault="004062A0" w:rsidP="004062A0">
            <w:pPr>
              <w:rPr>
                <w:lang w:val="en-GB"/>
              </w:rPr>
            </w:pPr>
            <w:r w:rsidRPr="00B208EE">
              <w:t>6115.30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A4B6F4C" w14:textId="615778B2"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65E79E67" w14:textId="77777777" w:rsidR="00E3042A" w:rsidRDefault="00E3042A" w:rsidP="004656DE">
            <w:pPr>
              <w:rPr>
                <w:lang w:val="en-GB"/>
              </w:rPr>
            </w:pPr>
          </w:p>
          <w:p w14:paraId="1DDA72C1" w14:textId="19C1917C" w:rsidR="004062A0" w:rsidRPr="009743C8" w:rsidRDefault="004062A0" w:rsidP="009B01FB">
            <w:pPr>
              <w:rPr>
                <w:lang w:val="en-GB"/>
              </w:rPr>
            </w:pPr>
            <w:r w:rsidRPr="004062A0">
              <w:rPr>
                <w:lang w:val="en-GB"/>
              </w:rPr>
              <w:t>Other women's full-length or</w:t>
            </w:r>
            <w:r>
              <w:rPr>
                <w:lang w:val="en-GB"/>
              </w:rPr>
              <w:t xml:space="preserve"> </w:t>
            </w:r>
            <w:r w:rsidRPr="004062A0">
              <w:rPr>
                <w:lang w:val="en-GB"/>
              </w:rPr>
              <w:t>knee length hosiery, measuring per single yarn less than 67 decitex</w:t>
            </w:r>
          </w:p>
        </w:tc>
        <w:tc>
          <w:tcPr>
            <w:tcW w:w="2778" w:type="dxa"/>
            <w:shd w:val="clear" w:color="auto" w:fill="FBE4D5" w:themeFill="accent2" w:themeFillTint="33"/>
          </w:tcPr>
          <w:p w14:paraId="6071076A" w14:textId="23ED8976"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B365B47" w14:textId="77777777" w:rsidR="004062A0" w:rsidRPr="009743C8" w:rsidRDefault="004062A0" w:rsidP="004062A0">
            <w:pPr>
              <w:rPr>
                <w:lang w:val="en-GB"/>
              </w:rPr>
            </w:pPr>
          </w:p>
        </w:tc>
      </w:tr>
      <w:tr w:rsidR="004062A0" w:rsidRPr="009743C8" w14:paraId="12D284FA"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EE4F906" w14:textId="4258F3A6" w:rsidR="004062A0" w:rsidRPr="009743C8" w:rsidRDefault="004062A0" w:rsidP="004062A0">
            <w:pPr>
              <w:rPr>
                <w:lang w:val="en-GB"/>
              </w:rPr>
            </w:pPr>
            <w:r w:rsidRPr="00B208EE">
              <w:lastRenderedPageBreak/>
              <w:t>6115.96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B9552BA" w14:textId="73BE3D39"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w:t>
            </w:r>
            <w:proofErr w:type="spellStart"/>
            <w:r>
              <w:rPr>
                <w:lang w:val="en-GB"/>
              </w:rPr>
              <w:t>br</w:t>
            </w:r>
            <w:proofErr w:type="spellEnd"/>
            <w:r>
              <w:rPr>
                <w:lang w:val="en-GB"/>
              </w:rPr>
              <w:t>&gt;</w:t>
            </w:r>
          </w:p>
          <w:p w14:paraId="0CA89DA9" w14:textId="77777777" w:rsidR="00E3042A" w:rsidRDefault="00E3042A" w:rsidP="004656DE">
            <w:pPr>
              <w:rPr>
                <w:lang w:val="en-GB"/>
              </w:rPr>
            </w:pPr>
          </w:p>
          <w:p w14:paraId="51322C40" w14:textId="6A936C8E" w:rsidR="004062A0" w:rsidRPr="009743C8" w:rsidRDefault="004062A0" w:rsidP="004656DE">
            <w:pPr>
              <w:rPr>
                <w:lang w:val="en-GB"/>
              </w:rPr>
            </w:pPr>
            <w:r w:rsidRPr="004062A0">
              <w:rPr>
                <w:lang w:val="en-GB"/>
              </w:rPr>
              <w:t>Other, of synthetic fibres</w:t>
            </w:r>
          </w:p>
        </w:tc>
        <w:tc>
          <w:tcPr>
            <w:tcW w:w="2778" w:type="dxa"/>
            <w:shd w:val="clear" w:color="auto" w:fill="FBE4D5" w:themeFill="accent2" w:themeFillTint="33"/>
          </w:tcPr>
          <w:p w14:paraId="0CD8819F" w14:textId="6ABF45B0"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8F17997" w14:textId="77777777" w:rsidR="004062A0" w:rsidRPr="009743C8" w:rsidRDefault="004062A0" w:rsidP="004062A0">
            <w:pPr>
              <w:rPr>
                <w:lang w:val="en-GB"/>
              </w:rPr>
            </w:pPr>
          </w:p>
        </w:tc>
      </w:tr>
      <w:tr w:rsidR="002A3FBD" w:rsidRPr="009743C8" w14:paraId="6C7460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3F8FD1A4"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00E1698F">
              <w:rPr>
                <w:lang w:val="en-GB"/>
              </w:rPr>
              <w:t xml:space="preserve">; </w:t>
            </w:r>
            <w:r w:rsidRPr="009743C8">
              <w:rPr>
                <w:lang w:val="en-GB"/>
              </w:rPr>
              <w:t>or</w:t>
            </w:r>
          </w:p>
          <w:p w14:paraId="07DADDF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139FABE9" w14:textId="77777777" w:rsidR="006C4B83"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6C4B83">
              <w:rPr>
                <w:lang w:val="en-GB"/>
              </w:rPr>
              <w:t>;</w:t>
            </w:r>
            <w:proofErr w:type="gramEnd"/>
          </w:p>
          <w:p w14:paraId="6E597E4E"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660AB689" w14:textId="6F92D099" w:rsidR="000D6E99"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55DF59BD" w14:textId="77777777" w:rsidR="006C4B83" w:rsidRPr="009743C8"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4409A26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6814F15" w14:textId="77777777" w:rsidR="006C4B83"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6C4B83">
              <w:rPr>
                <w:lang w:val="en-GB"/>
              </w:rPr>
              <w:t>;</w:t>
            </w:r>
            <w:proofErr w:type="gramEnd"/>
          </w:p>
          <w:p w14:paraId="3E6DCDE2" w14:textId="77777777" w:rsidR="006C4B83"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653EED03" w14:textId="31059690" w:rsidR="000D6E99"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7312BDBB" w14:textId="77777777" w:rsidR="006C4B83" w:rsidRPr="009743C8"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3A17862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lastRenderedPageBreak/>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1CA1EA77" w14:textId="77777777" w:rsidR="006C4B83"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6C4B83">
              <w:rPr>
                <w:lang w:val="en-GB"/>
              </w:rPr>
              <w:t>;</w:t>
            </w:r>
            <w:proofErr w:type="gramEnd"/>
          </w:p>
          <w:p w14:paraId="1BF289A8"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25687C30" w14:textId="0AACA2E9"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50618AA1"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3470FEC7" w14:textId="4297B0AC"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052C976B" w14:textId="77777777" w:rsidR="006C4B83"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6C4B83">
              <w:rPr>
                <w:lang w:val="en-GB"/>
              </w:rPr>
              <w:t>;</w:t>
            </w:r>
            <w:proofErr w:type="gramEnd"/>
          </w:p>
          <w:p w14:paraId="5F96647B"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5949F85D" w14:textId="1AB9A90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EBFA831"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05C9E0E1" w14:textId="2799B4F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17494464" w14:textId="77777777" w:rsidR="006C4B83"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6C4B83">
              <w:rPr>
                <w:lang w:val="en-GB"/>
              </w:rPr>
              <w:t>;</w:t>
            </w:r>
            <w:proofErr w:type="gramEnd"/>
          </w:p>
          <w:p w14:paraId="4FCD9367"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6BFE1B9B" w14:textId="2F0AE3B0"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57E1EFB"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0E75ED44" w14:textId="1C9CC6AA"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0A27BF23" w14:textId="77777777" w:rsidR="006C4B83"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6C4B83">
              <w:rPr>
                <w:lang w:val="en-GB"/>
              </w:rPr>
              <w:t>;</w:t>
            </w:r>
            <w:proofErr w:type="gramEnd"/>
          </w:p>
          <w:p w14:paraId="6B7DF8D3"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21B4B912" w14:textId="31DC4CE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7556734"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2D2C9ACB" w14:textId="5ABFB37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 xml:space="preserve">Handkerchiefs, shawls, scarves, mufflers, mantillas, </w:t>
            </w:r>
            <w:proofErr w:type="gramStart"/>
            <w:r w:rsidRPr="009743C8">
              <w:rPr>
                <w:lang w:val="en-GB"/>
              </w:rPr>
              <w:t>veils</w:t>
            </w:r>
            <w:proofErr w:type="gramEnd"/>
            <w:r w:rsidRPr="009743C8">
              <w:rPr>
                <w:lang w:val="en-GB"/>
              </w:rPr>
              <w:t xml:space="preserve"> and the like:</w:t>
            </w:r>
          </w:p>
        </w:tc>
        <w:tc>
          <w:tcPr>
            <w:tcW w:w="2778" w:type="dxa"/>
          </w:tcPr>
          <w:p w14:paraId="79039EFC"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6C4B83" w:rsidRPr="009743C8" w14:paraId="03F8E4BF" w14:textId="77777777" w:rsidTr="00466663">
        <w:trPr>
          <w:cantSplit/>
          <w:trHeight w:val="2686"/>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6C4B83" w:rsidRPr="009743C8" w:rsidRDefault="006C4B83"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6C4B83" w:rsidRPr="009743C8" w:rsidRDefault="006C4B83" w:rsidP="002A3FBD">
            <w:pPr>
              <w:rPr>
                <w:lang w:val="en-GB"/>
              </w:rPr>
            </w:pPr>
            <w:r w:rsidRPr="009743C8">
              <w:rPr>
                <w:lang w:val="en-GB"/>
              </w:rPr>
              <w:t>- Embroidered</w:t>
            </w:r>
          </w:p>
        </w:tc>
        <w:tc>
          <w:tcPr>
            <w:tcW w:w="2778" w:type="dxa"/>
          </w:tcPr>
          <w:p w14:paraId="781C3063"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roofErr w:type="gramStart"/>
            <w:r w:rsidRPr="009743C8">
              <w:rPr>
                <w:lang w:val="en-GB"/>
              </w:rPr>
              <w:t>)</w:t>
            </w:r>
            <w:r>
              <w:rPr>
                <w:lang w:val="en-GB"/>
              </w:rPr>
              <w:t>;</w:t>
            </w:r>
            <w:proofErr w:type="gramEnd"/>
          </w:p>
          <w:p w14:paraId="0520BEF4"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2E745878" w14:textId="6C7950E1" w:rsidR="006C4B83" w:rsidRPr="009743C8"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FEB316"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327240DE" w14:textId="7710DD5F" w:rsidR="006C4B83" w:rsidRPr="009743C8"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6C4B83" w:rsidRPr="009743C8" w:rsidRDefault="006C4B83" w:rsidP="002A3FBD">
            <w:pPr>
              <w:rPr>
                <w:lang w:val="en-GB"/>
              </w:rPr>
            </w:pPr>
          </w:p>
        </w:tc>
      </w:tr>
      <w:tr w:rsidR="006C4B83" w:rsidRPr="009743C8" w14:paraId="07628E46" w14:textId="77777777" w:rsidTr="00FC770A">
        <w:trPr>
          <w:cnfStyle w:val="000000100000" w:firstRow="0" w:lastRow="0" w:firstColumn="0" w:lastColumn="0" w:oddVBand="0" w:evenVBand="0" w:oddHBand="1" w:evenHBand="0" w:firstRowFirstColumn="0" w:firstRowLastColumn="0" w:lastRowFirstColumn="0" w:lastRowLastColumn="0"/>
          <w:cantSplit/>
          <w:trHeight w:val="5371"/>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6C4B83" w:rsidRPr="009743C8" w:rsidRDefault="006C4B83"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6C4B83" w:rsidRPr="009743C8" w:rsidRDefault="006C4B83" w:rsidP="002A3FBD">
            <w:pPr>
              <w:rPr>
                <w:lang w:val="en-GB"/>
              </w:rPr>
            </w:pPr>
            <w:r w:rsidRPr="009743C8">
              <w:rPr>
                <w:lang w:val="en-GB"/>
              </w:rPr>
              <w:t>Other</w:t>
            </w:r>
          </w:p>
        </w:tc>
        <w:tc>
          <w:tcPr>
            <w:tcW w:w="2778" w:type="dxa"/>
          </w:tcPr>
          <w:p w14:paraId="7F5383B1" w14:textId="2F7D6ADC"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roofErr w:type="gramStart"/>
            <w:r w:rsidRPr="009743C8">
              <w:rPr>
                <w:lang w:val="en-GB"/>
              </w:rPr>
              <w:t>)</w:t>
            </w:r>
            <w:r>
              <w:rPr>
                <w:lang w:val="en-GB"/>
              </w:rPr>
              <w:t>;</w:t>
            </w:r>
            <w:proofErr w:type="gramEnd"/>
          </w:p>
          <w:p w14:paraId="24641B70"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3E784A8C" w14:textId="45E2AF19"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o</w:t>
            </w:r>
            <w:r w:rsidRPr="009743C8">
              <w:rPr>
                <w:lang w:val="en-GB"/>
              </w:rPr>
              <w:t>r</w:t>
            </w:r>
          </w:p>
          <w:p w14:paraId="3C618A9A" w14:textId="77777777"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41F00B85" w14:textId="27D0BB0C"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9743C8">
              <w:rPr>
                <w:lang w:val="en-GB"/>
              </w:rPr>
              <w:t>mending</w:t>
            </w:r>
            <w:proofErr w:type="gramEnd"/>
            <w:r w:rsidRPr="009743C8">
              <w:rPr>
                <w:lang w:val="en-GB"/>
              </w:rPr>
              <w:t xml:space="preserve">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6C4B83" w:rsidRPr="009743C8" w:rsidRDefault="006C4B83" w:rsidP="002A3FBD">
            <w:pPr>
              <w:rPr>
                <w:lang w:val="en-GB"/>
              </w:rPr>
            </w:pPr>
          </w:p>
        </w:tc>
      </w:tr>
      <w:tr w:rsidR="002A3FBD" w:rsidRPr="009743C8" w14:paraId="27D7D7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 xml:space="preserve">Other </w:t>
            </w:r>
            <w:proofErr w:type="gramStart"/>
            <w:r w:rsidRPr="009743C8">
              <w:rPr>
                <w:lang w:val="en-GB"/>
              </w:rPr>
              <w:t>made up</w:t>
            </w:r>
            <w:proofErr w:type="gramEnd"/>
            <w:r w:rsidRPr="009743C8">
              <w:rPr>
                <w:lang w:val="en-GB"/>
              </w:rPr>
              <w:t xml:space="preserve">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5E9E2FAB" w14:textId="77777777" w:rsidR="00166A94"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166A94">
              <w:rPr>
                <w:lang w:val="en-GB"/>
              </w:rPr>
              <w:t>;</w:t>
            </w:r>
            <w:proofErr w:type="gramEnd"/>
          </w:p>
          <w:p w14:paraId="5388B9B5" w14:textId="77777777" w:rsidR="00166A94" w:rsidRDefault="00166A94" w:rsidP="002A3FBD">
            <w:pPr>
              <w:cnfStyle w:val="000000100000" w:firstRow="0" w:lastRow="0" w:firstColumn="0" w:lastColumn="0" w:oddVBand="0" w:evenVBand="0" w:oddHBand="1" w:evenHBand="0" w:firstRowFirstColumn="0" w:firstRowLastColumn="0" w:lastRowFirstColumn="0" w:lastRowLastColumn="0"/>
              <w:rPr>
                <w:lang w:val="en-GB"/>
              </w:rPr>
            </w:pPr>
          </w:p>
          <w:p w14:paraId="79A2A1ED" w14:textId="759796FF"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8F72793" w14:textId="77777777" w:rsidR="00166A94" w:rsidRPr="009743C8" w:rsidRDefault="00166A94" w:rsidP="002A3FBD">
            <w:pPr>
              <w:cnfStyle w:val="000000100000" w:firstRow="0" w:lastRow="0" w:firstColumn="0" w:lastColumn="0" w:oddVBand="0" w:evenVBand="0" w:oddHBand="1" w:evenHBand="0" w:firstRowFirstColumn="0" w:firstRowLastColumn="0" w:lastRowFirstColumn="0" w:lastRowLastColumn="0"/>
              <w:rPr>
                <w:lang w:val="en-GB"/>
              </w:rPr>
            </w:pPr>
          </w:p>
          <w:p w14:paraId="6F2AFA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5D59952C" w14:textId="77777777" w:rsidR="00166A9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roofErr w:type="gramStart"/>
            <w:r w:rsidRPr="009743C8">
              <w:rPr>
                <w:lang w:val="en-GB"/>
              </w:rPr>
              <w:t>)</w:t>
            </w:r>
            <w:r w:rsidR="00166A94">
              <w:rPr>
                <w:lang w:val="en-GB"/>
              </w:rPr>
              <w:t>;</w:t>
            </w:r>
            <w:proofErr w:type="gramEnd"/>
          </w:p>
          <w:p w14:paraId="6D92F7BC" w14:textId="77777777" w:rsidR="00166A94" w:rsidRDefault="00166A94" w:rsidP="002A3FBD">
            <w:pPr>
              <w:cnfStyle w:val="000000000000" w:firstRow="0" w:lastRow="0" w:firstColumn="0" w:lastColumn="0" w:oddVBand="0" w:evenVBand="0" w:oddHBand="0" w:evenHBand="0" w:firstRowFirstColumn="0" w:firstRowLastColumn="0" w:lastRowFirstColumn="0" w:lastRowLastColumn="0"/>
              <w:rPr>
                <w:lang w:val="en-GB"/>
              </w:rPr>
            </w:pPr>
          </w:p>
          <w:p w14:paraId="62705748" w14:textId="50BC945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7035D9" w14:textId="77777777" w:rsidR="00166A94" w:rsidRDefault="00166A94" w:rsidP="002A3FBD">
            <w:pPr>
              <w:cnfStyle w:val="000000000000" w:firstRow="0" w:lastRow="0" w:firstColumn="0" w:lastColumn="0" w:oddVBand="0" w:evenVBand="0" w:oddHBand="0" w:evenHBand="0" w:firstRowFirstColumn="0" w:firstRowLastColumn="0" w:lastRowFirstColumn="0" w:lastRowLastColumn="0"/>
              <w:rPr>
                <w:lang w:val="en-GB"/>
              </w:rPr>
            </w:pPr>
          </w:p>
          <w:p w14:paraId="0AD14525" w14:textId="3A36E15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894CBB0" w14:textId="0C707A5E" w:rsidR="002A3FBD" w:rsidRPr="009743C8" w:rsidRDefault="00166A94"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F56D6E9" w14:textId="3523D06B" w:rsidR="002A3FBD" w:rsidRPr="009743C8" w:rsidRDefault="00166A94"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571D23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5882F8" w14:textId="5319E286" w:rsidR="002A3FBD" w:rsidRPr="009743C8" w:rsidRDefault="003D57C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or</w:t>
            </w:r>
          </w:p>
          <w:p w14:paraId="4EA527C1" w14:textId="79810845" w:rsidR="002A3FBD" w:rsidRPr="009743C8" w:rsidRDefault="003D57C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4E79AB02" w:rsidR="002A3FBD" w:rsidRPr="009743C8" w:rsidRDefault="00F66C86" w:rsidP="002A3FBD">
            <w:pPr>
              <w:rPr>
                <w:lang w:val="en-GB"/>
              </w:rPr>
            </w:pPr>
            <w:r>
              <w:rPr>
                <w:lang w:val="en-GB"/>
              </w:rPr>
              <w:t>-</w:t>
            </w:r>
            <w:r w:rsidR="002A3FBD" w:rsidRPr="009743C8">
              <w:rPr>
                <w:lang w:val="en-GB"/>
              </w:rPr>
              <w:t xml:space="preserve"> Embroidered</w:t>
            </w:r>
          </w:p>
        </w:tc>
        <w:tc>
          <w:tcPr>
            <w:tcW w:w="2778" w:type="dxa"/>
          </w:tcPr>
          <w:p w14:paraId="4EEF0F4E" w14:textId="442B0A70" w:rsidR="00171685"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proofErr w:type="gramStart"/>
            <w:r>
              <w:rPr>
                <w:lang w:val="en-GB"/>
              </w:rPr>
              <w:t>yarn</w:t>
            </w:r>
            <w:r w:rsidR="00171685">
              <w:rPr>
                <w:lang w:val="en-GB"/>
              </w:rPr>
              <w:t>;</w:t>
            </w:r>
            <w:proofErr w:type="gramEnd"/>
          </w:p>
          <w:p w14:paraId="1CC1C4DB" w14:textId="77777777" w:rsidR="00171685" w:rsidRDefault="00171685" w:rsidP="002A3FBD">
            <w:pPr>
              <w:cnfStyle w:val="000000100000" w:firstRow="0" w:lastRow="0" w:firstColumn="0" w:lastColumn="0" w:oddVBand="0" w:evenVBand="0" w:oddHBand="1" w:evenHBand="0" w:firstRowFirstColumn="0" w:firstRowLastColumn="0" w:lastRowFirstColumn="0" w:lastRowLastColumn="0"/>
              <w:rPr>
                <w:lang w:val="en-GB"/>
              </w:rPr>
            </w:pPr>
          </w:p>
          <w:p w14:paraId="43BCA50C" w14:textId="50A9C95E"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5FA61B" w14:textId="77777777" w:rsidR="00171685" w:rsidRPr="009743C8" w:rsidRDefault="00171685" w:rsidP="002A3FBD">
            <w:pPr>
              <w:cnfStyle w:val="000000100000" w:firstRow="0" w:lastRow="0" w:firstColumn="0" w:lastColumn="0" w:oddVBand="0" w:evenVBand="0" w:oddHBand="1" w:evenHBand="0" w:firstRowFirstColumn="0" w:firstRowLastColumn="0" w:lastRowFirstColumn="0" w:lastRowLastColumn="0"/>
              <w:rPr>
                <w:lang w:val="en-GB"/>
              </w:rPr>
            </w:pPr>
          </w:p>
          <w:p w14:paraId="37148D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6B89B85C" w:rsidR="002A3FBD" w:rsidRPr="009743C8" w:rsidRDefault="00F66C86" w:rsidP="002A3FBD">
            <w:pPr>
              <w:rPr>
                <w:lang w:val="en-GB"/>
              </w:rPr>
            </w:pPr>
            <w:r>
              <w:rPr>
                <w:lang w:val="en-GB"/>
              </w:rPr>
              <w:t>-</w:t>
            </w:r>
            <w:r w:rsidR="002A3FBD" w:rsidRPr="009743C8">
              <w:rPr>
                <w:lang w:val="en-GB"/>
              </w:rPr>
              <w:t xml:space="preserve"> Other</w:t>
            </w:r>
          </w:p>
        </w:tc>
        <w:tc>
          <w:tcPr>
            <w:tcW w:w="2778" w:type="dxa"/>
          </w:tcPr>
          <w:p w14:paraId="68FD3DBA" w14:textId="2A6903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lastRenderedPageBreak/>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EE8217F" w14:textId="46A45A21" w:rsidR="002A3FBD" w:rsidRPr="009743C8" w:rsidRDefault="00291A7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442353C3" w14:textId="3C10AFDB" w:rsidR="002A3FBD" w:rsidRPr="009743C8" w:rsidRDefault="00291A7A" w:rsidP="00291A7A">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w:t>
            </w:r>
            <w:r>
              <w:rPr>
                <w:lang w:val="en-GB"/>
              </w:rPr>
              <w:t xml:space="preserve"> </w:t>
            </w:r>
            <w:r w:rsidR="002A3FBD" w:rsidRPr="009743C8">
              <w:rPr>
                <w:lang w:val="en-GB"/>
              </w:rPr>
              <w:t>otherwise processed for</w:t>
            </w:r>
            <w:r>
              <w:rPr>
                <w:lang w:val="en-GB"/>
              </w:rPr>
              <w:t xml:space="preserve"> </w:t>
            </w:r>
            <w:r w:rsidR="002A3FBD" w:rsidRPr="009743C8">
              <w:rPr>
                <w:lang w:val="en-GB"/>
              </w:rPr>
              <w:t>spinning, or</w:t>
            </w: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(13):</w:t>
            </w:r>
          </w:p>
          <w:p w14:paraId="55C64A0D" w14:textId="21B70F31" w:rsidR="002A3FBD" w:rsidRPr="009743C8" w:rsidRDefault="006D115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or</w:t>
            </w:r>
          </w:p>
          <w:p w14:paraId="3313C6FD" w14:textId="249B730A" w:rsidR="002A3FBD" w:rsidRPr="009743C8" w:rsidRDefault="006D115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xml:space="preserve">, whether or not with accessories, for making up into mgs, tapestries, embroidered </w:t>
            </w:r>
            <w:proofErr w:type="gramStart"/>
            <w:r w:rsidRPr="009743C8">
              <w:rPr>
                <w:lang w:val="en-GB"/>
              </w:rPr>
              <w:t>table cloths</w:t>
            </w:r>
            <w:proofErr w:type="gramEnd"/>
            <w:r w:rsidRPr="009743C8">
              <w:rPr>
                <w:lang w:val="en-GB"/>
              </w:rPr>
              <w:t xml:space="preserve"> or serviettes, or similar textile articles, put up in packings for retail sale</w:t>
            </w:r>
          </w:p>
        </w:tc>
        <w:tc>
          <w:tcPr>
            <w:tcW w:w="2778" w:type="dxa"/>
          </w:tcPr>
          <w:p w14:paraId="2A4DB9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4D76797F" w:rsidR="002A3FBD" w:rsidRPr="009743C8" w:rsidRDefault="00F66C86" w:rsidP="002A3FBD">
            <w:pPr>
              <w:rPr>
                <w:lang w:val="en-GB"/>
              </w:rPr>
            </w:pPr>
            <w:r>
              <w:rPr>
                <w:lang w:val="en-GB"/>
              </w:rPr>
              <w:t>-</w:t>
            </w:r>
            <w:r w:rsidR="002A3FBD" w:rsidRPr="009743C8">
              <w:rPr>
                <w:lang w:val="en-GB"/>
              </w:rPr>
              <w:t xml:space="preserve"> With </w:t>
            </w:r>
            <w:proofErr w:type="gramStart"/>
            <w:r w:rsidR="002A3FBD" w:rsidRPr="009743C8">
              <w:rPr>
                <w:lang w:val="en-GB"/>
              </w:rPr>
              <w:t>a customs</w:t>
            </w:r>
            <w:proofErr w:type="gramEnd"/>
            <w:r w:rsidR="002A3FBD" w:rsidRPr="009743C8">
              <w:rPr>
                <w:lang w:val="en-GB"/>
              </w:rPr>
              <w:t xml:space="preserve">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44C00160" w:rsidR="002A3FBD" w:rsidRPr="009743C8" w:rsidRDefault="00F66C86" w:rsidP="002A3FBD">
            <w:pPr>
              <w:rPr>
                <w:lang w:val="en-GB"/>
              </w:rPr>
            </w:pPr>
            <w:r>
              <w:rPr>
                <w:lang w:val="en-GB"/>
              </w:rPr>
              <w:t>-</w:t>
            </w:r>
            <w:r w:rsidR="002A3FBD" w:rsidRPr="009743C8">
              <w:rPr>
                <w:lang w:val="en-GB"/>
              </w:rPr>
              <w:t xml:space="preserve"> With a customs value of 8 euro or less</w:t>
            </w:r>
          </w:p>
        </w:tc>
        <w:tc>
          <w:tcPr>
            <w:tcW w:w="2778" w:type="dxa"/>
          </w:tcPr>
          <w:p w14:paraId="786DDD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A5BA8AC" w:rsidR="002A3FBD" w:rsidRPr="009743C8" w:rsidRDefault="00F66C86" w:rsidP="002A3FBD">
            <w:pPr>
              <w:rPr>
                <w:lang w:val="en-GB"/>
              </w:rPr>
            </w:pPr>
            <w:r>
              <w:rPr>
                <w:lang w:val="en-GB"/>
              </w:rPr>
              <w:t>-</w:t>
            </w:r>
            <w:r w:rsidR="002A3FBD" w:rsidRPr="009743C8">
              <w:rPr>
                <w:lang w:val="en-GB"/>
              </w:rPr>
              <w:t xml:space="preserve"> With </w:t>
            </w:r>
            <w:proofErr w:type="gramStart"/>
            <w:r w:rsidR="002A3FBD" w:rsidRPr="009743C8">
              <w:rPr>
                <w:lang w:val="en-GB"/>
              </w:rPr>
              <w:t>a customs</w:t>
            </w:r>
            <w:proofErr w:type="gramEnd"/>
            <w:r w:rsidR="002A3FBD" w:rsidRPr="009743C8">
              <w:rPr>
                <w:lang w:val="en-GB"/>
              </w:rPr>
              <w:t xml:space="preserve"> value above 11 euro,</w:t>
            </w:r>
          </w:p>
        </w:tc>
        <w:tc>
          <w:tcPr>
            <w:tcW w:w="2778" w:type="dxa"/>
          </w:tcPr>
          <w:p w14:paraId="1A6029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 xml:space="preserve">-With </w:t>
            </w:r>
            <w:proofErr w:type="gramStart"/>
            <w:r w:rsidRPr="009743C8">
              <w:rPr>
                <w:lang w:val="en-GB"/>
              </w:rPr>
              <w:t>a customs</w:t>
            </w:r>
            <w:proofErr w:type="gramEnd"/>
            <w:r w:rsidRPr="009743C8">
              <w:rPr>
                <w:lang w:val="en-GB"/>
              </w:rPr>
              <w:t xml:space="preserve"> value above 24 euro,</w:t>
            </w:r>
          </w:p>
        </w:tc>
        <w:tc>
          <w:tcPr>
            <w:tcW w:w="2778" w:type="dxa"/>
          </w:tcPr>
          <w:p w14:paraId="5F05DF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 xml:space="preserve">-With </w:t>
            </w:r>
            <w:proofErr w:type="gramStart"/>
            <w:r w:rsidRPr="009743C8">
              <w:rPr>
                <w:lang w:val="en-GB"/>
              </w:rPr>
              <w:t>a customs</w:t>
            </w:r>
            <w:proofErr w:type="gramEnd"/>
            <w:r w:rsidRPr="009743C8">
              <w:rPr>
                <w:lang w:val="en-GB"/>
              </w:rPr>
              <w:t xml:space="preserve"> value above 14 euro,</w:t>
            </w:r>
          </w:p>
        </w:tc>
        <w:tc>
          <w:tcPr>
            <w:tcW w:w="2778" w:type="dxa"/>
          </w:tcPr>
          <w:p w14:paraId="11BEE6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proofErr w:type="gramStart"/>
            <w:r w:rsidRPr="009743C8">
              <w:rPr>
                <w:lang w:val="en-GB"/>
              </w:rPr>
              <w:t>Other</w:t>
            </w:r>
            <w:proofErr w:type="gramEnd"/>
            <w:r w:rsidRPr="009743C8">
              <w:rPr>
                <w:lang w:val="en-GB"/>
              </w:rPr>
              <w:t xml:space="preserve"> footwear</w:t>
            </w:r>
          </w:p>
        </w:tc>
        <w:tc>
          <w:tcPr>
            <w:tcW w:w="2778" w:type="dxa"/>
          </w:tcPr>
          <w:p w14:paraId="74E8F64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504694BF" w:rsidR="002A3FBD" w:rsidRPr="009743C8" w:rsidRDefault="00F66C86" w:rsidP="002A3FBD">
            <w:pPr>
              <w:rPr>
                <w:lang w:val="en-GB"/>
              </w:rPr>
            </w:pPr>
            <w:r>
              <w:rPr>
                <w:lang w:val="en-GB"/>
              </w:rPr>
              <w:t>-</w:t>
            </w:r>
            <w:r w:rsidR="002A3FBD" w:rsidRPr="009743C8">
              <w:rPr>
                <w:lang w:val="en-GB"/>
              </w:rPr>
              <w:t xml:space="preserve"> With </w:t>
            </w:r>
            <w:proofErr w:type="gramStart"/>
            <w:r w:rsidR="002A3FBD" w:rsidRPr="009743C8">
              <w:rPr>
                <w:lang w:val="en-GB"/>
              </w:rPr>
              <w:t>a customs</w:t>
            </w:r>
            <w:proofErr w:type="gramEnd"/>
            <w:r w:rsidR="002A3FBD" w:rsidRPr="009743C8">
              <w:rPr>
                <w:lang w:val="en-GB"/>
              </w:rPr>
              <w:t xml:space="preserve">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3303A6A0" w:rsidR="002A3FBD" w:rsidRPr="009743C8" w:rsidRDefault="00F66C86" w:rsidP="002A3FBD">
            <w:pPr>
              <w:rPr>
                <w:lang w:val="en-GB"/>
              </w:rPr>
            </w:pPr>
            <w:r>
              <w:rPr>
                <w:lang w:val="en-GB"/>
              </w:rPr>
              <w:t>-</w:t>
            </w:r>
            <w:r w:rsidR="002A3FBD" w:rsidRPr="009743C8">
              <w:rPr>
                <w:lang w:val="en-GB"/>
              </w:rPr>
              <w:t xml:space="preserve"> With a customs value of 11 euro or less</w:t>
            </w:r>
          </w:p>
        </w:tc>
        <w:tc>
          <w:tcPr>
            <w:tcW w:w="2778" w:type="dxa"/>
          </w:tcPr>
          <w:p w14:paraId="5D58ED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0938A7EE" w:rsidR="002A3FBD" w:rsidRPr="009743C8" w:rsidRDefault="00F66C86" w:rsidP="002A3FBD">
            <w:pPr>
              <w:rPr>
                <w:lang w:val="en-GB"/>
              </w:rPr>
            </w:pPr>
            <w:r>
              <w:rPr>
                <w:lang w:val="en-GB"/>
              </w:rPr>
              <w:t>-</w:t>
            </w:r>
            <w:r w:rsidR="002A3FBD" w:rsidRPr="009743C8">
              <w:rPr>
                <w:lang w:val="en-GB"/>
              </w:rPr>
              <w:t xml:space="preserve"> With </w:t>
            </w:r>
            <w:proofErr w:type="gramStart"/>
            <w:r w:rsidR="002A3FBD" w:rsidRPr="009743C8">
              <w:rPr>
                <w:lang w:val="en-GB"/>
              </w:rPr>
              <w:t>a customs</w:t>
            </w:r>
            <w:proofErr w:type="gramEnd"/>
            <w:r w:rsidR="002A3FBD" w:rsidRPr="009743C8">
              <w:rPr>
                <w:lang w:val="en-GB"/>
              </w:rPr>
              <w:t xml:space="preserve">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54FD3DD9" w:rsidR="002A3FBD" w:rsidRPr="009743C8" w:rsidRDefault="00F66C86" w:rsidP="002A3FBD">
            <w:pPr>
              <w:rPr>
                <w:lang w:val="en-GB"/>
              </w:rPr>
            </w:pPr>
            <w:r>
              <w:rPr>
                <w:lang w:val="en-GB"/>
              </w:rPr>
              <w:t>-</w:t>
            </w:r>
            <w:r w:rsidR="002A3FBD" w:rsidRPr="009743C8">
              <w:rPr>
                <w:lang w:val="en-GB"/>
              </w:rPr>
              <w:t xml:space="preserve"> With a customs value of 24 euro or less</w:t>
            </w:r>
          </w:p>
        </w:tc>
        <w:tc>
          <w:tcPr>
            <w:tcW w:w="2778" w:type="dxa"/>
          </w:tcPr>
          <w:p w14:paraId="297C10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6B95F618" w:rsidR="002A3FBD" w:rsidRPr="009743C8" w:rsidRDefault="00F66C86" w:rsidP="002A3FBD">
            <w:pPr>
              <w:rPr>
                <w:lang w:val="en-GB"/>
              </w:rPr>
            </w:pPr>
            <w:r>
              <w:rPr>
                <w:lang w:val="en-GB"/>
              </w:rPr>
              <w:t>-</w:t>
            </w:r>
            <w:r w:rsidR="002A3FBD" w:rsidRPr="009743C8">
              <w:rPr>
                <w:lang w:val="en-GB"/>
              </w:rPr>
              <w:t xml:space="preserve"> With </w:t>
            </w:r>
            <w:proofErr w:type="gramStart"/>
            <w:r w:rsidR="002A3FBD" w:rsidRPr="009743C8">
              <w:rPr>
                <w:lang w:val="en-GB"/>
              </w:rPr>
              <w:t>a customs</w:t>
            </w:r>
            <w:proofErr w:type="gramEnd"/>
            <w:r w:rsidR="002A3FBD" w:rsidRPr="009743C8">
              <w:rPr>
                <w:lang w:val="en-GB"/>
              </w:rPr>
              <w:t xml:space="preserve"> value above 14 euro,</w:t>
            </w:r>
          </w:p>
        </w:tc>
        <w:tc>
          <w:tcPr>
            <w:tcW w:w="2778" w:type="dxa"/>
          </w:tcPr>
          <w:p w14:paraId="47EE28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1B2FE697" w:rsidR="002A3FBD" w:rsidRPr="009743C8" w:rsidRDefault="00F66C86" w:rsidP="002A3FBD">
            <w:pPr>
              <w:rPr>
                <w:lang w:val="en-GB"/>
              </w:rPr>
            </w:pPr>
            <w:r>
              <w:rPr>
                <w:lang w:val="en-GB"/>
              </w:rPr>
              <w:t>-</w:t>
            </w:r>
            <w:r w:rsidR="002A3FBD" w:rsidRPr="009743C8">
              <w:rPr>
                <w:lang w:val="en-GB"/>
              </w:rPr>
              <w:t xml:space="preserve"> With a customs value of 14 euro or less</w:t>
            </w:r>
          </w:p>
        </w:tc>
        <w:tc>
          <w:tcPr>
            <w:tcW w:w="2778" w:type="dxa"/>
          </w:tcPr>
          <w:p w14:paraId="0D9D9B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 xml:space="preserve">Parts of footwear (including uppers </w:t>
            </w:r>
            <w:proofErr w:type="gramStart"/>
            <w:r w:rsidRPr="009743C8">
              <w:rPr>
                <w:lang w:val="en-GB"/>
              </w:rPr>
              <w:t>whether or not</w:t>
            </w:r>
            <w:proofErr w:type="gramEnd"/>
            <w:r w:rsidRPr="009743C8">
              <w:rPr>
                <w:lang w:val="en-GB"/>
              </w:rPr>
              <w:t xml:space="preserve">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B35B2E" w:rsidRPr="009743C8" w14:paraId="2D08287E" w14:textId="77777777" w:rsidTr="00B35B2E">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E5E5E43" w14:textId="2FA54AA4" w:rsidR="00B35B2E" w:rsidRPr="009743C8" w:rsidRDefault="00B35B2E" w:rsidP="002A3FBD">
            <w:pPr>
              <w:rPr>
                <w:lang w:val="en-GB"/>
              </w:rPr>
            </w:pPr>
            <w:r w:rsidRPr="00B35B2E">
              <w:rPr>
                <w:lang w:val="en-GB"/>
              </w:rPr>
              <w:lastRenderedPageBreak/>
              <w:t>ex 6504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47D15DC" w14:textId="168F74A9" w:rsidR="00393A20" w:rsidRDefault="00393A20" w:rsidP="002A3FBD">
            <w:r>
              <w:rPr>
                <w:lang w:val="en-GB"/>
              </w:rPr>
              <w:t>**</w:t>
            </w:r>
            <w:r w:rsidR="005B7337">
              <w:t>P</w:t>
            </w:r>
            <w:r>
              <w:t xml:space="preserve">roducts exported from Ecuador to the </w:t>
            </w:r>
            <w:r>
              <w:rPr>
                <w:rFonts w:cs="Times New Roman"/>
              </w:rPr>
              <w:t>UK</w:t>
            </w:r>
            <w:r>
              <w:t xml:space="preserve"> and from the </w:t>
            </w:r>
            <w:r>
              <w:rPr>
                <w:rFonts w:cs="Times New Roman"/>
              </w:rPr>
              <w:t>UK</w:t>
            </w:r>
            <w:r>
              <w:t xml:space="preserve"> to Ecuador**&lt;</w:t>
            </w:r>
            <w:proofErr w:type="spellStart"/>
            <w:r>
              <w:t>br</w:t>
            </w:r>
            <w:proofErr w:type="spellEnd"/>
            <w:r>
              <w:t>&gt;</w:t>
            </w:r>
          </w:p>
          <w:p w14:paraId="5310D375" w14:textId="77777777" w:rsidR="00393A20" w:rsidRDefault="00393A20" w:rsidP="002A3FBD"/>
          <w:p w14:paraId="75530801" w14:textId="0B97A505" w:rsidR="00B35B2E" w:rsidRPr="009743C8" w:rsidRDefault="00B35B2E" w:rsidP="00393A20">
            <w:pPr>
              <w:rPr>
                <w:lang w:val="en-GB"/>
              </w:rPr>
            </w:pPr>
            <w:r w:rsidRPr="00B35B2E">
              <w:rPr>
                <w:lang w:val="en-GB"/>
              </w:rPr>
              <w:t>Toquilla straw hats</w:t>
            </w:r>
          </w:p>
        </w:tc>
        <w:tc>
          <w:tcPr>
            <w:tcW w:w="2778" w:type="dxa"/>
            <w:shd w:val="clear" w:color="auto" w:fill="FBE4D5" w:themeFill="accent2" w:themeFillTint="33"/>
          </w:tcPr>
          <w:p w14:paraId="0D66FC23" w14:textId="290ECA7D" w:rsidR="00B35B2E" w:rsidRPr="009743C8" w:rsidRDefault="00B35B2E" w:rsidP="002A3FBD">
            <w:pPr>
              <w:cnfStyle w:val="000000000000" w:firstRow="0" w:lastRow="0" w:firstColumn="0" w:lastColumn="0" w:oddVBand="0" w:evenVBand="0" w:oddHBand="0" w:evenHBand="0" w:firstRowFirstColumn="0" w:firstRowLastColumn="0" w:lastRowFirstColumn="0" w:lastRowLastColumn="0"/>
              <w:rPr>
                <w:lang w:val="en-GB"/>
              </w:rPr>
            </w:pPr>
            <w:r w:rsidRPr="00B35B2E">
              <w:rPr>
                <w:lang w:val="en-GB"/>
              </w:rPr>
              <w:t>Manufacture in which the toquilla straw of heading 1401 used is originating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E3823D" w14:textId="77777777" w:rsidR="00B35B2E" w:rsidRPr="009743C8" w:rsidRDefault="00B35B2E" w:rsidP="002A3FBD">
            <w:pPr>
              <w:rPr>
                <w:lang w:val="en-GB"/>
              </w:rPr>
            </w:pPr>
          </w:p>
        </w:tc>
      </w:tr>
      <w:tr w:rsidR="002A3FBD" w:rsidRPr="009743C8" w14:paraId="1C5AAAB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 xml:space="preserve">Hats and other headgear, knitted or crocheted, or made up from lace, felt or other textile fabric, in the piece (but not in strips), whether or not lined or trimmed; </w:t>
            </w:r>
            <w:proofErr w:type="gramStart"/>
            <w:r w:rsidRPr="009743C8">
              <w:rPr>
                <w:lang w:val="en-GB"/>
              </w:rPr>
              <w:t>hair-nets</w:t>
            </w:r>
            <w:proofErr w:type="gramEnd"/>
            <w:r w:rsidRPr="009743C8">
              <w:rPr>
                <w:lang w:val="en-GB"/>
              </w:rPr>
              <w:t xml:space="preserve"> of any material, whether or not lined or trimmed</w:t>
            </w:r>
          </w:p>
        </w:tc>
        <w:tc>
          <w:tcPr>
            <w:tcW w:w="2778" w:type="dxa"/>
          </w:tcPr>
          <w:p w14:paraId="5D091F3C" w14:textId="7EAEE7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 xml:space="preserve">Articles of stone, plaster, cement, asbestos, </w:t>
            </w:r>
            <w:proofErr w:type="gramStart"/>
            <w:r w:rsidRPr="009743C8">
              <w:rPr>
                <w:lang w:val="en-GB"/>
              </w:rPr>
              <w:t>mica</w:t>
            </w:r>
            <w:proofErr w:type="gramEnd"/>
            <w:r w:rsidRPr="009743C8">
              <w:rPr>
                <w:lang w:val="en-GB"/>
              </w:rPr>
              <w:t xml:space="preserve"> or similar materials; except for:</w:t>
            </w:r>
          </w:p>
        </w:tc>
        <w:tc>
          <w:tcPr>
            <w:tcW w:w="2778" w:type="dxa"/>
          </w:tcPr>
          <w:p w14:paraId="2FC9C47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 xml:space="preserve">Articles of mica, including agglomerated or reconstituted mica, on a support of paper, </w:t>
            </w:r>
            <w:proofErr w:type="gramStart"/>
            <w:r w:rsidRPr="009743C8">
              <w:rPr>
                <w:lang w:val="en-GB"/>
              </w:rPr>
              <w:t>paperboard</w:t>
            </w:r>
            <w:proofErr w:type="gramEnd"/>
            <w:r w:rsidRPr="009743C8">
              <w:rPr>
                <w:lang w:val="en-GB"/>
              </w:rPr>
              <w:t xml:space="preserve"> or other materials</w:t>
            </w:r>
          </w:p>
        </w:tc>
        <w:tc>
          <w:tcPr>
            <w:tcW w:w="2778" w:type="dxa"/>
          </w:tcPr>
          <w:p w14:paraId="60B6A8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lastRenderedPageBreak/>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 xml:space="preserve">engraved, drilled, </w:t>
            </w:r>
            <w:proofErr w:type="gramStart"/>
            <w:r w:rsidRPr="009743C8">
              <w:rPr>
                <w:lang w:val="en-GB"/>
              </w:rPr>
              <w:t>enamelled</w:t>
            </w:r>
            <w:proofErr w:type="gramEnd"/>
            <w:r w:rsidRPr="009743C8">
              <w:rPr>
                <w:lang w:val="en-GB"/>
              </w:rPr>
              <w:t xml:space="preserve"> or otherwise worked, but not framed or fitted with other materials:</w:t>
            </w:r>
          </w:p>
        </w:tc>
        <w:tc>
          <w:tcPr>
            <w:tcW w:w="2778" w:type="dxa"/>
          </w:tcPr>
          <w:p w14:paraId="69F83A1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 xml:space="preserve">Glass mirrors, </w:t>
            </w:r>
            <w:proofErr w:type="gramStart"/>
            <w:r w:rsidRPr="009743C8">
              <w:rPr>
                <w:lang w:val="en-GB"/>
              </w:rPr>
              <w:t>whether or not</w:t>
            </w:r>
            <w:proofErr w:type="gramEnd"/>
            <w:r w:rsidRPr="009743C8">
              <w:rPr>
                <w:lang w:val="en-GB"/>
              </w:rPr>
              <w:t xml:space="preserve">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 xml:space="preserve">Carboys, bottles, flasks, jars, pots, phials, </w:t>
            </w:r>
            <w:proofErr w:type="gramStart"/>
            <w:r w:rsidRPr="009743C8">
              <w:rPr>
                <w:lang w:val="en-GB"/>
              </w:rPr>
              <w:t>ampoules</w:t>
            </w:r>
            <w:proofErr w:type="gramEnd"/>
            <w:r w:rsidRPr="009743C8">
              <w:rPr>
                <w:lang w:val="en-GB"/>
              </w:rPr>
              <w:t xml:space="preserve"> and other containers, of glass, of a kind used for the conveyance or packing of goods; preserving jars of glass; stoppers, lids and other closures, of glass</w:t>
            </w:r>
          </w:p>
        </w:tc>
        <w:tc>
          <w:tcPr>
            <w:tcW w:w="2778" w:type="dxa"/>
          </w:tcPr>
          <w:p w14:paraId="72923D08" w14:textId="77777777" w:rsidR="00D34934"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materials of any heading, except that of the </w:t>
            </w:r>
            <w:proofErr w:type="gramStart"/>
            <w:r w:rsidRPr="009743C8">
              <w:rPr>
                <w:lang w:val="en-GB"/>
              </w:rPr>
              <w:t>product</w:t>
            </w:r>
            <w:r w:rsidR="00D34934">
              <w:rPr>
                <w:lang w:val="en-GB"/>
              </w:rPr>
              <w:t>;</w:t>
            </w:r>
            <w:proofErr w:type="gramEnd"/>
          </w:p>
          <w:p w14:paraId="7A0DEB42" w14:textId="77777777" w:rsidR="00D34934" w:rsidRDefault="00D34934" w:rsidP="002A3FBD">
            <w:pPr>
              <w:cnfStyle w:val="000000100000" w:firstRow="0" w:lastRow="0" w:firstColumn="0" w:lastColumn="0" w:oddVBand="0" w:evenVBand="0" w:oddHBand="1" w:evenHBand="0" w:firstRowFirstColumn="0" w:firstRowLastColumn="0" w:lastRowFirstColumn="0" w:lastRowLastColumn="0"/>
              <w:rPr>
                <w:lang w:val="en-GB"/>
              </w:rPr>
            </w:pPr>
          </w:p>
          <w:p w14:paraId="2434FEAE" w14:textId="6F3C5EC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A697948" w14:textId="77777777" w:rsidR="00D34934" w:rsidRDefault="00D34934" w:rsidP="002A3FBD">
            <w:pPr>
              <w:cnfStyle w:val="000000100000" w:firstRow="0" w:lastRow="0" w:firstColumn="0" w:lastColumn="0" w:oddVBand="0" w:evenVBand="0" w:oddHBand="1" w:evenHBand="0" w:firstRowFirstColumn="0" w:firstRowLastColumn="0" w:lastRowFirstColumn="0" w:lastRowLastColumn="0"/>
              <w:rPr>
                <w:lang w:val="en-GB"/>
              </w:rPr>
            </w:pPr>
          </w:p>
          <w:p w14:paraId="201B1707" w14:textId="03074ED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 xml:space="preserve">Glassware of a kind used for table, kitchen, toilet, office, indoor </w:t>
            </w:r>
            <w:proofErr w:type="gramStart"/>
            <w:r w:rsidRPr="009743C8">
              <w:rPr>
                <w:lang w:val="en-GB"/>
              </w:rPr>
              <w:t>decoration</w:t>
            </w:r>
            <w:proofErr w:type="gramEnd"/>
            <w:r w:rsidRPr="009743C8">
              <w:rPr>
                <w:lang w:val="en-GB"/>
              </w:rPr>
              <w:t xml:space="preserve"> or similar purposes (other than that of heading 7010 or 7018)</w:t>
            </w:r>
          </w:p>
        </w:tc>
        <w:tc>
          <w:tcPr>
            <w:tcW w:w="2778" w:type="dxa"/>
          </w:tcPr>
          <w:p w14:paraId="7C7019A5" w14:textId="77777777" w:rsidR="008B3F45"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heading, except that of the </w:t>
            </w:r>
            <w:proofErr w:type="gramStart"/>
            <w:r w:rsidRPr="009743C8">
              <w:rPr>
                <w:lang w:val="en-GB"/>
              </w:rPr>
              <w:t>product</w:t>
            </w:r>
            <w:r w:rsidR="008B3F45">
              <w:rPr>
                <w:lang w:val="en-GB"/>
              </w:rPr>
              <w:t>;</w:t>
            </w:r>
            <w:proofErr w:type="gramEnd"/>
          </w:p>
          <w:p w14:paraId="2EFE0EA3" w14:textId="77777777" w:rsidR="008B3F45" w:rsidRDefault="008B3F45" w:rsidP="002A3FBD">
            <w:pPr>
              <w:cnfStyle w:val="000000000000" w:firstRow="0" w:lastRow="0" w:firstColumn="0" w:lastColumn="0" w:oddVBand="0" w:evenVBand="0" w:oddHBand="0" w:evenHBand="0" w:firstRowFirstColumn="0" w:firstRowLastColumn="0" w:lastRowFirstColumn="0" w:lastRowLastColumn="0"/>
              <w:rPr>
                <w:lang w:val="en-GB"/>
              </w:rPr>
            </w:pPr>
          </w:p>
          <w:p w14:paraId="4A780508" w14:textId="7394D00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7463B84" w14:textId="77777777" w:rsidR="008B3F45" w:rsidRDefault="008B3F45" w:rsidP="002A3FBD">
            <w:pPr>
              <w:cnfStyle w:val="000000000000" w:firstRow="0" w:lastRow="0" w:firstColumn="0" w:lastColumn="0" w:oddVBand="0" w:evenVBand="0" w:oddHBand="0" w:evenHBand="0" w:firstRowFirstColumn="0" w:firstRowLastColumn="0" w:lastRowFirstColumn="0" w:lastRowLastColumn="0"/>
              <w:rPr>
                <w:lang w:val="en-GB"/>
              </w:rPr>
            </w:pPr>
          </w:p>
          <w:p w14:paraId="4CB3CD95" w14:textId="77777777" w:rsidR="00CD3DE1"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Cutting of glassware, provided that the total value of the uncut glassware used does not exceed 50 per cent of the ex-works price of the </w:t>
            </w:r>
            <w:proofErr w:type="gramStart"/>
            <w:r w:rsidRPr="009743C8">
              <w:rPr>
                <w:lang w:val="en-GB"/>
              </w:rPr>
              <w:t>product</w:t>
            </w:r>
            <w:r w:rsidR="00CD3DE1">
              <w:rPr>
                <w:lang w:val="en-GB"/>
              </w:rPr>
              <w:t>;</w:t>
            </w:r>
            <w:proofErr w:type="gramEnd"/>
          </w:p>
          <w:p w14:paraId="65629D07" w14:textId="77777777" w:rsidR="00CD3DE1" w:rsidRDefault="00CD3DE1" w:rsidP="002A3FBD">
            <w:pPr>
              <w:cnfStyle w:val="000000000000" w:firstRow="0" w:lastRow="0" w:firstColumn="0" w:lastColumn="0" w:oddVBand="0" w:evenVBand="0" w:oddHBand="0" w:evenHBand="0" w:firstRowFirstColumn="0" w:firstRowLastColumn="0" w:lastRowFirstColumn="0" w:lastRowLastColumn="0"/>
              <w:rPr>
                <w:lang w:val="en-GB"/>
              </w:rPr>
            </w:pPr>
          </w:p>
          <w:p w14:paraId="7965DABF" w14:textId="1968D29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AD33214" w14:textId="77777777" w:rsidR="00CD3DE1" w:rsidRDefault="00CD3DE1" w:rsidP="002A3FBD">
            <w:pPr>
              <w:cnfStyle w:val="000000000000" w:firstRow="0" w:lastRow="0" w:firstColumn="0" w:lastColumn="0" w:oddVBand="0" w:evenVBand="0" w:oddHBand="0" w:evenHBand="0" w:firstRowFirstColumn="0" w:firstRowLastColumn="0" w:lastRowFirstColumn="0" w:lastRowLastColumn="0"/>
              <w:rPr>
                <w:lang w:val="en-GB"/>
              </w:rPr>
            </w:pPr>
          </w:p>
          <w:p w14:paraId="5385BF3B" w14:textId="132EF0A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9D939DA" w14:textId="7EF3CBF5" w:rsidR="002A3FBD" w:rsidRPr="009743C8" w:rsidRDefault="00CD3DE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uncoloured slivers, rovings, </w:t>
            </w:r>
            <w:r w:rsidR="002A3FBD">
              <w:rPr>
                <w:lang w:val="en-GB"/>
              </w:rPr>
              <w:t>yarn</w:t>
            </w:r>
            <w:r w:rsidR="002A3FBD" w:rsidRPr="009743C8">
              <w:rPr>
                <w:lang w:val="en-GB"/>
              </w:rPr>
              <w:t xml:space="preserve"> or chopped strands of heading 7019, or</w:t>
            </w:r>
          </w:p>
          <w:p w14:paraId="1D8D4A25" w14:textId="70E3CC20" w:rsidR="002A3FBD" w:rsidRPr="009743C8" w:rsidRDefault="00CD3DE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 xml:space="preserve">Worked precious or semi-precious stones (natural, </w:t>
            </w:r>
            <w:proofErr w:type="gramStart"/>
            <w:r w:rsidRPr="009743C8">
              <w:rPr>
                <w:lang w:val="en-GB"/>
              </w:rPr>
              <w:t>synthetic</w:t>
            </w:r>
            <w:proofErr w:type="gramEnd"/>
            <w:r w:rsidRPr="009743C8">
              <w:rPr>
                <w:lang w:val="en-GB"/>
              </w:rPr>
              <w:t xml:space="preserve"> or reconstructed)</w:t>
            </w:r>
          </w:p>
        </w:tc>
        <w:tc>
          <w:tcPr>
            <w:tcW w:w="2778" w:type="dxa"/>
          </w:tcPr>
          <w:p w14:paraId="000BC9EE" w14:textId="184B19C6" w:rsidR="00912FF4" w:rsidRPr="009743C8" w:rsidRDefault="00912FF4" w:rsidP="00F85665">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 xml:space="preserve">Worked precious or semi-precious stones (natural, </w:t>
            </w:r>
            <w:proofErr w:type="gramStart"/>
            <w:r w:rsidRPr="009743C8">
              <w:rPr>
                <w:lang w:val="en-GB"/>
              </w:rPr>
              <w:t>synthetic</w:t>
            </w:r>
            <w:proofErr w:type="gramEnd"/>
            <w:r w:rsidRPr="009743C8">
              <w:rPr>
                <w:lang w:val="en-GB"/>
              </w:rPr>
              <w:t xml:space="preserve"> or reconstructed)</w:t>
            </w:r>
          </w:p>
        </w:tc>
        <w:tc>
          <w:tcPr>
            <w:tcW w:w="2778" w:type="dxa"/>
          </w:tcPr>
          <w:p w14:paraId="0FD1E6BC" w14:textId="6EAD6F76" w:rsidR="00912FF4" w:rsidRPr="009743C8" w:rsidRDefault="00912FF4" w:rsidP="00F8566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 xml:space="preserve">Worked precious or semi-precious stones (natural, </w:t>
            </w:r>
            <w:proofErr w:type="gramStart"/>
            <w:r w:rsidRPr="009743C8">
              <w:rPr>
                <w:lang w:val="en-GB"/>
              </w:rPr>
              <w:t>synthetic</w:t>
            </w:r>
            <w:proofErr w:type="gramEnd"/>
            <w:r w:rsidRPr="009743C8">
              <w:rPr>
                <w:lang w:val="en-GB"/>
              </w:rPr>
              <w:t xml:space="preserve"> or reconstructed)</w:t>
            </w:r>
          </w:p>
        </w:tc>
        <w:tc>
          <w:tcPr>
            <w:tcW w:w="2778" w:type="dxa"/>
          </w:tcPr>
          <w:p w14:paraId="0A35515C" w14:textId="41630B7F" w:rsidR="002A3FBD" w:rsidRPr="009743C8" w:rsidRDefault="002A3FBD" w:rsidP="00F85665">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4F89900F" w14:textId="77777777" w:rsidR="00F85665"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heading, except those of headings 7106, 7108 and </w:t>
            </w:r>
            <w:proofErr w:type="gramStart"/>
            <w:r w:rsidRPr="009743C8">
              <w:rPr>
                <w:lang w:val="en-GB"/>
              </w:rPr>
              <w:t>7110</w:t>
            </w:r>
            <w:r w:rsidR="00F85665">
              <w:rPr>
                <w:lang w:val="en-GB"/>
              </w:rPr>
              <w:t>;</w:t>
            </w:r>
            <w:proofErr w:type="gramEnd"/>
          </w:p>
          <w:p w14:paraId="200388E7"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6778E4C5" w14:textId="6B686BF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8382116"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7FFF7D84" w14:textId="77777777" w:rsidR="00F85665"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Electrolytic, thermal or chemical separation of precious metals of heading 7106, 7108 or </w:t>
            </w:r>
            <w:proofErr w:type="gramStart"/>
            <w:r w:rsidRPr="009743C8">
              <w:rPr>
                <w:lang w:val="en-GB"/>
              </w:rPr>
              <w:t>7110</w:t>
            </w:r>
            <w:r w:rsidR="00F85665">
              <w:rPr>
                <w:lang w:val="en-GB"/>
              </w:rPr>
              <w:t>;</w:t>
            </w:r>
            <w:proofErr w:type="gramEnd"/>
          </w:p>
          <w:p w14:paraId="3753C8D8"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23ED3C79" w14:textId="077F3CF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5685B4F"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5F35BECE" w14:textId="244CE7E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57FE707A" w14:textId="77777777" w:rsidR="00006522"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materials of any heading, except those of headings 7106, 7108 and </w:t>
            </w:r>
            <w:proofErr w:type="gramStart"/>
            <w:r w:rsidRPr="009743C8">
              <w:rPr>
                <w:lang w:val="en-GB"/>
              </w:rPr>
              <w:t>7110</w:t>
            </w:r>
            <w:r w:rsidR="00006522">
              <w:rPr>
                <w:lang w:val="en-GB"/>
              </w:rPr>
              <w:t>;</w:t>
            </w:r>
            <w:proofErr w:type="gramEnd"/>
          </w:p>
          <w:p w14:paraId="2882E8FA"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4B494794" w14:textId="1570EEB9"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9F7A19"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163C8D75" w14:textId="77777777" w:rsidR="00006522"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Electrolytic, thermal or chemical separation of precious metals of heading 7106, 7108 or </w:t>
            </w:r>
            <w:proofErr w:type="gramStart"/>
            <w:r w:rsidRPr="009743C8">
              <w:rPr>
                <w:lang w:val="en-GB"/>
              </w:rPr>
              <w:t>7110</w:t>
            </w:r>
            <w:r w:rsidR="00006522">
              <w:rPr>
                <w:lang w:val="en-GB"/>
              </w:rPr>
              <w:t>;</w:t>
            </w:r>
            <w:proofErr w:type="gramEnd"/>
          </w:p>
          <w:p w14:paraId="51C10E41"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554BCCE9" w14:textId="2C0B8A30"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A0845E2"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7C7F214A" w14:textId="764CC401"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109E1A3C" w14:textId="77777777" w:rsidR="00006522"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heading, except those of headings 7106, 7108 and </w:t>
            </w:r>
            <w:proofErr w:type="gramStart"/>
            <w:r w:rsidRPr="009743C8">
              <w:rPr>
                <w:lang w:val="en-GB"/>
              </w:rPr>
              <w:t>7110</w:t>
            </w:r>
            <w:r w:rsidR="00006522">
              <w:rPr>
                <w:lang w:val="en-GB"/>
              </w:rPr>
              <w:t>;</w:t>
            </w:r>
            <w:proofErr w:type="gramEnd"/>
          </w:p>
          <w:p w14:paraId="6E4C16DB" w14:textId="1C611E54"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71BBE7E" w14:textId="77777777" w:rsidR="00006522"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Electrolytic, thermal or chemical separation of precious metals of heading 7106, 7108 or </w:t>
            </w:r>
            <w:proofErr w:type="gramStart"/>
            <w:r w:rsidRPr="009743C8">
              <w:rPr>
                <w:lang w:val="en-GB"/>
              </w:rPr>
              <w:t>7110</w:t>
            </w:r>
            <w:r w:rsidR="00006522">
              <w:rPr>
                <w:lang w:val="en-GB"/>
              </w:rPr>
              <w:t>;</w:t>
            </w:r>
            <w:proofErr w:type="gramEnd"/>
          </w:p>
          <w:p w14:paraId="3DFCCFE3"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7815CC76" w14:textId="0E67C4FD"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247C4CB"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5E6BC384" w14:textId="26C0173A"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 xml:space="preserve">Articles of natural or cultured pearls, precious or semi-precious stones (natural, </w:t>
            </w:r>
            <w:proofErr w:type="gramStart"/>
            <w:r w:rsidRPr="009743C8">
              <w:rPr>
                <w:lang w:val="en-GB"/>
              </w:rPr>
              <w:t>synthetic</w:t>
            </w:r>
            <w:proofErr w:type="gramEnd"/>
            <w:r w:rsidRPr="009743C8">
              <w:rPr>
                <w:lang w:val="en-GB"/>
              </w:rPr>
              <w:t xml:space="preserve"> or recon- structed)</w:t>
            </w:r>
          </w:p>
        </w:tc>
        <w:tc>
          <w:tcPr>
            <w:tcW w:w="2778" w:type="dxa"/>
          </w:tcPr>
          <w:p w14:paraId="1E059E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050620" w:rsidRPr="009743C8" w14:paraId="150B175B" w14:textId="77777777" w:rsidTr="00316F00">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1596" w:type="dxa"/>
          </w:tcPr>
          <w:p w14:paraId="4DDCCC27" w14:textId="77777777" w:rsidR="00050620" w:rsidRPr="009743C8" w:rsidRDefault="00050620" w:rsidP="00912FF4">
            <w:pPr>
              <w:rPr>
                <w:lang w:val="en-GB"/>
              </w:rPr>
            </w:pPr>
            <w:r w:rsidRPr="009743C8">
              <w:rPr>
                <w:lang w:val="en-GB"/>
              </w:rPr>
              <w:lastRenderedPageBreak/>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050620" w:rsidRPr="009743C8" w:rsidRDefault="00050620" w:rsidP="00912FF4">
            <w:pPr>
              <w:rPr>
                <w:lang w:val="en-GB"/>
              </w:rPr>
            </w:pPr>
            <w:r w:rsidRPr="009743C8">
              <w:rPr>
                <w:lang w:val="en-GB"/>
              </w:rPr>
              <w:t>Imitation jewellery</w:t>
            </w:r>
          </w:p>
        </w:tc>
        <w:tc>
          <w:tcPr>
            <w:tcW w:w="2778" w:type="dxa"/>
          </w:tcPr>
          <w:p w14:paraId="7C82FF03" w14:textId="77777777" w:rsidR="00EE0E09"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materials of any heading, except that of the </w:t>
            </w:r>
            <w:proofErr w:type="gramStart"/>
            <w:r w:rsidRPr="009743C8">
              <w:rPr>
                <w:lang w:val="en-GB"/>
              </w:rPr>
              <w:t>product</w:t>
            </w:r>
            <w:r w:rsidR="00EE0E09">
              <w:rPr>
                <w:lang w:val="en-GB"/>
              </w:rPr>
              <w:t>;</w:t>
            </w:r>
            <w:proofErr w:type="gramEnd"/>
          </w:p>
          <w:p w14:paraId="254FEDD8" w14:textId="77777777" w:rsidR="00EE0E09" w:rsidRDefault="00EE0E09" w:rsidP="00912FF4">
            <w:pPr>
              <w:cnfStyle w:val="000000100000" w:firstRow="0" w:lastRow="0" w:firstColumn="0" w:lastColumn="0" w:oddVBand="0" w:evenVBand="0" w:oddHBand="1" w:evenHBand="0" w:firstRowFirstColumn="0" w:firstRowLastColumn="0" w:lastRowFirstColumn="0" w:lastRowLastColumn="0"/>
              <w:rPr>
                <w:lang w:val="en-GB"/>
              </w:rPr>
            </w:pPr>
          </w:p>
          <w:p w14:paraId="3E567945" w14:textId="06643C68" w:rsidR="00050620"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0D34F67" w14:textId="77777777" w:rsidR="00EE0E09" w:rsidRPr="009743C8" w:rsidRDefault="00EE0E09" w:rsidP="00912FF4">
            <w:pPr>
              <w:cnfStyle w:val="000000100000" w:firstRow="0" w:lastRow="0" w:firstColumn="0" w:lastColumn="0" w:oddVBand="0" w:evenVBand="0" w:oddHBand="1" w:evenHBand="0" w:firstRowFirstColumn="0" w:firstRowLastColumn="0" w:lastRowFirstColumn="0" w:lastRowLastColumn="0"/>
              <w:rPr>
                <w:lang w:val="en-GB"/>
              </w:rPr>
            </w:pPr>
          </w:p>
          <w:p w14:paraId="12529C59" w14:textId="16772994" w:rsidR="00050620" w:rsidRPr="009743C8"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050620" w:rsidRPr="009743C8" w:rsidRDefault="00050620" w:rsidP="00912FF4">
            <w:pPr>
              <w:rPr>
                <w:lang w:val="en-GB"/>
              </w:rPr>
            </w:pPr>
          </w:p>
        </w:tc>
      </w:tr>
      <w:tr w:rsidR="00912FF4" w:rsidRPr="009743C8" w14:paraId="0CEEDA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59A2191"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 xml:space="preserve">Flat-rolled products, bars and rods, angles, </w:t>
            </w:r>
            <w:proofErr w:type="gramStart"/>
            <w:r w:rsidRPr="009743C8">
              <w:rPr>
                <w:lang w:val="en-GB"/>
              </w:rPr>
              <w:t>shapes</w:t>
            </w:r>
            <w:proofErr w:type="gramEnd"/>
            <w:r w:rsidRPr="009743C8">
              <w:rPr>
                <w:lang w:val="en-GB"/>
              </w:rPr>
              <w:t xml:space="preserve"> and sections of iron or non-alloy steel</w:t>
            </w:r>
          </w:p>
        </w:tc>
        <w:tc>
          <w:tcPr>
            <w:tcW w:w="2778" w:type="dxa"/>
          </w:tcPr>
          <w:p w14:paraId="75CDCC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1316D7" w:rsidRPr="009743C8" w14:paraId="1007CB35" w14:textId="77777777" w:rsidTr="001316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4E8E18" w14:textId="7C914018" w:rsidR="001316D7" w:rsidRPr="009743C8" w:rsidRDefault="001316D7" w:rsidP="001316D7">
            <w:pPr>
              <w:rPr>
                <w:lang w:val="en-GB"/>
              </w:rPr>
            </w:pPr>
            <w:r w:rsidRPr="001316D7">
              <w:rPr>
                <w:lang w:val="en-GB"/>
              </w:rPr>
              <w:t>7209 to</w:t>
            </w:r>
            <w:r>
              <w:rPr>
                <w:lang w:val="en-GB"/>
              </w:rPr>
              <w:t xml:space="preserve"> </w:t>
            </w:r>
            <w:r w:rsidRPr="001316D7">
              <w:rPr>
                <w:lang w:val="en-GB"/>
              </w:rPr>
              <w:t>7214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8979B44" w14:textId="4C8CAF9C" w:rsidR="00F55841" w:rsidRDefault="00F55841" w:rsidP="001316D7">
            <w:pPr>
              <w:rPr>
                <w:lang w:val="en-GB"/>
              </w:rPr>
            </w:pPr>
            <w:r>
              <w:rPr>
                <w:lang w:val="en-GB"/>
              </w:rPr>
              <w:t xml:space="preserve">**Valid </w:t>
            </w:r>
            <w:proofErr w:type="gramStart"/>
            <w:r>
              <w:rPr>
                <w:lang w:val="en-GB"/>
              </w:rPr>
              <w:t>a</w:t>
            </w:r>
            <w:proofErr w:type="spellStart"/>
            <w:r>
              <w:t>s</w:t>
            </w:r>
            <w:proofErr w:type="spellEnd"/>
            <w:r>
              <w:rPr>
                <w:spacing w:val="-4"/>
              </w:rPr>
              <w:t xml:space="preserve"> </w:t>
            </w:r>
            <w:r>
              <w:t>long</w:t>
            </w:r>
            <w:r>
              <w:rPr>
                <w:w w:val="99"/>
              </w:rPr>
              <w:t xml:space="preserve"> </w:t>
            </w:r>
            <w:r>
              <w:t>as</w:t>
            </w:r>
            <w:proofErr w:type="gramEnd"/>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w:t>
            </w:r>
            <w:proofErr w:type="spellStart"/>
            <w:r>
              <w:rPr>
                <w:lang w:val="en-GB"/>
              </w:rPr>
              <w:t>br</w:t>
            </w:r>
            <w:proofErr w:type="spellEnd"/>
            <w:r>
              <w:rPr>
                <w:lang w:val="en-GB"/>
              </w:rPr>
              <w:t>&gt;</w:t>
            </w:r>
          </w:p>
          <w:p w14:paraId="5AE575AA" w14:textId="77777777" w:rsidR="00370FB7" w:rsidRDefault="00370FB7" w:rsidP="001316D7">
            <w:pPr>
              <w:rPr>
                <w:lang w:val="en-GB"/>
              </w:rPr>
            </w:pPr>
          </w:p>
          <w:p w14:paraId="77ADDAEC" w14:textId="4540421B" w:rsidR="001316D7" w:rsidRPr="009743C8" w:rsidRDefault="001316D7" w:rsidP="001316D7">
            <w:pPr>
              <w:rPr>
                <w:lang w:val="en-GB"/>
              </w:rPr>
            </w:pPr>
            <w:r w:rsidRPr="001316D7">
              <w:rPr>
                <w:lang w:val="en-GB"/>
              </w:rPr>
              <w:t>Flat-rolled products of iron or</w:t>
            </w:r>
            <w:r>
              <w:rPr>
                <w:lang w:val="en-GB"/>
              </w:rPr>
              <w:t xml:space="preserve"> </w:t>
            </w:r>
            <w:r w:rsidRPr="001316D7">
              <w:rPr>
                <w:lang w:val="en-GB"/>
              </w:rPr>
              <w:t>non-alloy steel; bars and rods of iron or non-alloy steel</w:t>
            </w:r>
          </w:p>
        </w:tc>
        <w:tc>
          <w:tcPr>
            <w:tcW w:w="2778" w:type="dxa"/>
            <w:shd w:val="clear" w:color="auto" w:fill="FBE4D5" w:themeFill="accent2" w:themeFillTint="33"/>
          </w:tcPr>
          <w:p w14:paraId="63B49662" w14:textId="18B18EDE" w:rsidR="001316D7" w:rsidRPr="009743C8" w:rsidRDefault="001316D7" w:rsidP="001316D7">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1FA07BE" w14:textId="4D132CE3" w:rsidR="001316D7" w:rsidRPr="009743C8" w:rsidRDefault="001316D7" w:rsidP="00850733">
            <w:pPr>
              <w:rPr>
                <w:lang w:val="en-GB"/>
              </w:rPr>
            </w:pPr>
            <w:r w:rsidRPr="001316D7">
              <w:rPr>
                <w:lang w:val="en-GB"/>
              </w:rPr>
              <w:t>Manufacture in which the</w:t>
            </w:r>
            <w:r>
              <w:rPr>
                <w:lang w:val="en-GB"/>
              </w:rPr>
              <w:t xml:space="preserve"> </w:t>
            </w:r>
            <w:r w:rsidRPr="001316D7">
              <w:rPr>
                <w:lang w:val="en-GB"/>
              </w:rPr>
              <w:t>value of all the materials used does not exceed</w:t>
            </w:r>
            <w:r w:rsidR="00175CB4">
              <w:rPr>
                <w:lang w:val="en-GB"/>
              </w:rPr>
              <w:t xml:space="preserve"> </w:t>
            </w:r>
            <w:r w:rsidRPr="001316D7">
              <w:rPr>
                <w:lang w:val="en-GB"/>
              </w:rPr>
              <w:t>50 per cent of the</w:t>
            </w:r>
            <w:r>
              <w:rPr>
                <w:lang w:val="en-GB"/>
              </w:rPr>
              <w:t xml:space="preserve"> </w:t>
            </w:r>
            <w:r w:rsidRPr="001316D7">
              <w:rPr>
                <w:lang w:val="en-GB"/>
              </w:rPr>
              <w:t>ex-works price of the product</w:t>
            </w:r>
          </w:p>
        </w:tc>
      </w:tr>
      <w:tr w:rsidR="001316D7" w:rsidRPr="009743C8" w14:paraId="6A48226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62800610" w14:textId="21116250" w:rsidR="001316D7" w:rsidRPr="001316D7" w:rsidRDefault="001316D7" w:rsidP="001316D7">
            <w:pPr>
              <w:rPr>
                <w:b w:val="0"/>
                <w:bCs w:val="0"/>
                <w:lang w:val="en-GB"/>
              </w:rPr>
            </w:pPr>
            <w:r w:rsidRPr="001316D7">
              <w:rPr>
                <w:lang w:val="en-GB"/>
              </w:rPr>
              <w:lastRenderedPageBreak/>
              <w:t>7216 to</w:t>
            </w:r>
            <w:r>
              <w:rPr>
                <w:b w:val="0"/>
                <w:bCs w:val="0"/>
                <w:lang w:val="en-GB"/>
              </w:rPr>
              <w:t xml:space="preserve"> </w:t>
            </w:r>
            <w:r w:rsidRPr="001316D7">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2162382" w14:textId="77777777" w:rsidR="00370FB7" w:rsidRDefault="00370FB7" w:rsidP="00370FB7">
            <w:pPr>
              <w:rPr>
                <w:lang w:val="en-GB"/>
              </w:rPr>
            </w:pPr>
            <w:r>
              <w:rPr>
                <w:lang w:val="en-GB"/>
              </w:rPr>
              <w:t xml:space="preserve">**Valid </w:t>
            </w:r>
            <w:proofErr w:type="gramStart"/>
            <w:r>
              <w:rPr>
                <w:lang w:val="en-GB"/>
              </w:rPr>
              <w:t>a</w:t>
            </w:r>
            <w:proofErr w:type="spellStart"/>
            <w:r>
              <w:t>s</w:t>
            </w:r>
            <w:proofErr w:type="spellEnd"/>
            <w:r>
              <w:rPr>
                <w:spacing w:val="-4"/>
              </w:rPr>
              <w:t xml:space="preserve"> </w:t>
            </w:r>
            <w:r>
              <w:t>long</w:t>
            </w:r>
            <w:r>
              <w:rPr>
                <w:w w:val="99"/>
              </w:rPr>
              <w:t xml:space="preserve"> </w:t>
            </w:r>
            <w:r>
              <w:t>as</w:t>
            </w:r>
            <w:proofErr w:type="gramEnd"/>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w:t>
            </w:r>
            <w:proofErr w:type="spellStart"/>
            <w:r>
              <w:rPr>
                <w:lang w:val="en-GB"/>
              </w:rPr>
              <w:t>br</w:t>
            </w:r>
            <w:proofErr w:type="spellEnd"/>
            <w:r>
              <w:rPr>
                <w:lang w:val="en-GB"/>
              </w:rPr>
              <w:t>&gt;</w:t>
            </w:r>
          </w:p>
          <w:p w14:paraId="788B3207" w14:textId="77777777" w:rsidR="00370FB7" w:rsidRDefault="00370FB7" w:rsidP="001316D7">
            <w:pPr>
              <w:rPr>
                <w:lang w:val="en-GB"/>
              </w:rPr>
            </w:pPr>
          </w:p>
          <w:p w14:paraId="6475718C" w14:textId="54C49105" w:rsidR="001316D7" w:rsidRPr="009743C8" w:rsidRDefault="001316D7" w:rsidP="001316D7">
            <w:pPr>
              <w:rPr>
                <w:lang w:val="en-GB"/>
              </w:rPr>
            </w:pPr>
            <w:r w:rsidRPr="001316D7">
              <w:rPr>
                <w:lang w:val="en-GB"/>
              </w:rPr>
              <w:t xml:space="preserve">Angles, </w:t>
            </w:r>
            <w:proofErr w:type="gramStart"/>
            <w:r w:rsidRPr="001316D7">
              <w:rPr>
                <w:lang w:val="en-GB"/>
              </w:rPr>
              <w:t>shapes</w:t>
            </w:r>
            <w:proofErr w:type="gramEnd"/>
            <w:r w:rsidRPr="001316D7">
              <w:rPr>
                <w:lang w:val="en-GB"/>
              </w:rPr>
              <w:t xml:space="preserve"> and sections of</w:t>
            </w:r>
            <w:r>
              <w:rPr>
                <w:lang w:val="en-GB"/>
              </w:rPr>
              <w:t xml:space="preserve"> </w:t>
            </w:r>
            <w:r w:rsidRPr="001316D7">
              <w:rPr>
                <w:lang w:val="en-GB"/>
              </w:rPr>
              <w:t>iron or non-alloy steel; wire of iron or non-alloy steel</w:t>
            </w:r>
          </w:p>
        </w:tc>
        <w:tc>
          <w:tcPr>
            <w:tcW w:w="2778" w:type="dxa"/>
            <w:shd w:val="clear" w:color="auto" w:fill="FBE4D5" w:themeFill="accent2" w:themeFillTint="33"/>
          </w:tcPr>
          <w:p w14:paraId="0891EA9E" w14:textId="7536F2B1"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0E2724F" w14:textId="4023F1C4" w:rsidR="001316D7" w:rsidRPr="009743C8" w:rsidRDefault="001316D7" w:rsidP="001316D7">
            <w:pPr>
              <w:rPr>
                <w:lang w:val="en-GB"/>
              </w:rPr>
            </w:pPr>
            <w:r w:rsidRPr="001316D7">
              <w:rPr>
                <w:lang w:val="en-GB"/>
              </w:rPr>
              <w:t>Manufacture in which the</w:t>
            </w:r>
            <w:r>
              <w:rPr>
                <w:lang w:val="en-GB"/>
              </w:rPr>
              <w:t xml:space="preserve"> </w:t>
            </w:r>
            <w:r w:rsidRPr="001316D7">
              <w:rPr>
                <w:lang w:val="en-GB"/>
              </w:rPr>
              <w:t xml:space="preserve">value of all the materials used does not </w:t>
            </w:r>
            <w:r w:rsidR="00A37F2A">
              <w:rPr>
                <w:lang w:val="en-GB"/>
              </w:rPr>
              <w:t xml:space="preserve">exceed </w:t>
            </w:r>
            <w:r w:rsidRPr="001316D7">
              <w:rPr>
                <w:lang w:val="en-GB"/>
              </w:rPr>
              <w:t>50 per cent of the</w:t>
            </w:r>
            <w:r>
              <w:rPr>
                <w:lang w:val="en-GB"/>
              </w:rPr>
              <w:t xml:space="preserve"> </w:t>
            </w:r>
            <w:r w:rsidRPr="001316D7">
              <w:rPr>
                <w:lang w:val="en-GB"/>
              </w:rPr>
              <w:t>ex-works price of the product</w:t>
            </w:r>
          </w:p>
        </w:tc>
      </w:tr>
      <w:tr w:rsidR="00912FF4" w:rsidRPr="009743C8" w14:paraId="54D78B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 xml:space="preserve">Flat-rolled products, bars and rods, angles, </w:t>
            </w:r>
            <w:proofErr w:type="gramStart"/>
            <w:r w:rsidRPr="009743C8">
              <w:rPr>
                <w:lang w:val="en-GB"/>
              </w:rPr>
              <w:t>shapes</w:t>
            </w:r>
            <w:proofErr w:type="gramEnd"/>
            <w:r w:rsidRPr="009743C8">
              <w:rPr>
                <w:lang w:val="en-GB"/>
              </w:rPr>
              <w:t xml:space="preserve"> and sections of stainless steel</w:t>
            </w:r>
          </w:p>
        </w:tc>
        <w:tc>
          <w:tcPr>
            <w:tcW w:w="2778" w:type="dxa"/>
          </w:tcPr>
          <w:p w14:paraId="5636E06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lastRenderedPageBreak/>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w:t>
            </w:r>
            <w:proofErr w:type="gramStart"/>
            <w:r w:rsidRPr="009743C8">
              <w:rPr>
                <w:lang w:val="en-GB"/>
              </w:rPr>
              <w:t>cross-ties</w:t>
            </w:r>
            <w:proofErr w:type="gramEnd"/>
            <w:r w:rsidRPr="009743C8">
              <w:rPr>
                <w:lang w:val="en-GB"/>
              </w:rPr>
              <w:t>),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 xml:space="preserve">Tubes, </w:t>
            </w:r>
            <w:proofErr w:type="gramStart"/>
            <w:r w:rsidRPr="009743C8">
              <w:rPr>
                <w:lang w:val="en-GB"/>
              </w:rPr>
              <w:t>pipes</w:t>
            </w:r>
            <w:proofErr w:type="gramEnd"/>
            <w:r w:rsidRPr="009743C8">
              <w:rPr>
                <w:lang w:val="en-GB"/>
              </w:rPr>
              <w:t xml:space="preserve"> and hollow profiles, of iron (other than cast iron) or steel</w:t>
            </w:r>
          </w:p>
        </w:tc>
        <w:tc>
          <w:tcPr>
            <w:tcW w:w="2778" w:type="dxa"/>
          </w:tcPr>
          <w:p w14:paraId="4AE6CFF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1316D7" w:rsidRPr="009743C8" w14:paraId="4F4704C7" w14:textId="77777777" w:rsidTr="00342F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1A755A" w14:textId="77777777" w:rsidR="001316D7" w:rsidRPr="009743C8" w:rsidRDefault="001316D7" w:rsidP="00342FFB">
            <w:pPr>
              <w:rPr>
                <w:lang w:val="en-GB"/>
              </w:rPr>
            </w:pPr>
            <w:r w:rsidRPr="001316D7">
              <w:rPr>
                <w:lang w:val="en-GB"/>
              </w:rPr>
              <w:t>7304 to</w:t>
            </w:r>
            <w:r>
              <w:rPr>
                <w:lang w:val="en-GB"/>
              </w:rPr>
              <w:t xml:space="preserve"> </w:t>
            </w:r>
            <w:r w:rsidRPr="001316D7">
              <w:rPr>
                <w:lang w:val="en-GB"/>
              </w:rPr>
              <w:t>7306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9596B20" w14:textId="696E0EBC" w:rsidR="001E6E33" w:rsidRDefault="001E6E33" w:rsidP="00342FFB">
            <w:pPr>
              <w:rPr>
                <w:lang w:val="en-GB"/>
              </w:rPr>
            </w:pPr>
            <w:r>
              <w:rPr>
                <w:lang w:val="en-GB"/>
              </w:rPr>
              <w:t xml:space="preserve">**Valid </w:t>
            </w:r>
            <w:proofErr w:type="gramStart"/>
            <w:r>
              <w:rPr>
                <w:lang w:val="en-GB"/>
              </w:rPr>
              <w:t>a</w:t>
            </w:r>
            <w:proofErr w:type="spellStart"/>
            <w:r>
              <w:t>s</w:t>
            </w:r>
            <w:proofErr w:type="spellEnd"/>
            <w:r>
              <w:rPr>
                <w:spacing w:val="-4"/>
              </w:rPr>
              <w:t xml:space="preserve"> </w:t>
            </w:r>
            <w:r>
              <w:t>long</w:t>
            </w:r>
            <w:r>
              <w:rPr>
                <w:w w:val="99"/>
              </w:rPr>
              <w:t xml:space="preserve"> </w:t>
            </w:r>
            <w:r>
              <w:t>as</w:t>
            </w:r>
            <w:proofErr w:type="gramEnd"/>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w:t>
            </w:r>
            <w:proofErr w:type="spellStart"/>
            <w:r>
              <w:rPr>
                <w:lang w:val="en-GB"/>
              </w:rPr>
              <w:t>br</w:t>
            </w:r>
            <w:proofErr w:type="spellEnd"/>
            <w:r>
              <w:rPr>
                <w:lang w:val="en-GB"/>
              </w:rPr>
              <w:t>&gt;</w:t>
            </w:r>
          </w:p>
          <w:p w14:paraId="0AAD501B" w14:textId="77777777" w:rsidR="001E6E33" w:rsidRDefault="001E6E33" w:rsidP="00342FFB">
            <w:pPr>
              <w:rPr>
                <w:lang w:val="en-GB"/>
              </w:rPr>
            </w:pPr>
          </w:p>
          <w:p w14:paraId="2914A1E3" w14:textId="54207D87" w:rsidR="001A278E" w:rsidRPr="009743C8" w:rsidRDefault="001316D7" w:rsidP="00743AA5">
            <w:pPr>
              <w:rPr>
                <w:lang w:val="en-GB"/>
              </w:rPr>
            </w:pPr>
            <w:r w:rsidRPr="001316D7">
              <w:rPr>
                <w:lang w:val="en-GB"/>
              </w:rPr>
              <w:t xml:space="preserve">Tubes, </w:t>
            </w:r>
            <w:proofErr w:type="gramStart"/>
            <w:r w:rsidRPr="001316D7">
              <w:rPr>
                <w:lang w:val="en-GB"/>
              </w:rPr>
              <w:t>pipes</w:t>
            </w:r>
            <w:proofErr w:type="gramEnd"/>
            <w:r w:rsidRPr="001316D7">
              <w:rPr>
                <w:lang w:val="en-GB"/>
              </w:rPr>
              <w:t xml:space="preserve"> and hollow</w:t>
            </w:r>
            <w:r>
              <w:rPr>
                <w:lang w:val="en-GB"/>
              </w:rPr>
              <w:t xml:space="preserve"> </w:t>
            </w:r>
            <w:r w:rsidRPr="001316D7">
              <w:rPr>
                <w:lang w:val="en-GB"/>
              </w:rPr>
              <w:t>profiles, of iron or steel</w:t>
            </w:r>
          </w:p>
        </w:tc>
        <w:tc>
          <w:tcPr>
            <w:tcW w:w="2778" w:type="dxa"/>
            <w:shd w:val="clear" w:color="auto" w:fill="FBE4D5" w:themeFill="accent2" w:themeFillTint="33"/>
          </w:tcPr>
          <w:p w14:paraId="1793510B" w14:textId="77777777" w:rsidR="001316D7" w:rsidRPr="009743C8" w:rsidRDefault="001316D7" w:rsidP="00342FFB">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7E5A064" w14:textId="72034589" w:rsidR="001316D7" w:rsidRPr="009743C8" w:rsidRDefault="001316D7" w:rsidP="00342FFB">
            <w:pPr>
              <w:rPr>
                <w:lang w:val="en-GB"/>
              </w:rPr>
            </w:pPr>
            <w:r w:rsidRPr="001316D7">
              <w:rPr>
                <w:lang w:val="en-GB"/>
              </w:rPr>
              <w:t>Manufacture in which the</w:t>
            </w:r>
            <w:r>
              <w:rPr>
                <w:lang w:val="en-GB"/>
              </w:rPr>
              <w:t xml:space="preserve"> </w:t>
            </w:r>
            <w:r w:rsidRPr="001316D7">
              <w:rPr>
                <w:lang w:val="en-GB"/>
              </w:rPr>
              <w:t xml:space="preserve">value of all the materials used does not </w:t>
            </w:r>
            <w:r w:rsidR="00A37F2A">
              <w:rPr>
                <w:lang w:val="en-GB"/>
              </w:rPr>
              <w:t xml:space="preserve">exceed </w:t>
            </w:r>
            <w:r w:rsidRPr="001316D7">
              <w:rPr>
                <w:lang w:val="en-GB"/>
              </w:rPr>
              <w:t>50 per cent of the</w:t>
            </w:r>
            <w:r>
              <w:rPr>
                <w:lang w:val="en-GB"/>
              </w:rPr>
              <w:t xml:space="preserve"> </w:t>
            </w:r>
            <w:r w:rsidRPr="001316D7">
              <w:rPr>
                <w:lang w:val="en-GB"/>
              </w:rPr>
              <w:t>ex-works price of the product</w:t>
            </w:r>
          </w:p>
        </w:tc>
      </w:tr>
      <w:tr w:rsidR="00912FF4" w:rsidRPr="009743C8" w14:paraId="73D245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 xml:space="preserve">Structures (excluding prefabricated buildings of heading 9406) and parts of structures (for example, bridges and bridge-sections, lock- gates, towers, lattice masts, roofs, roofing frameworks, doors and windows and their frames and thresholds for doors, shutters, balustrades, </w:t>
            </w:r>
            <w:proofErr w:type="gramStart"/>
            <w:r w:rsidRPr="009743C8">
              <w:rPr>
                <w:lang w:val="en-GB"/>
              </w:rPr>
              <w:t>pillars</w:t>
            </w:r>
            <w:proofErr w:type="gramEnd"/>
            <w:r w:rsidRPr="009743C8">
              <w:rPr>
                <w:lang w:val="en-GB"/>
              </w:rPr>
              <w:t xml:space="preserve">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materials of any heading, except that of the product. However, welded angles, </w:t>
            </w:r>
            <w:proofErr w:type="gramStart"/>
            <w:r w:rsidRPr="009743C8">
              <w:rPr>
                <w:lang w:val="en-GB"/>
              </w:rPr>
              <w:t>shapes</w:t>
            </w:r>
            <w:proofErr w:type="gramEnd"/>
            <w:r w:rsidRPr="009743C8">
              <w:rPr>
                <w:lang w:val="en-GB"/>
              </w:rPr>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1316D7" w:rsidRPr="009743C8" w14:paraId="367E427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A229FD2" w14:textId="4E3ACCE6" w:rsidR="001316D7" w:rsidRPr="009743C8" w:rsidRDefault="001316D7" w:rsidP="00912FF4">
            <w:pPr>
              <w:rPr>
                <w:lang w:val="en-GB"/>
              </w:rPr>
            </w:pPr>
            <w:r w:rsidRPr="001316D7">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0B80F05" w14:textId="1483D235" w:rsidR="0026647A" w:rsidRDefault="0026647A" w:rsidP="0026647A">
            <w:pPr>
              <w:rPr>
                <w:lang w:val="en-GB"/>
              </w:rPr>
            </w:pPr>
            <w:r>
              <w:rPr>
                <w:lang w:val="en-GB"/>
              </w:rPr>
              <w:t xml:space="preserve">**Valid </w:t>
            </w:r>
            <w:proofErr w:type="gramStart"/>
            <w:r>
              <w:rPr>
                <w:lang w:val="en-GB"/>
              </w:rPr>
              <w:t>a</w:t>
            </w:r>
            <w:proofErr w:type="spellStart"/>
            <w:r>
              <w:t>s</w:t>
            </w:r>
            <w:proofErr w:type="spellEnd"/>
            <w:r>
              <w:rPr>
                <w:spacing w:val="-4"/>
              </w:rPr>
              <w:t xml:space="preserve"> </w:t>
            </w:r>
            <w:r>
              <w:t>long</w:t>
            </w:r>
            <w:r>
              <w:rPr>
                <w:w w:val="99"/>
              </w:rPr>
              <w:t xml:space="preserve"> </w:t>
            </w:r>
            <w:r>
              <w:t>as</w:t>
            </w:r>
            <w:proofErr w:type="gramEnd"/>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w:t>
            </w:r>
            <w:proofErr w:type="spellStart"/>
            <w:r>
              <w:rPr>
                <w:lang w:val="en-GB"/>
              </w:rPr>
              <w:t>br</w:t>
            </w:r>
            <w:proofErr w:type="spellEnd"/>
            <w:r>
              <w:rPr>
                <w:lang w:val="en-GB"/>
              </w:rPr>
              <w:t>&gt;</w:t>
            </w:r>
          </w:p>
          <w:p w14:paraId="11F444D0" w14:textId="77777777" w:rsidR="0026647A" w:rsidRDefault="0026647A" w:rsidP="0026647A">
            <w:pPr>
              <w:rPr>
                <w:lang w:val="en-GB"/>
              </w:rPr>
            </w:pPr>
          </w:p>
          <w:p w14:paraId="1D5A465C" w14:textId="2024043D" w:rsidR="001A278E" w:rsidRPr="009743C8" w:rsidRDefault="001316D7" w:rsidP="001316D7">
            <w:pPr>
              <w:rPr>
                <w:lang w:val="en-GB"/>
              </w:rPr>
            </w:pPr>
            <w:r w:rsidRPr="001316D7">
              <w:rPr>
                <w:lang w:val="en-GB"/>
              </w:rPr>
              <w:t>Structures and parts of</w:t>
            </w:r>
            <w:r>
              <w:rPr>
                <w:lang w:val="en-GB"/>
              </w:rPr>
              <w:t xml:space="preserve"> </w:t>
            </w:r>
            <w:r w:rsidRPr="001316D7">
              <w:rPr>
                <w:lang w:val="en-GB"/>
              </w:rPr>
              <w:t xml:space="preserve">structures, of iron or steel; plates, rods, angles, shapes, sections, </w:t>
            </w:r>
            <w:proofErr w:type="gramStart"/>
            <w:r w:rsidRPr="001316D7">
              <w:rPr>
                <w:lang w:val="en-GB"/>
              </w:rPr>
              <w:t>tubes</w:t>
            </w:r>
            <w:proofErr w:type="gramEnd"/>
            <w:r w:rsidRPr="001316D7">
              <w:rPr>
                <w:lang w:val="en-GB"/>
              </w:rPr>
              <w:t xml:space="preserve"> and the like, prepared for use in structures, of iron or steel</w:t>
            </w:r>
          </w:p>
        </w:tc>
        <w:tc>
          <w:tcPr>
            <w:tcW w:w="2778" w:type="dxa"/>
            <w:shd w:val="clear" w:color="auto" w:fill="FBE4D5" w:themeFill="accent2" w:themeFillTint="33"/>
          </w:tcPr>
          <w:p w14:paraId="2B49EFB2" w14:textId="56684DC0"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E7D42F3" w14:textId="593D0204" w:rsidR="001316D7" w:rsidRPr="009743C8" w:rsidRDefault="001316D7" w:rsidP="001316D7">
            <w:pPr>
              <w:rPr>
                <w:lang w:val="en-GB"/>
              </w:rPr>
            </w:pPr>
            <w:r w:rsidRPr="001316D7">
              <w:rPr>
                <w:lang w:val="en-GB"/>
              </w:rPr>
              <w:t>Manufacture in which the</w:t>
            </w:r>
            <w:r>
              <w:rPr>
                <w:lang w:val="en-GB"/>
              </w:rPr>
              <w:t xml:space="preserve"> </w:t>
            </w:r>
            <w:r w:rsidRPr="001316D7">
              <w:rPr>
                <w:lang w:val="en-GB"/>
              </w:rPr>
              <w:t xml:space="preserve">value of all the materials used does not </w:t>
            </w:r>
            <w:r w:rsidR="00A37F2A">
              <w:rPr>
                <w:lang w:val="en-GB"/>
              </w:rPr>
              <w:t xml:space="preserve">exceed </w:t>
            </w:r>
            <w:r w:rsidRPr="001316D7">
              <w:rPr>
                <w:lang w:val="en-GB"/>
              </w:rPr>
              <w:t>50 per cent of the</w:t>
            </w:r>
            <w:r>
              <w:rPr>
                <w:lang w:val="en-GB"/>
              </w:rPr>
              <w:t xml:space="preserve"> </w:t>
            </w:r>
            <w:r w:rsidRPr="001316D7">
              <w:rPr>
                <w:lang w:val="en-GB"/>
              </w:rPr>
              <w:t>ex-works price of the product</w:t>
            </w:r>
          </w:p>
        </w:tc>
      </w:tr>
      <w:tr w:rsidR="00912FF4" w:rsidRPr="009743C8" w14:paraId="0BDD9D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486EAA" w:rsidRPr="009743C8" w14:paraId="38890E2B"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42A7AB2" w14:textId="56BBC696" w:rsidR="00486EAA" w:rsidRPr="009743C8" w:rsidRDefault="00486EAA" w:rsidP="00912FF4">
            <w:pPr>
              <w:rPr>
                <w:lang w:val="en-GB"/>
              </w:rPr>
            </w:pPr>
            <w:r w:rsidRPr="00486EAA">
              <w:rPr>
                <w:lang w:val="en-GB"/>
              </w:rPr>
              <w:lastRenderedPageBreak/>
              <w:t>7321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6D57546" w14:textId="281F37E1" w:rsidR="00A46347" w:rsidRDefault="00A46347" w:rsidP="00486EAA">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w:t>
            </w:r>
            <w:proofErr w:type="spellStart"/>
            <w:r>
              <w:t>br</w:t>
            </w:r>
            <w:proofErr w:type="spellEnd"/>
            <w:r>
              <w:t>&gt;</w:t>
            </w:r>
          </w:p>
          <w:p w14:paraId="04F94511" w14:textId="77777777" w:rsidR="00A46347" w:rsidRDefault="00A46347" w:rsidP="00486EAA"/>
          <w:p w14:paraId="1CB1F26E" w14:textId="23A5FB44" w:rsidR="00A46347" w:rsidRPr="009743C8" w:rsidRDefault="00486EAA" w:rsidP="00486EAA">
            <w:pPr>
              <w:rPr>
                <w:lang w:val="en-GB"/>
              </w:rPr>
            </w:pPr>
            <w:r w:rsidRPr="00486EAA">
              <w:rPr>
                <w:lang w:val="en-GB"/>
              </w:rPr>
              <w:t>Stoves, ranges, grates, cookers</w:t>
            </w:r>
            <w:r w:rsidR="00585FA4">
              <w:rPr>
                <w:lang w:val="en-GB"/>
              </w:rPr>
              <w:t xml:space="preserve"> </w:t>
            </w:r>
            <w:r w:rsidRPr="00486EAA">
              <w:rPr>
                <w:lang w:val="en-GB"/>
              </w:rPr>
              <w:t>(including those with subsidiary boilers for central heating), barbecues, braziers, gas rings, plate warmers and similar nonelectric domestic appliances, and parts thereof, of iron or steel</w:t>
            </w:r>
          </w:p>
        </w:tc>
        <w:tc>
          <w:tcPr>
            <w:tcW w:w="2778" w:type="dxa"/>
            <w:shd w:val="clear" w:color="auto" w:fill="FBE4D5" w:themeFill="accent2" w:themeFillTint="33"/>
          </w:tcPr>
          <w:p w14:paraId="71AE31DC" w14:textId="3B7A53C7" w:rsidR="00486EAA" w:rsidRPr="009743C8" w:rsidRDefault="00486EAA" w:rsidP="00486EAA">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sidR="00585FA4">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BBC533" w14:textId="3C7E2745" w:rsidR="00486EAA" w:rsidRPr="009743C8" w:rsidRDefault="00486EAA" w:rsidP="00486EAA">
            <w:pPr>
              <w:rPr>
                <w:lang w:val="en-GB"/>
              </w:rPr>
            </w:pPr>
            <w:r w:rsidRPr="00486EAA">
              <w:rPr>
                <w:lang w:val="en-GB"/>
              </w:rPr>
              <w:t>Manufacture in which the</w:t>
            </w:r>
            <w:r w:rsidR="00585FA4">
              <w:rPr>
                <w:lang w:val="en-GB"/>
              </w:rPr>
              <w:t xml:space="preserve"> </w:t>
            </w:r>
            <w:r w:rsidRPr="00486EAA">
              <w:rPr>
                <w:lang w:val="en-GB"/>
              </w:rPr>
              <w:t>value of all the materials used does not exceed 50 per cent of the ex-works price of the product</w:t>
            </w:r>
          </w:p>
        </w:tc>
      </w:tr>
      <w:tr w:rsidR="00486EAA" w:rsidRPr="009743C8" w14:paraId="4AA82C01" w14:textId="77777777" w:rsidTr="00486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21E1ACD" w14:textId="0FF927DB" w:rsidR="00486EAA" w:rsidRPr="009743C8" w:rsidRDefault="00486EAA" w:rsidP="00912FF4">
            <w:pPr>
              <w:rPr>
                <w:lang w:val="en-GB"/>
              </w:rPr>
            </w:pPr>
            <w:r w:rsidRPr="00486EAA">
              <w:rPr>
                <w:lang w:val="en-GB"/>
              </w:rPr>
              <w:t>7323</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06C2D2D" w14:textId="655A750E" w:rsidR="009E1056" w:rsidRDefault="009E1056" w:rsidP="009E1056">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w:t>
            </w:r>
            <w:proofErr w:type="spellStart"/>
            <w:r>
              <w:t>br</w:t>
            </w:r>
            <w:proofErr w:type="spellEnd"/>
            <w:r>
              <w:t>&gt;</w:t>
            </w:r>
          </w:p>
          <w:p w14:paraId="5880288A" w14:textId="77777777" w:rsidR="009E1056" w:rsidRDefault="009E1056" w:rsidP="009E1056"/>
          <w:p w14:paraId="46D579CA" w14:textId="4302E085" w:rsidR="00486EAA" w:rsidRDefault="00486EAA" w:rsidP="009E1056">
            <w:pPr>
              <w:rPr>
                <w:lang w:val="en-GB"/>
              </w:rPr>
            </w:pPr>
            <w:r w:rsidRPr="00486EAA">
              <w:rPr>
                <w:lang w:val="en-GB"/>
              </w:rPr>
              <w:t>Table, kitchen or other</w:t>
            </w:r>
            <w:r>
              <w:rPr>
                <w:lang w:val="en-GB"/>
              </w:rPr>
              <w:t xml:space="preserve"> </w:t>
            </w:r>
            <w:r w:rsidRPr="00486EAA">
              <w:rPr>
                <w:lang w:val="en-GB"/>
              </w:rPr>
              <w:t xml:space="preserve">household articles and parts thereof, of iron or steel; iron or steel wool; pot </w:t>
            </w:r>
            <w:proofErr w:type="spellStart"/>
            <w:r w:rsidRPr="00486EAA">
              <w:rPr>
                <w:lang w:val="en-GB"/>
              </w:rPr>
              <w:t>scourers</w:t>
            </w:r>
            <w:proofErr w:type="spellEnd"/>
            <w:r w:rsidRPr="00486EAA">
              <w:rPr>
                <w:lang w:val="en-GB"/>
              </w:rPr>
              <w:t xml:space="preserve"> and scouring or polishing pads, </w:t>
            </w:r>
            <w:proofErr w:type="gramStart"/>
            <w:r w:rsidRPr="00486EAA">
              <w:rPr>
                <w:lang w:val="en-GB"/>
              </w:rPr>
              <w:t>gloves</w:t>
            </w:r>
            <w:proofErr w:type="gramEnd"/>
            <w:r w:rsidRPr="00486EAA">
              <w:rPr>
                <w:lang w:val="en-GB"/>
              </w:rPr>
              <w:t xml:space="preserve"> and the like, of iron or steel</w:t>
            </w:r>
          </w:p>
          <w:p w14:paraId="17F70E34" w14:textId="4C6FA2C6" w:rsidR="00690414" w:rsidRPr="009743C8" w:rsidRDefault="00690414" w:rsidP="00690414">
            <w:pPr>
              <w:rPr>
                <w:lang w:val="en-GB"/>
              </w:rPr>
            </w:pPr>
          </w:p>
        </w:tc>
        <w:tc>
          <w:tcPr>
            <w:tcW w:w="2778" w:type="dxa"/>
            <w:shd w:val="clear" w:color="auto" w:fill="FBE4D5" w:themeFill="accent2" w:themeFillTint="33"/>
          </w:tcPr>
          <w:p w14:paraId="7BE8B1A9" w14:textId="1516BED7" w:rsidR="00486EAA" w:rsidRPr="009743C8" w:rsidRDefault="00486EAA" w:rsidP="00486EAA">
            <w:pPr>
              <w:cnfStyle w:val="000000100000" w:firstRow="0" w:lastRow="0" w:firstColumn="0" w:lastColumn="0" w:oddVBand="0" w:evenVBand="0" w:oddHBand="1"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8F49941" w14:textId="428B7AE0" w:rsidR="00486EAA" w:rsidRPr="009743C8" w:rsidRDefault="00486EAA" w:rsidP="00486EAA">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3B24F8F0"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0796198" w14:textId="303AEB76" w:rsidR="00517D0E" w:rsidRPr="00486EAA" w:rsidRDefault="00517D0E" w:rsidP="00517D0E">
            <w:pPr>
              <w:rPr>
                <w:lang w:val="en-GB"/>
              </w:rPr>
            </w:pPr>
            <w:r>
              <w:rPr>
                <w:lang w:val="en-GB"/>
              </w:rPr>
              <w:t>7325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769790C" w14:textId="0AE31687" w:rsidR="009E1056" w:rsidRDefault="009E1056" w:rsidP="009E1056">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 xml:space="preserve">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w:t>
            </w:r>
            <w:proofErr w:type="spellStart"/>
            <w:r>
              <w:t>br</w:t>
            </w:r>
            <w:proofErr w:type="spellEnd"/>
            <w:r>
              <w:t>&gt;</w:t>
            </w:r>
          </w:p>
          <w:p w14:paraId="46109923" w14:textId="77777777" w:rsidR="009E1056" w:rsidRDefault="009E1056" w:rsidP="009E1056"/>
          <w:p w14:paraId="5BA1D7C3" w14:textId="6D546FF4" w:rsidR="00517D0E" w:rsidRPr="00486EAA" w:rsidRDefault="00517D0E" w:rsidP="00517D0E">
            <w:pPr>
              <w:rPr>
                <w:lang w:val="en-GB"/>
              </w:rPr>
            </w:pPr>
            <w:r w:rsidRPr="00517D0E">
              <w:rPr>
                <w:lang w:val="en-GB"/>
              </w:rPr>
              <w:t>Other cast articles of iron</w:t>
            </w:r>
            <w:r>
              <w:rPr>
                <w:lang w:val="en-GB"/>
              </w:rPr>
              <w:t xml:space="preserve"> </w:t>
            </w:r>
            <w:r w:rsidRPr="00517D0E">
              <w:rPr>
                <w:lang w:val="en-GB"/>
              </w:rPr>
              <w:t>or</w:t>
            </w:r>
            <w:r>
              <w:rPr>
                <w:lang w:val="en-GB"/>
              </w:rPr>
              <w:t xml:space="preserve"> </w:t>
            </w:r>
            <w:r w:rsidRPr="00517D0E">
              <w:rPr>
                <w:lang w:val="en-GB"/>
              </w:rPr>
              <w:t>steel</w:t>
            </w:r>
          </w:p>
        </w:tc>
        <w:tc>
          <w:tcPr>
            <w:tcW w:w="2778" w:type="dxa"/>
            <w:shd w:val="clear" w:color="auto" w:fill="FBE4D5" w:themeFill="accent2" w:themeFillTint="33"/>
          </w:tcPr>
          <w:p w14:paraId="6ADF41FB" w14:textId="4A01FE15" w:rsidR="00517D0E" w:rsidRPr="00486EAA"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1F33AD7" w14:textId="497D386E" w:rsidR="00517D0E" w:rsidRPr="00486EAA" w:rsidRDefault="00517D0E" w:rsidP="00517D0E">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661B4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517D0E" w:rsidRPr="009743C8" w:rsidRDefault="00517D0E" w:rsidP="00517D0E">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517D0E" w:rsidRPr="009743C8" w:rsidRDefault="00517D0E" w:rsidP="00517D0E">
            <w:pPr>
              <w:rPr>
                <w:lang w:val="en-GB"/>
              </w:rPr>
            </w:pPr>
            <w:r w:rsidRPr="009743C8">
              <w:rPr>
                <w:lang w:val="en-GB"/>
              </w:rPr>
              <w:t>Copper and articles thereof; except for:</w:t>
            </w:r>
          </w:p>
        </w:tc>
        <w:tc>
          <w:tcPr>
            <w:tcW w:w="2778" w:type="dxa"/>
          </w:tcPr>
          <w:p w14:paraId="147BD90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517D0E" w:rsidRPr="009743C8" w:rsidRDefault="00517D0E" w:rsidP="00517D0E">
            <w:pPr>
              <w:rPr>
                <w:lang w:val="en-GB"/>
              </w:rPr>
            </w:pPr>
          </w:p>
        </w:tc>
      </w:tr>
      <w:tr w:rsidR="00517D0E" w:rsidRPr="009743C8" w14:paraId="408ECC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517D0E" w:rsidRPr="009743C8" w:rsidRDefault="00517D0E" w:rsidP="00517D0E">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517D0E" w:rsidRPr="009743C8" w:rsidRDefault="00517D0E" w:rsidP="00517D0E">
            <w:pPr>
              <w:rPr>
                <w:lang w:val="en-GB"/>
              </w:rPr>
            </w:pPr>
            <w:r w:rsidRPr="009743C8">
              <w:rPr>
                <w:lang w:val="en-GB"/>
              </w:rPr>
              <w:t>Refined copper and copper alloys, unwrought:</w:t>
            </w:r>
          </w:p>
        </w:tc>
        <w:tc>
          <w:tcPr>
            <w:tcW w:w="2778" w:type="dxa"/>
          </w:tcPr>
          <w:p w14:paraId="206DAE3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517D0E" w:rsidRPr="009743C8" w:rsidRDefault="00517D0E" w:rsidP="00517D0E">
            <w:pPr>
              <w:rPr>
                <w:lang w:val="en-GB"/>
              </w:rPr>
            </w:pPr>
          </w:p>
        </w:tc>
      </w:tr>
      <w:tr w:rsidR="00517D0E" w:rsidRPr="009743C8" w14:paraId="26E044D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517D0E" w:rsidRPr="009743C8" w:rsidRDefault="00517D0E" w:rsidP="00517D0E">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517D0E" w:rsidRPr="009743C8" w:rsidRDefault="00517D0E" w:rsidP="00517D0E">
            <w:pPr>
              <w:rPr>
                <w:lang w:val="en-GB"/>
              </w:rPr>
            </w:pPr>
            <w:r w:rsidRPr="009743C8">
              <w:rPr>
                <w:lang w:val="en-GB"/>
              </w:rPr>
              <w:t>Nickel and articles thereof; except for:</w:t>
            </w:r>
          </w:p>
        </w:tc>
        <w:tc>
          <w:tcPr>
            <w:tcW w:w="2778" w:type="dxa"/>
          </w:tcPr>
          <w:p w14:paraId="65A5D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52D7A72" w14:textId="48791F05" w:rsidR="00517D0E" w:rsidRPr="009743C8" w:rsidRDefault="00E36936"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5CBF2AB3" w14:textId="66813972" w:rsidR="00517D0E" w:rsidRPr="009743C8" w:rsidRDefault="00E36936"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517D0E" w:rsidRPr="009743C8" w:rsidRDefault="00517D0E" w:rsidP="00517D0E">
            <w:pPr>
              <w:rPr>
                <w:lang w:val="en-GB"/>
              </w:rPr>
            </w:pPr>
          </w:p>
        </w:tc>
      </w:tr>
      <w:tr w:rsidR="00517D0E" w:rsidRPr="009743C8" w14:paraId="42D54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517D0E" w:rsidRPr="009743C8" w:rsidRDefault="00517D0E" w:rsidP="00517D0E">
            <w:pPr>
              <w:rPr>
                <w:lang w:val="en-GB"/>
              </w:rPr>
            </w:pPr>
            <w:r w:rsidRPr="009743C8">
              <w:rPr>
                <w:lang w:val="en-GB"/>
              </w:rPr>
              <w:lastRenderedPageBreak/>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517D0E" w:rsidRPr="009743C8" w:rsidRDefault="00517D0E" w:rsidP="00517D0E">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517D0E" w:rsidRPr="009743C8" w:rsidRDefault="00517D0E" w:rsidP="00517D0E">
            <w:pPr>
              <w:rPr>
                <w:lang w:val="en-GB"/>
              </w:rPr>
            </w:pPr>
          </w:p>
        </w:tc>
      </w:tr>
      <w:tr w:rsidR="00517D0E" w:rsidRPr="009743C8" w14:paraId="10C1DFD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517D0E" w:rsidRPr="009743C8" w:rsidRDefault="00517D0E" w:rsidP="00517D0E">
            <w:pPr>
              <w:rPr>
                <w:lang w:val="en-GB"/>
              </w:rPr>
            </w:pPr>
            <w:r w:rsidRPr="009743C8">
              <w:rPr>
                <w:lang w:val="en-GB"/>
              </w:rPr>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517D0E" w:rsidRPr="009743C8" w:rsidRDefault="00517D0E" w:rsidP="00517D0E">
            <w:pPr>
              <w:rPr>
                <w:lang w:val="en-GB"/>
              </w:rPr>
            </w:pPr>
            <w:r w:rsidRPr="009743C8">
              <w:rPr>
                <w:lang w:val="en-GB"/>
              </w:rPr>
              <w:t>Aluminium and articles thereof; except for:</w:t>
            </w:r>
          </w:p>
        </w:tc>
        <w:tc>
          <w:tcPr>
            <w:tcW w:w="2778" w:type="dxa"/>
          </w:tcPr>
          <w:p w14:paraId="103E1AA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517D0E" w:rsidRPr="009743C8" w:rsidRDefault="00517D0E" w:rsidP="00517D0E">
            <w:pPr>
              <w:rPr>
                <w:lang w:val="en-GB"/>
              </w:rPr>
            </w:pPr>
          </w:p>
        </w:tc>
      </w:tr>
      <w:tr w:rsidR="00517D0E" w:rsidRPr="009743C8" w14:paraId="38FA56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517D0E" w:rsidRPr="009743C8" w:rsidRDefault="00517D0E" w:rsidP="00517D0E">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517D0E" w:rsidRPr="009743C8" w:rsidRDefault="00517D0E" w:rsidP="00517D0E">
            <w:pPr>
              <w:rPr>
                <w:lang w:val="en-GB"/>
              </w:rPr>
            </w:pPr>
            <w:r w:rsidRPr="009743C8">
              <w:rPr>
                <w:lang w:val="en-GB"/>
              </w:rPr>
              <w:t>Unwrought aluminium</w:t>
            </w:r>
          </w:p>
        </w:tc>
        <w:tc>
          <w:tcPr>
            <w:tcW w:w="2778" w:type="dxa"/>
          </w:tcPr>
          <w:p w14:paraId="7BEBC0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E540209" w14:textId="3F5997DA" w:rsidR="00517D0E" w:rsidRPr="009743C8" w:rsidRDefault="00360B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5BABBA54" w14:textId="6B81960A" w:rsidR="00517D0E" w:rsidRPr="009743C8" w:rsidRDefault="00360B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r w:rsidR="005929EA">
              <w:rPr>
                <w:lang w:val="en-GB"/>
              </w:rPr>
              <w:t>; or</w:t>
            </w:r>
          </w:p>
          <w:p w14:paraId="661814C9" w14:textId="12EBCC80"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517D0E" w:rsidRPr="009743C8" w:rsidRDefault="00517D0E" w:rsidP="00517D0E">
            <w:pPr>
              <w:rPr>
                <w:lang w:val="en-GB"/>
              </w:rPr>
            </w:pPr>
          </w:p>
        </w:tc>
      </w:tr>
      <w:tr w:rsidR="00517D0E" w:rsidRPr="009743C8" w14:paraId="24AED3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517D0E" w:rsidRPr="009743C8" w:rsidRDefault="00517D0E" w:rsidP="00517D0E">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517D0E" w:rsidRPr="009743C8" w:rsidRDefault="00517D0E" w:rsidP="00517D0E">
            <w:pPr>
              <w:rPr>
                <w:lang w:val="en-GB"/>
              </w:rPr>
            </w:pPr>
            <w:r w:rsidRPr="009743C8">
              <w:rPr>
                <w:lang w:val="en-GB"/>
              </w:rPr>
              <w:t xml:space="preserve">Aluminium bars, rods and profiles, wire, </w:t>
            </w:r>
            <w:proofErr w:type="gramStart"/>
            <w:r w:rsidRPr="009743C8">
              <w:rPr>
                <w:lang w:val="en-GB"/>
              </w:rPr>
              <w:t>plates</w:t>
            </w:r>
            <w:proofErr w:type="gramEnd"/>
            <w:r w:rsidRPr="009743C8">
              <w:rPr>
                <w:lang w:val="en-GB"/>
              </w:rPr>
              <w:t xml:space="preserve"> and sheets</w:t>
            </w:r>
          </w:p>
        </w:tc>
        <w:tc>
          <w:tcPr>
            <w:tcW w:w="2778" w:type="dxa"/>
          </w:tcPr>
          <w:p w14:paraId="4A6F42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4FB901" w14:textId="23A650CB" w:rsidR="00517D0E" w:rsidRPr="009743C8" w:rsidRDefault="00F874CA"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72791FD8" w14:textId="5C485277" w:rsidR="00517D0E" w:rsidRPr="009743C8" w:rsidRDefault="00F874CA"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517D0E" w:rsidRPr="009743C8" w:rsidRDefault="00517D0E" w:rsidP="00517D0E">
            <w:pPr>
              <w:rPr>
                <w:lang w:val="en-GB"/>
              </w:rPr>
            </w:pPr>
          </w:p>
        </w:tc>
      </w:tr>
      <w:tr w:rsidR="00517D0E" w:rsidRPr="009743C8" w14:paraId="4B3F56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517D0E" w:rsidRPr="009743C8" w:rsidRDefault="00517D0E" w:rsidP="00517D0E">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517D0E" w:rsidRPr="009743C8" w:rsidRDefault="00517D0E" w:rsidP="00517D0E">
            <w:pPr>
              <w:rPr>
                <w:lang w:val="en-GB"/>
              </w:rPr>
            </w:pPr>
            <w:r w:rsidRPr="009743C8">
              <w:rPr>
                <w:lang w:val="en-GB"/>
              </w:rPr>
              <w:t>Aluminium foil (</w:t>
            </w:r>
            <w:proofErr w:type="gramStart"/>
            <w:r w:rsidRPr="009743C8">
              <w:rPr>
                <w:lang w:val="en-GB"/>
              </w:rPr>
              <w:t>whether or not</w:t>
            </w:r>
            <w:proofErr w:type="gramEnd"/>
            <w:r w:rsidRPr="009743C8">
              <w:rPr>
                <w:lang w:val="en-GB"/>
              </w:rPr>
              <w:t xml:space="preserve"> printed or backed with paper, paperboard, plastics or similar backing materials) of a thickness not exceeding 0,2 mm</w:t>
            </w:r>
          </w:p>
        </w:tc>
        <w:tc>
          <w:tcPr>
            <w:tcW w:w="2778" w:type="dxa"/>
          </w:tcPr>
          <w:p w14:paraId="21703A0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FF6F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517D0E" w:rsidRPr="009743C8" w:rsidRDefault="00517D0E" w:rsidP="00517D0E">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517D0E" w:rsidRPr="009743C8" w:rsidRDefault="00517D0E" w:rsidP="00517D0E">
            <w:pPr>
              <w:rPr>
                <w:lang w:val="en-GB"/>
              </w:rPr>
            </w:pPr>
            <w:r w:rsidRPr="009743C8">
              <w:rPr>
                <w:lang w:val="en-GB"/>
              </w:rPr>
              <w:t>Aluminium tubes and pipes, or tube or pipe fittings (for example, couplings, elbows, sleeves)</w:t>
            </w:r>
          </w:p>
        </w:tc>
        <w:tc>
          <w:tcPr>
            <w:tcW w:w="2778" w:type="dxa"/>
          </w:tcPr>
          <w:p w14:paraId="14ED483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DF824EB" w14:textId="5A351587"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63AD3B63" w14:textId="33C279F6"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517D0E" w:rsidRPr="009743C8" w:rsidRDefault="00517D0E" w:rsidP="00517D0E">
            <w:pPr>
              <w:rPr>
                <w:lang w:val="en-GB"/>
              </w:rPr>
            </w:pPr>
          </w:p>
        </w:tc>
      </w:tr>
      <w:tr w:rsidR="00517D0E" w:rsidRPr="009743C8" w14:paraId="424486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517D0E" w:rsidRPr="009743C8" w:rsidRDefault="00517D0E" w:rsidP="00517D0E">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517D0E" w:rsidRPr="009743C8" w:rsidRDefault="00517D0E" w:rsidP="00517D0E">
            <w:pPr>
              <w:rPr>
                <w:lang w:val="en-GB"/>
              </w:rPr>
            </w:pPr>
            <w:r w:rsidRPr="009743C8">
              <w:rPr>
                <w:lang w:val="en-GB"/>
              </w:rPr>
              <w:t>Aluminium articles other than gauze, cloth, grill, netting, fencing, reinforcing fabric and similar materials (including</w:t>
            </w:r>
          </w:p>
          <w:p w14:paraId="098D43AD" w14:textId="77777777" w:rsidR="00517D0E" w:rsidRPr="009743C8" w:rsidRDefault="00517D0E" w:rsidP="00517D0E">
            <w:pPr>
              <w:rPr>
                <w:lang w:val="en-GB"/>
              </w:rPr>
            </w:pPr>
            <w:r w:rsidRPr="009743C8">
              <w:rPr>
                <w:lang w:val="en-GB"/>
              </w:rPr>
              <w:t>endless hands) of aluminium wire, and expanded metal of aluminium</w:t>
            </w:r>
          </w:p>
        </w:tc>
        <w:tc>
          <w:tcPr>
            <w:tcW w:w="2778" w:type="dxa"/>
          </w:tcPr>
          <w:p w14:paraId="0B69FB2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BD4963A" w14:textId="6934D3B9"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However, gauze, cloth, grill, netting, fencing, reinforcing fabric and similar materials (including endless hands) of aluminium wire, or expanded metal of aluminium may be used</w:t>
            </w:r>
            <w:r>
              <w:rPr>
                <w:lang w:val="en-GB"/>
              </w:rPr>
              <w:t xml:space="preserve">, </w:t>
            </w:r>
            <w:r w:rsidR="00517D0E" w:rsidRPr="009743C8">
              <w:rPr>
                <w:lang w:val="en-GB"/>
              </w:rPr>
              <w:t>and</w:t>
            </w:r>
          </w:p>
          <w:p w14:paraId="25941C78" w14:textId="5C56F349"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517D0E" w:rsidRPr="009743C8" w:rsidRDefault="00517D0E" w:rsidP="00517D0E">
            <w:pPr>
              <w:rPr>
                <w:lang w:val="en-GB"/>
              </w:rPr>
            </w:pPr>
          </w:p>
        </w:tc>
      </w:tr>
      <w:tr w:rsidR="00517D0E" w:rsidRPr="009743C8" w14:paraId="2CB36E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517D0E" w:rsidRPr="009743C8" w:rsidRDefault="00517D0E" w:rsidP="00517D0E">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517D0E" w:rsidRPr="009743C8" w:rsidRDefault="00517D0E" w:rsidP="00517D0E">
            <w:pPr>
              <w:rPr>
                <w:lang w:val="en-GB"/>
              </w:rPr>
            </w:pPr>
            <w:r w:rsidRPr="009743C8">
              <w:rPr>
                <w:lang w:val="en-GB"/>
              </w:rPr>
              <w:t>Lead and articles thereof; except for:</w:t>
            </w:r>
          </w:p>
        </w:tc>
        <w:tc>
          <w:tcPr>
            <w:tcW w:w="2778" w:type="dxa"/>
          </w:tcPr>
          <w:p w14:paraId="24300A7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0D3A56" w14:textId="2AAB5732"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3083D24E" w14:textId="0A3CDDBA"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517D0E" w:rsidRPr="009743C8" w:rsidRDefault="00517D0E" w:rsidP="00517D0E">
            <w:pPr>
              <w:rPr>
                <w:lang w:val="en-GB"/>
              </w:rPr>
            </w:pPr>
          </w:p>
        </w:tc>
      </w:tr>
      <w:tr w:rsidR="00517D0E" w:rsidRPr="009743C8" w14:paraId="615684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517D0E" w:rsidRPr="009743C8" w:rsidRDefault="00517D0E" w:rsidP="00517D0E">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517D0E" w:rsidRPr="009743C8" w:rsidRDefault="00517D0E" w:rsidP="00517D0E">
            <w:pPr>
              <w:rPr>
                <w:lang w:val="en-GB"/>
              </w:rPr>
            </w:pPr>
            <w:r w:rsidRPr="009743C8">
              <w:rPr>
                <w:lang w:val="en-GB"/>
              </w:rPr>
              <w:t>Unwrought lead:</w:t>
            </w:r>
          </w:p>
        </w:tc>
        <w:tc>
          <w:tcPr>
            <w:tcW w:w="2778" w:type="dxa"/>
          </w:tcPr>
          <w:p w14:paraId="51E9549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517D0E" w:rsidRPr="009743C8" w:rsidRDefault="00517D0E" w:rsidP="00517D0E">
            <w:pPr>
              <w:rPr>
                <w:lang w:val="en-GB"/>
              </w:rPr>
            </w:pPr>
          </w:p>
        </w:tc>
      </w:tr>
      <w:tr w:rsidR="00517D0E" w:rsidRPr="009743C8" w14:paraId="507846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517D0E" w:rsidRPr="009743C8" w:rsidRDefault="00517D0E" w:rsidP="00517D0E">
            <w:pPr>
              <w:rPr>
                <w:lang w:val="en-GB"/>
              </w:rPr>
            </w:pPr>
            <w:r w:rsidRPr="009743C8">
              <w:rPr>
                <w:lang w:val="en-GB"/>
              </w:rPr>
              <w:t>Refined lead</w:t>
            </w:r>
          </w:p>
        </w:tc>
        <w:tc>
          <w:tcPr>
            <w:tcW w:w="2778" w:type="dxa"/>
          </w:tcPr>
          <w:p w14:paraId="6C6F0C6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517D0E" w:rsidRPr="009743C8" w:rsidRDefault="00517D0E" w:rsidP="00517D0E">
            <w:pPr>
              <w:rPr>
                <w:lang w:val="en-GB"/>
              </w:rPr>
            </w:pPr>
          </w:p>
        </w:tc>
      </w:tr>
      <w:tr w:rsidR="00517D0E" w:rsidRPr="009743C8" w14:paraId="2F0CA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517D0E" w:rsidRPr="009743C8" w:rsidRDefault="00517D0E" w:rsidP="00517D0E">
            <w:pPr>
              <w:rPr>
                <w:lang w:val="en-GB"/>
              </w:rPr>
            </w:pPr>
            <w:r w:rsidRPr="009743C8">
              <w:rPr>
                <w:lang w:val="en-GB"/>
              </w:rPr>
              <w:t>-Other</w:t>
            </w:r>
          </w:p>
        </w:tc>
        <w:tc>
          <w:tcPr>
            <w:tcW w:w="2778" w:type="dxa"/>
          </w:tcPr>
          <w:p w14:paraId="6703B9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517D0E" w:rsidRPr="009743C8" w:rsidRDefault="00517D0E" w:rsidP="00517D0E">
            <w:pPr>
              <w:rPr>
                <w:lang w:val="en-GB"/>
              </w:rPr>
            </w:pPr>
          </w:p>
        </w:tc>
      </w:tr>
      <w:tr w:rsidR="00517D0E" w:rsidRPr="009743C8" w14:paraId="59B487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517D0E" w:rsidRPr="009743C8" w:rsidRDefault="00517D0E" w:rsidP="00517D0E">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517D0E" w:rsidRPr="009743C8" w:rsidRDefault="00517D0E" w:rsidP="00517D0E">
            <w:pPr>
              <w:rPr>
                <w:lang w:val="en-GB"/>
              </w:rPr>
            </w:pPr>
            <w:r w:rsidRPr="009743C8">
              <w:rPr>
                <w:lang w:val="en-GB"/>
              </w:rPr>
              <w:t>Lead waste and scrap</w:t>
            </w:r>
          </w:p>
        </w:tc>
        <w:tc>
          <w:tcPr>
            <w:tcW w:w="2778" w:type="dxa"/>
          </w:tcPr>
          <w:p w14:paraId="2ADE863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517D0E" w:rsidRPr="009743C8" w:rsidRDefault="00517D0E" w:rsidP="00517D0E">
            <w:pPr>
              <w:rPr>
                <w:lang w:val="en-GB"/>
              </w:rPr>
            </w:pPr>
          </w:p>
        </w:tc>
      </w:tr>
      <w:tr w:rsidR="00517D0E" w:rsidRPr="009743C8" w14:paraId="7F7EDA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517D0E" w:rsidRPr="009743C8" w:rsidRDefault="00517D0E" w:rsidP="00517D0E">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517D0E" w:rsidRPr="009743C8" w:rsidRDefault="00517D0E" w:rsidP="00517D0E">
            <w:pPr>
              <w:rPr>
                <w:lang w:val="en-GB"/>
              </w:rPr>
            </w:pPr>
            <w:r w:rsidRPr="009743C8">
              <w:rPr>
                <w:lang w:val="en-GB"/>
              </w:rPr>
              <w:t>Lead tubes, pipes and tube or pipe fittings</w:t>
            </w:r>
          </w:p>
        </w:tc>
        <w:tc>
          <w:tcPr>
            <w:tcW w:w="2778" w:type="dxa"/>
          </w:tcPr>
          <w:p w14:paraId="39E9F7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517D0E" w:rsidRPr="009743C8" w:rsidRDefault="00517D0E" w:rsidP="00517D0E">
            <w:pPr>
              <w:rPr>
                <w:lang w:val="en-GB"/>
              </w:rPr>
            </w:pPr>
          </w:p>
        </w:tc>
      </w:tr>
      <w:tr w:rsidR="00517D0E" w:rsidRPr="009743C8" w14:paraId="1F248D6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517D0E" w:rsidRPr="009743C8" w:rsidRDefault="00517D0E" w:rsidP="00517D0E">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517D0E" w:rsidRPr="009743C8" w:rsidRDefault="00517D0E" w:rsidP="00517D0E">
            <w:pPr>
              <w:rPr>
                <w:lang w:val="en-GB"/>
              </w:rPr>
            </w:pPr>
            <w:r w:rsidRPr="009743C8">
              <w:rPr>
                <w:lang w:val="en-GB"/>
              </w:rPr>
              <w:t>Zinc and articles thereof; except for:</w:t>
            </w:r>
          </w:p>
        </w:tc>
        <w:tc>
          <w:tcPr>
            <w:tcW w:w="2778" w:type="dxa"/>
          </w:tcPr>
          <w:p w14:paraId="0C8AE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8AEEC6D" w14:textId="5C12E3C3"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79B0E643" w14:textId="5BB89CB6"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517D0E" w:rsidRPr="009743C8" w:rsidRDefault="00517D0E" w:rsidP="00517D0E">
            <w:pPr>
              <w:rPr>
                <w:lang w:val="en-GB"/>
              </w:rPr>
            </w:pPr>
          </w:p>
        </w:tc>
      </w:tr>
      <w:tr w:rsidR="00517D0E" w:rsidRPr="009743C8" w14:paraId="234D7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517D0E" w:rsidRPr="009743C8" w:rsidRDefault="00517D0E" w:rsidP="00517D0E">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517D0E" w:rsidRPr="009743C8" w:rsidRDefault="00517D0E" w:rsidP="00517D0E">
            <w:pPr>
              <w:rPr>
                <w:lang w:val="en-GB"/>
              </w:rPr>
            </w:pPr>
            <w:r w:rsidRPr="009743C8">
              <w:rPr>
                <w:lang w:val="en-GB"/>
              </w:rPr>
              <w:t>Unwrought zinc</w:t>
            </w:r>
          </w:p>
        </w:tc>
        <w:tc>
          <w:tcPr>
            <w:tcW w:w="2778" w:type="dxa"/>
          </w:tcPr>
          <w:p w14:paraId="68E8735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517D0E" w:rsidRPr="009743C8" w:rsidRDefault="00517D0E" w:rsidP="00517D0E">
            <w:pPr>
              <w:rPr>
                <w:lang w:val="en-GB"/>
              </w:rPr>
            </w:pPr>
          </w:p>
        </w:tc>
      </w:tr>
      <w:tr w:rsidR="00517D0E" w:rsidRPr="009743C8" w14:paraId="601A04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517D0E" w:rsidRPr="009743C8" w:rsidRDefault="00517D0E" w:rsidP="00517D0E">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517D0E" w:rsidRPr="009743C8" w:rsidRDefault="00517D0E" w:rsidP="00517D0E">
            <w:pPr>
              <w:rPr>
                <w:lang w:val="en-GB"/>
              </w:rPr>
            </w:pPr>
            <w:r w:rsidRPr="009743C8">
              <w:rPr>
                <w:lang w:val="en-GB"/>
              </w:rPr>
              <w:t>Zinc waste and scrap</w:t>
            </w:r>
          </w:p>
        </w:tc>
        <w:tc>
          <w:tcPr>
            <w:tcW w:w="2778" w:type="dxa"/>
          </w:tcPr>
          <w:p w14:paraId="24F6C2E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517D0E" w:rsidRPr="009743C8" w:rsidRDefault="00517D0E" w:rsidP="00517D0E">
            <w:pPr>
              <w:rPr>
                <w:lang w:val="en-GB"/>
              </w:rPr>
            </w:pPr>
          </w:p>
        </w:tc>
      </w:tr>
      <w:tr w:rsidR="00517D0E" w:rsidRPr="009743C8" w14:paraId="59DBDA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517D0E" w:rsidRPr="009743C8" w:rsidRDefault="00517D0E" w:rsidP="00517D0E">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517D0E" w:rsidRPr="009743C8" w:rsidRDefault="00517D0E" w:rsidP="00517D0E">
            <w:pPr>
              <w:rPr>
                <w:lang w:val="en-GB"/>
              </w:rPr>
            </w:pPr>
            <w:r w:rsidRPr="009743C8">
              <w:rPr>
                <w:lang w:val="en-GB"/>
              </w:rPr>
              <w:t>Zinc tubes, pipes and tube or pipe fittings</w:t>
            </w:r>
          </w:p>
        </w:tc>
        <w:tc>
          <w:tcPr>
            <w:tcW w:w="2778" w:type="dxa"/>
          </w:tcPr>
          <w:p w14:paraId="0BEC1D6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517D0E" w:rsidRPr="009743C8" w:rsidRDefault="00517D0E" w:rsidP="00517D0E">
            <w:pPr>
              <w:rPr>
                <w:lang w:val="en-GB"/>
              </w:rPr>
            </w:pPr>
          </w:p>
        </w:tc>
      </w:tr>
      <w:tr w:rsidR="00517D0E" w:rsidRPr="009743C8" w14:paraId="5948E7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517D0E" w:rsidRPr="009743C8" w:rsidRDefault="00517D0E" w:rsidP="00517D0E">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517D0E" w:rsidRPr="009743C8" w:rsidRDefault="00517D0E" w:rsidP="00517D0E">
            <w:pPr>
              <w:rPr>
                <w:lang w:val="en-GB"/>
              </w:rPr>
            </w:pPr>
            <w:r w:rsidRPr="009743C8">
              <w:rPr>
                <w:lang w:val="en-GB"/>
              </w:rPr>
              <w:t>Tin and articles thereof; except for:</w:t>
            </w:r>
          </w:p>
        </w:tc>
        <w:tc>
          <w:tcPr>
            <w:tcW w:w="2778" w:type="dxa"/>
          </w:tcPr>
          <w:p w14:paraId="204355F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2463BA0" w14:textId="5460C908"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6B6A40DD" w14:textId="200D2CB9"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517D0E" w:rsidRPr="009743C8" w:rsidRDefault="00517D0E" w:rsidP="00517D0E">
            <w:pPr>
              <w:rPr>
                <w:lang w:val="en-GB"/>
              </w:rPr>
            </w:pPr>
          </w:p>
        </w:tc>
      </w:tr>
      <w:tr w:rsidR="00517D0E" w:rsidRPr="009743C8" w14:paraId="59E78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517D0E" w:rsidRPr="009743C8" w:rsidRDefault="00517D0E" w:rsidP="00517D0E">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517D0E" w:rsidRPr="009743C8" w:rsidRDefault="00517D0E" w:rsidP="00517D0E">
            <w:pPr>
              <w:rPr>
                <w:lang w:val="en-GB"/>
              </w:rPr>
            </w:pPr>
            <w:r w:rsidRPr="009743C8">
              <w:rPr>
                <w:lang w:val="en-GB"/>
              </w:rPr>
              <w:t>Unwrought tin</w:t>
            </w:r>
          </w:p>
        </w:tc>
        <w:tc>
          <w:tcPr>
            <w:tcW w:w="2778" w:type="dxa"/>
          </w:tcPr>
          <w:p w14:paraId="2E34A6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517D0E" w:rsidRPr="009743C8" w:rsidRDefault="00517D0E" w:rsidP="00517D0E">
            <w:pPr>
              <w:rPr>
                <w:lang w:val="en-GB"/>
              </w:rPr>
            </w:pPr>
          </w:p>
        </w:tc>
      </w:tr>
      <w:tr w:rsidR="00517D0E" w:rsidRPr="009743C8" w14:paraId="187E6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517D0E" w:rsidRPr="009743C8" w:rsidRDefault="00517D0E" w:rsidP="00517D0E">
            <w:pPr>
              <w:rPr>
                <w:lang w:val="en-GB"/>
              </w:rPr>
            </w:pPr>
            <w:r w:rsidRPr="009743C8">
              <w:rPr>
                <w:lang w:val="en-GB"/>
              </w:rPr>
              <w:t xml:space="preserve">8002 </w:t>
            </w:r>
            <w:r>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517D0E" w:rsidRPr="009743C8" w:rsidRDefault="00517D0E" w:rsidP="00517D0E">
            <w:pPr>
              <w:rPr>
                <w:lang w:val="en-GB"/>
              </w:rPr>
            </w:pPr>
            <w:r w:rsidRPr="009743C8">
              <w:rPr>
                <w:lang w:val="en-GB"/>
              </w:rPr>
              <w:t>Tin waste and scrap; other articles of tin</w:t>
            </w:r>
          </w:p>
        </w:tc>
        <w:tc>
          <w:tcPr>
            <w:tcW w:w="2778" w:type="dxa"/>
          </w:tcPr>
          <w:p w14:paraId="2355398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517D0E" w:rsidRPr="009743C8" w:rsidRDefault="00517D0E" w:rsidP="00517D0E">
            <w:pPr>
              <w:rPr>
                <w:lang w:val="en-GB"/>
              </w:rPr>
            </w:pPr>
          </w:p>
        </w:tc>
      </w:tr>
      <w:tr w:rsidR="00517D0E" w:rsidRPr="009743C8" w14:paraId="5F65D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517D0E" w:rsidRPr="009743C8" w:rsidRDefault="00517D0E" w:rsidP="00517D0E">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517D0E" w:rsidRPr="009743C8" w:rsidRDefault="00517D0E" w:rsidP="00517D0E">
            <w:pPr>
              <w:rPr>
                <w:lang w:val="en-GB"/>
              </w:rPr>
            </w:pPr>
            <w:r w:rsidRPr="009743C8">
              <w:rPr>
                <w:lang w:val="en-GB"/>
              </w:rPr>
              <w:t>Other base metals; cermets; articles thereof</w:t>
            </w:r>
          </w:p>
        </w:tc>
        <w:tc>
          <w:tcPr>
            <w:tcW w:w="2778" w:type="dxa"/>
          </w:tcPr>
          <w:p w14:paraId="60DA29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517D0E" w:rsidRPr="009743C8" w:rsidRDefault="00517D0E" w:rsidP="00517D0E">
            <w:pPr>
              <w:rPr>
                <w:lang w:val="en-GB"/>
              </w:rPr>
            </w:pPr>
          </w:p>
        </w:tc>
      </w:tr>
      <w:tr w:rsidR="00517D0E" w:rsidRPr="009743C8" w14:paraId="61B9DD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517D0E" w:rsidRPr="009743C8" w:rsidRDefault="00517D0E" w:rsidP="00517D0E">
            <w:pPr>
              <w:rPr>
                <w:lang w:val="en-GB"/>
              </w:rPr>
            </w:pPr>
            <w:r w:rsidRPr="009743C8">
              <w:rPr>
                <w:lang w:val="en-GB"/>
              </w:rPr>
              <w:t>- Other base metals, wrought; articles thereof:</w:t>
            </w:r>
          </w:p>
        </w:tc>
        <w:tc>
          <w:tcPr>
            <w:tcW w:w="2778" w:type="dxa"/>
          </w:tcPr>
          <w:p w14:paraId="21AF85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517D0E" w:rsidRPr="009743C8" w:rsidRDefault="00517D0E" w:rsidP="00517D0E">
            <w:pPr>
              <w:rPr>
                <w:lang w:val="en-GB"/>
              </w:rPr>
            </w:pPr>
          </w:p>
        </w:tc>
      </w:tr>
      <w:tr w:rsidR="00517D0E" w:rsidRPr="009743C8" w14:paraId="31BAE7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517D0E" w:rsidRPr="009743C8" w:rsidRDefault="00517D0E" w:rsidP="00517D0E">
            <w:pPr>
              <w:rPr>
                <w:lang w:val="en-GB"/>
              </w:rPr>
            </w:pPr>
            <w:r w:rsidRPr="009743C8">
              <w:rPr>
                <w:lang w:val="en-GB"/>
              </w:rPr>
              <w:t>-Other</w:t>
            </w:r>
          </w:p>
        </w:tc>
        <w:tc>
          <w:tcPr>
            <w:tcW w:w="2778" w:type="dxa"/>
          </w:tcPr>
          <w:p w14:paraId="5304330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517D0E" w:rsidRPr="009743C8" w:rsidRDefault="00517D0E" w:rsidP="00517D0E">
            <w:pPr>
              <w:rPr>
                <w:lang w:val="en-GB"/>
              </w:rPr>
            </w:pPr>
          </w:p>
        </w:tc>
      </w:tr>
      <w:tr w:rsidR="00517D0E" w:rsidRPr="009743C8" w14:paraId="1034DB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517D0E" w:rsidRPr="009743C8" w:rsidRDefault="00517D0E" w:rsidP="00517D0E">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517D0E" w:rsidRPr="009743C8" w:rsidRDefault="00517D0E" w:rsidP="00517D0E">
            <w:pPr>
              <w:rPr>
                <w:lang w:val="en-GB"/>
              </w:rPr>
            </w:pPr>
            <w:r w:rsidRPr="009743C8">
              <w:rPr>
                <w:lang w:val="en-GB"/>
              </w:rPr>
              <w:t xml:space="preserve">Tools, implements, cutlery, </w:t>
            </w:r>
            <w:proofErr w:type="gramStart"/>
            <w:r w:rsidRPr="009743C8">
              <w:rPr>
                <w:lang w:val="en-GB"/>
              </w:rPr>
              <w:t>spoons</w:t>
            </w:r>
            <w:proofErr w:type="gramEnd"/>
            <w:r w:rsidRPr="009743C8">
              <w:rPr>
                <w:lang w:val="en-GB"/>
              </w:rPr>
              <w:t xml:space="preserve"> and forks, of base metal; parts thereof of base metal; except for:</w:t>
            </w:r>
          </w:p>
        </w:tc>
        <w:tc>
          <w:tcPr>
            <w:tcW w:w="2778" w:type="dxa"/>
          </w:tcPr>
          <w:p w14:paraId="7E9BED6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517D0E" w:rsidRPr="009743C8" w:rsidRDefault="00517D0E" w:rsidP="00517D0E">
            <w:pPr>
              <w:rPr>
                <w:lang w:val="en-GB"/>
              </w:rPr>
            </w:pPr>
          </w:p>
        </w:tc>
      </w:tr>
      <w:tr w:rsidR="00517D0E" w:rsidRPr="009743C8" w14:paraId="0864E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517D0E" w:rsidRPr="009743C8" w:rsidRDefault="00517D0E" w:rsidP="00517D0E">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517D0E" w:rsidRPr="009743C8" w:rsidRDefault="00517D0E" w:rsidP="00517D0E">
            <w:pPr>
              <w:rPr>
                <w:lang w:val="en-GB"/>
              </w:rPr>
            </w:pPr>
            <w:r w:rsidRPr="009743C8">
              <w:rPr>
                <w:lang w:val="en-GB"/>
              </w:rPr>
              <w:t>Tools of two or more of the headings 8202 to 8205, put up in sets for retail sale</w:t>
            </w:r>
          </w:p>
        </w:tc>
        <w:tc>
          <w:tcPr>
            <w:tcW w:w="2778" w:type="dxa"/>
          </w:tcPr>
          <w:p w14:paraId="6C29C7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517D0E" w:rsidRPr="009743C8" w:rsidRDefault="00517D0E" w:rsidP="00517D0E">
            <w:pPr>
              <w:rPr>
                <w:lang w:val="en-GB"/>
              </w:rPr>
            </w:pPr>
          </w:p>
        </w:tc>
      </w:tr>
      <w:tr w:rsidR="00517D0E" w:rsidRPr="009743C8" w14:paraId="3C47AF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517D0E" w:rsidRPr="009743C8" w:rsidRDefault="00517D0E" w:rsidP="00517D0E">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517D0E" w:rsidRPr="009743C8" w:rsidRDefault="00517D0E" w:rsidP="00517D0E">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517D0E" w:rsidRPr="009743C8" w:rsidRDefault="00517D0E" w:rsidP="00517D0E">
            <w:pPr>
              <w:rPr>
                <w:lang w:val="en-GB"/>
              </w:rPr>
            </w:pPr>
          </w:p>
        </w:tc>
      </w:tr>
      <w:tr w:rsidR="00517D0E" w:rsidRPr="009743C8" w14:paraId="781A1F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517D0E" w:rsidRPr="009743C8" w:rsidRDefault="00517D0E" w:rsidP="00517D0E">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517D0E" w:rsidRPr="009743C8" w:rsidRDefault="00517D0E" w:rsidP="00517D0E">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517D0E" w:rsidRPr="009743C8" w:rsidRDefault="00517D0E" w:rsidP="00517D0E">
            <w:pPr>
              <w:rPr>
                <w:lang w:val="en-GB"/>
              </w:rPr>
            </w:pPr>
          </w:p>
        </w:tc>
      </w:tr>
      <w:tr w:rsidR="00517D0E" w:rsidRPr="009743C8" w14:paraId="24ADB0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517D0E" w:rsidRPr="009743C8" w:rsidRDefault="00517D0E" w:rsidP="00517D0E">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517D0E" w:rsidRPr="009743C8" w:rsidRDefault="00517D0E" w:rsidP="00517D0E">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517D0E" w:rsidRPr="009743C8" w:rsidRDefault="00517D0E" w:rsidP="00517D0E">
            <w:pPr>
              <w:rPr>
                <w:lang w:val="en-GB"/>
              </w:rPr>
            </w:pPr>
          </w:p>
        </w:tc>
      </w:tr>
      <w:tr w:rsidR="00517D0E" w:rsidRPr="009743C8" w14:paraId="3A4A89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517D0E" w:rsidRPr="009743C8" w:rsidRDefault="00517D0E" w:rsidP="00517D0E">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517D0E" w:rsidRPr="009743C8" w:rsidRDefault="00517D0E" w:rsidP="00517D0E">
            <w:pPr>
              <w:rPr>
                <w:lang w:val="en-GB"/>
              </w:rPr>
            </w:pPr>
            <w:r w:rsidRPr="009743C8">
              <w:rPr>
                <w:lang w:val="en-GB"/>
              </w:rPr>
              <w:t>Miscellaneous articles of base metal; except for:</w:t>
            </w:r>
          </w:p>
        </w:tc>
        <w:tc>
          <w:tcPr>
            <w:tcW w:w="2778" w:type="dxa"/>
          </w:tcPr>
          <w:p w14:paraId="78655C1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517D0E" w:rsidRPr="009743C8" w:rsidRDefault="00517D0E" w:rsidP="00517D0E">
            <w:pPr>
              <w:rPr>
                <w:lang w:val="en-GB"/>
              </w:rPr>
            </w:pPr>
          </w:p>
        </w:tc>
      </w:tr>
      <w:tr w:rsidR="00517D0E" w:rsidRPr="009743C8" w14:paraId="753698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517D0E" w:rsidRPr="009743C8" w:rsidRDefault="00517D0E" w:rsidP="00517D0E">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517D0E" w:rsidRPr="009743C8" w:rsidRDefault="00517D0E" w:rsidP="00517D0E">
            <w:pPr>
              <w:rPr>
                <w:lang w:val="en-GB"/>
              </w:rPr>
            </w:pPr>
            <w:r w:rsidRPr="009743C8">
              <w:rPr>
                <w:lang w:val="en-GB"/>
              </w:rPr>
              <w:t>Locks</w:t>
            </w:r>
          </w:p>
        </w:tc>
        <w:tc>
          <w:tcPr>
            <w:tcW w:w="2778" w:type="dxa"/>
          </w:tcPr>
          <w:p w14:paraId="47C33F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6DDE3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517D0E" w:rsidRPr="009743C8" w:rsidRDefault="00517D0E" w:rsidP="00517D0E">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517D0E" w:rsidRPr="009743C8" w:rsidRDefault="00517D0E" w:rsidP="00517D0E">
            <w:pPr>
              <w:rPr>
                <w:lang w:val="en-GB"/>
              </w:rPr>
            </w:pPr>
            <w:r w:rsidRPr="009743C8">
              <w:rPr>
                <w:lang w:val="en-GB"/>
              </w:rPr>
              <w:t xml:space="preserve">- Other mountings, </w:t>
            </w:r>
            <w:proofErr w:type="gramStart"/>
            <w:r w:rsidRPr="009743C8">
              <w:rPr>
                <w:lang w:val="en-GB"/>
              </w:rPr>
              <w:t>fittings</w:t>
            </w:r>
            <w:proofErr w:type="gramEnd"/>
            <w:r w:rsidRPr="009743C8">
              <w:rPr>
                <w:lang w:val="en-GB"/>
              </w:rPr>
              <w:t xml:space="preserve"> and similar articles suitable for buildings, and automatic door closers</w:t>
            </w:r>
          </w:p>
        </w:tc>
        <w:tc>
          <w:tcPr>
            <w:tcW w:w="2778" w:type="dxa"/>
          </w:tcPr>
          <w:p w14:paraId="2D46027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517D0E" w:rsidRPr="009743C8" w:rsidRDefault="00517D0E" w:rsidP="00517D0E">
            <w:pPr>
              <w:rPr>
                <w:lang w:val="en-GB"/>
              </w:rPr>
            </w:pPr>
          </w:p>
        </w:tc>
      </w:tr>
      <w:tr w:rsidR="00517D0E" w:rsidRPr="009743C8" w14:paraId="1AB03FA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517D0E" w:rsidRPr="009743C8" w:rsidRDefault="00517D0E" w:rsidP="00517D0E">
            <w:pPr>
              <w:rPr>
                <w:lang w:val="en-GB"/>
              </w:rPr>
            </w:pPr>
            <w:r w:rsidRPr="009743C8">
              <w:rPr>
                <w:lang w:val="en-GB"/>
              </w:rPr>
              <w:t xml:space="preserve">- other mountings, </w:t>
            </w:r>
            <w:proofErr w:type="gramStart"/>
            <w:r w:rsidRPr="009743C8">
              <w:rPr>
                <w:lang w:val="en-GB"/>
              </w:rPr>
              <w:t>fittings</w:t>
            </w:r>
            <w:proofErr w:type="gramEnd"/>
            <w:r w:rsidRPr="009743C8">
              <w:rPr>
                <w:lang w:val="en-GB"/>
              </w:rPr>
              <w:t xml:space="preserve"> and similar articles suitable for motor vehicles</w:t>
            </w:r>
          </w:p>
        </w:tc>
        <w:tc>
          <w:tcPr>
            <w:tcW w:w="2778" w:type="dxa"/>
          </w:tcPr>
          <w:p w14:paraId="39BAEB4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39689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517D0E" w:rsidRPr="009743C8" w:rsidRDefault="00517D0E" w:rsidP="00517D0E">
            <w:pPr>
              <w:rPr>
                <w:lang w:val="en-GB"/>
              </w:rPr>
            </w:pPr>
            <w:r w:rsidRPr="009743C8">
              <w:rPr>
                <w:lang w:val="en-GB"/>
              </w:rPr>
              <w:t>- hinges and parts thereof designed for motor vehicles</w:t>
            </w:r>
          </w:p>
        </w:tc>
        <w:tc>
          <w:tcPr>
            <w:tcW w:w="2778" w:type="dxa"/>
          </w:tcPr>
          <w:p w14:paraId="38FD61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58FE8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517D0E" w:rsidRPr="009743C8" w:rsidRDefault="00517D0E" w:rsidP="00517D0E">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517D0E" w:rsidRPr="009743C8" w:rsidRDefault="00517D0E" w:rsidP="00517D0E">
            <w:pPr>
              <w:rPr>
                <w:lang w:val="en-GB"/>
              </w:rPr>
            </w:pPr>
            <w:r w:rsidRPr="009743C8">
              <w:rPr>
                <w:lang w:val="en-GB"/>
              </w:rPr>
              <w:t>Statuettes and other ornaments, of base metal</w:t>
            </w:r>
          </w:p>
        </w:tc>
        <w:tc>
          <w:tcPr>
            <w:tcW w:w="2778" w:type="dxa"/>
          </w:tcPr>
          <w:p w14:paraId="51BF901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517D0E" w:rsidRPr="009743C8" w:rsidRDefault="00517D0E" w:rsidP="00517D0E">
            <w:pPr>
              <w:rPr>
                <w:lang w:val="en-GB"/>
              </w:rPr>
            </w:pPr>
          </w:p>
        </w:tc>
      </w:tr>
      <w:tr w:rsidR="00517D0E" w:rsidRPr="009743C8" w14:paraId="3610D9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517D0E" w:rsidRPr="009743C8" w:rsidRDefault="00517D0E" w:rsidP="00517D0E">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517D0E" w:rsidRPr="009743C8" w:rsidRDefault="00517D0E" w:rsidP="00517D0E">
            <w:pPr>
              <w:rPr>
                <w:lang w:val="en-GB"/>
              </w:rPr>
            </w:pPr>
            <w:r w:rsidRPr="009743C8">
              <w:rPr>
                <w:lang w:val="en-GB"/>
              </w:rPr>
              <w:t>Nuclear reactors, boilers,</w:t>
            </w:r>
          </w:p>
          <w:p w14:paraId="69AEB8CE" w14:textId="0396D628" w:rsidR="00517D0E" w:rsidRPr="009743C8" w:rsidRDefault="00517D0E" w:rsidP="00517D0E">
            <w:pPr>
              <w:rPr>
                <w:lang w:val="en-GB"/>
              </w:rPr>
            </w:pPr>
            <w:r w:rsidRPr="009743C8">
              <w:rPr>
                <w:lang w:val="en-GB"/>
              </w:rPr>
              <w:t>machinery and mechanical</w:t>
            </w:r>
          </w:p>
          <w:p w14:paraId="6EF4B53D" w14:textId="77777777" w:rsidR="00517D0E" w:rsidRPr="009743C8" w:rsidRDefault="00517D0E" w:rsidP="00517D0E">
            <w:pPr>
              <w:rPr>
                <w:lang w:val="en-GB"/>
              </w:rPr>
            </w:pPr>
            <w:r w:rsidRPr="009743C8">
              <w:rPr>
                <w:lang w:val="en-GB"/>
              </w:rPr>
              <w:t>appliances; parts thereof, except for:</w:t>
            </w:r>
          </w:p>
        </w:tc>
        <w:tc>
          <w:tcPr>
            <w:tcW w:w="2778" w:type="dxa"/>
          </w:tcPr>
          <w:p w14:paraId="3CD9CF6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365326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517D0E" w:rsidRPr="009743C8" w:rsidRDefault="00517D0E" w:rsidP="00517D0E">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517D0E" w:rsidRPr="009743C8" w:rsidRDefault="00517D0E" w:rsidP="00517D0E">
            <w:pPr>
              <w:rPr>
                <w:lang w:val="en-GB"/>
              </w:rPr>
            </w:pPr>
            <w:r w:rsidRPr="009743C8">
              <w:rPr>
                <w:lang w:val="en-GB"/>
              </w:rPr>
              <w:t>Nuclear fuel elements</w:t>
            </w:r>
          </w:p>
        </w:tc>
        <w:tc>
          <w:tcPr>
            <w:tcW w:w="2778" w:type="dxa"/>
          </w:tcPr>
          <w:p w14:paraId="69F2B34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D64B2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517D0E" w:rsidRPr="009743C8" w:rsidRDefault="00517D0E" w:rsidP="00517D0E">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517D0E" w:rsidRPr="009743C8" w:rsidRDefault="00517D0E" w:rsidP="00517D0E">
            <w:pPr>
              <w:rPr>
                <w:lang w:val="en-GB"/>
              </w:rPr>
            </w:pPr>
            <w:r w:rsidRPr="009743C8">
              <w:rPr>
                <w:lang w:val="en-GB"/>
              </w:rPr>
              <w:t>Steam turbines and other vapour turbines</w:t>
            </w:r>
          </w:p>
        </w:tc>
        <w:tc>
          <w:tcPr>
            <w:tcW w:w="2778" w:type="dxa"/>
          </w:tcPr>
          <w:p w14:paraId="418536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517D0E" w:rsidRPr="009743C8" w:rsidRDefault="00517D0E" w:rsidP="00517D0E">
            <w:pPr>
              <w:rPr>
                <w:lang w:val="en-GB"/>
              </w:rPr>
            </w:pPr>
          </w:p>
        </w:tc>
      </w:tr>
      <w:tr w:rsidR="00517D0E" w:rsidRPr="009743C8" w14:paraId="0D0D122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517D0E" w:rsidRPr="009743C8" w:rsidRDefault="00517D0E" w:rsidP="00517D0E">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517D0E" w:rsidRPr="009743C8" w:rsidRDefault="00517D0E" w:rsidP="00517D0E">
            <w:pPr>
              <w:rPr>
                <w:lang w:val="en-GB"/>
              </w:rPr>
            </w:pPr>
            <w:r w:rsidRPr="009743C8">
              <w:rPr>
                <w:lang w:val="en-GB"/>
              </w:rPr>
              <w:t>Spark-ignition reciprocating or rotary internal combustion piston engines</w:t>
            </w:r>
          </w:p>
        </w:tc>
        <w:tc>
          <w:tcPr>
            <w:tcW w:w="2778" w:type="dxa"/>
          </w:tcPr>
          <w:p w14:paraId="59A7B3C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517D0E" w:rsidRPr="009743C8" w:rsidRDefault="00517D0E" w:rsidP="00517D0E">
            <w:pPr>
              <w:rPr>
                <w:lang w:val="en-GB"/>
              </w:rPr>
            </w:pPr>
          </w:p>
        </w:tc>
      </w:tr>
      <w:tr w:rsidR="00517D0E" w:rsidRPr="009743C8" w14:paraId="3DAAB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517D0E" w:rsidRPr="009743C8" w:rsidRDefault="00517D0E" w:rsidP="00517D0E">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517D0E" w:rsidRPr="009743C8" w:rsidRDefault="00517D0E" w:rsidP="00517D0E">
            <w:pPr>
              <w:rPr>
                <w:lang w:val="en-GB"/>
              </w:rPr>
            </w:pPr>
            <w:r w:rsidRPr="009743C8">
              <w:rPr>
                <w:lang w:val="en-GB"/>
              </w:rPr>
              <w:t>Compression-ignition internal</w:t>
            </w:r>
          </w:p>
          <w:p w14:paraId="6F89DCFD" w14:textId="77777777" w:rsidR="00517D0E" w:rsidRPr="009743C8" w:rsidRDefault="00517D0E" w:rsidP="00517D0E">
            <w:pPr>
              <w:rPr>
                <w:lang w:val="en-GB"/>
              </w:rPr>
            </w:pPr>
            <w:r w:rsidRPr="009743C8">
              <w:rPr>
                <w:lang w:val="en-GB"/>
              </w:rPr>
              <w:t>combustion piston engines (diesel or semi-diesel engines)</w:t>
            </w:r>
          </w:p>
        </w:tc>
        <w:tc>
          <w:tcPr>
            <w:tcW w:w="2778" w:type="dxa"/>
          </w:tcPr>
          <w:p w14:paraId="16EFDB8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517D0E" w:rsidRPr="009743C8" w:rsidRDefault="00517D0E" w:rsidP="00517D0E">
            <w:pPr>
              <w:rPr>
                <w:lang w:val="en-GB"/>
              </w:rPr>
            </w:pPr>
          </w:p>
        </w:tc>
      </w:tr>
      <w:tr w:rsidR="00517D0E" w:rsidRPr="009743C8" w14:paraId="09AD13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517D0E" w:rsidRPr="009743C8" w:rsidRDefault="00517D0E" w:rsidP="00517D0E">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517D0E" w:rsidRPr="009743C8" w:rsidRDefault="00517D0E" w:rsidP="00517D0E">
            <w:pPr>
              <w:rPr>
                <w:lang w:val="en-GB"/>
              </w:rPr>
            </w:pPr>
            <w:r w:rsidRPr="009743C8">
              <w:rPr>
                <w:lang w:val="en-GB"/>
              </w:rPr>
              <w:t>Other engines and motors</w:t>
            </w:r>
          </w:p>
        </w:tc>
        <w:tc>
          <w:tcPr>
            <w:tcW w:w="2778" w:type="dxa"/>
          </w:tcPr>
          <w:p w14:paraId="02BC227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517D0E" w:rsidRPr="009743C8" w:rsidRDefault="00517D0E" w:rsidP="00517D0E">
            <w:pPr>
              <w:rPr>
                <w:lang w:val="en-GB"/>
              </w:rPr>
            </w:pPr>
          </w:p>
        </w:tc>
      </w:tr>
      <w:tr w:rsidR="00517D0E" w:rsidRPr="009743C8" w14:paraId="2B6A5B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517D0E" w:rsidRPr="009743C8" w:rsidRDefault="00517D0E" w:rsidP="00517D0E">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517D0E" w:rsidRPr="009743C8" w:rsidRDefault="00517D0E" w:rsidP="00517D0E">
            <w:pPr>
              <w:rPr>
                <w:lang w:val="en-GB"/>
              </w:rPr>
            </w:pPr>
            <w:r w:rsidRPr="009743C8">
              <w:rPr>
                <w:lang w:val="en-GB"/>
              </w:rPr>
              <w:t>Industrial or laboratory furnaces and ovens, including incinerators, non-electric</w:t>
            </w:r>
          </w:p>
        </w:tc>
        <w:tc>
          <w:tcPr>
            <w:tcW w:w="2778" w:type="dxa"/>
          </w:tcPr>
          <w:p w14:paraId="246CA7D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35245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517D0E" w:rsidRPr="009743C8" w:rsidRDefault="00517D0E" w:rsidP="00517D0E">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517D0E" w:rsidRPr="009743C8" w:rsidRDefault="00517D0E" w:rsidP="00517D0E">
            <w:pPr>
              <w:rPr>
                <w:lang w:val="en-GB"/>
              </w:rPr>
            </w:pPr>
            <w:r w:rsidRPr="009743C8">
              <w:rPr>
                <w:lang w:val="en-GB"/>
              </w:rPr>
              <w:t>Calendering or other rolling machines, other than for metals or glass, and cylinders therefore</w:t>
            </w:r>
          </w:p>
        </w:tc>
        <w:tc>
          <w:tcPr>
            <w:tcW w:w="2778" w:type="dxa"/>
          </w:tcPr>
          <w:p w14:paraId="25AB42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633001F" w14:textId="34796F81"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5D987B6E" w14:textId="31B7677B"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2D19F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517D0E" w:rsidRPr="009743C8" w:rsidRDefault="00517D0E" w:rsidP="00517D0E">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517D0E" w:rsidRPr="009743C8" w:rsidRDefault="00517D0E" w:rsidP="00517D0E">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85CA37" w14:textId="64099553"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6FAB92CE" w14:textId="5EB28178"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0790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517D0E" w:rsidRPr="009743C8" w:rsidRDefault="00517D0E" w:rsidP="00517D0E">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517D0E" w:rsidRPr="009743C8" w:rsidRDefault="00517D0E" w:rsidP="00517D0E">
            <w:pPr>
              <w:rPr>
                <w:lang w:val="en-GB"/>
              </w:rPr>
            </w:pPr>
            <w:r w:rsidRPr="009743C8">
              <w:rPr>
                <w:lang w:val="en-GB"/>
              </w:rPr>
              <w:t xml:space="preserve">Lifting, handling, </w:t>
            </w:r>
            <w:proofErr w:type="gramStart"/>
            <w:r w:rsidRPr="009743C8">
              <w:rPr>
                <w:lang w:val="en-GB"/>
              </w:rPr>
              <w:t>loading</w:t>
            </w:r>
            <w:proofErr w:type="gramEnd"/>
            <w:r w:rsidRPr="009743C8">
              <w:rPr>
                <w:lang w:val="en-GB"/>
              </w:rPr>
              <w:t xml:space="preserve"> or unloading machinery</w:t>
            </w:r>
          </w:p>
        </w:tc>
        <w:tc>
          <w:tcPr>
            <w:tcW w:w="2778" w:type="dxa"/>
          </w:tcPr>
          <w:p w14:paraId="266F29E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1A69154" w14:textId="011DBD27"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3E220F45" w14:textId="6CEE2B80"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1144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517D0E" w:rsidRPr="009743C8" w:rsidRDefault="00517D0E" w:rsidP="00517D0E">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517D0E" w:rsidRPr="009743C8" w:rsidRDefault="00517D0E" w:rsidP="00517D0E">
            <w:pPr>
              <w:rPr>
                <w:lang w:val="en-GB"/>
              </w:rPr>
            </w:pPr>
            <w:r w:rsidRPr="009743C8">
              <w:rPr>
                <w:lang w:val="en-GB"/>
              </w:rPr>
              <w:t>Self-propelled bulldozers, angle- dozers, graders, levellers,</w:t>
            </w:r>
          </w:p>
          <w:p w14:paraId="5440DF4E" w14:textId="255E9FC2" w:rsidR="00517D0E" w:rsidRPr="009743C8" w:rsidRDefault="00517D0E" w:rsidP="00517D0E">
            <w:pPr>
              <w:rPr>
                <w:lang w:val="en-GB"/>
              </w:rPr>
            </w:pPr>
            <w:r w:rsidRPr="009743C8">
              <w:rPr>
                <w:lang w:val="en-GB"/>
              </w:rPr>
              <w:t>scrapers, mechanical shovels, excavators, shovel loaders,</w:t>
            </w:r>
          </w:p>
          <w:p w14:paraId="57C3854E" w14:textId="77777777" w:rsidR="00517D0E" w:rsidRPr="009743C8" w:rsidRDefault="00517D0E" w:rsidP="00517D0E">
            <w:pPr>
              <w:rPr>
                <w:lang w:val="en-GB"/>
              </w:rPr>
            </w:pPr>
            <w:r w:rsidRPr="009743C8">
              <w:rPr>
                <w:lang w:val="en-GB"/>
              </w:rPr>
              <w:t>tamping machines and road rollers:</w:t>
            </w:r>
          </w:p>
        </w:tc>
        <w:tc>
          <w:tcPr>
            <w:tcW w:w="2778" w:type="dxa"/>
          </w:tcPr>
          <w:p w14:paraId="02DDF6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517D0E" w:rsidRPr="009743C8" w:rsidRDefault="00517D0E" w:rsidP="00517D0E">
            <w:pPr>
              <w:rPr>
                <w:lang w:val="en-GB"/>
              </w:rPr>
            </w:pPr>
          </w:p>
        </w:tc>
      </w:tr>
      <w:tr w:rsidR="00517D0E" w:rsidRPr="009743C8" w14:paraId="1EDDDB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517D0E" w:rsidRPr="009743C8" w:rsidRDefault="00517D0E" w:rsidP="00517D0E">
            <w:pPr>
              <w:rPr>
                <w:lang w:val="en-GB"/>
              </w:rPr>
            </w:pPr>
            <w:r w:rsidRPr="009743C8">
              <w:rPr>
                <w:lang w:val="en-GB"/>
              </w:rPr>
              <w:t>-Road rollers</w:t>
            </w:r>
          </w:p>
        </w:tc>
        <w:tc>
          <w:tcPr>
            <w:tcW w:w="2778" w:type="dxa"/>
          </w:tcPr>
          <w:p w14:paraId="17F26DB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517D0E" w:rsidRPr="009743C8" w:rsidRDefault="00517D0E" w:rsidP="00517D0E">
            <w:pPr>
              <w:rPr>
                <w:lang w:val="en-GB"/>
              </w:rPr>
            </w:pPr>
          </w:p>
        </w:tc>
      </w:tr>
      <w:tr w:rsidR="00517D0E" w:rsidRPr="009743C8" w14:paraId="4F13E1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517D0E" w:rsidRPr="009743C8" w:rsidRDefault="00517D0E" w:rsidP="00517D0E">
            <w:pPr>
              <w:rPr>
                <w:lang w:val="en-GB"/>
              </w:rPr>
            </w:pPr>
            <w:r w:rsidRPr="009743C8">
              <w:rPr>
                <w:lang w:val="en-GB"/>
              </w:rPr>
              <w:t>-Other</w:t>
            </w:r>
          </w:p>
        </w:tc>
        <w:tc>
          <w:tcPr>
            <w:tcW w:w="2778" w:type="dxa"/>
          </w:tcPr>
          <w:p w14:paraId="78B0471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A40AD5" w14:textId="0807BF65"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39406053" w14:textId="2C46484E"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5E61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517D0E" w:rsidRPr="009743C8" w:rsidRDefault="00517D0E" w:rsidP="00517D0E">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517D0E" w:rsidRPr="009743C8" w:rsidRDefault="00517D0E" w:rsidP="00517D0E">
            <w:pPr>
              <w:rPr>
                <w:lang w:val="en-GB"/>
              </w:rPr>
            </w:pPr>
            <w:r w:rsidRPr="009743C8">
              <w:rPr>
                <w:lang w:val="en-GB"/>
              </w:rPr>
              <w:t xml:space="preserve">Other moving, grading, levelling, scraping, excavating, tamping, compacting, extracting or boring machinery, for earth, minerals or ores; pile-drivers and pile- extractors; </w:t>
            </w:r>
            <w:proofErr w:type="gramStart"/>
            <w:r w:rsidRPr="009743C8">
              <w:rPr>
                <w:lang w:val="en-GB"/>
              </w:rPr>
              <w:t>snow-ploughs</w:t>
            </w:r>
            <w:proofErr w:type="gramEnd"/>
            <w:r w:rsidRPr="009743C8">
              <w:rPr>
                <w:lang w:val="en-GB"/>
              </w:rPr>
              <w:t xml:space="preserve"> and snow-blowers</w:t>
            </w:r>
          </w:p>
        </w:tc>
        <w:tc>
          <w:tcPr>
            <w:tcW w:w="2778" w:type="dxa"/>
          </w:tcPr>
          <w:p w14:paraId="735F025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EE9DEB6" w14:textId="1F509E2C"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0D119F99" w14:textId="72D0BC8C"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4DE9D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517D0E" w:rsidRPr="009743C8" w:rsidRDefault="00517D0E" w:rsidP="00517D0E">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517D0E" w:rsidRPr="009743C8" w:rsidRDefault="00517D0E" w:rsidP="00517D0E">
            <w:pPr>
              <w:rPr>
                <w:lang w:val="en-GB"/>
              </w:rPr>
            </w:pPr>
            <w:r w:rsidRPr="009743C8">
              <w:rPr>
                <w:lang w:val="en-GB"/>
              </w:rPr>
              <w:t>-Parts suitable for use solely or principally with road rollers</w:t>
            </w:r>
          </w:p>
        </w:tc>
        <w:tc>
          <w:tcPr>
            <w:tcW w:w="2778" w:type="dxa"/>
          </w:tcPr>
          <w:p w14:paraId="37F292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517D0E" w:rsidRPr="009743C8" w:rsidRDefault="00517D0E" w:rsidP="00517D0E">
            <w:pPr>
              <w:rPr>
                <w:lang w:val="en-GB"/>
              </w:rPr>
            </w:pPr>
          </w:p>
        </w:tc>
      </w:tr>
      <w:tr w:rsidR="00517D0E" w:rsidRPr="009743C8" w14:paraId="6E6B25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517D0E" w:rsidRPr="009743C8" w:rsidRDefault="00517D0E" w:rsidP="00517D0E">
            <w:pPr>
              <w:rPr>
                <w:lang w:val="en-GB"/>
              </w:rPr>
            </w:pPr>
            <w:r w:rsidRPr="009743C8">
              <w:rPr>
                <w:lang w:val="en-GB"/>
              </w:rPr>
              <w:t>-Parts suitable for use solely or principally with the machinery of headings 8427</w:t>
            </w:r>
          </w:p>
        </w:tc>
        <w:tc>
          <w:tcPr>
            <w:tcW w:w="2778" w:type="dxa"/>
          </w:tcPr>
          <w:p w14:paraId="370BD21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517D0E" w:rsidRPr="009743C8" w:rsidRDefault="00517D0E" w:rsidP="00517D0E">
            <w:pPr>
              <w:rPr>
                <w:lang w:val="en-GB"/>
              </w:rPr>
            </w:pPr>
          </w:p>
        </w:tc>
      </w:tr>
      <w:tr w:rsidR="00517D0E" w:rsidRPr="009743C8" w14:paraId="38366E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517D0E" w:rsidRPr="009743C8" w:rsidRDefault="00517D0E" w:rsidP="00517D0E">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517D0E" w:rsidRPr="009743C8" w:rsidRDefault="00517D0E" w:rsidP="00517D0E">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DC309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517D0E" w:rsidRPr="009743C8" w:rsidRDefault="00517D0E" w:rsidP="00517D0E">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253F651D" w14:textId="04733858" w:rsidR="00517D0E" w:rsidRPr="009743C8" w:rsidRDefault="00517D0E" w:rsidP="00C330E4">
            <w:pPr>
              <w:rPr>
                <w:lang w:val="en-GB"/>
              </w:rPr>
            </w:pPr>
            <w:r w:rsidRPr="009743C8">
              <w:rPr>
                <w:lang w:val="en-GB"/>
              </w:rPr>
              <w:t>Printers, for office machines (for example automatic data processing machines, word-processing</w:t>
            </w:r>
            <w:r w:rsidR="00C330E4">
              <w:rPr>
                <w:lang w:val="en-GB"/>
              </w:rPr>
              <w:t xml:space="preserve"> </w:t>
            </w:r>
            <w:r w:rsidRPr="009743C8">
              <w:rPr>
                <w:lang w:val="en-GB"/>
              </w:rPr>
              <w:t>machines, etc.)</w:t>
            </w:r>
          </w:p>
        </w:tc>
        <w:tc>
          <w:tcPr>
            <w:tcW w:w="2778" w:type="dxa"/>
          </w:tcPr>
          <w:p w14:paraId="0C16DB1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517D0E" w:rsidRPr="009743C8" w:rsidRDefault="00517D0E" w:rsidP="00517D0E">
            <w:pPr>
              <w:rPr>
                <w:lang w:val="en-GB"/>
              </w:rPr>
            </w:pPr>
          </w:p>
        </w:tc>
      </w:tr>
      <w:tr w:rsidR="00517D0E" w:rsidRPr="009743C8" w14:paraId="5DC513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517D0E" w:rsidRPr="009743C8" w:rsidRDefault="00517D0E" w:rsidP="00517D0E">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517D0E" w:rsidRPr="009743C8" w:rsidRDefault="00517D0E" w:rsidP="00517D0E">
            <w:pPr>
              <w:rPr>
                <w:lang w:val="en-GB"/>
              </w:rPr>
            </w:pPr>
            <w:r w:rsidRPr="009743C8">
              <w:rPr>
                <w:lang w:val="en-GB"/>
              </w:rPr>
              <w:t>Machines of these headings for use in the textile industry</w:t>
            </w:r>
          </w:p>
        </w:tc>
        <w:tc>
          <w:tcPr>
            <w:tcW w:w="2778" w:type="dxa"/>
          </w:tcPr>
          <w:p w14:paraId="6472D23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517D0E" w:rsidRPr="009743C8" w:rsidRDefault="00517D0E" w:rsidP="00517D0E">
            <w:pPr>
              <w:rPr>
                <w:lang w:val="en-GB"/>
              </w:rPr>
            </w:pPr>
          </w:p>
        </w:tc>
      </w:tr>
      <w:tr w:rsidR="00517D0E" w:rsidRPr="009743C8" w14:paraId="1EF72D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517D0E" w:rsidRPr="009743C8" w:rsidRDefault="00517D0E" w:rsidP="00517D0E">
            <w:pPr>
              <w:rPr>
                <w:lang w:val="en-GB"/>
              </w:rPr>
            </w:pPr>
            <w:r w:rsidRPr="009743C8">
              <w:rPr>
                <w:lang w:val="en-GB"/>
              </w:rPr>
              <w:lastRenderedPageBreak/>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517D0E" w:rsidRPr="009743C8" w:rsidRDefault="00517D0E" w:rsidP="00517D0E">
            <w:pPr>
              <w:rPr>
                <w:lang w:val="en-GB"/>
              </w:rPr>
            </w:pPr>
            <w:r w:rsidRPr="009743C8">
              <w:rPr>
                <w:lang w:val="en-GB"/>
              </w:rPr>
              <w:t>Auxiliary machinery for use with machines of headings 8444 and 8445</w:t>
            </w:r>
          </w:p>
        </w:tc>
        <w:tc>
          <w:tcPr>
            <w:tcW w:w="2778" w:type="dxa"/>
          </w:tcPr>
          <w:p w14:paraId="77B2F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517D0E" w:rsidRPr="009743C8" w:rsidRDefault="00517D0E" w:rsidP="00517D0E">
            <w:pPr>
              <w:rPr>
                <w:lang w:val="en-GB"/>
              </w:rPr>
            </w:pPr>
          </w:p>
        </w:tc>
      </w:tr>
      <w:tr w:rsidR="00517D0E" w:rsidRPr="009743C8" w14:paraId="382610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517D0E" w:rsidRPr="009743C8" w:rsidRDefault="00517D0E" w:rsidP="00517D0E">
            <w:pPr>
              <w:rPr>
                <w:lang w:val="en-GB"/>
              </w:rPr>
            </w:pPr>
            <w:r w:rsidRPr="009743C8">
              <w:rPr>
                <w:lang w:val="en-GB"/>
              </w:rPr>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517D0E" w:rsidRPr="009743C8" w:rsidRDefault="00517D0E" w:rsidP="00517D0E">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517D0E" w:rsidRPr="009743C8" w:rsidRDefault="00517D0E" w:rsidP="00517D0E">
            <w:pPr>
              <w:rPr>
                <w:lang w:val="en-GB"/>
              </w:rPr>
            </w:pPr>
            <w:r w:rsidRPr="009743C8">
              <w:rPr>
                <w:lang w:val="en-GB"/>
              </w:rPr>
              <w:t>needles:</w:t>
            </w:r>
          </w:p>
        </w:tc>
        <w:tc>
          <w:tcPr>
            <w:tcW w:w="2778" w:type="dxa"/>
          </w:tcPr>
          <w:p w14:paraId="2FEB6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517D0E" w:rsidRPr="009743C8" w:rsidRDefault="00517D0E" w:rsidP="00517D0E">
            <w:pPr>
              <w:rPr>
                <w:lang w:val="en-GB"/>
              </w:rPr>
            </w:pPr>
          </w:p>
        </w:tc>
      </w:tr>
      <w:tr w:rsidR="00517D0E" w:rsidRPr="009743C8" w14:paraId="7C7026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517D0E" w:rsidRPr="009743C8" w:rsidRDefault="00517D0E" w:rsidP="00517D0E">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A2994C" w14:textId="534540EA"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w:t>
            </w:r>
          </w:p>
          <w:p w14:paraId="4FDFCEDA" w14:textId="5A359566"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non-originating materials used in assembling the head (without motor) does not exceed the value of all the originating materials used, and</w:t>
            </w:r>
          </w:p>
          <w:p w14:paraId="580F5DA8" w14:textId="54B153A1"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517D0E" w:rsidRPr="009743C8" w:rsidRDefault="00517D0E" w:rsidP="00517D0E">
            <w:pPr>
              <w:rPr>
                <w:lang w:val="en-GB"/>
              </w:rPr>
            </w:pPr>
          </w:p>
        </w:tc>
      </w:tr>
      <w:tr w:rsidR="00517D0E" w:rsidRPr="009743C8" w14:paraId="7A81C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517D0E" w:rsidRPr="009743C8" w:rsidRDefault="00517D0E" w:rsidP="00517D0E">
            <w:pPr>
              <w:rPr>
                <w:lang w:val="en-GB"/>
              </w:rPr>
            </w:pPr>
            <w:r w:rsidRPr="009743C8">
              <w:rPr>
                <w:lang w:val="en-GB"/>
              </w:rPr>
              <w:t>- Other</w:t>
            </w:r>
          </w:p>
        </w:tc>
        <w:tc>
          <w:tcPr>
            <w:tcW w:w="2778" w:type="dxa"/>
          </w:tcPr>
          <w:p w14:paraId="3989DE0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517D0E" w:rsidRPr="009743C8" w:rsidRDefault="00517D0E" w:rsidP="00517D0E">
            <w:pPr>
              <w:rPr>
                <w:lang w:val="en-GB"/>
              </w:rPr>
            </w:pPr>
          </w:p>
        </w:tc>
      </w:tr>
      <w:tr w:rsidR="00517D0E" w:rsidRPr="009743C8" w14:paraId="362437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517D0E" w:rsidRPr="009743C8" w:rsidRDefault="00517D0E" w:rsidP="00517D0E">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517D0E" w:rsidRPr="009743C8" w:rsidRDefault="00517D0E" w:rsidP="00517D0E">
            <w:pPr>
              <w:rPr>
                <w:lang w:val="en-GB"/>
              </w:rPr>
            </w:pPr>
            <w:r w:rsidRPr="009743C8">
              <w:rPr>
                <w:lang w:val="en-GB"/>
              </w:rPr>
              <w:t>Machine-tools and machines and their parts and accessories of headings 8456 to 8466</w:t>
            </w:r>
          </w:p>
        </w:tc>
        <w:tc>
          <w:tcPr>
            <w:tcW w:w="2778" w:type="dxa"/>
          </w:tcPr>
          <w:p w14:paraId="187AA49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517D0E" w:rsidRPr="009743C8" w:rsidRDefault="00517D0E" w:rsidP="00517D0E">
            <w:pPr>
              <w:rPr>
                <w:lang w:val="en-GB"/>
              </w:rPr>
            </w:pPr>
          </w:p>
        </w:tc>
      </w:tr>
      <w:tr w:rsidR="00517D0E" w:rsidRPr="009743C8" w14:paraId="20ED6E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1874AD2B" w:rsidR="00517D0E" w:rsidRPr="009743C8" w:rsidRDefault="00517D0E" w:rsidP="00517D0E">
            <w:pPr>
              <w:rPr>
                <w:lang w:val="en-GB"/>
              </w:rPr>
            </w:pPr>
            <w:r w:rsidRPr="009743C8">
              <w:rPr>
                <w:lang w:val="en-GB"/>
              </w:rPr>
              <w:t>84</w:t>
            </w:r>
            <w:r w:rsidR="00794968">
              <w:rPr>
                <w:lang w:val="en-GB"/>
              </w:rPr>
              <w:t>70</w:t>
            </w:r>
            <w:r w:rsidRPr="009743C8">
              <w:rPr>
                <w:lang w:val="en-GB"/>
              </w:rPr>
              <w:t xml:space="preserve"> to 8472</w:t>
            </w:r>
          </w:p>
        </w:tc>
        <w:tc>
          <w:tcPr>
            <w:cnfStyle w:val="000010000000" w:firstRow="0" w:lastRow="0" w:firstColumn="0" w:lastColumn="0" w:oddVBand="1" w:evenVBand="0" w:oddHBand="0" w:evenHBand="0" w:firstRowFirstColumn="0" w:firstRowLastColumn="0" w:lastRowFirstColumn="0" w:lastRowLastColumn="0"/>
            <w:tcW w:w="2713" w:type="dxa"/>
          </w:tcPr>
          <w:p w14:paraId="231ECBF3" w14:textId="4AC0C9B7" w:rsidR="00517D0E" w:rsidRPr="009743C8" w:rsidRDefault="00517D0E" w:rsidP="00C330E4">
            <w:pPr>
              <w:rPr>
                <w:lang w:val="en-GB"/>
              </w:rPr>
            </w:pPr>
            <w:r w:rsidRPr="009743C8">
              <w:rPr>
                <w:lang w:val="en-GB"/>
              </w:rPr>
              <w:t>Office machines (for example, typewriters, calculating machines, automatic data processing</w:t>
            </w:r>
            <w:r w:rsidR="00C330E4">
              <w:rPr>
                <w:lang w:val="en-GB"/>
              </w:rPr>
              <w:t xml:space="preserve"> </w:t>
            </w:r>
            <w:r w:rsidRPr="009743C8">
              <w:rPr>
                <w:lang w:val="en-GB"/>
              </w:rPr>
              <w:t>machines, duplicating machines, stapling machines)</w:t>
            </w:r>
          </w:p>
        </w:tc>
        <w:tc>
          <w:tcPr>
            <w:tcW w:w="2778" w:type="dxa"/>
          </w:tcPr>
          <w:p w14:paraId="6F82DD2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517D0E" w:rsidRPr="009743C8" w:rsidRDefault="00517D0E" w:rsidP="00517D0E">
            <w:pPr>
              <w:rPr>
                <w:lang w:val="en-GB"/>
              </w:rPr>
            </w:pPr>
          </w:p>
        </w:tc>
      </w:tr>
      <w:tr w:rsidR="00517D0E" w:rsidRPr="009743C8" w14:paraId="0C98AEF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517D0E" w:rsidRPr="009743C8" w:rsidRDefault="00517D0E" w:rsidP="00517D0E">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2D19AE6B" w14:textId="6E6E8B24" w:rsidR="00517D0E" w:rsidRPr="009743C8" w:rsidRDefault="00517D0E" w:rsidP="00C330E4">
            <w:pPr>
              <w:rPr>
                <w:lang w:val="en-GB"/>
              </w:rPr>
            </w:pPr>
            <w:r w:rsidRPr="009743C8">
              <w:rPr>
                <w:lang w:val="en-GB"/>
              </w:rPr>
              <w:t>Machines and mechanical</w:t>
            </w:r>
            <w:r w:rsidR="00C330E4">
              <w:rPr>
                <w:lang w:val="en-GB"/>
              </w:rPr>
              <w:t xml:space="preserve"> </w:t>
            </w: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A0A8B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517D0E" w:rsidRPr="009743C8" w:rsidRDefault="00517D0E" w:rsidP="00517D0E">
            <w:pPr>
              <w:rPr>
                <w:lang w:val="en-GB"/>
              </w:rPr>
            </w:pPr>
            <w:r w:rsidRPr="009743C8">
              <w:rPr>
                <w:lang w:val="en-GB"/>
              </w:rPr>
              <w:lastRenderedPageBreak/>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517D0E" w:rsidRPr="009743C8" w:rsidRDefault="00517D0E" w:rsidP="00517D0E">
            <w:pPr>
              <w:rPr>
                <w:lang w:val="en-GB"/>
              </w:rPr>
            </w:pPr>
            <w:r w:rsidRPr="009743C8">
              <w:rPr>
                <w:lang w:val="en-GB"/>
              </w:rPr>
              <w:t xml:space="preserve">Moulding boxes for metal foundry; mould bases; moulding patterns; moulds for metal (other than ingot moulds), metal carbides, glass, mineral materials, </w:t>
            </w:r>
            <w:proofErr w:type="gramStart"/>
            <w:r w:rsidRPr="009743C8">
              <w:rPr>
                <w:lang w:val="en-GB"/>
              </w:rPr>
              <w:t>rubber</w:t>
            </w:r>
            <w:proofErr w:type="gramEnd"/>
            <w:r w:rsidRPr="009743C8">
              <w:rPr>
                <w:lang w:val="en-GB"/>
              </w:rPr>
              <w:t xml:space="preserve"> or plastics</w:t>
            </w:r>
          </w:p>
        </w:tc>
        <w:tc>
          <w:tcPr>
            <w:tcW w:w="2778" w:type="dxa"/>
          </w:tcPr>
          <w:p w14:paraId="6CA30B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F64B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517D0E" w:rsidRPr="009743C8" w:rsidRDefault="00517D0E" w:rsidP="00517D0E">
            <w:pPr>
              <w:rPr>
                <w:lang w:val="en-GB"/>
              </w:rPr>
            </w:pPr>
            <w:r w:rsidRPr="009743C8">
              <w:rPr>
                <w:lang w:val="en-GB"/>
              </w:rPr>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517D0E" w:rsidRPr="009743C8" w:rsidRDefault="00517D0E" w:rsidP="00517D0E">
            <w:pPr>
              <w:rPr>
                <w:lang w:val="en-GB"/>
              </w:rPr>
            </w:pPr>
            <w:r w:rsidRPr="009743C8">
              <w:rPr>
                <w:lang w:val="en-GB"/>
              </w:rPr>
              <w:t xml:space="preserve">Taps, cocks, valves and similar appliances for pipes, boiler shells, tanks, </w:t>
            </w:r>
            <w:proofErr w:type="gramStart"/>
            <w:r w:rsidRPr="009743C8">
              <w:rPr>
                <w:lang w:val="en-GB"/>
              </w:rPr>
              <w:t>vats</w:t>
            </w:r>
            <w:proofErr w:type="gramEnd"/>
            <w:r w:rsidRPr="009743C8">
              <w:rPr>
                <w:lang w:val="en-GB"/>
              </w:rPr>
              <w:t xml:space="preserve"> or the like, including pressure-reducing valves and thermostatically controlled valves</w:t>
            </w:r>
          </w:p>
        </w:tc>
        <w:tc>
          <w:tcPr>
            <w:tcW w:w="2778" w:type="dxa"/>
          </w:tcPr>
          <w:p w14:paraId="2BF546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0660CB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517D0E" w:rsidRPr="009743C8" w:rsidRDefault="00517D0E" w:rsidP="00517D0E">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517D0E" w:rsidRPr="009743C8" w:rsidRDefault="00517D0E" w:rsidP="00517D0E">
            <w:pPr>
              <w:rPr>
                <w:lang w:val="en-GB"/>
              </w:rPr>
            </w:pPr>
            <w:r w:rsidRPr="009743C8">
              <w:rPr>
                <w:lang w:val="en-GB"/>
              </w:rPr>
              <w:t>Ball or roller hearings, and parts thereof</w:t>
            </w:r>
          </w:p>
        </w:tc>
        <w:tc>
          <w:tcPr>
            <w:tcW w:w="2778" w:type="dxa"/>
          </w:tcPr>
          <w:p w14:paraId="55D70B9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5E47F77" w14:textId="21DCDE5D"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19FAC961" w14:textId="314B5A0C"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FEF0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517D0E" w:rsidRPr="009743C8" w:rsidRDefault="00517D0E" w:rsidP="00517D0E">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517D0E" w:rsidRPr="009743C8" w:rsidRDefault="00517D0E" w:rsidP="00517D0E">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517D0E" w:rsidRPr="009743C8" w:rsidRDefault="00517D0E" w:rsidP="00517D0E">
            <w:pPr>
              <w:rPr>
                <w:lang w:val="en-GB"/>
              </w:rPr>
            </w:pPr>
            <w:r w:rsidRPr="009743C8">
              <w:rPr>
                <w:lang w:val="en-GB"/>
              </w:rPr>
              <w:t>machine tools (including presses) for working metal by bending, folding, straightening, flattening, and parts and accessories thereof</w:t>
            </w:r>
          </w:p>
          <w:p w14:paraId="35F31A16" w14:textId="77777777" w:rsidR="00517D0E" w:rsidRPr="009743C8" w:rsidRDefault="00517D0E" w:rsidP="00517D0E">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517D0E" w:rsidRPr="009743C8" w:rsidRDefault="00517D0E" w:rsidP="00517D0E">
            <w:pPr>
              <w:rPr>
                <w:lang w:val="en-GB"/>
              </w:rPr>
            </w:pPr>
          </w:p>
        </w:tc>
      </w:tr>
      <w:tr w:rsidR="00517D0E" w:rsidRPr="009743C8" w14:paraId="5D8A8C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517D0E" w:rsidRPr="009743C8" w:rsidRDefault="00517D0E" w:rsidP="00517D0E">
            <w:pPr>
              <w:rPr>
                <w:lang w:val="en-GB"/>
              </w:rPr>
            </w:pPr>
            <w:r w:rsidRPr="009743C8">
              <w:rPr>
                <w:lang w:val="en-GB"/>
              </w:rPr>
              <w:t>- marking-out instruments which are pattern generating apparatus of a kind used for producing masks or reticles from</w:t>
            </w:r>
          </w:p>
          <w:p w14:paraId="5BE6CB3C" w14:textId="77777777" w:rsidR="00517D0E" w:rsidRPr="009743C8" w:rsidRDefault="00517D0E" w:rsidP="00517D0E">
            <w:pPr>
              <w:rPr>
                <w:lang w:val="en-GB"/>
              </w:rPr>
            </w:pPr>
            <w:r w:rsidRPr="009743C8">
              <w:rPr>
                <w:lang w:val="en-GB"/>
              </w:rPr>
              <w:t>photoresist coated substrates; parts and accessories thereof</w:t>
            </w:r>
          </w:p>
        </w:tc>
        <w:tc>
          <w:tcPr>
            <w:tcW w:w="2778" w:type="dxa"/>
          </w:tcPr>
          <w:p w14:paraId="400FB43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517D0E" w:rsidRPr="009743C8" w:rsidRDefault="00517D0E" w:rsidP="00517D0E">
            <w:pPr>
              <w:rPr>
                <w:lang w:val="en-GB"/>
              </w:rPr>
            </w:pPr>
          </w:p>
        </w:tc>
      </w:tr>
      <w:tr w:rsidR="00517D0E" w:rsidRPr="009743C8" w14:paraId="555941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517D0E" w:rsidRPr="009743C8" w:rsidRDefault="00517D0E" w:rsidP="00517D0E">
            <w:pPr>
              <w:rPr>
                <w:lang w:val="en-GB"/>
              </w:rPr>
            </w:pPr>
            <w:r w:rsidRPr="009743C8">
              <w:rPr>
                <w:lang w:val="en-GB"/>
              </w:rPr>
              <w:t xml:space="preserve">- moulds, </w:t>
            </w:r>
            <w:proofErr w:type="gramStart"/>
            <w:r w:rsidRPr="009743C8">
              <w:rPr>
                <w:lang w:val="en-GB"/>
              </w:rPr>
              <w:t>injection</w:t>
            </w:r>
            <w:proofErr w:type="gramEnd"/>
            <w:r w:rsidRPr="009743C8">
              <w:rPr>
                <w:lang w:val="en-GB"/>
              </w:rPr>
              <w:t xml:space="preserve"> or compression types</w:t>
            </w:r>
          </w:p>
        </w:tc>
        <w:tc>
          <w:tcPr>
            <w:tcW w:w="2778" w:type="dxa"/>
          </w:tcPr>
          <w:p w14:paraId="610722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517D0E" w:rsidRPr="009743C8" w:rsidRDefault="00517D0E" w:rsidP="00517D0E">
            <w:pPr>
              <w:rPr>
                <w:lang w:val="en-GB"/>
              </w:rPr>
            </w:pPr>
          </w:p>
        </w:tc>
      </w:tr>
      <w:tr w:rsidR="00517D0E" w:rsidRPr="009743C8" w14:paraId="6A7D69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517D0E" w:rsidRPr="009743C8" w:rsidRDefault="00517D0E" w:rsidP="00517D0E">
            <w:pPr>
              <w:rPr>
                <w:lang w:val="en-GB"/>
              </w:rPr>
            </w:pPr>
            <w:r w:rsidRPr="009743C8">
              <w:rPr>
                <w:lang w:val="en-GB"/>
              </w:rPr>
              <w:t xml:space="preserve">- lifting, handing, </w:t>
            </w:r>
            <w:proofErr w:type="gramStart"/>
            <w:r w:rsidRPr="009743C8">
              <w:rPr>
                <w:lang w:val="en-GB"/>
              </w:rPr>
              <w:t>loading</w:t>
            </w:r>
            <w:proofErr w:type="gramEnd"/>
            <w:r w:rsidRPr="009743C8">
              <w:rPr>
                <w:lang w:val="en-GB"/>
              </w:rPr>
              <w:t xml:space="preserve"> or unloading machinery</w:t>
            </w:r>
          </w:p>
        </w:tc>
        <w:tc>
          <w:tcPr>
            <w:tcW w:w="2778" w:type="dxa"/>
          </w:tcPr>
          <w:p w14:paraId="25B866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2E505C9F" w14:textId="32CA440B"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5BFE1C26" w14:textId="14A130FE"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75353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517D0E" w:rsidRPr="009743C8" w:rsidRDefault="00517D0E" w:rsidP="00517D0E">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517D0E" w:rsidRPr="009743C8" w:rsidRDefault="00517D0E" w:rsidP="00517D0E">
            <w:pPr>
              <w:rPr>
                <w:lang w:val="en-GB"/>
              </w:rPr>
            </w:pPr>
            <w:r w:rsidRPr="009743C8">
              <w:rPr>
                <w:lang w:val="en-GB"/>
              </w:rPr>
              <w:t>Electrical machinery and</w:t>
            </w:r>
          </w:p>
          <w:p w14:paraId="40A7A365" w14:textId="77777777" w:rsidR="00517D0E" w:rsidRPr="009743C8" w:rsidRDefault="00517D0E" w:rsidP="00517D0E">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6F4837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517D0E" w:rsidRPr="009743C8" w:rsidRDefault="00517D0E" w:rsidP="00517D0E">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517D0E" w:rsidRPr="009743C8" w:rsidRDefault="00517D0E" w:rsidP="00517D0E">
            <w:pPr>
              <w:rPr>
                <w:lang w:val="en-GB"/>
              </w:rPr>
            </w:pPr>
            <w:r w:rsidRPr="009743C8">
              <w:rPr>
                <w:lang w:val="en-GB"/>
              </w:rPr>
              <w:t>Electric motors and generators (excluding generating sets)</w:t>
            </w:r>
          </w:p>
        </w:tc>
        <w:tc>
          <w:tcPr>
            <w:tcW w:w="2778" w:type="dxa"/>
          </w:tcPr>
          <w:p w14:paraId="4AA1018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C506B1" w14:textId="06E12F55"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2A9E7BEF" w14:textId="07E1860E"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B3E47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517D0E" w:rsidRPr="009743C8" w:rsidRDefault="00517D0E" w:rsidP="00517D0E">
            <w:pPr>
              <w:rPr>
                <w:lang w:val="en-GB"/>
              </w:rPr>
            </w:pPr>
            <w:r w:rsidRPr="009743C8">
              <w:rPr>
                <w:lang w:val="en-GB"/>
              </w:rPr>
              <w:lastRenderedPageBreak/>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517D0E" w:rsidRPr="009743C8" w:rsidRDefault="00517D0E" w:rsidP="00517D0E">
            <w:pPr>
              <w:rPr>
                <w:lang w:val="en-GB"/>
              </w:rPr>
            </w:pPr>
            <w:r w:rsidRPr="009743C8">
              <w:rPr>
                <w:lang w:val="en-GB"/>
              </w:rPr>
              <w:t>Electric generating sets and rotary converters</w:t>
            </w:r>
          </w:p>
        </w:tc>
        <w:tc>
          <w:tcPr>
            <w:tcW w:w="2778" w:type="dxa"/>
          </w:tcPr>
          <w:p w14:paraId="49F159F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B142E1E" w14:textId="71E08712"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603A1E3F" w14:textId="4DAAC263"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E6C88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517D0E" w:rsidRPr="009743C8" w:rsidRDefault="00517D0E" w:rsidP="00517D0E">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517D0E" w:rsidRPr="009743C8" w:rsidRDefault="00517D0E" w:rsidP="00517D0E">
            <w:pPr>
              <w:rPr>
                <w:lang w:val="en-GB"/>
              </w:rPr>
            </w:pPr>
            <w:r w:rsidRPr="009743C8">
              <w:rPr>
                <w:lang w:val="en-GB"/>
              </w:rPr>
              <w:t>Parts suitable for use solely or principally with the machines of heading No 8501 or 8502</w:t>
            </w:r>
          </w:p>
        </w:tc>
        <w:tc>
          <w:tcPr>
            <w:tcW w:w="2778" w:type="dxa"/>
          </w:tcPr>
          <w:p w14:paraId="22147F9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821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517D0E" w:rsidRPr="009743C8" w:rsidRDefault="00517D0E" w:rsidP="00517D0E">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517D0E" w:rsidRPr="009743C8" w:rsidRDefault="00517D0E" w:rsidP="00517D0E">
            <w:pPr>
              <w:rPr>
                <w:lang w:val="en-GB"/>
              </w:rPr>
            </w:pPr>
            <w:r w:rsidRPr="009743C8">
              <w:rPr>
                <w:lang w:val="en-GB"/>
              </w:rPr>
              <w:t>Power supply units for automatic data-processing machines</w:t>
            </w:r>
          </w:p>
        </w:tc>
        <w:tc>
          <w:tcPr>
            <w:tcW w:w="2778" w:type="dxa"/>
          </w:tcPr>
          <w:p w14:paraId="7E33755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517D0E" w:rsidRPr="009743C8" w:rsidRDefault="00517D0E" w:rsidP="00517D0E">
            <w:pPr>
              <w:rPr>
                <w:lang w:val="en-GB"/>
              </w:rPr>
            </w:pPr>
          </w:p>
        </w:tc>
      </w:tr>
      <w:tr w:rsidR="00517D0E" w:rsidRPr="009743C8" w14:paraId="6EC98B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517D0E" w:rsidRPr="009743C8" w:rsidRDefault="00517D0E" w:rsidP="00517D0E">
            <w:pPr>
              <w:rPr>
                <w:lang w:val="en-GB"/>
              </w:rPr>
            </w:pPr>
            <w:r w:rsidRPr="009743C8">
              <w:rPr>
                <w:lang w:val="en-GB"/>
              </w:rPr>
              <w:t>8509</w:t>
            </w:r>
          </w:p>
        </w:tc>
        <w:tc>
          <w:tcPr>
            <w:cnfStyle w:val="000010000000" w:firstRow="0" w:lastRow="0" w:firstColumn="0" w:lastColumn="0" w:oddVBand="1" w:evenVBand="0" w:oddHBand="0" w:evenHBand="0" w:firstRowFirstColumn="0" w:firstRowLastColumn="0" w:lastRowFirstColumn="0" w:lastRowLastColumn="0"/>
            <w:tcW w:w="2713" w:type="dxa"/>
          </w:tcPr>
          <w:p w14:paraId="31C698FD" w14:textId="5DCDBEFA" w:rsidR="00517D0E" w:rsidRPr="009743C8" w:rsidRDefault="00517D0E" w:rsidP="00517D0E">
            <w:pPr>
              <w:rPr>
                <w:lang w:val="en-GB"/>
              </w:rPr>
            </w:pPr>
            <w:r w:rsidRPr="009743C8">
              <w:rPr>
                <w:lang w:val="en-GB"/>
              </w:rPr>
              <w:t>Electromechanical domestic</w:t>
            </w:r>
            <w:r w:rsidR="00770AEC">
              <w:rPr>
                <w:lang w:val="en-GB"/>
              </w:rPr>
              <w:t xml:space="preserve"> </w:t>
            </w:r>
            <w:r w:rsidRPr="009743C8">
              <w:rPr>
                <w:lang w:val="en-GB"/>
              </w:rPr>
              <w:t>appliances, with self-contained electric motor, other than vacuum cleaners of heading 8508; parts thereof</w:t>
            </w:r>
          </w:p>
        </w:tc>
        <w:tc>
          <w:tcPr>
            <w:tcW w:w="2778" w:type="dxa"/>
          </w:tcPr>
          <w:p w14:paraId="2AE7FDD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E395D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517D0E" w:rsidRPr="009743C8" w:rsidRDefault="00517D0E" w:rsidP="00517D0E">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517D0E" w:rsidRPr="009743C8" w:rsidRDefault="00517D0E" w:rsidP="00517D0E">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169AE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517D0E" w:rsidRPr="009743C8" w:rsidRDefault="00517D0E" w:rsidP="00517D0E">
            <w:pPr>
              <w:rPr>
                <w:lang w:val="en-GB"/>
              </w:rPr>
            </w:pPr>
            <w:r w:rsidRPr="009743C8">
              <w:rPr>
                <w:lang w:val="en-GB"/>
              </w:rPr>
              <w:lastRenderedPageBreak/>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517D0E" w:rsidRPr="009743C8" w:rsidRDefault="00517D0E" w:rsidP="00517D0E">
            <w:pPr>
              <w:rPr>
                <w:lang w:val="en-GB"/>
              </w:rPr>
            </w:pPr>
            <w:r w:rsidRPr="009743C8">
              <w:rPr>
                <w:lang w:val="en-GB"/>
              </w:rPr>
              <w:t>Other apparatus for the trans</w:t>
            </w:r>
            <w:r w:rsidRPr="009743C8">
              <w:rPr>
                <w:lang w:val="en-GB"/>
              </w:rPr>
              <w:softHyphen/>
              <w:t xml:space="preserve">mission or reception of voice, </w:t>
            </w:r>
            <w:proofErr w:type="gramStart"/>
            <w:r w:rsidRPr="009743C8">
              <w:rPr>
                <w:lang w:val="en-GB"/>
              </w:rPr>
              <w:t>images</w:t>
            </w:r>
            <w:proofErr w:type="gramEnd"/>
            <w:r w:rsidRPr="009743C8">
              <w:rPr>
                <w:lang w:val="en-GB"/>
              </w:rPr>
              <w:t xml:space="preserve">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3F1E1E7" w14:textId="2AF02BC1"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51743535" w14:textId="5ACB5225"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non-orig</w:t>
            </w:r>
            <w:r w:rsidR="00517D0E"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BF44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517D0E" w:rsidRPr="009743C8" w:rsidRDefault="00517D0E" w:rsidP="00517D0E">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517D0E" w:rsidRPr="009743C8" w:rsidRDefault="00517D0E" w:rsidP="00517D0E">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517D0E" w:rsidRPr="009743C8" w:rsidRDefault="00517D0E" w:rsidP="00517D0E">
            <w:pPr>
              <w:rPr>
                <w:lang w:val="en-GB"/>
              </w:rPr>
            </w:pPr>
          </w:p>
        </w:tc>
      </w:tr>
      <w:tr w:rsidR="00517D0E" w:rsidRPr="009743C8" w14:paraId="7C9190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517D0E" w:rsidRPr="009743C8" w:rsidRDefault="00517D0E" w:rsidP="00517D0E">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517D0E" w:rsidRPr="009743C8" w:rsidRDefault="00517D0E" w:rsidP="00517D0E">
            <w:pPr>
              <w:rPr>
                <w:lang w:val="en-GB"/>
              </w:rPr>
            </w:pPr>
            <w:r w:rsidRPr="009743C8">
              <w:rPr>
                <w:lang w:val="en-GB"/>
              </w:rPr>
              <w:t xml:space="preserve">Video recording or reproducing apparatus, </w:t>
            </w:r>
            <w:proofErr w:type="gramStart"/>
            <w:r w:rsidRPr="009743C8">
              <w:rPr>
                <w:lang w:val="en-GB"/>
              </w:rPr>
              <w:t>whether or not</w:t>
            </w:r>
            <w:proofErr w:type="gramEnd"/>
            <w:r w:rsidRPr="009743C8">
              <w:rPr>
                <w:lang w:val="en-GB"/>
              </w:rPr>
              <w:t xml:space="preserve"> incor</w:t>
            </w:r>
            <w:r w:rsidRPr="009743C8">
              <w:rPr>
                <w:lang w:val="en-GB"/>
              </w:rPr>
              <w:softHyphen/>
              <w:t>porating a video tuner</w:t>
            </w:r>
          </w:p>
        </w:tc>
        <w:tc>
          <w:tcPr>
            <w:tcW w:w="2778" w:type="dxa"/>
          </w:tcPr>
          <w:p w14:paraId="391B414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5A3574B" w14:textId="401121E5"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4658BBAD" w14:textId="451B36C6"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non-orig</w:t>
            </w:r>
            <w:r w:rsidR="00517D0E"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4B53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517D0E" w:rsidRPr="009743C8" w:rsidRDefault="00517D0E" w:rsidP="00517D0E">
            <w:pPr>
              <w:rPr>
                <w:lang w:val="en-GB"/>
              </w:rPr>
            </w:pPr>
            <w:r w:rsidRPr="009743C8">
              <w:rPr>
                <w:lang w:val="en-GB"/>
              </w:rPr>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517D0E" w:rsidRPr="009743C8" w:rsidRDefault="00517D0E" w:rsidP="00517D0E">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517D0E" w:rsidRPr="009743C8" w:rsidRDefault="00517D0E" w:rsidP="00517D0E">
            <w:pPr>
              <w:rPr>
                <w:lang w:val="en-GB"/>
              </w:rPr>
            </w:pPr>
          </w:p>
        </w:tc>
      </w:tr>
      <w:tr w:rsidR="00517D0E" w:rsidRPr="009743C8" w14:paraId="6746F3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517D0E" w:rsidRPr="009743C8" w:rsidRDefault="00517D0E" w:rsidP="00517D0E">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4B1F2320" w14:textId="7E8EDC9D" w:rsidR="00517D0E" w:rsidRPr="009743C8" w:rsidRDefault="00517D0E" w:rsidP="00770AEC">
            <w:pPr>
              <w:rPr>
                <w:lang w:val="en-GB"/>
              </w:rPr>
            </w:pPr>
            <w:r w:rsidRPr="009743C8">
              <w:rPr>
                <w:lang w:val="en-GB"/>
              </w:rPr>
              <w:t>- Unrecorded discs, tapes, solid- state non-volatile storage</w:t>
            </w:r>
            <w:r w:rsidR="00770AEC">
              <w:rPr>
                <w:lang w:val="en-GB"/>
              </w:rPr>
              <w:t xml:space="preserve"> </w:t>
            </w:r>
            <w:r w:rsidRPr="009743C8">
              <w:rPr>
                <w:lang w:val="en-GB"/>
              </w:rPr>
              <w:t>devices and other media for the recording of sound or of other phenomena, but excluding products of Chapter 37;</w:t>
            </w:r>
          </w:p>
        </w:tc>
        <w:tc>
          <w:tcPr>
            <w:tcW w:w="2778" w:type="dxa"/>
          </w:tcPr>
          <w:p w14:paraId="0493559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517D0E" w:rsidRPr="009743C8" w:rsidRDefault="00517D0E" w:rsidP="00517D0E">
            <w:pPr>
              <w:rPr>
                <w:lang w:val="en-GB"/>
              </w:rPr>
            </w:pPr>
          </w:p>
        </w:tc>
      </w:tr>
      <w:tr w:rsidR="00517D0E" w:rsidRPr="009743C8" w14:paraId="046D57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517D0E" w:rsidRPr="009743C8" w:rsidRDefault="00517D0E" w:rsidP="00517D0E">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517D0E" w:rsidRPr="009743C8" w:rsidRDefault="00517D0E" w:rsidP="00517D0E">
            <w:pPr>
              <w:rPr>
                <w:lang w:val="en-GB"/>
              </w:rPr>
            </w:pPr>
          </w:p>
        </w:tc>
      </w:tr>
      <w:tr w:rsidR="00517D0E" w:rsidRPr="009743C8" w14:paraId="35D9C7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517D0E" w:rsidRPr="009743C8" w:rsidRDefault="00517D0E" w:rsidP="00517D0E">
            <w:pPr>
              <w:rPr>
                <w:lang w:val="en-GB"/>
              </w:rPr>
            </w:pPr>
            <w:r w:rsidRPr="009743C8">
              <w:rPr>
                <w:lang w:val="en-GB"/>
              </w:rPr>
              <w:t xml:space="preserve">- matrices and </w:t>
            </w:r>
            <w:proofErr w:type="gramStart"/>
            <w:r w:rsidRPr="009743C8">
              <w:rPr>
                <w:lang w:val="en-GB"/>
              </w:rPr>
              <w:t>masters</w:t>
            </w:r>
            <w:proofErr w:type="gramEnd"/>
            <w:r w:rsidRPr="009743C8">
              <w:rPr>
                <w:lang w:val="en-GB"/>
              </w:rPr>
              <w:t xml:space="preserve"> for the production of discs, hut excluding products of Chapter 37;</w:t>
            </w:r>
          </w:p>
        </w:tc>
        <w:tc>
          <w:tcPr>
            <w:tcW w:w="2778" w:type="dxa"/>
          </w:tcPr>
          <w:p w14:paraId="7F0D303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8001C1A" w14:textId="6C4E3178"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7742F52C" w14:textId="0ECCBC49"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F08827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517D0E" w:rsidRPr="009743C8" w:rsidRDefault="00517D0E" w:rsidP="00517D0E">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6BD7772" w14:textId="5F600161"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5D9C4A19" w14:textId="0121BD4F"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8B6AEA" w:rsidRPr="009743C8" w14:paraId="1AB7D644" w14:textId="77777777" w:rsidTr="00B17A89">
        <w:trPr>
          <w:cantSplit/>
          <w:trHeight w:val="6500"/>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8B6AEA" w:rsidRPr="009743C8" w:rsidRDefault="008B6AEA"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8B6AEA" w:rsidRPr="009743C8" w:rsidRDefault="008B6AEA" w:rsidP="00517D0E">
            <w:pPr>
              <w:rPr>
                <w:lang w:val="en-GB"/>
              </w:rPr>
            </w:pPr>
            <w:r w:rsidRPr="009743C8">
              <w:rPr>
                <w:lang w:val="en-GB"/>
              </w:rPr>
              <w:t>- "smart cards" with one electronic integrated circuit</w:t>
            </w:r>
          </w:p>
        </w:tc>
        <w:tc>
          <w:tcPr>
            <w:tcW w:w="2778" w:type="dxa"/>
          </w:tcPr>
          <w:p w14:paraId="20ECC24A" w14:textId="77777777" w:rsidR="008B6AEA" w:rsidRPr="009743C8" w:rsidRDefault="008B6AEA"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5E66421" w14:textId="066835BA" w:rsidR="008B6AEA" w:rsidRPr="009743C8" w:rsidRDefault="008B6AEA"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the value of all the materials used does not exceed 40 per cent of the ex-works price of the product, and</w:t>
            </w:r>
          </w:p>
          <w:p w14:paraId="629C1842" w14:textId="66E1D29F" w:rsidR="008B6AEA" w:rsidRPr="009743C8" w:rsidRDefault="008B6AEA"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within the above limit, the value of all the materials of headings 8541 and 8542 used does not exceed 10 per cent of the ex-works price of the product</w:t>
            </w:r>
          </w:p>
          <w:p w14:paraId="37926AC6" w14:textId="77777777" w:rsidR="008B6AEA" w:rsidRPr="009743C8" w:rsidRDefault="008B6AEA"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195B86C1" w14:textId="0716F6B0" w:rsidR="008B6AEA" w:rsidRPr="009743C8" w:rsidRDefault="008B6AEA"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The operation of diffusion, in which integrated circuits are formed on a semi-conductor substrate by the selective introduction of an appropriate dopant, </w:t>
            </w:r>
            <w:proofErr w:type="gramStart"/>
            <w:r w:rsidRPr="009743C8">
              <w:rPr>
                <w:lang w:val="en-GB"/>
              </w:rPr>
              <w:t>whether or not</w:t>
            </w:r>
            <w:proofErr w:type="gramEnd"/>
            <w:r w:rsidRPr="009743C8">
              <w:rPr>
                <w:lang w:val="en-GB"/>
              </w:rPr>
              <w:t xml:space="preserve">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8B6AEA" w:rsidRPr="009743C8" w:rsidRDefault="008B6AEA"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539368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517D0E" w:rsidRPr="009743C8" w:rsidRDefault="00517D0E" w:rsidP="00517D0E">
            <w:pPr>
              <w:rPr>
                <w:lang w:val="en-GB"/>
              </w:rPr>
            </w:pPr>
            <w:r w:rsidRPr="009743C8">
              <w:rPr>
                <w:lang w:val="en-GB"/>
              </w:rPr>
              <w:lastRenderedPageBreak/>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517D0E" w:rsidRPr="009743C8" w:rsidRDefault="00517D0E" w:rsidP="00517D0E">
            <w:pPr>
              <w:rPr>
                <w:lang w:val="en-GB"/>
              </w:rPr>
            </w:pPr>
            <w:r w:rsidRPr="009743C8">
              <w:rPr>
                <w:lang w:val="en-GB"/>
              </w:rPr>
              <w:t>Transmission apparatus for radio</w:t>
            </w:r>
            <w:r w:rsidRPr="009743C8">
              <w:rPr>
                <w:lang w:val="en-GB"/>
              </w:rPr>
              <w:softHyphen/>
              <w:t>broadcasting or television,</w:t>
            </w:r>
          </w:p>
          <w:p w14:paraId="0A6893F3" w14:textId="6FB2EC93" w:rsidR="00517D0E" w:rsidRPr="009743C8" w:rsidRDefault="00517D0E" w:rsidP="00517D0E">
            <w:pPr>
              <w:rPr>
                <w:lang w:val="en-GB"/>
              </w:rPr>
            </w:pPr>
            <w:r w:rsidRPr="009743C8">
              <w:rPr>
                <w:lang w:val="en-GB"/>
              </w:rPr>
              <w:t>whether or not incorporating reception apparatus or sound recording or reproducing</w:t>
            </w:r>
          </w:p>
          <w:p w14:paraId="69009755" w14:textId="77777777" w:rsidR="00517D0E" w:rsidRPr="009743C8" w:rsidRDefault="00517D0E" w:rsidP="00517D0E">
            <w:pPr>
              <w:rPr>
                <w:lang w:val="en-GB"/>
              </w:rPr>
            </w:pPr>
            <w:r w:rsidRPr="009743C8">
              <w:rPr>
                <w:lang w:val="en-GB"/>
              </w:rPr>
              <w:t xml:space="preserve">apparatus; television cameras, digital </w:t>
            </w:r>
            <w:proofErr w:type="gramStart"/>
            <w:r w:rsidRPr="009743C8">
              <w:rPr>
                <w:lang w:val="en-GB"/>
              </w:rPr>
              <w:t>cameras</w:t>
            </w:r>
            <w:proofErr w:type="gramEnd"/>
            <w:r w:rsidRPr="009743C8">
              <w:rPr>
                <w:lang w:val="en-GB"/>
              </w:rPr>
              <w:t xml:space="preserve"> and video camera recorders</w:t>
            </w:r>
          </w:p>
        </w:tc>
        <w:tc>
          <w:tcPr>
            <w:tcW w:w="2778" w:type="dxa"/>
          </w:tcPr>
          <w:p w14:paraId="56BA91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E74DA4B" w14:textId="1A244690"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73E74DA7" w14:textId="7CB3BA22"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non-orig</w:t>
            </w:r>
            <w:r w:rsidR="00517D0E"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A537A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517D0E" w:rsidRPr="009743C8" w:rsidRDefault="00517D0E" w:rsidP="00517D0E">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517D0E" w:rsidRPr="009743C8" w:rsidRDefault="00517D0E" w:rsidP="00517D0E">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3CBAC2F" w14:textId="15F89EED"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77996D6C" w14:textId="7DF59747"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non-orig</w:t>
            </w:r>
            <w:r w:rsidR="00517D0E"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1B53D18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517D0E" w:rsidRPr="009743C8" w:rsidRDefault="00517D0E" w:rsidP="00517D0E">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517D0E" w:rsidRPr="009743C8" w:rsidRDefault="00517D0E" w:rsidP="00517D0E">
            <w:pPr>
              <w:rPr>
                <w:lang w:val="en-GB"/>
              </w:rPr>
            </w:pPr>
            <w:r w:rsidRPr="009743C8">
              <w:rPr>
                <w:lang w:val="en-GB"/>
              </w:rPr>
              <w:t>Reception apparatus for radio</w:t>
            </w:r>
            <w:r w:rsidRPr="009743C8">
              <w:rPr>
                <w:lang w:val="en-GB"/>
              </w:rPr>
              <w:softHyphen/>
              <w:t xml:space="preserve">broadcasting, </w:t>
            </w:r>
            <w:proofErr w:type="gramStart"/>
            <w:r w:rsidRPr="009743C8">
              <w:rPr>
                <w:lang w:val="en-GB"/>
              </w:rPr>
              <w:t>whether or not</w:t>
            </w:r>
            <w:proofErr w:type="gramEnd"/>
            <w:r w:rsidRPr="009743C8">
              <w:rPr>
                <w:lang w:val="en-GB"/>
              </w:rPr>
              <w:t xml:space="preserve"> combined, in the same housing, with sound recording or repro</w:t>
            </w:r>
            <w:r w:rsidRPr="009743C8">
              <w:rPr>
                <w:lang w:val="en-GB"/>
              </w:rPr>
              <w:softHyphen/>
              <w:t>ducing apparatus or a clock</w:t>
            </w:r>
          </w:p>
        </w:tc>
        <w:tc>
          <w:tcPr>
            <w:tcW w:w="2778" w:type="dxa"/>
          </w:tcPr>
          <w:p w14:paraId="40947B4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517D0E" w:rsidRPr="009743C8" w:rsidRDefault="00517D0E" w:rsidP="00517D0E">
            <w:pPr>
              <w:rPr>
                <w:lang w:val="en-GB"/>
              </w:rPr>
            </w:pPr>
          </w:p>
        </w:tc>
      </w:tr>
      <w:tr w:rsidR="00517D0E" w:rsidRPr="009743C8" w14:paraId="1806BD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517D0E" w:rsidRPr="009743C8" w:rsidRDefault="00517D0E" w:rsidP="00517D0E">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517D0E" w:rsidRPr="009743C8" w:rsidRDefault="00517D0E" w:rsidP="00517D0E">
            <w:pPr>
              <w:rPr>
                <w:lang w:val="en-GB"/>
              </w:rPr>
            </w:pPr>
            <w:r w:rsidRPr="009743C8">
              <w:rPr>
                <w:lang w:val="en-GB"/>
              </w:rPr>
              <w:t>Monitors and projectors, not incor</w:t>
            </w:r>
            <w:r w:rsidRPr="009743C8">
              <w:rPr>
                <w:lang w:val="en-GB"/>
              </w:rPr>
              <w:softHyphen/>
              <w:t xml:space="preserve">porating television reception apparatus; reception apparatus for television, </w:t>
            </w:r>
            <w:proofErr w:type="gramStart"/>
            <w:r w:rsidRPr="009743C8">
              <w:rPr>
                <w:lang w:val="en-GB"/>
              </w:rPr>
              <w:t>whether or not</w:t>
            </w:r>
            <w:proofErr w:type="gramEnd"/>
            <w:r w:rsidRPr="009743C8">
              <w:rPr>
                <w:lang w:val="en-GB"/>
              </w:rPr>
              <w:t xml:space="preserve"> incor</w:t>
            </w:r>
            <w:r w:rsidRPr="009743C8">
              <w:rPr>
                <w:lang w:val="en-GB"/>
              </w:rPr>
              <w:softHyphen/>
              <w:t>porating radio-broadcast receivers or sound or video recording or reproducing apparatus</w:t>
            </w:r>
          </w:p>
        </w:tc>
        <w:tc>
          <w:tcPr>
            <w:tcW w:w="2778" w:type="dxa"/>
          </w:tcPr>
          <w:p w14:paraId="45BC619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517D0E" w:rsidRPr="009743C8" w:rsidRDefault="00517D0E" w:rsidP="00517D0E">
            <w:pPr>
              <w:rPr>
                <w:lang w:val="en-GB"/>
              </w:rPr>
            </w:pPr>
          </w:p>
        </w:tc>
      </w:tr>
      <w:tr w:rsidR="00517D0E" w:rsidRPr="009743C8" w14:paraId="78FCF9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517D0E" w:rsidRPr="009743C8" w:rsidRDefault="00517D0E" w:rsidP="00517D0E">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517D0E" w:rsidRPr="009743C8" w:rsidRDefault="00517D0E" w:rsidP="00517D0E">
            <w:pPr>
              <w:rPr>
                <w:lang w:val="en-GB"/>
              </w:rPr>
            </w:pPr>
            <w:r w:rsidRPr="009743C8">
              <w:rPr>
                <w:lang w:val="en-GB"/>
              </w:rPr>
              <w:t>Indicator panels incorporating liquid crystal devices (LCD's) or light emitting diodes (LED's)</w:t>
            </w:r>
          </w:p>
        </w:tc>
        <w:tc>
          <w:tcPr>
            <w:tcW w:w="2778" w:type="dxa"/>
          </w:tcPr>
          <w:p w14:paraId="51F6718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52C2F9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517D0E" w:rsidRPr="009743C8" w:rsidRDefault="00517D0E" w:rsidP="00517D0E">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517D0E" w:rsidRPr="009743C8" w:rsidRDefault="00517D0E" w:rsidP="00517D0E">
            <w:pPr>
              <w:rPr>
                <w:lang w:val="en-GB"/>
              </w:rPr>
            </w:pPr>
            <w:r w:rsidRPr="009743C8">
              <w:rPr>
                <w:lang w:val="en-GB"/>
              </w:rPr>
              <w:t xml:space="preserve">Electrical apparatus for switching or protecting electrical circuits, or for making connections to or in electrical circuits (for example, switches, fuses, lightning arresters, voltage limiters, surge suppressors, plugs and other connectors, </w:t>
            </w:r>
            <w:proofErr w:type="gramStart"/>
            <w:r w:rsidRPr="009743C8">
              <w:rPr>
                <w:lang w:val="en-GB"/>
              </w:rPr>
              <w:t>junctions</w:t>
            </w:r>
            <w:proofErr w:type="gramEnd"/>
            <w:r w:rsidRPr="009743C8">
              <w:rPr>
                <w:lang w:val="en-GB"/>
              </w:rPr>
              <w:t xml:space="preserve"> boxes) for a voltage exceeding 1 000 V</w:t>
            </w:r>
          </w:p>
        </w:tc>
        <w:tc>
          <w:tcPr>
            <w:tcW w:w="2778" w:type="dxa"/>
          </w:tcPr>
          <w:p w14:paraId="739053E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F01872" w14:textId="51B96CF0"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4FE67833" w14:textId="51950D7A" w:rsidR="00517D0E" w:rsidRPr="009743C8" w:rsidRDefault="00C330E4"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C6923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517D0E" w:rsidRPr="009743C8" w:rsidRDefault="00517D0E" w:rsidP="00517D0E">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517D0E" w:rsidRPr="009743C8" w:rsidRDefault="00517D0E" w:rsidP="00517D0E">
            <w:pPr>
              <w:rPr>
                <w:lang w:val="en-GB"/>
              </w:rPr>
            </w:pPr>
            <w:r w:rsidRPr="009743C8">
              <w:rPr>
                <w:lang w:val="en-GB"/>
              </w:rPr>
              <w:t xml:space="preserve">Boards, panels, consoles, desks, </w:t>
            </w:r>
            <w:proofErr w:type="gramStart"/>
            <w:r w:rsidRPr="009743C8">
              <w:rPr>
                <w:lang w:val="en-GB"/>
              </w:rPr>
              <w:t>cabinets</w:t>
            </w:r>
            <w:proofErr w:type="gramEnd"/>
            <w:r w:rsidRPr="009743C8">
              <w:rPr>
                <w:lang w:val="en-GB"/>
              </w:rPr>
              <w:t xml:space="preserve"> and other bases, equipped with two or more apparatus of heading 8535 or 8536, for electric control or the distribution of electricity,</w:t>
            </w:r>
          </w:p>
          <w:p w14:paraId="418E9556" w14:textId="77777777" w:rsidR="00517D0E" w:rsidRPr="009743C8" w:rsidRDefault="00517D0E" w:rsidP="00517D0E">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517D0E" w:rsidRPr="009743C8" w:rsidRDefault="00517D0E" w:rsidP="00517D0E">
            <w:pPr>
              <w:rPr>
                <w:lang w:val="en-GB"/>
              </w:rPr>
            </w:pPr>
          </w:p>
        </w:tc>
      </w:tr>
      <w:tr w:rsidR="00517D0E" w:rsidRPr="009743C8" w14:paraId="64EE66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517D0E" w:rsidRPr="009743C8" w:rsidRDefault="00517D0E" w:rsidP="00517D0E">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517D0E" w:rsidRPr="009743C8" w:rsidRDefault="00517D0E" w:rsidP="00517D0E">
            <w:pPr>
              <w:rPr>
                <w:lang w:val="en-GB"/>
              </w:rPr>
            </w:pPr>
            <w:r w:rsidRPr="009743C8">
              <w:rPr>
                <w:lang w:val="en-GB"/>
              </w:rPr>
              <w:t>Cathode-ray television picture tubes, including video monitor cathode-ray tubes</w:t>
            </w:r>
          </w:p>
        </w:tc>
        <w:tc>
          <w:tcPr>
            <w:tcW w:w="2778" w:type="dxa"/>
          </w:tcPr>
          <w:p w14:paraId="182FFDC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517D0E" w:rsidRPr="009743C8" w:rsidRDefault="00517D0E" w:rsidP="00517D0E">
            <w:pPr>
              <w:rPr>
                <w:lang w:val="en-GB"/>
              </w:rPr>
            </w:pPr>
          </w:p>
        </w:tc>
      </w:tr>
      <w:tr w:rsidR="00517D0E" w:rsidRPr="009743C8" w14:paraId="1B6CCE8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517D0E" w:rsidRPr="009743C8" w:rsidRDefault="00517D0E" w:rsidP="00517D0E">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517D0E" w:rsidRPr="009743C8" w:rsidRDefault="00517D0E" w:rsidP="00517D0E">
            <w:pPr>
              <w:rPr>
                <w:lang w:val="en-GB"/>
              </w:rPr>
            </w:pPr>
            <w:r w:rsidRPr="009743C8">
              <w:rPr>
                <w:lang w:val="en-GB"/>
              </w:rPr>
              <w:t xml:space="preserve">Diodes, </w:t>
            </w:r>
            <w:proofErr w:type="gramStart"/>
            <w:r w:rsidRPr="009743C8">
              <w:rPr>
                <w:lang w:val="en-GB"/>
              </w:rPr>
              <w:t>transistors</w:t>
            </w:r>
            <w:proofErr w:type="gramEnd"/>
            <w:r w:rsidRPr="009743C8">
              <w:rPr>
                <w:lang w:val="en-GB"/>
              </w:rPr>
              <w:t xml:space="preserve"> and similar semi-conductor devices, except wafers not yet cut into chips</w:t>
            </w:r>
          </w:p>
        </w:tc>
        <w:tc>
          <w:tcPr>
            <w:tcW w:w="2778" w:type="dxa"/>
          </w:tcPr>
          <w:p w14:paraId="086FF5E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A3894C0" w14:textId="5E32D670"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77AF65AF" w14:textId="5F596DB6" w:rsidR="00517D0E"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C1261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517D0E" w:rsidRPr="009743C8" w:rsidRDefault="00517D0E" w:rsidP="00517D0E">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517D0E" w:rsidRPr="009743C8" w:rsidRDefault="00517D0E" w:rsidP="00517D0E">
            <w:pPr>
              <w:rPr>
                <w:lang w:val="en-GB"/>
              </w:rPr>
            </w:pPr>
            <w:r w:rsidRPr="009743C8">
              <w:rPr>
                <w:lang w:val="en-GB"/>
              </w:rPr>
              <w:t>Electronic integrated circuits</w:t>
            </w:r>
          </w:p>
        </w:tc>
        <w:tc>
          <w:tcPr>
            <w:tcW w:w="2778" w:type="dxa"/>
          </w:tcPr>
          <w:p w14:paraId="7147FD9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517D0E" w:rsidRPr="009743C8" w:rsidRDefault="00517D0E" w:rsidP="00517D0E">
            <w:pPr>
              <w:rPr>
                <w:lang w:val="en-GB"/>
              </w:rPr>
            </w:pPr>
          </w:p>
        </w:tc>
      </w:tr>
      <w:tr w:rsidR="00C330E4" w:rsidRPr="009743C8" w14:paraId="39C387F1" w14:textId="77777777" w:rsidTr="00CD2B9E">
        <w:trPr>
          <w:cnfStyle w:val="000000100000" w:firstRow="0" w:lastRow="0" w:firstColumn="0" w:lastColumn="0" w:oddVBand="0" w:evenVBand="0" w:oddHBand="1" w:evenHBand="0" w:firstRowFirstColumn="0" w:firstRowLastColumn="0" w:lastRowFirstColumn="0" w:lastRowLastColumn="0"/>
          <w:cantSplit/>
          <w:trHeight w:val="6500"/>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C330E4" w:rsidRPr="009743C8" w:rsidRDefault="00C330E4"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C330E4" w:rsidRPr="009743C8" w:rsidRDefault="00C330E4" w:rsidP="00517D0E">
            <w:pPr>
              <w:rPr>
                <w:lang w:val="en-GB"/>
              </w:rPr>
            </w:pPr>
            <w:r w:rsidRPr="009743C8">
              <w:rPr>
                <w:lang w:val="en-GB"/>
              </w:rPr>
              <w:t>Monolithic integrated circuits</w:t>
            </w:r>
          </w:p>
        </w:tc>
        <w:tc>
          <w:tcPr>
            <w:tcW w:w="2778" w:type="dxa"/>
          </w:tcPr>
          <w:p w14:paraId="6DADBAA1" w14:textId="77777777" w:rsidR="00C330E4"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CDDA295" w14:textId="04D2D5F5" w:rsidR="00C330E4"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the value of all the materials used does not exceed 40 per cent of the ex-works price of the product, and</w:t>
            </w:r>
          </w:p>
          <w:p w14:paraId="1DB2FDC8" w14:textId="04C65ABC" w:rsidR="00C330E4"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within the above limit, the value of all the materials of headings 8541 and 8542 used does not exceed 10 per cent of the ex-works price of the product</w:t>
            </w:r>
            <w:r>
              <w:rPr>
                <w:lang w:val="en-GB"/>
              </w:rPr>
              <w:t>.</w:t>
            </w:r>
          </w:p>
          <w:p w14:paraId="04F3F263" w14:textId="77777777" w:rsidR="00C330E4"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6BE985A" w14:textId="1DA66B5A" w:rsidR="00C330E4" w:rsidRPr="009743C8" w:rsidRDefault="00C330E4"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 xml:space="preserve">duction of an appropriate dopant, </w:t>
            </w:r>
            <w:proofErr w:type="gramStart"/>
            <w:r w:rsidRPr="009743C8">
              <w:rPr>
                <w:lang w:val="en-GB"/>
              </w:rPr>
              <w:t>whether or not</w:t>
            </w:r>
            <w:proofErr w:type="gramEnd"/>
            <w:r w:rsidRPr="009743C8">
              <w:rPr>
                <w:lang w:val="en-GB"/>
              </w:rPr>
              <w:t xml:space="preserve">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C330E4" w:rsidRPr="009743C8" w:rsidRDefault="00C330E4"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FD764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517D0E" w:rsidRPr="009743C8" w:rsidRDefault="00517D0E" w:rsidP="00517D0E">
            <w:pPr>
              <w:rPr>
                <w:lang w:val="en-GB"/>
              </w:rPr>
            </w:pPr>
            <w:r w:rsidRPr="009743C8">
              <w:rPr>
                <w:lang w:val="en-GB"/>
              </w:rPr>
              <w:t xml:space="preserve">- </w:t>
            </w:r>
            <w:proofErr w:type="spellStart"/>
            <w:r w:rsidRPr="009743C8">
              <w:rPr>
                <w:lang w:val="en-GB"/>
              </w:rPr>
              <w:t>multichips</w:t>
            </w:r>
            <w:proofErr w:type="spellEnd"/>
            <w:r w:rsidRPr="009743C8">
              <w:rPr>
                <w:lang w:val="en-GB"/>
              </w:rPr>
              <w:t xml:space="preserve"> which are parts of machinery or apparatus, not specified or included elsewhere in this Chapter</w:t>
            </w:r>
          </w:p>
        </w:tc>
        <w:tc>
          <w:tcPr>
            <w:tcW w:w="2778" w:type="dxa"/>
          </w:tcPr>
          <w:p w14:paraId="01645D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517D0E" w:rsidRPr="009743C8" w:rsidRDefault="00517D0E" w:rsidP="00517D0E">
            <w:pPr>
              <w:rPr>
                <w:lang w:val="en-GB"/>
              </w:rPr>
            </w:pPr>
          </w:p>
        </w:tc>
      </w:tr>
      <w:tr w:rsidR="00517D0E" w:rsidRPr="009743C8" w14:paraId="1331F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517D0E" w:rsidRPr="009743C8" w:rsidRDefault="00517D0E" w:rsidP="00517D0E">
            <w:pPr>
              <w:rPr>
                <w:lang w:val="en-GB"/>
              </w:rPr>
            </w:pPr>
            <w:r w:rsidRPr="009743C8">
              <w:rPr>
                <w:lang w:val="en-GB"/>
              </w:rPr>
              <w:t>- others</w:t>
            </w:r>
          </w:p>
        </w:tc>
        <w:tc>
          <w:tcPr>
            <w:tcW w:w="2778" w:type="dxa"/>
          </w:tcPr>
          <w:p w14:paraId="3AD900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1FA92B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7290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517D0E" w:rsidRPr="009743C8" w:rsidRDefault="00517D0E" w:rsidP="00517D0E">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517D0E" w:rsidRPr="009743C8" w:rsidRDefault="00517D0E" w:rsidP="00517D0E">
            <w:pPr>
              <w:rPr>
                <w:lang w:val="en-GB"/>
              </w:rPr>
            </w:pPr>
            <w:r w:rsidRPr="009743C8">
              <w:rPr>
                <w:lang w:val="en-GB"/>
              </w:rPr>
              <w:t xml:space="preserve">Electrical machines and apparatus, having individual functions, not </w:t>
            </w:r>
            <w:proofErr w:type="gramStart"/>
            <w:r w:rsidRPr="009743C8">
              <w:rPr>
                <w:lang w:val="en-GB"/>
              </w:rPr>
              <w:t>specified</w:t>
            </w:r>
            <w:proofErr w:type="gramEnd"/>
            <w:r w:rsidRPr="009743C8">
              <w:rPr>
                <w:lang w:val="en-GB"/>
              </w:rPr>
              <w:t xml:space="preserve">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D585E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517D0E" w:rsidRPr="009743C8" w:rsidRDefault="00517D0E" w:rsidP="00517D0E">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517D0E" w:rsidRPr="009743C8" w:rsidRDefault="00517D0E" w:rsidP="00517D0E">
            <w:pPr>
              <w:rPr>
                <w:lang w:val="en-GB"/>
              </w:rPr>
            </w:pPr>
            <w:r w:rsidRPr="009743C8">
              <w:rPr>
                <w:lang w:val="en-GB"/>
              </w:rPr>
              <w:t xml:space="preserve">Insulated (including enamelled or anodised) wire, cable (including coaxial cable) and other insulated electric conductors, </w:t>
            </w:r>
            <w:proofErr w:type="gramStart"/>
            <w:r w:rsidRPr="009743C8">
              <w:rPr>
                <w:lang w:val="en-GB"/>
              </w:rPr>
              <w:t>whether or not</w:t>
            </w:r>
            <w:proofErr w:type="gramEnd"/>
            <w:r w:rsidRPr="009743C8">
              <w:rPr>
                <w:lang w:val="en-GB"/>
              </w:rPr>
              <w:t xml:space="preserve"> fitted with connectors; optical fibre cables, made up of individually sheathed fibres, whether or not assembled with electric conductors or fitted with connectors</w:t>
            </w:r>
          </w:p>
        </w:tc>
        <w:tc>
          <w:tcPr>
            <w:tcW w:w="2778" w:type="dxa"/>
          </w:tcPr>
          <w:p w14:paraId="6622BD8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517D0E" w:rsidRPr="009743C8" w:rsidRDefault="00517D0E" w:rsidP="00517D0E">
            <w:pPr>
              <w:rPr>
                <w:lang w:val="en-GB"/>
              </w:rPr>
            </w:pPr>
          </w:p>
        </w:tc>
      </w:tr>
      <w:tr w:rsidR="00517D0E" w:rsidRPr="009743C8" w14:paraId="25A2934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517D0E" w:rsidRPr="009743C8" w:rsidRDefault="00517D0E" w:rsidP="00517D0E">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517D0E" w:rsidRPr="009743C8" w:rsidRDefault="00517D0E" w:rsidP="00517D0E">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517D0E" w:rsidRPr="009743C8" w:rsidRDefault="00517D0E" w:rsidP="00517D0E">
            <w:pPr>
              <w:rPr>
                <w:lang w:val="en-GB"/>
              </w:rPr>
            </w:pPr>
          </w:p>
        </w:tc>
      </w:tr>
      <w:tr w:rsidR="00517D0E" w:rsidRPr="009743C8" w14:paraId="39ECD6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517D0E" w:rsidRPr="009743C8" w:rsidRDefault="00517D0E" w:rsidP="00517D0E">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517D0E" w:rsidRPr="009743C8" w:rsidRDefault="00517D0E" w:rsidP="00517D0E">
            <w:pPr>
              <w:rPr>
                <w:lang w:val="en-GB"/>
              </w:rPr>
            </w:pPr>
            <w:r w:rsidRPr="009743C8">
              <w:rPr>
                <w:lang w:val="en-GB"/>
              </w:rPr>
              <w:t>Electrical insulators of any material</w:t>
            </w:r>
          </w:p>
        </w:tc>
        <w:tc>
          <w:tcPr>
            <w:tcW w:w="2778" w:type="dxa"/>
          </w:tcPr>
          <w:p w14:paraId="6B08BF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517D0E" w:rsidRPr="009743C8" w:rsidRDefault="00517D0E" w:rsidP="00517D0E">
            <w:pPr>
              <w:rPr>
                <w:lang w:val="en-GB"/>
              </w:rPr>
            </w:pPr>
          </w:p>
        </w:tc>
      </w:tr>
      <w:tr w:rsidR="00517D0E" w:rsidRPr="009743C8" w14:paraId="596D65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517D0E" w:rsidRPr="009743C8" w:rsidRDefault="00517D0E" w:rsidP="00517D0E">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517D0E" w:rsidRPr="009743C8" w:rsidRDefault="00517D0E" w:rsidP="00517D0E">
            <w:pPr>
              <w:rPr>
                <w:lang w:val="en-GB"/>
              </w:rPr>
            </w:pPr>
            <w:r w:rsidRPr="009743C8">
              <w:rPr>
                <w:lang w:val="en-GB"/>
              </w:rPr>
              <w:t>Insulating fittings for electrical machines, appliances or</w:t>
            </w:r>
          </w:p>
          <w:p w14:paraId="0DBEC499" w14:textId="77777777" w:rsidR="00517D0E" w:rsidRPr="009743C8" w:rsidRDefault="00517D0E" w:rsidP="00517D0E">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517D0E" w:rsidRPr="009743C8" w:rsidRDefault="00517D0E" w:rsidP="00517D0E">
            <w:pPr>
              <w:rPr>
                <w:lang w:val="en-GB"/>
              </w:rPr>
            </w:pPr>
          </w:p>
        </w:tc>
      </w:tr>
      <w:tr w:rsidR="00517D0E" w:rsidRPr="009743C8" w14:paraId="0100B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517D0E" w:rsidRPr="009743C8" w:rsidRDefault="00517D0E" w:rsidP="00517D0E">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517D0E" w:rsidRPr="009743C8" w:rsidRDefault="00517D0E" w:rsidP="00517D0E">
            <w:pPr>
              <w:rPr>
                <w:lang w:val="en-GB"/>
              </w:rPr>
            </w:pPr>
            <w:r w:rsidRPr="009743C8">
              <w:rPr>
                <w:lang w:val="en-GB"/>
              </w:rPr>
              <w:t xml:space="preserve">- Waste and scrap of primary cells, primary </w:t>
            </w:r>
            <w:proofErr w:type="gramStart"/>
            <w:r w:rsidRPr="009743C8">
              <w:rPr>
                <w:lang w:val="en-GB"/>
              </w:rPr>
              <w:t>batteries</w:t>
            </w:r>
            <w:proofErr w:type="gramEnd"/>
            <w:r w:rsidRPr="009743C8">
              <w:rPr>
                <w:lang w:val="en-GB"/>
              </w:rPr>
              <w:t xml:space="preserve">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517D0E" w:rsidRPr="009743C8" w:rsidRDefault="00517D0E" w:rsidP="00517D0E">
            <w:pPr>
              <w:rPr>
                <w:lang w:val="en-GB"/>
              </w:rPr>
            </w:pPr>
          </w:p>
        </w:tc>
      </w:tr>
      <w:tr w:rsidR="00517D0E" w:rsidRPr="009743C8" w14:paraId="029AFE4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517D0E" w:rsidRPr="009743C8" w:rsidRDefault="00517D0E" w:rsidP="00517D0E">
            <w:pPr>
              <w:rPr>
                <w:lang w:val="en-GB"/>
              </w:rPr>
            </w:pPr>
            <w:r w:rsidRPr="009743C8">
              <w:rPr>
                <w:lang w:val="en-GB"/>
              </w:rPr>
              <w:t xml:space="preserve">- Electronic </w:t>
            </w:r>
            <w:proofErr w:type="spellStart"/>
            <w:r w:rsidRPr="009743C8">
              <w:rPr>
                <w:lang w:val="en-GB"/>
              </w:rPr>
              <w:t>microassemblies</w:t>
            </w:r>
            <w:proofErr w:type="spellEnd"/>
          </w:p>
        </w:tc>
        <w:tc>
          <w:tcPr>
            <w:tcW w:w="2778" w:type="dxa"/>
          </w:tcPr>
          <w:p w14:paraId="254AF7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7FFF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42A1B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517D0E" w:rsidRPr="009743C8" w:rsidRDefault="00517D0E" w:rsidP="00517D0E">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517D0E" w:rsidRPr="009743C8" w:rsidRDefault="00517D0E" w:rsidP="00517D0E">
            <w:pPr>
              <w:rPr>
                <w:lang w:val="en-GB"/>
              </w:rPr>
            </w:pPr>
            <w:r w:rsidRPr="009743C8">
              <w:rPr>
                <w:lang w:val="en-GB"/>
              </w:rPr>
              <w:t xml:space="preserve">Railway or tramway locomotives, </w:t>
            </w:r>
            <w:proofErr w:type="gramStart"/>
            <w:r w:rsidRPr="009743C8">
              <w:rPr>
                <w:lang w:val="en-GB"/>
              </w:rPr>
              <w:t>rolling-stock</w:t>
            </w:r>
            <w:proofErr w:type="gramEnd"/>
            <w:r w:rsidRPr="009743C8">
              <w:rPr>
                <w:lang w:val="en-GB"/>
              </w:rPr>
              <w:t xml:space="preserve">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517D0E" w:rsidRPr="009743C8" w:rsidRDefault="00517D0E" w:rsidP="00517D0E">
            <w:pPr>
              <w:rPr>
                <w:lang w:val="en-GB"/>
              </w:rPr>
            </w:pPr>
          </w:p>
        </w:tc>
      </w:tr>
      <w:tr w:rsidR="00517D0E" w:rsidRPr="009743C8" w14:paraId="2C89CA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517D0E" w:rsidRPr="009743C8" w:rsidRDefault="00517D0E" w:rsidP="00517D0E">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517D0E" w:rsidRPr="009743C8" w:rsidRDefault="00517D0E" w:rsidP="00517D0E">
            <w:pPr>
              <w:rPr>
                <w:lang w:val="en-GB"/>
              </w:rPr>
            </w:pPr>
            <w:r w:rsidRPr="009743C8">
              <w:rPr>
                <w:lang w:val="en-GB"/>
              </w:rPr>
              <w:t>Railway or tramway track fixtures and fittings; mechanical (including electromechanical) signalling,</w:t>
            </w:r>
          </w:p>
          <w:p w14:paraId="073EAFC7" w14:textId="77777777" w:rsidR="00517D0E" w:rsidRPr="009743C8" w:rsidRDefault="00517D0E" w:rsidP="00517D0E">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1C50F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25864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517D0E" w:rsidRPr="009743C8" w:rsidRDefault="00517D0E" w:rsidP="00517D0E">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517D0E" w:rsidRPr="009743C8" w:rsidRDefault="00517D0E" w:rsidP="00517D0E">
            <w:pPr>
              <w:rPr>
                <w:lang w:val="en-GB"/>
              </w:rPr>
            </w:pPr>
            <w:r w:rsidRPr="009743C8">
              <w:rPr>
                <w:lang w:val="en-GB"/>
              </w:rPr>
              <w:t xml:space="preserve">Vehicles other than railway or tramway </w:t>
            </w:r>
            <w:proofErr w:type="gramStart"/>
            <w:r w:rsidRPr="009743C8">
              <w:rPr>
                <w:lang w:val="en-GB"/>
              </w:rPr>
              <w:t>rolling-stock</w:t>
            </w:r>
            <w:proofErr w:type="gramEnd"/>
            <w:r w:rsidRPr="009743C8">
              <w:rPr>
                <w:lang w:val="en-GB"/>
              </w:rPr>
              <w:t>, and parts and accessories thereof; except for:</w:t>
            </w:r>
          </w:p>
        </w:tc>
        <w:tc>
          <w:tcPr>
            <w:tcW w:w="2778" w:type="dxa"/>
          </w:tcPr>
          <w:p w14:paraId="6C49009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517D0E" w:rsidRPr="009743C8" w:rsidRDefault="00517D0E" w:rsidP="00517D0E">
            <w:pPr>
              <w:rPr>
                <w:lang w:val="en-GB"/>
              </w:rPr>
            </w:pPr>
          </w:p>
        </w:tc>
      </w:tr>
      <w:tr w:rsidR="00517D0E" w:rsidRPr="009743C8" w14:paraId="101A13D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517D0E" w:rsidRPr="009743C8" w:rsidRDefault="00517D0E" w:rsidP="00517D0E">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517D0E" w:rsidRPr="009743C8" w:rsidRDefault="00517D0E" w:rsidP="00517D0E">
            <w:pPr>
              <w:rPr>
                <w:lang w:val="en-GB"/>
              </w:rPr>
            </w:pPr>
            <w:r w:rsidRPr="009743C8">
              <w:rPr>
                <w:lang w:val="en-GB"/>
              </w:rPr>
              <w:t>Parts and accessories of the motor vehicles</w:t>
            </w:r>
          </w:p>
        </w:tc>
        <w:tc>
          <w:tcPr>
            <w:tcW w:w="2778" w:type="dxa"/>
          </w:tcPr>
          <w:p w14:paraId="49E44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BAAB2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517D0E" w:rsidRPr="009743C8" w:rsidRDefault="00517D0E" w:rsidP="00517D0E">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517D0E" w:rsidRPr="009743C8" w:rsidRDefault="00517D0E" w:rsidP="00517D0E">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113B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F68B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517D0E" w:rsidRPr="009743C8" w:rsidRDefault="00517D0E" w:rsidP="00517D0E">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517D0E" w:rsidRPr="009743C8" w:rsidRDefault="00517D0E" w:rsidP="00517D0E">
            <w:pPr>
              <w:rPr>
                <w:lang w:val="en-GB"/>
              </w:rPr>
            </w:pPr>
            <w:r w:rsidRPr="009743C8">
              <w:rPr>
                <w:lang w:val="en-GB"/>
              </w:rPr>
              <w:t xml:space="preserve">Tanks and other armoured fighting vehicles, motorised, </w:t>
            </w:r>
            <w:proofErr w:type="gramStart"/>
            <w:r w:rsidRPr="009743C8">
              <w:rPr>
                <w:lang w:val="en-GB"/>
              </w:rPr>
              <w:t>whether or not</w:t>
            </w:r>
            <w:proofErr w:type="gramEnd"/>
            <w:r w:rsidRPr="009743C8">
              <w:rPr>
                <w:lang w:val="en-GB"/>
              </w:rPr>
              <w:t xml:space="preserve"> fitted with weapons, and parts of such vehicles</w:t>
            </w:r>
          </w:p>
        </w:tc>
        <w:tc>
          <w:tcPr>
            <w:tcW w:w="2778" w:type="dxa"/>
          </w:tcPr>
          <w:p w14:paraId="2F80D8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D05332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E8974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517D0E" w:rsidRPr="009743C8" w:rsidRDefault="00517D0E" w:rsidP="00517D0E">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517D0E" w:rsidRPr="009743C8" w:rsidRDefault="00517D0E" w:rsidP="00517D0E">
            <w:pPr>
              <w:rPr>
                <w:lang w:val="en-GB"/>
              </w:rPr>
            </w:pPr>
            <w:r w:rsidRPr="009743C8">
              <w:rPr>
                <w:lang w:val="en-GB"/>
              </w:rPr>
              <w:t xml:space="preserve">Motorcycles (including mopeds) and cycles fitted with an auxiliary motor, with or without </w:t>
            </w:r>
            <w:proofErr w:type="gramStart"/>
            <w:r w:rsidRPr="009743C8">
              <w:rPr>
                <w:lang w:val="en-GB"/>
              </w:rPr>
              <w:t>side-cars</w:t>
            </w:r>
            <w:proofErr w:type="gramEnd"/>
            <w:r w:rsidRPr="009743C8">
              <w:rPr>
                <w:lang w:val="en-GB"/>
              </w:rPr>
              <w:t>; side-cars</w:t>
            </w:r>
          </w:p>
        </w:tc>
        <w:tc>
          <w:tcPr>
            <w:tcW w:w="2778" w:type="dxa"/>
          </w:tcPr>
          <w:p w14:paraId="6B398F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5B02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517D0E" w:rsidRPr="009743C8" w:rsidRDefault="00517D0E" w:rsidP="00517D0E">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517D0E" w:rsidRPr="009743C8" w:rsidRDefault="00517D0E" w:rsidP="00517D0E">
            <w:pPr>
              <w:rPr>
                <w:lang w:val="en-GB"/>
              </w:rPr>
            </w:pPr>
            <w:r w:rsidRPr="009743C8">
              <w:rPr>
                <w:lang w:val="en-GB"/>
              </w:rPr>
              <w:t>Parts and accessories of vehicles of headings 8711 to 8713</w:t>
            </w:r>
          </w:p>
        </w:tc>
        <w:tc>
          <w:tcPr>
            <w:tcW w:w="2778" w:type="dxa"/>
          </w:tcPr>
          <w:p w14:paraId="00ADE81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76F6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517D0E" w:rsidRPr="009743C8" w:rsidRDefault="00517D0E" w:rsidP="00517D0E">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517D0E" w:rsidRPr="009743C8" w:rsidRDefault="00517D0E" w:rsidP="00517D0E">
            <w:pPr>
              <w:rPr>
                <w:lang w:val="en-GB"/>
              </w:rPr>
            </w:pPr>
            <w:r w:rsidRPr="009743C8">
              <w:rPr>
                <w:lang w:val="en-GB"/>
              </w:rPr>
              <w:t>Baby carriages and parts thereof</w:t>
            </w:r>
          </w:p>
        </w:tc>
        <w:tc>
          <w:tcPr>
            <w:tcW w:w="2778" w:type="dxa"/>
          </w:tcPr>
          <w:p w14:paraId="6411A5C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4113057" w14:textId="538F9F06" w:rsidR="00517D0E" w:rsidRPr="009743C8" w:rsidRDefault="007C1B5D"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72782ECD" w14:textId="645F8459" w:rsidR="00517D0E" w:rsidRPr="009743C8" w:rsidRDefault="007C1B5D"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34633C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517D0E" w:rsidRPr="009743C8" w:rsidRDefault="00517D0E" w:rsidP="00517D0E">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517D0E" w:rsidRPr="009743C8" w:rsidRDefault="00517D0E" w:rsidP="00517D0E">
            <w:pPr>
              <w:rPr>
                <w:lang w:val="en-GB"/>
              </w:rPr>
            </w:pPr>
            <w:r w:rsidRPr="009743C8">
              <w:rPr>
                <w:lang w:val="en-GB"/>
              </w:rPr>
              <w:t>Trailers and semi-trailers; other vehicles, not mechanically</w:t>
            </w:r>
          </w:p>
          <w:p w14:paraId="157B7080" w14:textId="77777777" w:rsidR="00517D0E" w:rsidRPr="009743C8" w:rsidRDefault="00517D0E" w:rsidP="00517D0E">
            <w:pPr>
              <w:rPr>
                <w:lang w:val="en-GB"/>
              </w:rPr>
            </w:pPr>
            <w:r w:rsidRPr="009743C8">
              <w:rPr>
                <w:lang w:val="en-GB"/>
              </w:rPr>
              <w:t>propelled; parts thereof</w:t>
            </w:r>
          </w:p>
        </w:tc>
        <w:tc>
          <w:tcPr>
            <w:tcW w:w="2778" w:type="dxa"/>
          </w:tcPr>
          <w:p w14:paraId="3B979A3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279A7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517D0E" w:rsidRPr="009743C8" w:rsidRDefault="00517D0E" w:rsidP="00517D0E">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517D0E" w:rsidRPr="009743C8" w:rsidRDefault="00517D0E" w:rsidP="00517D0E">
            <w:pPr>
              <w:rPr>
                <w:lang w:val="en-GB"/>
              </w:rPr>
            </w:pPr>
            <w:r w:rsidRPr="009743C8">
              <w:rPr>
                <w:lang w:val="en-GB"/>
              </w:rPr>
              <w:t>Aircraft, spacecraft, and parts thereof; except for:</w:t>
            </w:r>
          </w:p>
        </w:tc>
        <w:tc>
          <w:tcPr>
            <w:tcW w:w="2778" w:type="dxa"/>
          </w:tcPr>
          <w:p w14:paraId="25BE712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655CA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517D0E" w:rsidRPr="009743C8" w:rsidRDefault="00517D0E" w:rsidP="00517D0E">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517D0E" w:rsidRPr="009743C8" w:rsidRDefault="00517D0E" w:rsidP="00517D0E">
            <w:pPr>
              <w:rPr>
                <w:lang w:val="en-GB"/>
              </w:rPr>
            </w:pPr>
            <w:r w:rsidRPr="009743C8">
              <w:rPr>
                <w:lang w:val="en-GB"/>
              </w:rPr>
              <w:t>Rotochutes</w:t>
            </w:r>
          </w:p>
        </w:tc>
        <w:tc>
          <w:tcPr>
            <w:tcW w:w="2778" w:type="dxa"/>
          </w:tcPr>
          <w:p w14:paraId="67DEB7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C7E3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517D0E" w:rsidRPr="009743C8" w:rsidRDefault="00517D0E" w:rsidP="00517D0E">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517D0E" w:rsidRPr="009743C8" w:rsidRDefault="00517D0E" w:rsidP="00517D0E">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EA40D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517D0E" w:rsidRPr="009743C8" w:rsidRDefault="00517D0E" w:rsidP="00517D0E">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517D0E" w:rsidRPr="009743C8" w:rsidRDefault="00517D0E" w:rsidP="00517D0E">
            <w:pPr>
              <w:rPr>
                <w:lang w:val="en-GB"/>
              </w:rPr>
            </w:pPr>
            <w:r w:rsidRPr="009743C8">
              <w:rPr>
                <w:lang w:val="en-GB"/>
              </w:rPr>
              <w:t xml:space="preserve">Ships, </w:t>
            </w:r>
            <w:proofErr w:type="gramStart"/>
            <w:r w:rsidRPr="009743C8">
              <w:rPr>
                <w:lang w:val="en-GB"/>
              </w:rPr>
              <w:t>boats</w:t>
            </w:r>
            <w:proofErr w:type="gramEnd"/>
            <w:r w:rsidRPr="009743C8">
              <w:rPr>
                <w:lang w:val="en-GB"/>
              </w:rPr>
              <w:t xml:space="preserve"> and floating structures</w:t>
            </w:r>
          </w:p>
        </w:tc>
        <w:tc>
          <w:tcPr>
            <w:tcW w:w="2778" w:type="dxa"/>
          </w:tcPr>
          <w:p w14:paraId="55D5B7F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75A24D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517D0E" w:rsidRPr="009743C8" w:rsidRDefault="00517D0E" w:rsidP="00517D0E">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517D0E" w:rsidRPr="009743C8" w:rsidRDefault="00517D0E" w:rsidP="00517D0E">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B7FB10A" w14:textId="5FE7A163"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2CB7AB7E" w14:textId="54274C33"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58D28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517D0E" w:rsidRPr="009743C8" w:rsidRDefault="00517D0E" w:rsidP="00517D0E">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517D0E" w:rsidRPr="009743C8" w:rsidRDefault="00517D0E" w:rsidP="00517D0E">
            <w:pPr>
              <w:rPr>
                <w:lang w:val="en-GB"/>
              </w:rPr>
            </w:pPr>
            <w:r w:rsidRPr="009743C8">
              <w:rPr>
                <w:lang w:val="en-GB"/>
              </w:rPr>
              <w:t xml:space="preserve">Optical fibres and optical fibre bundles; optical fibre cables other than those of heading 8544; sheets and plates of polarising material; lenses (including contact lenses), prisms, </w:t>
            </w:r>
            <w:proofErr w:type="gramStart"/>
            <w:r w:rsidRPr="009743C8">
              <w:rPr>
                <w:lang w:val="en-GB"/>
              </w:rPr>
              <w:t>mirrors</w:t>
            </w:r>
            <w:proofErr w:type="gramEnd"/>
            <w:r w:rsidRPr="009743C8">
              <w:rPr>
                <w:lang w:val="en-GB"/>
              </w:rPr>
              <w:t xml:space="preserve"> and other optical elements, of any material, unmounted, other than such elements of glass not optically worked</w:t>
            </w:r>
          </w:p>
        </w:tc>
        <w:tc>
          <w:tcPr>
            <w:tcW w:w="2778" w:type="dxa"/>
          </w:tcPr>
          <w:p w14:paraId="73A651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517D0E" w:rsidRPr="009743C8" w:rsidRDefault="00517D0E" w:rsidP="00517D0E">
            <w:pPr>
              <w:rPr>
                <w:lang w:val="en-GB"/>
              </w:rPr>
            </w:pPr>
          </w:p>
        </w:tc>
      </w:tr>
      <w:tr w:rsidR="00517D0E" w:rsidRPr="009743C8" w14:paraId="602B48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517D0E" w:rsidRPr="009743C8" w:rsidRDefault="00517D0E" w:rsidP="00517D0E">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517D0E" w:rsidRPr="009743C8" w:rsidRDefault="00517D0E" w:rsidP="00517D0E">
            <w:pPr>
              <w:rPr>
                <w:lang w:val="en-GB"/>
              </w:rPr>
            </w:pPr>
            <w:r w:rsidRPr="009743C8">
              <w:rPr>
                <w:lang w:val="en-GB"/>
              </w:rPr>
              <w:t xml:space="preserve">Lenses, prisms, </w:t>
            </w:r>
            <w:proofErr w:type="gramStart"/>
            <w:r w:rsidRPr="009743C8">
              <w:rPr>
                <w:lang w:val="en-GB"/>
              </w:rPr>
              <w:t>mirrors</w:t>
            </w:r>
            <w:proofErr w:type="gramEnd"/>
            <w:r w:rsidRPr="009743C8">
              <w:rPr>
                <w:lang w:val="en-GB"/>
              </w:rPr>
              <w:t xml:space="preserve"> and other optical elements, of any material, mounted, being parts of or fittings for instruments or apparatus, other than such elements of glass not optically worked</w:t>
            </w:r>
          </w:p>
        </w:tc>
        <w:tc>
          <w:tcPr>
            <w:tcW w:w="2778" w:type="dxa"/>
          </w:tcPr>
          <w:p w14:paraId="6A575C6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517D0E" w:rsidRPr="009743C8" w:rsidRDefault="00517D0E" w:rsidP="00517D0E">
            <w:pPr>
              <w:rPr>
                <w:lang w:val="en-GB"/>
              </w:rPr>
            </w:pPr>
          </w:p>
        </w:tc>
      </w:tr>
      <w:tr w:rsidR="00517D0E" w:rsidRPr="009743C8" w14:paraId="6D8EC8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517D0E" w:rsidRPr="009743C8" w:rsidRDefault="00517D0E" w:rsidP="00517D0E">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517D0E" w:rsidRPr="009743C8" w:rsidRDefault="00517D0E" w:rsidP="00517D0E">
            <w:pPr>
              <w:rPr>
                <w:lang w:val="en-GB"/>
              </w:rPr>
            </w:pPr>
            <w:r w:rsidRPr="009743C8">
              <w:rPr>
                <w:lang w:val="en-GB"/>
              </w:rPr>
              <w:t>Spectacles, goggles and the like, corrective, protective or other</w:t>
            </w:r>
          </w:p>
        </w:tc>
        <w:tc>
          <w:tcPr>
            <w:tcW w:w="2778" w:type="dxa"/>
          </w:tcPr>
          <w:p w14:paraId="5613497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517D0E" w:rsidRPr="009743C8" w:rsidRDefault="00517D0E" w:rsidP="00517D0E">
            <w:pPr>
              <w:rPr>
                <w:lang w:val="en-GB"/>
              </w:rPr>
            </w:pPr>
          </w:p>
        </w:tc>
      </w:tr>
      <w:tr w:rsidR="00517D0E" w:rsidRPr="009743C8" w14:paraId="125E5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517D0E" w:rsidRPr="009743C8" w:rsidRDefault="00517D0E" w:rsidP="00517D0E">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517D0E" w:rsidRPr="009743C8" w:rsidRDefault="00517D0E" w:rsidP="00517D0E">
            <w:pPr>
              <w:rPr>
                <w:lang w:val="en-GB"/>
              </w:rPr>
            </w:pPr>
            <w:r w:rsidRPr="009743C8">
              <w:rPr>
                <w:lang w:val="en-GB"/>
              </w:rPr>
              <w:t>Binoculars, monoculars, other optical telescopes, and mountings therefor, except for astronomical refracting telescopes and</w:t>
            </w:r>
          </w:p>
          <w:p w14:paraId="0EEF95B0" w14:textId="77777777" w:rsidR="00517D0E" w:rsidRPr="009743C8" w:rsidRDefault="00517D0E" w:rsidP="00517D0E">
            <w:pPr>
              <w:rPr>
                <w:lang w:val="en-GB"/>
              </w:rPr>
            </w:pPr>
            <w:r w:rsidRPr="009743C8">
              <w:rPr>
                <w:lang w:val="en-GB"/>
              </w:rPr>
              <w:t>mountings therefor</w:t>
            </w:r>
          </w:p>
        </w:tc>
        <w:tc>
          <w:tcPr>
            <w:tcW w:w="2778" w:type="dxa"/>
          </w:tcPr>
          <w:p w14:paraId="184E2AA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9C7E8FF" w14:textId="02A31653"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w:t>
            </w:r>
          </w:p>
          <w:p w14:paraId="55423050" w14:textId="459C20CE"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 and</w:t>
            </w:r>
          </w:p>
          <w:p w14:paraId="6744574F" w14:textId="11A35097"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4CD22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517D0E" w:rsidRPr="009743C8" w:rsidRDefault="00517D0E" w:rsidP="00517D0E">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517D0E" w:rsidRPr="009743C8" w:rsidRDefault="00517D0E" w:rsidP="00517D0E">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798553" w14:textId="4F5DB1D0"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w:t>
            </w:r>
          </w:p>
          <w:p w14:paraId="18FCA0D7" w14:textId="41575B7D"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 and</w:t>
            </w:r>
          </w:p>
          <w:p w14:paraId="2EB309DC" w14:textId="587B4583"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EC7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517D0E" w:rsidRPr="009743C8" w:rsidRDefault="00517D0E" w:rsidP="00517D0E">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517D0E" w:rsidRPr="009743C8" w:rsidRDefault="00517D0E" w:rsidP="00517D0E">
            <w:pPr>
              <w:rPr>
                <w:lang w:val="en-GB"/>
              </w:rPr>
            </w:pPr>
            <w:r w:rsidRPr="009743C8">
              <w:rPr>
                <w:lang w:val="en-GB"/>
              </w:rPr>
              <w:t xml:space="preserve">Cinematographic cameras and projectors, </w:t>
            </w:r>
            <w:proofErr w:type="gramStart"/>
            <w:r w:rsidRPr="009743C8">
              <w:rPr>
                <w:lang w:val="en-GB"/>
              </w:rPr>
              <w:t>whether or not</w:t>
            </w:r>
            <w:proofErr w:type="gramEnd"/>
            <w:r w:rsidRPr="009743C8">
              <w:rPr>
                <w:lang w:val="en-GB"/>
              </w:rPr>
              <w:t xml:space="preserve">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643F63E" w14:textId="0C26A156"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w:t>
            </w:r>
          </w:p>
          <w:p w14:paraId="584A9265" w14:textId="4108258D"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 and</w:t>
            </w:r>
          </w:p>
          <w:p w14:paraId="3FDF1FC8" w14:textId="70956CBC"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1732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517D0E" w:rsidRPr="009743C8" w:rsidRDefault="00517D0E" w:rsidP="00517D0E">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517D0E" w:rsidRPr="009743C8" w:rsidRDefault="00517D0E" w:rsidP="00517D0E">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F807FB9" w14:textId="2F795252"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w:t>
            </w:r>
          </w:p>
          <w:p w14:paraId="2FB0D452" w14:textId="5C57EE87"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 and</w:t>
            </w:r>
          </w:p>
          <w:p w14:paraId="2DCE07DC" w14:textId="3466899C"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19DB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517D0E" w:rsidRPr="009743C8" w:rsidRDefault="00517D0E" w:rsidP="00517D0E">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517D0E" w:rsidRPr="009743C8" w:rsidRDefault="00517D0E" w:rsidP="00517D0E">
            <w:pPr>
              <w:rPr>
                <w:lang w:val="en-GB"/>
              </w:rPr>
            </w:pPr>
            <w:r w:rsidRPr="009743C8">
              <w:rPr>
                <w:lang w:val="en-GB"/>
              </w:rPr>
              <w:t>Other navigational instruments and appliances</w:t>
            </w:r>
          </w:p>
        </w:tc>
        <w:tc>
          <w:tcPr>
            <w:tcW w:w="2778" w:type="dxa"/>
          </w:tcPr>
          <w:p w14:paraId="116010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517D0E" w:rsidRPr="009743C8" w:rsidRDefault="00517D0E" w:rsidP="00517D0E">
            <w:pPr>
              <w:rPr>
                <w:lang w:val="en-GB"/>
              </w:rPr>
            </w:pPr>
          </w:p>
        </w:tc>
      </w:tr>
      <w:tr w:rsidR="00517D0E" w:rsidRPr="009743C8" w14:paraId="2B942C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517D0E" w:rsidRPr="009743C8" w:rsidRDefault="00517D0E" w:rsidP="00517D0E">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517D0E" w:rsidRPr="009743C8" w:rsidRDefault="00517D0E" w:rsidP="00517D0E">
            <w:pPr>
              <w:rPr>
                <w:lang w:val="en-GB"/>
              </w:rPr>
            </w:pPr>
            <w:r w:rsidRPr="009743C8">
              <w:rPr>
                <w:lang w:val="en-GB"/>
              </w:rPr>
              <w:t>Surveying (including photogram- metrical surveying), hydrographic, oceanographic, hydrological,</w:t>
            </w:r>
          </w:p>
          <w:p w14:paraId="075BFFC6" w14:textId="24D176CA" w:rsidR="00517D0E" w:rsidRPr="009743C8" w:rsidRDefault="00517D0E" w:rsidP="00517D0E">
            <w:pPr>
              <w:rPr>
                <w:lang w:val="en-GB"/>
              </w:rPr>
            </w:pPr>
            <w:r w:rsidRPr="009743C8">
              <w:rPr>
                <w:lang w:val="en-GB"/>
              </w:rPr>
              <w:t>meteorological or geophysical instruments and appliances,</w:t>
            </w:r>
          </w:p>
          <w:p w14:paraId="6F6FFE48" w14:textId="77777777" w:rsidR="00517D0E" w:rsidRPr="009743C8" w:rsidRDefault="00517D0E" w:rsidP="00517D0E">
            <w:pPr>
              <w:rPr>
                <w:lang w:val="en-GB"/>
              </w:rPr>
            </w:pPr>
            <w:r w:rsidRPr="009743C8">
              <w:rPr>
                <w:lang w:val="en-GB"/>
              </w:rPr>
              <w:t>excluding compasses; rangefinders</w:t>
            </w:r>
          </w:p>
        </w:tc>
        <w:tc>
          <w:tcPr>
            <w:tcW w:w="2778" w:type="dxa"/>
          </w:tcPr>
          <w:p w14:paraId="367B089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517D0E" w:rsidRPr="009743C8" w:rsidRDefault="00517D0E" w:rsidP="00517D0E">
            <w:pPr>
              <w:rPr>
                <w:lang w:val="en-GB"/>
              </w:rPr>
            </w:pPr>
          </w:p>
        </w:tc>
      </w:tr>
      <w:tr w:rsidR="00517D0E" w:rsidRPr="009743C8" w14:paraId="32CB69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517D0E" w:rsidRPr="009743C8" w:rsidRDefault="00517D0E" w:rsidP="00517D0E">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517D0E" w:rsidRPr="009743C8" w:rsidRDefault="00517D0E" w:rsidP="00517D0E">
            <w:pPr>
              <w:rPr>
                <w:lang w:val="en-GB"/>
              </w:rPr>
            </w:pPr>
            <w:r w:rsidRPr="009743C8">
              <w:rPr>
                <w:lang w:val="en-GB"/>
              </w:rPr>
              <w:t>Balances of a sensitivity of 5 cg or better, with or without weights</w:t>
            </w:r>
          </w:p>
        </w:tc>
        <w:tc>
          <w:tcPr>
            <w:tcW w:w="2778" w:type="dxa"/>
          </w:tcPr>
          <w:p w14:paraId="44EB534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517D0E" w:rsidRPr="009743C8" w:rsidRDefault="00517D0E" w:rsidP="00517D0E">
            <w:pPr>
              <w:rPr>
                <w:lang w:val="en-GB"/>
              </w:rPr>
            </w:pPr>
          </w:p>
        </w:tc>
      </w:tr>
      <w:tr w:rsidR="00517D0E" w:rsidRPr="009743C8" w14:paraId="481C11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517D0E" w:rsidRPr="009743C8" w:rsidRDefault="00517D0E" w:rsidP="00517D0E">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517D0E" w:rsidRPr="009743C8" w:rsidRDefault="00517D0E" w:rsidP="00517D0E">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517D0E" w:rsidRPr="009743C8" w:rsidRDefault="00517D0E" w:rsidP="00517D0E">
            <w:pPr>
              <w:rPr>
                <w:lang w:val="en-GB"/>
              </w:rPr>
            </w:pPr>
          </w:p>
        </w:tc>
      </w:tr>
      <w:tr w:rsidR="00517D0E" w:rsidRPr="009743C8" w14:paraId="1B4379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517D0E" w:rsidRPr="009743C8" w:rsidRDefault="00517D0E" w:rsidP="00517D0E">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517D0E" w:rsidRPr="009743C8" w:rsidRDefault="00517D0E" w:rsidP="00517D0E">
            <w:pPr>
              <w:rPr>
                <w:lang w:val="en-GB"/>
              </w:rPr>
            </w:pPr>
            <w:r w:rsidRPr="009743C8">
              <w:rPr>
                <w:lang w:val="en-GB"/>
              </w:rPr>
              <w:t xml:space="preserve">Instruments and appliances used in medical, surgical, </w:t>
            </w:r>
            <w:proofErr w:type="gramStart"/>
            <w:r w:rsidRPr="009743C8">
              <w:rPr>
                <w:lang w:val="en-GB"/>
              </w:rPr>
              <w:t>dental</w:t>
            </w:r>
            <w:proofErr w:type="gramEnd"/>
            <w:r w:rsidRPr="009743C8">
              <w:rPr>
                <w:lang w:val="en-GB"/>
              </w:rPr>
              <w:t xml:space="preserve"> or veterinary sciences, including scintigraphic apparatus, other electro-medical apparatus and sight-testing instruments:</w:t>
            </w:r>
          </w:p>
        </w:tc>
        <w:tc>
          <w:tcPr>
            <w:tcW w:w="2778" w:type="dxa"/>
          </w:tcPr>
          <w:p w14:paraId="0609F01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517D0E" w:rsidRPr="009743C8" w:rsidRDefault="00517D0E" w:rsidP="00517D0E">
            <w:pPr>
              <w:rPr>
                <w:lang w:val="en-GB"/>
              </w:rPr>
            </w:pPr>
          </w:p>
        </w:tc>
      </w:tr>
      <w:tr w:rsidR="00517D0E" w:rsidRPr="009743C8" w14:paraId="25410A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517D0E" w:rsidRPr="009743C8" w:rsidRDefault="00517D0E" w:rsidP="00517D0E">
            <w:pPr>
              <w:rPr>
                <w:lang w:val="en-GB"/>
              </w:rPr>
            </w:pPr>
            <w:r w:rsidRPr="009743C8">
              <w:rPr>
                <w:lang w:val="en-GB"/>
              </w:rPr>
              <w:t>- Dentists' chairs incorporating dental appliances or dentists' spittoons</w:t>
            </w:r>
          </w:p>
        </w:tc>
        <w:tc>
          <w:tcPr>
            <w:tcW w:w="2778" w:type="dxa"/>
          </w:tcPr>
          <w:p w14:paraId="264F246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B454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517D0E" w:rsidRPr="009743C8" w:rsidRDefault="00517D0E" w:rsidP="00517D0E">
            <w:pPr>
              <w:rPr>
                <w:lang w:val="en-GB"/>
              </w:rPr>
            </w:pPr>
            <w:r w:rsidRPr="009743C8">
              <w:rPr>
                <w:lang w:val="en-GB"/>
              </w:rPr>
              <w:t>- Other</w:t>
            </w:r>
          </w:p>
        </w:tc>
        <w:tc>
          <w:tcPr>
            <w:tcW w:w="2778" w:type="dxa"/>
          </w:tcPr>
          <w:p w14:paraId="3C50E64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9F75A9" w14:textId="5CB9F3F8"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2E718087" w14:textId="64D16A2D"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99B8C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517D0E" w:rsidRPr="009743C8" w:rsidRDefault="00517D0E" w:rsidP="00517D0E">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517D0E" w:rsidRPr="009743C8" w:rsidRDefault="00517D0E" w:rsidP="00517D0E">
            <w:pPr>
              <w:rPr>
                <w:lang w:val="en-GB"/>
              </w:rPr>
            </w:pPr>
            <w:r w:rsidRPr="009743C8">
              <w:rPr>
                <w:lang w:val="en-GB"/>
              </w:rPr>
              <w:t xml:space="preserve">Mechano-therapy </w:t>
            </w:r>
            <w:proofErr w:type="gramStart"/>
            <w:r w:rsidRPr="009743C8">
              <w:rPr>
                <w:lang w:val="en-GB"/>
              </w:rPr>
              <w:t>appliances;</w:t>
            </w:r>
            <w:proofErr w:type="gramEnd"/>
          </w:p>
          <w:p w14:paraId="7DAAE59F" w14:textId="4B53C82C" w:rsidR="00517D0E" w:rsidRPr="009743C8" w:rsidRDefault="00517D0E" w:rsidP="00517D0E">
            <w:pPr>
              <w:rPr>
                <w:lang w:val="en-GB"/>
              </w:rPr>
            </w:pPr>
            <w:r w:rsidRPr="009743C8">
              <w:rPr>
                <w:lang w:val="en-GB"/>
              </w:rPr>
              <w:t xml:space="preserve">massage apparatus; psychological aptitude-testing apparatus; ozone therapy, oxygen therapy, aerosol therapy, artificial </w:t>
            </w:r>
            <w:proofErr w:type="gramStart"/>
            <w:r w:rsidRPr="009743C8">
              <w:rPr>
                <w:lang w:val="en-GB"/>
              </w:rPr>
              <w:t>respiration</w:t>
            </w:r>
            <w:proofErr w:type="gramEnd"/>
            <w:r w:rsidRPr="009743C8">
              <w:rPr>
                <w:lang w:val="en-GB"/>
              </w:rPr>
              <w:t xml:space="preserve"> or other therapeutic respiration</w:t>
            </w:r>
          </w:p>
          <w:p w14:paraId="2037EDE4" w14:textId="77777777" w:rsidR="00517D0E" w:rsidRPr="009743C8" w:rsidRDefault="00517D0E" w:rsidP="00517D0E">
            <w:pPr>
              <w:rPr>
                <w:lang w:val="en-GB"/>
              </w:rPr>
            </w:pPr>
            <w:r w:rsidRPr="009743C8">
              <w:rPr>
                <w:lang w:val="en-GB"/>
              </w:rPr>
              <w:t>apparatus</w:t>
            </w:r>
          </w:p>
        </w:tc>
        <w:tc>
          <w:tcPr>
            <w:tcW w:w="2778" w:type="dxa"/>
          </w:tcPr>
          <w:p w14:paraId="1CAE08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B7EDFC7" w14:textId="50E32E91"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2D5BCA68" w14:textId="367E51EF"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8FC9C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517D0E" w:rsidRPr="009743C8" w:rsidRDefault="00517D0E" w:rsidP="00517D0E">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517D0E" w:rsidRPr="009743C8" w:rsidRDefault="00517D0E" w:rsidP="00517D0E">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E40DAA9" w14:textId="271A0ED3"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09115319" w14:textId="2DB775B1"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578CB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517D0E" w:rsidRPr="009743C8" w:rsidRDefault="00517D0E" w:rsidP="00517D0E">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517D0E" w:rsidRPr="009743C8" w:rsidRDefault="00517D0E" w:rsidP="00517D0E">
            <w:pPr>
              <w:rPr>
                <w:lang w:val="en-GB"/>
              </w:rPr>
            </w:pPr>
            <w:r w:rsidRPr="009743C8">
              <w:rPr>
                <w:lang w:val="en-GB"/>
              </w:rPr>
              <w:t xml:space="preserve">Machines and appliances for testing the hardness, strength, compressibility, </w:t>
            </w:r>
            <w:proofErr w:type="gramStart"/>
            <w:r w:rsidRPr="009743C8">
              <w:rPr>
                <w:lang w:val="en-GB"/>
              </w:rPr>
              <w:t>elasticity</w:t>
            </w:r>
            <w:proofErr w:type="gramEnd"/>
            <w:r w:rsidRPr="009743C8">
              <w:rPr>
                <w:lang w:val="en-GB"/>
              </w:rPr>
              <w:t xml:space="preserve"> or other mechanical properties of materials (for example, metals, wood, textiles, paper, plastics)</w:t>
            </w:r>
          </w:p>
        </w:tc>
        <w:tc>
          <w:tcPr>
            <w:tcW w:w="2778" w:type="dxa"/>
          </w:tcPr>
          <w:p w14:paraId="18B942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517D0E" w:rsidRPr="009743C8" w:rsidRDefault="00517D0E" w:rsidP="00517D0E">
            <w:pPr>
              <w:rPr>
                <w:lang w:val="en-GB"/>
              </w:rPr>
            </w:pPr>
          </w:p>
        </w:tc>
      </w:tr>
      <w:tr w:rsidR="00517D0E" w:rsidRPr="009743C8" w14:paraId="794E04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517D0E" w:rsidRPr="009743C8" w:rsidRDefault="00517D0E" w:rsidP="00517D0E">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517D0E" w:rsidRPr="009743C8" w:rsidRDefault="00517D0E" w:rsidP="00517D0E">
            <w:pPr>
              <w:rPr>
                <w:lang w:val="en-GB"/>
              </w:rPr>
            </w:pPr>
            <w:r w:rsidRPr="009743C8">
              <w:rPr>
                <w:lang w:val="en-GB"/>
              </w:rPr>
              <w:t>- Hydrometers and similar floating instruments, thermometers</w:t>
            </w:r>
          </w:p>
          <w:p w14:paraId="04BA677E" w14:textId="77777777" w:rsidR="00517D0E" w:rsidRPr="009743C8" w:rsidRDefault="00517D0E" w:rsidP="00517D0E">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517D0E" w:rsidRPr="009743C8" w:rsidRDefault="00517D0E" w:rsidP="00517D0E">
            <w:pPr>
              <w:rPr>
                <w:lang w:val="en-GB"/>
              </w:rPr>
            </w:pPr>
          </w:p>
        </w:tc>
      </w:tr>
      <w:tr w:rsidR="00517D0E" w:rsidRPr="009743C8" w14:paraId="07B6DE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517D0E" w:rsidRPr="009743C8" w:rsidRDefault="00517D0E" w:rsidP="00517D0E">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8F36D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517D0E" w:rsidRPr="009743C8" w:rsidRDefault="00517D0E" w:rsidP="00517D0E">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517D0E" w:rsidRPr="009743C8" w:rsidRDefault="00517D0E" w:rsidP="00517D0E">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517D0E" w:rsidRPr="009743C8" w:rsidRDefault="00517D0E" w:rsidP="00517D0E">
            <w:pPr>
              <w:rPr>
                <w:lang w:val="en-GB"/>
              </w:rPr>
            </w:pPr>
          </w:p>
        </w:tc>
      </w:tr>
      <w:tr w:rsidR="00517D0E" w:rsidRPr="009743C8" w14:paraId="55D42E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517D0E" w:rsidRPr="009743C8" w:rsidRDefault="00517D0E" w:rsidP="00517D0E">
            <w:pPr>
              <w:rPr>
                <w:lang w:val="en-GB"/>
              </w:rPr>
            </w:pPr>
            <w:r w:rsidRPr="009743C8">
              <w:rPr>
                <w:lang w:val="en-GB"/>
              </w:rPr>
              <w:t>- Others</w:t>
            </w:r>
          </w:p>
        </w:tc>
        <w:tc>
          <w:tcPr>
            <w:tcW w:w="2778" w:type="dxa"/>
          </w:tcPr>
          <w:p w14:paraId="5B2804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D1A4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517D0E" w:rsidRPr="009743C8" w:rsidRDefault="00517D0E" w:rsidP="00517D0E">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517D0E" w:rsidRPr="009743C8" w:rsidRDefault="00517D0E" w:rsidP="00517D0E">
            <w:pPr>
              <w:rPr>
                <w:lang w:val="en-GB"/>
              </w:rPr>
            </w:pPr>
            <w:r w:rsidRPr="009743C8">
              <w:rPr>
                <w:lang w:val="en-GB"/>
              </w:rPr>
              <w:t>Instruments and apparatus for physical or chemical analysis (for example, polarimeters, refractometers, spectrometers, gas or smoke analysis apparatus</w:t>
            </w:r>
            <w:proofErr w:type="gramStart"/>
            <w:r w:rsidRPr="009743C8">
              <w:rPr>
                <w:lang w:val="en-GB"/>
              </w:rPr>
              <w:t>);</w:t>
            </w:r>
            <w:proofErr w:type="gramEnd"/>
          </w:p>
          <w:p w14:paraId="512D775B" w14:textId="6E5DC379" w:rsidR="00517D0E" w:rsidRPr="009743C8" w:rsidRDefault="00517D0E" w:rsidP="00517D0E">
            <w:pPr>
              <w:rPr>
                <w:lang w:val="en-GB"/>
              </w:rPr>
            </w:pPr>
            <w:r w:rsidRPr="009743C8">
              <w:rPr>
                <w:lang w:val="en-GB"/>
              </w:rPr>
              <w:t>instruments and apparatus for measuring or checking viscosity, porosity, expansion, surface</w:t>
            </w:r>
          </w:p>
          <w:p w14:paraId="5848C90E" w14:textId="77777777" w:rsidR="00517D0E" w:rsidRPr="009743C8" w:rsidRDefault="00517D0E" w:rsidP="00517D0E">
            <w:pPr>
              <w:rPr>
                <w:lang w:val="en-GB"/>
              </w:rPr>
            </w:pPr>
            <w:r w:rsidRPr="009743C8">
              <w:rPr>
                <w:lang w:val="en-GB"/>
              </w:rPr>
              <w:t xml:space="preserve">tension or the like; instruments and apparatus for measuring or checking quantities of heat, </w:t>
            </w:r>
            <w:proofErr w:type="gramStart"/>
            <w:r w:rsidRPr="009743C8">
              <w:rPr>
                <w:lang w:val="en-GB"/>
              </w:rPr>
              <w:t>sound</w:t>
            </w:r>
            <w:proofErr w:type="gramEnd"/>
            <w:r w:rsidRPr="009743C8">
              <w:rPr>
                <w:lang w:val="en-GB"/>
              </w:rPr>
              <w:t xml:space="preserve"> or light (including exposure meters); microtomes</w:t>
            </w:r>
          </w:p>
        </w:tc>
        <w:tc>
          <w:tcPr>
            <w:tcW w:w="2778" w:type="dxa"/>
          </w:tcPr>
          <w:p w14:paraId="7B56069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517D0E" w:rsidRPr="009743C8" w:rsidRDefault="00517D0E" w:rsidP="00517D0E">
            <w:pPr>
              <w:rPr>
                <w:lang w:val="en-GB"/>
              </w:rPr>
            </w:pPr>
          </w:p>
        </w:tc>
      </w:tr>
      <w:tr w:rsidR="00517D0E" w:rsidRPr="009743C8" w14:paraId="73CC919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517D0E" w:rsidRPr="009743C8" w:rsidRDefault="00517D0E" w:rsidP="00517D0E">
            <w:pPr>
              <w:rPr>
                <w:lang w:val="en-GB"/>
              </w:rPr>
            </w:pPr>
            <w:r w:rsidRPr="009743C8">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517D0E" w:rsidRPr="009743C8" w:rsidRDefault="00517D0E" w:rsidP="00517D0E">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517D0E" w:rsidRPr="009743C8" w:rsidRDefault="00517D0E" w:rsidP="00517D0E">
            <w:pPr>
              <w:rPr>
                <w:lang w:val="en-GB"/>
              </w:rPr>
            </w:pPr>
          </w:p>
        </w:tc>
      </w:tr>
      <w:tr w:rsidR="00517D0E" w:rsidRPr="009743C8" w14:paraId="68306F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517D0E" w:rsidRPr="009743C8" w:rsidRDefault="00517D0E" w:rsidP="00517D0E">
            <w:pPr>
              <w:rPr>
                <w:lang w:val="en-GB"/>
              </w:rPr>
            </w:pPr>
            <w:r w:rsidRPr="009743C8">
              <w:rPr>
                <w:lang w:val="en-GB"/>
              </w:rPr>
              <w:t>-Parts and accessories</w:t>
            </w:r>
          </w:p>
        </w:tc>
        <w:tc>
          <w:tcPr>
            <w:tcW w:w="2778" w:type="dxa"/>
          </w:tcPr>
          <w:p w14:paraId="6100C2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517D0E" w:rsidRPr="009743C8" w:rsidRDefault="00517D0E" w:rsidP="00517D0E">
            <w:pPr>
              <w:rPr>
                <w:lang w:val="en-GB"/>
              </w:rPr>
            </w:pPr>
          </w:p>
        </w:tc>
      </w:tr>
      <w:tr w:rsidR="00517D0E" w:rsidRPr="009743C8" w14:paraId="22553F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517D0E" w:rsidRPr="009743C8" w:rsidRDefault="00517D0E" w:rsidP="00517D0E">
            <w:pPr>
              <w:rPr>
                <w:lang w:val="en-GB"/>
              </w:rPr>
            </w:pPr>
            <w:r w:rsidRPr="009743C8">
              <w:rPr>
                <w:lang w:val="en-GB"/>
              </w:rPr>
              <w:t>-Other</w:t>
            </w:r>
          </w:p>
        </w:tc>
        <w:tc>
          <w:tcPr>
            <w:tcW w:w="2778" w:type="dxa"/>
          </w:tcPr>
          <w:p w14:paraId="2E75E5D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C0013EB" w14:textId="722AD440"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2A0906E6" w14:textId="701D89FE"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non-orig</w:t>
            </w:r>
            <w:r w:rsidR="00517D0E"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4197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517D0E" w:rsidRPr="009743C8" w:rsidRDefault="00517D0E" w:rsidP="00517D0E">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517D0E" w:rsidRPr="009743C8" w:rsidRDefault="00517D0E" w:rsidP="00517D0E">
            <w:pPr>
              <w:rPr>
                <w:lang w:val="en-GB"/>
              </w:rPr>
            </w:pPr>
            <w:r w:rsidRPr="009743C8">
              <w:rPr>
                <w:lang w:val="en-GB"/>
              </w:rPr>
              <w:t xml:space="preserve">Revolution counters, production counters, taximeters, mileometers, </w:t>
            </w:r>
            <w:proofErr w:type="gramStart"/>
            <w:r w:rsidRPr="009743C8">
              <w:rPr>
                <w:lang w:val="en-GB"/>
              </w:rPr>
              <w:t>pedometers</w:t>
            </w:r>
            <w:proofErr w:type="gramEnd"/>
            <w:r w:rsidRPr="009743C8">
              <w:rPr>
                <w:lang w:val="en-GB"/>
              </w:rPr>
              <w:t xml:space="preserve"> and the like; speed indicators and tachometers, other than those of heading 9014 or 9015; stroboscopes</w:t>
            </w:r>
          </w:p>
        </w:tc>
        <w:tc>
          <w:tcPr>
            <w:tcW w:w="2778" w:type="dxa"/>
          </w:tcPr>
          <w:p w14:paraId="0811F0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5E9527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517D0E" w:rsidRPr="009743C8" w:rsidRDefault="00517D0E" w:rsidP="00517D0E">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517D0E" w:rsidRPr="009743C8" w:rsidRDefault="00517D0E" w:rsidP="00517D0E">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517D0E" w:rsidRPr="009743C8" w:rsidRDefault="00517D0E" w:rsidP="00517D0E">
            <w:pPr>
              <w:rPr>
                <w:lang w:val="en-GB"/>
              </w:rPr>
            </w:pPr>
          </w:p>
        </w:tc>
      </w:tr>
      <w:tr w:rsidR="00517D0E" w:rsidRPr="009743C8" w14:paraId="25A4CB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517D0E" w:rsidRPr="009743C8" w:rsidRDefault="00517D0E" w:rsidP="00517D0E">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517D0E" w:rsidRPr="009743C8" w:rsidRDefault="00517D0E" w:rsidP="00517D0E">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517D0E" w:rsidRPr="009743C8" w:rsidRDefault="00517D0E" w:rsidP="00517D0E">
            <w:pPr>
              <w:rPr>
                <w:lang w:val="en-GB"/>
              </w:rPr>
            </w:pPr>
          </w:p>
        </w:tc>
      </w:tr>
      <w:tr w:rsidR="00517D0E" w:rsidRPr="009743C8" w14:paraId="340C7E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517D0E" w:rsidRPr="009743C8" w:rsidRDefault="00517D0E" w:rsidP="00517D0E">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517D0E" w:rsidRPr="009743C8" w:rsidRDefault="00517D0E" w:rsidP="00517D0E">
            <w:pPr>
              <w:rPr>
                <w:lang w:val="en-GB"/>
              </w:rPr>
            </w:pPr>
            <w:r w:rsidRPr="009743C8">
              <w:rPr>
                <w:lang w:val="en-GB"/>
              </w:rPr>
              <w:t>Automatic regulating or</w:t>
            </w:r>
          </w:p>
          <w:p w14:paraId="6791892D" w14:textId="0B97B273" w:rsidR="00517D0E" w:rsidRPr="009743C8" w:rsidRDefault="00517D0E" w:rsidP="00517D0E">
            <w:pPr>
              <w:rPr>
                <w:lang w:val="en-GB"/>
              </w:rPr>
            </w:pPr>
            <w:r w:rsidRPr="009743C8">
              <w:rPr>
                <w:lang w:val="en-GB"/>
              </w:rPr>
              <w:t>controlling instruments and</w:t>
            </w:r>
          </w:p>
          <w:p w14:paraId="55487516" w14:textId="77777777" w:rsidR="00517D0E" w:rsidRPr="009743C8" w:rsidRDefault="00517D0E" w:rsidP="00517D0E">
            <w:pPr>
              <w:rPr>
                <w:lang w:val="en-GB"/>
              </w:rPr>
            </w:pPr>
            <w:r w:rsidRPr="009743C8">
              <w:rPr>
                <w:lang w:val="en-GB"/>
              </w:rPr>
              <w:t>apparatus</w:t>
            </w:r>
          </w:p>
        </w:tc>
        <w:tc>
          <w:tcPr>
            <w:tcW w:w="2778" w:type="dxa"/>
          </w:tcPr>
          <w:p w14:paraId="57C0C2D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517D0E" w:rsidRPr="009743C8" w:rsidRDefault="00517D0E" w:rsidP="00517D0E">
            <w:pPr>
              <w:rPr>
                <w:lang w:val="en-GB"/>
              </w:rPr>
            </w:pPr>
          </w:p>
        </w:tc>
      </w:tr>
      <w:tr w:rsidR="00517D0E" w:rsidRPr="009743C8" w14:paraId="30A039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517D0E" w:rsidRPr="009743C8" w:rsidRDefault="00517D0E" w:rsidP="00517D0E">
            <w:pPr>
              <w:rPr>
                <w:lang w:val="en-GB"/>
              </w:rPr>
            </w:pPr>
            <w:r w:rsidRPr="009743C8">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517D0E" w:rsidRPr="009743C8" w:rsidRDefault="00517D0E" w:rsidP="00517D0E">
            <w:pPr>
              <w:rPr>
                <w:lang w:val="en-GB"/>
              </w:rPr>
            </w:pPr>
            <w:r w:rsidRPr="009743C8">
              <w:rPr>
                <w:lang w:val="en-GB"/>
              </w:rPr>
              <w:t xml:space="preserve">Parts and accessories (not specified or included elsewhere in this chapter) for machines, appliances, </w:t>
            </w:r>
            <w:proofErr w:type="gramStart"/>
            <w:r w:rsidRPr="009743C8">
              <w:rPr>
                <w:lang w:val="en-GB"/>
              </w:rPr>
              <w:t>instruments</w:t>
            </w:r>
            <w:proofErr w:type="gramEnd"/>
            <w:r w:rsidRPr="009743C8">
              <w:rPr>
                <w:lang w:val="en-GB"/>
              </w:rPr>
              <w:t xml:space="preserve"> or apparatus of Chapter 90</w:t>
            </w:r>
          </w:p>
        </w:tc>
        <w:tc>
          <w:tcPr>
            <w:tcW w:w="2778" w:type="dxa"/>
          </w:tcPr>
          <w:p w14:paraId="5466933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517D0E" w:rsidRPr="009743C8" w:rsidRDefault="00517D0E" w:rsidP="00517D0E">
            <w:pPr>
              <w:rPr>
                <w:lang w:val="en-GB"/>
              </w:rPr>
            </w:pPr>
          </w:p>
        </w:tc>
      </w:tr>
      <w:tr w:rsidR="00517D0E" w:rsidRPr="009743C8" w14:paraId="6F59EF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517D0E" w:rsidRPr="009743C8" w:rsidRDefault="00517D0E" w:rsidP="00517D0E">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517D0E" w:rsidRPr="009743C8" w:rsidRDefault="00517D0E" w:rsidP="00517D0E">
            <w:pPr>
              <w:rPr>
                <w:lang w:val="en-GB"/>
              </w:rPr>
            </w:pPr>
            <w:r w:rsidRPr="009743C8">
              <w:rPr>
                <w:lang w:val="en-GB"/>
              </w:rPr>
              <w:t>Clocks and watches and parts thereof; except for:</w:t>
            </w:r>
          </w:p>
        </w:tc>
        <w:tc>
          <w:tcPr>
            <w:tcW w:w="2778" w:type="dxa"/>
          </w:tcPr>
          <w:p w14:paraId="2C0CC34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517D0E" w:rsidRPr="009743C8" w:rsidRDefault="00517D0E" w:rsidP="00517D0E">
            <w:pPr>
              <w:rPr>
                <w:lang w:val="en-GB"/>
              </w:rPr>
            </w:pPr>
          </w:p>
        </w:tc>
      </w:tr>
      <w:tr w:rsidR="00517D0E" w:rsidRPr="009743C8" w14:paraId="5CACFA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517D0E" w:rsidRPr="009743C8" w:rsidRDefault="00517D0E" w:rsidP="00517D0E">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517D0E" w:rsidRPr="009743C8" w:rsidRDefault="00517D0E" w:rsidP="00517D0E">
            <w:pPr>
              <w:rPr>
                <w:lang w:val="en-GB"/>
              </w:rPr>
            </w:pPr>
            <w:r w:rsidRPr="009743C8">
              <w:rPr>
                <w:lang w:val="en-GB"/>
              </w:rPr>
              <w:t>Instrument panel clocks and clocks of a similar type for vehicles of Chapter 87</w:t>
            </w:r>
          </w:p>
        </w:tc>
        <w:tc>
          <w:tcPr>
            <w:tcW w:w="2778" w:type="dxa"/>
          </w:tcPr>
          <w:p w14:paraId="378239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517D0E" w:rsidRPr="009743C8" w:rsidRDefault="00517D0E" w:rsidP="00517D0E">
            <w:pPr>
              <w:rPr>
                <w:lang w:val="en-GB"/>
              </w:rPr>
            </w:pPr>
          </w:p>
        </w:tc>
      </w:tr>
      <w:tr w:rsidR="00517D0E" w:rsidRPr="009743C8" w14:paraId="272E0A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517D0E" w:rsidRPr="009743C8" w:rsidRDefault="00517D0E" w:rsidP="00517D0E">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517D0E" w:rsidRPr="009743C8" w:rsidRDefault="00517D0E" w:rsidP="00517D0E">
            <w:pPr>
              <w:rPr>
                <w:lang w:val="en-GB"/>
              </w:rPr>
            </w:pPr>
            <w:r w:rsidRPr="009743C8">
              <w:rPr>
                <w:lang w:val="en-GB"/>
              </w:rPr>
              <w:t>Other clocks</w:t>
            </w:r>
          </w:p>
        </w:tc>
        <w:tc>
          <w:tcPr>
            <w:tcW w:w="2778" w:type="dxa"/>
          </w:tcPr>
          <w:p w14:paraId="332D1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48DAAE0" w14:textId="3843C0F2"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29E13A54" w14:textId="1A4DDE81"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non-orig</w:t>
            </w:r>
            <w:r w:rsidR="00517D0E"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6918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517D0E" w:rsidRPr="009743C8" w:rsidRDefault="00517D0E" w:rsidP="00517D0E">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517D0E" w:rsidRPr="009743C8" w:rsidRDefault="00517D0E" w:rsidP="00517D0E">
            <w:pPr>
              <w:rPr>
                <w:lang w:val="en-GB"/>
              </w:rPr>
            </w:pPr>
            <w:r w:rsidRPr="009743C8">
              <w:rPr>
                <w:lang w:val="en-GB"/>
              </w:rPr>
              <w:t>Clock movements, complete and assembled</w:t>
            </w:r>
          </w:p>
        </w:tc>
        <w:tc>
          <w:tcPr>
            <w:tcW w:w="2778" w:type="dxa"/>
          </w:tcPr>
          <w:p w14:paraId="3DABEE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FA241D" w14:textId="385DC57E"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2248257C" w14:textId="006E4952"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the value of all the non-orig</w:t>
            </w:r>
            <w:r w:rsidR="00517D0E"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660C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517D0E" w:rsidRPr="009743C8" w:rsidRDefault="00517D0E" w:rsidP="00517D0E">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517D0E" w:rsidRPr="009743C8" w:rsidRDefault="00517D0E" w:rsidP="00517D0E">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D5A63D0" w14:textId="21FF7A66"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the value of all the materials used does not exceed 40 per cent of the ex-works price of the product, and</w:t>
            </w:r>
          </w:p>
          <w:p w14:paraId="4FB40A0A" w14:textId="610769F4"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D409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517D0E" w:rsidRPr="009743C8" w:rsidRDefault="00517D0E" w:rsidP="00517D0E">
            <w:pPr>
              <w:rPr>
                <w:lang w:val="en-GB"/>
              </w:rPr>
            </w:pPr>
            <w:r w:rsidRPr="009743C8">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517D0E" w:rsidRPr="009743C8" w:rsidRDefault="00517D0E" w:rsidP="00517D0E">
            <w:pPr>
              <w:rPr>
                <w:lang w:val="en-GB"/>
              </w:rPr>
            </w:pPr>
            <w:r w:rsidRPr="009743C8">
              <w:rPr>
                <w:lang w:val="en-GB"/>
              </w:rPr>
              <w:t>Watch cases and parts thereof</w:t>
            </w:r>
          </w:p>
        </w:tc>
        <w:tc>
          <w:tcPr>
            <w:tcW w:w="2778" w:type="dxa"/>
          </w:tcPr>
          <w:p w14:paraId="020DD55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7BDFA6A" w14:textId="7478A53E"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7E3C9ADC" w14:textId="53683DD3"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8E87C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517D0E" w:rsidRPr="009743C8" w:rsidRDefault="00517D0E" w:rsidP="00517D0E">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517D0E" w:rsidRPr="009743C8" w:rsidRDefault="00517D0E" w:rsidP="00517D0E">
            <w:pPr>
              <w:rPr>
                <w:lang w:val="en-GB"/>
              </w:rPr>
            </w:pPr>
            <w:r w:rsidRPr="009743C8">
              <w:rPr>
                <w:lang w:val="en-GB"/>
              </w:rPr>
              <w:t>Clock cases and cases of a similar type for other goods of this chapter, and parts thereof</w:t>
            </w:r>
          </w:p>
        </w:tc>
        <w:tc>
          <w:tcPr>
            <w:tcW w:w="2778" w:type="dxa"/>
          </w:tcPr>
          <w:p w14:paraId="29516EF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41A30B7" w14:textId="61189CB2"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6BCBA2CC" w14:textId="084038BA"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49F2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517D0E" w:rsidRPr="009743C8" w:rsidRDefault="00517D0E" w:rsidP="00517D0E">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517D0E" w:rsidRPr="009743C8" w:rsidRDefault="00517D0E" w:rsidP="00517D0E">
            <w:pPr>
              <w:rPr>
                <w:lang w:val="en-GB"/>
              </w:rPr>
            </w:pPr>
            <w:r w:rsidRPr="009743C8">
              <w:rPr>
                <w:lang w:val="en-GB"/>
              </w:rPr>
              <w:t xml:space="preserve">Watch straps, watch </w:t>
            </w:r>
            <w:proofErr w:type="gramStart"/>
            <w:r w:rsidRPr="009743C8">
              <w:rPr>
                <w:lang w:val="en-GB"/>
              </w:rPr>
              <w:t>bands</w:t>
            </w:r>
            <w:proofErr w:type="gramEnd"/>
            <w:r w:rsidRPr="009743C8">
              <w:rPr>
                <w:lang w:val="en-GB"/>
              </w:rPr>
              <w:t xml:space="preserve"> and watch bracelets, and parts thereof:</w:t>
            </w:r>
          </w:p>
        </w:tc>
        <w:tc>
          <w:tcPr>
            <w:tcW w:w="2778" w:type="dxa"/>
          </w:tcPr>
          <w:p w14:paraId="047173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517D0E" w:rsidRPr="009743C8" w:rsidRDefault="00517D0E" w:rsidP="00517D0E">
            <w:pPr>
              <w:rPr>
                <w:lang w:val="en-GB"/>
              </w:rPr>
            </w:pPr>
          </w:p>
        </w:tc>
      </w:tr>
      <w:tr w:rsidR="00517D0E" w:rsidRPr="009743C8" w14:paraId="588F97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517D0E" w:rsidRPr="009743C8" w:rsidRDefault="00517D0E" w:rsidP="00517D0E">
            <w:pPr>
              <w:rPr>
                <w:lang w:val="en-GB"/>
              </w:rPr>
            </w:pPr>
            <w:r w:rsidRPr="009743C8">
              <w:rPr>
                <w:lang w:val="en-GB"/>
              </w:rPr>
              <w:t xml:space="preserve">- Of base metal, </w:t>
            </w:r>
            <w:proofErr w:type="gramStart"/>
            <w:r w:rsidRPr="009743C8">
              <w:rPr>
                <w:lang w:val="en-GB"/>
              </w:rPr>
              <w:t>whether or not</w:t>
            </w:r>
            <w:proofErr w:type="gramEnd"/>
            <w:r w:rsidRPr="009743C8">
              <w:rPr>
                <w:lang w:val="en-GB"/>
              </w:rPr>
              <w:t xml:space="preserve"> gold- or silver-plated, or of metal clad with precious metal</w:t>
            </w:r>
          </w:p>
        </w:tc>
        <w:tc>
          <w:tcPr>
            <w:tcW w:w="2778" w:type="dxa"/>
          </w:tcPr>
          <w:p w14:paraId="436EF6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517D0E" w:rsidRPr="009743C8" w:rsidRDefault="00517D0E" w:rsidP="00517D0E">
            <w:pPr>
              <w:rPr>
                <w:lang w:val="en-GB"/>
              </w:rPr>
            </w:pPr>
          </w:p>
        </w:tc>
      </w:tr>
      <w:tr w:rsidR="00517D0E" w:rsidRPr="009743C8" w14:paraId="5BD5D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517D0E" w:rsidRPr="009743C8" w:rsidRDefault="00517D0E" w:rsidP="00517D0E">
            <w:pPr>
              <w:rPr>
                <w:lang w:val="en-GB"/>
              </w:rPr>
            </w:pPr>
            <w:r w:rsidRPr="009743C8">
              <w:rPr>
                <w:lang w:val="en-GB"/>
              </w:rPr>
              <w:t>- Other</w:t>
            </w:r>
          </w:p>
        </w:tc>
        <w:tc>
          <w:tcPr>
            <w:tcW w:w="2778" w:type="dxa"/>
          </w:tcPr>
          <w:p w14:paraId="08709B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517D0E" w:rsidRPr="009743C8" w:rsidRDefault="00517D0E" w:rsidP="00517D0E">
            <w:pPr>
              <w:rPr>
                <w:lang w:val="en-GB"/>
              </w:rPr>
            </w:pPr>
          </w:p>
        </w:tc>
      </w:tr>
      <w:tr w:rsidR="00517D0E" w:rsidRPr="009743C8" w14:paraId="56DAE9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517D0E" w:rsidRPr="009743C8" w:rsidRDefault="00517D0E" w:rsidP="00517D0E">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517D0E" w:rsidRPr="009743C8" w:rsidRDefault="00517D0E" w:rsidP="00517D0E">
            <w:pPr>
              <w:rPr>
                <w:lang w:val="en-GB"/>
              </w:rPr>
            </w:pPr>
            <w:r w:rsidRPr="009743C8">
              <w:rPr>
                <w:lang w:val="en-GB"/>
              </w:rPr>
              <w:t>Musical instruments; parts and accessories of such articles</w:t>
            </w:r>
          </w:p>
        </w:tc>
        <w:tc>
          <w:tcPr>
            <w:tcW w:w="2778" w:type="dxa"/>
          </w:tcPr>
          <w:p w14:paraId="28ABA29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517D0E" w:rsidRPr="009743C8" w:rsidRDefault="00517D0E" w:rsidP="00517D0E">
            <w:pPr>
              <w:rPr>
                <w:lang w:val="en-GB"/>
              </w:rPr>
            </w:pPr>
          </w:p>
        </w:tc>
      </w:tr>
      <w:tr w:rsidR="00517D0E" w:rsidRPr="009743C8" w14:paraId="61451C5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517D0E" w:rsidRPr="009743C8" w:rsidRDefault="00517D0E" w:rsidP="00517D0E">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517D0E" w:rsidRPr="009743C8" w:rsidRDefault="00517D0E" w:rsidP="00517D0E">
            <w:pPr>
              <w:rPr>
                <w:lang w:val="en-GB"/>
              </w:rPr>
            </w:pPr>
            <w:r w:rsidRPr="009743C8">
              <w:rPr>
                <w:lang w:val="en-GB"/>
              </w:rPr>
              <w:t>Arms and ammunition; parts and accessories thereof</w:t>
            </w:r>
          </w:p>
        </w:tc>
        <w:tc>
          <w:tcPr>
            <w:tcW w:w="2778" w:type="dxa"/>
          </w:tcPr>
          <w:p w14:paraId="5DE5FA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517D0E" w:rsidRPr="009743C8" w:rsidRDefault="00517D0E" w:rsidP="00517D0E">
            <w:pPr>
              <w:rPr>
                <w:lang w:val="en-GB"/>
              </w:rPr>
            </w:pPr>
          </w:p>
        </w:tc>
      </w:tr>
      <w:tr w:rsidR="00517D0E" w:rsidRPr="009743C8" w14:paraId="6A0832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517D0E" w:rsidRPr="009743C8" w:rsidRDefault="00517D0E" w:rsidP="00517D0E">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517D0E" w:rsidRPr="009743C8" w:rsidRDefault="00517D0E" w:rsidP="00517D0E">
            <w:pPr>
              <w:rPr>
                <w:lang w:val="en-GB"/>
              </w:rPr>
            </w:pPr>
            <w:proofErr w:type="gramStart"/>
            <w:r w:rsidRPr="009743C8">
              <w:rPr>
                <w:lang w:val="en-GB"/>
              </w:rPr>
              <w:t>Furniture;</w:t>
            </w:r>
            <w:proofErr w:type="gramEnd"/>
            <w:r w:rsidRPr="009743C8">
              <w:rPr>
                <w:lang w:val="en-GB"/>
              </w:rPr>
              <w:t xml:space="preserv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E9CC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517D0E" w:rsidRPr="009743C8" w:rsidRDefault="00517D0E" w:rsidP="00517D0E">
            <w:pPr>
              <w:rPr>
                <w:lang w:val="en-GB"/>
              </w:rPr>
            </w:pPr>
            <w:r w:rsidRPr="009743C8">
              <w:rPr>
                <w:lang w:val="en-GB"/>
              </w:rPr>
              <w:lastRenderedPageBreak/>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517D0E" w:rsidRPr="009743C8" w:rsidRDefault="00517D0E" w:rsidP="00517D0E">
            <w:pPr>
              <w:rPr>
                <w:lang w:val="en-GB"/>
              </w:rPr>
            </w:pPr>
            <w:r w:rsidRPr="009743C8">
              <w:rPr>
                <w:lang w:val="en-GB"/>
              </w:rPr>
              <w:t xml:space="preserve">Seats (other than those of heading 9402), </w:t>
            </w:r>
            <w:proofErr w:type="gramStart"/>
            <w:r w:rsidRPr="009743C8">
              <w:rPr>
                <w:lang w:val="en-GB"/>
              </w:rPr>
              <w:t>whether or not</w:t>
            </w:r>
            <w:proofErr w:type="gramEnd"/>
            <w:r w:rsidRPr="009743C8">
              <w:rPr>
                <w:lang w:val="en-GB"/>
              </w:rPr>
              <w:t xml:space="preserve"> convertible into beds, and parts thereof</w:t>
            </w:r>
          </w:p>
        </w:tc>
        <w:tc>
          <w:tcPr>
            <w:tcW w:w="2778" w:type="dxa"/>
          </w:tcPr>
          <w:p w14:paraId="2A97434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316367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517D0E" w:rsidRPr="009743C8" w:rsidRDefault="00517D0E" w:rsidP="00517D0E">
            <w:pPr>
              <w:rPr>
                <w:lang w:val="en-GB"/>
              </w:rPr>
            </w:pPr>
            <w:r w:rsidRPr="009743C8">
              <w:rPr>
                <w:lang w:val="en-GB"/>
              </w:rPr>
              <w:t xml:space="preserve">9405 </w:t>
            </w:r>
            <w:r>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517D0E" w:rsidRPr="009743C8" w:rsidRDefault="00517D0E" w:rsidP="00517D0E">
            <w:pPr>
              <w:rPr>
                <w:lang w:val="en-GB"/>
              </w:rPr>
            </w:pPr>
            <w:r w:rsidRPr="009743C8">
              <w:rPr>
                <w:lang w:val="en-GB"/>
              </w:rPr>
              <w:t>Lamps and lighting fittings including searchlights and spot</w:t>
            </w:r>
            <w:r w:rsidRPr="009743C8">
              <w:rPr>
                <w:lang w:val="en-GB"/>
              </w:rPr>
              <w:softHyphen/>
              <w:t xml:space="preserve">lights and parts thereof, not elsewhere specified or </w:t>
            </w:r>
            <w:proofErr w:type="gramStart"/>
            <w:r w:rsidRPr="009743C8">
              <w:rPr>
                <w:lang w:val="en-GB"/>
              </w:rPr>
              <w:t>included;</w:t>
            </w:r>
            <w:proofErr w:type="gramEnd"/>
            <w:r w:rsidRPr="009743C8">
              <w:rPr>
                <w:lang w:val="en-GB"/>
              </w:rPr>
              <w:t xml:space="preserve"> illuminated signs, illuminated name-plates and the like, having a permanently fixed light source, and parts thereof not elsewhere specified or included; prefabricated buildings</w:t>
            </w:r>
          </w:p>
        </w:tc>
        <w:tc>
          <w:tcPr>
            <w:tcW w:w="2778" w:type="dxa"/>
          </w:tcPr>
          <w:p w14:paraId="5F8DD3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517D0E" w:rsidRPr="009743C8" w:rsidRDefault="00517D0E" w:rsidP="00517D0E">
            <w:pPr>
              <w:rPr>
                <w:lang w:val="en-GB"/>
              </w:rPr>
            </w:pPr>
          </w:p>
        </w:tc>
      </w:tr>
      <w:tr w:rsidR="00517D0E" w:rsidRPr="009743C8" w14:paraId="73ED3F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517D0E" w:rsidRPr="009743C8" w:rsidRDefault="00517D0E" w:rsidP="00517D0E">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517D0E" w:rsidRPr="009743C8" w:rsidRDefault="00517D0E" w:rsidP="00517D0E">
            <w:pPr>
              <w:rPr>
                <w:lang w:val="en-GB"/>
              </w:rPr>
            </w:pPr>
            <w:r w:rsidRPr="009743C8">
              <w:rPr>
                <w:lang w:val="en-GB"/>
              </w:rPr>
              <w:t xml:space="preserve">Toys, </w:t>
            </w:r>
            <w:proofErr w:type="gramStart"/>
            <w:r w:rsidRPr="009743C8">
              <w:rPr>
                <w:lang w:val="en-GB"/>
              </w:rPr>
              <w:t>games</w:t>
            </w:r>
            <w:proofErr w:type="gramEnd"/>
            <w:r w:rsidRPr="009743C8">
              <w:rPr>
                <w:lang w:val="en-GB"/>
              </w:rPr>
              <w:t xml:space="preserve"> and sports requisites; parts and accessories thereof; except for:</w:t>
            </w:r>
          </w:p>
        </w:tc>
        <w:tc>
          <w:tcPr>
            <w:tcW w:w="2778" w:type="dxa"/>
          </w:tcPr>
          <w:p w14:paraId="7A2962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BD395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517D0E" w:rsidRPr="009743C8" w:rsidRDefault="00517D0E" w:rsidP="00517D0E">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517D0E" w:rsidRPr="009743C8" w:rsidRDefault="00517D0E" w:rsidP="00517D0E">
            <w:pPr>
              <w:rPr>
                <w:lang w:val="en-GB"/>
              </w:rPr>
            </w:pPr>
            <w:r w:rsidRPr="009743C8">
              <w:rPr>
                <w:lang w:val="en-GB"/>
              </w:rPr>
              <w:t>Golf clubs and parts thereof</w:t>
            </w:r>
          </w:p>
        </w:tc>
        <w:tc>
          <w:tcPr>
            <w:tcW w:w="2778" w:type="dxa"/>
          </w:tcPr>
          <w:p w14:paraId="00BA57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heading, except that of the product. However, </w:t>
            </w:r>
            <w:proofErr w:type="gramStart"/>
            <w:r w:rsidRPr="009743C8">
              <w:rPr>
                <w:lang w:val="en-GB"/>
              </w:rPr>
              <w:t>roughly-shaped</w:t>
            </w:r>
            <w:proofErr w:type="gramEnd"/>
            <w:r w:rsidRPr="009743C8">
              <w:rPr>
                <w:lang w:val="en-GB"/>
              </w:rPr>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517D0E" w:rsidRPr="009743C8" w:rsidRDefault="00517D0E" w:rsidP="00517D0E">
            <w:pPr>
              <w:rPr>
                <w:lang w:val="en-GB"/>
              </w:rPr>
            </w:pPr>
          </w:p>
        </w:tc>
      </w:tr>
      <w:tr w:rsidR="00517D0E" w:rsidRPr="009743C8" w14:paraId="6A26AD3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517D0E" w:rsidRPr="009743C8" w:rsidRDefault="00517D0E" w:rsidP="00517D0E">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517D0E" w:rsidRPr="009743C8" w:rsidRDefault="00517D0E" w:rsidP="00517D0E">
            <w:pPr>
              <w:rPr>
                <w:lang w:val="en-GB"/>
              </w:rPr>
            </w:pPr>
            <w:r w:rsidRPr="009743C8">
              <w:rPr>
                <w:lang w:val="en-GB"/>
              </w:rPr>
              <w:t>Miscellaneous manufactured</w:t>
            </w:r>
          </w:p>
          <w:p w14:paraId="63ACC53F" w14:textId="77777777" w:rsidR="00517D0E" w:rsidRPr="009743C8" w:rsidRDefault="00517D0E" w:rsidP="00517D0E">
            <w:pPr>
              <w:rPr>
                <w:lang w:val="en-GB"/>
              </w:rPr>
            </w:pPr>
            <w:r w:rsidRPr="009743C8">
              <w:rPr>
                <w:lang w:val="en-GB"/>
              </w:rPr>
              <w:t>articles; except for:</w:t>
            </w:r>
          </w:p>
        </w:tc>
        <w:tc>
          <w:tcPr>
            <w:tcW w:w="2778" w:type="dxa"/>
          </w:tcPr>
          <w:p w14:paraId="7617F7A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392000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517D0E" w:rsidRPr="009743C8" w:rsidRDefault="00517D0E" w:rsidP="00517D0E">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517D0E" w:rsidRPr="009743C8" w:rsidRDefault="00517D0E" w:rsidP="00517D0E">
            <w:pPr>
              <w:rPr>
                <w:lang w:val="en-GB"/>
              </w:rPr>
            </w:pPr>
            <w:r w:rsidRPr="009743C8">
              <w:rPr>
                <w:lang w:val="en-GB"/>
              </w:rPr>
              <w:t xml:space="preserve">Articles of animal, </w:t>
            </w:r>
            <w:proofErr w:type="gramStart"/>
            <w:r w:rsidRPr="009743C8">
              <w:rPr>
                <w:lang w:val="en-GB"/>
              </w:rPr>
              <w:t>vegetable</w:t>
            </w:r>
            <w:proofErr w:type="gramEnd"/>
            <w:r w:rsidRPr="009743C8">
              <w:rPr>
                <w:lang w:val="en-GB"/>
              </w:rPr>
              <w:t xml:space="preserve"> or mineral carving materials</w:t>
            </w:r>
          </w:p>
        </w:tc>
        <w:tc>
          <w:tcPr>
            <w:tcW w:w="2778" w:type="dxa"/>
          </w:tcPr>
          <w:p w14:paraId="667813D7" w14:textId="2998C616" w:rsidR="00517D0E" w:rsidRPr="009743C8" w:rsidRDefault="00517D0E" w:rsidP="0071103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r w:rsidR="00711031">
              <w:rPr>
                <w:lang w:val="en-GB"/>
              </w:rPr>
              <w:t xml:space="preserve"> </w:t>
            </w: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517D0E" w:rsidRPr="009743C8" w:rsidRDefault="00517D0E" w:rsidP="00517D0E">
            <w:pPr>
              <w:rPr>
                <w:lang w:val="en-GB"/>
              </w:rPr>
            </w:pPr>
          </w:p>
        </w:tc>
      </w:tr>
      <w:tr w:rsidR="00517D0E" w:rsidRPr="009743C8" w14:paraId="388A772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517D0E" w:rsidRPr="009743C8" w:rsidRDefault="00517D0E" w:rsidP="00517D0E">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517D0E" w:rsidRPr="009743C8" w:rsidRDefault="00517D0E" w:rsidP="00517D0E">
            <w:pPr>
              <w:rPr>
                <w:lang w:val="en-GB"/>
              </w:rPr>
            </w:pPr>
            <w:r w:rsidRPr="009743C8">
              <w:rPr>
                <w:lang w:val="en-GB"/>
              </w:rPr>
              <w:t xml:space="preserve">Articles of animal, </w:t>
            </w:r>
            <w:proofErr w:type="gramStart"/>
            <w:r w:rsidRPr="009743C8">
              <w:rPr>
                <w:lang w:val="en-GB"/>
              </w:rPr>
              <w:t>vegetable</w:t>
            </w:r>
            <w:proofErr w:type="gramEnd"/>
            <w:r w:rsidRPr="009743C8">
              <w:rPr>
                <w:lang w:val="en-GB"/>
              </w:rPr>
              <w:t xml:space="preserve"> or mineral carving materials</w:t>
            </w:r>
          </w:p>
        </w:tc>
        <w:tc>
          <w:tcPr>
            <w:tcW w:w="2778" w:type="dxa"/>
          </w:tcPr>
          <w:p w14:paraId="522D6E64" w14:textId="7FD544A3" w:rsidR="00517D0E" w:rsidRPr="009743C8" w:rsidRDefault="00517D0E" w:rsidP="0071103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r w:rsidR="00711031">
              <w:rPr>
                <w:lang w:val="en-GB"/>
              </w:rPr>
              <w:t xml:space="preserve"> </w:t>
            </w: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517D0E" w:rsidRPr="009743C8" w:rsidRDefault="00517D0E" w:rsidP="00517D0E">
            <w:pPr>
              <w:rPr>
                <w:lang w:val="en-GB"/>
              </w:rPr>
            </w:pPr>
          </w:p>
        </w:tc>
      </w:tr>
      <w:tr w:rsidR="00517D0E" w:rsidRPr="009743C8" w14:paraId="04AC32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517D0E" w:rsidRPr="009743C8" w:rsidRDefault="00517D0E" w:rsidP="00517D0E">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517D0E" w:rsidRPr="009743C8" w:rsidRDefault="00517D0E" w:rsidP="00517D0E">
            <w:pPr>
              <w:rPr>
                <w:lang w:val="en-GB"/>
              </w:rPr>
            </w:pPr>
            <w:r w:rsidRPr="009743C8">
              <w:rPr>
                <w:lang w:val="en-GB"/>
              </w:rPr>
              <w:t xml:space="preserve">Brooms and brushes (except for besoms and the like and brushes made from marten or squirrel hair), hand-operated mechanical floor sweepers, not motorised, paint pads and rollers, </w:t>
            </w:r>
            <w:proofErr w:type="gramStart"/>
            <w:r w:rsidRPr="009743C8">
              <w:rPr>
                <w:lang w:val="en-GB"/>
              </w:rPr>
              <w:t>squeegees</w:t>
            </w:r>
            <w:proofErr w:type="gramEnd"/>
            <w:r w:rsidRPr="009743C8">
              <w:rPr>
                <w:lang w:val="en-GB"/>
              </w:rPr>
              <w:t xml:space="preserve"> and mops</w:t>
            </w:r>
          </w:p>
        </w:tc>
        <w:tc>
          <w:tcPr>
            <w:tcW w:w="2778" w:type="dxa"/>
          </w:tcPr>
          <w:p w14:paraId="2E854B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517D0E" w:rsidRPr="009743C8" w:rsidRDefault="00517D0E" w:rsidP="00517D0E">
            <w:pPr>
              <w:rPr>
                <w:lang w:val="en-GB"/>
              </w:rPr>
            </w:pPr>
          </w:p>
        </w:tc>
      </w:tr>
      <w:tr w:rsidR="00517D0E" w:rsidRPr="009743C8" w14:paraId="461C79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517D0E" w:rsidRPr="009743C8" w:rsidRDefault="00517D0E" w:rsidP="00517D0E">
            <w:pPr>
              <w:rPr>
                <w:lang w:val="en-GB"/>
              </w:rPr>
            </w:pPr>
            <w:r w:rsidRPr="009743C8">
              <w:rPr>
                <w:lang w:val="en-GB"/>
              </w:rPr>
              <w:lastRenderedPageBreak/>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517D0E" w:rsidRPr="009743C8" w:rsidRDefault="00517D0E" w:rsidP="00517D0E">
            <w:pPr>
              <w:rPr>
                <w:lang w:val="en-GB"/>
              </w:rPr>
            </w:pPr>
            <w:r w:rsidRPr="009743C8">
              <w:rPr>
                <w:lang w:val="en-GB"/>
              </w:rPr>
              <w:t>Travel sets for personal toilet, sewing or shoe or clothes cleaning</w:t>
            </w:r>
          </w:p>
        </w:tc>
        <w:tc>
          <w:tcPr>
            <w:tcW w:w="2778" w:type="dxa"/>
          </w:tcPr>
          <w:p w14:paraId="13E013BE" w14:textId="1662117B" w:rsidR="00711031"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w:t>
            </w:r>
          </w:p>
          <w:p w14:paraId="501BDF9F" w14:textId="33B723AB"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517D0E" w:rsidRPr="009743C8" w:rsidRDefault="00517D0E" w:rsidP="00517D0E">
            <w:pPr>
              <w:rPr>
                <w:lang w:val="en-GB"/>
              </w:rPr>
            </w:pPr>
          </w:p>
        </w:tc>
      </w:tr>
      <w:tr w:rsidR="00517D0E" w:rsidRPr="009743C8" w14:paraId="2545BD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517D0E" w:rsidRPr="009743C8" w:rsidRDefault="00517D0E" w:rsidP="00517D0E">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517D0E" w:rsidRPr="009743C8" w:rsidRDefault="00517D0E" w:rsidP="00517D0E">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A5E0524" w14:textId="4B454AAA"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63F825DF" w14:textId="3C4E3154" w:rsidR="00517D0E" w:rsidRPr="009743C8" w:rsidRDefault="00711031" w:rsidP="00517D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517D0E" w:rsidRPr="009743C8" w:rsidRDefault="00517D0E" w:rsidP="00517D0E">
            <w:pPr>
              <w:rPr>
                <w:lang w:val="en-GB"/>
              </w:rPr>
            </w:pPr>
          </w:p>
        </w:tc>
      </w:tr>
      <w:tr w:rsidR="00517D0E" w:rsidRPr="009743C8" w14:paraId="1BA3EB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517D0E" w:rsidRPr="009743C8" w:rsidRDefault="00517D0E" w:rsidP="00517D0E">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517D0E" w:rsidRPr="009743C8" w:rsidRDefault="00517D0E" w:rsidP="00517D0E">
            <w:pPr>
              <w:rPr>
                <w:lang w:val="en-GB"/>
              </w:rPr>
            </w:pPr>
            <w:r w:rsidRPr="009743C8">
              <w:rPr>
                <w:lang w:val="en-GB"/>
              </w:rPr>
              <w:t xml:space="preserve">Ball-point pens; felt-tipped and other porous-tipped pens and markers; fountain pens, stylograph pens and other pens; duplicating stylos; propelling or sliding pencils; </w:t>
            </w:r>
            <w:proofErr w:type="gramStart"/>
            <w:r w:rsidRPr="009743C8">
              <w:rPr>
                <w:lang w:val="en-GB"/>
              </w:rPr>
              <w:t>pen-holders</w:t>
            </w:r>
            <w:proofErr w:type="gramEnd"/>
            <w:r w:rsidRPr="009743C8">
              <w:rPr>
                <w:lang w:val="en-GB"/>
              </w:rPr>
              <w:t>, pencil- holders and similar holders; parts (including caps and clips) of the foregoing articles, other than those of heading 9609</w:t>
            </w:r>
          </w:p>
        </w:tc>
        <w:tc>
          <w:tcPr>
            <w:tcW w:w="2778" w:type="dxa"/>
          </w:tcPr>
          <w:p w14:paraId="6F77D926" w14:textId="7B85AD51"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517D0E" w:rsidRPr="009743C8" w:rsidRDefault="00517D0E" w:rsidP="00517D0E">
            <w:pPr>
              <w:rPr>
                <w:lang w:val="en-GB"/>
              </w:rPr>
            </w:pPr>
          </w:p>
        </w:tc>
      </w:tr>
      <w:tr w:rsidR="00517D0E" w:rsidRPr="009743C8" w14:paraId="3808DE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517D0E" w:rsidRPr="009743C8" w:rsidRDefault="00517D0E" w:rsidP="00517D0E">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517D0E" w:rsidRPr="009743C8" w:rsidRDefault="00517D0E" w:rsidP="00517D0E">
            <w:pPr>
              <w:rPr>
                <w:lang w:val="en-GB"/>
              </w:rPr>
            </w:pPr>
            <w:r w:rsidRPr="009743C8">
              <w:rPr>
                <w:lang w:val="en-GB"/>
              </w:rPr>
              <w:t>Pencils</w:t>
            </w:r>
          </w:p>
        </w:tc>
        <w:tc>
          <w:tcPr>
            <w:tcW w:w="2778" w:type="dxa"/>
          </w:tcPr>
          <w:p w14:paraId="2963628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517D0E" w:rsidRPr="009743C8" w:rsidRDefault="00517D0E" w:rsidP="00517D0E">
            <w:pPr>
              <w:rPr>
                <w:lang w:val="en-GB"/>
              </w:rPr>
            </w:pPr>
          </w:p>
        </w:tc>
      </w:tr>
      <w:tr w:rsidR="00517D0E" w:rsidRPr="009743C8" w14:paraId="71F52E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517D0E" w:rsidRPr="009743C8" w:rsidRDefault="00517D0E" w:rsidP="00517D0E">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517D0E" w:rsidRPr="009743C8" w:rsidRDefault="00517D0E" w:rsidP="00517D0E">
            <w:pPr>
              <w:rPr>
                <w:lang w:val="en-GB"/>
              </w:rPr>
            </w:pPr>
            <w:r w:rsidRPr="009743C8">
              <w:rPr>
                <w:lang w:val="en-GB"/>
              </w:rPr>
              <w:t xml:space="preserve">Typewriter or similar ribbons, inked or otherwise prepared for giving impressions, whether or not on spools or in cartridges; </w:t>
            </w:r>
            <w:proofErr w:type="gramStart"/>
            <w:r w:rsidRPr="009743C8">
              <w:rPr>
                <w:lang w:val="en-GB"/>
              </w:rPr>
              <w:t>ink-pads</w:t>
            </w:r>
            <w:proofErr w:type="gramEnd"/>
            <w:r w:rsidRPr="009743C8">
              <w:rPr>
                <w:lang w:val="en-GB"/>
              </w:rPr>
              <w:t>, whether or not inked, with or without boxes</w:t>
            </w:r>
          </w:p>
        </w:tc>
        <w:tc>
          <w:tcPr>
            <w:tcW w:w="2778" w:type="dxa"/>
          </w:tcPr>
          <w:p w14:paraId="56B2071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C62B2A" w14:textId="1EC727A1"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from materials of any heading, except that of the product, and</w:t>
            </w:r>
          </w:p>
          <w:p w14:paraId="7B7293C4" w14:textId="5948033C" w:rsidR="00517D0E" w:rsidRPr="009743C8" w:rsidRDefault="00711031" w:rsidP="00517D0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17D0E"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517D0E" w:rsidRPr="009743C8" w:rsidRDefault="00517D0E" w:rsidP="00517D0E">
            <w:pPr>
              <w:rPr>
                <w:lang w:val="en-GB"/>
              </w:rPr>
            </w:pPr>
          </w:p>
        </w:tc>
      </w:tr>
      <w:tr w:rsidR="00517D0E" w:rsidRPr="009743C8" w14:paraId="2632B58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517D0E" w:rsidRPr="009743C8" w:rsidRDefault="00517D0E" w:rsidP="00517D0E">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517D0E" w:rsidRPr="009743C8" w:rsidRDefault="00517D0E" w:rsidP="00517D0E">
            <w:pPr>
              <w:rPr>
                <w:lang w:val="en-GB"/>
              </w:rPr>
            </w:pPr>
            <w:r w:rsidRPr="009743C8">
              <w:rPr>
                <w:lang w:val="en-GB"/>
              </w:rPr>
              <w:t xml:space="preserve">Lighters with </w:t>
            </w:r>
            <w:proofErr w:type="gramStart"/>
            <w:r w:rsidRPr="009743C8">
              <w:rPr>
                <w:lang w:val="en-GB"/>
              </w:rPr>
              <w:t>piezo-igniter</w:t>
            </w:r>
            <w:proofErr w:type="gramEnd"/>
          </w:p>
        </w:tc>
        <w:tc>
          <w:tcPr>
            <w:tcW w:w="2778" w:type="dxa"/>
          </w:tcPr>
          <w:p w14:paraId="188AE37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517D0E" w:rsidRPr="009743C8" w:rsidRDefault="00517D0E" w:rsidP="00517D0E">
            <w:pPr>
              <w:rPr>
                <w:lang w:val="en-GB"/>
              </w:rPr>
            </w:pPr>
          </w:p>
        </w:tc>
      </w:tr>
      <w:tr w:rsidR="00517D0E" w:rsidRPr="009743C8" w14:paraId="310E6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517D0E" w:rsidRPr="009743C8" w:rsidRDefault="00517D0E" w:rsidP="00517D0E">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517D0E" w:rsidRPr="009743C8" w:rsidRDefault="00517D0E" w:rsidP="00517D0E">
            <w:pPr>
              <w:rPr>
                <w:lang w:val="en-GB"/>
              </w:rPr>
            </w:pPr>
            <w:r w:rsidRPr="009743C8">
              <w:rPr>
                <w:lang w:val="en-GB"/>
              </w:rPr>
              <w:t>Smoking pipes and pipe howls</w:t>
            </w:r>
          </w:p>
        </w:tc>
        <w:tc>
          <w:tcPr>
            <w:tcW w:w="2778" w:type="dxa"/>
          </w:tcPr>
          <w:p w14:paraId="56D386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proofErr w:type="gramStart"/>
            <w:r w:rsidRPr="009743C8">
              <w:rPr>
                <w:lang w:val="en-GB"/>
              </w:rPr>
              <w:t>roughly-shaped</w:t>
            </w:r>
            <w:proofErr w:type="gramEnd"/>
            <w:r w:rsidRPr="009743C8">
              <w:rPr>
                <w:lang w:val="en-GB"/>
              </w:rPr>
              <w:t xml:space="preserve">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517D0E" w:rsidRPr="009743C8" w:rsidRDefault="00517D0E" w:rsidP="00517D0E">
            <w:pPr>
              <w:rPr>
                <w:lang w:val="en-GB"/>
              </w:rPr>
            </w:pPr>
          </w:p>
        </w:tc>
      </w:tr>
      <w:tr w:rsidR="00517D0E" w:rsidRPr="009743C8" w14:paraId="0D9E05B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517D0E" w:rsidRPr="009743C8" w:rsidRDefault="00517D0E" w:rsidP="00517D0E">
            <w:pPr>
              <w:rPr>
                <w:lang w:val="en-GB"/>
              </w:rPr>
            </w:pPr>
            <w:r w:rsidRPr="009743C8">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517D0E" w:rsidRPr="009743C8" w:rsidRDefault="00517D0E" w:rsidP="00517D0E">
            <w:pPr>
              <w:rPr>
                <w:lang w:val="en-GB"/>
              </w:rPr>
            </w:pPr>
            <w:r w:rsidRPr="009743C8">
              <w:rPr>
                <w:lang w:val="en-GB"/>
              </w:rPr>
              <w:t xml:space="preserve">Works of art, collectors' </w:t>
            </w:r>
            <w:proofErr w:type="gramStart"/>
            <w:r w:rsidRPr="009743C8">
              <w:rPr>
                <w:lang w:val="en-GB"/>
              </w:rPr>
              <w:t>pieces</w:t>
            </w:r>
            <w:proofErr w:type="gramEnd"/>
            <w:r w:rsidRPr="009743C8">
              <w:rPr>
                <w:lang w:val="en-GB"/>
              </w:rPr>
              <w:t xml:space="preserve"> and antiques</w:t>
            </w:r>
          </w:p>
        </w:tc>
        <w:tc>
          <w:tcPr>
            <w:tcW w:w="2778" w:type="dxa"/>
          </w:tcPr>
          <w:p w14:paraId="073F74A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517D0E" w:rsidRPr="009743C8" w:rsidRDefault="00517D0E" w:rsidP="00517D0E">
            <w:pPr>
              <w:rPr>
                <w:lang w:val="en-GB"/>
              </w:rPr>
            </w:pPr>
          </w:p>
        </w:tc>
      </w:tr>
    </w:tbl>
    <w:p w14:paraId="2CD2D76D" w14:textId="7B319A90" w:rsidR="00AB56E8" w:rsidRPr="009743C8" w:rsidRDefault="00AB56E8" w:rsidP="002A3FBD">
      <w:pPr>
        <w:rPr>
          <w:lang w:val="en-GB"/>
        </w:rPr>
      </w:pPr>
    </w:p>
    <w:sectPr w:rsidR="00AB56E8" w:rsidRPr="009743C8">
      <w:footerReference w:type="default" r:id="rId7"/>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6564" w14:textId="77777777" w:rsidR="00372407" w:rsidRDefault="00372407">
      <w:r>
        <w:separator/>
      </w:r>
    </w:p>
  </w:endnote>
  <w:endnote w:type="continuationSeparator" w:id="0">
    <w:p w14:paraId="68F3B923" w14:textId="77777777" w:rsidR="00372407" w:rsidRDefault="0037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2D062B" w:rsidRDefault="002D062B">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13563" w14:textId="77777777" w:rsidR="00372407" w:rsidRDefault="00372407">
      <w:r>
        <w:rPr>
          <w:color w:val="000000"/>
        </w:rPr>
        <w:separator/>
      </w:r>
    </w:p>
  </w:footnote>
  <w:footnote w:type="continuationSeparator" w:id="0">
    <w:p w14:paraId="42B7C9CE" w14:textId="77777777" w:rsidR="00372407" w:rsidRDefault="00372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06522"/>
    <w:rsid w:val="00011337"/>
    <w:rsid w:val="00033BDE"/>
    <w:rsid w:val="00040191"/>
    <w:rsid w:val="00044CAB"/>
    <w:rsid w:val="00050620"/>
    <w:rsid w:val="00050ED8"/>
    <w:rsid w:val="00054595"/>
    <w:rsid w:val="00054C6B"/>
    <w:rsid w:val="0006422D"/>
    <w:rsid w:val="000665BB"/>
    <w:rsid w:val="00087C21"/>
    <w:rsid w:val="000A58C7"/>
    <w:rsid w:val="000C03EA"/>
    <w:rsid w:val="000D585E"/>
    <w:rsid w:val="000D6E99"/>
    <w:rsid w:val="000F7AFB"/>
    <w:rsid w:val="0010338B"/>
    <w:rsid w:val="001316D7"/>
    <w:rsid w:val="00131F99"/>
    <w:rsid w:val="00137162"/>
    <w:rsid w:val="00166A94"/>
    <w:rsid w:val="00171685"/>
    <w:rsid w:val="0017586A"/>
    <w:rsid w:val="00175CB4"/>
    <w:rsid w:val="001A278E"/>
    <w:rsid w:val="001A2E0B"/>
    <w:rsid w:val="001B0201"/>
    <w:rsid w:val="001B561F"/>
    <w:rsid w:val="001C54C2"/>
    <w:rsid w:val="001D4491"/>
    <w:rsid w:val="001D5251"/>
    <w:rsid w:val="001D5BA8"/>
    <w:rsid w:val="001E6E33"/>
    <w:rsid w:val="001F51F4"/>
    <w:rsid w:val="002052D3"/>
    <w:rsid w:val="00222D6F"/>
    <w:rsid w:val="00226C6E"/>
    <w:rsid w:val="0026647A"/>
    <w:rsid w:val="00282FBE"/>
    <w:rsid w:val="0028579A"/>
    <w:rsid w:val="00286F84"/>
    <w:rsid w:val="00291A7A"/>
    <w:rsid w:val="002A2DC8"/>
    <w:rsid w:val="002A3FBD"/>
    <w:rsid w:val="002B34A2"/>
    <w:rsid w:val="002D062B"/>
    <w:rsid w:val="002D2333"/>
    <w:rsid w:val="002E3507"/>
    <w:rsid w:val="002F195F"/>
    <w:rsid w:val="00303853"/>
    <w:rsid w:val="00333F31"/>
    <w:rsid w:val="00336FE2"/>
    <w:rsid w:val="00360BE4"/>
    <w:rsid w:val="00362801"/>
    <w:rsid w:val="00363B35"/>
    <w:rsid w:val="0036504C"/>
    <w:rsid w:val="00367484"/>
    <w:rsid w:val="00370FB7"/>
    <w:rsid w:val="00372407"/>
    <w:rsid w:val="003771A9"/>
    <w:rsid w:val="0038436B"/>
    <w:rsid w:val="00387B6E"/>
    <w:rsid w:val="00393A20"/>
    <w:rsid w:val="003B1B32"/>
    <w:rsid w:val="003B6297"/>
    <w:rsid w:val="003D57C2"/>
    <w:rsid w:val="003E513B"/>
    <w:rsid w:val="004062A0"/>
    <w:rsid w:val="00413F11"/>
    <w:rsid w:val="00424144"/>
    <w:rsid w:val="0042672A"/>
    <w:rsid w:val="00440789"/>
    <w:rsid w:val="00454B1E"/>
    <w:rsid w:val="004656DE"/>
    <w:rsid w:val="00472925"/>
    <w:rsid w:val="004734C2"/>
    <w:rsid w:val="00486EAA"/>
    <w:rsid w:val="004A7B9A"/>
    <w:rsid w:val="004B6B63"/>
    <w:rsid w:val="004D2DF6"/>
    <w:rsid w:val="004D4051"/>
    <w:rsid w:val="004E6AE4"/>
    <w:rsid w:val="0050248B"/>
    <w:rsid w:val="00517D0E"/>
    <w:rsid w:val="005350E3"/>
    <w:rsid w:val="005367F2"/>
    <w:rsid w:val="00541AC4"/>
    <w:rsid w:val="00542CCE"/>
    <w:rsid w:val="00546838"/>
    <w:rsid w:val="0055245E"/>
    <w:rsid w:val="005568A9"/>
    <w:rsid w:val="00563901"/>
    <w:rsid w:val="00577F7B"/>
    <w:rsid w:val="00585FA4"/>
    <w:rsid w:val="005929EA"/>
    <w:rsid w:val="00596A5D"/>
    <w:rsid w:val="005B7337"/>
    <w:rsid w:val="005B74D2"/>
    <w:rsid w:val="005C173B"/>
    <w:rsid w:val="005F0197"/>
    <w:rsid w:val="005F1128"/>
    <w:rsid w:val="006050CA"/>
    <w:rsid w:val="00626864"/>
    <w:rsid w:val="006475F7"/>
    <w:rsid w:val="00660347"/>
    <w:rsid w:val="006869EE"/>
    <w:rsid w:val="00690414"/>
    <w:rsid w:val="006969BA"/>
    <w:rsid w:val="006A25E2"/>
    <w:rsid w:val="006B7EB8"/>
    <w:rsid w:val="006C1C28"/>
    <w:rsid w:val="006C4B83"/>
    <w:rsid w:val="006D115E"/>
    <w:rsid w:val="006D172D"/>
    <w:rsid w:val="006D467A"/>
    <w:rsid w:val="006F3186"/>
    <w:rsid w:val="00711031"/>
    <w:rsid w:val="00723C4B"/>
    <w:rsid w:val="007320E9"/>
    <w:rsid w:val="00740578"/>
    <w:rsid w:val="00740674"/>
    <w:rsid w:val="00743AA5"/>
    <w:rsid w:val="007456AF"/>
    <w:rsid w:val="0075437C"/>
    <w:rsid w:val="00763443"/>
    <w:rsid w:val="00763D2D"/>
    <w:rsid w:val="00770AEC"/>
    <w:rsid w:val="00773D40"/>
    <w:rsid w:val="00784AD2"/>
    <w:rsid w:val="00791395"/>
    <w:rsid w:val="00794968"/>
    <w:rsid w:val="00797500"/>
    <w:rsid w:val="007A6FD9"/>
    <w:rsid w:val="007C1B5D"/>
    <w:rsid w:val="007E4BBC"/>
    <w:rsid w:val="007E7A36"/>
    <w:rsid w:val="00802172"/>
    <w:rsid w:val="0083448D"/>
    <w:rsid w:val="00850733"/>
    <w:rsid w:val="008733E2"/>
    <w:rsid w:val="00876546"/>
    <w:rsid w:val="00890C7D"/>
    <w:rsid w:val="008B1EA3"/>
    <w:rsid w:val="008B3F45"/>
    <w:rsid w:val="008B69AE"/>
    <w:rsid w:val="008B6AEA"/>
    <w:rsid w:val="008C6659"/>
    <w:rsid w:val="008E12B5"/>
    <w:rsid w:val="008F053D"/>
    <w:rsid w:val="008F14BC"/>
    <w:rsid w:val="00903C2F"/>
    <w:rsid w:val="00912FF4"/>
    <w:rsid w:val="0093113B"/>
    <w:rsid w:val="00955218"/>
    <w:rsid w:val="00961B18"/>
    <w:rsid w:val="009743C8"/>
    <w:rsid w:val="00991CDB"/>
    <w:rsid w:val="00995008"/>
    <w:rsid w:val="009B01FB"/>
    <w:rsid w:val="009B2A8D"/>
    <w:rsid w:val="009B393C"/>
    <w:rsid w:val="009D2307"/>
    <w:rsid w:val="009D2D02"/>
    <w:rsid w:val="009D4A4B"/>
    <w:rsid w:val="009E1056"/>
    <w:rsid w:val="009E5245"/>
    <w:rsid w:val="00A3593C"/>
    <w:rsid w:val="00A37F2A"/>
    <w:rsid w:val="00A46347"/>
    <w:rsid w:val="00A522F7"/>
    <w:rsid w:val="00AB56E8"/>
    <w:rsid w:val="00B07058"/>
    <w:rsid w:val="00B07812"/>
    <w:rsid w:val="00B12DBC"/>
    <w:rsid w:val="00B177D3"/>
    <w:rsid w:val="00B24CC2"/>
    <w:rsid w:val="00B35B2E"/>
    <w:rsid w:val="00B7520C"/>
    <w:rsid w:val="00B96F2A"/>
    <w:rsid w:val="00BB107C"/>
    <w:rsid w:val="00BB1871"/>
    <w:rsid w:val="00BB443A"/>
    <w:rsid w:val="00BD4C50"/>
    <w:rsid w:val="00BE4216"/>
    <w:rsid w:val="00BF0BE5"/>
    <w:rsid w:val="00C157D0"/>
    <w:rsid w:val="00C16764"/>
    <w:rsid w:val="00C21E70"/>
    <w:rsid w:val="00C330E4"/>
    <w:rsid w:val="00C4403D"/>
    <w:rsid w:val="00C67535"/>
    <w:rsid w:val="00C84012"/>
    <w:rsid w:val="00CA7185"/>
    <w:rsid w:val="00CC4B8A"/>
    <w:rsid w:val="00CC6C1C"/>
    <w:rsid w:val="00CD3DE1"/>
    <w:rsid w:val="00CD79BD"/>
    <w:rsid w:val="00CE7A42"/>
    <w:rsid w:val="00CF5125"/>
    <w:rsid w:val="00D00DDA"/>
    <w:rsid w:val="00D06A4A"/>
    <w:rsid w:val="00D2389A"/>
    <w:rsid w:val="00D34934"/>
    <w:rsid w:val="00D36E46"/>
    <w:rsid w:val="00D55DD3"/>
    <w:rsid w:val="00D760FC"/>
    <w:rsid w:val="00D84D6E"/>
    <w:rsid w:val="00D97B26"/>
    <w:rsid w:val="00DA3EAD"/>
    <w:rsid w:val="00DD7AF1"/>
    <w:rsid w:val="00DE2F4D"/>
    <w:rsid w:val="00DF0497"/>
    <w:rsid w:val="00E02AFA"/>
    <w:rsid w:val="00E058DF"/>
    <w:rsid w:val="00E1698F"/>
    <w:rsid w:val="00E2227C"/>
    <w:rsid w:val="00E2329D"/>
    <w:rsid w:val="00E3042A"/>
    <w:rsid w:val="00E35F34"/>
    <w:rsid w:val="00E36936"/>
    <w:rsid w:val="00E41D5B"/>
    <w:rsid w:val="00EA2B47"/>
    <w:rsid w:val="00EA3142"/>
    <w:rsid w:val="00EA700D"/>
    <w:rsid w:val="00ED1419"/>
    <w:rsid w:val="00ED3676"/>
    <w:rsid w:val="00EE0E09"/>
    <w:rsid w:val="00EF2364"/>
    <w:rsid w:val="00EF4A1A"/>
    <w:rsid w:val="00F405D6"/>
    <w:rsid w:val="00F507A4"/>
    <w:rsid w:val="00F54CE1"/>
    <w:rsid w:val="00F55841"/>
    <w:rsid w:val="00F66C86"/>
    <w:rsid w:val="00F818ED"/>
    <w:rsid w:val="00F85665"/>
    <w:rsid w:val="00F874CA"/>
    <w:rsid w:val="00F900A7"/>
    <w:rsid w:val="00F9413B"/>
    <w:rsid w:val="00FA10AE"/>
    <w:rsid w:val="00FB7E32"/>
    <w:rsid w:val="00FE1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100</Pages>
  <Words>24358</Words>
  <Characters>138841</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226</cp:revision>
  <dcterms:created xsi:type="dcterms:W3CDTF">2022-04-14T17:18:00Z</dcterms:created>
  <dcterms:modified xsi:type="dcterms:W3CDTF">2023-12-21T10:08:00Z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