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96"/>
        <w:gridCol w:w="2713"/>
        <w:gridCol w:w="2778"/>
        <w:gridCol w:w="2588"/>
      </w:tblGrid>
      <w:tr w:rsidR="00472925" w:rsidRPr="009743C8" w14:paraId="2F04E9C2" w14:textId="77777777" w:rsidTr="00E2227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96" w:type="dxa"/>
          </w:tcPr>
          <w:p w14:paraId="49EB060A" w14:textId="08F5730A" w:rsidR="00472925" w:rsidRPr="009743C8" w:rsidRDefault="00BB443A" w:rsidP="002A3FBD">
            <w:pPr>
              <w:rPr>
                <w:lang w:val="en-GB"/>
              </w:rPr>
            </w:pPr>
            <w:r>
              <w:rPr>
                <w:lang w:val="en-GB"/>
              </w:rPr>
              <w:t>Classification</w:t>
            </w:r>
          </w:p>
        </w:tc>
        <w:tc>
          <w:tcPr>
            <w:cnfStyle w:val="000010000000" w:firstRow="0" w:lastRow="0" w:firstColumn="0" w:lastColumn="0" w:oddVBand="1" w:evenVBand="0" w:oddHBand="0" w:evenHBand="0" w:firstRowFirstColumn="0" w:firstRowLastColumn="0" w:lastRowFirstColumn="0" w:lastRowLastColumn="0"/>
            <w:tcW w:w="2713" w:type="dxa"/>
          </w:tcPr>
          <w:p w14:paraId="585381DA" w14:textId="1971F2EE" w:rsidR="00472925" w:rsidRPr="009743C8" w:rsidRDefault="00472925" w:rsidP="002A3FBD">
            <w:pPr>
              <w:rPr>
                <w:lang w:val="en-GB"/>
              </w:rPr>
            </w:pPr>
            <w:r w:rsidRPr="009743C8">
              <w:rPr>
                <w:lang w:val="en-GB"/>
              </w:rPr>
              <w:t>Description</w:t>
            </w:r>
          </w:p>
        </w:tc>
        <w:tc>
          <w:tcPr>
            <w:tcW w:w="2778" w:type="dxa"/>
          </w:tcPr>
          <w:p w14:paraId="16A96855" w14:textId="1854A1AB" w:rsidR="00472925" w:rsidRPr="009743C8" w:rsidRDefault="00BB443A" w:rsidP="002A3FBD">
            <w:pPr>
              <w:cnfStyle w:val="100000000000" w:firstRow="1" w:lastRow="0" w:firstColumn="0" w:lastColumn="0" w:oddVBand="0" w:evenVBand="0" w:oddHBand="0" w:evenHBand="0" w:firstRowFirstColumn="0" w:firstRowLastColumn="0" w:lastRowFirstColumn="0" w:lastRowLastColumn="0"/>
              <w:rPr>
                <w:lang w:val="en-GB"/>
              </w:rPr>
            </w:pPr>
            <w:r>
              <w:rPr>
                <w:lang w:val="en-GB"/>
              </w:rPr>
              <w:t>PSR</w:t>
            </w:r>
          </w:p>
        </w:tc>
        <w:tc>
          <w:tcPr>
            <w:cnfStyle w:val="000010000000" w:firstRow="0" w:lastRow="0" w:firstColumn="0" w:lastColumn="0" w:oddVBand="1" w:evenVBand="0" w:oddHBand="0" w:evenHBand="0" w:firstRowFirstColumn="0" w:firstRowLastColumn="0" w:lastRowFirstColumn="0" w:lastRowLastColumn="0"/>
            <w:tcW w:w="2588" w:type="dxa"/>
          </w:tcPr>
          <w:p w14:paraId="7C143A13" w14:textId="5840D3B6" w:rsidR="00472925" w:rsidRPr="009743C8" w:rsidRDefault="00BB443A" w:rsidP="002A3FBD">
            <w:pPr>
              <w:rPr>
                <w:lang w:val="en-GB"/>
              </w:rPr>
            </w:pPr>
            <w:r>
              <w:rPr>
                <w:lang w:val="en-GB"/>
              </w:rPr>
              <w:t>PSR2</w:t>
            </w:r>
          </w:p>
        </w:tc>
      </w:tr>
      <w:tr w:rsidR="00472925" w:rsidRPr="009743C8" w14:paraId="44C12E4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EA86BB" w14:textId="01CD3A9F" w:rsidR="00472925" w:rsidRPr="009743C8" w:rsidRDefault="00472925" w:rsidP="002A3FBD">
            <w:pPr>
              <w:rPr>
                <w:lang w:val="en-GB"/>
              </w:rPr>
            </w:pPr>
            <w:r w:rsidRPr="009743C8">
              <w:rPr>
                <w:lang w:val="en-GB"/>
              </w:rPr>
              <w:t>Chapter 01</w:t>
            </w:r>
          </w:p>
        </w:tc>
        <w:tc>
          <w:tcPr>
            <w:cnfStyle w:val="000010000000" w:firstRow="0" w:lastRow="0" w:firstColumn="0" w:lastColumn="0" w:oddVBand="1" w:evenVBand="0" w:oddHBand="0" w:evenHBand="0" w:firstRowFirstColumn="0" w:firstRowLastColumn="0" w:lastRowFirstColumn="0" w:lastRowLastColumn="0"/>
            <w:tcW w:w="2713" w:type="dxa"/>
          </w:tcPr>
          <w:p w14:paraId="773F7B43" w14:textId="394EA91F" w:rsidR="00472925" w:rsidRPr="009743C8" w:rsidRDefault="00472925" w:rsidP="002A3FBD">
            <w:pPr>
              <w:rPr>
                <w:lang w:val="en-GB"/>
              </w:rPr>
            </w:pPr>
            <w:r w:rsidRPr="009743C8">
              <w:rPr>
                <w:lang w:val="en-GB"/>
              </w:rPr>
              <w:t>Live animals</w:t>
            </w:r>
          </w:p>
        </w:tc>
        <w:tc>
          <w:tcPr>
            <w:tcW w:w="2778" w:type="dxa"/>
          </w:tcPr>
          <w:p w14:paraId="5968B68B" w14:textId="19BAEF6B"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12FE06B" w14:textId="77777777" w:rsidR="00472925" w:rsidRPr="009743C8" w:rsidRDefault="00472925" w:rsidP="002A3FBD">
            <w:pPr>
              <w:rPr>
                <w:lang w:val="en-GB"/>
              </w:rPr>
            </w:pPr>
          </w:p>
        </w:tc>
      </w:tr>
      <w:tr w:rsidR="00472925" w:rsidRPr="009743C8" w14:paraId="3FDC30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50308CF" w14:textId="337FAE98" w:rsidR="00472925" w:rsidRPr="009743C8" w:rsidRDefault="00472925" w:rsidP="002A3FBD">
            <w:pPr>
              <w:rPr>
                <w:lang w:val="en-GB"/>
              </w:rPr>
            </w:pPr>
            <w:r w:rsidRPr="009743C8">
              <w:rPr>
                <w:lang w:val="en-GB"/>
              </w:rPr>
              <w:t>Chapter 02</w:t>
            </w:r>
          </w:p>
        </w:tc>
        <w:tc>
          <w:tcPr>
            <w:cnfStyle w:val="000010000000" w:firstRow="0" w:lastRow="0" w:firstColumn="0" w:lastColumn="0" w:oddVBand="1" w:evenVBand="0" w:oddHBand="0" w:evenHBand="0" w:firstRowFirstColumn="0" w:firstRowLastColumn="0" w:lastRowFirstColumn="0" w:lastRowLastColumn="0"/>
            <w:tcW w:w="2713" w:type="dxa"/>
          </w:tcPr>
          <w:p w14:paraId="7075D98B" w14:textId="4459C513" w:rsidR="00472925" w:rsidRPr="009743C8" w:rsidRDefault="00472925" w:rsidP="002A3FBD">
            <w:pPr>
              <w:rPr>
                <w:lang w:val="en-GB"/>
              </w:rPr>
            </w:pPr>
            <w:r w:rsidRPr="009743C8">
              <w:rPr>
                <w:lang w:val="en-GB"/>
              </w:rPr>
              <w:t>Meat and edible meat offal</w:t>
            </w:r>
          </w:p>
        </w:tc>
        <w:tc>
          <w:tcPr>
            <w:tcW w:w="2778" w:type="dxa"/>
          </w:tcPr>
          <w:p w14:paraId="74279C5C" w14:textId="42EA4B29"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EA660CC" w14:textId="77777777" w:rsidR="00472925" w:rsidRPr="009743C8" w:rsidRDefault="00472925" w:rsidP="002A3FBD">
            <w:pPr>
              <w:rPr>
                <w:lang w:val="en-GB"/>
              </w:rPr>
            </w:pPr>
          </w:p>
        </w:tc>
      </w:tr>
      <w:tr w:rsidR="00472925" w:rsidRPr="009743C8" w14:paraId="59DCAE8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09A3E8F" w14:textId="315234E5" w:rsidR="00472925" w:rsidRPr="009743C8" w:rsidRDefault="00472925" w:rsidP="002A3FBD">
            <w:pPr>
              <w:rPr>
                <w:lang w:val="en-GB"/>
              </w:rPr>
            </w:pPr>
            <w:r w:rsidRPr="009743C8">
              <w:rPr>
                <w:lang w:val="en-GB"/>
              </w:rPr>
              <w:t>Chapter 03</w:t>
            </w:r>
          </w:p>
        </w:tc>
        <w:tc>
          <w:tcPr>
            <w:cnfStyle w:val="000010000000" w:firstRow="0" w:lastRow="0" w:firstColumn="0" w:lastColumn="0" w:oddVBand="1" w:evenVBand="0" w:oddHBand="0" w:evenHBand="0" w:firstRowFirstColumn="0" w:firstRowLastColumn="0" w:lastRowFirstColumn="0" w:lastRowLastColumn="0"/>
            <w:tcW w:w="2713" w:type="dxa"/>
          </w:tcPr>
          <w:p w14:paraId="185ED2F6" w14:textId="39C3F63B" w:rsidR="00472925" w:rsidRPr="009743C8" w:rsidRDefault="00472925" w:rsidP="002A3FBD">
            <w:pPr>
              <w:rPr>
                <w:lang w:val="en-GB"/>
              </w:rPr>
            </w:pPr>
            <w:r w:rsidRPr="009743C8">
              <w:rPr>
                <w:lang w:val="en-GB"/>
              </w:rPr>
              <w:t>Fish and crustaceans, molluscs and other aquatic invertebrates</w:t>
            </w:r>
          </w:p>
        </w:tc>
        <w:tc>
          <w:tcPr>
            <w:tcW w:w="2778" w:type="dxa"/>
          </w:tcPr>
          <w:p w14:paraId="08CFE723" w14:textId="2DCA0263"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AE2CCEF" w14:textId="77777777" w:rsidR="00472925" w:rsidRPr="009743C8" w:rsidRDefault="00472925" w:rsidP="002A3FBD">
            <w:pPr>
              <w:rPr>
                <w:lang w:val="en-GB"/>
              </w:rPr>
            </w:pPr>
          </w:p>
        </w:tc>
      </w:tr>
      <w:tr w:rsidR="00472925" w:rsidRPr="009743C8" w14:paraId="055FA57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01A58B" w14:textId="39CA5859" w:rsidR="00472925" w:rsidRPr="009743C8" w:rsidRDefault="00472925" w:rsidP="002A3FBD">
            <w:pPr>
              <w:rPr>
                <w:lang w:val="en-GB"/>
              </w:rPr>
            </w:pPr>
            <w:r w:rsidRPr="009743C8">
              <w:rPr>
                <w:lang w:val="en-GB"/>
              </w:rPr>
              <w:t>ex Chapter 04</w:t>
            </w:r>
          </w:p>
        </w:tc>
        <w:tc>
          <w:tcPr>
            <w:cnfStyle w:val="000010000000" w:firstRow="0" w:lastRow="0" w:firstColumn="0" w:lastColumn="0" w:oddVBand="1" w:evenVBand="0" w:oddHBand="0" w:evenHBand="0" w:firstRowFirstColumn="0" w:firstRowLastColumn="0" w:lastRowFirstColumn="0" w:lastRowLastColumn="0"/>
            <w:tcW w:w="2713" w:type="dxa"/>
          </w:tcPr>
          <w:p w14:paraId="29389273" w14:textId="22AC13A5" w:rsidR="00472925" w:rsidRPr="009743C8" w:rsidRDefault="00472925" w:rsidP="002A3FBD">
            <w:pPr>
              <w:rPr>
                <w:lang w:val="en-GB"/>
              </w:rPr>
            </w:pPr>
            <w:r w:rsidRPr="009743C8">
              <w:rPr>
                <w:lang w:val="en-GB"/>
              </w:rPr>
              <w:t>Dairy produce; birds' eggs; natural honey; edible products of animal origin, not elsewhere specified or included; except for:</w:t>
            </w:r>
          </w:p>
        </w:tc>
        <w:tc>
          <w:tcPr>
            <w:tcW w:w="2778" w:type="dxa"/>
          </w:tcPr>
          <w:p w14:paraId="7A570E28" w14:textId="3E7A5518"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8C70033" w14:textId="77777777" w:rsidR="00472925" w:rsidRPr="009743C8" w:rsidRDefault="00472925" w:rsidP="002A3FBD">
            <w:pPr>
              <w:rPr>
                <w:lang w:val="en-GB"/>
              </w:rPr>
            </w:pPr>
          </w:p>
        </w:tc>
      </w:tr>
      <w:tr w:rsidR="00472925" w:rsidRPr="009743C8" w14:paraId="0B78C1F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1796E0D" w14:textId="761F3D60" w:rsidR="00472925" w:rsidRPr="009743C8" w:rsidRDefault="00472925" w:rsidP="002A3FBD">
            <w:pPr>
              <w:rPr>
                <w:lang w:val="en-GB"/>
              </w:rPr>
            </w:pPr>
            <w:r w:rsidRPr="009743C8">
              <w:rPr>
                <w:lang w:val="en-GB"/>
              </w:rPr>
              <w:t>0403</w:t>
            </w:r>
          </w:p>
        </w:tc>
        <w:tc>
          <w:tcPr>
            <w:cnfStyle w:val="000010000000" w:firstRow="0" w:lastRow="0" w:firstColumn="0" w:lastColumn="0" w:oddVBand="1" w:evenVBand="0" w:oddHBand="0" w:evenHBand="0" w:firstRowFirstColumn="0" w:firstRowLastColumn="0" w:lastRowFirstColumn="0" w:lastRowLastColumn="0"/>
            <w:tcW w:w="2713" w:type="dxa"/>
          </w:tcPr>
          <w:p w14:paraId="3A7FD1EC" w14:textId="27828CE7" w:rsidR="00472925" w:rsidRPr="009743C8" w:rsidRDefault="00472925" w:rsidP="002A3FBD">
            <w:pPr>
              <w:rPr>
                <w:lang w:val="en-GB"/>
              </w:rPr>
            </w:pPr>
            <w:r w:rsidRPr="009743C8">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2778" w:type="dxa"/>
          </w:tcPr>
          <w:p w14:paraId="56644BAA"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60B7991D"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 the materials of Chapter 4 used are wholly obtained, and</w:t>
            </w:r>
          </w:p>
          <w:p w14:paraId="54A52579" w14:textId="7E79DE00"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9B6B85" w14:textId="77777777" w:rsidR="00472925" w:rsidRPr="009743C8" w:rsidRDefault="00472925" w:rsidP="002A3FBD">
            <w:pPr>
              <w:rPr>
                <w:lang w:val="en-GB"/>
              </w:rPr>
            </w:pPr>
          </w:p>
        </w:tc>
      </w:tr>
      <w:tr w:rsidR="00472925" w:rsidRPr="009743C8" w14:paraId="2341B56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6DA6A5" w14:textId="2446987E" w:rsidR="00472925" w:rsidRPr="009743C8" w:rsidRDefault="00472925" w:rsidP="002A3FBD">
            <w:pPr>
              <w:rPr>
                <w:lang w:val="en-GB"/>
              </w:rPr>
            </w:pPr>
            <w:r w:rsidRPr="009743C8">
              <w:rPr>
                <w:lang w:val="en-GB"/>
              </w:rPr>
              <w:t>ex Chapter 05</w:t>
            </w:r>
          </w:p>
        </w:tc>
        <w:tc>
          <w:tcPr>
            <w:cnfStyle w:val="000010000000" w:firstRow="0" w:lastRow="0" w:firstColumn="0" w:lastColumn="0" w:oddVBand="1" w:evenVBand="0" w:oddHBand="0" w:evenHBand="0" w:firstRowFirstColumn="0" w:firstRowLastColumn="0" w:lastRowFirstColumn="0" w:lastRowLastColumn="0"/>
            <w:tcW w:w="2713" w:type="dxa"/>
          </w:tcPr>
          <w:p w14:paraId="589EC48F" w14:textId="4354E23B" w:rsidR="00472925" w:rsidRPr="009743C8" w:rsidRDefault="00472925" w:rsidP="002A3FBD">
            <w:pPr>
              <w:rPr>
                <w:lang w:val="en-GB"/>
              </w:rPr>
            </w:pPr>
            <w:r w:rsidRPr="009743C8">
              <w:rPr>
                <w:lang w:val="en-GB"/>
              </w:rPr>
              <w:t>Products of animal origin, not elsewhere specified or included; except for:</w:t>
            </w:r>
          </w:p>
        </w:tc>
        <w:tc>
          <w:tcPr>
            <w:tcW w:w="2778" w:type="dxa"/>
          </w:tcPr>
          <w:p w14:paraId="5DE779C4" w14:textId="3974D384"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437298D" w14:textId="77777777" w:rsidR="00472925" w:rsidRPr="009743C8" w:rsidRDefault="00472925" w:rsidP="002A3FBD">
            <w:pPr>
              <w:rPr>
                <w:lang w:val="en-GB"/>
              </w:rPr>
            </w:pPr>
          </w:p>
        </w:tc>
      </w:tr>
      <w:tr w:rsidR="00472925" w:rsidRPr="009743C8" w14:paraId="538562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BEB9C6E" w14:textId="4EB5C582" w:rsidR="00472925" w:rsidRPr="009743C8" w:rsidRDefault="00472925" w:rsidP="002A3FBD">
            <w:pPr>
              <w:rPr>
                <w:lang w:val="en-GB"/>
              </w:rPr>
            </w:pPr>
            <w:r w:rsidRPr="009743C8">
              <w:rPr>
                <w:lang w:val="en-GB"/>
              </w:rPr>
              <w:t>ex 0502</w:t>
            </w:r>
          </w:p>
        </w:tc>
        <w:tc>
          <w:tcPr>
            <w:cnfStyle w:val="000010000000" w:firstRow="0" w:lastRow="0" w:firstColumn="0" w:lastColumn="0" w:oddVBand="1" w:evenVBand="0" w:oddHBand="0" w:evenHBand="0" w:firstRowFirstColumn="0" w:firstRowLastColumn="0" w:lastRowFirstColumn="0" w:lastRowLastColumn="0"/>
            <w:tcW w:w="2713" w:type="dxa"/>
          </w:tcPr>
          <w:p w14:paraId="78DD03F8" w14:textId="2E66F6A0" w:rsidR="00472925" w:rsidRPr="009743C8" w:rsidRDefault="00472925" w:rsidP="002A3FBD">
            <w:pPr>
              <w:rPr>
                <w:lang w:val="en-GB"/>
              </w:rPr>
            </w:pPr>
            <w:r w:rsidRPr="009743C8">
              <w:rPr>
                <w:lang w:val="en-GB"/>
              </w:rPr>
              <w:t>Prepared pigs', hogs' or boars' bristles and hair</w:t>
            </w:r>
          </w:p>
        </w:tc>
        <w:tc>
          <w:tcPr>
            <w:tcW w:w="2778" w:type="dxa"/>
          </w:tcPr>
          <w:p w14:paraId="51EE4365" w14:textId="3F102F44"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588" w:type="dxa"/>
          </w:tcPr>
          <w:p w14:paraId="3C9C4EBC" w14:textId="77777777" w:rsidR="00472925" w:rsidRPr="009743C8" w:rsidRDefault="00472925" w:rsidP="002A3FBD">
            <w:pPr>
              <w:rPr>
                <w:lang w:val="en-GB"/>
              </w:rPr>
            </w:pPr>
          </w:p>
        </w:tc>
      </w:tr>
      <w:tr w:rsidR="00472925" w:rsidRPr="009743C8" w14:paraId="2A1C783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889309" w14:textId="6AF2270E" w:rsidR="00472925" w:rsidRPr="009743C8" w:rsidRDefault="00472925" w:rsidP="002A3FBD">
            <w:pPr>
              <w:rPr>
                <w:lang w:val="en-GB"/>
              </w:rPr>
            </w:pPr>
            <w:r w:rsidRPr="009743C8">
              <w:rPr>
                <w:lang w:val="en-GB"/>
              </w:rPr>
              <w:t>Chapter 06</w:t>
            </w:r>
          </w:p>
        </w:tc>
        <w:tc>
          <w:tcPr>
            <w:cnfStyle w:val="000010000000" w:firstRow="0" w:lastRow="0" w:firstColumn="0" w:lastColumn="0" w:oddVBand="1" w:evenVBand="0" w:oddHBand="0" w:evenHBand="0" w:firstRowFirstColumn="0" w:firstRowLastColumn="0" w:lastRowFirstColumn="0" w:lastRowLastColumn="0"/>
            <w:tcW w:w="2713" w:type="dxa"/>
          </w:tcPr>
          <w:p w14:paraId="1E7DCD23" w14:textId="66D13EBE" w:rsidR="00472925" w:rsidRPr="009743C8" w:rsidRDefault="00472925" w:rsidP="002A3FBD">
            <w:pPr>
              <w:rPr>
                <w:lang w:val="en-GB"/>
              </w:rPr>
            </w:pPr>
            <w:r w:rsidRPr="009743C8">
              <w:rPr>
                <w:lang w:val="en-GB"/>
              </w:rPr>
              <w:t>Live trees and other plants; bulbs, roots and the like; cut flowers and ornamental foliage</w:t>
            </w:r>
          </w:p>
        </w:tc>
        <w:tc>
          <w:tcPr>
            <w:tcW w:w="2778" w:type="dxa"/>
          </w:tcPr>
          <w:p w14:paraId="5B337DC5" w14:textId="0460E634"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products of Chapter 6 shall be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16CE866" w14:textId="77777777" w:rsidR="00472925" w:rsidRPr="009743C8" w:rsidRDefault="00472925" w:rsidP="002A3FBD">
            <w:pPr>
              <w:rPr>
                <w:lang w:val="en-GB"/>
              </w:rPr>
            </w:pPr>
          </w:p>
        </w:tc>
      </w:tr>
      <w:tr w:rsidR="00472925" w:rsidRPr="009743C8" w14:paraId="4060D1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1FB49D7" w14:textId="146C10F1" w:rsidR="00472925" w:rsidRPr="009743C8" w:rsidRDefault="00472925" w:rsidP="002A3FBD">
            <w:pPr>
              <w:rPr>
                <w:lang w:val="en-GB"/>
              </w:rPr>
            </w:pPr>
            <w:r w:rsidRPr="009743C8">
              <w:rPr>
                <w:lang w:val="en-GB"/>
              </w:rPr>
              <w:t>Chapter 07</w:t>
            </w:r>
          </w:p>
        </w:tc>
        <w:tc>
          <w:tcPr>
            <w:cnfStyle w:val="000010000000" w:firstRow="0" w:lastRow="0" w:firstColumn="0" w:lastColumn="0" w:oddVBand="1" w:evenVBand="0" w:oddHBand="0" w:evenHBand="0" w:firstRowFirstColumn="0" w:firstRowLastColumn="0" w:lastRowFirstColumn="0" w:lastRowLastColumn="0"/>
            <w:tcW w:w="2713" w:type="dxa"/>
          </w:tcPr>
          <w:p w14:paraId="704C7A9E" w14:textId="10D29BEF" w:rsidR="00472925" w:rsidRPr="009743C8" w:rsidRDefault="00472925" w:rsidP="002A3FBD">
            <w:pPr>
              <w:rPr>
                <w:lang w:val="en-GB"/>
              </w:rPr>
            </w:pPr>
            <w:r w:rsidRPr="009743C8">
              <w:rPr>
                <w:lang w:val="en-GB"/>
              </w:rPr>
              <w:t>Edible vegetables and certain roots and tubers</w:t>
            </w:r>
          </w:p>
        </w:tc>
        <w:tc>
          <w:tcPr>
            <w:tcW w:w="2778" w:type="dxa"/>
          </w:tcPr>
          <w:p w14:paraId="41090479" w14:textId="7AB4E401"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FD6037" w14:textId="77777777" w:rsidR="00472925" w:rsidRPr="009743C8" w:rsidRDefault="00472925" w:rsidP="002A3FBD">
            <w:pPr>
              <w:rPr>
                <w:lang w:val="en-GB"/>
              </w:rPr>
            </w:pPr>
          </w:p>
        </w:tc>
      </w:tr>
      <w:tr w:rsidR="00472925" w:rsidRPr="009743C8" w14:paraId="033C665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AF3F4D" w14:textId="77777777" w:rsidR="00472925" w:rsidRPr="009743C8" w:rsidRDefault="00472925" w:rsidP="002A3FBD">
            <w:pPr>
              <w:rPr>
                <w:lang w:val="en-GB"/>
              </w:rPr>
            </w:pPr>
            <w:r w:rsidRPr="009743C8">
              <w:rPr>
                <w:lang w:val="en-GB"/>
              </w:rPr>
              <w:t>Chapter 08</w:t>
            </w:r>
          </w:p>
        </w:tc>
        <w:tc>
          <w:tcPr>
            <w:cnfStyle w:val="000010000000" w:firstRow="0" w:lastRow="0" w:firstColumn="0" w:lastColumn="0" w:oddVBand="1" w:evenVBand="0" w:oddHBand="0" w:evenHBand="0" w:firstRowFirstColumn="0" w:firstRowLastColumn="0" w:lastRowFirstColumn="0" w:lastRowLastColumn="0"/>
            <w:tcW w:w="2713" w:type="dxa"/>
          </w:tcPr>
          <w:p w14:paraId="5E1C2611" w14:textId="77777777" w:rsidR="00472925" w:rsidRPr="009743C8" w:rsidRDefault="00472925" w:rsidP="002A3FBD">
            <w:pPr>
              <w:rPr>
                <w:lang w:val="en-GB"/>
              </w:rPr>
            </w:pPr>
            <w:r w:rsidRPr="009743C8">
              <w:rPr>
                <w:lang w:val="en-GB"/>
              </w:rPr>
              <w:t>Edible fruit and nuts; peel of citrus fruits or melons</w:t>
            </w:r>
          </w:p>
        </w:tc>
        <w:tc>
          <w:tcPr>
            <w:tcW w:w="2778" w:type="dxa"/>
          </w:tcPr>
          <w:p w14:paraId="78ED43BF"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1F00158" w14:textId="15D437C9"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materials of Chapter 8 used are wholly obtained, and</w:t>
            </w:r>
            <w:r w:rsidR="002A2DC8">
              <w:rPr>
                <w:lang w:val="en-GB"/>
              </w:rPr>
              <w:t xml:space="preserve"> </w:t>
            </w:r>
            <w:r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F705367" w14:textId="77777777" w:rsidR="00472925" w:rsidRPr="009743C8" w:rsidRDefault="00472925" w:rsidP="002A3FBD">
            <w:pPr>
              <w:rPr>
                <w:lang w:val="en-GB"/>
              </w:rPr>
            </w:pPr>
          </w:p>
        </w:tc>
      </w:tr>
      <w:tr w:rsidR="00472925" w:rsidRPr="009743C8" w14:paraId="3752D6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FF6B8" w14:textId="77777777" w:rsidR="00472925" w:rsidRPr="009743C8" w:rsidRDefault="00472925" w:rsidP="002A3FBD">
            <w:pPr>
              <w:rPr>
                <w:lang w:val="en-GB"/>
              </w:rPr>
            </w:pPr>
            <w:r w:rsidRPr="009743C8">
              <w:rPr>
                <w:lang w:val="en-GB"/>
              </w:rPr>
              <w:t>ex Chapter 09</w:t>
            </w:r>
          </w:p>
        </w:tc>
        <w:tc>
          <w:tcPr>
            <w:cnfStyle w:val="000010000000" w:firstRow="0" w:lastRow="0" w:firstColumn="0" w:lastColumn="0" w:oddVBand="1" w:evenVBand="0" w:oddHBand="0" w:evenHBand="0" w:firstRowFirstColumn="0" w:firstRowLastColumn="0" w:lastRowFirstColumn="0" w:lastRowLastColumn="0"/>
            <w:tcW w:w="2713" w:type="dxa"/>
          </w:tcPr>
          <w:p w14:paraId="2E18D121" w14:textId="77777777" w:rsidR="00472925" w:rsidRPr="009743C8" w:rsidRDefault="00472925" w:rsidP="002A3FBD">
            <w:pPr>
              <w:rPr>
                <w:lang w:val="en-GB"/>
              </w:rPr>
            </w:pPr>
            <w:r w:rsidRPr="009743C8">
              <w:rPr>
                <w:lang w:val="en-GB"/>
              </w:rPr>
              <w:t>Coffee, tea, mate and spices; except for:</w:t>
            </w:r>
          </w:p>
        </w:tc>
        <w:tc>
          <w:tcPr>
            <w:tcW w:w="2778" w:type="dxa"/>
          </w:tcPr>
          <w:p w14:paraId="091BB921"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0799EE2D" w14:textId="77777777" w:rsidR="00472925" w:rsidRPr="009743C8" w:rsidRDefault="00472925" w:rsidP="002A3FBD">
            <w:pPr>
              <w:rPr>
                <w:lang w:val="en-GB"/>
              </w:rPr>
            </w:pPr>
          </w:p>
        </w:tc>
      </w:tr>
      <w:tr w:rsidR="00472925" w:rsidRPr="009743C8" w14:paraId="33899EF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0AB88E" w14:textId="77777777" w:rsidR="00472925" w:rsidRPr="009743C8" w:rsidRDefault="00472925" w:rsidP="002A3FBD">
            <w:pPr>
              <w:rPr>
                <w:lang w:val="en-GB"/>
              </w:rPr>
            </w:pPr>
            <w:r w:rsidRPr="009743C8">
              <w:rPr>
                <w:lang w:val="en-GB"/>
              </w:rPr>
              <w:lastRenderedPageBreak/>
              <w:t>0901</w:t>
            </w:r>
          </w:p>
        </w:tc>
        <w:tc>
          <w:tcPr>
            <w:cnfStyle w:val="000010000000" w:firstRow="0" w:lastRow="0" w:firstColumn="0" w:lastColumn="0" w:oddVBand="1" w:evenVBand="0" w:oddHBand="0" w:evenHBand="0" w:firstRowFirstColumn="0" w:firstRowLastColumn="0" w:lastRowFirstColumn="0" w:lastRowLastColumn="0"/>
            <w:tcW w:w="2713" w:type="dxa"/>
          </w:tcPr>
          <w:p w14:paraId="3656DD41" w14:textId="77777777" w:rsidR="00472925" w:rsidRPr="009743C8" w:rsidRDefault="00472925" w:rsidP="002A3FBD">
            <w:pPr>
              <w:rPr>
                <w:lang w:val="en-GB"/>
              </w:rPr>
            </w:pPr>
            <w:r w:rsidRPr="009743C8">
              <w:rPr>
                <w:lang w:val="en-GB"/>
              </w:rPr>
              <w:t>Coffee, whether or not roasted or decaffeinated; coffee husks and skins; coffee substitutes containing coffee in any proportion</w:t>
            </w:r>
          </w:p>
        </w:tc>
        <w:tc>
          <w:tcPr>
            <w:tcW w:w="2778" w:type="dxa"/>
          </w:tcPr>
          <w:p w14:paraId="3D72CCE6"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9 used are wholly obtained (2)</w:t>
            </w:r>
          </w:p>
        </w:tc>
        <w:tc>
          <w:tcPr>
            <w:cnfStyle w:val="000010000000" w:firstRow="0" w:lastRow="0" w:firstColumn="0" w:lastColumn="0" w:oddVBand="1" w:evenVBand="0" w:oddHBand="0" w:evenHBand="0" w:firstRowFirstColumn="0" w:firstRowLastColumn="0" w:lastRowFirstColumn="0" w:lastRowLastColumn="0"/>
            <w:tcW w:w="2588" w:type="dxa"/>
          </w:tcPr>
          <w:p w14:paraId="782B6333" w14:textId="77777777" w:rsidR="00472925" w:rsidRPr="009743C8" w:rsidRDefault="00472925" w:rsidP="002A3FBD">
            <w:pPr>
              <w:rPr>
                <w:lang w:val="en-GB"/>
              </w:rPr>
            </w:pPr>
          </w:p>
        </w:tc>
      </w:tr>
      <w:tr w:rsidR="00472925" w:rsidRPr="009743C8" w14:paraId="2CA760D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1A3C132" w14:textId="77777777" w:rsidR="00472925" w:rsidRPr="009743C8" w:rsidRDefault="00472925" w:rsidP="002A3FBD">
            <w:pPr>
              <w:rPr>
                <w:lang w:val="en-GB"/>
              </w:rPr>
            </w:pPr>
            <w:r w:rsidRPr="009743C8">
              <w:rPr>
                <w:lang w:val="en-GB"/>
              </w:rPr>
              <w:t>Chapter 10</w:t>
            </w:r>
          </w:p>
        </w:tc>
        <w:tc>
          <w:tcPr>
            <w:cnfStyle w:val="000010000000" w:firstRow="0" w:lastRow="0" w:firstColumn="0" w:lastColumn="0" w:oddVBand="1" w:evenVBand="0" w:oddHBand="0" w:evenHBand="0" w:firstRowFirstColumn="0" w:firstRowLastColumn="0" w:lastRowFirstColumn="0" w:lastRowLastColumn="0"/>
            <w:tcW w:w="2713" w:type="dxa"/>
          </w:tcPr>
          <w:p w14:paraId="42376ABD" w14:textId="77777777" w:rsidR="00472925" w:rsidRPr="009743C8" w:rsidRDefault="00472925" w:rsidP="002A3FBD">
            <w:pPr>
              <w:rPr>
                <w:lang w:val="en-GB"/>
              </w:rPr>
            </w:pPr>
            <w:r w:rsidRPr="009743C8">
              <w:rPr>
                <w:lang w:val="en-GB"/>
              </w:rPr>
              <w:t>Cereals</w:t>
            </w:r>
          </w:p>
        </w:tc>
        <w:tc>
          <w:tcPr>
            <w:tcW w:w="2778" w:type="dxa"/>
          </w:tcPr>
          <w:p w14:paraId="6306AAC0"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D17CA4" w14:textId="77777777" w:rsidR="00472925" w:rsidRPr="009743C8" w:rsidRDefault="00472925" w:rsidP="002A3FBD">
            <w:pPr>
              <w:rPr>
                <w:lang w:val="en-GB"/>
              </w:rPr>
            </w:pPr>
          </w:p>
        </w:tc>
      </w:tr>
      <w:tr w:rsidR="00472925" w:rsidRPr="009743C8" w14:paraId="204637C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C3AF9F7" w14:textId="77777777" w:rsidR="00472925" w:rsidRPr="009743C8" w:rsidRDefault="00472925" w:rsidP="002A3FBD">
            <w:pPr>
              <w:rPr>
                <w:lang w:val="en-GB"/>
              </w:rPr>
            </w:pPr>
            <w:r w:rsidRPr="009743C8">
              <w:rPr>
                <w:lang w:val="en-GB"/>
              </w:rPr>
              <w:t>ex Chapter 11</w:t>
            </w:r>
          </w:p>
        </w:tc>
        <w:tc>
          <w:tcPr>
            <w:cnfStyle w:val="000010000000" w:firstRow="0" w:lastRow="0" w:firstColumn="0" w:lastColumn="0" w:oddVBand="1" w:evenVBand="0" w:oddHBand="0" w:evenHBand="0" w:firstRowFirstColumn="0" w:firstRowLastColumn="0" w:lastRowFirstColumn="0" w:lastRowLastColumn="0"/>
            <w:tcW w:w="2713" w:type="dxa"/>
          </w:tcPr>
          <w:p w14:paraId="6D9434BF" w14:textId="77777777" w:rsidR="00472925" w:rsidRPr="009743C8" w:rsidRDefault="00472925" w:rsidP="002A3FBD">
            <w:pPr>
              <w:rPr>
                <w:lang w:val="en-GB"/>
              </w:rPr>
            </w:pPr>
            <w:r w:rsidRPr="009743C8">
              <w:rPr>
                <w:lang w:val="en-GB"/>
              </w:rPr>
              <w:t>Products of the milling industry; malt; starches; inulin; wheat gluten; except for:</w:t>
            </w:r>
          </w:p>
        </w:tc>
        <w:tc>
          <w:tcPr>
            <w:tcW w:w="2778" w:type="dxa"/>
          </w:tcPr>
          <w:p w14:paraId="69B8702E"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edible vegetables, roots and tubers of Chapter 7, fruits of Chapter 8 and cereals of Chapter 10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3B48B05" w14:textId="77777777" w:rsidR="00472925" w:rsidRPr="009743C8" w:rsidRDefault="00472925" w:rsidP="002A3FBD">
            <w:pPr>
              <w:rPr>
                <w:lang w:val="en-GB"/>
              </w:rPr>
            </w:pPr>
          </w:p>
        </w:tc>
      </w:tr>
      <w:tr w:rsidR="00472925" w:rsidRPr="009743C8" w14:paraId="00529EB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D5A108" w14:textId="77777777" w:rsidR="00472925" w:rsidRPr="009743C8" w:rsidRDefault="00472925" w:rsidP="002A3FBD">
            <w:pPr>
              <w:rPr>
                <w:lang w:val="en-GB"/>
              </w:rPr>
            </w:pPr>
            <w:r w:rsidRPr="009743C8">
              <w:rPr>
                <w:lang w:val="en-GB"/>
              </w:rPr>
              <w:t>1101</w:t>
            </w:r>
          </w:p>
        </w:tc>
        <w:tc>
          <w:tcPr>
            <w:cnfStyle w:val="000010000000" w:firstRow="0" w:lastRow="0" w:firstColumn="0" w:lastColumn="0" w:oddVBand="1" w:evenVBand="0" w:oddHBand="0" w:evenHBand="0" w:firstRowFirstColumn="0" w:firstRowLastColumn="0" w:lastRowFirstColumn="0" w:lastRowLastColumn="0"/>
            <w:tcW w:w="2713" w:type="dxa"/>
          </w:tcPr>
          <w:p w14:paraId="5E8F9967" w14:textId="77777777" w:rsidR="00472925" w:rsidRPr="009743C8" w:rsidRDefault="00472925" w:rsidP="002A3FBD">
            <w:pPr>
              <w:rPr>
                <w:lang w:val="en-GB"/>
              </w:rPr>
            </w:pPr>
            <w:r w:rsidRPr="009743C8">
              <w:rPr>
                <w:lang w:val="en-GB"/>
              </w:rPr>
              <w:t>Wheat flour</w:t>
            </w:r>
          </w:p>
        </w:tc>
        <w:tc>
          <w:tcPr>
            <w:tcW w:w="2778" w:type="dxa"/>
          </w:tcPr>
          <w:p w14:paraId="45FCFB08"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3729FD" w14:textId="77777777" w:rsidR="00472925" w:rsidRPr="009743C8" w:rsidRDefault="00472925" w:rsidP="002A3FBD">
            <w:pPr>
              <w:rPr>
                <w:lang w:val="en-GB"/>
              </w:rPr>
            </w:pPr>
          </w:p>
        </w:tc>
      </w:tr>
      <w:tr w:rsidR="00472925" w:rsidRPr="009743C8" w14:paraId="37D91FA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9F70C0" w14:textId="77777777" w:rsidR="00472925" w:rsidRPr="009743C8" w:rsidRDefault="00472925" w:rsidP="002A3FBD">
            <w:pPr>
              <w:rPr>
                <w:lang w:val="en-GB"/>
              </w:rPr>
            </w:pPr>
            <w:r w:rsidRPr="009743C8">
              <w:rPr>
                <w:lang w:val="en-GB"/>
              </w:rPr>
              <w:t>ex 1102</w:t>
            </w:r>
          </w:p>
        </w:tc>
        <w:tc>
          <w:tcPr>
            <w:cnfStyle w:val="000010000000" w:firstRow="0" w:lastRow="0" w:firstColumn="0" w:lastColumn="0" w:oddVBand="1" w:evenVBand="0" w:oddHBand="0" w:evenHBand="0" w:firstRowFirstColumn="0" w:firstRowLastColumn="0" w:lastRowFirstColumn="0" w:lastRowLastColumn="0"/>
            <w:tcW w:w="2713" w:type="dxa"/>
          </w:tcPr>
          <w:p w14:paraId="0BB55E48" w14:textId="77777777" w:rsidR="00472925" w:rsidRPr="009743C8" w:rsidRDefault="00472925" w:rsidP="002A3FBD">
            <w:pPr>
              <w:rPr>
                <w:lang w:val="en-GB"/>
              </w:rPr>
            </w:pPr>
            <w:r w:rsidRPr="009743C8">
              <w:rPr>
                <w:lang w:val="en-GB"/>
              </w:rPr>
              <w:t>Maize (com) flour</w:t>
            </w:r>
          </w:p>
        </w:tc>
        <w:tc>
          <w:tcPr>
            <w:tcW w:w="2778" w:type="dxa"/>
          </w:tcPr>
          <w:p w14:paraId="47EE9AA4"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27AF5F0B"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0DDDFE31"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weight of white maize of heading 1005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86D656F" w14:textId="77777777" w:rsidR="00472925" w:rsidRPr="009743C8" w:rsidRDefault="00472925" w:rsidP="002A3FBD">
            <w:pPr>
              <w:rPr>
                <w:lang w:val="en-GB"/>
              </w:rPr>
            </w:pPr>
          </w:p>
        </w:tc>
      </w:tr>
      <w:tr w:rsidR="00472925" w:rsidRPr="009743C8" w14:paraId="7AB3017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FA10D36" w14:textId="77777777" w:rsidR="00472925" w:rsidRPr="009743C8" w:rsidRDefault="00472925" w:rsidP="002A3FBD">
            <w:pPr>
              <w:rPr>
                <w:lang w:val="en-GB"/>
              </w:rPr>
            </w:pPr>
            <w:r w:rsidRPr="009743C8">
              <w:rPr>
                <w:lang w:val="en-GB"/>
              </w:rPr>
              <w:t>ex 1106</w:t>
            </w:r>
          </w:p>
        </w:tc>
        <w:tc>
          <w:tcPr>
            <w:cnfStyle w:val="000010000000" w:firstRow="0" w:lastRow="0" w:firstColumn="0" w:lastColumn="0" w:oddVBand="1" w:evenVBand="0" w:oddHBand="0" w:evenHBand="0" w:firstRowFirstColumn="0" w:firstRowLastColumn="0" w:lastRowFirstColumn="0" w:lastRowLastColumn="0"/>
            <w:tcW w:w="2713" w:type="dxa"/>
          </w:tcPr>
          <w:p w14:paraId="00849089" w14:textId="5B788AE7" w:rsidR="00472925" w:rsidRPr="009743C8" w:rsidRDefault="00472925" w:rsidP="002A3FBD">
            <w:pPr>
              <w:rPr>
                <w:lang w:val="en-GB"/>
              </w:rPr>
            </w:pPr>
            <w:r w:rsidRPr="009743C8">
              <w:rPr>
                <w:lang w:val="en-GB"/>
              </w:rPr>
              <w:t>Flour, meal and powder of the dried, shelled leguminous</w:t>
            </w:r>
          </w:p>
          <w:p w14:paraId="78A988EB" w14:textId="77777777" w:rsidR="00472925" w:rsidRPr="009743C8" w:rsidRDefault="00472925" w:rsidP="002A3FBD">
            <w:pPr>
              <w:rPr>
                <w:lang w:val="en-GB"/>
              </w:rPr>
            </w:pPr>
            <w:r w:rsidRPr="009743C8">
              <w:rPr>
                <w:lang w:val="en-GB"/>
              </w:rPr>
              <w:t>vegetables of heading 0713</w:t>
            </w:r>
          </w:p>
        </w:tc>
        <w:tc>
          <w:tcPr>
            <w:tcW w:w="2778" w:type="dxa"/>
          </w:tcPr>
          <w:p w14:paraId="1AF6A592"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33A9D59" w14:textId="77777777" w:rsidR="00472925" w:rsidRPr="009743C8" w:rsidRDefault="00472925" w:rsidP="002A3FBD">
            <w:pPr>
              <w:rPr>
                <w:lang w:val="en-GB"/>
              </w:rPr>
            </w:pPr>
          </w:p>
        </w:tc>
      </w:tr>
      <w:tr w:rsidR="00472925" w:rsidRPr="009743C8" w14:paraId="536BCC8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04D5EBF" w14:textId="77777777" w:rsidR="00472925" w:rsidRPr="009743C8" w:rsidRDefault="00472925" w:rsidP="002A3FBD">
            <w:pPr>
              <w:rPr>
                <w:lang w:val="en-GB"/>
              </w:rPr>
            </w:pPr>
            <w:r w:rsidRPr="009743C8">
              <w:rPr>
                <w:lang w:val="en-GB"/>
              </w:rPr>
              <w:t>ex 1108</w:t>
            </w:r>
          </w:p>
        </w:tc>
        <w:tc>
          <w:tcPr>
            <w:cnfStyle w:val="000010000000" w:firstRow="0" w:lastRow="0" w:firstColumn="0" w:lastColumn="0" w:oddVBand="1" w:evenVBand="0" w:oddHBand="0" w:evenHBand="0" w:firstRowFirstColumn="0" w:firstRowLastColumn="0" w:lastRowFirstColumn="0" w:lastRowLastColumn="0"/>
            <w:tcW w:w="2713" w:type="dxa"/>
          </w:tcPr>
          <w:p w14:paraId="7338AEA8" w14:textId="77777777" w:rsidR="00472925" w:rsidRPr="009743C8" w:rsidRDefault="00472925" w:rsidP="002A3FBD">
            <w:pPr>
              <w:rPr>
                <w:lang w:val="en-GB"/>
              </w:rPr>
            </w:pPr>
            <w:r w:rsidRPr="009743C8">
              <w:rPr>
                <w:lang w:val="en-GB"/>
              </w:rPr>
              <w:t>Maize (com) starch</w:t>
            </w:r>
          </w:p>
        </w:tc>
        <w:tc>
          <w:tcPr>
            <w:tcW w:w="2778" w:type="dxa"/>
          </w:tcPr>
          <w:p w14:paraId="60916B19"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5C698E4"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EE43180"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weight of yellow maize of heading 1005 used does not exceed 20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4BF110" w14:textId="77777777" w:rsidR="00472925" w:rsidRPr="009743C8" w:rsidRDefault="00472925" w:rsidP="002A3FBD">
            <w:pPr>
              <w:rPr>
                <w:lang w:val="en-GB"/>
              </w:rPr>
            </w:pPr>
          </w:p>
        </w:tc>
      </w:tr>
      <w:tr w:rsidR="002A3FBD" w:rsidRPr="009743C8" w14:paraId="57096A15"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C1BF46" w14:textId="3670CE75" w:rsidR="002A3FBD" w:rsidRPr="009743C8" w:rsidRDefault="002A3FBD" w:rsidP="002A3FBD">
            <w:pPr>
              <w:rPr>
                <w:lang w:val="en-GB"/>
              </w:rPr>
            </w:pPr>
            <w:r w:rsidRPr="002A3FBD">
              <w:rPr>
                <w:lang w:val="en-GB"/>
              </w:rPr>
              <w:t>Chapter 12</w:t>
            </w:r>
          </w:p>
        </w:tc>
        <w:tc>
          <w:tcPr>
            <w:cnfStyle w:val="000010000000" w:firstRow="0" w:lastRow="0" w:firstColumn="0" w:lastColumn="0" w:oddVBand="1" w:evenVBand="0" w:oddHBand="0" w:evenHBand="0" w:firstRowFirstColumn="0" w:firstRowLastColumn="0" w:lastRowFirstColumn="0" w:lastRowLastColumn="0"/>
            <w:tcW w:w="2713" w:type="dxa"/>
          </w:tcPr>
          <w:p w14:paraId="20AD1D85" w14:textId="77777777" w:rsidR="002A3FBD" w:rsidRPr="002A3FBD" w:rsidRDefault="002A3FBD" w:rsidP="002A3FBD">
            <w:pPr>
              <w:widowControl/>
              <w:suppressAutoHyphens w:val="0"/>
              <w:autoSpaceDE w:val="0"/>
              <w:rPr>
                <w:lang w:val="en-GB"/>
              </w:rPr>
            </w:pPr>
            <w:r w:rsidRPr="002A3FBD">
              <w:rPr>
                <w:lang w:val="en-GB"/>
              </w:rPr>
              <w:t>Oil seeds and oleaginous fruits; miscellaneous</w:t>
            </w:r>
          </w:p>
          <w:p w14:paraId="2C5247F1" w14:textId="77777777" w:rsidR="002A3FBD" w:rsidRPr="002A3FBD" w:rsidRDefault="002A3FBD" w:rsidP="002A3FBD">
            <w:pPr>
              <w:widowControl/>
              <w:suppressAutoHyphens w:val="0"/>
              <w:autoSpaceDE w:val="0"/>
              <w:rPr>
                <w:lang w:val="en-GB"/>
              </w:rPr>
            </w:pPr>
            <w:r w:rsidRPr="002A3FBD">
              <w:rPr>
                <w:lang w:val="en-GB"/>
              </w:rPr>
              <w:t>grains, seeds and fruit; industrial</w:t>
            </w:r>
          </w:p>
          <w:p w14:paraId="6BD3C162" w14:textId="6B9EAD1C" w:rsidR="002A3FBD" w:rsidRPr="009743C8" w:rsidRDefault="002A3FBD" w:rsidP="002A3FBD">
            <w:pPr>
              <w:rPr>
                <w:lang w:val="en-GB"/>
              </w:rPr>
            </w:pPr>
            <w:r w:rsidRPr="002A3FBD">
              <w:rPr>
                <w:lang w:val="en-GB"/>
              </w:rPr>
              <w:t>or medicinal plants; straw and fodder</w:t>
            </w:r>
          </w:p>
        </w:tc>
        <w:tc>
          <w:tcPr>
            <w:tcW w:w="2778" w:type="dxa"/>
            <w:vAlign w:val="center"/>
          </w:tcPr>
          <w:p w14:paraId="4163ECBB"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all the materials</w:t>
            </w:r>
          </w:p>
          <w:p w14:paraId="317D8898"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of Chapter 12 used are wholly</w:t>
            </w:r>
          </w:p>
          <w:p w14:paraId="35AECE74" w14:textId="37EDEDB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obtained</w:t>
            </w:r>
          </w:p>
        </w:tc>
        <w:tc>
          <w:tcPr>
            <w:cnfStyle w:val="000010000000" w:firstRow="0" w:lastRow="0" w:firstColumn="0" w:lastColumn="0" w:oddVBand="1" w:evenVBand="0" w:oddHBand="0" w:evenHBand="0" w:firstRowFirstColumn="0" w:firstRowLastColumn="0" w:lastRowFirstColumn="0" w:lastRowLastColumn="0"/>
            <w:tcW w:w="2588" w:type="dxa"/>
          </w:tcPr>
          <w:p w14:paraId="0E3309BE" w14:textId="77777777" w:rsidR="002A3FBD" w:rsidRPr="009743C8" w:rsidRDefault="002A3FBD" w:rsidP="002A3FBD">
            <w:pPr>
              <w:rPr>
                <w:lang w:val="en-GB"/>
              </w:rPr>
            </w:pPr>
          </w:p>
        </w:tc>
      </w:tr>
      <w:tr w:rsidR="002A3FBD" w:rsidRPr="009743C8" w14:paraId="3F1D8CC3"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57B5223D" w14:textId="3DC52553" w:rsidR="002A3FBD" w:rsidRPr="009743C8" w:rsidRDefault="002A3FBD" w:rsidP="002A3FBD">
            <w:pPr>
              <w:rPr>
                <w:lang w:val="en-GB"/>
              </w:rPr>
            </w:pPr>
            <w:r w:rsidRPr="002A3FBD">
              <w:rPr>
                <w:lang w:val="en-GB"/>
              </w:rPr>
              <w:lastRenderedPageBreak/>
              <w:t>1301</w:t>
            </w:r>
          </w:p>
        </w:tc>
        <w:tc>
          <w:tcPr>
            <w:cnfStyle w:val="000010000000" w:firstRow="0" w:lastRow="0" w:firstColumn="0" w:lastColumn="0" w:oddVBand="1" w:evenVBand="0" w:oddHBand="0" w:evenHBand="0" w:firstRowFirstColumn="0" w:firstRowLastColumn="0" w:lastRowFirstColumn="0" w:lastRowLastColumn="0"/>
            <w:tcW w:w="2713" w:type="dxa"/>
          </w:tcPr>
          <w:p w14:paraId="4F35C28F" w14:textId="77777777" w:rsidR="002A3FBD" w:rsidRPr="002A3FBD" w:rsidRDefault="002A3FBD" w:rsidP="002A3FBD">
            <w:pPr>
              <w:widowControl/>
              <w:suppressAutoHyphens w:val="0"/>
              <w:autoSpaceDE w:val="0"/>
              <w:rPr>
                <w:lang w:val="en-GB"/>
              </w:rPr>
            </w:pPr>
            <w:r w:rsidRPr="002A3FBD">
              <w:rPr>
                <w:lang w:val="en-GB"/>
              </w:rPr>
              <w:t>Lac; natural gums, resins, gum-resins and</w:t>
            </w:r>
          </w:p>
          <w:p w14:paraId="5AEF6735" w14:textId="5C75C6E2" w:rsidR="002A3FBD" w:rsidRPr="009743C8" w:rsidRDefault="002A3FBD" w:rsidP="002A3FBD">
            <w:pPr>
              <w:rPr>
                <w:lang w:val="en-GB"/>
              </w:rPr>
            </w:pPr>
            <w:r w:rsidRPr="002A3FBD">
              <w:rPr>
                <w:lang w:val="en-GB"/>
              </w:rPr>
              <w:t>oleoresins (for example, balsams)</w:t>
            </w:r>
          </w:p>
        </w:tc>
        <w:tc>
          <w:tcPr>
            <w:tcW w:w="2778" w:type="dxa"/>
            <w:vAlign w:val="center"/>
          </w:tcPr>
          <w:p w14:paraId="2D5BAB43"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the value of all</w:t>
            </w:r>
          </w:p>
          <w:p w14:paraId="30C5F70B"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the materials of heading 1301 used</w:t>
            </w:r>
          </w:p>
          <w:p w14:paraId="35A32256"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does not exceed 50 per cent of the</w:t>
            </w:r>
          </w:p>
          <w:p w14:paraId="2D574F6C" w14:textId="4E68FFB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98E9CAF" w14:textId="77777777" w:rsidR="002A3FBD" w:rsidRPr="009743C8" w:rsidRDefault="002A3FBD" w:rsidP="002A3FBD">
            <w:pPr>
              <w:rPr>
                <w:lang w:val="en-GB"/>
              </w:rPr>
            </w:pPr>
          </w:p>
        </w:tc>
      </w:tr>
      <w:tr w:rsidR="002A3FBD" w:rsidRPr="009743C8" w14:paraId="19858F5D"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64755F4" w14:textId="2D267AA7" w:rsidR="002A3FBD" w:rsidRPr="009743C8" w:rsidRDefault="002A3FBD" w:rsidP="002A3FBD">
            <w:pPr>
              <w:rPr>
                <w:lang w:val="en-GB"/>
              </w:rPr>
            </w:pPr>
            <w:r w:rsidRPr="002A3FBD">
              <w:rPr>
                <w:lang w:val="en-GB"/>
              </w:rPr>
              <w:t>1302</w:t>
            </w:r>
          </w:p>
        </w:tc>
        <w:tc>
          <w:tcPr>
            <w:cnfStyle w:val="000010000000" w:firstRow="0" w:lastRow="0" w:firstColumn="0" w:lastColumn="0" w:oddVBand="1" w:evenVBand="0" w:oddHBand="0" w:evenHBand="0" w:firstRowFirstColumn="0" w:firstRowLastColumn="0" w:lastRowFirstColumn="0" w:lastRowLastColumn="0"/>
            <w:tcW w:w="2713" w:type="dxa"/>
          </w:tcPr>
          <w:p w14:paraId="383C1F7A" w14:textId="77777777" w:rsidR="002A3FBD" w:rsidRPr="002A3FBD" w:rsidRDefault="002A3FBD" w:rsidP="002A3FBD">
            <w:pPr>
              <w:widowControl/>
              <w:suppressAutoHyphens w:val="0"/>
              <w:autoSpaceDE w:val="0"/>
              <w:rPr>
                <w:lang w:val="en-GB"/>
              </w:rPr>
            </w:pPr>
            <w:r w:rsidRPr="002A3FBD">
              <w:rPr>
                <w:lang w:val="en-GB"/>
              </w:rPr>
              <w:t>Vegetable saps and extracts; pectic</w:t>
            </w:r>
          </w:p>
          <w:p w14:paraId="49B934B4" w14:textId="2FE8AB30" w:rsidR="002A3FBD" w:rsidRPr="009743C8" w:rsidRDefault="002A3FBD" w:rsidP="002A3FBD">
            <w:pPr>
              <w:rPr>
                <w:lang w:val="en-GB"/>
              </w:rPr>
            </w:pPr>
            <w:r w:rsidRPr="002A3FBD">
              <w:rPr>
                <w:lang w:val="en-GB"/>
              </w:rPr>
              <w:t>substances, pectinates and pectates; agar</w:t>
            </w:r>
            <w:r>
              <w:rPr>
                <w:lang w:val="en-GB"/>
              </w:rPr>
              <w:t xml:space="preserve"> </w:t>
            </w:r>
            <w:r w:rsidRPr="002A3FBD">
              <w:rPr>
                <w:lang w:val="en-GB"/>
              </w:rPr>
              <w:t>agar and other mucilages and thickeners, whether or not modified, derived from vegetable products:</w:t>
            </w:r>
          </w:p>
        </w:tc>
        <w:tc>
          <w:tcPr>
            <w:tcW w:w="2778" w:type="dxa"/>
            <w:vAlign w:val="center"/>
          </w:tcPr>
          <w:p w14:paraId="6127A6A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931E0B0" w14:textId="77777777" w:rsidR="002A3FBD" w:rsidRPr="009743C8" w:rsidRDefault="002A3FBD" w:rsidP="002A3FBD">
            <w:pPr>
              <w:rPr>
                <w:lang w:val="en-GB"/>
              </w:rPr>
            </w:pPr>
          </w:p>
        </w:tc>
      </w:tr>
      <w:tr w:rsidR="002A3FBD" w:rsidRPr="009743C8" w14:paraId="706EA5AC"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A133F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52DDC6" w14:textId="3D831EB7" w:rsidR="002A3FBD" w:rsidRPr="009743C8" w:rsidRDefault="002A3FBD" w:rsidP="002A3FBD">
            <w:pPr>
              <w:rPr>
                <w:lang w:val="en-GB"/>
              </w:rPr>
            </w:pPr>
            <w:r w:rsidRPr="002A3FBD">
              <w:rPr>
                <w:lang w:val="en-GB"/>
              </w:rPr>
              <w:t>– Mucilages and thickeners, modified, derived from vegetable products</w:t>
            </w:r>
          </w:p>
        </w:tc>
        <w:tc>
          <w:tcPr>
            <w:tcW w:w="2778" w:type="dxa"/>
            <w:vAlign w:val="center"/>
          </w:tcPr>
          <w:p w14:paraId="6A3E34B6"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from non-modified</w:t>
            </w:r>
          </w:p>
          <w:p w14:paraId="5112CF5E" w14:textId="6F7908F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mucilages and thickeners</w:t>
            </w:r>
          </w:p>
        </w:tc>
        <w:tc>
          <w:tcPr>
            <w:cnfStyle w:val="000010000000" w:firstRow="0" w:lastRow="0" w:firstColumn="0" w:lastColumn="0" w:oddVBand="1" w:evenVBand="0" w:oddHBand="0" w:evenHBand="0" w:firstRowFirstColumn="0" w:firstRowLastColumn="0" w:lastRowFirstColumn="0" w:lastRowLastColumn="0"/>
            <w:tcW w:w="2588" w:type="dxa"/>
          </w:tcPr>
          <w:p w14:paraId="59AA2C34" w14:textId="77777777" w:rsidR="002A3FBD" w:rsidRPr="009743C8" w:rsidRDefault="002A3FBD" w:rsidP="002A3FBD">
            <w:pPr>
              <w:rPr>
                <w:lang w:val="en-GB"/>
              </w:rPr>
            </w:pPr>
          </w:p>
        </w:tc>
      </w:tr>
      <w:tr w:rsidR="002A3FBD" w:rsidRPr="009743C8" w14:paraId="5AF30A3F"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E5844D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B5567B0" w14:textId="115A3704" w:rsidR="002A3FBD" w:rsidRPr="009743C8" w:rsidRDefault="002A3FBD" w:rsidP="002A3FBD">
            <w:pPr>
              <w:rPr>
                <w:lang w:val="en-GB"/>
              </w:rPr>
            </w:pPr>
            <w:r w:rsidRPr="002A3FBD">
              <w:rPr>
                <w:lang w:val="en-GB"/>
              </w:rPr>
              <w:t>– Pectic substances, pectinates and pectates</w:t>
            </w:r>
          </w:p>
        </w:tc>
        <w:tc>
          <w:tcPr>
            <w:tcW w:w="2778" w:type="dxa"/>
            <w:vAlign w:val="center"/>
          </w:tcPr>
          <w:p w14:paraId="4CFD3FFC"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the value of all</w:t>
            </w:r>
          </w:p>
          <w:p w14:paraId="66778947" w14:textId="2A8C94D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the materials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DA476E" w14:textId="77777777" w:rsidR="002A3FBD" w:rsidRPr="009743C8" w:rsidRDefault="002A3FBD" w:rsidP="002A3FBD">
            <w:pPr>
              <w:rPr>
                <w:lang w:val="en-GB"/>
              </w:rPr>
            </w:pPr>
          </w:p>
        </w:tc>
      </w:tr>
      <w:tr w:rsidR="002A3FBD" w:rsidRPr="009743C8" w14:paraId="1210F412"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5FBDF2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AAC7F96" w14:textId="6E36E454" w:rsidR="002A3FBD" w:rsidRPr="009743C8" w:rsidRDefault="002A3FBD" w:rsidP="002A3FBD">
            <w:pPr>
              <w:rPr>
                <w:lang w:val="en-GB"/>
              </w:rPr>
            </w:pPr>
            <w:r w:rsidRPr="002A3FBD">
              <w:rPr>
                <w:lang w:val="en-GB"/>
              </w:rPr>
              <w:t>– Other</w:t>
            </w:r>
          </w:p>
        </w:tc>
        <w:tc>
          <w:tcPr>
            <w:tcW w:w="2778" w:type="dxa"/>
            <w:vAlign w:val="center"/>
          </w:tcPr>
          <w:p w14:paraId="4AE25DC1"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from materials of any</w:t>
            </w:r>
          </w:p>
          <w:p w14:paraId="16A75B9C" w14:textId="69339D0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723967" w14:textId="7C1C5FFF" w:rsidR="002A3FBD" w:rsidRPr="009743C8" w:rsidRDefault="002A3FBD" w:rsidP="002A3FBD">
            <w:pPr>
              <w:rPr>
                <w:lang w:val="en-GB"/>
              </w:rPr>
            </w:pPr>
            <w:r w:rsidRPr="002A3FBD">
              <w:rPr>
                <w:lang w:val="en-GB"/>
              </w:rPr>
              <w:t>Manufacture in which the value of all the materials used does not exceed 50 per cent of the ex-works price of the product</w:t>
            </w:r>
          </w:p>
        </w:tc>
      </w:tr>
      <w:tr w:rsidR="002A3FBD" w:rsidRPr="009743C8" w14:paraId="121E7916"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F54997" w14:textId="679BB1E5" w:rsidR="002A3FBD" w:rsidRPr="009743C8" w:rsidRDefault="002A3FBD" w:rsidP="002A3FBD">
            <w:pPr>
              <w:rPr>
                <w:lang w:val="en-GB"/>
              </w:rPr>
            </w:pPr>
            <w:r w:rsidRPr="002A3FBD">
              <w:rPr>
                <w:lang w:val="en-GB"/>
              </w:rPr>
              <w:t>Chapter 14</w:t>
            </w:r>
          </w:p>
        </w:tc>
        <w:tc>
          <w:tcPr>
            <w:cnfStyle w:val="000010000000" w:firstRow="0" w:lastRow="0" w:firstColumn="0" w:lastColumn="0" w:oddVBand="1" w:evenVBand="0" w:oddHBand="0" w:evenHBand="0" w:firstRowFirstColumn="0" w:firstRowLastColumn="0" w:lastRowFirstColumn="0" w:lastRowLastColumn="0"/>
            <w:tcW w:w="2713" w:type="dxa"/>
          </w:tcPr>
          <w:p w14:paraId="2815053E" w14:textId="5B048C8F" w:rsidR="002A3FBD" w:rsidRPr="009743C8" w:rsidRDefault="002A3FBD" w:rsidP="002A3FBD">
            <w:pPr>
              <w:rPr>
                <w:lang w:val="en-GB"/>
              </w:rPr>
            </w:pPr>
            <w:r w:rsidRPr="002A3FBD">
              <w:rPr>
                <w:lang w:val="en-GB"/>
              </w:rPr>
              <w:t>Vegetable plaiting materials; vegetable products not elsewhere specified or included</w:t>
            </w:r>
          </w:p>
        </w:tc>
        <w:tc>
          <w:tcPr>
            <w:tcW w:w="2778" w:type="dxa"/>
            <w:vAlign w:val="center"/>
          </w:tcPr>
          <w:p w14:paraId="4976D7C4" w14:textId="5891392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F40558A" w14:textId="77777777" w:rsidR="002A3FBD" w:rsidRPr="009743C8" w:rsidRDefault="002A3FBD" w:rsidP="002A3FBD">
            <w:pPr>
              <w:rPr>
                <w:lang w:val="en-GB"/>
              </w:rPr>
            </w:pPr>
          </w:p>
        </w:tc>
      </w:tr>
      <w:tr w:rsidR="002A3FBD" w:rsidRPr="009743C8" w14:paraId="3E2B5825"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B08D4F" w14:textId="564A0932" w:rsidR="002A3FBD" w:rsidRPr="009743C8" w:rsidRDefault="002A3FBD" w:rsidP="002A3FBD">
            <w:pPr>
              <w:rPr>
                <w:lang w:val="en-GB"/>
              </w:rPr>
            </w:pPr>
            <w:r w:rsidRPr="002A3FBD">
              <w:rPr>
                <w:lang w:val="en-GB"/>
              </w:rPr>
              <w:t>ex Chapter 15</w:t>
            </w:r>
          </w:p>
        </w:tc>
        <w:tc>
          <w:tcPr>
            <w:cnfStyle w:val="000010000000" w:firstRow="0" w:lastRow="0" w:firstColumn="0" w:lastColumn="0" w:oddVBand="1" w:evenVBand="0" w:oddHBand="0" w:evenHBand="0" w:firstRowFirstColumn="0" w:firstRowLastColumn="0" w:lastRowFirstColumn="0" w:lastRowLastColumn="0"/>
            <w:tcW w:w="2713" w:type="dxa"/>
          </w:tcPr>
          <w:p w14:paraId="2A2A05F0" w14:textId="714FAB50" w:rsidR="002A3FBD" w:rsidRPr="009743C8" w:rsidRDefault="002A3FBD" w:rsidP="002A3FBD">
            <w:pPr>
              <w:rPr>
                <w:lang w:val="en-GB"/>
              </w:rPr>
            </w:pPr>
            <w:r w:rsidRPr="002A3FBD">
              <w:rPr>
                <w:lang w:val="en-GB"/>
              </w:rPr>
              <w:t>Animal or vegetable fats and oils and their cleavage products; prepared edible fats; animal or vegetable waxes; except for:</w:t>
            </w:r>
          </w:p>
        </w:tc>
        <w:tc>
          <w:tcPr>
            <w:tcW w:w="2778" w:type="dxa"/>
            <w:vAlign w:val="center"/>
          </w:tcPr>
          <w:p w14:paraId="186C0856"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from materials of any</w:t>
            </w:r>
          </w:p>
          <w:p w14:paraId="293293CB" w14:textId="038890D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5C90CA" w14:textId="77777777" w:rsidR="002A3FBD" w:rsidRPr="009743C8" w:rsidRDefault="002A3FBD" w:rsidP="002A3FBD">
            <w:pPr>
              <w:rPr>
                <w:lang w:val="en-GB"/>
              </w:rPr>
            </w:pPr>
          </w:p>
        </w:tc>
      </w:tr>
      <w:tr w:rsidR="002A3FBD" w:rsidRPr="009743C8" w14:paraId="40638EC5"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B23F5C1" w14:textId="2929CB38" w:rsidR="002A3FBD" w:rsidRPr="009743C8" w:rsidRDefault="002A3FBD" w:rsidP="002A3FBD">
            <w:pPr>
              <w:rPr>
                <w:lang w:val="en-GB"/>
              </w:rPr>
            </w:pPr>
            <w:r w:rsidRPr="002A3FBD">
              <w:rPr>
                <w:lang w:val="en-GB"/>
              </w:rPr>
              <w:t>1507 to 1508</w:t>
            </w:r>
          </w:p>
        </w:tc>
        <w:tc>
          <w:tcPr>
            <w:cnfStyle w:val="000010000000" w:firstRow="0" w:lastRow="0" w:firstColumn="0" w:lastColumn="0" w:oddVBand="1" w:evenVBand="0" w:oddHBand="0" w:evenHBand="0" w:firstRowFirstColumn="0" w:firstRowLastColumn="0" w:lastRowFirstColumn="0" w:lastRowLastColumn="0"/>
            <w:tcW w:w="2713" w:type="dxa"/>
          </w:tcPr>
          <w:p w14:paraId="7D97AF7F" w14:textId="4365FCE2" w:rsidR="002A3FBD" w:rsidRPr="009743C8" w:rsidRDefault="002A3FBD" w:rsidP="002A3FBD">
            <w:pPr>
              <w:rPr>
                <w:lang w:val="en-GB"/>
              </w:rPr>
            </w:pPr>
            <w:r w:rsidRPr="002A3FBD">
              <w:rPr>
                <w:lang w:val="en-GB"/>
              </w:rPr>
              <w:t>Soya-bean oil, ground nut oil, and their fractions, but not chemically modified</w:t>
            </w:r>
          </w:p>
        </w:tc>
        <w:tc>
          <w:tcPr>
            <w:tcW w:w="2778" w:type="dxa"/>
            <w:vAlign w:val="center"/>
          </w:tcPr>
          <w:p w14:paraId="3F3498CB" w14:textId="08636642" w:rsidR="002A3FBD" w:rsidRPr="009743C8" w:rsidRDefault="002A3FBD" w:rsidP="002A3FBD">
            <w:pPr>
              <w:widowControl/>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from materials of any</w:t>
            </w:r>
            <w:r>
              <w:rPr>
                <w:lang w:val="en-GB"/>
              </w:rPr>
              <w:t xml:space="preserve"> </w:t>
            </w:r>
            <w:r w:rsidRPr="002A3FBD">
              <w:rPr>
                <w:lang w:val="en-GB"/>
              </w:rPr>
              <w:t>heading, except that of the product(3)</w:t>
            </w:r>
          </w:p>
        </w:tc>
        <w:tc>
          <w:tcPr>
            <w:cnfStyle w:val="000010000000" w:firstRow="0" w:lastRow="0" w:firstColumn="0" w:lastColumn="0" w:oddVBand="1" w:evenVBand="0" w:oddHBand="0" w:evenHBand="0" w:firstRowFirstColumn="0" w:firstRowLastColumn="0" w:lastRowFirstColumn="0" w:lastRowLastColumn="0"/>
            <w:tcW w:w="2588" w:type="dxa"/>
          </w:tcPr>
          <w:p w14:paraId="5FD66EBF" w14:textId="77777777" w:rsidR="002A3FBD" w:rsidRPr="009743C8" w:rsidRDefault="002A3FBD" w:rsidP="002A3FBD">
            <w:pPr>
              <w:rPr>
                <w:lang w:val="en-GB"/>
              </w:rPr>
            </w:pPr>
          </w:p>
        </w:tc>
      </w:tr>
      <w:tr w:rsidR="002A3FBD" w:rsidRPr="009743C8" w14:paraId="2FFF198A"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00B8B0" w14:textId="2983A4B5" w:rsidR="002A3FBD" w:rsidRPr="009743C8" w:rsidRDefault="002A3FBD" w:rsidP="002A3FBD">
            <w:pPr>
              <w:rPr>
                <w:lang w:val="en-GB"/>
              </w:rPr>
            </w:pPr>
            <w:r w:rsidRPr="002A3FBD">
              <w:rPr>
                <w:lang w:val="en-GB"/>
              </w:rPr>
              <w:t>1509 to 1511</w:t>
            </w:r>
          </w:p>
        </w:tc>
        <w:tc>
          <w:tcPr>
            <w:cnfStyle w:val="000010000000" w:firstRow="0" w:lastRow="0" w:firstColumn="0" w:lastColumn="0" w:oddVBand="1" w:evenVBand="0" w:oddHBand="0" w:evenHBand="0" w:firstRowFirstColumn="0" w:firstRowLastColumn="0" w:lastRowFirstColumn="0" w:lastRowLastColumn="0"/>
            <w:tcW w:w="2713" w:type="dxa"/>
          </w:tcPr>
          <w:p w14:paraId="38BA2E40" w14:textId="3A528D98" w:rsidR="002A3FBD" w:rsidRPr="009743C8" w:rsidRDefault="002A3FBD" w:rsidP="002A3FBD">
            <w:pPr>
              <w:rPr>
                <w:lang w:val="en-GB"/>
              </w:rPr>
            </w:pPr>
            <w:r w:rsidRPr="002A3FBD">
              <w:rPr>
                <w:lang w:val="en-GB"/>
              </w:rPr>
              <w:t>Olive oil, other oils obtained solely from olives, palm oil and their fractions, but not chemically modified</w:t>
            </w:r>
          </w:p>
        </w:tc>
        <w:tc>
          <w:tcPr>
            <w:tcW w:w="2778" w:type="dxa"/>
            <w:vAlign w:val="center"/>
          </w:tcPr>
          <w:p w14:paraId="598D1FD2" w14:textId="0C0ED1E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60A9B93" w14:textId="77777777" w:rsidR="002A3FBD" w:rsidRPr="009743C8" w:rsidRDefault="002A3FBD" w:rsidP="002A3FBD">
            <w:pPr>
              <w:rPr>
                <w:lang w:val="en-GB"/>
              </w:rPr>
            </w:pPr>
          </w:p>
        </w:tc>
      </w:tr>
      <w:tr w:rsidR="002A3FBD" w:rsidRPr="009743C8" w14:paraId="5ED9870A"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A7EB85B" w14:textId="2F96F138" w:rsidR="002A3FBD" w:rsidRPr="009743C8" w:rsidRDefault="002A3FBD" w:rsidP="002A3FBD">
            <w:pPr>
              <w:rPr>
                <w:lang w:val="en-GB"/>
              </w:rPr>
            </w:pPr>
            <w:r w:rsidRPr="002A3FBD">
              <w:rPr>
                <w:lang w:val="en-GB"/>
              </w:rPr>
              <w:lastRenderedPageBreak/>
              <w:t>1512 to 1515</w:t>
            </w:r>
          </w:p>
        </w:tc>
        <w:tc>
          <w:tcPr>
            <w:cnfStyle w:val="000010000000" w:firstRow="0" w:lastRow="0" w:firstColumn="0" w:lastColumn="0" w:oddVBand="1" w:evenVBand="0" w:oddHBand="0" w:evenHBand="0" w:firstRowFirstColumn="0" w:firstRowLastColumn="0" w:lastRowFirstColumn="0" w:lastRowLastColumn="0"/>
            <w:tcW w:w="2713" w:type="dxa"/>
          </w:tcPr>
          <w:p w14:paraId="4CB0BF92" w14:textId="77777777" w:rsidR="002A3FBD" w:rsidRPr="002A3FBD" w:rsidRDefault="002A3FBD" w:rsidP="002A3FBD">
            <w:pPr>
              <w:widowControl/>
              <w:autoSpaceDE w:val="0"/>
              <w:rPr>
                <w:lang w:val="en-GB"/>
              </w:rPr>
            </w:pPr>
            <w:r w:rsidRPr="002A3FBD">
              <w:rPr>
                <w:lang w:val="en-GB"/>
              </w:rPr>
              <w:t>Sunflower-seed, safflower or cotton-seed, coconut (copra), palm kernel, babassu, rape, colza, mustard, other fixed vegetable</w:t>
            </w:r>
          </w:p>
          <w:p w14:paraId="3A7320C0" w14:textId="33B20FCB" w:rsidR="002A3FBD" w:rsidRPr="009743C8" w:rsidRDefault="002A3FBD" w:rsidP="002A3FBD">
            <w:pPr>
              <w:rPr>
                <w:lang w:val="en-GB"/>
              </w:rPr>
            </w:pPr>
            <w:r w:rsidRPr="002A3FBD">
              <w:rPr>
                <w:lang w:val="en-GB"/>
              </w:rPr>
              <w:t>fats and oils (including jojoba oil) and their fractions, but not chemically modified</w:t>
            </w:r>
          </w:p>
        </w:tc>
        <w:tc>
          <w:tcPr>
            <w:tcW w:w="2778" w:type="dxa"/>
            <w:vAlign w:val="center"/>
          </w:tcPr>
          <w:p w14:paraId="6DBC273C" w14:textId="24191BD1" w:rsidR="002A3FBD" w:rsidRPr="009743C8" w:rsidRDefault="002A3FBD" w:rsidP="002A3FBD">
            <w:pPr>
              <w:widowControl/>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w:t>
            </w:r>
            <w:r>
              <w:rPr>
                <w:lang w:val="en-GB"/>
              </w:rPr>
              <w:t xml:space="preserve"> </w:t>
            </w:r>
            <w:r w:rsidRPr="002A3FBD">
              <w:rPr>
                <w:lang w:val="en-GB"/>
              </w:rPr>
              <w:t>from materials of any</w:t>
            </w:r>
            <w:r>
              <w:rPr>
                <w:lang w:val="en-GB"/>
              </w:rPr>
              <w:t xml:space="preserve"> </w:t>
            </w:r>
            <w:r w:rsidRPr="002A3FBD">
              <w:rPr>
                <w:lang w:val="en-GB"/>
              </w:rPr>
              <w:t>heading, except that of the product(3)</w:t>
            </w:r>
          </w:p>
        </w:tc>
        <w:tc>
          <w:tcPr>
            <w:cnfStyle w:val="000010000000" w:firstRow="0" w:lastRow="0" w:firstColumn="0" w:lastColumn="0" w:oddVBand="1" w:evenVBand="0" w:oddHBand="0" w:evenHBand="0" w:firstRowFirstColumn="0" w:firstRowLastColumn="0" w:lastRowFirstColumn="0" w:lastRowLastColumn="0"/>
            <w:tcW w:w="2588" w:type="dxa"/>
          </w:tcPr>
          <w:p w14:paraId="663A1F8E" w14:textId="77777777" w:rsidR="002A3FBD" w:rsidRPr="009743C8" w:rsidRDefault="002A3FBD" w:rsidP="002A3FBD">
            <w:pPr>
              <w:rPr>
                <w:lang w:val="en-GB"/>
              </w:rPr>
            </w:pPr>
          </w:p>
        </w:tc>
      </w:tr>
      <w:tr w:rsidR="002A3FBD" w:rsidRPr="009743C8" w14:paraId="5987421F"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F6CBE3" w14:textId="4067B2E0" w:rsidR="002A3FBD" w:rsidRPr="009743C8" w:rsidRDefault="002A3FBD" w:rsidP="002A3FBD">
            <w:pPr>
              <w:rPr>
                <w:lang w:val="en-GB"/>
              </w:rPr>
            </w:pPr>
            <w:r w:rsidRPr="002A3FBD">
              <w:rPr>
                <w:lang w:val="en-GB"/>
              </w:rPr>
              <w:t>1516</w:t>
            </w:r>
          </w:p>
        </w:tc>
        <w:tc>
          <w:tcPr>
            <w:cnfStyle w:val="000010000000" w:firstRow="0" w:lastRow="0" w:firstColumn="0" w:lastColumn="0" w:oddVBand="1" w:evenVBand="0" w:oddHBand="0" w:evenHBand="0" w:firstRowFirstColumn="0" w:firstRowLastColumn="0" w:lastRowFirstColumn="0" w:lastRowLastColumn="0"/>
            <w:tcW w:w="2713" w:type="dxa"/>
          </w:tcPr>
          <w:p w14:paraId="40F88D0B" w14:textId="65461104" w:rsidR="002A3FBD" w:rsidRPr="009743C8" w:rsidRDefault="002A3FBD" w:rsidP="002A3FBD">
            <w:pPr>
              <w:rPr>
                <w:lang w:val="en-GB"/>
              </w:rPr>
            </w:pPr>
            <w:r w:rsidRPr="002A3FBD">
              <w:rPr>
                <w:lang w:val="en-GB"/>
              </w:rPr>
              <w:t>Animal or vegetable fats and oils and their fractions, partly or wholly hydrogenated, inter-esterified, re-esterified or elaidinised, whether or not refined, but not further prepared</w:t>
            </w:r>
          </w:p>
        </w:tc>
        <w:tc>
          <w:tcPr>
            <w:tcW w:w="2778" w:type="dxa"/>
            <w:vAlign w:val="center"/>
          </w:tcPr>
          <w:p w14:paraId="1A47C713" w14:textId="5ED6E7A8" w:rsidR="002A3FBD" w:rsidRPr="009743C8" w:rsidRDefault="002A3FBD" w:rsidP="002A3FBD">
            <w:pPr>
              <w:widowControl/>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the value of all</w:t>
            </w:r>
            <w:r>
              <w:rPr>
                <w:lang w:val="en-GB"/>
              </w:rPr>
              <w:t xml:space="preserve"> </w:t>
            </w:r>
            <w:r w:rsidRPr="002A3FBD">
              <w:rPr>
                <w:lang w:val="en-GB"/>
              </w:rPr>
              <w:t>the materials used does not exceed 20 per cent of the ex-works price of the product ( 3 )</w:t>
            </w:r>
          </w:p>
        </w:tc>
        <w:tc>
          <w:tcPr>
            <w:cnfStyle w:val="000010000000" w:firstRow="0" w:lastRow="0" w:firstColumn="0" w:lastColumn="0" w:oddVBand="1" w:evenVBand="0" w:oddHBand="0" w:evenHBand="0" w:firstRowFirstColumn="0" w:firstRowLastColumn="0" w:lastRowFirstColumn="0" w:lastRowLastColumn="0"/>
            <w:tcW w:w="2588" w:type="dxa"/>
          </w:tcPr>
          <w:p w14:paraId="4EACE2D7" w14:textId="77777777" w:rsidR="002A3FBD" w:rsidRPr="009743C8" w:rsidRDefault="002A3FBD" w:rsidP="002A3FBD">
            <w:pPr>
              <w:rPr>
                <w:lang w:val="en-GB"/>
              </w:rPr>
            </w:pPr>
          </w:p>
        </w:tc>
      </w:tr>
      <w:tr w:rsidR="002A3FBD" w:rsidRPr="009743C8" w14:paraId="053B21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0C122B2" w14:textId="77777777" w:rsidR="002A3FBD" w:rsidRPr="009743C8" w:rsidRDefault="002A3FBD" w:rsidP="002A3FBD">
            <w:pPr>
              <w:rPr>
                <w:lang w:val="en-GB"/>
              </w:rPr>
            </w:pPr>
            <w:bookmarkStart w:id="0" w:name="_Hlk22637886"/>
            <w:r w:rsidRPr="009743C8">
              <w:rPr>
                <w:lang w:val="en-GB"/>
              </w:rPr>
              <w:t>1517</w:t>
            </w:r>
          </w:p>
        </w:tc>
        <w:tc>
          <w:tcPr>
            <w:cnfStyle w:val="000010000000" w:firstRow="0" w:lastRow="0" w:firstColumn="0" w:lastColumn="0" w:oddVBand="1" w:evenVBand="0" w:oddHBand="0" w:evenHBand="0" w:firstRowFirstColumn="0" w:firstRowLastColumn="0" w:lastRowFirstColumn="0" w:lastRowLastColumn="0"/>
            <w:tcW w:w="2713" w:type="dxa"/>
          </w:tcPr>
          <w:p w14:paraId="7C5CC41A" w14:textId="77777777" w:rsidR="002A3FBD" w:rsidRPr="009743C8" w:rsidRDefault="002A3FBD" w:rsidP="002A3FBD">
            <w:pPr>
              <w:rPr>
                <w:lang w:val="en-GB"/>
              </w:rPr>
            </w:pPr>
            <w:r w:rsidRPr="009743C8">
              <w:rPr>
                <w:lang w:val="en-GB"/>
              </w:rPr>
              <w:t>Margarine; edible mixtures or preparations of animal or vegetable fats or oils or of fractions of different fats or oils of this Chapter, other than edible fats or oils or their fractions of heading 1516</w:t>
            </w:r>
          </w:p>
        </w:tc>
        <w:tc>
          <w:tcPr>
            <w:tcW w:w="2778" w:type="dxa"/>
          </w:tcPr>
          <w:p w14:paraId="0DDC178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4F804AA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07BD8925" w14:textId="4DFFC8F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at least 40 per cent by weight of all the materials of Chapter 4 used are originating, and</w:t>
            </w:r>
          </w:p>
          <w:p w14:paraId="0D43100F" w14:textId="49C1F5B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the value of all the materials used does not exceed 20 per cent of the ex-works price of the product (3)</w:t>
            </w:r>
          </w:p>
        </w:tc>
        <w:tc>
          <w:tcPr>
            <w:cnfStyle w:val="000010000000" w:firstRow="0" w:lastRow="0" w:firstColumn="0" w:lastColumn="0" w:oddVBand="1" w:evenVBand="0" w:oddHBand="0" w:evenHBand="0" w:firstRowFirstColumn="0" w:firstRowLastColumn="0" w:lastRowFirstColumn="0" w:lastRowLastColumn="0"/>
            <w:tcW w:w="2588" w:type="dxa"/>
          </w:tcPr>
          <w:p w14:paraId="60CBCB17" w14:textId="77777777" w:rsidR="002A3FBD" w:rsidRPr="009743C8" w:rsidRDefault="002A3FBD" w:rsidP="002A3FBD">
            <w:pPr>
              <w:rPr>
                <w:lang w:val="en-GB"/>
              </w:rPr>
            </w:pPr>
          </w:p>
        </w:tc>
      </w:tr>
      <w:tr w:rsidR="002A3FBD" w:rsidRPr="009743C8" w14:paraId="135467A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887A80A" w14:textId="77777777" w:rsidR="002A3FBD" w:rsidRPr="009743C8" w:rsidRDefault="002A3FBD" w:rsidP="002A3FBD">
            <w:pPr>
              <w:rPr>
                <w:lang w:val="en-GB"/>
              </w:rPr>
            </w:pPr>
            <w:r w:rsidRPr="009743C8">
              <w:rPr>
                <w:lang w:val="en-GB"/>
              </w:rPr>
              <w:t>Chapter 16</w:t>
            </w:r>
          </w:p>
        </w:tc>
        <w:tc>
          <w:tcPr>
            <w:cnfStyle w:val="000010000000" w:firstRow="0" w:lastRow="0" w:firstColumn="0" w:lastColumn="0" w:oddVBand="1" w:evenVBand="0" w:oddHBand="0" w:evenHBand="0" w:firstRowFirstColumn="0" w:firstRowLastColumn="0" w:lastRowFirstColumn="0" w:lastRowLastColumn="0"/>
            <w:tcW w:w="2713" w:type="dxa"/>
          </w:tcPr>
          <w:p w14:paraId="17465855" w14:textId="77777777" w:rsidR="002A3FBD" w:rsidRPr="009743C8" w:rsidRDefault="002A3FBD" w:rsidP="002A3FBD">
            <w:pPr>
              <w:rPr>
                <w:lang w:val="en-GB"/>
              </w:rPr>
            </w:pPr>
            <w:r w:rsidRPr="009743C8">
              <w:rPr>
                <w:lang w:val="en-GB"/>
              </w:rPr>
              <w:t>Preparations of meat, of fish or of crustaceans, molluscs or other aquatic invertebrates)</w:t>
            </w:r>
          </w:p>
        </w:tc>
        <w:tc>
          <w:tcPr>
            <w:tcW w:w="2778" w:type="dxa"/>
          </w:tcPr>
          <w:p w14:paraId="00B780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AC5F338" w14:textId="76F070E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from animals of Chapter 1, and</w:t>
            </w:r>
          </w:p>
          <w:p w14:paraId="3710723A" w14:textId="09B017D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0CFAF9F8" w14:textId="77777777" w:rsidR="002A3FBD" w:rsidRPr="009743C8" w:rsidRDefault="002A3FBD" w:rsidP="002A3FBD">
            <w:pPr>
              <w:rPr>
                <w:lang w:val="en-GB"/>
              </w:rPr>
            </w:pPr>
          </w:p>
        </w:tc>
      </w:tr>
      <w:tr w:rsidR="002A3FBD" w:rsidRPr="009743C8" w14:paraId="69C6A3E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818385F" w14:textId="77777777" w:rsidR="002A3FBD" w:rsidRPr="009743C8" w:rsidRDefault="002A3FBD" w:rsidP="002A3FBD">
            <w:pPr>
              <w:rPr>
                <w:lang w:val="en-GB"/>
              </w:rPr>
            </w:pPr>
            <w:r w:rsidRPr="009743C8">
              <w:rPr>
                <w:lang w:val="en-GB"/>
              </w:rPr>
              <w:t>ex Chapter 17</w:t>
            </w:r>
          </w:p>
        </w:tc>
        <w:tc>
          <w:tcPr>
            <w:cnfStyle w:val="000010000000" w:firstRow="0" w:lastRow="0" w:firstColumn="0" w:lastColumn="0" w:oddVBand="1" w:evenVBand="0" w:oddHBand="0" w:evenHBand="0" w:firstRowFirstColumn="0" w:firstRowLastColumn="0" w:lastRowFirstColumn="0" w:lastRowLastColumn="0"/>
            <w:tcW w:w="2713" w:type="dxa"/>
          </w:tcPr>
          <w:p w14:paraId="443766C8" w14:textId="77777777" w:rsidR="002A3FBD" w:rsidRPr="009743C8" w:rsidRDefault="002A3FBD" w:rsidP="002A3FBD">
            <w:pPr>
              <w:rPr>
                <w:lang w:val="en-GB"/>
              </w:rPr>
            </w:pPr>
            <w:r w:rsidRPr="009743C8">
              <w:rPr>
                <w:lang w:val="en-GB"/>
              </w:rPr>
              <w:t>Sugars and sugar confectionery; except for:</w:t>
            </w:r>
          </w:p>
        </w:tc>
        <w:tc>
          <w:tcPr>
            <w:tcW w:w="2778" w:type="dxa"/>
          </w:tcPr>
          <w:p w14:paraId="1C6EF16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materials of any other chapter, except that of the product </w:t>
            </w:r>
          </w:p>
          <w:p w14:paraId="6730DC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88B0EE1" w14:textId="77777777" w:rsidR="002A3FBD" w:rsidRPr="009743C8" w:rsidRDefault="002A3FBD" w:rsidP="002A3FBD">
            <w:pPr>
              <w:rPr>
                <w:lang w:val="en-GB"/>
              </w:rPr>
            </w:pPr>
          </w:p>
        </w:tc>
      </w:tr>
      <w:tr w:rsidR="002A3FBD" w:rsidRPr="009743C8" w14:paraId="40E7E4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48AD0C7" w14:textId="77777777" w:rsidR="002A3FBD" w:rsidRPr="009743C8" w:rsidRDefault="002A3FBD" w:rsidP="002A3FBD">
            <w:pPr>
              <w:rPr>
                <w:lang w:val="en-GB"/>
              </w:rPr>
            </w:pPr>
            <w:r w:rsidRPr="009743C8">
              <w:rPr>
                <w:lang w:val="en-GB"/>
              </w:rPr>
              <w:t>1702</w:t>
            </w:r>
          </w:p>
        </w:tc>
        <w:tc>
          <w:tcPr>
            <w:cnfStyle w:val="000010000000" w:firstRow="0" w:lastRow="0" w:firstColumn="0" w:lastColumn="0" w:oddVBand="1" w:evenVBand="0" w:oddHBand="0" w:evenHBand="0" w:firstRowFirstColumn="0" w:firstRowLastColumn="0" w:lastRowFirstColumn="0" w:lastRowLastColumn="0"/>
            <w:tcW w:w="2713" w:type="dxa"/>
          </w:tcPr>
          <w:p w14:paraId="075AC78F" w14:textId="63757970" w:rsidR="002A3FBD" w:rsidRPr="009743C8" w:rsidRDefault="002A3FBD" w:rsidP="002A3FBD">
            <w:pPr>
              <w:rPr>
                <w:lang w:val="en-GB"/>
              </w:rPr>
            </w:pPr>
            <w:r w:rsidRPr="009743C8">
              <w:rPr>
                <w:lang w:val="en-GB"/>
              </w:rPr>
              <w:t xml:space="preserve">Other sugars, including chemically pure lactose, maltose, glucose and fructose, in solid form; sugar  syrups not containing </w:t>
            </w:r>
          </w:p>
          <w:p w14:paraId="594CDE21" w14:textId="0ED383D7" w:rsidR="002A3FBD" w:rsidRPr="009743C8" w:rsidRDefault="002A3FBD" w:rsidP="002A3FBD">
            <w:pPr>
              <w:rPr>
                <w:lang w:val="en-GB"/>
              </w:rPr>
            </w:pPr>
            <w:r w:rsidRPr="009743C8">
              <w:rPr>
                <w:lang w:val="en-GB"/>
              </w:rPr>
              <w:t>added flavouring or colouring matter; artificial honey, whether or not mixed with natural honey; caramel</w:t>
            </w:r>
          </w:p>
        </w:tc>
        <w:tc>
          <w:tcPr>
            <w:tcW w:w="2778" w:type="dxa"/>
          </w:tcPr>
          <w:p w14:paraId="74F27F5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other chapter, except that of the product and Chapter 11</w:t>
            </w:r>
          </w:p>
        </w:tc>
        <w:tc>
          <w:tcPr>
            <w:cnfStyle w:val="000010000000" w:firstRow="0" w:lastRow="0" w:firstColumn="0" w:lastColumn="0" w:oddVBand="1" w:evenVBand="0" w:oddHBand="0" w:evenHBand="0" w:firstRowFirstColumn="0" w:firstRowLastColumn="0" w:lastRowFirstColumn="0" w:lastRowLastColumn="0"/>
            <w:tcW w:w="2588" w:type="dxa"/>
          </w:tcPr>
          <w:p w14:paraId="160B0C69" w14:textId="77777777" w:rsidR="002A3FBD" w:rsidRPr="009743C8" w:rsidRDefault="002A3FBD" w:rsidP="002A3FBD">
            <w:pPr>
              <w:rPr>
                <w:lang w:val="en-GB"/>
              </w:rPr>
            </w:pPr>
          </w:p>
        </w:tc>
      </w:tr>
      <w:tr w:rsidR="002A3FBD" w:rsidRPr="009743C8" w14:paraId="7FDCE8A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4138FC" w14:textId="1CD23632" w:rsidR="002A3FBD" w:rsidRPr="009743C8" w:rsidRDefault="002A3FBD" w:rsidP="002A3FBD">
            <w:pPr>
              <w:rPr>
                <w:lang w:val="en-GB"/>
              </w:rPr>
            </w:pPr>
            <w:r w:rsidRPr="009743C8">
              <w:rPr>
                <w:lang w:val="en-GB"/>
              </w:rPr>
              <w:lastRenderedPageBreak/>
              <w:t xml:space="preserve">1704 </w:t>
            </w:r>
          </w:p>
        </w:tc>
        <w:tc>
          <w:tcPr>
            <w:cnfStyle w:val="000010000000" w:firstRow="0" w:lastRow="0" w:firstColumn="0" w:lastColumn="0" w:oddVBand="1" w:evenVBand="0" w:oddHBand="0" w:evenHBand="0" w:firstRowFirstColumn="0" w:firstRowLastColumn="0" w:lastRowFirstColumn="0" w:lastRowLastColumn="0"/>
            <w:tcW w:w="2713" w:type="dxa"/>
          </w:tcPr>
          <w:p w14:paraId="3033CAFA" w14:textId="77777777" w:rsidR="002A3FBD" w:rsidRPr="009743C8" w:rsidRDefault="002A3FBD" w:rsidP="002A3FBD">
            <w:pPr>
              <w:rPr>
                <w:lang w:val="en-GB"/>
              </w:rPr>
            </w:pPr>
            <w:r w:rsidRPr="009743C8">
              <w:rPr>
                <w:lang w:val="en-GB"/>
              </w:rPr>
              <w:t>Sugar confectionery (including white chocolate), not containing cocoa</w:t>
            </w:r>
          </w:p>
        </w:tc>
        <w:tc>
          <w:tcPr>
            <w:tcW w:w="2778" w:type="dxa"/>
          </w:tcPr>
          <w:p w14:paraId="4DFEB1D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EF9307D" w14:textId="0A8B4F1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from materials of any heading, except that of the product, and</w:t>
            </w:r>
          </w:p>
          <w:p w14:paraId="78C60BC4" w14:textId="0CD6E3F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in which the value of all the materials of Chapter 17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BE4EAB" w14:textId="77777777" w:rsidR="002A3FBD" w:rsidRPr="009743C8" w:rsidRDefault="002A3FBD" w:rsidP="002A3FBD">
            <w:pPr>
              <w:rPr>
                <w:lang w:val="en-GB"/>
              </w:rPr>
            </w:pPr>
          </w:p>
        </w:tc>
      </w:tr>
      <w:tr w:rsidR="002A3FBD" w:rsidRPr="009743C8" w14:paraId="4CE8EA3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D7775C" w14:textId="77777777" w:rsidR="002A3FBD" w:rsidRPr="009743C8" w:rsidRDefault="002A3FBD" w:rsidP="002A3FBD">
            <w:pPr>
              <w:rPr>
                <w:lang w:val="en-GB"/>
              </w:rPr>
            </w:pPr>
            <w:r w:rsidRPr="009743C8">
              <w:rPr>
                <w:lang w:val="en-GB"/>
              </w:rPr>
              <w:t>ex Chapter 18</w:t>
            </w:r>
          </w:p>
        </w:tc>
        <w:tc>
          <w:tcPr>
            <w:cnfStyle w:val="000010000000" w:firstRow="0" w:lastRow="0" w:firstColumn="0" w:lastColumn="0" w:oddVBand="1" w:evenVBand="0" w:oddHBand="0" w:evenHBand="0" w:firstRowFirstColumn="0" w:firstRowLastColumn="0" w:lastRowFirstColumn="0" w:lastRowLastColumn="0"/>
            <w:tcW w:w="2713" w:type="dxa"/>
          </w:tcPr>
          <w:p w14:paraId="5D0AF2F1" w14:textId="77777777" w:rsidR="002A3FBD" w:rsidRPr="009743C8" w:rsidRDefault="002A3FBD" w:rsidP="002A3FBD">
            <w:pPr>
              <w:rPr>
                <w:lang w:val="en-GB"/>
              </w:rPr>
            </w:pPr>
            <w:r w:rsidRPr="009743C8">
              <w:rPr>
                <w:lang w:val="en-GB"/>
              </w:rPr>
              <w:t xml:space="preserve">Cocoa and cocoa preparations; </w:t>
            </w:r>
          </w:p>
          <w:p w14:paraId="0816DE52" w14:textId="77777777" w:rsidR="002A3FBD" w:rsidRPr="009743C8" w:rsidRDefault="002A3FBD" w:rsidP="002A3FBD">
            <w:pPr>
              <w:rPr>
                <w:lang w:val="en-GB"/>
              </w:rPr>
            </w:pPr>
            <w:r w:rsidRPr="009743C8">
              <w:rPr>
                <w:lang w:val="en-GB"/>
              </w:rPr>
              <w:t>except for:</w:t>
            </w:r>
          </w:p>
        </w:tc>
        <w:tc>
          <w:tcPr>
            <w:tcW w:w="2778" w:type="dxa"/>
          </w:tcPr>
          <w:p w14:paraId="705BB04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18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088762E0" w14:textId="77777777" w:rsidR="002A3FBD" w:rsidRPr="009743C8" w:rsidRDefault="002A3FBD" w:rsidP="002A3FBD">
            <w:pPr>
              <w:rPr>
                <w:lang w:val="en-GB"/>
              </w:rPr>
            </w:pPr>
          </w:p>
        </w:tc>
      </w:tr>
      <w:tr w:rsidR="002A3FBD" w:rsidRPr="009743C8" w14:paraId="6E1E679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E6F0F36" w14:textId="77777777" w:rsidR="002A3FBD" w:rsidRPr="009743C8" w:rsidRDefault="002A3FBD" w:rsidP="002A3FBD">
            <w:pPr>
              <w:rPr>
                <w:lang w:val="en-GB"/>
              </w:rPr>
            </w:pPr>
            <w:r w:rsidRPr="009743C8">
              <w:rPr>
                <w:lang w:val="en-GB"/>
              </w:rPr>
              <w:t>1803 to 1805</w:t>
            </w:r>
          </w:p>
        </w:tc>
        <w:tc>
          <w:tcPr>
            <w:cnfStyle w:val="000010000000" w:firstRow="0" w:lastRow="0" w:firstColumn="0" w:lastColumn="0" w:oddVBand="1" w:evenVBand="0" w:oddHBand="0" w:evenHBand="0" w:firstRowFirstColumn="0" w:firstRowLastColumn="0" w:lastRowFirstColumn="0" w:lastRowLastColumn="0"/>
            <w:tcW w:w="2713" w:type="dxa"/>
          </w:tcPr>
          <w:p w14:paraId="25A7576C" w14:textId="3AFA44D6" w:rsidR="002A3FBD" w:rsidRPr="009743C8" w:rsidRDefault="002A3FBD" w:rsidP="002A3FBD">
            <w:pPr>
              <w:rPr>
                <w:lang w:val="en-GB"/>
              </w:rPr>
            </w:pPr>
            <w:r w:rsidRPr="009743C8">
              <w:rPr>
                <w:lang w:val="en-GB"/>
              </w:rPr>
              <w:t>Cocoa paste, whether or not defatted; cocoa butter, fat and oil; cocoa powder, not containing added sugar or other sweetening matter</w:t>
            </w:r>
          </w:p>
        </w:tc>
        <w:tc>
          <w:tcPr>
            <w:tcW w:w="2778" w:type="dxa"/>
          </w:tcPr>
          <w:p w14:paraId="1FD184A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43DBD4C3" w14:textId="537516D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from materials of any heading, except that of the product, and</w:t>
            </w:r>
          </w:p>
          <w:p w14:paraId="637E169A" w14:textId="777163D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in which the weight of cocoa of headings 1801 and 1802 used does not exceed 50 per cent of the total weight of the product (4)</w:t>
            </w:r>
          </w:p>
        </w:tc>
        <w:tc>
          <w:tcPr>
            <w:cnfStyle w:val="000010000000" w:firstRow="0" w:lastRow="0" w:firstColumn="0" w:lastColumn="0" w:oddVBand="1" w:evenVBand="0" w:oddHBand="0" w:evenHBand="0" w:firstRowFirstColumn="0" w:firstRowLastColumn="0" w:lastRowFirstColumn="0" w:lastRowLastColumn="0"/>
            <w:tcW w:w="2588" w:type="dxa"/>
          </w:tcPr>
          <w:p w14:paraId="77360302" w14:textId="77777777" w:rsidR="002A3FBD" w:rsidRPr="009743C8" w:rsidRDefault="002A3FBD" w:rsidP="002A3FBD">
            <w:pPr>
              <w:rPr>
                <w:lang w:val="en-GB"/>
              </w:rPr>
            </w:pPr>
          </w:p>
        </w:tc>
      </w:tr>
      <w:tr w:rsidR="002A3FBD" w:rsidRPr="009743C8" w14:paraId="7EAB2E1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794CCC" w14:textId="77777777" w:rsidR="002A3FBD" w:rsidRPr="009743C8" w:rsidRDefault="002A3FBD" w:rsidP="002A3FBD">
            <w:pPr>
              <w:rPr>
                <w:lang w:val="en-GB"/>
              </w:rPr>
            </w:pPr>
            <w:r w:rsidRPr="009743C8">
              <w:rPr>
                <w:lang w:val="en-GB"/>
              </w:rPr>
              <w:t>1806</w:t>
            </w:r>
          </w:p>
        </w:tc>
        <w:tc>
          <w:tcPr>
            <w:cnfStyle w:val="000010000000" w:firstRow="0" w:lastRow="0" w:firstColumn="0" w:lastColumn="0" w:oddVBand="1" w:evenVBand="0" w:oddHBand="0" w:evenHBand="0" w:firstRowFirstColumn="0" w:firstRowLastColumn="0" w:lastRowFirstColumn="0" w:lastRowLastColumn="0"/>
            <w:tcW w:w="2713" w:type="dxa"/>
          </w:tcPr>
          <w:p w14:paraId="0B83FD76" w14:textId="01CAECFA" w:rsidR="002A3FBD" w:rsidRPr="009743C8" w:rsidRDefault="002A3FBD" w:rsidP="002A3FBD">
            <w:pPr>
              <w:rPr>
                <w:lang w:val="en-GB"/>
              </w:rPr>
            </w:pPr>
            <w:r w:rsidRPr="009743C8">
              <w:rPr>
                <w:lang w:val="en-GB"/>
              </w:rPr>
              <w:t>Chocolate and other food preparations containing cocoa</w:t>
            </w:r>
          </w:p>
        </w:tc>
        <w:tc>
          <w:tcPr>
            <w:tcW w:w="2778" w:type="dxa"/>
          </w:tcPr>
          <w:p w14:paraId="619F59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92848FA" w14:textId="2CC5E18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from materials of any heading, except that of the product, and</w:t>
            </w:r>
          </w:p>
          <w:p w14:paraId="59845EF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63BC96D" w14:textId="77777777" w:rsidR="002A3FBD" w:rsidRPr="009743C8" w:rsidRDefault="002A3FBD" w:rsidP="002A3FBD">
            <w:pPr>
              <w:rPr>
                <w:lang w:val="en-GB"/>
              </w:rPr>
            </w:pPr>
          </w:p>
        </w:tc>
      </w:tr>
      <w:bookmarkEnd w:id="0"/>
      <w:tr w:rsidR="002A3FBD" w:rsidRPr="009743C8" w14:paraId="25DC07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9798F53" w14:textId="77777777" w:rsidR="002A3FBD" w:rsidRPr="009743C8" w:rsidRDefault="002A3FBD" w:rsidP="002A3FBD">
            <w:pPr>
              <w:rPr>
                <w:lang w:val="en-GB"/>
              </w:rPr>
            </w:pPr>
            <w:r w:rsidRPr="009743C8">
              <w:rPr>
                <w:lang w:val="en-GB"/>
              </w:rPr>
              <w:t>1901</w:t>
            </w:r>
          </w:p>
        </w:tc>
        <w:tc>
          <w:tcPr>
            <w:cnfStyle w:val="000010000000" w:firstRow="0" w:lastRow="0" w:firstColumn="0" w:lastColumn="0" w:oddVBand="1" w:evenVBand="0" w:oddHBand="0" w:evenHBand="0" w:firstRowFirstColumn="0" w:firstRowLastColumn="0" w:lastRowFirstColumn="0" w:lastRowLastColumn="0"/>
            <w:tcW w:w="2713" w:type="dxa"/>
          </w:tcPr>
          <w:p w14:paraId="777C471B" w14:textId="673B915F" w:rsidR="002A3FBD" w:rsidRPr="009743C8" w:rsidRDefault="002A3FBD" w:rsidP="002A3FBD">
            <w:pPr>
              <w:rPr>
                <w:lang w:val="en-GB"/>
              </w:rPr>
            </w:pPr>
            <w:r w:rsidRPr="009743C8">
              <w:rPr>
                <w:lang w:val="en-GB"/>
              </w:rPr>
              <w:t>Malt extract; food preparations of flour, groats, meal, starch or malt extract, not containing cocoa or containing less than 40 per cent by weight of cocoa calculated on a totally defatted basis, not elsewhere specified or included; food preparations of goods of headings 0401 to 0404, not containing cocoa or containing less than 5 per cent by weight of cocoa calculated on a totally defatted basis, not elsewhere specified or included:</w:t>
            </w:r>
          </w:p>
        </w:tc>
        <w:tc>
          <w:tcPr>
            <w:tcW w:w="2778" w:type="dxa"/>
          </w:tcPr>
          <w:p w14:paraId="75C0BC7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E0BCD9D" w14:textId="77777777" w:rsidR="002A3FBD" w:rsidRPr="009743C8" w:rsidRDefault="002A3FBD" w:rsidP="002A3FBD">
            <w:pPr>
              <w:rPr>
                <w:lang w:val="en-GB"/>
              </w:rPr>
            </w:pPr>
          </w:p>
        </w:tc>
      </w:tr>
      <w:tr w:rsidR="002A3FBD" w:rsidRPr="009743C8" w14:paraId="000A794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52728B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51D67D" w14:textId="77777777" w:rsidR="002A3FBD" w:rsidRPr="009743C8" w:rsidRDefault="002A3FBD" w:rsidP="002A3FBD">
            <w:pPr>
              <w:rPr>
                <w:lang w:val="en-GB"/>
              </w:rPr>
            </w:pPr>
            <w:r w:rsidRPr="009743C8">
              <w:rPr>
                <w:lang w:val="en-GB"/>
              </w:rPr>
              <w:t>- Malt extract</w:t>
            </w:r>
          </w:p>
        </w:tc>
        <w:tc>
          <w:tcPr>
            <w:tcW w:w="2778" w:type="dxa"/>
          </w:tcPr>
          <w:p w14:paraId="409E435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2588" w:type="dxa"/>
          </w:tcPr>
          <w:p w14:paraId="128B2B58" w14:textId="77777777" w:rsidR="002A3FBD" w:rsidRPr="009743C8" w:rsidRDefault="002A3FBD" w:rsidP="002A3FBD">
            <w:pPr>
              <w:rPr>
                <w:lang w:val="en-GB"/>
              </w:rPr>
            </w:pPr>
          </w:p>
        </w:tc>
      </w:tr>
      <w:tr w:rsidR="002A3FBD" w:rsidRPr="009743C8" w14:paraId="04F4830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DC70D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E2ABB9" w14:textId="31DE9029" w:rsidR="002A3FBD" w:rsidRPr="009743C8" w:rsidRDefault="002A3FBD" w:rsidP="002A3FBD">
            <w:pPr>
              <w:rPr>
                <w:lang w:val="en-GB"/>
              </w:rPr>
            </w:pPr>
            <w:r w:rsidRPr="009743C8">
              <w:rPr>
                <w:lang w:val="en-GB"/>
              </w:rPr>
              <w:t>- "Dulce de leche" ("arequipe" or "manjar blanco")</w:t>
            </w:r>
          </w:p>
        </w:tc>
        <w:tc>
          <w:tcPr>
            <w:tcW w:w="2778" w:type="dxa"/>
          </w:tcPr>
          <w:p w14:paraId="55E2ACB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409313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1FB1D61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weight of all the materials of Chapter 4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6DD798" w14:textId="77777777" w:rsidR="002A3FBD" w:rsidRPr="009743C8" w:rsidRDefault="002A3FBD" w:rsidP="002A3FBD">
            <w:pPr>
              <w:rPr>
                <w:lang w:val="en-GB"/>
              </w:rPr>
            </w:pPr>
          </w:p>
        </w:tc>
      </w:tr>
      <w:tr w:rsidR="002A3FBD" w:rsidRPr="009743C8" w14:paraId="47A160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53DF8A"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B380DC" w14:textId="7EA76367" w:rsidR="002A3FBD" w:rsidRPr="009743C8" w:rsidRDefault="002A3FBD" w:rsidP="002A3FBD">
            <w:pPr>
              <w:rPr>
                <w:lang w:val="en-GB"/>
              </w:rPr>
            </w:pPr>
            <w:r w:rsidRPr="009743C8">
              <w:rPr>
                <w:lang w:val="en-GB"/>
              </w:rPr>
              <w:t>- Other dairy preparations</w:t>
            </w:r>
          </w:p>
          <w:p w14:paraId="08633597" w14:textId="77777777" w:rsidR="002A3FBD" w:rsidRPr="009743C8" w:rsidRDefault="002A3FBD" w:rsidP="002A3FBD">
            <w:pPr>
              <w:rPr>
                <w:lang w:val="en-GB"/>
              </w:rPr>
            </w:pPr>
            <w:r w:rsidRPr="009743C8">
              <w:rPr>
                <w:lang w:val="en-GB"/>
              </w:rPr>
              <w:t>containing more than 10 per cent by weight of milk solids</w:t>
            </w:r>
          </w:p>
        </w:tc>
        <w:tc>
          <w:tcPr>
            <w:tcW w:w="2778" w:type="dxa"/>
          </w:tcPr>
          <w:p w14:paraId="610BA82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3E2F18" w14:textId="77777777" w:rsidR="002A3FBD" w:rsidRPr="009743C8" w:rsidRDefault="002A3FBD" w:rsidP="002A3FBD">
            <w:pPr>
              <w:rPr>
                <w:lang w:val="en-GB"/>
              </w:rPr>
            </w:pPr>
          </w:p>
        </w:tc>
      </w:tr>
      <w:tr w:rsidR="002A3FBD" w:rsidRPr="009743C8" w14:paraId="715932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4F3312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B195B6" w14:textId="77777777" w:rsidR="002A3FBD" w:rsidRPr="009743C8" w:rsidRDefault="002A3FBD" w:rsidP="002A3FBD">
            <w:pPr>
              <w:rPr>
                <w:lang w:val="en-GB"/>
              </w:rPr>
            </w:pPr>
            <w:r w:rsidRPr="009743C8">
              <w:rPr>
                <w:lang w:val="en-GB"/>
              </w:rPr>
              <w:t>-Other</w:t>
            </w:r>
          </w:p>
        </w:tc>
        <w:tc>
          <w:tcPr>
            <w:tcW w:w="2778" w:type="dxa"/>
          </w:tcPr>
          <w:p w14:paraId="47C93A3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DCB145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42D7341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F5B623" w14:textId="77777777" w:rsidR="002A3FBD" w:rsidRPr="009743C8" w:rsidRDefault="002A3FBD" w:rsidP="002A3FBD">
            <w:pPr>
              <w:rPr>
                <w:lang w:val="en-GB"/>
              </w:rPr>
            </w:pPr>
          </w:p>
        </w:tc>
      </w:tr>
      <w:tr w:rsidR="002A3FBD" w:rsidRPr="009743C8" w14:paraId="2DF5A18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5F37E3F" w14:textId="77777777" w:rsidR="002A3FBD" w:rsidRPr="009743C8" w:rsidRDefault="002A3FBD" w:rsidP="002A3FBD">
            <w:pPr>
              <w:rPr>
                <w:lang w:val="en-GB"/>
              </w:rPr>
            </w:pPr>
            <w:r w:rsidRPr="009743C8">
              <w:rPr>
                <w:lang w:val="en-GB"/>
              </w:rPr>
              <w:t>1902</w:t>
            </w:r>
          </w:p>
        </w:tc>
        <w:tc>
          <w:tcPr>
            <w:cnfStyle w:val="000010000000" w:firstRow="0" w:lastRow="0" w:firstColumn="0" w:lastColumn="0" w:oddVBand="1" w:evenVBand="0" w:oddHBand="0" w:evenHBand="0" w:firstRowFirstColumn="0" w:firstRowLastColumn="0" w:lastRowFirstColumn="0" w:lastRowLastColumn="0"/>
            <w:tcW w:w="2713" w:type="dxa"/>
          </w:tcPr>
          <w:p w14:paraId="693EE245" w14:textId="77777777" w:rsidR="002A3FBD" w:rsidRPr="009743C8" w:rsidRDefault="002A3FBD" w:rsidP="002A3FBD">
            <w:pPr>
              <w:rPr>
                <w:lang w:val="en-GB"/>
              </w:rPr>
            </w:pPr>
            <w:r w:rsidRPr="009743C8">
              <w:rPr>
                <w:lang w:val="en-GB"/>
              </w:rPr>
              <w:t>Pasta, whether or not cooked or stuffed (with meat or other substances) or otherwise prepared, such as spaghetti, macaroni, noodles, lasagne, gnocchi, ravioli, cannelloni; couscous, whether or not prepared:</w:t>
            </w:r>
          </w:p>
        </w:tc>
        <w:tc>
          <w:tcPr>
            <w:tcW w:w="2778" w:type="dxa"/>
          </w:tcPr>
          <w:p w14:paraId="2C7B51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1EF8CB4" w14:textId="77777777" w:rsidR="002A3FBD" w:rsidRPr="009743C8" w:rsidRDefault="002A3FBD" w:rsidP="002A3FBD">
            <w:pPr>
              <w:rPr>
                <w:lang w:val="en-GB"/>
              </w:rPr>
            </w:pPr>
          </w:p>
        </w:tc>
      </w:tr>
      <w:tr w:rsidR="002A3FBD" w:rsidRPr="009743C8" w14:paraId="5902CFB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34233C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C8FF35" w14:textId="77777777" w:rsidR="002A3FBD" w:rsidRPr="009743C8" w:rsidRDefault="002A3FBD" w:rsidP="002A3FBD">
            <w:pPr>
              <w:rPr>
                <w:lang w:val="en-GB"/>
              </w:rPr>
            </w:pPr>
            <w:r w:rsidRPr="009743C8">
              <w:rPr>
                <w:lang w:val="en-GB"/>
              </w:rPr>
              <w:t>- Containing 20 per cent or less by weight of meat, meat offal, fish, crustaceans or molluscs</w:t>
            </w:r>
          </w:p>
        </w:tc>
        <w:tc>
          <w:tcPr>
            <w:tcW w:w="2778" w:type="dxa"/>
          </w:tcPr>
          <w:p w14:paraId="02F36AA6" w14:textId="01B86D70"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11 used are originating. However, durum</w:t>
            </w:r>
          </w:p>
          <w:p w14:paraId="4F4F265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wheat and its derivatives of Chapter 11 may be used</w:t>
            </w:r>
          </w:p>
        </w:tc>
        <w:tc>
          <w:tcPr>
            <w:cnfStyle w:val="000010000000" w:firstRow="0" w:lastRow="0" w:firstColumn="0" w:lastColumn="0" w:oddVBand="1" w:evenVBand="0" w:oddHBand="0" w:evenHBand="0" w:firstRowFirstColumn="0" w:firstRowLastColumn="0" w:lastRowFirstColumn="0" w:lastRowLastColumn="0"/>
            <w:tcW w:w="2588" w:type="dxa"/>
          </w:tcPr>
          <w:p w14:paraId="2A7EAEC0" w14:textId="77777777" w:rsidR="002A3FBD" w:rsidRPr="009743C8" w:rsidRDefault="002A3FBD" w:rsidP="002A3FBD">
            <w:pPr>
              <w:rPr>
                <w:lang w:val="en-GB"/>
              </w:rPr>
            </w:pPr>
          </w:p>
        </w:tc>
      </w:tr>
      <w:tr w:rsidR="002A3FBD" w:rsidRPr="009743C8" w14:paraId="22CE9B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BE89D9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5F377F7" w14:textId="77777777" w:rsidR="002A3FBD" w:rsidRPr="009743C8" w:rsidRDefault="002A3FBD" w:rsidP="002A3FBD">
            <w:pPr>
              <w:rPr>
                <w:lang w:val="en-GB"/>
              </w:rPr>
            </w:pPr>
            <w:r w:rsidRPr="009743C8">
              <w:rPr>
                <w:lang w:val="en-GB"/>
              </w:rPr>
              <w:t>- Containing more than 20 per cent by weight of meat, meat offal, fish, crustaceans or molluscs</w:t>
            </w:r>
          </w:p>
        </w:tc>
        <w:tc>
          <w:tcPr>
            <w:tcW w:w="2778" w:type="dxa"/>
          </w:tcPr>
          <w:p w14:paraId="684DEFB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0F2D1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materials of Chapter 11 used are originating. However, durum wheat and its deriva</w:t>
            </w:r>
            <w:r w:rsidRPr="009743C8">
              <w:rPr>
                <w:lang w:val="en-GB"/>
              </w:rPr>
              <w:softHyphen/>
              <w:t>tives of Chapter 11 may be used, and</w:t>
            </w:r>
          </w:p>
          <w:p w14:paraId="4E50331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5C507F1" w14:textId="77777777" w:rsidR="002A3FBD" w:rsidRPr="009743C8" w:rsidRDefault="002A3FBD" w:rsidP="002A3FBD">
            <w:pPr>
              <w:rPr>
                <w:lang w:val="en-GB"/>
              </w:rPr>
            </w:pPr>
          </w:p>
        </w:tc>
      </w:tr>
      <w:tr w:rsidR="002A3FBD" w:rsidRPr="009743C8" w14:paraId="575181B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DC29E97" w14:textId="77777777" w:rsidR="002A3FBD" w:rsidRPr="009743C8" w:rsidRDefault="002A3FBD" w:rsidP="002A3FBD">
            <w:pPr>
              <w:rPr>
                <w:lang w:val="en-GB"/>
              </w:rPr>
            </w:pPr>
            <w:r w:rsidRPr="009743C8">
              <w:rPr>
                <w:lang w:val="en-GB"/>
              </w:rPr>
              <w:t>1903</w:t>
            </w:r>
          </w:p>
        </w:tc>
        <w:tc>
          <w:tcPr>
            <w:cnfStyle w:val="000010000000" w:firstRow="0" w:lastRow="0" w:firstColumn="0" w:lastColumn="0" w:oddVBand="1" w:evenVBand="0" w:oddHBand="0" w:evenHBand="0" w:firstRowFirstColumn="0" w:firstRowLastColumn="0" w:lastRowFirstColumn="0" w:lastRowLastColumn="0"/>
            <w:tcW w:w="2713" w:type="dxa"/>
          </w:tcPr>
          <w:p w14:paraId="0E4AE797" w14:textId="77777777" w:rsidR="002A3FBD" w:rsidRPr="009743C8" w:rsidRDefault="002A3FBD" w:rsidP="002A3FBD">
            <w:pPr>
              <w:rPr>
                <w:lang w:val="en-GB"/>
              </w:rPr>
            </w:pPr>
            <w:r w:rsidRPr="009743C8">
              <w:rPr>
                <w:lang w:val="en-GB"/>
              </w:rPr>
              <w:t>Tapioca and substitutes therefor prepared from starch, in the form of flakes, grains, pearls, siftings or similar forms</w:t>
            </w:r>
          </w:p>
        </w:tc>
        <w:tc>
          <w:tcPr>
            <w:tcW w:w="2778" w:type="dxa"/>
          </w:tcPr>
          <w:p w14:paraId="6AA352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potato starch of heading 1108</w:t>
            </w:r>
          </w:p>
        </w:tc>
        <w:tc>
          <w:tcPr>
            <w:cnfStyle w:val="000010000000" w:firstRow="0" w:lastRow="0" w:firstColumn="0" w:lastColumn="0" w:oddVBand="1" w:evenVBand="0" w:oddHBand="0" w:evenHBand="0" w:firstRowFirstColumn="0" w:firstRowLastColumn="0" w:lastRowFirstColumn="0" w:lastRowLastColumn="0"/>
            <w:tcW w:w="2588" w:type="dxa"/>
          </w:tcPr>
          <w:p w14:paraId="169E7093" w14:textId="77777777" w:rsidR="002A3FBD" w:rsidRPr="009743C8" w:rsidRDefault="002A3FBD" w:rsidP="002A3FBD">
            <w:pPr>
              <w:rPr>
                <w:lang w:val="en-GB"/>
              </w:rPr>
            </w:pPr>
          </w:p>
        </w:tc>
      </w:tr>
      <w:tr w:rsidR="002A3FBD" w:rsidRPr="009743C8" w14:paraId="1300F05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EAC3F7" w14:textId="77777777" w:rsidR="002A3FBD" w:rsidRPr="009743C8" w:rsidRDefault="002A3FBD" w:rsidP="002A3FBD">
            <w:pPr>
              <w:rPr>
                <w:lang w:val="en-GB"/>
              </w:rPr>
            </w:pPr>
            <w:r w:rsidRPr="009743C8">
              <w:rPr>
                <w:lang w:val="en-GB"/>
              </w:rPr>
              <w:lastRenderedPageBreak/>
              <w:t>1904</w:t>
            </w:r>
          </w:p>
        </w:tc>
        <w:tc>
          <w:tcPr>
            <w:cnfStyle w:val="000010000000" w:firstRow="0" w:lastRow="0" w:firstColumn="0" w:lastColumn="0" w:oddVBand="1" w:evenVBand="0" w:oddHBand="0" w:evenHBand="0" w:firstRowFirstColumn="0" w:firstRowLastColumn="0" w:lastRowFirstColumn="0" w:lastRowLastColumn="0"/>
            <w:tcW w:w="2713" w:type="dxa"/>
          </w:tcPr>
          <w:p w14:paraId="056CBD31" w14:textId="77777777" w:rsidR="002A3FBD" w:rsidRPr="009743C8" w:rsidRDefault="002A3FBD" w:rsidP="002A3FBD">
            <w:pPr>
              <w:rPr>
                <w:lang w:val="en-GB"/>
              </w:rPr>
            </w:pPr>
            <w:r w:rsidRPr="009743C8">
              <w:rPr>
                <w:lang w:val="en-GB"/>
              </w:rPr>
              <w:t>Prepared foods obtained by the swelling or roasting of cereals or cereal products (for example, com flakes); cereals (other than maize (com)) in grain form or in the form of flakes or other worked grains (except flour, groats and meal), pre-cooked or otherwise prepared, not elsewhere specified or included</w:t>
            </w:r>
          </w:p>
        </w:tc>
        <w:tc>
          <w:tcPr>
            <w:tcW w:w="2778" w:type="dxa"/>
          </w:tcPr>
          <w:p w14:paraId="37A2A7F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6136EA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those of heading 1806,</w:t>
            </w:r>
          </w:p>
          <w:p w14:paraId="6289AD8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w:t>
            </w:r>
          </w:p>
          <w:p w14:paraId="56D3D7CF" w14:textId="2BE1EDA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Chapter 11 used are orig</w:t>
            </w:r>
            <w:r w:rsidRPr="009743C8">
              <w:rPr>
                <w:lang w:val="en-GB"/>
              </w:rPr>
              <w:softHyphen/>
              <w:t>inating. However, durum</w:t>
            </w:r>
          </w:p>
          <w:p w14:paraId="180AF50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wheat and Zea indurate maize, and their derivatives of Chapter 11 may be used, and</w:t>
            </w:r>
          </w:p>
          <w:p w14:paraId="77668BF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148A0D" w14:textId="77777777" w:rsidR="002A3FBD" w:rsidRPr="009743C8" w:rsidRDefault="002A3FBD" w:rsidP="002A3FBD">
            <w:pPr>
              <w:rPr>
                <w:lang w:val="en-GB"/>
              </w:rPr>
            </w:pPr>
          </w:p>
        </w:tc>
      </w:tr>
      <w:tr w:rsidR="002A3FBD" w:rsidRPr="009743C8" w14:paraId="141A65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11D8E2" w14:textId="77777777" w:rsidR="002A3FBD" w:rsidRPr="009743C8" w:rsidRDefault="002A3FBD" w:rsidP="002A3FBD">
            <w:pPr>
              <w:rPr>
                <w:lang w:val="en-GB"/>
              </w:rPr>
            </w:pPr>
            <w:r w:rsidRPr="009743C8">
              <w:rPr>
                <w:lang w:val="en-GB"/>
              </w:rPr>
              <w:t>1905</w:t>
            </w:r>
          </w:p>
        </w:tc>
        <w:tc>
          <w:tcPr>
            <w:cnfStyle w:val="000010000000" w:firstRow="0" w:lastRow="0" w:firstColumn="0" w:lastColumn="0" w:oddVBand="1" w:evenVBand="0" w:oddHBand="0" w:evenHBand="0" w:firstRowFirstColumn="0" w:firstRowLastColumn="0" w:lastRowFirstColumn="0" w:lastRowLastColumn="0"/>
            <w:tcW w:w="2713" w:type="dxa"/>
          </w:tcPr>
          <w:p w14:paraId="15BA1951" w14:textId="77777777" w:rsidR="002A3FBD" w:rsidRPr="009743C8" w:rsidRDefault="002A3FBD" w:rsidP="002A3FBD">
            <w:pPr>
              <w:rPr>
                <w:lang w:val="en-GB"/>
              </w:rPr>
            </w:pPr>
            <w:r w:rsidRPr="009743C8">
              <w:rPr>
                <w:lang w:val="en-GB"/>
              </w:rPr>
              <w:t>Bread, pastry, cakes, biscuits and other bakers' wares, whether or not containing cocoa; communion wafers, empty cachets of a kind suitable for pharmaceutical use, sealing wafers, rice paper and similar products</w:t>
            </w:r>
          </w:p>
        </w:tc>
        <w:tc>
          <w:tcPr>
            <w:tcW w:w="2778" w:type="dxa"/>
          </w:tcPr>
          <w:p w14:paraId="1F69E94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D27331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those of Chapter 11, and</w:t>
            </w:r>
          </w:p>
          <w:p w14:paraId="23E0D61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mixes and doughs for the preparation of bakers' wares classified in heading 1901 do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3815805" w14:textId="77777777" w:rsidR="002A3FBD" w:rsidRPr="009743C8" w:rsidRDefault="002A3FBD" w:rsidP="002A3FBD">
            <w:pPr>
              <w:rPr>
                <w:lang w:val="en-GB"/>
              </w:rPr>
            </w:pPr>
          </w:p>
        </w:tc>
      </w:tr>
      <w:tr w:rsidR="002A3FBD" w:rsidRPr="009743C8" w14:paraId="0107B7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3AFD822" w14:textId="77777777" w:rsidR="002A3FBD" w:rsidRPr="009743C8" w:rsidRDefault="002A3FBD" w:rsidP="002A3FBD">
            <w:pPr>
              <w:rPr>
                <w:lang w:val="en-GB"/>
              </w:rPr>
            </w:pPr>
            <w:r w:rsidRPr="009743C8">
              <w:rPr>
                <w:lang w:val="en-GB"/>
              </w:rPr>
              <w:t>ex Chapter 20</w:t>
            </w:r>
          </w:p>
        </w:tc>
        <w:tc>
          <w:tcPr>
            <w:cnfStyle w:val="000010000000" w:firstRow="0" w:lastRow="0" w:firstColumn="0" w:lastColumn="0" w:oddVBand="1" w:evenVBand="0" w:oddHBand="0" w:evenHBand="0" w:firstRowFirstColumn="0" w:firstRowLastColumn="0" w:lastRowFirstColumn="0" w:lastRowLastColumn="0"/>
            <w:tcW w:w="2713" w:type="dxa"/>
          </w:tcPr>
          <w:p w14:paraId="1C037C67" w14:textId="77777777" w:rsidR="002A3FBD" w:rsidRPr="009743C8" w:rsidRDefault="002A3FBD" w:rsidP="002A3FBD">
            <w:pPr>
              <w:rPr>
                <w:lang w:val="en-GB"/>
              </w:rPr>
            </w:pPr>
            <w:r w:rsidRPr="009743C8">
              <w:rPr>
                <w:lang w:val="en-GB"/>
              </w:rPr>
              <w:t>Preparations of vegetables, fruit, nuts or other parts of plants; except for:</w:t>
            </w:r>
          </w:p>
        </w:tc>
        <w:tc>
          <w:tcPr>
            <w:tcW w:w="2778" w:type="dxa"/>
          </w:tcPr>
          <w:p w14:paraId="4CC82C0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vegetables, fruits and nuts of Chapters 7 and 8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64E9DC7" w14:textId="77777777" w:rsidR="002A3FBD" w:rsidRPr="009743C8" w:rsidRDefault="002A3FBD" w:rsidP="002A3FBD">
            <w:pPr>
              <w:rPr>
                <w:lang w:val="en-GB"/>
              </w:rPr>
            </w:pPr>
          </w:p>
        </w:tc>
      </w:tr>
      <w:tr w:rsidR="002A3FBD" w:rsidRPr="009743C8" w14:paraId="4497E5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024265F" w14:textId="77777777" w:rsidR="002A3FBD" w:rsidRPr="009743C8" w:rsidRDefault="002A3FBD" w:rsidP="002A3FBD">
            <w:pPr>
              <w:rPr>
                <w:lang w:val="en-GB"/>
              </w:rPr>
            </w:pPr>
            <w:r w:rsidRPr="009743C8">
              <w:rPr>
                <w:lang w:val="en-GB"/>
              </w:rPr>
              <w:t>ex 2001</w:t>
            </w:r>
          </w:p>
        </w:tc>
        <w:tc>
          <w:tcPr>
            <w:cnfStyle w:val="000010000000" w:firstRow="0" w:lastRow="0" w:firstColumn="0" w:lastColumn="0" w:oddVBand="1" w:evenVBand="0" w:oddHBand="0" w:evenHBand="0" w:firstRowFirstColumn="0" w:firstRowLastColumn="0" w:lastRowFirstColumn="0" w:lastRowLastColumn="0"/>
            <w:tcW w:w="2713" w:type="dxa"/>
          </w:tcPr>
          <w:p w14:paraId="25E0C2A3" w14:textId="29F078E1" w:rsidR="002A3FBD" w:rsidRPr="009743C8" w:rsidRDefault="002A3FBD" w:rsidP="002A3FBD">
            <w:pPr>
              <w:rPr>
                <w:lang w:val="en-GB"/>
              </w:rPr>
            </w:pPr>
            <w:r>
              <w:rPr>
                <w:lang w:val="en-GB"/>
              </w:rPr>
              <w:t>Yam</w:t>
            </w:r>
            <w:r w:rsidRPr="009743C8">
              <w:rPr>
                <w:lang w:val="en-GB"/>
              </w:rPr>
              <w:t>s, sweet potatoes and similar edible parts of plants containing</w:t>
            </w:r>
          </w:p>
          <w:p w14:paraId="3A97A811" w14:textId="77777777" w:rsidR="002A3FBD" w:rsidRPr="009743C8" w:rsidRDefault="002A3FBD" w:rsidP="002A3FBD">
            <w:pPr>
              <w:rPr>
                <w:lang w:val="en-GB"/>
              </w:rPr>
            </w:pPr>
            <w:r w:rsidRPr="009743C8">
              <w:rPr>
                <w:lang w:val="en-GB"/>
              </w:rPr>
              <w:t>5 % or more by weight of starch, prepared or preserved by vinegar or acetic acid</w:t>
            </w:r>
          </w:p>
        </w:tc>
        <w:tc>
          <w:tcPr>
            <w:tcW w:w="2778" w:type="dxa"/>
          </w:tcPr>
          <w:p w14:paraId="671762E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39845F" w14:textId="77777777" w:rsidR="002A3FBD" w:rsidRPr="009743C8" w:rsidRDefault="002A3FBD" w:rsidP="002A3FBD">
            <w:pPr>
              <w:rPr>
                <w:lang w:val="en-GB"/>
              </w:rPr>
            </w:pPr>
          </w:p>
        </w:tc>
      </w:tr>
      <w:tr w:rsidR="002A3FBD" w:rsidRPr="009743C8" w14:paraId="0E3BC2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2403084" w14:textId="77777777" w:rsidR="002A3FBD" w:rsidRPr="009743C8" w:rsidRDefault="002A3FBD" w:rsidP="002A3FBD">
            <w:pPr>
              <w:rPr>
                <w:lang w:val="en-GB"/>
              </w:rPr>
            </w:pPr>
            <w:r w:rsidRPr="009743C8">
              <w:rPr>
                <w:lang w:val="en-GB"/>
              </w:rPr>
              <w:t>2006</w:t>
            </w:r>
          </w:p>
        </w:tc>
        <w:tc>
          <w:tcPr>
            <w:cnfStyle w:val="000010000000" w:firstRow="0" w:lastRow="0" w:firstColumn="0" w:lastColumn="0" w:oddVBand="1" w:evenVBand="0" w:oddHBand="0" w:evenHBand="0" w:firstRowFirstColumn="0" w:firstRowLastColumn="0" w:lastRowFirstColumn="0" w:lastRowLastColumn="0"/>
            <w:tcW w:w="2713" w:type="dxa"/>
          </w:tcPr>
          <w:p w14:paraId="4391F5C5" w14:textId="09E7CD7A" w:rsidR="002A3FBD" w:rsidRPr="009743C8" w:rsidRDefault="002A3FBD" w:rsidP="002A3FBD">
            <w:pPr>
              <w:rPr>
                <w:lang w:val="en-GB"/>
              </w:rPr>
            </w:pPr>
            <w:r w:rsidRPr="009743C8">
              <w:rPr>
                <w:lang w:val="en-GB"/>
              </w:rPr>
              <w:t>Vegetables, fruit, nuts, fruit-peel and other parts of plants, preserved by sugar (drained, glacéd or crystallised)</w:t>
            </w:r>
          </w:p>
        </w:tc>
        <w:tc>
          <w:tcPr>
            <w:tcW w:w="2778" w:type="dxa"/>
          </w:tcPr>
          <w:p w14:paraId="518E5AC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5D3DB12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of Chapter 7 and 8 used does not exceed 50 per cent of the total weight of the product, and</w:t>
            </w:r>
          </w:p>
          <w:p w14:paraId="22C200B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A2DE6D" w14:textId="77777777" w:rsidR="002A3FBD" w:rsidRPr="009743C8" w:rsidRDefault="002A3FBD" w:rsidP="002A3FBD">
            <w:pPr>
              <w:rPr>
                <w:lang w:val="en-GB"/>
              </w:rPr>
            </w:pPr>
          </w:p>
        </w:tc>
      </w:tr>
      <w:tr w:rsidR="002A3FBD" w:rsidRPr="009743C8" w14:paraId="0F407A09" w14:textId="77777777" w:rsidTr="00446720">
        <w:trPr>
          <w:cnfStyle w:val="000000100000" w:firstRow="0" w:lastRow="0" w:firstColumn="0" w:lastColumn="0" w:oddVBand="0" w:evenVBand="0" w:oddHBand="1" w:evenHBand="0" w:firstRowFirstColumn="0" w:firstRowLastColumn="0" w:lastRowFirstColumn="0" w:lastRowLastColumn="0"/>
          <w:cantSplit/>
          <w:trHeight w:val="2860"/>
        </w:trPr>
        <w:tc>
          <w:tcPr>
            <w:cnfStyle w:val="001000000000" w:firstRow="0" w:lastRow="0" w:firstColumn="1" w:lastColumn="0" w:oddVBand="0" w:evenVBand="0" w:oddHBand="0" w:evenHBand="0" w:firstRowFirstColumn="0" w:firstRowLastColumn="0" w:lastRowFirstColumn="0" w:lastRowLastColumn="0"/>
            <w:tcW w:w="1596" w:type="dxa"/>
          </w:tcPr>
          <w:p w14:paraId="25B1FB4E" w14:textId="77777777" w:rsidR="002A3FBD" w:rsidRPr="009743C8" w:rsidRDefault="002A3FBD" w:rsidP="002A3FBD">
            <w:pPr>
              <w:rPr>
                <w:lang w:val="en-GB"/>
              </w:rPr>
            </w:pPr>
            <w:r w:rsidRPr="009743C8">
              <w:rPr>
                <w:lang w:val="en-GB"/>
              </w:rPr>
              <w:lastRenderedPageBreak/>
              <w:t>2007</w:t>
            </w:r>
          </w:p>
        </w:tc>
        <w:tc>
          <w:tcPr>
            <w:cnfStyle w:val="000010000000" w:firstRow="0" w:lastRow="0" w:firstColumn="0" w:lastColumn="0" w:oddVBand="1" w:evenVBand="0" w:oddHBand="0" w:evenHBand="0" w:firstRowFirstColumn="0" w:firstRowLastColumn="0" w:lastRowFirstColumn="0" w:lastRowLastColumn="0"/>
            <w:tcW w:w="2713" w:type="dxa"/>
          </w:tcPr>
          <w:p w14:paraId="3802A6D1" w14:textId="77777777" w:rsidR="002A3FBD" w:rsidRPr="009743C8" w:rsidRDefault="002A3FBD" w:rsidP="002A3FBD">
            <w:pPr>
              <w:rPr>
                <w:lang w:val="en-GB"/>
              </w:rPr>
            </w:pPr>
            <w:r w:rsidRPr="009743C8">
              <w:rPr>
                <w:lang w:val="en-GB"/>
              </w:rPr>
              <w:t>Jams, fruit jellies, marmalades, fruit or nut puree and fruit or nut pastes, obtained by cooking, whether or not containing added sugar or other sweetening matter</w:t>
            </w:r>
          </w:p>
        </w:tc>
        <w:tc>
          <w:tcPr>
            <w:tcW w:w="2778" w:type="dxa"/>
          </w:tcPr>
          <w:p w14:paraId="58C684B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981632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the weight of all the materials of Chapter 7 and 8 used does not exceed 50 per cent of the total weight of the product, and</w:t>
            </w:r>
          </w:p>
          <w:p w14:paraId="52DDD2FE" w14:textId="13C65F2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2F43FCE" w14:textId="77777777" w:rsidR="002A3FBD" w:rsidRPr="009743C8" w:rsidRDefault="002A3FBD" w:rsidP="002A3FBD">
            <w:pPr>
              <w:rPr>
                <w:lang w:val="en-GB"/>
              </w:rPr>
            </w:pPr>
          </w:p>
        </w:tc>
      </w:tr>
      <w:tr w:rsidR="002A3FBD" w:rsidRPr="009743C8" w14:paraId="61C9A8F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2A2CDC1" w14:textId="77777777" w:rsidR="002A3FBD" w:rsidRPr="009743C8" w:rsidRDefault="002A3FBD" w:rsidP="002A3FBD">
            <w:pPr>
              <w:rPr>
                <w:lang w:val="en-GB"/>
              </w:rPr>
            </w:pPr>
            <w:r w:rsidRPr="009743C8">
              <w:rPr>
                <w:lang w:val="en-GB"/>
              </w:rPr>
              <w:t>ex 2008</w:t>
            </w:r>
          </w:p>
        </w:tc>
        <w:tc>
          <w:tcPr>
            <w:cnfStyle w:val="000010000000" w:firstRow="0" w:lastRow="0" w:firstColumn="0" w:lastColumn="0" w:oddVBand="1" w:evenVBand="0" w:oddHBand="0" w:evenHBand="0" w:firstRowFirstColumn="0" w:firstRowLastColumn="0" w:lastRowFirstColumn="0" w:lastRowLastColumn="0"/>
            <w:tcW w:w="2713" w:type="dxa"/>
          </w:tcPr>
          <w:p w14:paraId="0ABC22C8" w14:textId="77777777" w:rsidR="002A3FBD" w:rsidRPr="009743C8" w:rsidRDefault="002A3FBD" w:rsidP="002A3FBD">
            <w:pPr>
              <w:rPr>
                <w:lang w:val="en-GB"/>
              </w:rPr>
            </w:pPr>
            <w:r w:rsidRPr="009743C8">
              <w:rPr>
                <w:lang w:val="en-GB"/>
              </w:rPr>
              <w:t>Fruit, nuts and other edible parts of plants, otherwise prepared or preserved, whether or not containing added sugar or other sweetening matter or spirit, not elsewhere specified or included, except for</w:t>
            </w:r>
          </w:p>
        </w:tc>
        <w:tc>
          <w:tcPr>
            <w:tcW w:w="2778" w:type="dxa"/>
          </w:tcPr>
          <w:p w14:paraId="6E8F18F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02BC979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of Chapter 7 and 8 used does not exceed 50 per cent of the total weight of the product, and</w:t>
            </w:r>
          </w:p>
          <w:p w14:paraId="180F4A3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9E6D09" w14:textId="77777777" w:rsidR="002A3FBD" w:rsidRPr="009743C8" w:rsidRDefault="002A3FBD" w:rsidP="002A3FBD">
            <w:pPr>
              <w:rPr>
                <w:lang w:val="en-GB"/>
              </w:rPr>
            </w:pPr>
          </w:p>
        </w:tc>
      </w:tr>
      <w:tr w:rsidR="002A3FBD" w:rsidRPr="009743C8" w14:paraId="4AC1E7C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63FC8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6DA7C23" w14:textId="77777777" w:rsidR="002A3FBD" w:rsidRPr="009743C8" w:rsidRDefault="002A3FBD" w:rsidP="002A3FBD">
            <w:pPr>
              <w:rPr>
                <w:lang w:val="en-GB"/>
              </w:rPr>
            </w:pPr>
            <w:r w:rsidRPr="009743C8">
              <w:rPr>
                <w:lang w:val="en-GB"/>
              </w:rPr>
              <w:t>- Nuts, not containing added sugar or spirits</w:t>
            </w:r>
          </w:p>
        </w:tc>
        <w:tc>
          <w:tcPr>
            <w:tcW w:w="2778" w:type="dxa"/>
          </w:tcPr>
          <w:p w14:paraId="66D9290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nuts and oil seeds of headings 0801, 0802 and 1202 to 1207 used does not exceed 40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08A580" w14:textId="77777777" w:rsidR="002A3FBD" w:rsidRPr="009743C8" w:rsidRDefault="002A3FBD" w:rsidP="002A3FBD">
            <w:pPr>
              <w:rPr>
                <w:lang w:val="en-GB"/>
              </w:rPr>
            </w:pPr>
          </w:p>
        </w:tc>
      </w:tr>
      <w:tr w:rsidR="002A3FBD" w:rsidRPr="009743C8" w14:paraId="68B4867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BE6AE8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C2C2C5" w14:textId="77777777" w:rsidR="002A3FBD" w:rsidRPr="009743C8" w:rsidRDefault="002A3FBD" w:rsidP="002A3FBD">
            <w:pPr>
              <w:rPr>
                <w:lang w:val="en-GB"/>
              </w:rPr>
            </w:pPr>
            <w:r w:rsidRPr="009743C8">
              <w:rPr>
                <w:lang w:val="en-GB"/>
              </w:rPr>
              <w:t>- Peanut butter; mixtures based on cereals; maize (com)</w:t>
            </w:r>
          </w:p>
        </w:tc>
        <w:tc>
          <w:tcPr>
            <w:tcW w:w="2778" w:type="dxa"/>
          </w:tcPr>
          <w:p w14:paraId="69B6C2D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5E0362" w14:textId="77777777" w:rsidR="002A3FBD" w:rsidRPr="009743C8" w:rsidRDefault="002A3FBD" w:rsidP="002A3FBD">
            <w:pPr>
              <w:rPr>
                <w:lang w:val="en-GB"/>
              </w:rPr>
            </w:pPr>
          </w:p>
        </w:tc>
      </w:tr>
      <w:tr w:rsidR="002A3FBD" w:rsidRPr="009743C8" w14:paraId="6A259CD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0966D9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5F76A89" w14:textId="77777777" w:rsidR="002A3FBD" w:rsidRPr="009743C8" w:rsidRDefault="002A3FBD" w:rsidP="002A3FBD">
            <w:pPr>
              <w:rPr>
                <w:lang w:val="en-GB"/>
              </w:rPr>
            </w:pPr>
            <w:r w:rsidRPr="009743C8">
              <w:rPr>
                <w:lang w:val="en-GB"/>
              </w:rPr>
              <w:t>- Palm hearts</w:t>
            </w:r>
          </w:p>
        </w:tc>
        <w:tc>
          <w:tcPr>
            <w:tcW w:w="2778" w:type="dxa"/>
          </w:tcPr>
          <w:p w14:paraId="0FBEEF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AFA94A7" w14:textId="77777777" w:rsidR="002A3FBD" w:rsidRPr="009743C8" w:rsidRDefault="002A3FBD" w:rsidP="002A3FBD">
            <w:pPr>
              <w:rPr>
                <w:lang w:val="en-GB"/>
              </w:rPr>
            </w:pPr>
          </w:p>
        </w:tc>
      </w:tr>
      <w:tr w:rsidR="002A3FBD" w:rsidRPr="009743C8" w14:paraId="2CB35AC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FFAE17" w14:textId="77777777" w:rsidR="002A3FBD" w:rsidRPr="009743C8" w:rsidRDefault="002A3FBD" w:rsidP="002A3FBD">
            <w:pPr>
              <w:rPr>
                <w:lang w:val="en-GB"/>
              </w:rPr>
            </w:pPr>
            <w:r w:rsidRPr="009743C8">
              <w:rPr>
                <w:lang w:val="en-GB"/>
              </w:rPr>
              <w:t>2009</w:t>
            </w:r>
          </w:p>
        </w:tc>
        <w:tc>
          <w:tcPr>
            <w:cnfStyle w:val="000010000000" w:firstRow="0" w:lastRow="0" w:firstColumn="0" w:lastColumn="0" w:oddVBand="1" w:evenVBand="0" w:oddHBand="0" w:evenHBand="0" w:firstRowFirstColumn="0" w:firstRowLastColumn="0" w:lastRowFirstColumn="0" w:lastRowLastColumn="0"/>
            <w:tcW w:w="2713" w:type="dxa"/>
          </w:tcPr>
          <w:p w14:paraId="4EC68019" w14:textId="77777777" w:rsidR="002A3FBD" w:rsidRPr="009743C8" w:rsidRDefault="002A3FBD" w:rsidP="002A3FBD">
            <w:pPr>
              <w:rPr>
                <w:lang w:val="en-GB"/>
              </w:rPr>
            </w:pPr>
            <w:r w:rsidRPr="009743C8">
              <w:rPr>
                <w:lang w:val="en-GB"/>
              </w:rPr>
              <w:t>Fruit juices (including grape must) and vegetable juices, unfermented and not containing added spirit, whether or not containing added sugar or other sweetening matter</w:t>
            </w:r>
          </w:p>
        </w:tc>
        <w:tc>
          <w:tcPr>
            <w:tcW w:w="2778" w:type="dxa"/>
          </w:tcPr>
          <w:p w14:paraId="302D0D7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B6A1B3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40A210E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of Chapter 7 and 8 used does not exceed 50 per cent of the total weight of the product, and</w:t>
            </w:r>
          </w:p>
          <w:p w14:paraId="246F29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8BE3EA" w14:textId="77777777" w:rsidR="002A3FBD" w:rsidRPr="009743C8" w:rsidRDefault="002A3FBD" w:rsidP="002A3FBD">
            <w:pPr>
              <w:rPr>
                <w:lang w:val="en-GB"/>
              </w:rPr>
            </w:pPr>
          </w:p>
        </w:tc>
      </w:tr>
      <w:tr w:rsidR="002A3FBD" w:rsidRPr="009743C8" w14:paraId="6E80BFB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AF5FA8" w14:textId="77777777" w:rsidR="002A3FBD" w:rsidRPr="009743C8" w:rsidRDefault="002A3FBD" w:rsidP="002A3FBD">
            <w:pPr>
              <w:rPr>
                <w:lang w:val="en-GB"/>
              </w:rPr>
            </w:pPr>
            <w:r w:rsidRPr="009743C8">
              <w:rPr>
                <w:lang w:val="en-GB"/>
              </w:rPr>
              <w:t>ex Chapter 21</w:t>
            </w:r>
          </w:p>
        </w:tc>
        <w:tc>
          <w:tcPr>
            <w:cnfStyle w:val="000010000000" w:firstRow="0" w:lastRow="0" w:firstColumn="0" w:lastColumn="0" w:oddVBand="1" w:evenVBand="0" w:oddHBand="0" w:evenHBand="0" w:firstRowFirstColumn="0" w:firstRowLastColumn="0" w:lastRowFirstColumn="0" w:lastRowLastColumn="0"/>
            <w:tcW w:w="2713" w:type="dxa"/>
          </w:tcPr>
          <w:p w14:paraId="1DF5B388" w14:textId="77777777" w:rsidR="002A3FBD" w:rsidRPr="009743C8" w:rsidRDefault="002A3FBD" w:rsidP="002A3FBD">
            <w:pPr>
              <w:rPr>
                <w:lang w:val="en-GB"/>
              </w:rPr>
            </w:pPr>
            <w:r w:rsidRPr="009743C8">
              <w:rPr>
                <w:lang w:val="en-GB"/>
              </w:rPr>
              <w:t>Miscellaneous edible preparations; except for:</w:t>
            </w:r>
          </w:p>
        </w:tc>
        <w:tc>
          <w:tcPr>
            <w:tcW w:w="2778" w:type="dxa"/>
          </w:tcPr>
          <w:p w14:paraId="75F539D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B94B0B" w14:textId="77777777" w:rsidR="002A3FBD" w:rsidRPr="009743C8" w:rsidRDefault="002A3FBD" w:rsidP="002A3FBD">
            <w:pPr>
              <w:rPr>
                <w:lang w:val="en-GB"/>
              </w:rPr>
            </w:pPr>
          </w:p>
        </w:tc>
      </w:tr>
      <w:tr w:rsidR="002A3FBD" w:rsidRPr="009743C8" w14:paraId="2D898C6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4867DC" w14:textId="77777777" w:rsidR="002A3FBD" w:rsidRPr="009743C8" w:rsidRDefault="002A3FBD" w:rsidP="002A3FBD">
            <w:pPr>
              <w:rPr>
                <w:lang w:val="en-GB"/>
              </w:rPr>
            </w:pPr>
            <w:r w:rsidRPr="009743C8">
              <w:rPr>
                <w:lang w:val="en-GB"/>
              </w:rPr>
              <w:lastRenderedPageBreak/>
              <w:t>2103</w:t>
            </w:r>
          </w:p>
        </w:tc>
        <w:tc>
          <w:tcPr>
            <w:cnfStyle w:val="000010000000" w:firstRow="0" w:lastRow="0" w:firstColumn="0" w:lastColumn="0" w:oddVBand="1" w:evenVBand="0" w:oddHBand="0" w:evenHBand="0" w:firstRowFirstColumn="0" w:firstRowLastColumn="0" w:lastRowFirstColumn="0" w:lastRowLastColumn="0"/>
            <w:tcW w:w="2713" w:type="dxa"/>
          </w:tcPr>
          <w:p w14:paraId="60C557BC" w14:textId="77777777" w:rsidR="002A3FBD" w:rsidRPr="009743C8" w:rsidRDefault="002A3FBD" w:rsidP="002A3FBD">
            <w:pPr>
              <w:rPr>
                <w:lang w:val="en-GB"/>
              </w:rPr>
            </w:pPr>
            <w:r w:rsidRPr="009743C8">
              <w:rPr>
                <w:lang w:val="en-GB"/>
              </w:rPr>
              <w:t>Sauces and preparations therefor; mixed condiments and mixed seasonings; mustard Hour and meal and prepared mustard:</w:t>
            </w:r>
          </w:p>
        </w:tc>
        <w:tc>
          <w:tcPr>
            <w:tcW w:w="2778" w:type="dxa"/>
          </w:tcPr>
          <w:p w14:paraId="0DC3A7F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60F219F" w14:textId="77777777" w:rsidR="002A3FBD" w:rsidRPr="009743C8" w:rsidRDefault="002A3FBD" w:rsidP="002A3FBD">
            <w:pPr>
              <w:rPr>
                <w:lang w:val="en-GB"/>
              </w:rPr>
            </w:pPr>
          </w:p>
        </w:tc>
      </w:tr>
      <w:tr w:rsidR="002A3FBD" w:rsidRPr="009743C8" w14:paraId="34CB8A3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DC3BB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BEC7FD9" w14:textId="77777777" w:rsidR="002A3FBD" w:rsidRPr="009743C8" w:rsidRDefault="002A3FBD" w:rsidP="002A3FBD">
            <w:pPr>
              <w:rPr>
                <w:lang w:val="en-GB"/>
              </w:rPr>
            </w:pPr>
            <w:r w:rsidRPr="009743C8">
              <w:rPr>
                <w:lang w:val="en-GB"/>
              </w:rPr>
              <w:t>- Sauces and preparations therefor; mixed condiments and mixed seasonings</w:t>
            </w:r>
          </w:p>
        </w:tc>
        <w:tc>
          <w:tcPr>
            <w:tcW w:w="2778" w:type="dxa"/>
          </w:tcPr>
          <w:p w14:paraId="6AF19E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588" w:type="dxa"/>
          </w:tcPr>
          <w:p w14:paraId="526982CB" w14:textId="77777777" w:rsidR="002A3FBD" w:rsidRPr="009743C8" w:rsidRDefault="002A3FBD" w:rsidP="002A3FBD">
            <w:pPr>
              <w:rPr>
                <w:lang w:val="en-GB"/>
              </w:rPr>
            </w:pPr>
          </w:p>
        </w:tc>
      </w:tr>
      <w:tr w:rsidR="002A3FBD" w:rsidRPr="009743C8" w14:paraId="1466C1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F829C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C6341F" w14:textId="77777777" w:rsidR="002A3FBD" w:rsidRPr="009743C8" w:rsidRDefault="002A3FBD" w:rsidP="002A3FBD">
            <w:pPr>
              <w:rPr>
                <w:lang w:val="en-GB"/>
              </w:rPr>
            </w:pPr>
            <w:r w:rsidRPr="009743C8">
              <w:rPr>
                <w:lang w:val="en-GB"/>
              </w:rPr>
              <w:t>- Mustard flour and meal and prepared mustard</w:t>
            </w:r>
          </w:p>
        </w:tc>
        <w:tc>
          <w:tcPr>
            <w:tcW w:w="2778" w:type="dxa"/>
          </w:tcPr>
          <w:p w14:paraId="5ECA666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5C7286E" w14:textId="77777777" w:rsidR="002A3FBD" w:rsidRPr="009743C8" w:rsidRDefault="002A3FBD" w:rsidP="002A3FBD">
            <w:pPr>
              <w:rPr>
                <w:lang w:val="en-GB"/>
              </w:rPr>
            </w:pPr>
          </w:p>
        </w:tc>
      </w:tr>
      <w:tr w:rsidR="002A3FBD" w:rsidRPr="009743C8" w14:paraId="047310E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1C5EDB2" w14:textId="77777777" w:rsidR="002A3FBD" w:rsidRPr="009743C8" w:rsidRDefault="002A3FBD" w:rsidP="002A3FBD">
            <w:pPr>
              <w:rPr>
                <w:lang w:val="en-GB"/>
              </w:rPr>
            </w:pPr>
            <w:r w:rsidRPr="009743C8">
              <w:rPr>
                <w:lang w:val="en-GB"/>
              </w:rPr>
              <w:t>ex 2104</w:t>
            </w:r>
          </w:p>
        </w:tc>
        <w:tc>
          <w:tcPr>
            <w:cnfStyle w:val="000010000000" w:firstRow="0" w:lastRow="0" w:firstColumn="0" w:lastColumn="0" w:oddVBand="1" w:evenVBand="0" w:oddHBand="0" w:evenHBand="0" w:firstRowFirstColumn="0" w:firstRowLastColumn="0" w:lastRowFirstColumn="0" w:lastRowLastColumn="0"/>
            <w:tcW w:w="2713" w:type="dxa"/>
          </w:tcPr>
          <w:p w14:paraId="113C9983" w14:textId="77777777" w:rsidR="002A3FBD" w:rsidRPr="009743C8" w:rsidRDefault="002A3FBD" w:rsidP="002A3FBD">
            <w:pPr>
              <w:rPr>
                <w:lang w:val="en-GB"/>
              </w:rPr>
            </w:pPr>
            <w:r w:rsidRPr="009743C8">
              <w:rPr>
                <w:lang w:val="en-GB"/>
              </w:rPr>
              <w:t>Soups and broths and preparations therefor</w:t>
            </w:r>
          </w:p>
        </w:tc>
        <w:tc>
          <w:tcPr>
            <w:tcW w:w="2778" w:type="dxa"/>
          </w:tcPr>
          <w:p w14:paraId="5CD9F3E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588" w:type="dxa"/>
          </w:tcPr>
          <w:p w14:paraId="306DEEE8" w14:textId="77777777" w:rsidR="002A3FBD" w:rsidRPr="009743C8" w:rsidRDefault="002A3FBD" w:rsidP="002A3FBD">
            <w:pPr>
              <w:rPr>
                <w:lang w:val="en-GB"/>
              </w:rPr>
            </w:pPr>
          </w:p>
        </w:tc>
      </w:tr>
      <w:tr w:rsidR="002A3FBD" w:rsidRPr="009743C8" w14:paraId="61911CB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D5C207E" w14:textId="77777777" w:rsidR="002A3FBD" w:rsidRPr="009743C8" w:rsidRDefault="002A3FBD" w:rsidP="002A3FBD">
            <w:pPr>
              <w:rPr>
                <w:lang w:val="en-GB"/>
              </w:rPr>
            </w:pPr>
            <w:r w:rsidRPr="009743C8">
              <w:rPr>
                <w:lang w:val="en-GB"/>
              </w:rPr>
              <w:t>2105</w:t>
            </w:r>
          </w:p>
        </w:tc>
        <w:tc>
          <w:tcPr>
            <w:cnfStyle w:val="000010000000" w:firstRow="0" w:lastRow="0" w:firstColumn="0" w:lastColumn="0" w:oddVBand="1" w:evenVBand="0" w:oddHBand="0" w:evenHBand="0" w:firstRowFirstColumn="0" w:firstRowLastColumn="0" w:lastRowFirstColumn="0" w:lastRowLastColumn="0"/>
            <w:tcW w:w="2713" w:type="dxa"/>
          </w:tcPr>
          <w:p w14:paraId="625772EA" w14:textId="77777777" w:rsidR="002A3FBD" w:rsidRPr="009743C8" w:rsidRDefault="002A3FBD" w:rsidP="002A3FBD">
            <w:pPr>
              <w:rPr>
                <w:lang w:val="en-GB"/>
              </w:rPr>
            </w:pPr>
            <w:r w:rsidRPr="009743C8">
              <w:rPr>
                <w:lang w:val="en-GB"/>
              </w:rPr>
              <w:t>Ice cream and other edible ice, whether or not containing cocoa</w:t>
            </w:r>
          </w:p>
        </w:tc>
        <w:tc>
          <w:tcPr>
            <w:tcW w:w="2778" w:type="dxa"/>
          </w:tcPr>
          <w:p w14:paraId="4FE05F7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weight of all the materials of Chapter 4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DBC0823" w14:textId="77777777" w:rsidR="002A3FBD" w:rsidRPr="009743C8" w:rsidRDefault="002A3FBD" w:rsidP="002A3FBD">
            <w:pPr>
              <w:rPr>
                <w:lang w:val="en-GB"/>
              </w:rPr>
            </w:pPr>
          </w:p>
        </w:tc>
      </w:tr>
      <w:tr w:rsidR="002A3FBD" w:rsidRPr="009743C8" w14:paraId="591BC6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707E8B6" w14:textId="77777777" w:rsidR="002A3FBD" w:rsidRPr="009743C8" w:rsidRDefault="002A3FBD" w:rsidP="002A3FBD">
            <w:pPr>
              <w:rPr>
                <w:lang w:val="en-GB"/>
              </w:rPr>
            </w:pPr>
            <w:r w:rsidRPr="009743C8">
              <w:rPr>
                <w:lang w:val="en-GB"/>
              </w:rPr>
              <w:t>2106</w:t>
            </w:r>
          </w:p>
        </w:tc>
        <w:tc>
          <w:tcPr>
            <w:cnfStyle w:val="000010000000" w:firstRow="0" w:lastRow="0" w:firstColumn="0" w:lastColumn="0" w:oddVBand="1" w:evenVBand="0" w:oddHBand="0" w:evenHBand="0" w:firstRowFirstColumn="0" w:firstRowLastColumn="0" w:lastRowFirstColumn="0" w:lastRowLastColumn="0"/>
            <w:tcW w:w="2713" w:type="dxa"/>
          </w:tcPr>
          <w:p w14:paraId="25773921" w14:textId="77777777" w:rsidR="002A3FBD" w:rsidRPr="009743C8" w:rsidRDefault="002A3FBD" w:rsidP="002A3FBD">
            <w:pPr>
              <w:rPr>
                <w:lang w:val="en-GB"/>
              </w:rPr>
            </w:pPr>
            <w:r w:rsidRPr="009743C8">
              <w:rPr>
                <w:lang w:val="en-GB"/>
              </w:rPr>
              <w:t>-Food preparations not elsewhere specified or included, except for sugar syrups and sugar prep</w:t>
            </w:r>
            <w:r w:rsidRPr="009743C8">
              <w:rPr>
                <w:lang w:val="en-GB"/>
              </w:rPr>
              <w:softHyphen/>
              <w:t>arations in packages greater than 2 kilograms, not put up for retail sale</w:t>
            </w:r>
          </w:p>
        </w:tc>
        <w:tc>
          <w:tcPr>
            <w:tcW w:w="2778" w:type="dxa"/>
          </w:tcPr>
          <w:p w14:paraId="69D7648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73787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858DCA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15F319" w14:textId="77777777" w:rsidR="002A3FBD" w:rsidRPr="009743C8" w:rsidRDefault="002A3FBD" w:rsidP="002A3FBD">
            <w:pPr>
              <w:rPr>
                <w:lang w:val="en-GB"/>
              </w:rPr>
            </w:pPr>
          </w:p>
        </w:tc>
      </w:tr>
      <w:tr w:rsidR="002A3FBD" w:rsidRPr="009743C8" w14:paraId="5481B5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998DE6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897F659" w14:textId="77777777" w:rsidR="002A3FBD" w:rsidRPr="009743C8" w:rsidRDefault="002A3FBD" w:rsidP="002A3FBD">
            <w:pPr>
              <w:rPr>
                <w:lang w:val="en-GB"/>
              </w:rPr>
            </w:pPr>
            <w:r w:rsidRPr="009743C8">
              <w:rPr>
                <w:lang w:val="en-GB"/>
              </w:rPr>
              <w:t>- Sugar syrups and sugar prep</w:t>
            </w:r>
            <w:r w:rsidRPr="009743C8">
              <w:rPr>
                <w:lang w:val="en-GB"/>
              </w:rPr>
              <w:softHyphen/>
              <w:t>arations in packages greater than 2 kilograms, not put up for retail sale</w:t>
            </w:r>
          </w:p>
        </w:tc>
        <w:tc>
          <w:tcPr>
            <w:tcW w:w="2778" w:type="dxa"/>
          </w:tcPr>
          <w:p w14:paraId="18D2764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D1008E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4B32B64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 headings 1701 and 1702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38871C6" w14:textId="77777777" w:rsidR="002A3FBD" w:rsidRPr="009743C8" w:rsidRDefault="002A3FBD" w:rsidP="002A3FBD">
            <w:pPr>
              <w:rPr>
                <w:lang w:val="en-GB"/>
              </w:rPr>
            </w:pPr>
          </w:p>
        </w:tc>
      </w:tr>
      <w:tr w:rsidR="002A3FBD" w:rsidRPr="009743C8" w14:paraId="3813CF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2C8496" w14:textId="77777777" w:rsidR="002A3FBD" w:rsidRPr="009743C8" w:rsidRDefault="002A3FBD" w:rsidP="002A3FBD">
            <w:pPr>
              <w:rPr>
                <w:lang w:val="en-GB"/>
              </w:rPr>
            </w:pPr>
            <w:r w:rsidRPr="009743C8">
              <w:rPr>
                <w:lang w:val="en-GB"/>
              </w:rPr>
              <w:t>ex Chapter 22</w:t>
            </w:r>
          </w:p>
        </w:tc>
        <w:tc>
          <w:tcPr>
            <w:cnfStyle w:val="000010000000" w:firstRow="0" w:lastRow="0" w:firstColumn="0" w:lastColumn="0" w:oddVBand="1" w:evenVBand="0" w:oddHBand="0" w:evenHBand="0" w:firstRowFirstColumn="0" w:firstRowLastColumn="0" w:lastRowFirstColumn="0" w:lastRowLastColumn="0"/>
            <w:tcW w:w="2713" w:type="dxa"/>
          </w:tcPr>
          <w:p w14:paraId="39E73945" w14:textId="77777777" w:rsidR="002A3FBD" w:rsidRPr="009743C8" w:rsidRDefault="002A3FBD" w:rsidP="002A3FBD">
            <w:pPr>
              <w:rPr>
                <w:lang w:val="en-GB"/>
              </w:rPr>
            </w:pPr>
            <w:r w:rsidRPr="009743C8">
              <w:rPr>
                <w:lang w:val="en-GB"/>
              </w:rPr>
              <w:t>Beverages, spirits and vinegar; except for:</w:t>
            </w:r>
          </w:p>
        </w:tc>
        <w:tc>
          <w:tcPr>
            <w:tcW w:w="2778" w:type="dxa"/>
          </w:tcPr>
          <w:p w14:paraId="768CF08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7F4F49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2B58148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D1775EC" w14:textId="77777777" w:rsidR="002A3FBD" w:rsidRPr="009743C8" w:rsidRDefault="002A3FBD" w:rsidP="002A3FBD">
            <w:pPr>
              <w:rPr>
                <w:lang w:val="en-GB"/>
              </w:rPr>
            </w:pPr>
          </w:p>
        </w:tc>
      </w:tr>
      <w:tr w:rsidR="002A3FBD" w:rsidRPr="009743C8" w14:paraId="26A9A5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0C4993" w14:textId="77777777" w:rsidR="002A3FBD" w:rsidRPr="009743C8" w:rsidRDefault="002A3FBD" w:rsidP="002A3FBD">
            <w:pPr>
              <w:rPr>
                <w:lang w:val="en-GB"/>
              </w:rPr>
            </w:pPr>
            <w:r w:rsidRPr="009743C8">
              <w:rPr>
                <w:lang w:val="en-GB"/>
              </w:rPr>
              <w:lastRenderedPageBreak/>
              <w:t>2202</w:t>
            </w:r>
          </w:p>
        </w:tc>
        <w:tc>
          <w:tcPr>
            <w:cnfStyle w:val="000010000000" w:firstRow="0" w:lastRow="0" w:firstColumn="0" w:lastColumn="0" w:oddVBand="1" w:evenVBand="0" w:oddHBand="0" w:evenHBand="0" w:firstRowFirstColumn="0" w:firstRowLastColumn="0" w:lastRowFirstColumn="0" w:lastRowLastColumn="0"/>
            <w:tcW w:w="2713" w:type="dxa"/>
          </w:tcPr>
          <w:p w14:paraId="516F71B4" w14:textId="77777777" w:rsidR="002A3FBD" w:rsidRPr="009743C8" w:rsidRDefault="002A3FBD" w:rsidP="002A3FBD">
            <w:pPr>
              <w:rPr>
                <w:lang w:val="en-GB"/>
              </w:rPr>
            </w:pPr>
            <w:r w:rsidRPr="009743C8">
              <w:rPr>
                <w:lang w:val="en-GB"/>
              </w:rPr>
              <w:t>Waters, including mineral waters and aerated waters, containing added sugar or other sweetening matter or flavoured, and other non-alcoholic beverages, not including fruit or vegetable juices of heading 2009</w:t>
            </w:r>
          </w:p>
        </w:tc>
        <w:tc>
          <w:tcPr>
            <w:tcW w:w="2778" w:type="dxa"/>
          </w:tcPr>
          <w:p w14:paraId="3B69F6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B1EE2D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1AF099D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 and</w:t>
            </w:r>
          </w:p>
          <w:p w14:paraId="1B4A70D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 headings 0401 to 0406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D800F6" w14:textId="77777777" w:rsidR="002A3FBD" w:rsidRPr="009743C8" w:rsidRDefault="002A3FBD" w:rsidP="002A3FBD">
            <w:pPr>
              <w:rPr>
                <w:lang w:val="en-GB"/>
              </w:rPr>
            </w:pPr>
          </w:p>
        </w:tc>
      </w:tr>
      <w:tr w:rsidR="002A3FBD" w:rsidRPr="009743C8" w14:paraId="76B699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54B5BEE" w14:textId="77777777" w:rsidR="002A3FBD" w:rsidRPr="009743C8" w:rsidRDefault="002A3FBD" w:rsidP="002A3FBD">
            <w:pPr>
              <w:rPr>
                <w:lang w:val="en-GB"/>
              </w:rPr>
            </w:pPr>
            <w:r w:rsidRPr="009743C8">
              <w:rPr>
                <w:lang w:val="en-GB"/>
              </w:rPr>
              <w:t>2207</w:t>
            </w:r>
          </w:p>
        </w:tc>
        <w:tc>
          <w:tcPr>
            <w:cnfStyle w:val="000010000000" w:firstRow="0" w:lastRow="0" w:firstColumn="0" w:lastColumn="0" w:oddVBand="1" w:evenVBand="0" w:oddHBand="0" w:evenHBand="0" w:firstRowFirstColumn="0" w:firstRowLastColumn="0" w:lastRowFirstColumn="0" w:lastRowLastColumn="0"/>
            <w:tcW w:w="2713" w:type="dxa"/>
          </w:tcPr>
          <w:p w14:paraId="47128FDA" w14:textId="77777777" w:rsidR="002A3FBD" w:rsidRPr="009743C8" w:rsidRDefault="002A3FBD" w:rsidP="002A3FBD">
            <w:pPr>
              <w:rPr>
                <w:lang w:val="en-GB"/>
              </w:rPr>
            </w:pPr>
            <w:r w:rsidRPr="009743C8">
              <w:rPr>
                <w:lang w:val="en-GB"/>
              </w:rPr>
              <w:t>Undenatured ethyl alcohol of an alcoholic strength by volume of 80 per cent vol or higher; ethyl alcohol and other spirits, denatured, of any strength</w:t>
            </w:r>
          </w:p>
        </w:tc>
        <w:tc>
          <w:tcPr>
            <w:tcW w:w="2778" w:type="dxa"/>
          </w:tcPr>
          <w:p w14:paraId="2E25889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0F6065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those of heading 1703, 2207 or 2208, and</w:t>
            </w:r>
          </w:p>
          <w:p w14:paraId="295EDAC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6FBD8BD" w14:textId="77777777" w:rsidR="002A3FBD" w:rsidRPr="009743C8" w:rsidRDefault="002A3FBD" w:rsidP="002A3FBD">
            <w:pPr>
              <w:rPr>
                <w:lang w:val="en-GB"/>
              </w:rPr>
            </w:pPr>
          </w:p>
        </w:tc>
      </w:tr>
      <w:tr w:rsidR="002A3FBD" w:rsidRPr="009743C8" w14:paraId="7FE586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35E301C" w14:textId="77777777" w:rsidR="002A3FBD" w:rsidRPr="009743C8" w:rsidRDefault="002A3FBD" w:rsidP="002A3FBD">
            <w:pPr>
              <w:rPr>
                <w:lang w:val="en-GB"/>
              </w:rPr>
            </w:pPr>
            <w:r w:rsidRPr="009743C8">
              <w:rPr>
                <w:lang w:val="en-GB"/>
              </w:rPr>
              <w:t>2208</w:t>
            </w:r>
          </w:p>
        </w:tc>
        <w:tc>
          <w:tcPr>
            <w:cnfStyle w:val="000010000000" w:firstRow="0" w:lastRow="0" w:firstColumn="0" w:lastColumn="0" w:oddVBand="1" w:evenVBand="0" w:oddHBand="0" w:evenHBand="0" w:firstRowFirstColumn="0" w:firstRowLastColumn="0" w:lastRowFirstColumn="0" w:lastRowLastColumn="0"/>
            <w:tcW w:w="2713" w:type="dxa"/>
          </w:tcPr>
          <w:p w14:paraId="4F684191" w14:textId="77777777" w:rsidR="002A3FBD" w:rsidRPr="009743C8" w:rsidRDefault="002A3FBD" w:rsidP="002A3FBD">
            <w:pPr>
              <w:rPr>
                <w:lang w:val="en-GB"/>
              </w:rPr>
            </w:pPr>
            <w:r w:rsidRPr="009743C8">
              <w:rPr>
                <w:lang w:val="en-GB"/>
              </w:rPr>
              <w:t>Undenatured ethyl alcohol of an alcoholic strength by volume of less than 80 per cent vol; spirits, liqueurs and other spirituous beverages</w:t>
            </w:r>
          </w:p>
        </w:tc>
        <w:tc>
          <w:tcPr>
            <w:tcW w:w="2778" w:type="dxa"/>
          </w:tcPr>
          <w:p w14:paraId="6DA835A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91E7F8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those of heading 2207 or 2208, and</w:t>
            </w:r>
          </w:p>
          <w:p w14:paraId="520EA19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6596E34" w14:textId="77777777" w:rsidR="002A3FBD" w:rsidRPr="009743C8" w:rsidRDefault="002A3FBD" w:rsidP="002A3FBD">
            <w:pPr>
              <w:rPr>
                <w:lang w:val="en-GB"/>
              </w:rPr>
            </w:pPr>
          </w:p>
        </w:tc>
      </w:tr>
      <w:tr w:rsidR="002A3FBD" w:rsidRPr="009743C8" w14:paraId="4437DD5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6B6C44" w14:textId="77777777" w:rsidR="002A3FBD" w:rsidRPr="009743C8" w:rsidRDefault="002A3FBD" w:rsidP="002A3FBD">
            <w:pPr>
              <w:rPr>
                <w:lang w:val="en-GB"/>
              </w:rPr>
            </w:pPr>
            <w:r w:rsidRPr="009743C8">
              <w:rPr>
                <w:lang w:val="en-GB"/>
              </w:rPr>
              <w:t>ex Chapter 23</w:t>
            </w:r>
          </w:p>
        </w:tc>
        <w:tc>
          <w:tcPr>
            <w:cnfStyle w:val="000010000000" w:firstRow="0" w:lastRow="0" w:firstColumn="0" w:lastColumn="0" w:oddVBand="1" w:evenVBand="0" w:oddHBand="0" w:evenHBand="0" w:firstRowFirstColumn="0" w:firstRowLastColumn="0" w:lastRowFirstColumn="0" w:lastRowLastColumn="0"/>
            <w:tcW w:w="2713" w:type="dxa"/>
          </w:tcPr>
          <w:p w14:paraId="6B253E26" w14:textId="77777777" w:rsidR="002A3FBD" w:rsidRPr="009743C8" w:rsidRDefault="002A3FBD" w:rsidP="002A3FBD">
            <w:pPr>
              <w:rPr>
                <w:lang w:val="en-GB"/>
              </w:rPr>
            </w:pPr>
            <w:r w:rsidRPr="009743C8">
              <w:rPr>
                <w:lang w:val="en-GB"/>
              </w:rPr>
              <w:t>Residues and waste from the food industries; prepared animal fodder; except for:</w:t>
            </w:r>
          </w:p>
        </w:tc>
        <w:tc>
          <w:tcPr>
            <w:tcW w:w="2778" w:type="dxa"/>
          </w:tcPr>
          <w:p w14:paraId="0ECE22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143B69" w14:textId="77777777" w:rsidR="002A3FBD" w:rsidRPr="009743C8" w:rsidRDefault="002A3FBD" w:rsidP="002A3FBD">
            <w:pPr>
              <w:rPr>
                <w:lang w:val="en-GB"/>
              </w:rPr>
            </w:pPr>
          </w:p>
        </w:tc>
      </w:tr>
      <w:tr w:rsidR="002A3FBD" w:rsidRPr="009743C8" w14:paraId="6CD960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336DA2" w14:textId="77777777" w:rsidR="002A3FBD" w:rsidRPr="009743C8" w:rsidRDefault="002A3FBD" w:rsidP="002A3FBD">
            <w:pPr>
              <w:rPr>
                <w:lang w:val="en-GB"/>
              </w:rPr>
            </w:pPr>
            <w:r w:rsidRPr="009743C8">
              <w:rPr>
                <w:lang w:val="en-GB"/>
              </w:rPr>
              <w:t>ex 2301</w:t>
            </w:r>
          </w:p>
        </w:tc>
        <w:tc>
          <w:tcPr>
            <w:cnfStyle w:val="000010000000" w:firstRow="0" w:lastRow="0" w:firstColumn="0" w:lastColumn="0" w:oddVBand="1" w:evenVBand="0" w:oddHBand="0" w:evenHBand="0" w:firstRowFirstColumn="0" w:firstRowLastColumn="0" w:lastRowFirstColumn="0" w:lastRowLastColumn="0"/>
            <w:tcW w:w="2713" w:type="dxa"/>
          </w:tcPr>
          <w:p w14:paraId="0601B294" w14:textId="5314472E" w:rsidR="002A3FBD" w:rsidRPr="009743C8" w:rsidRDefault="002A3FBD" w:rsidP="002A3FBD">
            <w:pPr>
              <w:rPr>
                <w:lang w:val="en-GB"/>
              </w:rPr>
            </w:pPr>
            <w:r w:rsidRPr="009743C8">
              <w:rPr>
                <w:lang w:val="en-GB"/>
              </w:rPr>
              <w:t>Whale meal; flours, meals and pellets of fish or of crustaceans, molluscs or other aquatic invertebrates, unfit for human consumption</w:t>
            </w:r>
          </w:p>
        </w:tc>
        <w:tc>
          <w:tcPr>
            <w:tcW w:w="2778" w:type="dxa"/>
          </w:tcPr>
          <w:p w14:paraId="0A2C794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734BA3B" w14:textId="77777777" w:rsidR="002A3FBD" w:rsidRPr="009743C8" w:rsidRDefault="002A3FBD" w:rsidP="002A3FBD">
            <w:pPr>
              <w:rPr>
                <w:lang w:val="en-GB"/>
              </w:rPr>
            </w:pPr>
          </w:p>
        </w:tc>
      </w:tr>
      <w:tr w:rsidR="002A3FBD" w:rsidRPr="009743C8" w14:paraId="1CE35DB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633325" w14:textId="77777777" w:rsidR="002A3FBD" w:rsidRPr="009743C8" w:rsidRDefault="002A3FBD" w:rsidP="002A3FBD">
            <w:pPr>
              <w:rPr>
                <w:lang w:val="en-GB"/>
              </w:rPr>
            </w:pPr>
            <w:r w:rsidRPr="009743C8">
              <w:rPr>
                <w:lang w:val="en-GB"/>
              </w:rPr>
              <w:t>ex 2303</w:t>
            </w:r>
          </w:p>
        </w:tc>
        <w:tc>
          <w:tcPr>
            <w:cnfStyle w:val="000010000000" w:firstRow="0" w:lastRow="0" w:firstColumn="0" w:lastColumn="0" w:oddVBand="1" w:evenVBand="0" w:oddHBand="0" w:evenHBand="0" w:firstRowFirstColumn="0" w:firstRowLastColumn="0" w:lastRowFirstColumn="0" w:lastRowLastColumn="0"/>
            <w:tcW w:w="2713" w:type="dxa"/>
          </w:tcPr>
          <w:p w14:paraId="7AAE05C1" w14:textId="77777777" w:rsidR="002A3FBD" w:rsidRPr="009743C8" w:rsidRDefault="002A3FBD" w:rsidP="002A3FBD">
            <w:pPr>
              <w:rPr>
                <w:lang w:val="en-GB"/>
              </w:rPr>
            </w:pPr>
            <w:r w:rsidRPr="009743C8">
              <w:rPr>
                <w:lang w:val="en-GB"/>
              </w:rPr>
              <w:t>Residues from the manufacture of starch from maize (excluding concentrated steeping liquors), of a protein content, calculated on the dry product, exceeding 40 per cent by weight</w:t>
            </w:r>
          </w:p>
        </w:tc>
        <w:tc>
          <w:tcPr>
            <w:tcW w:w="2778" w:type="dxa"/>
          </w:tcPr>
          <w:p w14:paraId="011FABD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710DC62" w14:textId="77777777" w:rsidR="002A3FBD" w:rsidRPr="009743C8" w:rsidRDefault="002A3FBD" w:rsidP="002A3FBD">
            <w:pPr>
              <w:rPr>
                <w:lang w:val="en-GB"/>
              </w:rPr>
            </w:pPr>
          </w:p>
        </w:tc>
      </w:tr>
      <w:tr w:rsidR="002A3FBD" w:rsidRPr="009743C8" w14:paraId="797C88B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98E162F" w14:textId="77777777" w:rsidR="002A3FBD" w:rsidRPr="009743C8" w:rsidRDefault="002A3FBD" w:rsidP="002A3FBD">
            <w:pPr>
              <w:rPr>
                <w:lang w:val="en-GB"/>
              </w:rPr>
            </w:pPr>
            <w:r w:rsidRPr="009743C8">
              <w:rPr>
                <w:lang w:val="en-GB"/>
              </w:rPr>
              <w:t>2304</w:t>
            </w:r>
          </w:p>
        </w:tc>
        <w:tc>
          <w:tcPr>
            <w:cnfStyle w:val="000010000000" w:firstRow="0" w:lastRow="0" w:firstColumn="0" w:lastColumn="0" w:oddVBand="1" w:evenVBand="0" w:oddHBand="0" w:evenHBand="0" w:firstRowFirstColumn="0" w:firstRowLastColumn="0" w:lastRowFirstColumn="0" w:lastRowLastColumn="0"/>
            <w:tcW w:w="2713" w:type="dxa"/>
          </w:tcPr>
          <w:p w14:paraId="3AF5DC78" w14:textId="77777777" w:rsidR="002A3FBD" w:rsidRPr="009743C8" w:rsidRDefault="002A3FBD" w:rsidP="002A3FBD">
            <w:pPr>
              <w:rPr>
                <w:lang w:val="en-GB"/>
              </w:rPr>
            </w:pPr>
            <w:r w:rsidRPr="009743C8">
              <w:rPr>
                <w:lang w:val="en-GB"/>
              </w:rPr>
              <w:t>Oil-cake and other solid residues, whether or not ground or in the form of pellets resulting from the extraction of soy bean oil</w:t>
            </w:r>
          </w:p>
        </w:tc>
        <w:tc>
          <w:tcPr>
            <w:tcW w:w="2778" w:type="dxa"/>
          </w:tcPr>
          <w:p w14:paraId="0517C7C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1201, 1204, 1205, 1206 and 1207</w:t>
            </w:r>
          </w:p>
        </w:tc>
        <w:tc>
          <w:tcPr>
            <w:cnfStyle w:val="000010000000" w:firstRow="0" w:lastRow="0" w:firstColumn="0" w:lastColumn="0" w:oddVBand="1" w:evenVBand="0" w:oddHBand="0" w:evenHBand="0" w:firstRowFirstColumn="0" w:firstRowLastColumn="0" w:lastRowFirstColumn="0" w:lastRowLastColumn="0"/>
            <w:tcW w:w="2588" w:type="dxa"/>
          </w:tcPr>
          <w:p w14:paraId="7C58E600" w14:textId="77777777" w:rsidR="002A3FBD" w:rsidRPr="009743C8" w:rsidRDefault="002A3FBD" w:rsidP="002A3FBD">
            <w:pPr>
              <w:rPr>
                <w:lang w:val="en-GB"/>
              </w:rPr>
            </w:pPr>
          </w:p>
        </w:tc>
      </w:tr>
      <w:tr w:rsidR="002A3FBD" w:rsidRPr="009743C8" w14:paraId="14D6B5E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9965C27" w14:textId="77777777" w:rsidR="002A3FBD" w:rsidRPr="009743C8" w:rsidRDefault="002A3FBD" w:rsidP="002A3FBD">
            <w:pPr>
              <w:rPr>
                <w:lang w:val="en-GB"/>
              </w:rPr>
            </w:pPr>
            <w:r w:rsidRPr="009743C8">
              <w:rPr>
                <w:lang w:val="en-GB"/>
              </w:rPr>
              <w:lastRenderedPageBreak/>
              <w:t>2306</w:t>
            </w:r>
          </w:p>
        </w:tc>
        <w:tc>
          <w:tcPr>
            <w:cnfStyle w:val="000010000000" w:firstRow="0" w:lastRow="0" w:firstColumn="0" w:lastColumn="0" w:oddVBand="1" w:evenVBand="0" w:oddHBand="0" w:evenHBand="0" w:firstRowFirstColumn="0" w:firstRowLastColumn="0" w:lastRowFirstColumn="0" w:lastRowLastColumn="0"/>
            <w:tcW w:w="2713" w:type="dxa"/>
          </w:tcPr>
          <w:p w14:paraId="585A2580" w14:textId="77777777" w:rsidR="002A3FBD" w:rsidRPr="009743C8" w:rsidRDefault="002A3FBD" w:rsidP="002A3FBD">
            <w:pPr>
              <w:rPr>
                <w:lang w:val="en-GB"/>
              </w:rPr>
            </w:pPr>
            <w:r w:rsidRPr="009743C8">
              <w:rPr>
                <w:lang w:val="en-GB"/>
              </w:rPr>
              <w:t>Oil-cake and other solid residues, whether or not ground or in the form of pellets, resulting from the extraction of vegetable fats or oils, other than those of heading 2304 or 2305:</w:t>
            </w:r>
          </w:p>
        </w:tc>
        <w:tc>
          <w:tcPr>
            <w:tcW w:w="2778" w:type="dxa"/>
          </w:tcPr>
          <w:p w14:paraId="155D777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DBCF383" w14:textId="77777777" w:rsidR="002A3FBD" w:rsidRPr="009743C8" w:rsidRDefault="002A3FBD" w:rsidP="002A3FBD">
            <w:pPr>
              <w:rPr>
                <w:lang w:val="en-GB"/>
              </w:rPr>
            </w:pPr>
          </w:p>
        </w:tc>
      </w:tr>
      <w:tr w:rsidR="002A3FBD" w:rsidRPr="009743C8" w14:paraId="13620B3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0DBD3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215781" w14:textId="77777777" w:rsidR="002A3FBD" w:rsidRPr="009743C8" w:rsidRDefault="002A3FBD" w:rsidP="002A3FBD">
            <w:pPr>
              <w:rPr>
                <w:lang w:val="en-GB"/>
              </w:rPr>
            </w:pPr>
            <w:r w:rsidRPr="009743C8">
              <w:rPr>
                <w:lang w:val="en-GB"/>
              </w:rPr>
              <w:t>- Oil cake and other solid residues resulting from the extraction of olive oil, containing more than</w:t>
            </w:r>
          </w:p>
          <w:p w14:paraId="4826A5E3" w14:textId="77777777" w:rsidR="002A3FBD" w:rsidRPr="009743C8" w:rsidRDefault="002A3FBD" w:rsidP="002A3FBD">
            <w:pPr>
              <w:rPr>
                <w:lang w:val="en-GB"/>
              </w:rPr>
            </w:pPr>
            <w:r w:rsidRPr="009743C8">
              <w:rPr>
                <w:lang w:val="en-GB"/>
              </w:rPr>
              <w:t>3 per cent of olive oil</w:t>
            </w:r>
          </w:p>
        </w:tc>
        <w:tc>
          <w:tcPr>
            <w:tcW w:w="2778" w:type="dxa"/>
          </w:tcPr>
          <w:p w14:paraId="0DB6CDE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olives of Chapter 7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9051777" w14:textId="77777777" w:rsidR="002A3FBD" w:rsidRPr="009743C8" w:rsidRDefault="002A3FBD" w:rsidP="002A3FBD">
            <w:pPr>
              <w:rPr>
                <w:lang w:val="en-GB"/>
              </w:rPr>
            </w:pPr>
          </w:p>
        </w:tc>
      </w:tr>
      <w:tr w:rsidR="002A3FBD" w:rsidRPr="009743C8" w14:paraId="76BE6B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54444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2CBF35E" w14:textId="77777777" w:rsidR="002A3FBD" w:rsidRPr="009743C8" w:rsidRDefault="002A3FBD" w:rsidP="002A3FBD">
            <w:pPr>
              <w:rPr>
                <w:lang w:val="en-GB"/>
              </w:rPr>
            </w:pPr>
            <w:r w:rsidRPr="009743C8">
              <w:rPr>
                <w:lang w:val="en-GB"/>
              </w:rPr>
              <w:t>- Other</w:t>
            </w:r>
          </w:p>
        </w:tc>
        <w:tc>
          <w:tcPr>
            <w:tcW w:w="2778" w:type="dxa"/>
          </w:tcPr>
          <w:p w14:paraId="254430F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1201, 1204, 1205, 1206 and 1207</w:t>
            </w:r>
          </w:p>
        </w:tc>
        <w:tc>
          <w:tcPr>
            <w:cnfStyle w:val="000010000000" w:firstRow="0" w:lastRow="0" w:firstColumn="0" w:lastColumn="0" w:oddVBand="1" w:evenVBand="0" w:oddHBand="0" w:evenHBand="0" w:firstRowFirstColumn="0" w:firstRowLastColumn="0" w:lastRowFirstColumn="0" w:lastRowLastColumn="0"/>
            <w:tcW w:w="2588" w:type="dxa"/>
          </w:tcPr>
          <w:p w14:paraId="441863EE" w14:textId="77777777" w:rsidR="002A3FBD" w:rsidRPr="009743C8" w:rsidRDefault="002A3FBD" w:rsidP="002A3FBD">
            <w:pPr>
              <w:rPr>
                <w:lang w:val="en-GB"/>
              </w:rPr>
            </w:pPr>
          </w:p>
        </w:tc>
      </w:tr>
      <w:tr w:rsidR="002A3FBD" w:rsidRPr="009743C8" w14:paraId="25B5233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225E653" w14:textId="77777777" w:rsidR="002A3FBD" w:rsidRPr="009743C8" w:rsidRDefault="002A3FBD" w:rsidP="002A3FBD">
            <w:pPr>
              <w:rPr>
                <w:lang w:val="en-GB"/>
              </w:rPr>
            </w:pPr>
            <w:r w:rsidRPr="009743C8">
              <w:rPr>
                <w:lang w:val="en-GB"/>
              </w:rPr>
              <w:t>2309</w:t>
            </w:r>
          </w:p>
        </w:tc>
        <w:tc>
          <w:tcPr>
            <w:cnfStyle w:val="000010000000" w:firstRow="0" w:lastRow="0" w:firstColumn="0" w:lastColumn="0" w:oddVBand="1" w:evenVBand="0" w:oddHBand="0" w:evenHBand="0" w:firstRowFirstColumn="0" w:firstRowLastColumn="0" w:lastRowFirstColumn="0" w:lastRowLastColumn="0"/>
            <w:tcW w:w="2713" w:type="dxa"/>
          </w:tcPr>
          <w:p w14:paraId="0301B0BC" w14:textId="77777777" w:rsidR="002A3FBD" w:rsidRPr="009743C8" w:rsidRDefault="002A3FBD" w:rsidP="002A3FBD">
            <w:pPr>
              <w:rPr>
                <w:lang w:val="en-GB"/>
              </w:rPr>
            </w:pPr>
            <w:r w:rsidRPr="009743C8">
              <w:rPr>
                <w:lang w:val="en-GB"/>
              </w:rPr>
              <w:t>Preparations of a kind used in animal feeding</w:t>
            </w:r>
          </w:p>
        </w:tc>
        <w:tc>
          <w:tcPr>
            <w:tcW w:w="2778" w:type="dxa"/>
          </w:tcPr>
          <w:p w14:paraId="72E5C0B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731F019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from heading 1006, Chapter 11 and headings 2302 and 2303 used does not exceed 20 per cent of the total weight of the product,</w:t>
            </w:r>
          </w:p>
          <w:p w14:paraId="078D03C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sugar, molasses or milk used are originating, and</w:t>
            </w:r>
          </w:p>
          <w:p w14:paraId="47D5CD5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0346936" w14:textId="77777777" w:rsidR="002A3FBD" w:rsidRPr="009743C8" w:rsidRDefault="002A3FBD" w:rsidP="002A3FBD">
            <w:pPr>
              <w:rPr>
                <w:lang w:val="en-GB"/>
              </w:rPr>
            </w:pPr>
          </w:p>
        </w:tc>
      </w:tr>
      <w:tr w:rsidR="002A3FBD" w:rsidRPr="009743C8" w14:paraId="67B826D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1140244" w14:textId="77777777" w:rsidR="002A3FBD" w:rsidRPr="009743C8" w:rsidRDefault="002A3FBD" w:rsidP="002A3FBD">
            <w:pPr>
              <w:rPr>
                <w:lang w:val="en-GB"/>
              </w:rPr>
            </w:pPr>
            <w:r w:rsidRPr="009743C8">
              <w:rPr>
                <w:lang w:val="en-GB"/>
              </w:rPr>
              <w:t>ex Chapter 24</w:t>
            </w:r>
          </w:p>
        </w:tc>
        <w:tc>
          <w:tcPr>
            <w:cnfStyle w:val="000010000000" w:firstRow="0" w:lastRow="0" w:firstColumn="0" w:lastColumn="0" w:oddVBand="1" w:evenVBand="0" w:oddHBand="0" w:evenHBand="0" w:firstRowFirstColumn="0" w:firstRowLastColumn="0" w:lastRowFirstColumn="0" w:lastRowLastColumn="0"/>
            <w:tcW w:w="2713" w:type="dxa"/>
          </w:tcPr>
          <w:p w14:paraId="29A4C03F" w14:textId="674E2253" w:rsidR="002A3FBD" w:rsidRPr="009743C8" w:rsidRDefault="002A3FBD" w:rsidP="002A3FBD">
            <w:pPr>
              <w:rPr>
                <w:lang w:val="en-GB"/>
              </w:rPr>
            </w:pPr>
            <w:r w:rsidRPr="009743C8">
              <w:rPr>
                <w:lang w:val="en-GB"/>
              </w:rPr>
              <w:t>Tobacco and manufactured tobacco substitutes; except for:</w:t>
            </w:r>
          </w:p>
        </w:tc>
        <w:tc>
          <w:tcPr>
            <w:tcW w:w="2778" w:type="dxa"/>
          </w:tcPr>
          <w:p w14:paraId="30700C2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558EF0C9" w14:textId="77777777" w:rsidR="002A3FBD" w:rsidRPr="009743C8" w:rsidRDefault="002A3FBD" w:rsidP="002A3FBD">
            <w:pPr>
              <w:rPr>
                <w:lang w:val="en-GB"/>
              </w:rPr>
            </w:pPr>
          </w:p>
        </w:tc>
      </w:tr>
      <w:tr w:rsidR="002A3FBD" w:rsidRPr="009743C8" w14:paraId="5CBFB5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0002E87" w14:textId="77777777" w:rsidR="002A3FBD" w:rsidRPr="009743C8" w:rsidRDefault="002A3FBD" w:rsidP="002A3FBD">
            <w:pPr>
              <w:rPr>
                <w:lang w:val="en-GB"/>
              </w:rPr>
            </w:pPr>
            <w:r w:rsidRPr="009743C8">
              <w:rPr>
                <w:lang w:val="en-GB"/>
              </w:rPr>
              <w:t>2402</w:t>
            </w:r>
          </w:p>
        </w:tc>
        <w:tc>
          <w:tcPr>
            <w:cnfStyle w:val="000010000000" w:firstRow="0" w:lastRow="0" w:firstColumn="0" w:lastColumn="0" w:oddVBand="1" w:evenVBand="0" w:oddHBand="0" w:evenHBand="0" w:firstRowFirstColumn="0" w:firstRowLastColumn="0" w:lastRowFirstColumn="0" w:lastRowLastColumn="0"/>
            <w:tcW w:w="2713" w:type="dxa"/>
          </w:tcPr>
          <w:p w14:paraId="5205DA51" w14:textId="6AAD34E1" w:rsidR="002A3FBD" w:rsidRPr="009743C8" w:rsidRDefault="002A3FBD" w:rsidP="002A3FBD">
            <w:pPr>
              <w:rPr>
                <w:lang w:val="en-GB"/>
              </w:rPr>
            </w:pPr>
            <w:r w:rsidRPr="009743C8">
              <w:rPr>
                <w:lang w:val="en-GB"/>
              </w:rPr>
              <w:t>Cigars, cheroots, cigarillos and cigarettes, of tobacco or of tobacco substitutes</w:t>
            </w:r>
          </w:p>
        </w:tc>
        <w:tc>
          <w:tcPr>
            <w:tcW w:w="2778" w:type="dxa"/>
          </w:tcPr>
          <w:p w14:paraId="4595373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at least 70 per cent by weight of the unmanu</w:t>
            </w:r>
            <w:r w:rsidRPr="009743C8">
              <w:rPr>
                <w:lang w:val="en-GB"/>
              </w:rPr>
              <w:softHyphen/>
              <w:t>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88" w:type="dxa"/>
          </w:tcPr>
          <w:p w14:paraId="0873C7AC" w14:textId="77777777" w:rsidR="002A3FBD" w:rsidRPr="009743C8" w:rsidRDefault="002A3FBD" w:rsidP="002A3FBD">
            <w:pPr>
              <w:rPr>
                <w:lang w:val="en-GB"/>
              </w:rPr>
            </w:pPr>
          </w:p>
        </w:tc>
      </w:tr>
      <w:tr w:rsidR="002A3FBD" w:rsidRPr="009743C8" w14:paraId="3340A3D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1A97D6C" w14:textId="77777777" w:rsidR="002A3FBD" w:rsidRPr="009743C8" w:rsidRDefault="002A3FBD" w:rsidP="002A3FBD">
            <w:pPr>
              <w:rPr>
                <w:lang w:val="en-GB"/>
              </w:rPr>
            </w:pPr>
            <w:r w:rsidRPr="009743C8">
              <w:rPr>
                <w:lang w:val="en-GB"/>
              </w:rPr>
              <w:t>ex 2403</w:t>
            </w:r>
          </w:p>
        </w:tc>
        <w:tc>
          <w:tcPr>
            <w:cnfStyle w:val="000010000000" w:firstRow="0" w:lastRow="0" w:firstColumn="0" w:lastColumn="0" w:oddVBand="1" w:evenVBand="0" w:oddHBand="0" w:evenHBand="0" w:firstRowFirstColumn="0" w:firstRowLastColumn="0" w:lastRowFirstColumn="0" w:lastRowLastColumn="0"/>
            <w:tcW w:w="2713" w:type="dxa"/>
          </w:tcPr>
          <w:p w14:paraId="1E3D6E54" w14:textId="77777777" w:rsidR="002A3FBD" w:rsidRPr="009743C8" w:rsidRDefault="002A3FBD" w:rsidP="002A3FBD">
            <w:pPr>
              <w:rPr>
                <w:lang w:val="en-GB"/>
              </w:rPr>
            </w:pPr>
            <w:r w:rsidRPr="009743C8">
              <w:rPr>
                <w:lang w:val="en-GB"/>
              </w:rPr>
              <w:t>Smoking tobacco</w:t>
            </w:r>
          </w:p>
        </w:tc>
        <w:tc>
          <w:tcPr>
            <w:tcW w:w="2778" w:type="dxa"/>
          </w:tcPr>
          <w:p w14:paraId="35BE5B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at least 70 per cent by weight of the unmanu</w:t>
            </w:r>
            <w:r w:rsidRPr="009743C8">
              <w:rPr>
                <w:lang w:val="en-GB"/>
              </w:rPr>
              <w:softHyphen/>
              <w:t>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88" w:type="dxa"/>
          </w:tcPr>
          <w:p w14:paraId="62B77642" w14:textId="77777777" w:rsidR="002A3FBD" w:rsidRPr="009743C8" w:rsidRDefault="002A3FBD" w:rsidP="002A3FBD">
            <w:pPr>
              <w:rPr>
                <w:lang w:val="en-GB"/>
              </w:rPr>
            </w:pPr>
          </w:p>
        </w:tc>
      </w:tr>
      <w:tr w:rsidR="002A3FBD" w:rsidRPr="009743C8" w14:paraId="7E65A8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1DA04C2" w14:textId="77777777" w:rsidR="002A3FBD" w:rsidRPr="009743C8" w:rsidRDefault="002A3FBD" w:rsidP="002A3FBD">
            <w:pPr>
              <w:rPr>
                <w:lang w:val="en-GB"/>
              </w:rPr>
            </w:pPr>
            <w:r w:rsidRPr="009743C8">
              <w:rPr>
                <w:lang w:val="en-GB"/>
              </w:rPr>
              <w:t>ex Chapter 25</w:t>
            </w:r>
          </w:p>
        </w:tc>
        <w:tc>
          <w:tcPr>
            <w:cnfStyle w:val="000010000000" w:firstRow="0" w:lastRow="0" w:firstColumn="0" w:lastColumn="0" w:oddVBand="1" w:evenVBand="0" w:oddHBand="0" w:evenHBand="0" w:firstRowFirstColumn="0" w:firstRowLastColumn="0" w:lastRowFirstColumn="0" w:lastRowLastColumn="0"/>
            <w:tcW w:w="2713" w:type="dxa"/>
          </w:tcPr>
          <w:p w14:paraId="33F57346" w14:textId="77777777" w:rsidR="002A3FBD" w:rsidRPr="009743C8" w:rsidRDefault="002A3FBD" w:rsidP="002A3FBD">
            <w:pPr>
              <w:rPr>
                <w:lang w:val="en-GB"/>
              </w:rPr>
            </w:pPr>
            <w:r w:rsidRPr="009743C8">
              <w:rPr>
                <w:lang w:val="en-GB"/>
              </w:rPr>
              <w:t>Salt; sulphur; earths and stone; plastering materials, lime and cement, except for:</w:t>
            </w:r>
          </w:p>
        </w:tc>
        <w:tc>
          <w:tcPr>
            <w:tcW w:w="2778" w:type="dxa"/>
          </w:tcPr>
          <w:p w14:paraId="6A5414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69E9FCF" w14:textId="77777777" w:rsidR="002A3FBD" w:rsidRPr="009743C8" w:rsidRDefault="002A3FBD" w:rsidP="002A3FBD">
            <w:pPr>
              <w:rPr>
                <w:lang w:val="en-GB"/>
              </w:rPr>
            </w:pPr>
          </w:p>
        </w:tc>
      </w:tr>
      <w:tr w:rsidR="002A3FBD" w:rsidRPr="009743C8" w14:paraId="0398CA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CFD602F" w14:textId="77777777" w:rsidR="002A3FBD" w:rsidRPr="009743C8" w:rsidRDefault="002A3FBD" w:rsidP="002A3FBD">
            <w:pPr>
              <w:rPr>
                <w:lang w:val="en-GB"/>
              </w:rPr>
            </w:pPr>
            <w:r w:rsidRPr="009743C8">
              <w:rPr>
                <w:lang w:val="en-GB"/>
              </w:rPr>
              <w:t>ex 2504</w:t>
            </w:r>
          </w:p>
        </w:tc>
        <w:tc>
          <w:tcPr>
            <w:cnfStyle w:val="000010000000" w:firstRow="0" w:lastRow="0" w:firstColumn="0" w:lastColumn="0" w:oddVBand="1" w:evenVBand="0" w:oddHBand="0" w:evenHBand="0" w:firstRowFirstColumn="0" w:firstRowLastColumn="0" w:lastRowFirstColumn="0" w:lastRowLastColumn="0"/>
            <w:tcW w:w="2713" w:type="dxa"/>
          </w:tcPr>
          <w:p w14:paraId="3F5FBB53" w14:textId="5F910289" w:rsidR="002A3FBD" w:rsidRPr="009743C8" w:rsidRDefault="002A3FBD" w:rsidP="002A3FBD">
            <w:pPr>
              <w:rPr>
                <w:lang w:val="en-GB"/>
              </w:rPr>
            </w:pPr>
            <w:r w:rsidRPr="009743C8">
              <w:rPr>
                <w:lang w:val="en-GB"/>
              </w:rPr>
              <w:t>Natural crystalline graphite, with enriched carbon content, purified and ground</w:t>
            </w:r>
          </w:p>
        </w:tc>
        <w:tc>
          <w:tcPr>
            <w:tcW w:w="2778" w:type="dxa"/>
          </w:tcPr>
          <w:p w14:paraId="56A227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588" w:type="dxa"/>
          </w:tcPr>
          <w:p w14:paraId="25C7F899" w14:textId="77777777" w:rsidR="002A3FBD" w:rsidRPr="009743C8" w:rsidRDefault="002A3FBD" w:rsidP="002A3FBD">
            <w:pPr>
              <w:rPr>
                <w:lang w:val="en-GB"/>
              </w:rPr>
            </w:pPr>
          </w:p>
        </w:tc>
      </w:tr>
      <w:tr w:rsidR="002A3FBD" w:rsidRPr="009743C8" w14:paraId="3455055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7928882" w14:textId="77777777" w:rsidR="002A3FBD" w:rsidRPr="009743C8" w:rsidRDefault="002A3FBD" w:rsidP="002A3FBD">
            <w:pPr>
              <w:rPr>
                <w:lang w:val="en-GB"/>
              </w:rPr>
            </w:pPr>
            <w:r w:rsidRPr="009743C8">
              <w:rPr>
                <w:lang w:val="en-GB"/>
              </w:rPr>
              <w:lastRenderedPageBreak/>
              <w:t>ex 2515</w:t>
            </w:r>
          </w:p>
        </w:tc>
        <w:tc>
          <w:tcPr>
            <w:cnfStyle w:val="000010000000" w:firstRow="0" w:lastRow="0" w:firstColumn="0" w:lastColumn="0" w:oddVBand="1" w:evenVBand="0" w:oddHBand="0" w:evenHBand="0" w:firstRowFirstColumn="0" w:firstRowLastColumn="0" w:lastRowFirstColumn="0" w:lastRowLastColumn="0"/>
            <w:tcW w:w="2713" w:type="dxa"/>
          </w:tcPr>
          <w:p w14:paraId="6B8BA59C" w14:textId="1350BC01" w:rsidR="002A3FBD" w:rsidRPr="009743C8" w:rsidRDefault="002A3FBD" w:rsidP="002A3FBD">
            <w:pPr>
              <w:rPr>
                <w:lang w:val="en-GB"/>
              </w:rPr>
            </w:pPr>
            <w:r w:rsidRPr="009743C8">
              <w:rPr>
                <w:lang w:val="en-GB"/>
              </w:rPr>
              <w:t>Marble, merely cut, by sawing or otherwise, into blocks or slabs of a rectangular (including square) shape, of a thickness not exceeding 25 cm</w:t>
            </w:r>
          </w:p>
        </w:tc>
        <w:tc>
          <w:tcPr>
            <w:tcW w:w="2778" w:type="dxa"/>
          </w:tcPr>
          <w:p w14:paraId="675D4F5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88" w:type="dxa"/>
          </w:tcPr>
          <w:p w14:paraId="01B91486" w14:textId="77777777" w:rsidR="002A3FBD" w:rsidRPr="009743C8" w:rsidRDefault="002A3FBD" w:rsidP="002A3FBD">
            <w:pPr>
              <w:rPr>
                <w:lang w:val="en-GB"/>
              </w:rPr>
            </w:pPr>
          </w:p>
        </w:tc>
      </w:tr>
      <w:tr w:rsidR="002A3FBD" w:rsidRPr="009743C8" w14:paraId="454BB0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CBA97FA" w14:textId="77777777" w:rsidR="002A3FBD" w:rsidRPr="009743C8" w:rsidRDefault="002A3FBD" w:rsidP="002A3FBD">
            <w:pPr>
              <w:rPr>
                <w:lang w:val="en-GB"/>
              </w:rPr>
            </w:pPr>
            <w:r w:rsidRPr="009743C8">
              <w:rPr>
                <w:lang w:val="en-GB"/>
              </w:rPr>
              <w:t>ex 2516</w:t>
            </w:r>
          </w:p>
        </w:tc>
        <w:tc>
          <w:tcPr>
            <w:cnfStyle w:val="000010000000" w:firstRow="0" w:lastRow="0" w:firstColumn="0" w:lastColumn="0" w:oddVBand="1" w:evenVBand="0" w:oddHBand="0" w:evenHBand="0" w:firstRowFirstColumn="0" w:firstRowLastColumn="0" w:lastRowFirstColumn="0" w:lastRowLastColumn="0"/>
            <w:tcW w:w="2713" w:type="dxa"/>
          </w:tcPr>
          <w:p w14:paraId="5D65133B" w14:textId="01F2A037" w:rsidR="002A3FBD" w:rsidRPr="009743C8" w:rsidRDefault="002A3FBD" w:rsidP="002A3FBD">
            <w:pPr>
              <w:rPr>
                <w:lang w:val="en-GB"/>
              </w:rPr>
            </w:pPr>
            <w:r w:rsidRPr="009743C8">
              <w:rPr>
                <w:lang w:val="en-GB"/>
              </w:rPr>
              <w:t>Granite, porphyry, basalt,</w:t>
            </w:r>
          </w:p>
          <w:p w14:paraId="099FAE3B" w14:textId="77777777" w:rsidR="002A3FBD" w:rsidRPr="009743C8" w:rsidRDefault="002A3FBD" w:rsidP="002A3FBD">
            <w:pPr>
              <w:rPr>
                <w:lang w:val="en-GB"/>
              </w:rPr>
            </w:pPr>
            <w:r w:rsidRPr="009743C8">
              <w:rPr>
                <w:lang w:val="en-GB"/>
              </w:rPr>
              <w:t>sandstone and other monumental or building stone, merely cut, by sawing or otherwise, into blocks or slabs of a rectangular (including square) shape, of a thickness not exceeding 25 cm</w:t>
            </w:r>
          </w:p>
        </w:tc>
        <w:tc>
          <w:tcPr>
            <w:tcW w:w="2778" w:type="dxa"/>
          </w:tcPr>
          <w:p w14:paraId="4DEBC13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88" w:type="dxa"/>
          </w:tcPr>
          <w:p w14:paraId="685FFBCC" w14:textId="77777777" w:rsidR="002A3FBD" w:rsidRPr="009743C8" w:rsidRDefault="002A3FBD" w:rsidP="002A3FBD">
            <w:pPr>
              <w:rPr>
                <w:lang w:val="en-GB"/>
              </w:rPr>
            </w:pPr>
          </w:p>
        </w:tc>
      </w:tr>
      <w:tr w:rsidR="002A3FBD" w:rsidRPr="009743C8" w14:paraId="708D9B3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3BA48F7" w14:textId="77777777" w:rsidR="002A3FBD" w:rsidRPr="009743C8" w:rsidRDefault="002A3FBD" w:rsidP="002A3FBD">
            <w:pPr>
              <w:rPr>
                <w:lang w:val="en-GB"/>
              </w:rPr>
            </w:pPr>
            <w:r w:rsidRPr="009743C8">
              <w:rPr>
                <w:lang w:val="en-GB"/>
              </w:rPr>
              <w:t>ex 2518</w:t>
            </w:r>
          </w:p>
        </w:tc>
        <w:tc>
          <w:tcPr>
            <w:cnfStyle w:val="000010000000" w:firstRow="0" w:lastRow="0" w:firstColumn="0" w:lastColumn="0" w:oddVBand="1" w:evenVBand="0" w:oddHBand="0" w:evenHBand="0" w:firstRowFirstColumn="0" w:firstRowLastColumn="0" w:lastRowFirstColumn="0" w:lastRowLastColumn="0"/>
            <w:tcW w:w="2713" w:type="dxa"/>
          </w:tcPr>
          <w:p w14:paraId="1C8DE966" w14:textId="77777777" w:rsidR="002A3FBD" w:rsidRPr="009743C8" w:rsidRDefault="002A3FBD" w:rsidP="002A3FBD">
            <w:pPr>
              <w:rPr>
                <w:lang w:val="en-GB"/>
              </w:rPr>
            </w:pPr>
            <w:r w:rsidRPr="009743C8">
              <w:rPr>
                <w:lang w:val="en-GB"/>
              </w:rPr>
              <w:t>Calcined dolomite</w:t>
            </w:r>
          </w:p>
        </w:tc>
        <w:tc>
          <w:tcPr>
            <w:tcW w:w="2778" w:type="dxa"/>
          </w:tcPr>
          <w:p w14:paraId="0B3FB45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2588" w:type="dxa"/>
          </w:tcPr>
          <w:p w14:paraId="25F62F9F" w14:textId="77777777" w:rsidR="002A3FBD" w:rsidRPr="009743C8" w:rsidRDefault="002A3FBD" w:rsidP="002A3FBD">
            <w:pPr>
              <w:rPr>
                <w:lang w:val="en-GB"/>
              </w:rPr>
            </w:pPr>
          </w:p>
        </w:tc>
      </w:tr>
      <w:tr w:rsidR="002A3FBD" w:rsidRPr="009743C8" w14:paraId="6B3DA85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3884628" w14:textId="77777777" w:rsidR="002A3FBD" w:rsidRPr="009743C8" w:rsidRDefault="002A3FBD" w:rsidP="002A3FBD">
            <w:pPr>
              <w:rPr>
                <w:lang w:val="en-GB"/>
              </w:rPr>
            </w:pPr>
            <w:r w:rsidRPr="009743C8">
              <w:rPr>
                <w:lang w:val="en-GB"/>
              </w:rPr>
              <w:t>ex 2519</w:t>
            </w:r>
          </w:p>
        </w:tc>
        <w:tc>
          <w:tcPr>
            <w:cnfStyle w:val="000010000000" w:firstRow="0" w:lastRow="0" w:firstColumn="0" w:lastColumn="0" w:oddVBand="1" w:evenVBand="0" w:oddHBand="0" w:evenHBand="0" w:firstRowFirstColumn="0" w:firstRowLastColumn="0" w:lastRowFirstColumn="0" w:lastRowLastColumn="0"/>
            <w:tcW w:w="2713" w:type="dxa"/>
          </w:tcPr>
          <w:p w14:paraId="1DF8106D" w14:textId="688C77FA" w:rsidR="002A3FBD" w:rsidRPr="009743C8" w:rsidRDefault="002A3FBD" w:rsidP="002A3FBD">
            <w:pPr>
              <w:rPr>
                <w:lang w:val="en-GB"/>
              </w:rPr>
            </w:pPr>
            <w:r w:rsidRPr="009743C8">
              <w:rPr>
                <w:lang w:val="en-GB"/>
              </w:rPr>
              <w:t>Crushed natural magnesium</w:t>
            </w:r>
          </w:p>
          <w:p w14:paraId="5F8F1F2F" w14:textId="13CD6745" w:rsidR="002A3FBD" w:rsidRPr="009743C8" w:rsidRDefault="002A3FBD" w:rsidP="002A3FBD">
            <w:pPr>
              <w:rPr>
                <w:lang w:val="en-GB"/>
              </w:rPr>
            </w:pPr>
            <w:r w:rsidRPr="009743C8">
              <w:rPr>
                <w:lang w:val="en-GB"/>
              </w:rPr>
              <w:t>carbonate (magnesite), in hermeti</w:t>
            </w:r>
            <w:r w:rsidRPr="009743C8">
              <w:rPr>
                <w:lang w:val="en-GB"/>
              </w:rPr>
              <w:softHyphen/>
              <w:t>cally-sealed containers, and magnesium oxide, whether or not pure, other than fused magnesia or dead-burned (sintered) magnesia</w:t>
            </w:r>
          </w:p>
        </w:tc>
        <w:tc>
          <w:tcPr>
            <w:tcW w:w="2778" w:type="dxa"/>
          </w:tcPr>
          <w:p w14:paraId="3B584195" w14:textId="68CE815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588" w:type="dxa"/>
          </w:tcPr>
          <w:p w14:paraId="43D8B251" w14:textId="77777777" w:rsidR="002A3FBD" w:rsidRPr="009743C8" w:rsidRDefault="002A3FBD" w:rsidP="002A3FBD">
            <w:pPr>
              <w:rPr>
                <w:lang w:val="en-GB"/>
              </w:rPr>
            </w:pPr>
          </w:p>
        </w:tc>
      </w:tr>
      <w:tr w:rsidR="002A3FBD" w:rsidRPr="009743C8" w14:paraId="561567A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76EEB91" w14:textId="77777777" w:rsidR="002A3FBD" w:rsidRPr="009743C8" w:rsidRDefault="002A3FBD" w:rsidP="002A3FBD">
            <w:pPr>
              <w:rPr>
                <w:lang w:val="en-GB"/>
              </w:rPr>
            </w:pPr>
            <w:r w:rsidRPr="009743C8">
              <w:rPr>
                <w:lang w:val="en-GB"/>
              </w:rPr>
              <w:t>ex 2520</w:t>
            </w:r>
          </w:p>
        </w:tc>
        <w:tc>
          <w:tcPr>
            <w:cnfStyle w:val="000010000000" w:firstRow="0" w:lastRow="0" w:firstColumn="0" w:lastColumn="0" w:oddVBand="1" w:evenVBand="0" w:oddHBand="0" w:evenHBand="0" w:firstRowFirstColumn="0" w:firstRowLastColumn="0" w:lastRowFirstColumn="0" w:lastRowLastColumn="0"/>
            <w:tcW w:w="2713" w:type="dxa"/>
          </w:tcPr>
          <w:p w14:paraId="354FDFBC" w14:textId="77777777" w:rsidR="002A3FBD" w:rsidRPr="009743C8" w:rsidRDefault="002A3FBD" w:rsidP="002A3FBD">
            <w:pPr>
              <w:rPr>
                <w:lang w:val="en-GB"/>
              </w:rPr>
            </w:pPr>
            <w:r w:rsidRPr="009743C8">
              <w:rPr>
                <w:lang w:val="en-GB"/>
              </w:rPr>
              <w:t>Plasters specially prepared for dentistry</w:t>
            </w:r>
          </w:p>
        </w:tc>
        <w:tc>
          <w:tcPr>
            <w:tcW w:w="2778" w:type="dxa"/>
          </w:tcPr>
          <w:p w14:paraId="544702C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420061" w14:textId="77777777" w:rsidR="002A3FBD" w:rsidRPr="009743C8" w:rsidRDefault="002A3FBD" w:rsidP="002A3FBD">
            <w:pPr>
              <w:rPr>
                <w:lang w:val="en-GB"/>
              </w:rPr>
            </w:pPr>
          </w:p>
        </w:tc>
      </w:tr>
      <w:tr w:rsidR="002A3FBD" w:rsidRPr="009743C8" w14:paraId="6FE14F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E36200D" w14:textId="77777777" w:rsidR="002A3FBD" w:rsidRPr="009743C8" w:rsidRDefault="002A3FBD" w:rsidP="002A3FBD">
            <w:pPr>
              <w:rPr>
                <w:lang w:val="en-GB"/>
              </w:rPr>
            </w:pPr>
            <w:r w:rsidRPr="009743C8">
              <w:rPr>
                <w:lang w:val="en-GB"/>
              </w:rPr>
              <w:t>ex 2524</w:t>
            </w:r>
          </w:p>
        </w:tc>
        <w:tc>
          <w:tcPr>
            <w:cnfStyle w:val="000010000000" w:firstRow="0" w:lastRow="0" w:firstColumn="0" w:lastColumn="0" w:oddVBand="1" w:evenVBand="0" w:oddHBand="0" w:evenHBand="0" w:firstRowFirstColumn="0" w:firstRowLastColumn="0" w:lastRowFirstColumn="0" w:lastRowLastColumn="0"/>
            <w:tcW w:w="2713" w:type="dxa"/>
          </w:tcPr>
          <w:p w14:paraId="4D7856E8" w14:textId="77777777" w:rsidR="002A3FBD" w:rsidRPr="009743C8" w:rsidRDefault="002A3FBD" w:rsidP="002A3FBD">
            <w:pPr>
              <w:rPr>
                <w:lang w:val="en-GB"/>
              </w:rPr>
            </w:pPr>
            <w:r w:rsidRPr="009743C8">
              <w:rPr>
                <w:lang w:val="en-GB"/>
              </w:rPr>
              <w:t>Natural asbestos fibres</w:t>
            </w:r>
          </w:p>
        </w:tc>
        <w:tc>
          <w:tcPr>
            <w:tcW w:w="2778" w:type="dxa"/>
          </w:tcPr>
          <w:p w14:paraId="1CAAE75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asbestos concen</w:t>
            </w:r>
            <w:r w:rsidRPr="009743C8">
              <w:rPr>
                <w:lang w:val="en-GB"/>
              </w:rPr>
              <w:softHyphen/>
              <w:t>trate</w:t>
            </w:r>
          </w:p>
        </w:tc>
        <w:tc>
          <w:tcPr>
            <w:cnfStyle w:val="000010000000" w:firstRow="0" w:lastRow="0" w:firstColumn="0" w:lastColumn="0" w:oddVBand="1" w:evenVBand="0" w:oddHBand="0" w:evenHBand="0" w:firstRowFirstColumn="0" w:firstRowLastColumn="0" w:lastRowFirstColumn="0" w:lastRowLastColumn="0"/>
            <w:tcW w:w="2588" w:type="dxa"/>
          </w:tcPr>
          <w:p w14:paraId="637A8F88" w14:textId="77777777" w:rsidR="002A3FBD" w:rsidRPr="009743C8" w:rsidRDefault="002A3FBD" w:rsidP="002A3FBD">
            <w:pPr>
              <w:rPr>
                <w:lang w:val="en-GB"/>
              </w:rPr>
            </w:pPr>
          </w:p>
        </w:tc>
      </w:tr>
      <w:tr w:rsidR="002A3FBD" w:rsidRPr="009743C8" w14:paraId="7629BFD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1BFBE9F" w14:textId="77777777" w:rsidR="002A3FBD" w:rsidRPr="009743C8" w:rsidRDefault="002A3FBD" w:rsidP="002A3FBD">
            <w:pPr>
              <w:rPr>
                <w:lang w:val="en-GB"/>
              </w:rPr>
            </w:pPr>
            <w:r w:rsidRPr="009743C8">
              <w:rPr>
                <w:lang w:val="en-GB"/>
              </w:rPr>
              <w:t>ex 2525</w:t>
            </w:r>
          </w:p>
        </w:tc>
        <w:tc>
          <w:tcPr>
            <w:cnfStyle w:val="000010000000" w:firstRow="0" w:lastRow="0" w:firstColumn="0" w:lastColumn="0" w:oddVBand="1" w:evenVBand="0" w:oddHBand="0" w:evenHBand="0" w:firstRowFirstColumn="0" w:firstRowLastColumn="0" w:lastRowFirstColumn="0" w:lastRowLastColumn="0"/>
            <w:tcW w:w="2713" w:type="dxa"/>
          </w:tcPr>
          <w:p w14:paraId="2400AE82" w14:textId="77777777" w:rsidR="002A3FBD" w:rsidRPr="009743C8" w:rsidRDefault="002A3FBD" w:rsidP="002A3FBD">
            <w:pPr>
              <w:rPr>
                <w:lang w:val="en-GB"/>
              </w:rPr>
            </w:pPr>
            <w:r w:rsidRPr="009743C8">
              <w:rPr>
                <w:lang w:val="en-GB"/>
              </w:rPr>
              <w:t>Mica powder</w:t>
            </w:r>
          </w:p>
        </w:tc>
        <w:tc>
          <w:tcPr>
            <w:tcW w:w="2778" w:type="dxa"/>
          </w:tcPr>
          <w:p w14:paraId="493375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2588" w:type="dxa"/>
          </w:tcPr>
          <w:p w14:paraId="562C2239" w14:textId="77777777" w:rsidR="002A3FBD" w:rsidRPr="009743C8" w:rsidRDefault="002A3FBD" w:rsidP="002A3FBD">
            <w:pPr>
              <w:rPr>
                <w:lang w:val="en-GB"/>
              </w:rPr>
            </w:pPr>
          </w:p>
        </w:tc>
      </w:tr>
      <w:tr w:rsidR="002A3FBD" w:rsidRPr="009743C8" w14:paraId="4B2EEE3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AB0B055" w14:textId="77777777" w:rsidR="002A3FBD" w:rsidRPr="009743C8" w:rsidRDefault="002A3FBD" w:rsidP="002A3FBD">
            <w:pPr>
              <w:rPr>
                <w:lang w:val="en-GB"/>
              </w:rPr>
            </w:pPr>
            <w:r w:rsidRPr="009743C8">
              <w:rPr>
                <w:lang w:val="en-GB"/>
              </w:rPr>
              <w:t>ex 2530</w:t>
            </w:r>
          </w:p>
        </w:tc>
        <w:tc>
          <w:tcPr>
            <w:cnfStyle w:val="000010000000" w:firstRow="0" w:lastRow="0" w:firstColumn="0" w:lastColumn="0" w:oddVBand="1" w:evenVBand="0" w:oddHBand="0" w:evenHBand="0" w:firstRowFirstColumn="0" w:firstRowLastColumn="0" w:lastRowFirstColumn="0" w:lastRowLastColumn="0"/>
            <w:tcW w:w="2713" w:type="dxa"/>
          </w:tcPr>
          <w:p w14:paraId="27698D04" w14:textId="77777777" w:rsidR="002A3FBD" w:rsidRPr="009743C8" w:rsidRDefault="002A3FBD" w:rsidP="002A3FBD">
            <w:pPr>
              <w:rPr>
                <w:lang w:val="en-GB"/>
              </w:rPr>
            </w:pPr>
            <w:r w:rsidRPr="009743C8">
              <w:rPr>
                <w:lang w:val="en-GB"/>
              </w:rPr>
              <w:t>Earth colours, calcined or powdered</w:t>
            </w:r>
          </w:p>
        </w:tc>
        <w:tc>
          <w:tcPr>
            <w:tcW w:w="2778" w:type="dxa"/>
          </w:tcPr>
          <w:p w14:paraId="175387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2588" w:type="dxa"/>
          </w:tcPr>
          <w:p w14:paraId="7A87EA28" w14:textId="77777777" w:rsidR="002A3FBD" w:rsidRPr="009743C8" w:rsidRDefault="002A3FBD" w:rsidP="002A3FBD">
            <w:pPr>
              <w:rPr>
                <w:lang w:val="en-GB"/>
              </w:rPr>
            </w:pPr>
          </w:p>
        </w:tc>
      </w:tr>
      <w:tr w:rsidR="002A3FBD" w:rsidRPr="009743C8" w14:paraId="5D87252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75FDE9" w14:textId="77777777" w:rsidR="002A3FBD" w:rsidRPr="009743C8" w:rsidRDefault="002A3FBD" w:rsidP="002A3FBD">
            <w:pPr>
              <w:rPr>
                <w:lang w:val="en-GB"/>
              </w:rPr>
            </w:pPr>
            <w:r w:rsidRPr="009743C8">
              <w:rPr>
                <w:lang w:val="en-GB"/>
              </w:rPr>
              <w:t>Chapter 26</w:t>
            </w:r>
          </w:p>
        </w:tc>
        <w:tc>
          <w:tcPr>
            <w:cnfStyle w:val="000010000000" w:firstRow="0" w:lastRow="0" w:firstColumn="0" w:lastColumn="0" w:oddVBand="1" w:evenVBand="0" w:oddHBand="0" w:evenHBand="0" w:firstRowFirstColumn="0" w:firstRowLastColumn="0" w:lastRowFirstColumn="0" w:lastRowLastColumn="0"/>
            <w:tcW w:w="2713" w:type="dxa"/>
          </w:tcPr>
          <w:p w14:paraId="639AC17D" w14:textId="77777777" w:rsidR="002A3FBD" w:rsidRPr="009743C8" w:rsidRDefault="002A3FBD" w:rsidP="002A3FBD">
            <w:pPr>
              <w:rPr>
                <w:lang w:val="en-GB"/>
              </w:rPr>
            </w:pPr>
            <w:r w:rsidRPr="009743C8">
              <w:rPr>
                <w:lang w:val="en-GB"/>
              </w:rPr>
              <w:t>Ores, slag and ash</w:t>
            </w:r>
          </w:p>
        </w:tc>
        <w:tc>
          <w:tcPr>
            <w:tcW w:w="2778" w:type="dxa"/>
          </w:tcPr>
          <w:p w14:paraId="42FDBD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4FC00B" w14:textId="77777777" w:rsidR="002A3FBD" w:rsidRPr="009743C8" w:rsidRDefault="002A3FBD" w:rsidP="002A3FBD">
            <w:pPr>
              <w:rPr>
                <w:lang w:val="en-GB"/>
              </w:rPr>
            </w:pPr>
          </w:p>
        </w:tc>
      </w:tr>
      <w:tr w:rsidR="002A3FBD" w:rsidRPr="009743C8" w14:paraId="51B22B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A97475" w14:textId="77777777" w:rsidR="002A3FBD" w:rsidRPr="009743C8" w:rsidRDefault="002A3FBD" w:rsidP="002A3FBD">
            <w:pPr>
              <w:rPr>
                <w:lang w:val="en-GB"/>
              </w:rPr>
            </w:pPr>
            <w:r w:rsidRPr="009743C8">
              <w:rPr>
                <w:lang w:val="en-GB"/>
              </w:rPr>
              <w:t>ex Chapter 27</w:t>
            </w:r>
          </w:p>
        </w:tc>
        <w:tc>
          <w:tcPr>
            <w:cnfStyle w:val="000010000000" w:firstRow="0" w:lastRow="0" w:firstColumn="0" w:lastColumn="0" w:oddVBand="1" w:evenVBand="0" w:oddHBand="0" w:evenHBand="0" w:firstRowFirstColumn="0" w:firstRowLastColumn="0" w:lastRowFirstColumn="0" w:lastRowLastColumn="0"/>
            <w:tcW w:w="2713" w:type="dxa"/>
          </w:tcPr>
          <w:p w14:paraId="13E568D3" w14:textId="77777777" w:rsidR="002A3FBD" w:rsidRPr="009743C8" w:rsidRDefault="002A3FBD" w:rsidP="002A3FBD">
            <w:pPr>
              <w:rPr>
                <w:lang w:val="en-GB"/>
              </w:rPr>
            </w:pPr>
            <w:r w:rsidRPr="009743C8">
              <w:rPr>
                <w:lang w:val="en-GB"/>
              </w:rPr>
              <w:t>Mineral fuels, mineral oils and products of their distillation; bituminous substances; mineral waxes; except for:</w:t>
            </w:r>
          </w:p>
        </w:tc>
        <w:tc>
          <w:tcPr>
            <w:tcW w:w="2778" w:type="dxa"/>
          </w:tcPr>
          <w:p w14:paraId="62F3229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483070C" w14:textId="77777777" w:rsidR="002A3FBD" w:rsidRPr="009743C8" w:rsidRDefault="002A3FBD" w:rsidP="002A3FBD">
            <w:pPr>
              <w:rPr>
                <w:lang w:val="en-GB"/>
              </w:rPr>
            </w:pPr>
          </w:p>
        </w:tc>
      </w:tr>
      <w:tr w:rsidR="002A3FBD" w:rsidRPr="009743C8" w14:paraId="1DD6B59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B85F083" w14:textId="77777777" w:rsidR="002A3FBD" w:rsidRPr="009743C8" w:rsidRDefault="002A3FBD" w:rsidP="002A3FBD">
            <w:pPr>
              <w:rPr>
                <w:lang w:val="en-GB"/>
              </w:rPr>
            </w:pPr>
            <w:r w:rsidRPr="009743C8">
              <w:rPr>
                <w:lang w:val="en-GB"/>
              </w:rPr>
              <w:lastRenderedPageBreak/>
              <w:t>ex 2707</w:t>
            </w:r>
          </w:p>
        </w:tc>
        <w:tc>
          <w:tcPr>
            <w:cnfStyle w:val="000010000000" w:firstRow="0" w:lastRow="0" w:firstColumn="0" w:lastColumn="0" w:oddVBand="1" w:evenVBand="0" w:oddHBand="0" w:evenHBand="0" w:firstRowFirstColumn="0" w:firstRowLastColumn="0" w:lastRowFirstColumn="0" w:lastRowLastColumn="0"/>
            <w:tcW w:w="2713" w:type="dxa"/>
          </w:tcPr>
          <w:p w14:paraId="1C689F11" w14:textId="77777777" w:rsidR="002A3FBD" w:rsidRPr="009743C8" w:rsidRDefault="002A3FBD" w:rsidP="002A3FBD">
            <w:pPr>
              <w:rPr>
                <w:lang w:val="en-GB"/>
              </w:rPr>
            </w:pPr>
            <w:r w:rsidRPr="009743C8">
              <w:rPr>
                <w:lang w:val="en-GB"/>
              </w:rPr>
              <w:t>Oils in which the weight of the aromatic constituents exceeds that of the non-aromatic constituents, being oils similar to mineral oils obtained by distillation of high temperature coal tar, of which more than 65 per cent by volume distils at a temperature of up to 250 °C (including mixtures of petroleum spirit and benzole), for use as power or heating fuels</w:t>
            </w:r>
          </w:p>
        </w:tc>
        <w:tc>
          <w:tcPr>
            <w:tcW w:w="2778" w:type="dxa"/>
          </w:tcPr>
          <w:p w14:paraId="74AB21F8" w14:textId="7BF9C468"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w:t>
            </w:r>
            <w:r>
              <w:rPr>
                <w:lang w:val="en-GB"/>
              </w:rPr>
              <w:t xml:space="preserve"> </w:t>
            </w:r>
            <w:r w:rsidRPr="009743C8">
              <w:rPr>
                <w:lang w:val="en-GB"/>
              </w:rPr>
              <w:t>/</w:t>
            </w:r>
            <w:r>
              <w:rPr>
                <w:lang w:val="en-GB"/>
              </w:rPr>
              <w:t xml:space="preserve"> </w:t>
            </w:r>
            <w:r w:rsidRPr="009743C8">
              <w:rPr>
                <w:lang w:val="en-GB"/>
              </w:rPr>
              <w:t>or one or more specific process(es) or</w:t>
            </w:r>
          </w:p>
          <w:p w14:paraId="64431C4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A0D34A" w14:textId="77777777" w:rsidR="002A3FBD" w:rsidRPr="009743C8" w:rsidRDefault="002A3FBD" w:rsidP="002A3FBD">
            <w:pPr>
              <w:rPr>
                <w:lang w:val="en-GB"/>
              </w:rPr>
            </w:pPr>
          </w:p>
        </w:tc>
      </w:tr>
      <w:tr w:rsidR="002A3FBD" w:rsidRPr="009743C8" w14:paraId="164F2C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102526D" w14:textId="77777777" w:rsidR="002A3FBD" w:rsidRPr="009743C8" w:rsidRDefault="002A3FBD" w:rsidP="002A3FBD">
            <w:pPr>
              <w:rPr>
                <w:lang w:val="en-GB"/>
              </w:rPr>
            </w:pPr>
            <w:r w:rsidRPr="009743C8">
              <w:rPr>
                <w:lang w:val="en-GB"/>
              </w:rPr>
              <w:t>ex 2709</w:t>
            </w:r>
          </w:p>
        </w:tc>
        <w:tc>
          <w:tcPr>
            <w:cnfStyle w:val="000010000000" w:firstRow="0" w:lastRow="0" w:firstColumn="0" w:lastColumn="0" w:oddVBand="1" w:evenVBand="0" w:oddHBand="0" w:evenHBand="0" w:firstRowFirstColumn="0" w:firstRowLastColumn="0" w:lastRowFirstColumn="0" w:lastRowLastColumn="0"/>
            <w:tcW w:w="2713" w:type="dxa"/>
          </w:tcPr>
          <w:p w14:paraId="61210C3E" w14:textId="77777777" w:rsidR="002A3FBD" w:rsidRPr="009743C8" w:rsidRDefault="002A3FBD" w:rsidP="002A3FBD">
            <w:pPr>
              <w:rPr>
                <w:lang w:val="en-GB"/>
              </w:rPr>
            </w:pPr>
            <w:r w:rsidRPr="009743C8">
              <w:rPr>
                <w:lang w:val="en-GB"/>
              </w:rPr>
              <w:t>Crude oils obtained from bituminous minerals</w:t>
            </w:r>
          </w:p>
        </w:tc>
        <w:tc>
          <w:tcPr>
            <w:tcW w:w="2778" w:type="dxa"/>
          </w:tcPr>
          <w:p w14:paraId="4BDF8EE6" w14:textId="2121C74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Destructive distillation of</w:t>
            </w:r>
          </w:p>
          <w:p w14:paraId="5A79E85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bituminous materials</w:t>
            </w:r>
          </w:p>
        </w:tc>
        <w:tc>
          <w:tcPr>
            <w:cnfStyle w:val="000010000000" w:firstRow="0" w:lastRow="0" w:firstColumn="0" w:lastColumn="0" w:oddVBand="1" w:evenVBand="0" w:oddHBand="0" w:evenHBand="0" w:firstRowFirstColumn="0" w:firstRowLastColumn="0" w:lastRowFirstColumn="0" w:lastRowLastColumn="0"/>
            <w:tcW w:w="2588" w:type="dxa"/>
          </w:tcPr>
          <w:p w14:paraId="11D43DAF" w14:textId="77777777" w:rsidR="002A3FBD" w:rsidRPr="009743C8" w:rsidRDefault="002A3FBD" w:rsidP="002A3FBD">
            <w:pPr>
              <w:rPr>
                <w:lang w:val="en-GB"/>
              </w:rPr>
            </w:pPr>
          </w:p>
        </w:tc>
      </w:tr>
      <w:tr w:rsidR="002A3FBD" w:rsidRPr="009743C8" w14:paraId="080D983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674BB35" w14:textId="77777777" w:rsidR="002A3FBD" w:rsidRPr="009743C8" w:rsidRDefault="002A3FBD" w:rsidP="002A3FBD">
            <w:pPr>
              <w:rPr>
                <w:lang w:val="en-GB"/>
              </w:rPr>
            </w:pPr>
            <w:r w:rsidRPr="009743C8">
              <w:rPr>
                <w:lang w:val="en-GB"/>
              </w:rPr>
              <w:t>2710</w:t>
            </w:r>
          </w:p>
        </w:tc>
        <w:tc>
          <w:tcPr>
            <w:cnfStyle w:val="000010000000" w:firstRow="0" w:lastRow="0" w:firstColumn="0" w:lastColumn="0" w:oddVBand="1" w:evenVBand="0" w:oddHBand="0" w:evenHBand="0" w:firstRowFirstColumn="0" w:firstRowLastColumn="0" w:lastRowFirstColumn="0" w:lastRowLastColumn="0"/>
            <w:tcW w:w="2713" w:type="dxa"/>
          </w:tcPr>
          <w:p w14:paraId="773ECAF3" w14:textId="77777777" w:rsidR="002A3FBD" w:rsidRPr="009743C8" w:rsidRDefault="002A3FBD" w:rsidP="002A3FBD">
            <w:pPr>
              <w:rPr>
                <w:lang w:val="en-GB"/>
              </w:rPr>
            </w:pPr>
            <w:r w:rsidRPr="009743C8">
              <w:rPr>
                <w:lang w:val="en-GB"/>
              </w:rPr>
              <w:t>Petroleum oils and oils obtained from bituminous materials, other than crude; preparations not elsewhere specified or included, containing by weight 70 per cent or more of petroleum oils or of oils obtained from bituminous materials, these oils being the basic constituents of the prepara</w:t>
            </w:r>
            <w:r w:rsidRPr="009743C8">
              <w:rPr>
                <w:lang w:val="en-GB"/>
              </w:rPr>
              <w:softHyphen/>
              <w:t>tions; waste oils</w:t>
            </w:r>
          </w:p>
        </w:tc>
        <w:tc>
          <w:tcPr>
            <w:tcW w:w="2778" w:type="dxa"/>
          </w:tcPr>
          <w:p w14:paraId="3EFCBF4B" w14:textId="5159150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 or</w:t>
            </w:r>
          </w:p>
          <w:p w14:paraId="014373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3A6FB91" w14:textId="77777777" w:rsidR="002A3FBD" w:rsidRPr="009743C8" w:rsidRDefault="002A3FBD" w:rsidP="002A3FBD">
            <w:pPr>
              <w:rPr>
                <w:lang w:val="en-GB"/>
              </w:rPr>
            </w:pPr>
          </w:p>
        </w:tc>
      </w:tr>
      <w:tr w:rsidR="002A3FBD" w:rsidRPr="009743C8" w14:paraId="34EE700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C9506E1" w14:textId="77777777" w:rsidR="002A3FBD" w:rsidRPr="009743C8" w:rsidRDefault="002A3FBD" w:rsidP="002A3FBD">
            <w:pPr>
              <w:rPr>
                <w:lang w:val="en-GB"/>
              </w:rPr>
            </w:pPr>
            <w:r w:rsidRPr="009743C8">
              <w:rPr>
                <w:lang w:val="en-GB"/>
              </w:rPr>
              <w:t>2711</w:t>
            </w:r>
          </w:p>
        </w:tc>
        <w:tc>
          <w:tcPr>
            <w:cnfStyle w:val="000010000000" w:firstRow="0" w:lastRow="0" w:firstColumn="0" w:lastColumn="0" w:oddVBand="1" w:evenVBand="0" w:oddHBand="0" w:evenHBand="0" w:firstRowFirstColumn="0" w:firstRowLastColumn="0" w:lastRowFirstColumn="0" w:lastRowLastColumn="0"/>
            <w:tcW w:w="2713" w:type="dxa"/>
          </w:tcPr>
          <w:p w14:paraId="4C35AADC" w14:textId="77777777" w:rsidR="002A3FBD" w:rsidRPr="009743C8" w:rsidRDefault="002A3FBD" w:rsidP="002A3FBD">
            <w:pPr>
              <w:rPr>
                <w:lang w:val="en-GB"/>
              </w:rPr>
            </w:pPr>
            <w:r w:rsidRPr="009743C8">
              <w:rPr>
                <w:lang w:val="en-GB"/>
              </w:rPr>
              <w:t>Petroleum gases and other gaseous hydrocarbons</w:t>
            </w:r>
          </w:p>
        </w:tc>
        <w:tc>
          <w:tcPr>
            <w:tcW w:w="2778" w:type="dxa"/>
          </w:tcPr>
          <w:p w14:paraId="41E89632" w14:textId="61878A3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liquefaction and/or one or more specific process(es) or</w:t>
            </w:r>
          </w:p>
          <w:p w14:paraId="12D6DD4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F3897D" w14:textId="77777777" w:rsidR="002A3FBD" w:rsidRPr="009743C8" w:rsidRDefault="002A3FBD" w:rsidP="002A3FBD">
            <w:pPr>
              <w:rPr>
                <w:lang w:val="en-GB"/>
              </w:rPr>
            </w:pPr>
          </w:p>
        </w:tc>
      </w:tr>
      <w:tr w:rsidR="002A3FBD" w:rsidRPr="009743C8" w14:paraId="4C44457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A4D954A" w14:textId="77777777" w:rsidR="002A3FBD" w:rsidRPr="009743C8" w:rsidRDefault="002A3FBD" w:rsidP="002A3FBD">
            <w:pPr>
              <w:rPr>
                <w:lang w:val="en-GB"/>
              </w:rPr>
            </w:pPr>
            <w:r w:rsidRPr="009743C8">
              <w:rPr>
                <w:lang w:val="en-GB"/>
              </w:rPr>
              <w:lastRenderedPageBreak/>
              <w:t>2712</w:t>
            </w:r>
          </w:p>
        </w:tc>
        <w:tc>
          <w:tcPr>
            <w:cnfStyle w:val="000010000000" w:firstRow="0" w:lastRow="0" w:firstColumn="0" w:lastColumn="0" w:oddVBand="1" w:evenVBand="0" w:oddHBand="0" w:evenHBand="0" w:firstRowFirstColumn="0" w:firstRowLastColumn="0" w:lastRowFirstColumn="0" w:lastRowLastColumn="0"/>
            <w:tcW w:w="2713" w:type="dxa"/>
          </w:tcPr>
          <w:p w14:paraId="4D65074E" w14:textId="77777777" w:rsidR="002A3FBD" w:rsidRPr="009743C8" w:rsidRDefault="002A3FBD" w:rsidP="002A3FBD">
            <w:pPr>
              <w:rPr>
                <w:lang w:val="en-GB"/>
              </w:rPr>
            </w:pPr>
            <w:r w:rsidRPr="009743C8">
              <w:rPr>
                <w:lang w:val="en-GB"/>
              </w:rPr>
              <w:t>Petroleum jelly; paraffin wax, microcrystalline petroleum wax, slack wax, ozokerite, lignite wax, peat wax, other mineral waxes, and similar products obtained by synthesis or by other processes, whether or not coloured</w:t>
            </w:r>
          </w:p>
        </w:tc>
        <w:tc>
          <w:tcPr>
            <w:tcW w:w="2778" w:type="dxa"/>
          </w:tcPr>
          <w:p w14:paraId="37D629DB" w14:textId="27CDA14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 or</w:t>
            </w:r>
          </w:p>
          <w:p w14:paraId="2E108D5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0A9007" w14:textId="77777777" w:rsidR="002A3FBD" w:rsidRPr="009743C8" w:rsidRDefault="002A3FBD" w:rsidP="002A3FBD">
            <w:pPr>
              <w:rPr>
                <w:lang w:val="en-GB"/>
              </w:rPr>
            </w:pPr>
          </w:p>
        </w:tc>
      </w:tr>
      <w:tr w:rsidR="002A3FBD" w:rsidRPr="009743C8" w14:paraId="3DBDDE7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D797745" w14:textId="77777777" w:rsidR="002A3FBD" w:rsidRPr="009743C8" w:rsidRDefault="002A3FBD" w:rsidP="002A3FBD">
            <w:pPr>
              <w:rPr>
                <w:lang w:val="en-GB"/>
              </w:rPr>
            </w:pPr>
            <w:r w:rsidRPr="009743C8">
              <w:rPr>
                <w:lang w:val="en-GB"/>
              </w:rPr>
              <w:t>2713</w:t>
            </w:r>
          </w:p>
        </w:tc>
        <w:tc>
          <w:tcPr>
            <w:cnfStyle w:val="000010000000" w:firstRow="0" w:lastRow="0" w:firstColumn="0" w:lastColumn="0" w:oddVBand="1" w:evenVBand="0" w:oddHBand="0" w:evenHBand="0" w:firstRowFirstColumn="0" w:firstRowLastColumn="0" w:lastRowFirstColumn="0" w:lastRowLastColumn="0"/>
            <w:tcW w:w="2713" w:type="dxa"/>
          </w:tcPr>
          <w:p w14:paraId="07E155BB" w14:textId="391C4E4E" w:rsidR="002A3FBD" w:rsidRPr="009743C8" w:rsidRDefault="002A3FBD" w:rsidP="002A3FBD">
            <w:pPr>
              <w:rPr>
                <w:lang w:val="en-GB"/>
              </w:rPr>
            </w:pPr>
            <w:r w:rsidRPr="009743C8">
              <w:rPr>
                <w:lang w:val="en-GB"/>
              </w:rPr>
              <w:t>Petroleum coke, petroleum</w:t>
            </w:r>
          </w:p>
          <w:p w14:paraId="6AA29B3B" w14:textId="77777777" w:rsidR="002A3FBD" w:rsidRPr="009743C8" w:rsidRDefault="002A3FBD" w:rsidP="002A3FBD">
            <w:pPr>
              <w:rPr>
                <w:lang w:val="en-GB"/>
              </w:rPr>
            </w:pPr>
            <w:r w:rsidRPr="009743C8">
              <w:rPr>
                <w:lang w:val="en-GB"/>
              </w:rPr>
              <w:t>bitumen and other residues of petroleum oils or of oils obtained from bituminous materials</w:t>
            </w:r>
          </w:p>
        </w:tc>
        <w:tc>
          <w:tcPr>
            <w:tcW w:w="2778" w:type="dxa"/>
          </w:tcPr>
          <w:p w14:paraId="7B2A1E64" w14:textId="29B79FF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 or</w:t>
            </w:r>
          </w:p>
          <w:p w14:paraId="19DCDB1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CEB9E2" w14:textId="77777777" w:rsidR="002A3FBD" w:rsidRPr="009743C8" w:rsidRDefault="002A3FBD" w:rsidP="002A3FBD">
            <w:pPr>
              <w:rPr>
                <w:lang w:val="en-GB"/>
              </w:rPr>
            </w:pPr>
          </w:p>
        </w:tc>
      </w:tr>
      <w:tr w:rsidR="002A3FBD" w:rsidRPr="009743C8" w14:paraId="5E731DF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80CE42F" w14:textId="77777777" w:rsidR="002A3FBD" w:rsidRPr="009743C8" w:rsidRDefault="002A3FBD" w:rsidP="002A3FBD">
            <w:pPr>
              <w:rPr>
                <w:lang w:val="en-GB"/>
              </w:rPr>
            </w:pPr>
            <w:r w:rsidRPr="009743C8">
              <w:rPr>
                <w:lang w:val="en-GB"/>
              </w:rPr>
              <w:t>2714</w:t>
            </w:r>
          </w:p>
        </w:tc>
        <w:tc>
          <w:tcPr>
            <w:cnfStyle w:val="000010000000" w:firstRow="0" w:lastRow="0" w:firstColumn="0" w:lastColumn="0" w:oddVBand="1" w:evenVBand="0" w:oddHBand="0" w:evenHBand="0" w:firstRowFirstColumn="0" w:firstRowLastColumn="0" w:lastRowFirstColumn="0" w:lastRowLastColumn="0"/>
            <w:tcW w:w="2713" w:type="dxa"/>
          </w:tcPr>
          <w:p w14:paraId="619AAE32" w14:textId="77777777" w:rsidR="002A3FBD" w:rsidRPr="009743C8" w:rsidRDefault="002A3FBD" w:rsidP="002A3FBD">
            <w:pPr>
              <w:rPr>
                <w:lang w:val="en-GB"/>
              </w:rPr>
            </w:pPr>
            <w:r w:rsidRPr="009743C8">
              <w:rPr>
                <w:lang w:val="en-GB"/>
              </w:rPr>
              <w:t>Bitumen and asphalt, natural; bituminous or oil shale and tar sands; asphaltites and asphaltic rocks</w:t>
            </w:r>
          </w:p>
        </w:tc>
        <w:tc>
          <w:tcPr>
            <w:tcW w:w="2778" w:type="dxa"/>
          </w:tcPr>
          <w:p w14:paraId="0619AD2D" w14:textId="04808B2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 or</w:t>
            </w:r>
          </w:p>
          <w:p w14:paraId="2215583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E6DB2D" w14:textId="77777777" w:rsidR="002A3FBD" w:rsidRPr="009743C8" w:rsidRDefault="002A3FBD" w:rsidP="002A3FBD">
            <w:pPr>
              <w:rPr>
                <w:lang w:val="en-GB"/>
              </w:rPr>
            </w:pPr>
          </w:p>
        </w:tc>
      </w:tr>
      <w:tr w:rsidR="002A3FBD" w:rsidRPr="009743C8" w14:paraId="0D19073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1519E05" w14:textId="77777777" w:rsidR="002A3FBD" w:rsidRPr="009743C8" w:rsidRDefault="002A3FBD" w:rsidP="002A3FBD">
            <w:pPr>
              <w:rPr>
                <w:lang w:val="en-GB"/>
              </w:rPr>
            </w:pPr>
            <w:r w:rsidRPr="009743C8">
              <w:rPr>
                <w:lang w:val="en-GB"/>
              </w:rPr>
              <w:lastRenderedPageBreak/>
              <w:t>2715</w:t>
            </w:r>
          </w:p>
        </w:tc>
        <w:tc>
          <w:tcPr>
            <w:cnfStyle w:val="000010000000" w:firstRow="0" w:lastRow="0" w:firstColumn="0" w:lastColumn="0" w:oddVBand="1" w:evenVBand="0" w:oddHBand="0" w:evenHBand="0" w:firstRowFirstColumn="0" w:firstRowLastColumn="0" w:lastRowFirstColumn="0" w:lastRowLastColumn="0"/>
            <w:tcW w:w="2713" w:type="dxa"/>
          </w:tcPr>
          <w:p w14:paraId="3327E103" w14:textId="77777777" w:rsidR="002A3FBD" w:rsidRPr="009743C8" w:rsidRDefault="002A3FBD" w:rsidP="002A3FBD">
            <w:pPr>
              <w:rPr>
                <w:lang w:val="en-GB"/>
              </w:rPr>
            </w:pPr>
            <w:r w:rsidRPr="009743C8">
              <w:rPr>
                <w:lang w:val="en-GB"/>
              </w:rPr>
              <w:t>Bituminous mixtures based on natural asphalt, on natural bitumen, on petroleum bitumen, on mineral tar or on mineral tar pitch (for example, bituminous mastics, cut-backs)</w:t>
            </w:r>
          </w:p>
        </w:tc>
        <w:tc>
          <w:tcPr>
            <w:tcW w:w="2778" w:type="dxa"/>
          </w:tcPr>
          <w:p w14:paraId="1BEFF69A" w14:textId="5266B7B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 or</w:t>
            </w:r>
          </w:p>
          <w:p w14:paraId="5FD42E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9F59319" w14:textId="77777777" w:rsidR="002A3FBD" w:rsidRPr="009743C8" w:rsidRDefault="002A3FBD" w:rsidP="002A3FBD">
            <w:pPr>
              <w:rPr>
                <w:lang w:val="en-GB"/>
              </w:rPr>
            </w:pPr>
          </w:p>
        </w:tc>
      </w:tr>
      <w:tr w:rsidR="002A3FBD" w:rsidRPr="009743C8" w14:paraId="26998C6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435A5DD" w14:textId="77777777" w:rsidR="002A3FBD" w:rsidRPr="009743C8" w:rsidRDefault="002A3FBD" w:rsidP="002A3FBD">
            <w:pPr>
              <w:rPr>
                <w:lang w:val="en-GB"/>
              </w:rPr>
            </w:pPr>
            <w:r w:rsidRPr="009743C8">
              <w:rPr>
                <w:lang w:val="en-GB"/>
              </w:rPr>
              <w:t>ex Chapter 28</w:t>
            </w:r>
          </w:p>
        </w:tc>
        <w:tc>
          <w:tcPr>
            <w:cnfStyle w:val="000010000000" w:firstRow="0" w:lastRow="0" w:firstColumn="0" w:lastColumn="0" w:oddVBand="1" w:evenVBand="0" w:oddHBand="0" w:evenHBand="0" w:firstRowFirstColumn="0" w:firstRowLastColumn="0" w:lastRowFirstColumn="0" w:lastRowLastColumn="0"/>
            <w:tcW w:w="2713" w:type="dxa"/>
          </w:tcPr>
          <w:p w14:paraId="6928D890" w14:textId="77777777" w:rsidR="002A3FBD" w:rsidRPr="009743C8" w:rsidRDefault="002A3FBD" w:rsidP="002A3FBD">
            <w:pPr>
              <w:rPr>
                <w:lang w:val="en-GB"/>
              </w:rPr>
            </w:pPr>
            <w:r w:rsidRPr="009743C8">
              <w:rPr>
                <w:lang w:val="en-GB"/>
              </w:rPr>
              <w:t>Inorganic chemicals; organic or inorganic compounds of precious metals, of rare-earth metals, of radioactive elements or of isotopes, except for:</w:t>
            </w:r>
          </w:p>
        </w:tc>
        <w:tc>
          <w:tcPr>
            <w:tcW w:w="2778" w:type="dxa"/>
          </w:tcPr>
          <w:p w14:paraId="5F08FEE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26CD29"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C93AB8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BAC9559" w14:textId="77777777" w:rsidR="002A3FBD" w:rsidRPr="009743C8" w:rsidRDefault="002A3FBD" w:rsidP="002A3FBD">
            <w:pPr>
              <w:rPr>
                <w:lang w:val="en-GB"/>
              </w:rPr>
            </w:pPr>
            <w:r w:rsidRPr="009743C8">
              <w:rPr>
                <w:lang w:val="en-GB"/>
              </w:rPr>
              <w:t>ex 2805</w:t>
            </w:r>
          </w:p>
        </w:tc>
        <w:tc>
          <w:tcPr>
            <w:cnfStyle w:val="000010000000" w:firstRow="0" w:lastRow="0" w:firstColumn="0" w:lastColumn="0" w:oddVBand="1" w:evenVBand="0" w:oddHBand="0" w:evenHBand="0" w:firstRowFirstColumn="0" w:firstRowLastColumn="0" w:lastRowFirstColumn="0" w:lastRowLastColumn="0"/>
            <w:tcW w:w="2713" w:type="dxa"/>
          </w:tcPr>
          <w:p w14:paraId="56EA652D" w14:textId="77777777" w:rsidR="002A3FBD" w:rsidRPr="009743C8" w:rsidRDefault="002A3FBD" w:rsidP="002A3FBD">
            <w:pPr>
              <w:rPr>
                <w:lang w:val="en-GB"/>
              </w:rPr>
            </w:pPr>
            <w:r w:rsidRPr="009743C8">
              <w:rPr>
                <w:lang w:val="en-GB"/>
              </w:rPr>
              <w:t>"Mischmetall"</w:t>
            </w:r>
          </w:p>
        </w:tc>
        <w:tc>
          <w:tcPr>
            <w:tcW w:w="2778" w:type="dxa"/>
          </w:tcPr>
          <w:p w14:paraId="7938544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by electrolytic or thermal treatment in which the value of all the materials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05F4F9" w14:textId="77777777" w:rsidR="002A3FBD" w:rsidRPr="009743C8" w:rsidRDefault="002A3FBD" w:rsidP="002A3FBD">
            <w:pPr>
              <w:rPr>
                <w:lang w:val="en-GB"/>
              </w:rPr>
            </w:pPr>
          </w:p>
        </w:tc>
      </w:tr>
      <w:tr w:rsidR="002A3FBD" w:rsidRPr="009743C8" w14:paraId="609C6B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28474B" w14:textId="77777777" w:rsidR="002A3FBD" w:rsidRPr="009743C8" w:rsidRDefault="002A3FBD" w:rsidP="002A3FBD">
            <w:pPr>
              <w:rPr>
                <w:lang w:val="en-GB"/>
              </w:rPr>
            </w:pPr>
            <w:r w:rsidRPr="009743C8">
              <w:rPr>
                <w:lang w:val="en-GB"/>
              </w:rPr>
              <w:t>ex 2811</w:t>
            </w:r>
          </w:p>
        </w:tc>
        <w:tc>
          <w:tcPr>
            <w:cnfStyle w:val="000010000000" w:firstRow="0" w:lastRow="0" w:firstColumn="0" w:lastColumn="0" w:oddVBand="1" w:evenVBand="0" w:oddHBand="0" w:evenHBand="0" w:firstRowFirstColumn="0" w:firstRowLastColumn="0" w:lastRowFirstColumn="0" w:lastRowLastColumn="0"/>
            <w:tcW w:w="2713" w:type="dxa"/>
          </w:tcPr>
          <w:p w14:paraId="2C43C0BE" w14:textId="77777777" w:rsidR="002A3FBD" w:rsidRPr="009743C8" w:rsidRDefault="002A3FBD" w:rsidP="002A3FBD">
            <w:pPr>
              <w:rPr>
                <w:lang w:val="en-GB"/>
              </w:rPr>
            </w:pPr>
            <w:r w:rsidRPr="009743C8">
              <w:rPr>
                <w:lang w:val="en-GB"/>
              </w:rPr>
              <w:t>Sulphur trioxide</w:t>
            </w:r>
          </w:p>
        </w:tc>
        <w:tc>
          <w:tcPr>
            <w:tcW w:w="2778" w:type="dxa"/>
          </w:tcPr>
          <w:p w14:paraId="3E46113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2588" w:type="dxa"/>
          </w:tcPr>
          <w:p w14:paraId="210F3CCE"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642C81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D85077F" w14:textId="77777777" w:rsidR="002A3FBD" w:rsidRPr="009743C8" w:rsidRDefault="002A3FBD" w:rsidP="002A3FBD">
            <w:pPr>
              <w:rPr>
                <w:lang w:val="en-GB"/>
              </w:rPr>
            </w:pPr>
            <w:r w:rsidRPr="009743C8">
              <w:rPr>
                <w:lang w:val="en-GB"/>
              </w:rPr>
              <w:t>ex 2833</w:t>
            </w:r>
          </w:p>
        </w:tc>
        <w:tc>
          <w:tcPr>
            <w:cnfStyle w:val="000010000000" w:firstRow="0" w:lastRow="0" w:firstColumn="0" w:lastColumn="0" w:oddVBand="1" w:evenVBand="0" w:oddHBand="0" w:evenHBand="0" w:firstRowFirstColumn="0" w:firstRowLastColumn="0" w:lastRowFirstColumn="0" w:lastRowLastColumn="0"/>
            <w:tcW w:w="2713" w:type="dxa"/>
          </w:tcPr>
          <w:p w14:paraId="037D6B55" w14:textId="77777777" w:rsidR="002A3FBD" w:rsidRPr="009743C8" w:rsidRDefault="002A3FBD" w:rsidP="002A3FBD">
            <w:pPr>
              <w:rPr>
                <w:lang w:val="en-GB"/>
              </w:rPr>
            </w:pPr>
            <w:r w:rsidRPr="009743C8">
              <w:rPr>
                <w:lang w:val="en-GB"/>
              </w:rPr>
              <w:t>Aluminium sulphate</w:t>
            </w:r>
          </w:p>
        </w:tc>
        <w:tc>
          <w:tcPr>
            <w:tcW w:w="2778" w:type="dxa"/>
          </w:tcPr>
          <w:p w14:paraId="7D8B47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3C9591" w14:textId="77777777" w:rsidR="002A3FBD" w:rsidRPr="009743C8" w:rsidRDefault="002A3FBD" w:rsidP="002A3FBD">
            <w:pPr>
              <w:rPr>
                <w:lang w:val="en-GB"/>
              </w:rPr>
            </w:pPr>
          </w:p>
        </w:tc>
      </w:tr>
      <w:tr w:rsidR="002A3FBD" w:rsidRPr="009743C8" w14:paraId="3B7D0AC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033A8D" w14:textId="77777777" w:rsidR="002A3FBD" w:rsidRPr="009743C8" w:rsidRDefault="002A3FBD" w:rsidP="002A3FBD">
            <w:pPr>
              <w:rPr>
                <w:lang w:val="en-GB"/>
              </w:rPr>
            </w:pPr>
            <w:r w:rsidRPr="009743C8">
              <w:rPr>
                <w:lang w:val="en-GB"/>
              </w:rPr>
              <w:t>ex 2840</w:t>
            </w:r>
          </w:p>
        </w:tc>
        <w:tc>
          <w:tcPr>
            <w:cnfStyle w:val="000010000000" w:firstRow="0" w:lastRow="0" w:firstColumn="0" w:lastColumn="0" w:oddVBand="1" w:evenVBand="0" w:oddHBand="0" w:evenHBand="0" w:firstRowFirstColumn="0" w:firstRowLastColumn="0" w:lastRowFirstColumn="0" w:lastRowLastColumn="0"/>
            <w:tcW w:w="2713" w:type="dxa"/>
          </w:tcPr>
          <w:p w14:paraId="75EA1A65" w14:textId="77777777" w:rsidR="002A3FBD" w:rsidRPr="009743C8" w:rsidRDefault="002A3FBD" w:rsidP="002A3FBD">
            <w:pPr>
              <w:rPr>
                <w:lang w:val="en-GB"/>
              </w:rPr>
            </w:pPr>
            <w:r w:rsidRPr="009743C8">
              <w:rPr>
                <w:lang w:val="en-GB"/>
              </w:rPr>
              <w:t>Sodium perborate</w:t>
            </w:r>
          </w:p>
        </w:tc>
        <w:tc>
          <w:tcPr>
            <w:tcW w:w="2778" w:type="dxa"/>
          </w:tcPr>
          <w:p w14:paraId="3103998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disodium tetra</w:t>
            </w:r>
            <w:r w:rsidRPr="009743C8">
              <w:rPr>
                <w:lang w:val="en-GB"/>
              </w:rPr>
              <w:softHyphen/>
              <w:t>borate pentahydrate</w:t>
            </w:r>
          </w:p>
        </w:tc>
        <w:tc>
          <w:tcPr>
            <w:cnfStyle w:val="000010000000" w:firstRow="0" w:lastRow="0" w:firstColumn="0" w:lastColumn="0" w:oddVBand="1" w:evenVBand="0" w:oddHBand="0" w:evenHBand="0" w:firstRowFirstColumn="0" w:firstRowLastColumn="0" w:lastRowFirstColumn="0" w:lastRowLastColumn="0"/>
            <w:tcW w:w="2588" w:type="dxa"/>
          </w:tcPr>
          <w:p w14:paraId="72261EEB"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7718F4D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712E289" w14:textId="77777777" w:rsidR="002A3FBD" w:rsidRPr="009743C8" w:rsidRDefault="002A3FBD" w:rsidP="002A3FBD">
            <w:pPr>
              <w:rPr>
                <w:lang w:val="en-GB"/>
              </w:rPr>
            </w:pPr>
            <w:r w:rsidRPr="009743C8">
              <w:rPr>
                <w:lang w:val="en-GB"/>
              </w:rPr>
              <w:t>ex 2852</w:t>
            </w:r>
          </w:p>
        </w:tc>
        <w:tc>
          <w:tcPr>
            <w:cnfStyle w:val="000010000000" w:firstRow="0" w:lastRow="0" w:firstColumn="0" w:lastColumn="0" w:oddVBand="1" w:evenVBand="0" w:oddHBand="0" w:evenHBand="0" w:firstRowFirstColumn="0" w:firstRowLastColumn="0" w:lastRowFirstColumn="0" w:lastRowLastColumn="0"/>
            <w:tcW w:w="2713" w:type="dxa"/>
          </w:tcPr>
          <w:p w14:paraId="3A8979BC" w14:textId="33E418BB" w:rsidR="002A3FBD" w:rsidRPr="009743C8" w:rsidRDefault="002A3FBD" w:rsidP="002A3FBD">
            <w:pPr>
              <w:rPr>
                <w:lang w:val="en-GB"/>
              </w:rPr>
            </w:pPr>
            <w:r w:rsidRPr="009743C8">
              <w:rPr>
                <w:lang w:val="en-GB"/>
              </w:rPr>
              <w:t>-Mercury compounds of internal ethers and their halogenated, sulphonated, nitrated or</w:t>
            </w:r>
          </w:p>
          <w:p w14:paraId="47100494" w14:textId="77777777" w:rsidR="002A3FBD" w:rsidRPr="009743C8" w:rsidRDefault="002A3FBD" w:rsidP="002A3FBD">
            <w:pPr>
              <w:rPr>
                <w:lang w:val="en-GB"/>
              </w:rPr>
            </w:pPr>
            <w:r w:rsidRPr="009743C8">
              <w:rPr>
                <w:lang w:val="en-GB"/>
              </w:rPr>
              <w:t>nitrosated derivatives</w:t>
            </w:r>
          </w:p>
        </w:tc>
        <w:tc>
          <w:tcPr>
            <w:tcW w:w="2778" w:type="dxa"/>
          </w:tcPr>
          <w:p w14:paraId="4C8C6F1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 2909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8EB09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82DA8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756BC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AB416B2" w14:textId="77777777" w:rsidR="002A3FBD" w:rsidRPr="009743C8" w:rsidRDefault="002A3FBD" w:rsidP="002A3FBD">
            <w:pPr>
              <w:rPr>
                <w:lang w:val="en-GB"/>
              </w:rPr>
            </w:pPr>
            <w:r w:rsidRPr="009743C8">
              <w:rPr>
                <w:lang w:val="en-GB"/>
              </w:rPr>
              <w:t>-Mercury compounds of nucleic acids and their salts, whether or not chemically defined; other heterocyclic compounds</w:t>
            </w:r>
          </w:p>
        </w:tc>
        <w:tc>
          <w:tcPr>
            <w:tcW w:w="2778" w:type="dxa"/>
          </w:tcPr>
          <w:p w14:paraId="09D772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However, the value of all the materials of headings 2852, 2932, 2933 and 2934 used shall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3D1A7B"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7E202F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A993808" w14:textId="77777777" w:rsidR="002A3FBD" w:rsidRPr="009743C8" w:rsidRDefault="002A3FBD" w:rsidP="002A3FBD">
            <w:pPr>
              <w:rPr>
                <w:lang w:val="en-GB"/>
              </w:rPr>
            </w:pPr>
            <w:r w:rsidRPr="009743C8">
              <w:rPr>
                <w:lang w:val="en-GB"/>
              </w:rPr>
              <w:t>ex Chapter 29</w:t>
            </w:r>
          </w:p>
        </w:tc>
        <w:tc>
          <w:tcPr>
            <w:cnfStyle w:val="000010000000" w:firstRow="0" w:lastRow="0" w:firstColumn="0" w:lastColumn="0" w:oddVBand="1" w:evenVBand="0" w:oddHBand="0" w:evenHBand="0" w:firstRowFirstColumn="0" w:firstRowLastColumn="0" w:lastRowFirstColumn="0" w:lastRowLastColumn="0"/>
            <w:tcW w:w="2713" w:type="dxa"/>
          </w:tcPr>
          <w:p w14:paraId="630796DF" w14:textId="77777777" w:rsidR="002A3FBD" w:rsidRPr="009743C8" w:rsidRDefault="002A3FBD" w:rsidP="002A3FBD">
            <w:pPr>
              <w:rPr>
                <w:lang w:val="en-GB"/>
              </w:rPr>
            </w:pPr>
            <w:r w:rsidRPr="009743C8">
              <w:rPr>
                <w:lang w:val="en-GB"/>
              </w:rPr>
              <w:t>Organic chemicals; except for:</w:t>
            </w:r>
          </w:p>
        </w:tc>
        <w:tc>
          <w:tcPr>
            <w:tcW w:w="2778" w:type="dxa"/>
          </w:tcPr>
          <w:p w14:paraId="3533CE8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8762B2"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44DDCF4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499397E" w14:textId="77777777" w:rsidR="002A3FBD" w:rsidRPr="009743C8" w:rsidRDefault="002A3FBD" w:rsidP="002A3FBD">
            <w:pPr>
              <w:rPr>
                <w:lang w:val="en-GB"/>
              </w:rPr>
            </w:pPr>
            <w:r w:rsidRPr="009743C8">
              <w:rPr>
                <w:lang w:val="en-GB"/>
              </w:rPr>
              <w:t>ex 2901</w:t>
            </w:r>
          </w:p>
        </w:tc>
        <w:tc>
          <w:tcPr>
            <w:cnfStyle w:val="000010000000" w:firstRow="0" w:lastRow="0" w:firstColumn="0" w:lastColumn="0" w:oddVBand="1" w:evenVBand="0" w:oddHBand="0" w:evenHBand="0" w:firstRowFirstColumn="0" w:firstRowLastColumn="0" w:lastRowFirstColumn="0" w:lastRowLastColumn="0"/>
            <w:tcW w:w="2713" w:type="dxa"/>
          </w:tcPr>
          <w:p w14:paraId="253F563D" w14:textId="77777777" w:rsidR="002A3FBD" w:rsidRPr="009743C8" w:rsidRDefault="002A3FBD" w:rsidP="002A3FBD">
            <w:pPr>
              <w:rPr>
                <w:lang w:val="en-GB"/>
              </w:rPr>
            </w:pPr>
            <w:r w:rsidRPr="009743C8">
              <w:rPr>
                <w:lang w:val="en-GB"/>
              </w:rPr>
              <w:t>Acyclic hydrocarbons for use as power or heating fuels</w:t>
            </w:r>
          </w:p>
        </w:tc>
        <w:tc>
          <w:tcPr>
            <w:tcW w:w="2778" w:type="dxa"/>
          </w:tcPr>
          <w:p w14:paraId="09DC363C" w14:textId="49A21CC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 or</w:t>
            </w:r>
          </w:p>
        </w:tc>
        <w:tc>
          <w:tcPr>
            <w:cnfStyle w:val="000010000000" w:firstRow="0" w:lastRow="0" w:firstColumn="0" w:lastColumn="0" w:oddVBand="1" w:evenVBand="0" w:oddHBand="0" w:evenHBand="0" w:firstRowFirstColumn="0" w:firstRowLastColumn="0" w:lastRowFirstColumn="0" w:lastRowLastColumn="0"/>
            <w:tcW w:w="2588" w:type="dxa"/>
          </w:tcPr>
          <w:p w14:paraId="601947A1" w14:textId="77777777" w:rsidR="002A3FBD" w:rsidRPr="009743C8" w:rsidRDefault="002A3FBD" w:rsidP="002A3FBD">
            <w:pPr>
              <w:rPr>
                <w:lang w:val="en-GB"/>
              </w:rPr>
            </w:pPr>
          </w:p>
        </w:tc>
      </w:tr>
      <w:tr w:rsidR="002A3FBD" w:rsidRPr="009743C8" w14:paraId="0BCE16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6647F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E48349" w14:textId="77777777" w:rsidR="002A3FBD" w:rsidRPr="009743C8" w:rsidRDefault="002A3FBD" w:rsidP="002A3FBD">
            <w:pPr>
              <w:rPr>
                <w:lang w:val="en-GB"/>
              </w:rPr>
            </w:pPr>
          </w:p>
        </w:tc>
        <w:tc>
          <w:tcPr>
            <w:tcW w:w="2778" w:type="dxa"/>
          </w:tcPr>
          <w:p w14:paraId="3B8D613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9D7185A" w14:textId="77777777" w:rsidR="002A3FBD" w:rsidRPr="009743C8" w:rsidRDefault="002A3FBD" w:rsidP="002A3FBD">
            <w:pPr>
              <w:rPr>
                <w:lang w:val="en-GB"/>
              </w:rPr>
            </w:pPr>
          </w:p>
        </w:tc>
      </w:tr>
      <w:tr w:rsidR="002A3FBD" w:rsidRPr="009743C8" w14:paraId="7BA923E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3B61FD" w14:textId="77777777" w:rsidR="002A3FBD" w:rsidRPr="009743C8" w:rsidRDefault="002A3FBD" w:rsidP="002A3FBD">
            <w:pPr>
              <w:rPr>
                <w:lang w:val="en-GB"/>
              </w:rPr>
            </w:pPr>
            <w:r w:rsidRPr="009743C8">
              <w:rPr>
                <w:lang w:val="en-GB"/>
              </w:rPr>
              <w:t>ex 2902</w:t>
            </w:r>
          </w:p>
        </w:tc>
        <w:tc>
          <w:tcPr>
            <w:cnfStyle w:val="000010000000" w:firstRow="0" w:lastRow="0" w:firstColumn="0" w:lastColumn="0" w:oddVBand="1" w:evenVBand="0" w:oddHBand="0" w:evenHBand="0" w:firstRowFirstColumn="0" w:firstRowLastColumn="0" w:lastRowFirstColumn="0" w:lastRowLastColumn="0"/>
            <w:tcW w:w="2713" w:type="dxa"/>
          </w:tcPr>
          <w:p w14:paraId="0D2B2013" w14:textId="77777777" w:rsidR="002A3FBD" w:rsidRPr="009743C8" w:rsidRDefault="002A3FBD" w:rsidP="002A3FBD">
            <w:pPr>
              <w:rPr>
                <w:lang w:val="en-GB"/>
              </w:rPr>
            </w:pPr>
            <w:r w:rsidRPr="009743C8">
              <w:rPr>
                <w:lang w:val="en-GB"/>
              </w:rPr>
              <w:t>Cyclanes and cyclenes (other than azulenes), benzene, toluene, xylenes, for use as power or heating fuels</w:t>
            </w:r>
          </w:p>
        </w:tc>
        <w:tc>
          <w:tcPr>
            <w:tcW w:w="2778" w:type="dxa"/>
          </w:tcPr>
          <w:p w14:paraId="4A7A2170" w14:textId="6B36D47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 or</w:t>
            </w:r>
          </w:p>
          <w:p w14:paraId="4A61A9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BB9E00" w14:textId="77777777" w:rsidR="002A3FBD" w:rsidRPr="009743C8" w:rsidRDefault="002A3FBD" w:rsidP="002A3FBD">
            <w:pPr>
              <w:rPr>
                <w:lang w:val="en-GB"/>
              </w:rPr>
            </w:pPr>
          </w:p>
        </w:tc>
      </w:tr>
      <w:tr w:rsidR="002A3FBD" w:rsidRPr="009743C8" w14:paraId="21AAA3F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9528A2" w14:textId="77777777" w:rsidR="002A3FBD" w:rsidRPr="009743C8" w:rsidRDefault="002A3FBD" w:rsidP="002A3FBD">
            <w:pPr>
              <w:rPr>
                <w:lang w:val="en-GB"/>
              </w:rPr>
            </w:pPr>
            <w:r w:rsidRPr="009743C8">
              <w:rPr>
                <w:lang w:val="en-GB"/>
              </w:rPr>
              <w:lastRenderedPageBreak/>
              <w:t>ex 2905</w:t>
            </w:r>
          </w:p>
        </w:tc>
        <w:tc>
          <w:tcPr>
            <w:cnfStyle w:val="000010000000" w:firstRow="0" w:lastRow="0" w:firstColumn="0" w:lastColumn="0" w:oddVBand="1" w:evenVBand="0" w:oddHBand="0" w:evenHBand="0" w:firstRowFirstColumn="0" w:firstRowLastColumn="0" w:lastRowFirstColumn="0" w:lastRowLastColumn="0"/>
            <w:tcW w:w="2713" w:type="dxa"/>
          </w:tcPr>
          <w:p w14:paraId="3B44B893" w14:textId="77777777" w:rsidR="002A3FBD" w:rsidRPr="009743C8" w:rsidRDefault="002A3FBD" w:rsidP="002A3FBD">
            <w:pPr>
              <w:rPr>
                <w:lang w:val="en-GB"/>
              </w:rPr>
            </w:pPr>
            <w:r w:rsidRPr="009743C8">
              <w:rPr>
                <w:lang w:val="en-GB"/>
              </w:rPr>
              <w:t>Metal alcoholates of alcohols of this heading and of ethanol</w:t>
            </w:r>
          </w:p>
        </w:tc>
        <w:tc>
          <w:tcPr>
            <w:tcW w:w="2778" w:type="dxa"/>
          </w:tcPr>
          <w:p w14:paraId="5669C4A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2905. However, metal alcoholates of this heading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A93D8A"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A8B05A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5FE8A2" w14:textId="77777777" w:rsidR="002A3FBD" w:rsidRPr="009743C8" w:rsidRDefault="002A3FBD" w:rsidP="002A3FBD">
            <w:pPr>
              <w:rPr>
                <w:lang w:val="en-GB"/>
              </w:rPr>
            </w:pPr>
            <w:r w:rsidRPr="009743C8">
              <w:rPr>
                <w:lang w:val="en-GB"/>
              </w:rPr>
              <w:t>2915</w:t>
            </w:r>
          </w:p>
        </w:tc>
        <w:tc>
          <w:tcPr>
            <w:cnfStyle w:val="000010000000" w:firstRow="0" w:lastRow="0" w:firstColumn="0" w:lastColumn="0" w:oddVBand="1" w:evenVBand="0" w:oddHBand="0" w:evenHBand="0" w:firstRowFirstColumn="0" w:firstRowLastColumn="0" w:lastRowFirstColumn="0" w:lastRowLastColumn="0"/>
            <w:tcW w:w="2713" w:type="dxa"/>
          </w:tcPr>
          <w:p w14:paraId="3C6C5C67" w14:textId="7B4860C5" w:rsidR="002A3FBD" w:rsidRPr="009743C8" w:rsidRDefault="002A3FBD" w:rsidP="002A3FBD">
            <w:pPr>
              <w:rPr>
                <w:lang w:val="en-GB"/>
              </w:rPr>
            </w:pPr>
            <w:r w:rsidRPr="009743C8">
              <w:rPr>
                <w:lang w:val="en-GB"/>
              </w:rPr>
              <w:t>Saturated acyclic monocarboxylic acids and their anhydrides, halides, peroxides and peroxy- acids; their halogenated,</w:t>
            </w:r>
          </w:p>
          <w:p w14:paraId="2421B52F" w14:textId="77777777" w:rsidR="002A3FBD" w:rsidRPr="009743C8" w:rsidRDefault="002A3FBD" w:rsidP="002A3FBD">
            <w:pPr>
              <w:rPr>
                <w:lang w:val="en-GB"/>
              </w:rPr>
            </w:pPr>
            <w:r w:rsidRPr="009743C8">
              <w:rPr>
                <w:lang w:val="en-GB"/>
              </w:rPr>
              <w:t>sulphonated, nitrated or nitrosated derivatives</w:t>
            </w:r>
          </w:p>
        </w:tc>
        <w:tc>
          <w:tcPr>
            <w:tcW w:w="2778" w:type="dxa"/>
          </w:tcPr>
          <w:p w14:paraId="3C3096C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However, the value of all the materials of headings 2915 and 2916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F152DCE"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1C28D2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2660037" w14:textId="77777777" w:rsidR="002A3FBD" w:rsidRPr="009743C8" w:rsidRDefault="002A3FBD" w:rsidP="002A3FBD">
            <w:pPr>
              <w:rPr>
                <w:lang w:val="en-GB"/>
              </w:rPr>
            </w:pPr>
            <w:r w:rsidRPr="009743C8">
              <w:rPr>
                <w:lang w:val="en-GB"/>
              </w:rPr>
              <w:t>ex 2930</w:t>
            </w:r>
          </w:p>
        </w:tc>
        <w:tc>
          <w:tcPr>
            <w:cnfStyle w:val="000010000000" w:firstRow="0" w:lastRow="0" w:firstColumn="0" w:lastColumn="0" w:oddVBand="1" w:evenVBand="0" w:oddHBand="0" w:evenHBand="0" w:firstRowFirstColumn="0" w:firstRowLastColumn="0" w:lastRowFirstColumn="0" w:lastRowLastColumn="0"/>
            <w:tcW w:w="2713" w:type="dxa"/>
          </w:tcPr>
          <w:p w14:paraId="3E22F833" w14:textId="77777777" w:rsidR="002A3FBD" w:rsidRPr="009743C8" w:rsidRDefault="002A3FBD" w:rsidP="002A3FBD">
            <w:pPr>
              <w:rPr>
                <w:lang w:val="en-GB"/>
              </w:rPr>
            </w:pPr>
            <w:r w:rsidRPr="009743C8">
              <w:rPr>
                <w:lang w:val="en-GB"/>
              </w:rPr>
              <w:t>Dithiocarbonates (xanthates and xanthogenates)</w:t>
            </w:r>
          </w:p>
        </w:tc>
        <w:tc>
          <w:tcPr>
            <w:tcW w:w="2778" w:type="dxa"/>
          </w:tcPr>
          <w:p w14:paraId="5E989B8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93BCE6" w14:textId="77777777" w:rsidR="002A3FBD" w:rsidRPr="009743C8" w:rsidRDefault="002A3FBD" w:rsidP="002A3FBD">
            <w:pPr>
              <w:rPr>
                <w:lang w:val="en-GB"/>
              </w:rPr>
            </w:pPr>
          </w:p>
        </w:tc>
      </w:tr>
      <w:tr w:rsidR="002A3FBD" w:rsidRPr="009743C8" w14:paraId="69861D3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FAD396E" w14:textId="77777777" w:rsidR="002A3FBD" w:rsidRPr="009743C8" w:rsidRDefault="002A3FBD" w:rsidP="002A3FBD">
            <w:pPr>
              <w:rPr>
                <w:lang w:val="en-GB"/>
              </w:rPr>
            </w:pPr>
            <w:r w:rsidRPr="009743C8">
              <w:rPr>
                <w:lang w:val="en-GB"/>
              </w:rPr>
              <w:t>ex 2932</w:t>
            </w:r>
          </w:p>
        </w:tc>
        <w:tc>
          <w:tcPr>
            <w:cnfStyle w:val="000010000000" w:firstRow="0" w:lastRow="0" w:firstColumn="0" w:lastColumn="0" w:oddVBand="1" w:evenVBand="0" w:oddHBand="0" w:evenHBand="0" w:firstRowFirstColumn="0" w:firstRowLastColumn="0" w:lastRowFirstColumn="0" w:lastRowLastColumn="0"/>
            <w:tcW w:w="2713" w:type="dxa"/>
          </w:tcPr>
          <w:p w14:paraId="5380EFE7" w14:textId="4BFB7F6F" w:rsidR="002A3FBD" w:rsidRPr="009743C8" w:rsidRDefault="002A3FBD" w:rsidP="002A3FBD">
            <w:pPr>
              <w:rPr>
                <w:lang w:val="en-GB"/>
              </w:rPr>
            </w:pPr>
            <w:r w:rsidRPr="009743C8">
              <w:rPr>
                <w:lang w:val="en-GB"/>
              </w:rPr>
              <w:t>Internal ethers and their halogenated, sulphonated, nitrated or nitrosated derivatives</w:t>
            </w:r>
          </w:p>
        </w:tc>
        <w:tc>
          <w:tcPr>
            <w:tcW w:w="2778" w:type="dxa"/>
          </w:tcPr>
          <w:p w14:paraId="1480519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However, the value of all the materials of heading 2909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C65A6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411AA55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91CC3D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F91F3A9" w14:textId="6CF1CE57" w:rsidR="002A3FBD" w:rsidRPr="009743C8" w:rsidRDefault="002A3FBD" w:rsidP="002A3FBD">
            <w:pPr>
              <w:rPr>
                <w:lang w:val="en-GB"/>
              </w:rPr>
            </w:pPr>
            <w:r w:rsidRPr="009743C8">
              <w:rPr>
                <w:lang w:val="en-GB"/>
              </w:rPr>
              <w:t>Cyclic acetals and internal hemiacetals and their halogenated, sulphonated, nitrated or nitrosated derivatives</w:t>
            </w:r>
          </w:p>
        </w:tc>
        <w:tc>
          <w:tcPr>
            <w:tcW w:w="2778" w:type="dxa"/>
          </w:tcPr>
          <w:p w14:paraId="5D3D6B1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8424340"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6B60D1B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6452809" w14:textId="77777777" w:rsidR="002A3FBD" w:rsidRPr="009743C8" w:rsidRDefault="002A3FBD" w:rsidP="002A3FBD">
            <w:pPr>
              <w:rPr>
                <w:lang w:val="en-GB"/>
              </w:rPr>
            </w:pPr>
            <w:r w:rsidRPr="009743C8">
              <w:rPr>
                <w:lang w:val="en-GB"/>
              </w:rPr>
              <w:t>2933</w:t>
            </w:r>
          </w:p>
        </w:tc>
        <w:tc>
          <w:tcPr>
            <w:cnfStyle w:val="000010000000" w:firstRow="0" w:lastRow="0" w:firstColumn="0" w:lastColumn="0" w:oddVBand="1" w:evenVBand="0" w:oddHBand="0" w:evenHBand="0" w:firstRowFirstColumn="0" w:firstRowLastColumn="0" w:lastRowFirstColumn="0" w:lastRowLastColumn="0"/>
            <w:tcW w:w="2713" w:type="dxa"/>
          </w:tcPr>
          <w:p w14:paraId="161DB4AB" w14:textId="77777777" w:rsidR="002A3FBD" w:rsidRPr="009743C8" w:rsidRDefault="002A3FBD" w:rsidP="002A3FBD">
            <w:pPr>
              <w:rPr>
                <w:lang w:val="en-GB"/>
              </w:rPr>
            </w:pPr>
            <w:r w:rsidRPr="009743C8">
              <w:rPr>
                <w:lang w:val="en-GB"/>
              </w:rPr>
              <w:t>Heterocyclic compounds with nitrogen hetero-atom(s) only</w:t>
            </w:r>
          </w:p>
        </w:tc>
        <w:tc>
          <w:tcPr>
            <w:tcW w:w="2778" w:type="dxa"/>
          </w:tcPr>
          <w:p w14:paraId="0CA8BDF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However, the value of all the materials of headings 2932 and 2933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8C8F43"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B05C80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C59FAD2" w14:textId="77777777" w:rsidR="002A3FBD" w:rsidRPr="009743C8" w:rsidRDefault="002A3FBD" w:rsidP="002A3FBD">
            <w:pPr>
              <w:rPr>
                <w:lang w:val="en-GB"/>
              </w:rPr>
            </w:pPr>
            <w:r w:rsidRPr="009743C8">
              <w:rPr>
                <w:lang w:val="en-GB"/>
              </w:rPr>
              <w:t>2934</w:t>
            </w:r>
          </w:p>
        </w:tc>
        <w:tc>
          <w:tcPr>
            <w:cnfStyle w:val="000010000000" w:firstRow="0" w:lastRow="0" w:firstColumn="0" w:lastColumn="0" w:oddVBand="1" w:evenVBand="0" w:oddHBand="0" w:evenHBand="0" w:firstRowFirstColumn="0" w:firstRowLastColumn="0" w:lastRowFirstColumn="0" w:lastRowLastColumn="0"/>
            <w:tcW w:w="2713" w:type="dxa"/>
          </w:tcPr>
          <w:p w14:paraId="22F8440D" w14:textId="277B4974" w:rsidR="002A3FBD" w:rsidRPr="009743C8" w:rsidRDefault="002A3FBD" w:rsidP="002A3FBD">
            <w:pPr>
              <w:rPr>
                <w:lang w:val="en-GB"/>
              </w:rPr>
            </w:pPr>
            <w:r w:rsidRPr="009743C8">
              <w:rPr>
                <w:lang w:val="en-GB"/>
              </w:rPr>
              <w:t>Nucleic acids and their salts, whether or not chemically defined; other heterocyclic</w:t>
            </w:r>
          </w:p>
          <w:p w14:paraId="295760A5" w14:textId="77777777" w:rsidR="002A3FBD" w:rsidRPr="009743C8" w:rsidRDefault="002A3FBD" w:rsidP="002A3FBD">
            <w:pPr>
              <w:rPr>
                <w:lang w:val="en-GB"/>
              </w:rPr>
            </w:pPr>
            <w:r w:rsidRPr="009743C8">
              <w:rPr>
                <w:lang w:val="en-GB"/>
              </w:rPr>
              <w:t>compounds</w:t>
            </w:r>
          </w:p>
        </w:tc>
        <w:tc>
          <w:tcPr>
            <w:tcW w:w="2778" w:type="dxa"/>
          </w:tcPr>
          <w:p w14:paraId="18235D1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headings 2932, 2933 and 2934 used shall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B6988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5A05B91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7D7D111" w14:textId="77777777" w:rsidR="002A3FBD" w:rsidRPr="009743C8" w:rsidRDefault="002A3FBD" w:rsidP="002A3FBD">
            <w:pPr>
              <w:rPr>
                <w:lang w:val="en-GB"/>
              </w:rPr>
            </w:pPr>
            <w:r w:rsidRPr="009743C8">
              <w:rPr>
                <w:lang w:val="en-GB"/>
              </w:rPr>
              <w:lastRenderedPageBreak/>
              <w:t>ex 2939</w:t>
            </w:r>
          </w:p>
        </w:tc>
        <w:tc>
          <w:tcPr>
            <w:cnfStyle w:val="000010000000" w:firstRow="0" w:lastRow="0" w:firstColumn="0" w:lastColumn="0" w:oddVBand="1" w:evenVBand="0" w:oddHBand="0" w:evenHBand="0" w:firstRowFirstColumn="0" w:firstRowLastColumn="0" w:lastRowFirstColumn="0" w:lastRowLastColumn="0"/>
            <w:tcW w:w="2713" w:type="dxa"/>
          </w:tcPr>
          <w:p w14:paraId="5D7C642C" w14:textId="77777777" w:rsidR="002A3FBD" w:rsidRPr="009743C8" w:rsidRDefault="002A3FBD" w:rsidP="002A3FBD">
            <w:pPr>
              <w:rPr>
                <w:lang w:val="en-GB"/>
              </w:rPr>
            </w:pPr>
            <w:r w:rsidRPr="009743C8">
              <w:rPr>
                <w:lang w:val="en-GB"/>
              </w:rPr>
              <w:t>Concentrates of poppy straw containing not less than 50 per cent by weight of alkaloids</w:t>
            </w:r>
          </w:p>
        </w:tc>
        <w:tc>
          <w:tcPr>
            <w:tcW w:w="2778" w:type="dxa"/>
          </w:tcPr>
          <w:p w14:paraId="081BD48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B467FA" w14:textId="77777777" w:rsidR="002A3FBD" w:rsidRPr="009743C8" w:rsidRDefault="002A3FBD" w:rsidP="002A3FBD">
            <w:pPr>
              <w:rPr>
                <w:lang w:val="en-GB"/>
              </w:rPr>
            </w:pPr>
          </w:p>
        </w:tc>
      </w:tr>
      <w:tr w:rsidR="002A3FBD" w:rsidRPr="009743C8" w14:paraId="42C3E9A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89B5877" w14:textId="77777777" w:rsidR="002A3FBD" w:rsidRPr="009743C8" w:rsidRDefault="002A3FBD" w:rsidP="002A3FBD">
            <w:pPr>
              <w:rPr>
                <w:lang w:val="en-GB"/>
              </w:rPr>
            </w:pPr>
            <w:r w:rsidRPr="009743C8">
              <w:rPr>
                <w:lang w:val="en-GB"/>
              </w:rPr>
              <w:t>ex Chapter 30</w:t>
            </w:r>
          </w:p>
        </w:tc>
        <w:tc>
          <w:tcPr>
            <w:cnfStyle w:val="000010000000" w:firstRow="0" w:lastRow="0" w:firstColumn="0" w:lastColumn="0" w:oddVBand="1" w:evenVBand="0" w:oddHBand="0" w:evenHBand="0" w:firstRowFirstColumn="0" w:firstRowLastColumn="0" w:lastRowFirstColumn="0" w:lastRowLastColumn="0"/>
            <w:tcW w:w="2713" w:type="dxa"/>
          </w:tcPr>
          <w:p w14:paraId="6A9D9948" w14:textId="77777777" w:rsidR="002A3FBD" w:rsidRPr="009743C8" w:rsidRDefault="002A3FBD" w:rsidP="002A3FBD">
            <w:pPr>
              <w:rPr>
                <w:lang w:val="en-GB"/>
              </w:rPr>
            </w:pPr>
            <w:r w:rsidRPr="009743C8">
              <w:rPr>
                <w:lang w:val="en-GB"/>
              </w:rPr>
              <w:t>Pharmaceutical products; except for:</w:t>
            </w:r>
          </w:p>
        </w:tc>
        <w:tc>
          <w:tcPr>
            <w:tcW w:w="2778" w:type="dxa"/>
          </w:tcPr>
          <w:p w14:paraId="3B0E470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C6E820" w14:textId="77777777" w:rsidR="002A3FBD" w:rsidRPr="009743C8" w:rsidRDefault="002A3FBD" w:rsidP="002A3FBD">
            <w:pPr>
              <w:rPr>
                <w:lang w:val="en-GB"/>
              </w:rPr>
            </w:pPr>
          </w:p>
        </w:tc>
      </w:tr>
      <w:tr w:rsidR="002A3FBD" w:rsidRPr="009743C8" w14:paraId="73FDCFA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475AB4A" w14:textId="77777777" w:rsidR="002A3FBD" w:rsidRPr="009743C8" w:rsidRDefault="002A3FBD" w:rsidP="002A3FBD">
            <w:pPr>
              <w:rPr>
                <w:lang w:val="en-GB"/>
              </w:rPr>
            </w:pPr>
            <w:r w:rsidRPr="009743C8">
              <w:rPr>
                <w:lang w:val="en-GB"/>
              </w:rPr>
              <w:t>3002</w:t>
            </w:r>
          </w:p>
        </w:tc>
        <w:tc>
          <w:tcPr>
            <w:cnfStyle w:val="000010000000" w:firstRow="0" w:lastRow="0" w:firstColumn="0" w:lastColumn="0" w:oddVBand="1" w:evenVBand="0" w:oddHBand="0" w:evenHBand="0" w:firstRowFirstColumn="0" w:firstRowLastColumn="0" w:lastRowFirstColumn="0" w:lastRowLastColumn="0"/>
            <w:tcW w:w="2713" w:type="dxa"/>
          </w:tcPr>
          <w:p w14:paraId="3138ED08" w14:textId="6DBDED8F" w:rsidR="002A3FBD" w:rsidRPr="009743C8" w:rsidRDefault="002A3FBD" w:rsidP="002A3FBD">
            <w:pPr>
              <w:rPr>
                <w:lang w:val="en-GB"/>
              </w:rPr>
            </w:pPr>
            <w:r w:rsidRPr="009743C8">
              <w:rPr>
                <w:lang w:val="en-GB"/>
              </w:rPr>
              <w:t>Human blood; animal blood prepared for therapeutic, prophy</w:t>
            </w:r>
            <w:r w:rsidRPr="009743C8">
              <w:rPr>
                <w:lang w:val="en-GB"/>
              </w:rPr>
              <w:softHyphen/>
              <w:t>lactic or diagnostic uses; antisera and other blood fractions and modified immunological products, whether or not obtained by means of biotechnological processes; vaccines, toxins, cultures of micro-organisms (excluding</w:t>
            </w:r>
          </w:p>
          <w:p w14:paraId="6FEA19C1" w14:textId="77777777" w:rsidR="002A3FBD" w:rsidRPr="009743C8" w:rsidRDefault="002A3FBD" w:rsidP="002A3FBD">
            <w:pPr>
              <w:rPr>
                <w:lang w:val="en-GB"/>
              </w:rPr>
            </w:pPr>
            <w:r w:rsidRPr="009743C8">
              <w:rPr>
                <w:lang w:val="en-GB"/>
              </w:rPr>
              <w:t>yeasts) and similar products:</w:t>
            </w:r>
          </w:p>
        </w:tc>
        <w:tc>
          <w:tcPr>
            <w:tcW w:w="2778" w:type="dxa"/>
          </w:tcPr>
          <w:p w14:paraId="02EAF6C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09047C" w14:textId="77777777" w:rsidR="002A3FBD" w:rsidRPr="009743C8" w:rsidRDefault="002A3FBD" w:rsidP="002A3FBD">
            <w:pPr>
              <w:rPr>
                <w:lang w:val="en-GB"/>
              </w:rPr>
            </w:pPr>
          </w:p>
        </w:tc>
      </w:tr>
      <w:tr w:rsidR="002A3FBD" w:rsidRPr="009743C8" w14:paraId="725721C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B13485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CC16A3" w14:textId="77777777" w:rsidR="002A3FBD" w:rsidRPr="009743C8" w:rsidRDefault="002A3FBD" w:rsidP="002A3FBD">
            <w:pPr>
              <w:rPr>
                <w:lang w:val="en-GB"/>
              </w:rPr>
            </w:pPr>
            <w:r w:rsidRPr="009743C8">
              <w:rPr>
                <w:lang w:val="en-GB"/>
              </w:rPr>
              <w:t>Products consisting of two or more constituents which have been mixed together for therapeutic or prophylactic uses or unmixed products for these uses, put up in measured doses or in forms or packings for retail sale</w:t>
            </w:r>
          </w:p>
        </w:tc>
        <w:tc>
          <w:tcPr>
            <w:tcW w:w="2778" w:type="dxa"/>
          </w:tcPr>
          <w:p w14:paraId="798D58F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9B995C" w14:textId="77777777" w:rsidR="002A3FBD" w:rsidRPr="009743C8" w:rsidRDefault="002A3FBD" w:rsidP="002A3FBD">
            <w:pPr>
              <w:rPr>
                <w:lang w:val="en-GB"/>
              </w:rPr>
            </w:pPr>
          </w:p>
        </w:tc>
      </w:tr>
      <w:tr w:rsidR="002A3FBD" w:rsidRPr="009743C8" w14:paraId="34B8778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B7DAD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52196F" w14:textId="77777777" w:rsidR="002A3FBD" w:rsidRPr="009743C8" w:rsidRDefault="002A3FBD" w:rsidP="002A3FBD">
            <w:pPr>
              <w:rPr>
                <w:lang w:val="en-GB"/>
              </w:rPr>
            </w:pPr>
            <w:r w:rsidRPr="009743C8">
              <w:rPr>
                <w:lang w:val="en-GB"/>
              </w:rPr>
              <w:t>- Other:</w:t>
            </w:r>
          </w:p>
        </w:tc>
        <w:tc>
          <w:tcPr>
            <w:tcW w:w="2778" w:type="dxa"/>
          </w:tcPr>
          <w:p w14:paraId="5BA66FD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B1CA37B" w14:textId="77777777" w:rsidR="002A3FBD" w:rsidRPr="009743C8" w:rsidRDefault="002A3FBD" w:rsidP="002A3FBD">
            <w:pPr>
              <w:rPr>
                <w:lang w:val="en-GB"/>
              </w:rPr>
            </w:pPr>
          </w:p>
        </w:tc>
      </w:tr>
      <w:tr w:rsidR="002A3FBD" w:rsidRPr="009743C8" w14:paraId="75DFB69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3CD773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C6258C9" w14:textId="77777777" w:rsidR="002A3FBD" w:rsidRPr="009743C8" w:rsidRDefault="002A3FBD" w:rsidP="002A3FBD">
            <w:pPr>
              <w:rPr>
                <w:lang w:val="en-GB"/>
              </w:rPr>
            </w:pPr>
            <w:r w:rsidRPr="009743C8">
              <w:rPr>
                <w:lang w:val="en-GB"/>
              </w:rPr>
              <w:t>— Human blood</w:t>
            </w:r>
          </w:p>
          <w:p w14:paraId="03F4E386" w14:textId="77777777" w:rsidR="002A3FBD" w:rsidRPr="009743C8" w:rsidRDefault="002A3FBD" w:rsidP="002A3FBD">
            <w:pPr>
              <w:rPr>
                <w:lang w:val="en-GB"/>
              </w:rPr>
            </w:pPr>
            <w:r w:rsidRPr="009743C8">
              <w:rPr>
                <w:lang w:val="en-GB"/>
              </w:rPr>
              <w:t>--Animal blood prepared for therapeutic or prophylactic uses</w:t>
            </w:r>
          </w:p>
        </w:tc>
        <w:tc>
          <w:tcPr>
            <w:tcW w:w="2778" w:type="dxa"/>
          </w:tcPr>
          <w:p w14:paraId="64C9509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p w14:paraId="1A26751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0660BCE" w14:textId="77777777" w:rsidR="002A3FBD" w:rsidRPr="009743C8" w:rsidRDefault="002A3FBD" w:rsidP="002A3FBD">
            <w:pPr>
              <w:rPr>
                <w:lang w:val="en-GB"/>
              </w:rPr>
            </w:pPr>
          </w:p>
        </w:tc>
      </w:tr>
      <w:tr w:rsidR="002A3FBD" w:rsidRPr="009743C8" w14:paraId="1760233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6DFB5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04FB23C" w14:textId="77777777" w:rsidR="002A3FBD" w:rsidRPr="009743C8" w:rsidRDefault="002A3FBD" w:rsidP="002A3FBD">
            <w:pPr>
              <w:rPr>
                <w:lang w:val="en-GB"/>
              </w:rPr>
            </w:pPr>
            <w:r w:rsidRPr="009743C8">
              <w:rPr>
                <w:lang w:val="en-GB"/>
              </w:rPr>
              <w:t>--Blood fractions other than antisera, haemoglobin, blood globulins and serum globulins</w:t>
            </w:r>
          </w:p>
        </w:tc>
        <w:tc>
          <w:tcPr>
            <w:tcW w:w="2778" w:type="dxa"/>
          </w:tcPr>
          <w:p w14:paraId="3C75972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3416ED" w14:textId="77777777" w:rsidR="002A3FBD" w:rsidRPr="009743C8" w:rsidRDefault="002A3FBD" w:rsidP="002A3FBD">
            <w:pPr>
              <w:rPr>
                <w:lang w:val="en-GB"/>
              </w:rPr>
            </w:pPr>
          </w:p>
        </w:tc>
      </w:tr>
      <w:tr w:rsidR="002A3FBD" w:rsidRPr="009743C8" w14:paraId="1BD17A0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33D9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35CD15" w14:textId="77777777" w:rsidR="002A3FBD" w:rsidRPr="009743C8" w:rsidRDefault="002A3FBD" w:rsidP="002A3FBD">
            <w:pPr>
              <w:rPr>
                <w:lang w:val="en-GB"/>
              </w:rPr>
            </w:pPr>
            <w:r w:rsidRPr="009743C8">
              <w:rPr>
                <w:lang w:val="en-GB"/>
              </w:rPr>
              <w:t>— Haemoglobin, blood globulins and serum globulins</w:t>
            </w:r>
          </w:p>
        </w:tc>
        <w:tc>
          <w:tcPr>
            <w:tcW w:w="2778" w:type="dxa"/>
          </w:tcPr>
          <w:p w14:paraId="59095DC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60134E" w14:textId="77777777" w:rsidR="002A3FBD" w:rsidRPr="009743C8" w:rsidRDefault="002A3FBD" w:rsidP="002A3FBD">
            <w:pPr>
              <w:rPr>
                <w:lang w:val="en-GB"/>
              </w:rPr>
            </w:pPr>
          </w:p>
        </w:tc>
      </w:tr>
      <w:tr w:rsidR="002A3FBD" w:rsidRPr="009743C8" w14:paraId="261D5E7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E42CD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DC714D" w14:textId="77777777" w:rsidR="002A3FBD" w:rsidRPr="009743C8" w:rsidRDefault="002A3FBD" w:rsidP="002A3FBD">
            <w:pPr>
              <w:rPr>
                <w:lang w:val="en-GB"/>
              </w:rPr>
            </w:pPr>
            <w:r w:rsidRPr="009743C8">
              <w:rPr>
                <w:lang w:val="en-GB"/>
              </w:rPr>
              <w:t>— Other</w:t>
            </w:r>
          </w:p>
        </w:tc>
        <w:tc>
          <w:tcPr>
            <w:tcW w:w="2778" w:type="dxa"/>
          </w:tcPr>
          <w:p w14:paraId="6AF3916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1E1521" w14:textId="77777777" w:rsidR="002A3FBD" w:rsidRPr="009743C8" w:rsidRDefault="002A3FBD" w:rsidP="002A3FBD">
            <w:pPr>
              <w:rPr>
                <w:lang w:val="en-GB"/>
              </w:rPr>
            </w:pPr>
          </w:p>
        </w:tc>
      </w:tr>
      <w:tr w:rsidR="002A3FBD" w:rsidRPr="009743C8" w14:paraId="50AA14B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12DE107" w14:textId="0BA08328" w:rsidR="002A3FBD" w:rsidRPr="009743C8" w:rsidRDefault="002A3FBD" w:rsidP="002A3FBD">
            <w:pPr>
              <w:rPr>
                <w:lang w:val="en-GB"/>
              </w:rPr>
            </w:pPr>
            <w:r w:rsidRPr="009743C8">
              <w:rPr>
                <w:lang w:val="en-GB"/>
              </w:rPr>
              <w:lastRenderedPageBreak/>
              <w:t xml:space="preserve">3003 </w:t>
            </w:r>
            <w:r w:rsidR="00903C2F">
              <w:rPr>
                <w:lang w:val="en-GB"/>
              </w:rPr>
              <w:t>to</w:t>
            </w:r>
            <w:r w:rsidRPr="009743C8">
              <w:rPr>
                <w:lang w:val="en-GB"/>
              </w:rPr>
              <w:t xml:space="preserve"> 3004</w:t>
            </w:r>
          </w:p>
        </w:tc>
        <w:tc>
          <w:tcPr>
            <w:cnfStyle w:val="000010000000" w:firstRow="0" w:lastRow="0" w:firstColumn="0" w:lastColumn="0" w:oddVBand="1" w:evenVBand="0" w:oddHBand="0" w:evenHBand="0" w:firstRowFirstColumn="0" w:firstRowLastColumn="0" w:lastRowFirstColumn="0" w:lastRowLastColumn="0"/>
            <w:tcW w:w="2713" w:type="dxa"/>
          </w:tcPr>
          <w:p w14:paraId="781E88DB" w14:textId="77777777" w:rsidR="002A3FBD" w:rsidRPr="009743C8" w:rsidRDefault="002A3FBD" w:rsidP="002A3FBD">
            <w:pPr>
              <w:rPr>
                <w:lang w:val="en-GB"/>
              </w:rPr>
            </w:pPr>
            <w:r w:rsidRPr="009743C8">
              <w:rPr>
                <w:lang w:val="en-GB"/>
              </w:rPr>
              <w:t>Medicaments (excluding products of heading 3002, 3005 or 3006):</w:t>
            </w:r>
          </w:p>
        </w:tc>
        <w:tc>
          <w:tcPr>
            <w:tcW w:w="2778" w:type="dxa"/>
          </w:tcPr>
          <w:p w14:paraId="4675260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741C187" w14:textId="77777777" w:rsidR="002A3FBD" w:rsidRPr="009743C8" w:rsidRDefault="002A3FBD" w:rsidP="002A3FBD">
            <w:pPr>
              <w:rPr>
                <w:lang w:val="en-GB"/>
              </w:rPr>
            </w:pPr>
          </w:p>
        </w:tc>
      </w:tr>
      <w:tr w:rsidR="002A3FBD" w:rsidRPr="009743C8" w14:paraId="4DC670A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EA4F1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2E8A9D9" w14:textId="77777777" w:rsidR="002A3FBD" w:rsidRPr="009743C8" w:rsidRDefault="002A3FBD" w:rsidP="002A3FBD">
            <w:pPr>
              <w:rPr>
                <w:lang w:val="en-GB"/>
              </w:rPr>
            </w:pPr>
            <w:r w:rsidRPr="009743C8">
              <w:rPr>
                <w:lang w:val="en-GB"/>
              </w:rPr>
              <w:t>- Obtained from amikacin of heading 2941</w:t>
            </w:r>
          </w:p>
        </w:tc>
        <w:tc>
          <w:tcPr>
            <w:tcW w:w="2778" w:type="dxa"/>
          </w:tcPr>
          <w:p w14:paraId="12C8E62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headings 3003 and 3004 may he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31B3AB" w14:textId="77777777" w:rsidR="002A3FBD" w:rsidRPr="009743C8" w:rsidRDefault="002A3FBD" w:rsidP="002A3FBD">
            <w:pPr>
              <w:rPr>
                <w:lang w:val="en-GB"/>
              </w:rPr>
            </w:pPr>
          </w:p>
        </w:tc>
      </w:tr>
      <w:tr w:rsidR="002A3FBD" w:rsidRPr="009743C8" w14:paraId="499510F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0DB8B3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1793FDC" w14:textId="77777777" w:rsidR="002A3FBD" w:rsidRPr="009743C8" w:rsidRDefault="002A3FBD" w:rsidP="002A3FBD">
            <w:pPr>
              <w:rPr>
                <w:lang w:val="en-GB"/>
              </w:rPr>
            </w:pPr>
            <w:r w:rsidRPr="009743C8">
              <w:rPr>
                <w:lang w:val="en-GB"/>
              </w:rPr>
              <w:t>- Other</w:t>
            </w:r>
          </w:p>
        </w:tc>
        <w:tc>
          <w:tcPr>
            <w:tcW w:w="2778" w:type="dxa"/>
          </w:tcPr>
          <w:p w14:paraId="7393A43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20F2B1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w:t>
            </w:r>
          </w:p>
          <w:p w14:paraId="1AF50738" w14:textId="619EF85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except that of the product. However, materials of</w:t>
            </w:r>
          </w:p>
          <w:p w14:paraId="4522BE7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3003 and 3004 may he used, provided that their total value does not exceed 20 per cent of the ex-works price of the product, and</w:t>
            </w:r>
          </w:p>
          <w:p w14:paraId="60F1EB3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BDA87B5" w14:textId="77777777" w:rsidR="002A3FBD" w:rsidRPr="009743C8" w:rsidRDefault="002A3FBD" w:rsidP="002A3FBD">
            <w:pPr>
              <w:rPr>
                <w:lang w:val="en-GB"/>
              </w:rPr>
            </w:pPr>
          </w:p>
        </w:tc>
      </w:tr>
      <w:tr w:rsidR="002A3FBD" w:rsidRPr="009743C8" w14:paraId="2976C91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6B8578C" w14:textId="77777777" w:rsidR="002A3FBD" w:rsidRPr="009743C8" w:rsidRDefault="002A3FBD" w:rsidP="002A3FBD">
            <w:pPr>
              <w:rPr>
                <w:lang w:val="en-GB"/>
              </w:rPr>
            </w:pPr>
            <w:r w:rsidRPr="009743C8">
              <w:rPr>
                <w:lang w:val="en-GB"/>
              </w:rPr>
              <w:t>ex 3006</w:t>
            </w:r>
          </w:p>
        </w:tc>
        <w:tc>
          <w:tcPr>
            <w:cnfStyle w:val="000010000000" w:firstRow="0" w:lastRow="0" w:firstColumn="0" w:lastColumn="0" w:oddVBand="1" w:evenVBand="0" w:oddHBand="0" w:evenHBand="0" w:firstRowFirstColumn="0" w:firstRowLastColumn="0" w:lastRowFirstColumn="0" w:lastRowLastColumn="0"/>
            <w:tcW w:w="2713" w:type="dxa"/>
          </w:tcPr>
          <w:p w14:paraId="1903A02E" w14:textId="77777777" w:rsidR="002A3FBD" w:rsidRPr="009743C8" w:rsidRDefault="002A3FBD" w:rsidP="002A3FBD">
            <w:pPr>
              <w:rPr>
                <w:lang w:val="en-GB"/>
              </w:rPr>
            </w:pPr>
            <w:r w:rsidRPr="009743C8">
              <w:rPr>
                <w:lang w:val="en-GB"/>
              </w:rPr>
              <w:t>-Waste pharmaceuticals specified in note 4(k) to this Chapter</w:t>
            </w:r>
          </w:p>
        </w:tc>
        <w:tc>
          <w:tcPr>
            <w:tcW w:w="2778" w:type="dxa"/>
          </w:tcPr>
          <w:p w14:paraId="3B24C42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588" w:type="dxa"/>
          </w:tcPr>
          <w:p w14:paraId="0C86C66C" w14:textId="77777777" w:rsidR="002A3FBD" w:rsidRPr="009743C8" w:rsidRDefault="002A3FBD" w:rsidP="002A3FBD">
            <w:pPr>
              <w:rPr>
                <w:lang w:val="en-GB"/>
              </w:rPr>
            </w:pPr>
          </w:p>
        </w:tc>
      </w:tr>
      <w:tr w:rsidR="002A3FBD" w:rsidRPr="009743C8" w14:paraId="0AD78E0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D0C74F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1F098EC" w14:textId="77777777" w:rsidR="002A3FBD" w:rsidRPr="009743C8" w:rsidRDefault="002A3FBD" w:rsidP="002A3FBD">
            <w:pPr>
              <w:rPr>
                <w:lang w:val="en-GB"/>
              </w:rPr>
            </w:pPr>
            <w:r w:rsidRPr="009743C8">
              <w:rPr>
                <w:lang w:val="en-GB"/>
              </w:rPr>
              <w:t>Sterile surgical or dental adhesion barriers, whether or not absorbable:</w:t>
            </w:r>
          </w:p>
          <w:p w14:paraId="36278A79" w14:textId="77777777" w:rsidR="002A3FBD" w:rsidRPr="009743C8" w:rsidRDefault="002A3FBD" w:rsidP="002A3FBD">
            <w:pPr>
              <w:rPr>
                <w:lang w:val="en-GB"/>
              </w:rPr>
            </w:pPr>
            <w:r w:rsidRPr="009743C8">
              <w:rPr>
                <w:lang w:val="en-GB"/>
              </w:rPr>
              <w:t>made of plastics</w:t>
            </w:r>
          </w:p>
        </w:tc>
        <w:tc>
          <w:tcPr>
            <w:tcW w:w="2778" w:type="dxa"/>
          </w:tcPr>
          <w:p w14:paraId="25F81DC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Chapter 39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A9BECC8" w14:textId="77777777" w:rsidR="002A3FBD" w:rsidRPr="009743C8" w:rsidRDefault="002A3FBD" w:rsidP="002A3FBD">
            <w:pPr>
              <w:rPr>
                <w:lang w:val="en-GB"/>
              </w:rPr>
            </w:pPr>
            <w:r w:rsidRPr="009743C8">
              <w:rPr>
                <w:lang w:val="en-GB"/>
              </w:rPr>
              <w:t>Manufacture in which the value of all the materials used does not exceed 25 per cent of the ex-works price of the product</w:t>
            </w:r>
          </w:p>
        </w:tc>
      </w:tr>
      <w:tr w:rsidR="002A3FBD" w:rsidRPr="009743C8" w14:paraId="186A80C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A71309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61B63F" w14:textId="77777777" w:rsidR="002A3FBD" w:rsidRPr="009743C8" w:rsidRDefault="002A3FBD" w:rsidP="002A3FBD">
            <w:pPr>
              <w:rPr>
                <w:lang w:val="en-GB"/>
              </w:rPr>
            </w:pPr>
            <w:r w:rsidRPr="009743C8">
              <w:rPr>
                <w:lang w:val="en-GB"/>
              </w:rPr>
              <w:t>-made of fabrics</w:t>
            </w:r>
          </w:p>
        </w:tc>
        <w:tc>
          <w:tcPr>
            <w:tcW w:w="2778" w:type="dxa"/>
          </w:tcPr>
          <w:p w14:paraId="46995ADD" w14:textId="16B0864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43FB12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1A7C932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3825A1B9" w14:textId="440E542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processed for</w:t>
            </w:r>
          </w:p>
          <w:p w14:paraId="16BA014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78D0278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648885D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648333E3" w14:textId="77777777" w:rsidR="002A3FBD" w:rsidRPr="009743C8" w:rsidRDefault="002A3FBD" w:rsidP="002A3FBD">
            <w:pPr>
              <w:rPr>
                <w:lang w:val="en-GB"/>
              </w:rPr>
            </w:pPr>
          </w:p>
        </w:tc>
      </w:tr>
      <w:tr w:rsidR="002A3FBD" w:rsidRPr="009743C8" w14:paraId="3CCBC5A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8DC238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4C7AFD" w14:textId="3FCE0FE8" w:rsidR="002A3FBD" w:rsidRPr="009743C8" w:rsidRDefault="002A3FBD" w:rsidP="002A3FBD">
            <w:pPr>
              <w:rPr>
                <w:lang w:val="en-GB"/>
              </w:rPr>
            </w:pPr>
            <w:r w:rsidRPr="009743C8">
              <w:rPr>
                <w:lang w:val="en-GB"/>
              </w:rPr>
              <w:t>- appliances identifiable for</w:t>
            </w:r>
          </w:p>
          <w:p w14:paraId="5117208A" w14:textId="77777777" w:rsidR="002A3FBD" w:rsidRPr="009743C8" w:rsidRDefault="002A3FBD" w:rsidP="002A3FBD">
            <w:pPr>
              <w:rPr>
                <w:lang w:val="en-GB"/>
              </w:rPr>
            </w:pPr>
            <w:r w:rsidRPr="009743C8">
              <w:rPr>
                <w:lang w:val="en-GB"/>
              </w:rPr>
              <w:t>ostomy use</w:t>
            </w:r>
          </w:p>
        </w:tc>
        <w:tc>
          <w:tcPr>
            <w:tcW w:w="2778" w:type="dxa"/>
          </w:tcPr>
          <w:p w14:paraId="7F4825C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DDEF0E2" w14:textId="77777777" w:rsidR="002A3FBD" w:rsidRPr="009743C8" w:rsidRDefault="002A3FBD" w:rsidP="002A3FBD">
            <w:pPr>
              <w:rPr>
                <w:lang w:val="en-GB"/>
              </w:rPr>
            </w:pPr>
          </w:p>
        </w:tc>
      </w:tr>
      <w:tr w:rsidR="002A3FBD" w:rsidRPr="009743C8" w14:paraId="229761D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0695574" w14:textId="77777777" w:rsidR="002A3FBD" w:rsidRPr="009743C8" w:rsidRDefault="002A3FBD" w:rsidP="002A3FBD">
            <w:pPr>
              <w:rPr>
                <w:lang w:val="en-GB"/>
              </w:rPr>
            </w:pPr>
            <w:r w:rsidRPr="009743C8">
              <w:rPr>
                <w:lang w:val="en-GB"/>
              </w:rPr>
              <w:lastRenderedPageBreak/>
              <w:t>Chapter 31</w:t>
            </w:r>
          </w:p>
        </w:tc>
        <w:tc>
          <w:tcPr>
            <w:cnfStyle w:val="000010000000" w:firstRow="0" w:lastRow="0" w:firstColumn="0" w:lastColumn="0" w:oddVBand="1" w:evenVBand="0" w:oddHBand="0" w:evenHBand="0" w:firstRowFirstColumn="0" w:firstRowLastColumn="0" w:lastRowFirstColumn="0" w:lastRowLastColumn="0"/>
            <w:tcW w:w="2713" w:type="dxa"/>
          </w:tcPr>
          <w:p w14:paraId="1400242D" w14:textId="77777777" w:rsidR="002A3FBD" w:rsidRPr="009743C8" w:rsidRDefault="002A3FBD" w:rsidP="002A3FBD">
            <w:pPr>
              <w:rPr>
                <w:lang w:val="en-GB"/>
              </w:rPr>
            </w:pPr>
            <w:r w:rsidRPr="009743C8">
              <w:rPr>
                <w:lang w:val="en-GB"/>
              </w:rPr>
              <w:t>Fertilisers</w:t>
            </w:r>
          </w:p>
        </w:tc>
        <w:tc>
          <w:tcPr>
            <w:tcW w:w="2778" w:type="dxa"/>
          </w:tcPr>
          <w:p w14:paraId="64788E8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003254"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7C5610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ED6B2A3" w14:textId="77777777" w:rsidR="002A3FBD" w:rsidRPr="009743C8" w:rsidRDefault="002A3FBD" w:rsidP="002A3FBD">
            <w:pPr>
              <w:rPr>
                <w:lang w:val="en-GB"/>
              </w:rPr>
            </w:pPr>
            <w:r w:rsidRPr="009743C8">
              <w:rPr>
                <w:lang w:val="en-GB"/>
              </w:rPr>
              <w:t>ex Chapter 32</w:t>
            </w:r>
          </w:p>
        </w:tc>
        <w:tc>
          <w:tcPr>
            <w:cnfStyle w:val="000010000000" w:firstRow="0" w:lastRow="0" w:firstColumn="0" w:lastColumn="0" w:oddVBand="1" w:evenVBand="0" w:oddHBand="0" w:evenHBand="0" w:firstRowFirstColumn="0" w:firstRowLastColumn="0" w:lastRowFirstColumn="0" w:lastRowLastColumn="0"/>
            <w:tcW w:w="2713" w:type="dxa"/>
          </w:tcPr>
          <w:p w14:paraId="7D8FE882" w14:textId="1A4FF837" w:rsidR="002A3FBD" w:rsidRPr="009743C8" w:rsidRDefault="002A3FBD" w:rsidP="002A3FBD">
            <w:pPr>
              <w:rPr>
                <w:lang w:val="en-GB"/>
              </w:rPr>
            </w:pPr>
            <w:r w:rsidRPr="009743C8">
              <w:rPr>
                <w:lang w:val="en-GB"/>
              </w:rPr>
              <w:t>Tanning or dyeing extracts; tannins and their derivatives; dyes, pigments and other</w:t>
            </w:r>
          </w:p>
          <w:p w14:paraId="14D7C681" w14:textId="133285EE" w:rsidR="002A3FBD" w:rsidRPr="009743C8" w:rsidRDefault="002A3FBD" w:rsidP="002A3FBD">
            <w:pPr>
              <w:rPr>
                <w:lang w:val="en-GB"/>
              </w:rPr>
            </w:pPr>
            <w:r w:rsidRPr="009743C8">
              <w:rPr>
                <w:lang w:val="en-GB"/>
              </w:rPr>
              <w:t>colouring matter; paints and</w:t>
            </w:r>
          </w:p>
          <w:p w14:paraId="34E6FF55" w14:textId="242130DA" w:rsidR="002A3FBD" w:rsidRPr="009743C8" w:rsidRDefault="002A3FBD" w:rsidP="002A3FBD">
            <w:pPr>
              <w:rPr>
                <w:lang w:val="en-GB"/>
              </w:rPr>
            </w:pPr>
            <w:r w:rsidRPr="009743C8">
              <w:rPr>
                <w:lang w:val="en-GB"/>
              </w:rPr>
              <w:t>varnishes; putty and other</w:t>
            </w:r>
          </w:p>
          <w:p w14:paraId="1CDE29C3" w14:textId="77777777" w:rsidR="002A3FBD" w:rsidRPr="009743C8" w:rsidRDefault="002A3FBD" w:rsidP="002A3FBD">
            <w:pPr>
              <w:rPr>
                <w:lang w:val="en-GB"/>
              </w:rPr>
            </w:pPr>
            <w:r w:rsidRPr="009743C8">
              <w:rPr>
                <w:lang w:val="en-GB"/>
              </w:rPr>
              <w:t>mastics; inks; except for:</w:t>
            </w:r>
          </w:p>
        </w:tc>
        <w:tc>
          <w:tcPr>
            <w:tcW w:w="2778" w:type="dxa"/>
          </w:tcPr>
          <w:p w14:paraId="11F4D51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9E9BA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3420058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274465" w14:textId="77777777" w:rsidR="002A3FBD" w:rsidRPr="009743C8" w:rsidRDefault="002A3FBD" w:rsidP="002A3FBD">
            <w:pPr>
              <w:rPr>
                <w:lang w:val="en-GB"/>
              </w:rPr>
            </w:pPr>
            <w:r w:rsidRPr="009743C8">
              <w:rPr>
                <w:lang w:val="en-GB"/>
              </w:rPr>
              <w:t>3204</w:t>
            </w:r>
          </w:p>
        </w:tc>
        <w:tc>
          <w:tcPr>
            <w:cnfStyle w:val="000010000000" w:firstRow="0" w:lastRow="0" w:firstColumn="0" w:lastColumn="0" w:oddVBand="1" w:evenVBand="0" w:oddHBand="0" w:evenHBand="0" w:firstRowFirstColumn="0" w:firstRowLastColumn="0" w:lastRowFirstColumn="0" w:lastRowLastColumn="0"/>
            <w:tcW w:w="2713" w:type="dxa"/>
          </w:tcPr>
          <w:p w14:paraId="7F77B938" w14:textId="77777777" w:rsidR="002A3FBD" w:rsidRPr="009743C8" w:rsidRDefault="002A3FBD" w:rsidP="002A3FBD">
            <w:pPr>
              <w:rPr>
                <w:lang w:val="en-GB"/>
              </w:rPr>
            </w:pPr>
            <w:r w:rsidRPr="009743C8">
              <w:rPr>
                <w:lang w:val="en-G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w:tc>
        <w:tc>
          <w:tcPr>
            <w:tcW w:w="2778" w:type="dxa"/>
          </w:tcPr>
          <w:p w14:paraId="2F09941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D828B20" w14:textId="77777777" w:rsidR="002A3FBD" w:rsidRPr="009743C8" w:rsidRDefault="002A3FBD" w:rsidP="002A3FBD">
            <w:pPr>
              <w:rPr>
                <w:lang w:val="en-GB"/>
              </w:rPr>
            </w:pPr>
          </w:p>
        </w:tc>
      </w:tr>
      <w:tr w:rsidR="002A3FBD" w:rsidRPr="009743C8" w14:paraId="6CCD2A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B809050" w14:textId="77777777" w:rsidR="002A3FBD" w:rsidRPr="009743C8" w:rsidRDefault="002A3FBD" w:rsidP="002A3FBD">
            <w:pPr>
              <w:rPr>
                <w:lang w:val="en-GB"/>
              </w:rPr>
            </w:pPr>
            <w:r w:rsidRPr="009743C8">
              <w:rPr>
                <w:lang w:val="en-GB"/>
              </w:rPr>
              <w:t>3206</w:t>
            </w:r>
          </w:p>
        </w:tc>
        <w:tc>
          <w:tcPr>
            <w:cnfStyle w:val="000010000000" w:firstRow="0" w:lastRow="0" w:firstColumn="0" w:lastColumn="0" w:oddVBand="1" w:evenVBand="0" w:oddHBand="0" w:evenHBand="0" w:firstRowFirstColumn="0" w:firstRowLastColumn="0" w:lastRowFirstColumn="0" w:lastRowLastColumn="0"/>
            <w:tcW w:w="2713" w:type="dxa"/>
          </w:tcPr>
          <w:p w14:paraId="1E2D3477" w14:textId="77777777" w:rsidR="002A3FBD" w:rsidRPr="009743C8" w:rsidRDefault="002A3FBD" w:rsidP="002A3FBD">
            <w:pPr>
              <w:rPr>
                <w:lang w:val="en-GB"/>
              </w:rPr>
            </w:pPr>
            <w:r w:rsidRPr="009743C8">
              <w:rPr>
                <w:lang w:val="en-GB"/>
              </w:rPr>
              <w:t>Other colouring matter; prep</w:t>
            </w:r>
            <w:r w:rsidRPr="009743C8">
              <w:rPr>
                <w:lang w:val="en-GB"/>
              </w:rPr>
              <w:softHyphen/>
              <w:t>arations as specified in note 3 to this chapter, other than those of heading 3203, 3204 or 3205; inorganic products of a kind used as luminophores, whether or not chemically defined</w:t>
            </w:r>
          </w:p>
        </w:tc>
        <w:tc>
          <w:tcPr>
            <w:tcW w:w="2778" w:type="dxa"/>
          </w:tcPr>
          <w:p w14:paraId="4742862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5E228174" w14:textId="77777777" w:rsidR="002A3FBD" w:rsidRPr="009743C8" w:rsidRDefault="002A3FBD" w:rsidP="002A3FBD">
            <w:pPr>
              <w:rPr>
                <w:lang w:val="en-GB"/>
              </w:rPr>
            </w:pPr>
          </w:p>
        </w:tc>
      </w:tr>
      <w:tr w:rsidR="002A3FBD" w:rsidRPr="009743C8" w14:paraId="3A409D1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5F04814" w14:textId="77777777" w:rsidR="002A3FBD" w:rsidRPr="009743C8" w:rsidRDefault="002A3FBD" w:rsidP="002A3FBD">
            <w:pPr>
              <w:rPr>
                <w:lang w:val="en-GB"/>
              </w:rPr>
            </w:pPr>
            <w:r w:rsidRPr="009743C8">
              <w:rPr>
                <w:lang w:val="en-GB"/>
              </w:rPr>
              <w:t>ex Chapter 33</w:t>
            </w:r>
          </w:p>
        </w:tc>
        <w:tc>
          <w:tcPr>
            <w:cnfStyle w:val="000010000000" w:firstRow="0" w:lastRow="0" w:firstColumn="0" w:lastColumn="0" w:oddVBand="1" w:evenVBand="0" w:oddHBand="0" w:evenHBand="0" w:firstRowFirstColumn="0" w:firstRowLastColumn="0" w:lastRowFirstColumn="0" w:lastRowLastColumn="0"/>
            <w:tcW w:w="2713" w:type="dxa"/>
          </w:tcPr>
          <w:p w14:paraId="3E09EAED" w14:textId="77777777" w:rsidR="002A3FBD" w:rsidRPr="009743C8" w:rsidRDefault="002A3FBD" w:rsidP="002A3FBD">
            <w:pPr>
              <w:rPr>
                <w:lang w:val="en-GB"/>
              </w:rPr>
            </w:pPr>
            <w:r w:rsidRPr="009743C8">
              <w:rPr>
                <w:lang w:val="en-GB"/>
              </w:rPr>
              <w:t>Essential oils and resinoids; perfumery, cosmetic or toilet prep</w:t>
            </w:r>
            <w:r w:rsidRPr="009743C8">
              <w:rPr>
                <w:lang w:val="en-GB"/>
              </w:rPr>
              <w:softHyphen/>
              <w:t>arations; except for:</w:t>
            </w:r>
          </w:p>
        </w:tc>
        <w:tc>
          <w:tcPr>
            <w:tcW w:w="2778" w:type="dxa"/>
          </w:tcPr>
          <w:p w14:paraId="1D8660C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3AEA70"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3D8A3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BD80D84" w14:textId="77777777" w:rsidR="002A3FBD" w:rsidRPr="009743C8" w:rsidRDefault="002A3FBD" w:rsidP="002A3FBD">
            <w:pPr>
              <w:rPr>
                <w:lang w:val="en-GB"/>
              </w:rPr>
            </w:pPr>
            <w:r w:rsidRPr="009743C8">
              <w:rPr>
                <w:lang w:val="en-GB"/>
              </w:rPr>
              <w:lastRenderedPageBreak/>
              <w:t>3301</w:t>
            </w:r>
          </w:p>
        </w:tc>
        <w:tc>
          <w:tcPr>
            <w:cnfStyle w:val="000010000000" w:firstRow="0" w:lastRow="0" w:firstColumn="0" w:lastColumn="0" w:oddVBand="1" w:evenVBand="0" w:oddHBand="0" w:evenHBand="0" w:firstRowFirstColumn="0" w:firstRowLastColumn="0" w:lastRowFirstColumn="0" w:lastRowLastColumn="0"/>
            <w:tcW w:w="2713" w:type="dxa"/>
          </w:tcPr>
          <w:p w14:paraId="0A8B72B3" w14:textId="33F48A70" w:rsidR="002A3FBD" w:rsidRPr="009743C8" w:rsidRDefault="002A3FBD" w:rsidP="002A3FBD">
            <w:pPr>
              <w:rPr>
                <w:lang w:val="en-GB"/>
              </w:rPr>
            </w:pPr>
            <w:r w:rsidRPr="009743C8">
              <w:rPr>
                <w:lang w:val="en-G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778" w:type="dxa"/>
          </w:tcPr>
          <w:p w14:paraId="22BBE62A" w14:textId="67816D5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materials of a different "group" in this heading. However, materials of the same group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79A86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72EEFD7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6ED7A23" w14:textId="77777777" w:rsidR="002A3FBD" w:rsidRPr="009743C8" w:rsidRDefault="002A3FBD" w:rsidP="002A3FBD">
            <w:pPr>
              <w:rPr>
                <w:lang w:val="en-GB"/>
              </w:rPr>
            </w:pPr>
            <w:r w:rsidRPr="009743C8">
              <w:rPr>
                <w:lang w:val="en-GB"/>
              </w:rPr>
              <w:t>ex 3302</w:t>
            </w:r>
          </w:p>
        </w:tc>
        <w:tc>
          <w:tcPr>
            <w:cnfStyle w:val="000010000000" w:firstRow="0" w:lastRow="0" w:firstColumn="0" w:lastColumn="0" w:oddVBand="1" w:evenVBand="0" w:oddHBand="0" w:evenHBand="0" w:firstRowFirstColumn="0" w:firstRowLastColumn="0" w:lastRowFirstColumn="0" w:lastRowLastColumn="0"/>
            <w:tcW w:w="2713" w:type="dxa"/>
          </w:tcPr>
          <w:p w14:paraId="6F737617" w14:textId="77777777" w:rsidR="002A3FBD" w:rsidRPr="009743C8" w:rsidRDefault="002A3FBD" w:rsidP="002A3FBD">
            <w:pPr>
              <w:rPr>
                <w:lang w:val="en-GB"/>
              </w:rPr>
            </w:pPr>
            <w:r w:rsidRPr="009743C8">
              <w:rPr>
                <w:lang w:val="en-GB"/>
              </w:rPr>
              <w:t>Preparations based on odoriferous substances that contain more than</w:t>
            </w:r>
          </w:p>
          <w:p w14:paraId="3B864758" w14:textId="77777777" w:rsidR="002A3FBD" w:rsidRPr="009743C8" w:rsidRDefault="002A3FBD" w:rsidP="002A3FBD">
            <w:pPr>
              <w:rPr>
                <w:lang w:val="en-GB"/>
              </w:rPr>
            </w:pPr>
            <w:r w:rsidRPr="009743C8">
              <w:rPr>
                <w:lang w:val="en-GB"/>
              </w:rPr>
              <w:t>5 per cent of weight in sugar, of a kind used in the food or drink industries</w:t>
            </w:r>
          </w:p>
        </w:tc>
        <w:tc>
          <w:tcPr>
            <w:tcW w:w="2778" w:type="dxa"/>
          </w:tcPr>
          <w:p w14:paraId="296BBF8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9F7F9A" w14:textId="77777777" w:rsidR="002A3FBD" w:rsidRPr="009743C8" w:rsidRDefault="002A3FBD" w:rsidP="002A3FBD">
            <w:pPr>
              <w:rPr>
                <w:lang w:val="en-GB"/>
              </w:rPr>
            </w:pPr>
          </w:p>
        </w:tc>
      </w:tr>
      <w:tr w:rsidR="002A3FBD" w:rsidRPr="009743C8" w14:paraId="6EC7F85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C525405" w14:textId="77777777" w:rsidR="002A3FBD" w:rsidRPr="009743C8" w:rsidRDefault="002A3FBD" w:rsidP="002A3FBD">
            <w:pPr>
              <w:rPr>
                <w:lang w:val="en-GB"/>
              </w:rPr>
            </w:pPr>
            <w:r w:rsidRPr="009743C8">
              <w:rPr>
                <w:lang w:val="en-GB"/>
              </w:rPr>
              <w:t>ex Chapter 34</w:t>
            </w:r>
          </w:p>
        </w:tc>
        <w:tc>
          <w:tcPr>
            <w:cnfStyle w:val="000010000000" w:firstRow="0" w:lastRow="0" w:firstColumn="0" w:lastColumn="0" w:oddVBand="1" w:evenVBand="0" w:oddHBand="0" w:evenHBand="0" w:firstRowFirstColumn="0" w:firstRowLastColumn="0" w:lastRowFirstColumn="0" w:lastRowLastColumn="0"/>
            <w:tcW w:w="2713" w:type="dxa"/>
          </w:tcPr>
          <w:p w14:paraId="7D6E4EBB" w14:textId="77777777" w:rsidR="002A3FBD" w:rsidRPr="009743C8" w:rsidRDefault="002A3FBD" w:rsidP="002A3FBD">
            <w:pPr>
              <w:rPr>
                <w:lang w:val="en-GB"/>
              </w:rPr>
            </w:pPr>
            <w:r w:rsidRPr="009743C8">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778" w:type="dxa"/>
          </w:tcPr>
          <w:p w14:paraId="0BCF532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B58BFB"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D8F696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88F31D9" w14:textId="77777777" w:rsidR="002A3FBD" w:rsidRPr="009743C8" w:rsidRDefault="002A3FBD" w:rsidP="002A3FBD">
            <w:pPr>
              <w:rPr>
                <w:lang w:val="en-GB"/>
              </w:rPr>
            </w:pPr>
            <w:r w:rsidRPr="009743C8">
              <w:rPr>
                <w:lang w:val="en-GB"/>
              </w:rPr>
              <w:t>ex 3403</w:t>
            </w:r>
          </w:p>
        </w:tc>
        <w:tc>
          <w:tcPr>
            <w:cnfStyle w:val="000010000000" w:firstRow="0" w:lastRow="0" w:firstColumn="0" w:lastColumn="0" w:oddVBand="1" w:evenVBand="0" w:oddHBand="0" w:evenHBand="0" w:firstRowFirstColumn="0" w:firstRowLastColumn="0" w:lastRowFirstColumn="0" w:lastRowLastColumn="0"/>
            <w:tcW w:w="2713" w:type="dxa"/>
          </w:tcPr>
          <w:p w14:paraId="7877F844" w14:textId="689265EF" w:rsidR="002A3FBD" w:rsidRPr="009743C8" w:rsidRDefault="002A3FBD" w:rsidP="002A3FBD">
            <w:pPr>
              <w:rPr>
                <w:lang w:val="en-GB"/>
              </w:rPr>
            </w:pPr>
            <w:r w:rsidRPr="009743C8">
              <w:rPr>
                <w:lang w:val="en-GB"/>
              </w:rPr>
              <w:t>Lubricating preparations</w:t>
            </w:r>
          </w:p>
          <w:p w14:paraId="2D7C4FE0" w14:textId="7E8D188D" w:rsidR="002A3FBD" w:rsidRPr="009743C8" w:rsidRDefault="002A3FBD" w:rsidP="002A3FBD">
            <w:pPr>
              <w:rPr>
                <w:lang w:val="en-GB"/>
              </w:rPr>
            </w:pPr>
            <w:r w:rsidRPr="009743C8">
              <w:rPr>
                <w:lang w:val="en-GB"/>
              </w:rPr>
              <w:t>containing less than 70 per cent by weight of petroleum oils or oils obtained from bituminous minerals</w:t>
            </w:r>
          </w:p>
        </w:tc>
        <w:tc>
          <w:tcPr>
            <w:tcW w:w="2778" w:type="dxa"/>
          </w:tcPr>
          <w:p w14:paraId="151111EE" w14:textId="3181885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 or</w:t>
            </w:r>
          </w:p>
          <w:p w14:paraId="4AE98AD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C810AFC" w14:textId="77777777" w:rsidR="002A3FBD" w:rsidRPr="009743C8" w:rsidRDefault="002A3FBD" w:rsidP="002A3FBD">
            <w:pPr>
              <w:rPr>
                <w:lang w:val="en-GB"/>
              </w:rPr>
            </w:pPr>
          </w:p>
        </w:tc>
      </w:tr>
      <w:tr w:rsidR="002A3FBD" w:rsidRPr="009743C8" w14:paraId="34A7BEA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1CC2217" w14:textId="77777777" w:rsidR="002A3FBD" w:rsidRPr="009743C8" w:rsidRDefault="002A3FBD" w:rsidP="002A3FBD">
            <w:pPr>
              <w:rPr>
                <w:lang w:val="en-GB"/>
              </w:rPr>
            </w:pPr>
            <w:r w:rsidRPr="009743C8">
              <w:rPr>
                <w:lang w:val="en-GB"/>
              </w:rPr>
              <w:t>3404</w:t>
            </w:r>
          </w:p>
        </w:tc>
        <w:tc>
          <w:tcPr>
            <w:cnfStyle w:val="000010000000" w:firstRow="0" w:lastRow="0" w:firstColumn="0" w:lastColumn="0" w:oddVBand="1" w:evenVBand="0" w:oddHBand="0" w:evenHBand="0" w:firstRowFirstColumn="0" w:firstRowLastColumn="0" w:lastRowFirstColumn="0" w:lastRowLastColumn="0"/>
            <w:tcW w:w="2713" w:type="dxa"/>
          </w:tcPr>
          <w:p w14:paraId="0F447558" w14:textId="77777777" w:rsidR="002A3FBD" w:rsidRPr="009743C8" w:rsidRDefault="002A3FBD" w:rsidP="002A3FBD">
            <w:pPr>
              <w:rPr>
                <w:lang w:val="en-GB"/>
              </w:rPr>
            </w:pPr>
            <w:r w:rsidRPr="009743C8">
              <w:rPr>
                <w:lang w:val="en-GB"/>
              </w:rPr>
              <w:t>Artificial waxes and prepared waxes:</w:t>
            </w:r>
          </w:p>
        </w:tc>
        <w:tc>
          <w:tcPr>
            <w:tcW w:w="2778" w:type="dxa"/>
          </w:tcPr>
          <w:p w14:paraId="5056722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F665A6D" w14:textId="77777777" w:rsidR="002A3FBD" w:rsidRPr="009743C8" w:rsidRDefault="002A3FBD" w:rsidP="002A3FBD">
            <w:pPr>
              <w:rPr>
                <w:lang w:val="en-GB"/>
              </w:rPr>
            </w:pPr>
          </w:p>
        </w:tc>
      </w:tr>
      <w:tr w:rsidR="002A3FBD" w:rsidRPr="009743C8" w14:paraId="15DDCF4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4A935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204508C" w14:textId="3F43E224" w:rsidR="002A3FBD" w:rsidRPr="009743C8" w:rsidRDefault="002A3FBD" w:rsidP="002A3FBD">
            <w:pPr>
              <w:rPr>
                <w:lang w:val="en-GB"/>
              </w:rPr>
            </w:pPr>
            <w:r w:rsidRPr="009743C8">
              <w:rPr>
                <w:lang w:val="en-GB"/>
              </w:rPr>
              <w:t>- With a basis of paraffin, petroleum waxes, waxes</w:t>
            </w:r>
          </w:p>
          <w:p w14:paraId="1A92C4B5" w14:textId="104A489B" w:rsidR="002A3FBD" w:rsidRPr="009743C8" w:rsidRDefault="002A3FBD" w:rsidP="002A3FBD">
            <w:pPr>
              <w:rPr>
                <w:lang w:val="en-GB"/>
              </w:rPr>
            </w:pPr>
            <w:r w:rsidRPr="009743C8">
              <w:rPr>
                <w:lang w:val="en-GB"/>
              </w:rPr>
              <w:t>obtained from bituminous</w:t>
            </w:r>
          </w:p>
          <w:p w14:paraId="0B910FED" w14:textId="77777777" w:rsidR="002A3FBD" w:rsidRPr="009743C8" w:rsidRDefault="002A3FBD" w:rsidP="002A3FBD">
            <w:pPr>
              <w:rPr>
                <w:lang w:val="en-GB"/>
              </w:rPr>
            </w:pPr>
            <w:r w:rsidRPr="009743C8">
              <w:rPr>
                <w:lang w:val="en-GB"/>
              </w:rPr>
              <w:t>minerals, slack wax or scale wax</w:t>
            </w:r>
          </w:p>
        </w:tc>
        <w:tc>
          <w:tcPr>
            <w:tcW w:w="2778" w:type="dxa"/>
          </w:tcPr>
          <w:p w14:paraId="571CA51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F6C485" w14:textId="77777777" w:rsidR="002A3FBD" w:rsidRPr="009743C8" w:rsidRDefault="002A3FBD" w:rsidP="002A3FBD">
            <w:pPr>
              <w:rPr>
                <w:lang w:val="en-GB"/>
              </w:rPr>
            </w:pPr>
          </w:p>
        </w:tc>
      </w:tr>
      <w:tr w:rsidR="002A3FBD" w:rsidRPr="009743C8" w14:paraId="6CEA219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96589A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5F5746" w14:textId="77777777" w:rsidR="002A3FBD" w:rsidRPr="009743C8" w:rsidRDefault="002A3FBD" w:rsidP="002A3FBD">
            <w:pPr>
              <w:rPr>
                <w:lang w:val="en-GB"/>
              </w:rPr>
            </w:pPr>
            <w:r w:rsidRPr="009743C8">
              <w:rPr>
                <w:lang w:val="en-GB"/>
              </w:rPr>
              <w:t>-Other</w:t>
            </w:r>
          </w:p>
        </w:tc>
        <w:tc>
          <w:tcPr>
            <w:tcW w:w="2778" w:type="dxa"/>
          </w:tcPr>
          <w:p w14:paraId="2FA3FB1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for:</w:t>
            </w:r>
          </w:p>
          <w:p w14:paraId="40E5437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hydrogenated oils having the character of waxes of heading 1516,</w:t>
            </w:r>
          </w:p>
          <w:p w14:paraId="365A852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fatty acids not chemically defined or industrial fatty alcohols having the character of waxes of heading 3823, and</w:t>
            </w:r>
          </w:p>
        </w:tc>
        <w:tc>
          <w:tcPr>
            <w:cnfStyle w:val="000010000000" w:firstRow="0" w:lastRow="0" w:firstColumn="0" w:lastColumn="0" w:oddVBand="1" w:evenVBand="0" w:oddHBand="0" w:evenHBand="0" w:firstRowFirstColumn="0" w:firstRowLastColumn="0" w:lastRowFirstColumn="0" w:lastRowLastColumn="0"/>
            <w:tcW w:w="2588" w:type="dxa"/>
          </w:tcPr>
          <w:p w14:paraId="49B2D6E0"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852425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D16C1D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D175336" w14:textId="77777777" w:rsidR="002A3FBD" w:rsidRPr="009743C8" w:rsidRDefault="002A3FBD" w:rsidP="002A3FBD">
            <w:pPr>
              <w:rPr>
                <w:lang w:val="en-GB"/>
              </w:rPr>
            </w:pPr>
          </w:p>
        </w:tc>
        <w:tc>
          <w:tcPr>
            <w:tcW w:w="2778" w:type="dxa"/>
          </w:tcPr>
          <w:p w14:paraId="22E00D1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materials of heading 3404.</w:t>
            </w:r>
          </w:p>
        </w:tc>
        <w:tc>
          <w:tcPr>
            <w:cnfStyle w:val="000010000000" w:firstRow="0" w:lastRow="0" w:firstColumn="0" w:lastColumn="0" w:oddVBand="1" w:evenVBand="0" w:oddHBand="0" w:evenHBand="0" w:firstRowFirstColumn="0" w:firstRowLastColumn="0" w:lastRowFirstColumn="0" w:lastRowLastColumn="0"/>
            <w:tcW w:w="2588" w:type="dxa"/>
          </w:tcPr>
          <w:p w14:paraId="086225D6" w14:textId="77777777" w:rsidR="002A3FBD" w:rsidRPr="009743C8" w:rsidRDefault="002A3FBD" w:rsidP="002A3FBD">
            <w:pPr>
              <w:rPr>
                <w:lang w:val="en-GB"/>
              </w:rPr>
            </w:pPr>
          </w:p>
        </w:tc>
      </w:tr>
      <w:tr w:rsidR="002A3FBD" w:rsidRPr="009743C8" w14:paraId="440F9DB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6C87F1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4BF7922" w14:textId="77777777" w:rsidR="002A3FBD" w:rsidRPr="009743C8" w:rsidRDefault="002A3FBD" w:rsidP="002A3FBD">
            <w:pPr>
              <w:rPr>
                <w:lang w:val="en-GB"/>
              </w:rPr>
            </w:pPr>
          </w:p>
        </w:tc>
        <w:tc>
          <w:tcPr>
            <w:tcW w:w="2778" w:type="dxa"/>
          </w:tcPr>
          <w:p w14:paraId="1096CB8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However, these materials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0B6433" w14:textId="77777777" w:rsidR="002A3FBD" w:rsidRPr="009743C8" w:rsidRDefault="002A3FBD" w:rsidP="002A3FBD">
            <w:pPr>
              <w:rPr>
                <w:lang w:val="en-GB"/>
              </w:rPr>
            </w:pPr>
          </w:p>
        </w:tc>
      </w:tr>
      <w:tr w:rsidR="002A3FBD" w:rsidRPr="009743C8" w14:paraId="0793E2A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6216CBD" w14:textId="77777777" w:rsidR="002A3FBD" w:rsidRPr="009743C8" w:rsidRDefault="002A3FBD" w:rsidP="002A3FBD">
            <w:pPr>
              <w:rPr>
                <w:lang w:val="en-GB"/>
              </w:rPr>
            </w:pPr>
            <w:r w:rsidRPr="009743C8">
              <w:rPr>
                <w:lang w:val="en-GB"/>
              </w:rPr>
              <w:t>ex Chapter 35</w:t>
            </w:r>
          </w:p>
        </w:tc>
        <w:tc>
          <w:tcPr>
            <w:cnfStyle w:val="000010000000" w:firstRow="0" w:lastRow="0" w:firstColumn="0" w:lastColumn="0" w:oddVBand="1" w:evenVBand="0" w:oddHBand="0" w:evenHBand="0" w:firstRowFirstColumn="0" w:firstRowLastColumn="0" w:lastRowFirstColumn="0" w:lastRowLastColumn="0"/>
            <w:tcW w:w="2713" w:type="dxa"/>
          </w:tcPr>
          <w:p w14:paraId="6B55558A" w14:textId="77777777" w:rsidR="002A3FBD" w:rsidRPr="009743C8" w:rsidRDefault="002A3FBD" w:rsidP="002A3FBD">
            <w:pPr>
              <w:rPr>
                <w:lang w:val="en-GB"/>
              </w:rPr>
            </w:pPr>
            <w:r w:rsidRPr="009743C8">
              <w:rPr>
                <w:lang w:val="en-GB"/>
              </w:rPr>
              <w:t>Albuminoidal substances; modified starches; glues; enzymes; except for:</w:t>
            </w:r>
          </w:p>
        </w:tc>
        <w:tc>
          <w:tcPr>
            <w:tcW w:w="2778" w:type="dxa"/>
          </w:tcPr>
          <w:p w14:paraId="43BF88E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F3731D"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F34C6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C6E6C8" w14:textId="77777777" w:rsidR="002A3FBD" w:rsidRPr="009743C8" w:rsidRDefault="002A3FBD" w:rsidP="002A3FBD">
            <w:pPr>
              <w:rPr>
                <w:lang w:val="en-GB"/>
              </w:rPr>
            </w:pPr>
            <w:r w:rsidRPr="009743C8">
              <w:rPr>
                <w:lang w:val="en-GB"/>
              </w:rPr>
              <w:t>ex 3502</w:t>
            </w:r>
          </w:p>
        </w:tc>
        <w:tc>
          <w:tcPr>
            <w:cnfStyle w:val="000010000000" w:firstRow="0" w:lastRow="0" w:firstColumn="0" w:lastColumn="0" w:oddVBand="1" w:evenVBand="0" w:oddHBand="0" w:evenHBand="0" w:firstRowFirstColumn="0" w:firstRowLastColumn="0" w:lastRowFirstColumn="0" w:lastRowLastColumn="0"/>
            <w:tcW w:w="2713" w:type="dxa"/>
          </w:tcPr>
          <w:p w14:paraId="0F907494" w14:textId="77777777" w:rsidR="002A3FBD" w:rsidRPr="009743C8" w:rsidRDefault="002A3FBD" w:rsidP="002A3FBD">
            <w:pPr>
              <w:rPr>
                <w:lang w:val="en-GB"/>
              </w:rPr>
            </w:pPr>
            <w:r w:rsidRPr="009743C8">
              <w:rPr>
                <w:lang w:val="en-GB"/>
              </w:rPr>
              <w:t>Egg albumin</w:t>
            </w:r>
          </w:p>
        </w:tc>
        <w:tc>
          <w:tcPr>
            <w:tcW w:w="2778" w:type="dxa"/>
          </w:tcPr>
          <w:p w14:paraId="33D5172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E5EE4A" w14:textId="77777777" w:rsidR="002A3FBD" w:rsidRPr="009743C8" w:rsidRDefault="002A3FBD" w:rsidP="002A3FBD">
            <w:pPr>
              <w:rPr>
                <w:lang w:val="en-GB"/>
              </w:rPr>
            </w:pPr>
          </w:p>
        </w:tc>
      </w:tr>
      <w:tr w:rsidR="002A3FBD" w:rsidRPr="009743C8" w14:paraId="77AD0DF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3C7A646" w14:textId="77777777" w:rsidR="002A3FBD" w:rsidRPr="009743C8" w:rsidRDefault="002A3FBD" w:rsidP="002A3FBD">
            <w:pPr>
              <w:rPr>
                <w:lang w:val="en-GB"/>
              </w:rPr>
            </w:pPr>
            <w:r w:rsidRPr="009743C8">
              <w:rPr>
                <w:lang w:val="en-GB"/>
              </w:rPr>
              <w:t>3505</w:t>
            </w:r>
          </w:p>
        </w:tc>
        <w:tc>
          <w:tcPr>
            <w:cnfStyle w:val="000010000000" w:firstRow="0" w:lastRow="0" w:firstColumn="0" w:lastColumn="0" w:oddVBand="1" w:evenVBand="0" w:oddHBand="0" w:evenHBand="0" w:firstRowFirstColumn="0" w:firstRowLastColumn="0" w:lastRowFirstColumn="0" w:lastRowLastColumn="0"/>
            <w:tcW w:w="2713" w:type="dxa"/>
          </w:tcPr>
          <w:p w14:paraId="6D429981" w14:textId="0FC67209" w:rsidR="002A3FBD" w:rsidRPr="009743C8" w:rsidRDefault="002A3FBD" w:rsidP="002A3FBD">
            <w:pPr>
              <w:rPr>
                <w:lang w:val="en-GB"/>
              </w:rPr>
            </w:pPr>
            <w:r w:rsidRPr="009743C8">
              <w:rPr>
                <w:lang w:val="en-GB"/>
              </w:rPr>
              <w:t>Dextrins and other modified starches (for example, pre-gelatinised or esterified starches); glues based on starches, or on dextrins or other modified starches</w:t>
            </w:r>
          </w:p>
        </w:tc>
        <w:tc>
          <w:tcPr>
            <w:tcW w:w="2778" w:type="dxa"/>
          </w:tcPr>
          <w:p w14:paraId="2F07CE0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588" w:type="dxa"/>
          </w:tcPr>
          <w:p w14:paraId="5978504A"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DD1CE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4FE53FD" w14:textId="77777777" w:rsidR="002A3FBD" w:rsidRPr="009743C8" w:rsidRDefault="002A3FBD" w:rsidP="002A3FBD">
            <w:pPr>
              <w:rPr>
                <w:lang w:val="en-GB"/>
              </w:rPr>
            </w:pPr>
            <w:r w:rsidRPr="009743C8">
              <w:rPr>
                <w:lang w:val="en-GB"/>
              </w:rPr>
              <w:lastRenderedPageBreak/>
              <w:t>ex 3507</w:t>
            </w:r>
          </w:p>
        </w:tc>
        <w:tc>
          <w:tcPr>
            <w:cnfStyle w:val="000010000000" w:firstRow="0" w:lastRow="0" w:firstColumn="0" w:lastColumn="0" w:oddVBand="1" w:evenVBand="0" w:oddHBand="0" w:evenHBand="0" w:firstRowFirstColumn="0" w:firstRowLastColumn="0" w:lastRowFirstColumn="0" w:lastRowLastColumn="0"/>
            <w:tcW w:w="2713" w:type="dxa"/>
          </w:tcPr>
          <w:p w14:paraId="6BE8E9D9" w14:textId="77777777" w:rsidR="002A3FBD" w:rsidRPr="009743C8" w:rsidRDefault="002A3FBD" w:rsidP="002A3FBD">
            <w:pPr>
              <w:rPr>
                <w:lang w:val="en-GB"/>
              </w:rPr>
            </w:pPr>
            <w:r w:rsidRPr="009743C8">
              <w:rPr>
                <w:lang w:val="en-GB"/>
              </w:rPr>
              <w:t>Prepared enzymes not elsewhere specified or included</w:t>
            </w:r>
          </w:p>
        </w:tc>
        <w:tc>
          <w:tcPr>
            <w:tcW w:w="2778" w:type="dxa"/>
          </w:tcPr>
          <w:p w14:paraId="61601AF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F7A716"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84CB89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4F1F0CD" w14:textId="77777777" w:rsidR="002A3FBD" w:rsidRPr="009743C8" w:rsidRDefault="002A3FBD" w:rsidP="002A3FBD">
            <w:pPr>
              <w:rPr>
                <w:lang w:val="en-GB"/>
              </w:rPr>
            </w:pPr>
            <w:r w:rsidRPr="009743C8">
              <w:rPr>
                <w:lang w:val="en-GB"/>
              </w:rPr>
              <w:t>Chapter 36</w:t>
            </w:r>
          </w:p>
        </w:tc>
        <w:tc>
          <w:tcPr>
            <w:cnfStyle w:val="000010000000" w:firstRow="0" w:lastRow="0" w:firstColumn="0" w:lastColumn="0" w:oddVBand="1" w:evenVBand="0" w:oddHBand="0" w:evenHBand="0" w:firstRowFirstColumn="0" w:firstRowLastColumn="0" w:lastRowFirstColumn="0" w:lastRowLastColumn="0"/>
            <w:tcW w:w="2713" w:type="dxa"/>
          </w:tcPr>
          <w:p w14:paraId="40AFC648" w14:textId="74EF3FE1" w:rsidR="002A3FBD" w:rsidRPr="009743C8" w:rsidRDefault="002A3FBD" w:rsidP="002A3FBD">
            <w:pPr>
              <w:rPr>
                <w:lang w:val="en-GB"/>
              </w:rPr>
            </w:pPr>
            <w:r w:rsidRPr="009743C8">
              <w:rPr>
                <w:lang w:val="en-GB"/>
              </w:rPr>
              <w:t>Explosives; pyrotechnic products; matches; pyrophoric alloys;</w:t>
            </w:r>
          </w:p>
          <w:p w14:paraId="3256A1E2" w14:textId="77777777" w:rsidR="002A3FBD" w:rsidRPr="009743C8" w:rsidRDefault="002A3FBD" w:rsidP="002A3FBD">
            <w:pPr>
              <w:rPr>
                <w:lang w:val="en-GB"/>
              </w:rPr>
            </w:pPr>
            <w:r w:rsidRPr="009743C8">
              <w:rPr>
                <w:lang w:val="en-GB"/>
              </w:rPr>
              <w:t>certain combustible preparations</w:t>
            </w:r>
          </w:p>
        </w:tc>
        <w:tc>
          <w:tcPr>
            <w:tcW w:w="2778" w:type="dxa"/>
          </w:tcPr>
          <w:p w14:paraId="408D19E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2721EA"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6DCF41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251731C" w14:textId="77777777" w:rsidR="002A3FBD" w:rsidRPr="009743C8" w:rsidRDefault="002A3FBD" w:rsidP="002A3FBD">
            <w:pPr>
              <w:rPr>
                <w:lang w:val="en-GB"/>
              </w:rPr>
            </w:pPr>
            <w:r w:rsidRPr="009743C8">
              <w:rPr>
                <w:lang w:val="en-GB"/>
              </w:rPr>
              <w:t>ex Chapter 37</w:t>
            </w:r>
          </w:p>
        </w:tc>
        <w:tc>
          <w:tcPr>
            <w:cnfStyle w:val="000010000000" w:firstRow="0" w:lastRow="0" w:firstColumn="0" w:lastColumn="0" w:oddVBand="1" w:evenVBand="0" w:oddHBand="0" w:evenHBand="0" w:firstRowFirstColumn="0" w:firstRowLastColumn="0" w:lastRowFirstColumn="0" w:lastRowLastColumn="0"/>
            <w:tcW w:w="2713" w:type="dxa"/>
          </w:tcPr>
          <w:p w14:paraId="79B9D8B4" w14:textId="77777777" w:rsidR="002A3FBD" w:rsidRPr="009743C8" w:rsidRDefault="002A3FBD" w:rsidP="002A3FBD">
            <w:pPr>
              <w:rPr>
                <w:lang w:val="en-GB"/>
              </w:rPr>
            </w:pPr>
            <w:r w:rsidRPr="009743C8">
              <w:rPr>
                <w:lang w:val="en-GB"/>
              </w:rPr>
              <w:t>Photographic or cinematographic goods; except for:</w:t>
            </w:r>
          </w:p>
        </w:tc>
        <w:tc>
          <w:tcPr>
            <w:tcW w:w="2778" w:type="dxa"/>
          </w:tcPr>
          <w:p w14:paraId="69BB61E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A8E11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903C2F" w:rsidRPr="009743C8" w14:paraId="34080A7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31C8CF9" w14:textId="77777777" w:rsidR="00903C2F" w:rsidRPr="009743C8" w:rsidRDefault="00903C2F" w:rsidP="002A3FBD">
            <w:pPr>
              <w:rPr>
                <w:lang w:val="en-GB"/>
              </w:rPr>
            </w:pPr>
            <w:r w:rsidRPr="009743C8">
              <w:rPr>
                <w:lang w:val="en-GB"/>
              </w:rPr>
              <w:t>3701</w:t>
            </w:r>
          </w:p>
        </w:tc>
        <w:tc>
          <w:tcPr>
            <w:cnfStyle w:val="000010000000" w:firstRow="0" w:lastRow="0" w:firstColumn="0" w:lastColumn="0" w:oddVBand="1" w:evenVBand="0" w:oddHBand="0" w:evenHBand="0" w:firstRowFirstColumn="0" w:firstRowLastColumn="0" w:lastRowFirstColumn="0" w:lastRowLastColumn="0"/>
            <w:tcW w:w="2713" w:type="dxa"/>
          </w:tcPr>
          <w:p w14:paraId="39590027" w14:textId="77777777" w:rsidR="00903C2F" w:rsidRPr="009743C8" w:rsidRDefault="00903C2F" w:rsidP="002A3FBD">
            <w:pPr>
              <w:rPr>
                <w:lang w:val="en-GB"/>
              </w:rPr>
            </w:pPr>
            <w:r w:rsidRPr="009743C8">
              <w:rPr>
                <w:lang w:val="en-GB"/>
              </w:rPr>
              <w:t>Photographic plates and film in the flat, sensitised, unexposed, of any material other than paper, paperboard or textiles; instant print film in the fiat, sensitised, unexposed, whether or not in packs:</w:t>
            </w:r>
          </w:p>
        </w:tc>
        <w:tc>
          <w:tcPr>
            <w:tcW w:w="2778" w:type="dxa"/>
          </w:tcPr>
          <w:p w14:paraId="2667ADE3" w14:textId="77777777" w:rsidR="00903C2F" w:rsidRPr="009743C8" w:rsidRDefault="00903C2F"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86AF82" w14:textId="77777777" w:rsidR="00903C2F" w:rsidRPr="009743C8" w:rsidRDefault="00903C2F" w:rsidP="002A3FBD">
            <w:pPr>
              <w:rPr>
                <w:lang w:val="en-GB"/>
              </w:rPr>
            </w:pPr>
          </w:p>
        </w:tc>
      </w:tr>
      <w:tr w:rsidR="00903C2F" w:rsidRPr="009743C8" w14:paraId="4043ED8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860AA3" w14:textId="77777777" w:rsidR="00903C2F" w:rsidRPr="009743C8" w:rsidRDefault="00903C2F"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852EAC7" w14:textId="77777777" w:rsidR="00903C2F" w:rsidRPr="009743C8" w:rsidRDefault="00903C2F" w:rsidP="002A3FBD">
            <w:pPr>
              <w:rPr>
                <w:lang w:val="en-GB"/>
              </w:rPr>
            </w:pPr>
            <w:r w:rsidRPr="009743C8">
              <w:rPr>
                <w:lang w:val="en-GB"/>
              </w:rPr>
              <w:t>- Instant print film for colour photography, in packs</w:t>
            </w:r>
          </w:p>
        </w:tc>
        <w:tc>
          <w:tcPr>
            <w:tcW w:w="2778" w:type="dxa"/>
          </w:tcPr>
          <w:p w14:paraId="6005ACC8"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3701 and 3702. However, materials of heading 3702 may be used, provided that their total value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C2625A" w14:textId="77777777" w:rsidR="00903C2F" w:rsidRPr="009743C8" w:rsidRDefault="00903C2F" w:rsidP="002A3FBD">
            <w:pPr>
              <w:rPr>
                <w:lang w:val="en-GB"/>
              </w:rPr>
            </w:pPr>
            <w:r w:rsidRPr="009743C8">
              <w:rPr>
                <w:lang w:val="en-GB"/>
              </w:rPr>
              <w:t>Manufacture in which the value of all the materials used does not exceed 40 per cent of the ex-works price of the product</w:t>
            </w:r>
          </w:p>
        </w:tc>
      </w:tr>
      <w:tr w:rsidR="00903C2F" w:rsidRPr="009743C8" w14:paraId="1053020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CA2AB9" w14:textId="77777777" w:rsidR="00903C2F" w:rsidRPr="009743C8" w:rsidRDefault="00903C2F"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3D5BAAD" w14:textId="77777777" w:rsidR="00903C2F" w:rsidRPr="009743C8" w:rsidRDefault="00903C2F" w:rsidP="002A3FBD">
            <w:pPr>
              <w:rPr>
                <w:lang w:val="en-GB"/>
              </w:rPr>
            </w:pPr>
            <w:r w:rsidRPr="009743C8">
              <w:rPr>
                <w:lang w:val="en-GB"/>
              </w:rPr>
              <w:t>- Other</w:t>
            </w:r>
          </w:p>
        </w:tc>
        <w:tc>
          <w:tcPr>
            <w:tcW w:w="2778" w:type="dxa"/>
          </w:tcPr>
          <w:p w14:paraId="09672C8F" w14:textId="77777777" w:rsidR="00903C2F" w:rsidRPr="009743C8" w:rsidRDefault="00903C2F"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w:t>
            </w:r>
          </w:p>
          <w:p w14:paraId="562515C8" w14:textId="77777777" w:rsidR="00903C2F" w:rsidRPr="009743C8" w:rsidRDefault="00903C2F"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and 3702. However, materials of headings 3701 and</w:t>
            </w:r>
          </w:p>
          <w:p w14:paraId="67C17D75" w14:textId="77777777" w:rsidR="00903C2F" w:rsidRPr="009743C8" w:rsidRDefault="00903C2F"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F6EF9D" w14:textId="77777777" w:rsidR="00903C2F" w:rsidRPr="009743C8" w:rsidRDefault="00903C2F"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517AE9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B82600C" w14:textId="77777777" w:rsidR="002A3FBD" w:rsidRPr="009743C8" w:rsidRDefault="002A3FBD" w:rsidP="002A3FBD">
            <w:pPr>
              <w:rPr>
                <w:lang w:val="en-GB"/>
              </w:rPr>
            </w:pPr>
            <w:r w:rsidRPr="009743C8">
              <w:rPr>
                <w:lang w:val="en-GB"/>
              </w:rPr>
              <w:lastRenderedPageBreak/>
              <w:t>3702</w:t>
            </w:r>
          </w:p>
        </w:tc>
        <w:tc>
          <w:tcPr>
            <w:cnfStyle w:val="000010000000" w:firstRow="0" w:lastRow="0" w:firstColumn="0" w:lastColumn="0" w:oddVBand="1" w:evenVBand="0" w:oddHBand="0" w:evenHBand="0" w:firstRowFirstColumn="0" w:firstRowLastColumn="0" w:lastRowFirstColumn="0" w:lastRowLastColumn="0"/>
            <w:tcW w:w="2713" w:type="dxa"/>
          </w:tcPr>
          <w:p w14:paraId="33AB9675" w14:textId="77777777" w:rsidR="002A3FBD" w:rsidRPr="009743C8" w:rsidRDefault="002A3FBD" w:rsidP="002A3FBD">
            <w:pPr>
              <w:rPr>
                <w:lang w:val="en-GB"/>
              </w:rPr>
            </w:pPr>
            <w:r w:rsidRPr="009743C8">
              <w:rPr>
                <w:lang w:val="en-GB"/>
              </w:rPr>
              <w:t>Photographic film in rolls, sensi</w:t>
            </w:r>
            <w:r w:rsidRPr="009743C8">
              <w:rPr>
                <w:lang w:val="en-GB"/>
              </w:rPr>
              <w:softHyphen/>
              <w:t>tised, unexposed, of any material other than paper, paperboard or textiles; instant print film in rolls, sensitised, unexposed</w:t>
            </w:r>
          </w:p>
        </w:tc>
        <w:tc>
          <w:tcPr>
            <w:tcW w:w="2778" w:type="dxa"/>
          </w:tcPr>
          <w:p w14:paraId="58B7E82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588" w:type="dxa"/>
          </w:tcPr>
          <w:p w14:paraId="22515431"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19EFCA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891F269" w14:textId="77777777" w:rsidR="002A3FBD" w:rsidRPr="009743C8" w:rsidRDefault="002A3FBD" w:rsidP="002A3FBD">
            <w:pPr>
              <w:rPr>
                <w:lang w:val="en-GB"/>
              </w:rPr>
            </w:pPr>
            <w:r w:rsidRPr="009743C8">
              <w:rPr>
                <w:lang w:val="en-GB"/>
              </w:rPr>
              <w:t>3704</w:t>
            </w:r>
          </w:p>
        </w:tc>
        <w:tc>
          <w:tcPr>
            <w:cnfStyle w:val="000010000000" w:firstRow="0" w:lastRow="0" w:firstColumn="0" w:lastColumn="0" w:oddVBand="1" w:evenVBand="0" w:oddHBand="0" w:evenHBand="0" w:firstRowFirstColumn="0" w:firstRowLastColumn="0" w:lastRowFirstColumn="0" w:lastRowLastColumn="0"/>
            <w:tcW w:w="2713" w:type="dxa"/>
          </w:tcPr>
          <w:p w14:paraId="320D5CEB" w14:textId="77777777" w:rsidR="002A3FBD" w:rsidRPr="009743C8" w:rsidRDefault="002A3FBD" w:rsidP="002A3FBD">
            <w:pPr>
              <w:rPr>
                <w:lang w:val="en-GB"/>
              </w:rPr>
            </w:pPr>
            <w:r w:rsidRPr="009743C8">
              <w:rPr>
                <w:lang w:val="en-GB"/>
              </w:rPr>
              <w:t>Photographic plates, film paper, paperboard and textiles, exposed but not developed</w:t>
            </w:r>
          </w:p>
        </w:tc>
        <w:tc>
          <w:tcPr>
            <w:tcW w:w="2778" w:type="dxa"/>
          </w:tcPr>
          <w:p w14:paraId="45B274B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588" w:type="dxa"/>
          </w:tcPr>
          <w:p w14:paraId="6A3580E7"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1D99C4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B4E76BD" w14:textId="77777777" w:rsidR="002A3FBD" w:rsidRPr="009743C8" w:rsidRDefault="002A3FBD" w:rsidP="002A3FBD">
            <w:pPr>
              <w:rPr>
                <w:lang w:val="en-GB"/>
              </w:rPr>
            </w:pPr>
            <w:r w:rsidRPr="009743C8">
              <w:rPr>
                <w:lang w:val="en-GB"/>
              </w:rPr>
              <w:t>ex Chapter 38</w:t>
            </w:r>
          </w:p>
        </w:tc>
        <w:tc>
          <w:tcPr>
            <w:cnfStyle w:val="000010000000" w:firstRow="0" w:lastRow="0" w:firstColumn="0" w:lastColumn="0" w:oddVBand="1" w:evenVBand="0" w:oddHBand="0" w:evenHBand="0" w:firstRowFirstColumn="0" w:firstRowLastColumn="0" w:lastRowFirstColumn="0" w:lastRowLastColumn="0"/>
            <w:tcW w:w="2713" w:type="dxa"/>
          </w:tcPr>
          <w:p w14:paraId="3C2E3116" w14:textId="77777777" w:rsidR="002A3FBD" w:rsidRPr="009743C8" w:rsidRDefault="002A3FBD" w:rsidP="002A3FBD">
            <w:pPr>
              <w:rPr>
                <w:lang w:val="en-GB"/>
              </w:rPr>
            </w:pPr>
            <w:r w:rsidRPr="009743C8">
              <w:rPr>
                <w:lang w:val="en-GB"/>
              </w:rPr>
              <w:t>Miscellaneous chemical products; except for:</w:t>
            </w:r>
          </w:p>
        </w:tc>
        <w:tc>
          <w:tcPr>
            <w:tcW w:w="2778" w:type="dxa"/>
          </w:tcPr>
          <w:p w14:paraId="531DFFB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E810C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5D02A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44E44A3" w14:textId="77777777" w:rsidR="002A3FBD" w:rsidRPr="009743C8" w:rsidRDefault="002A3FBD" w:rsidP="002A3FBD">
            <w:pPr>
              <w:rPr>
                <w:lang w:val="en-GB"/>
              </w:rPr>
            </w:pPr>
            <w:r w:rsidRPr="009743C8">
              <w:rPr>
                <w:lang w:val="en-GB"/>
              </w:rPr>
              <w:t>ex 3801</w:t>
            </w:r>
          </w:p>
        </w:tc>
        <w:tc>
          <w:tcPr>
            <w:cnfStyle w:val="000010000000" w:firstRow="0" w:lastRow="0" w:firstColumn="0" w:lastColumn="0" w:oddVBand="1" w:evenVBand="0" w:oddHBand="0" w:evenHBand="0" w:firstRowFirstColumn="0" w:firstRowLastColumn="0" w:lastRowFirstColumn="0" w:lastRowLastColumn="0"/>
            <w:tcW w:w="2713" w:type="dxa"/>
          </w:tcPr>
          <w:p w14:paraId="39ABF50F" w14:textId="77777777" w:rsidR="002A3FBD" w:rsidRPr="009743C8" w:rsidRDefault="002A3FBD" w:rsidP="002A3FBD">
            <w:pPr>
              <w:rPr>
                <w:lang w:val="en-GB"/>
              </w:rPr>
            </w:pPr>
            <w:r w:rsidRPr="009743C8">
              <w:rPr>
                <w:lang w:val="en-GB"/>
              </w:rPr>
              <w:t>- Colloidal graphite in suspension in oil and semi-colloidal graphite; carbonaceous pastes for electrodes</w:t>
            </w:r>
          </w:p>
        </w:tc>
        <w:tc>
          <w:tcPr>
            <w:tcW w:w="2778" w:type="dxa"/>
          </w:tcPr>
          <w:p w14:paraId="14E5241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A6E99D" w14:textId="77777777" w:rsidR="002A3FBD" w:rsidRPr="009743C8" w:rsidRDefault="002A3FBD" w:rsidP="002A3FBD">
            <w:pPr>
              <w:rPr>
                <w:lang w:val="en-GB"/>
              </w:rPr>
            </w:pPr>
          </w:p>
        </w:tc>
      </w:tr>
      <w:tr w:rsidR="002A3FBD" w:rsidRPr="009743C8" w14:paraId="2BDDA86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E3B999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80C074" w14:textId="77777777" w:rsidR="002A3FBD" w:rsidRPr="009743C8" w:rsidRDefault="002A3FBD" w:rsidP="002A3FBD">
            <w:pPr>
              <w:rPr>
                <w:lang w:val="en-GB"/>
              </w:rPr>
            </w:pPr>
            <w:r w:rsidRPr="009743C8">
              <w:rPr>
                <w:lang w:val="en-GB"/>
              </w:rPr>
              <w:t>- Graphite in paste form, being a mixture of more than 30 per cent by weight of graphite with mineral oils</w:t>
            </w:r>
          </w:p>
        </w:tc>
        <w:tc>
          <w:tcPr>
            <w:tcW w:w="2778" w:type="dxa"/>
          </w:tcPr>
          <w:p w14:paraId="2963E04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heading 3403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9F0DB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0EC0B9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192548D" w14:textId="77777777" w:rsidR="002A3FBD" w:rsidRPr="009743C8" w:rsidRDefault="002A3FBD" w:rsidP="002A3FBD">
            <w:pPr>
              <w:rPr>
                <w:lang w:val="en-GB"/>
              </w:rPr>
            </w:pPr>
            <w:r w:rsidRPr="009743C8">
              <w:rPr>
                <w:lang w:val="en-GB"/>
              </w:rPr>
              <w:t>ex 3803</w:t>
            </w:r>
          </w:p>
        </w:tc>
        <w:tc>
          <w:tcPr>
            <w:cnfStyle w:val="000010000000" w:firstRow="0" w:lastRow="0" w:firstColumn="0" w:lastColumn="0" w:oddVBand="1" w:evenVBand="0" w:oddHBand="0" w:evenHBand="0" w:firstRowFirstColumn="0" w:firstRowLastColumn="0" w:lastRowFirstColumn="0" w:lastRowLastColumn="0"/>
            <w:tcW w:w="2713" w:type="dxa"/>
          </w:tcPr>
          <w:p w14:paraId="15C29CF6" w14:textId="77777777" w:rsidR="002A3FBD" w:rsidRPr="009743C8" w:rsidRDefault="002A3FBD" w:rsidP="002A3FBD">
            <w:pPr>
              <w:rPr>
                <w:lang w:val="en-GB"/>
              </w:rPr>
            </w:pPr>
            <w:r w:rsidRPr="009743C8">
              <w:rPr>
                <w:lang w:val="en-GB"/>
              </w:rPr>
              <w:t>Refined tall oil</w:t>
            </w:r>
          </w:p>
        </w:tc>
        <w:tc>
          <w:tcPr>
            <w:tcW w:w="2778" w:type="dxa"/>
          </w:tcPr>
          <w:p w14:paraId="660C470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2588" w:type="dxa"/>
          </w:tcPr>
          <w:p w14:paraId="000DEA8E"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C4CB5A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85C765" w14:textId="77777777" w:rsidR="002A3FBD" w:rsidRPr="009743C8" w:rsidRDefault="002A3FBD" w:rsidP="002A3FBD">
            <w:pPr>
              <w:rPr>
                <w:lang w:val="en-GB"/>
              </w:rPr>
            </w:pPr>
            <w:r w:rsidRPr="009743C8">
              <w:rPr>
                <w:lang w:val="en-GB"/>
              </w:rPr>
              <w:t>ex 3805</w:t>
            </w:r>
          </w:p>
        </w:tc>
        <w:tc>
          <w:tcPr>
            <w:cnfStyle w:val="000010000000" w:firstRow="0" w:lastRow="0" w:firstColumn="0" w:lastColumn="0" w:oddVBand="1" w:evenVBand="0" w:oddHBand="0" w:evenHBand="0" w:firstRowFirstColumn="0" w:firstRowLastColumn="0" w:lastRowFirstColumn="0" w:lastRowLastColumn="0"/>
            <w:tcW w:w="2713" w:type="dxa"/>
          </w:tcPr>
          <w:p w14:paraId="293F5ADD" w14:textId="77777777" w:rsidR="002A3FBD" w:rsidRPr="009743C8" w:rsidRDefault="002A3FBD" w:rsidP="002A3FBD">
            <w:pPr>
              <w:rPr>
                <w:lang w:val="en-GB"/>
              </w:rPr>
            </w:pPr>
            <w:r w:rsidRPr="009743C8">
              <w:rPr>
                <w:lang w:val="en-GB"/>
              </w:rPr>
              <w:t>Spirits of sulphate turpentine, purified</w:t>
            </w:r>
          </w:p>
        </w:tc>
        <w:tc>
          <w:tcPr>
            <w:tcW w:w="2778" w:type="dxa"/>
          </w:tcPr>
          <w:p w14:paraId="7E8D9CB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588" w:type="dxa"/>
          </w:tcPr>
          <w:p w14:paraId="19C1D673"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6F7F5BB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E159CC" w14:textId="77777777" w:rsidR="002A3FBD" w:rsidRPr="009743C8" w:rsidRDefault="002A3FBD" w:rsidP="002A3FBD">
            <w:pPr>
              <w:rPr>
                <w:lang w:val="en-GB"/>
              </w:rPr>
            </w:pPr>
            <w:r w:rsidRPr="009743C8">
              <w:rPr>
                <w:lang w:val="en-GB"/>
              </w:rPr>
              <w:t>ex 3806</w:t>
            </w:r>
          </w:p>
        </w:tc>
        <w:tc>
          <w:tcPr>
            <w:cnfStyle w:val="000010000000" w:firstRow="0" w:lastRow="0" w:firstColumn="0" w:lastColumn="0" w:oddVBand="1" w:evenVBand="0" w:oddHBand="0" w:evenHBand="0" w:firstRowFirstColumn="0" w:firstRowLastColumn="0" w:lastRowFirstColumn="0" w:lastRowLastColumn="0"/>
            <w:tcW w:w="2713" w:type="dxa"/>
          </w:tcPr>
          <w:p w14:paraId="113EE5AB" w14:textId="77777777" w:rsidR="002A3FBD" w:rsidRPr="009743C8" w:rsidRDefault="002A3FBD" w:rsidP="002A3FBD">
            <w:pPr>
              <w:rPr>
                <w:lang w:val="en-GB"/>
              </w:rPr>
            </w:pPr>
            <w:r w:rsidRPr="009743C8">
              <w:rPr>
                <w:lang w:val="en-GB"/>
              </w:rPr>
              <w:t>Salts of rosin, of resin acids or of derivatives of rosin or resin acids, (other than salts of rosin adducts); ester gums</w:t>
            </w:r>
          </w:p>
        </w:tc>
        <w:tc>
          <w:tcPr>
            <w:tcW w:w="2778" w:type="dxa"/>
          </w:tcPr>
          <w:p w14:paraId="34FD7C9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rosins and resin acids</w:t>
            </w:r>
          </w:p>
        </w:tc>
        <w:tc>
          <w:tcPr>
            <w:cnfStyle w:val="000010000000" w:firstRow="0" w:lastRow="0" w:firstColumn="0" w:lastColumn="0" w:oddVBand="1" w:evenVBand="0" w:oddHBand="0" w:evenHBand="0" w:firstRowFirstColumn="0" w:firstRowLastColumn="0" w:lastRowFirstColumn="0" w:lastRowLastColumn="0"/>
            <w:tcW w:w="2588" w:type="dxa"/>
          </w:tcPr>
          <w:p w14:paraId="7BA12117"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53EE75D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2269176" w14:textId="77777777" w:rsidR="002A3FBD" w:rsidRPr="009743C8" w:rsidRDefault="002A3FBD" w:rsidP="002A3FBD">
            <w:pPr>
              <w:rPr>
                <w:lang w:val="en-GB"/>
              </w:rPr>
            </w:pPr>
            <w:r w:rsidRPr="009743C8">
              <w:rPr>
                <w:lang w:val="en-GB"/>
              </w:rPr>
              <w:t>ex 3807</w:t>
            </w:r>
          </w:p>
        </w:tc>
        <w:tc>
          <w:tcPr>
            <w:cnfStyle w:val="000010000000" w:firstRow="0" w:lastRow="0" w:firstColumn="0" w:lastColumn="0" w:oddVBand="1" w:evenVBand="0" w:oddHBand="0" w:evenHBand="0" w:firstRowFirstColumn="0" w:firstRowLastColumn="0" w:lastRowFirstColumn="0" w:lastRowLastColumn="0"/>
            <w:tcW w:w="2713" w:type="dxa"/>
          </w:tcPr>
          <w:p w14:paraId="0CA737CF" w14:textId="77777777" w:rsidR="002A3FBD" w:rsidRPr="009743C8" w:rsidRDefault="002A3FBD" w:rsidP="002A3FBD">
            <w:pPr>
              <w:rPr>
                <w:lang w:val="en-GB"/>
              </w:rPr>
            </w:pPr>
            <w:r w:rsidRPr="009743C8">
              <w:rPr>
                <w:lang w:val="en-GB"/>
              </w:rPr>
              <w:t>Wood pitch (wood tar pitch)</w:t>
            </w:r>
          </w:p>
        </w:tc>
        <w:tc>
          <w:tcPr>
            <w:tcW w:w="2778" w:type="dxa"/>
          </w:tcPr>
          <w:p w14:paraId="0614AEC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2588" w:type="dxa"/>
          </w:tcPr>
          <w:p w14:paraId="6282EDED"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1627396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E2A88CC" w14:textId="77777777" w:rsidR="002A3FBD" w:rsidRPr="009743C8" w:rsidRDefault="002A3FBD" w:rsidP="002A3FBD">
            <w:pPr>
              <w:rPr>
                <w:lang w:val="en-GB"/>
              </w:rPr>
            </w:pPr>
            <w:r w:rsidRPr="009743C8">
              <w:rPr>
                <w:lang w:val="en-GB"/>
              </w:rPr>
              <w:lastRenderedPageBreak/>
              <w:t>3808</w:t>
            </w:r>
          </w:p>
        </w:tc>
        <w:tc>
          <w:tcPr>
            <w:cnfStyle w:val="000010000000" w:firstRow="0" w:lastRow="0" w:firstColumn="0" w:lastColumn="0" w:oddVBand="1" w:evenVBand="0" w:oddHBand="0" w:evenHBand="0" w:firstRowFirstColumn="0" w:firstRowLastColumn="0" w:lastRowFirstColumn="0" w:lastRowLastColumn="0"/>
            <w:tcW w:w="2713" w:type="dxa"/>
          </w:tcPr>
          <w:p w14:paraId="40CEEAF4" w14:textId="77777777" w:rsidR="002A3FBD" w:rsidRPr="009743C8" w:rsidRDefault="002A3FBD" w:rsidP="002A3FBD">
            <w:pPr>
              <w:rPr>
                <w:lang w:val="en-GB"/>
              </w:rPr>
            </w:pPr>
            <w:r w:rsidRPr="009743C8">
              <w:rPr>
                <w:lang w:val="en-GB"/>
              </w:rPr>
              <w:t>Insecticides, rodenticides, fungi</w:t>
            </w:r>
            <w:r w:rsidRPr="009743C8">
              <w:rPr>
                <w:lang w:val="en-GB"/>
              </w:rPr>
              <w:softHyphen/>
              <w:t>cides, herbicides, anti-sprouting products and plant-growth regu</w:t>
            </w:r>
            <w:r w:rsidRPr="009743C8">
              <w:rPr>
                <w:lang w:val="en-GB"/>
              </w:rPr>
              <w:softHyphen/>
              <w:t>lators, disinfectants and similar products, put up in forms or packings for retail sale or as prep</w:t>
            </w:r>
            <w:r w:rsidRPr="009743C8">
              <w:rPr>
                <w:lang w:val="en-GB"/>
              </w:rPr>
              <w:softHyphen/>
              <w:t>arations or articles (for example, sulphur-treated bands, wicks and candles, and fly-papers)</w:t>
            </w:r>
          </w:p>
        </w:tc>
        <w:tc>
          <w:tcPr>
            <w:tcW w:w="2778" w:type="dxa"/>
          </w:tcPr>
          <w:p w14:paraId="5D185B6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7719D8"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2472BD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D103C5" w14:textId="77777777" w:rsidR="002A3FBD" w:rsidRPr="009743C8" w:rsidRDefault="002A3FBD" w:rsidP="002A3FBD">
            <w:pPr>
              <w:rPr>
                <w:lang w:val="en-GB"/>
              </w:rPr>
            </w:pPr>
            <w:r w:rsidRPr="009743C8">
              <w:rPr>
                <w:lang w:val="en-GB"/>
              </w:rPr>
              <w:t>3809</w:t>
            </w:r>
          </w:p>
        </w:tc>
        <w:tc>
          <w:tcPr>
            <w:cnfStyle w:val="000010000000" w:firstRow="0" w:lastRow="0" w:firstColumn="0" w:lastColumn="0" w:oddVBand="1" w:evenVBand="0" w:oddHBand="0" w:evenHBand="0" w:firstRowFirstColumn="0" w:firstRowLastColumn="0" w:lastRowFirstColumn="0" w:lastRowLastColumn="0"/>
            <w:tcW w:w="2713" w:type="dxa"/>
          </w:tcPr>
          <w:p w14:paraId="628A8BFC" w14:textId="6450E0B2" w:rsidR="002A3FBD" w:rsidRPr="009743C8" w:rsidRDefault="002A3FBD" w:rsidP="002A3FBD">
            <w:pPr>
              <w:rPr>
                <w:lang w:val="en-GB"/>
              </w:rPr>
            </w:pPr>
            <w:r w:rsidRPr="009743C8">
              <w:rPr>
                <w:lang w:val="en-GB"/>
              </w:rPr>
              <w:t>Finishing agents, dye carriers to accelerate the dyeing or fixing of dyestuffs and other products and preparations (for example,</w:t>
            </w:r>
          </w:p>
          <w:p w14:paraId="78292047" w14:textId="77777777" w:rsidR="002A3FBD" w:rsidRPr="009743C8" w:rsidRDefault="002A3FBD" w:rsidP="002A3FBD">
            <w:pPr>
              <w:rPr>
                <w:lang w:val="en-GB"/>
              </w:rPr>
            </w:pPr>
            <w:r w:rsidRPr="009743C8">
              <w:rPr>
                <w:lang w:val="en-GB"/>
              </w:rPr>
              <w:t>dressings and mordants), of a kind used in the textile, paper, leather or like industries, not elsewhere specified or included:</w:t>
            </w:r>
          </w:p>
        </w:tc>
        <w:tc>
          <w:tcPr>
            <w:tcW w:w="2778" w:type="dxa"/>
          </w:tcPr>
          <w:p w14:paraId="5CC84CE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3B7012" w14:textId="77777777" w:rsidR="002A3FBD" w:rsidRPr="009743C8" w:rsidRDefault="002A3FBD" w:rsidP="002A3FBD">
            <w:pPr>
              <w:rPr>
                <w:lang w:val="en-GB"/>
              </w:rPr>
            </w:pPr>
          </w:p>
        </w:tc>
      </w:tr>
      <w:tr w:rsidR="002A3FBD" w:rsidRPr="009743C8" w14:paraId="21069AC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F68E37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5EC2832" w14:textId="77777777" w:rsidR="002A3FBD" w:rsidRPr="009743C8" w:rsidRDefault="002A3FBD" w:rsidP="002A3FBD">
            <w:pPr>
              <w:rPr>
                <w:lang w:val="en-GB"/>
              </w:rPr>
            </w:pPr>
            <w:r w:rsidRPr="009743C8">
              <w:rPr>
                <w:lang w:val="en-GB"/>
              </w:rPr>
              <w:t>- With a basis of amylaceous substances</w:t>
            </w:r>
          </w:p>
        </w:tc>
        <w:tc>
          <w:tcPr>
            <w:tcW w:w="2778" w:type="dxa"/>
          </w:tcPr>
          <w:p w14:paraId="7FCF0BC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products</w:t>
            </w:r>
          </w:p>
        </w:tc>
        <w:tc>
          <w:tcPr>
            <w:cnfStyle w:val="000010000000" w:firstRow="0" w:lastRow="0" w:firstColumn="0" w:lastColumn="0" w:oddVBand="1" w:evenVBand="0" w:oddHBand="0" w:evenHBand="0" w:firstRowFirstColumn="0" w:firstRowLastColumn="0" w:lastRowFirstColumn="0" w:lastRowLastColumn="0"/>
            <w:tcW w:w="2588" w:type="dxa"/>
          </w:tcPr>
          <w:p w14:paraId="45030C95" w14:textId="77777777" w:rsidR="002A3FBD" w:rsidRPr="009743C8" w:rsidRDefault="002A3FBD" w:rsidP="002A3FBD">
            <w:pPr>
              <w:rPr>
                <w:lang w:val="en-GB"/>
              </w:rPr>
            </w:pPr>
          </w:p>
        </w:tc>
      </w:tr>
      <w:tr w:rsidR="002A3FBD" w:rsidRPr="009743C8" w14:paraId="55C65AA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6BA3C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77A01A" w14:textId="77777777" w:rsidR="002A3FBD" w:rsidRPr="009743C8" w:rsidRDefault="002A3FBD" w:rsidP="002A3FBD">
            <w:pPr>
              <w:rPr>
                <w:lang w:val="en-GB"/>
              </w:rPr>
            </w:pPr>
            <w:r w:rsidRPr="009743C8">
              <w:rPr>
                <w:lang w:val="en-GB"/>
              </w:rPr>
              <w:t>-Other</w:t>
            </w:r>
          </w:p>
        </w:tc>
        <w:tc>
          <w:tcPr>
            <w:tcW w:w="2778" w:type="dxa"/>
          </w:tcPr>
          <w:p w14:paraId="5145DAD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FEA2CD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586CC2F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5902437" w14:textId="77777777" w:rsidR="002A3FBD" w:rsidRPr="009743C8" w:rsidRDefault="002A3FBD" w:rsidP="002A3FBD">
            <w:pPr>
              <w:rPr>
                <w:lang w:val="en-GB"/>
              </w:rPr>
            </w:pPr>
            <w:r w:rsidRPr="009743C8">
              <w:rPr>
                <w:lang w:val="en-GB"/>
              </w:rPr>
              <w:t>3810</w:t>
            </w:r>
          </w:p>
        </w:tc>
        <w:tc>
          <w:tcPr>
            <w:cnfStyle w:val="000010000000" w:firstRow="0" w:lastRow="0" w:firstColumn="0" w:lastColumn="0" w:oddVBand="1" w:evenVBand="0" w:oddHBand="0" w:evenHBand="0" w:firstRowFirstColumn="0" w:firstRowLastColumn="0" w:lastRowFirstColumn="0" w:lastRowLastColumn="0"/>
            <w:tcW w:w="2713" w:type="dxa"/>
          </w:tcPr>
          <w:p w14:paraId="75CA1543" w14:textId="4CBB86C2" w:rsidR="002A3FBD" w:rsidRPr="009743C8" w:rsidRDefault="002A3FBD" w:rsidP="002A3FBD">
            <w:pPr>
              <w:rPr>
                <w:lang w:val="en-GB"/>
              </w:rPr>
            </w:pPr>
            <w:r w:rsidRPr="009743C8">
              <w:rPr>
                <w:lang w:val="en-GB"/>
              </w:rPr>
              <w:t>Pickling preparations for metal surfaces; fluxes and other auxiliary preparations for</w:t>
            </w:r>
          </w:p>
          <w:p w14:paraId="649EAFE3" w14:textId="77777777" w:rsidR="002A3FBD" w:rsidRPr="009743C8" w:rsidRDefault="002A3FBD" w:rsidP="002A3FBD">
            <w:pPr>
              <w:rPr>
                <w:lang w:val="en-GB"/>
              </w:rPr>
            </w:pPr>
            <w:r w:rsidRPr="009743C8">
              <w:rPr>
                <w:lang w:val="en-GB"/>
              </w:rPr>
              <w:t>soldering, brazing or welding; soldering, brazing or welding powders and pastes consisting of metal and other materials; prep</w:t>
            </w:r>
            <w:r w:rsidRPr="009743C8">
              <w:rPr>
                <w:lang w:val="en-GB"/>
              </w:rPr>
              <w:softHyphen/>
              <w:t>arations of a kind used as cores or coatings for welding electrodes or rods</w:t>
            </w:r>
          </w:p>
        </w:tc>
        <w:tc>
          <w:tcPr>
            <w:tcW w:w="2778" w:type="dxa"/>
          </w:tcPr>
          <w:p w14:paraId="36CE7DB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BAB98B"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011337" w:rsidRPr="009743C8" w14:paraId="37D7B8C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F8063C8" w14:textId="77777777" w:rsidR="00011337" w:rsidRPr="009743C8" w:rsidRDefault="00011337" w:rsidP="002A3FBD">
            <w:pPr>
              <w:rPr>
                <w:lang w:val="en-GB"/>
              </w:rPr>
            </w:pPr>
            <w:r w:rsidRPr="009743C8">
              <w:rPr>
                <w:lang w:val="en-GB"/>
              </w:rPr>
              <w:lastRenderedPageBreak/>
              <w:t>3811</w:t>
            </w:r>
          </w:p>
        </w:tc>
        <w:tc>
          <w:tcPr>
            <w:cnfStyle w:val="000010000000" w:firstRow="0" w:lastRow="0" w:firstColumn="0" w:lastColumn="0" w:oddVBand="1" w:evenVBand="0" w:oddHBand="0" w:evenHBand="0" w:firstRowFirstColumn="0" w:firstRowLastColumn="0" w:lastRowFirstColumn="0" w:lastRowLastColumn="0"/>
            <w:tcW w:w="2713" w:type="dxa"/>
          </w:tcPr>
          <w:p w14:paraId="5B80D8A1" w14:textId="738DC593" w:rsidR="00011337" w:rsidRPr="009743C8" w:rsidRDefault="00011337" w:rsidP="002A3FBD">
            <w:pPr>
              <w:rPr>
                <w:lang w:val="en-GB"/>
              </w:rPr>
            </w:pPr>
            <w:r w:rsidRPr="009743C8">
              <w:rPr>
                <w:lang w:val="en-GB"/>
              </w:rPr>
              <w:t>Anti-knock preparations, oxidation inhibitors, gum inhibitors,</w:t>
            </w:r>
          </w:p>
          <w:p w14:paraId="790384AE" w14:textId="77777777" w:rsidR="00011337" w:rsidRPr="009743C8" w:rsidRDefault="00011337" w:rsidP="002A3FBD">
            <w:pPr>
              <w:rPr>
                <w:lang w:val="en-GB"/>
              </w:rPr>
            </w:pPr>
            <w:r w:rsidRPr="009743C8">
              <w:rPr>
                <w:lang w:val="en-GB"/>
              </w:rPr>
              <w:t>viscosity improvers, anti-corrosive preparations and other prepared additives, for mineral oils (including gasoline) or for other liquids used for the same purposes as mineral oils:</w:t>
            </w:r>
          </w:p>
        </w:tc>
        <w:tc>
          <w:tcPr>
            <w:tcW w:w="2778" w:type="dxa"/>
          </w:tcPr>
          <w:p w14:paraId="17061281"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F00AC1D" w14:textId="77777777" w:rsidR="00011337" w:rsidRPr="009743C8" w:rsidRDefault="00011337" w:rsidP="002A3FBD">
            <w:pPr>
              <w:rPr>
                <w:lang w:val="en-GB"/>
              </w:rPr>
            </w:pPr>
          </w:p>
        </w:tc>
      </w:tr>
      <w:tr w:rsidR="00011337" w:rsidRPr="009743C8" w14:paraId="79E98EA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80D360"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839D51B" w14:textId="77777777" w:rsidR="00011337" w:rsidRPr="009743C8" w:rsidRDefault="00011337" w:rsidP="002A3FBD">
            <w:pPr>
              <w:rPr>
                <w:lang w:val="en-GB"/>
              </w:rPr>
            </w:pPr>
            <w:r w:rsidRPr="009743C8">
              <w:rPr>
                <w:lang w:val="en-GB"/>
              </w:rPr>
              <w:t>- Prepared additives for lubricating oil, containing petroleum oils or oils obtained from bituminous minerals</w:t>
            </w:r>
          </w:p>
        </w:tc>
        <w:tc>
          <w:tcPr>
            <w:tcW w:w="2778" w:type="dxa"/>
          </w:tcPr>
          <w:p w14:paraId="2DB12E5F"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3811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4CC9E2" w14:textId="77777777" w:rsidR="00011337" w:rsidRPr="009743C8" w:rsidRDefault="00011337" w:rsidP="002A3FBD">
            <w:pPr>
              <w:rPr>
                <w:lang w:val="en-GB"/>
              </w:rPr>
            </w:pPr>
          </w:p>
        </w:tc>
      </w:tr>
      <w:tr w:rsidR="00011337" w:rsidRPr="009743C8" w14:paraId="3359972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11CB27"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5AB3E35" w14:textId="77777777" w:rsidR="00011337" w:rsidRPr="009743C8" w:rsidRDefault="00011337" w:rsidP="002A3FBD">
            <w:pPr>
              <w:rPr>
                <w:lang w:val="en-GB"/>
              </w:rPr>
            </w:pPr>
            <w:r w:rsidRPr="009743C8">
              <w:rPr>
                <w:lang w:val="en-GB"/>
              </w:rPr>
              <w:t>-Other</w:t>
            </w:r>
          </w:p>
        </w:tc>
        <w:tc>
          <w:tcPr>
            <w:tcW w:w="2778" w:type="dxa"/>
          </w:tcPr>
          <w:p w14:paraId="657E4314"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7E04F93" w14:textId="77777777" w:rsidR="00011337" w:rsidRPr="009743C8" w:rsidRDefault="00011337" w:rsidP="002A3FBD">
            <w:pPr>
              <w:rPr>
                <w:lang w:val="en-GB"/>
              </w:rPr>
            </w:pPr>
          </w:p>
        </w:tc>
      </w:tr>
      <w:tr w:rsidR="002A3FBD" w:rsidRPr="009743C8" w14:paraId="37DFEBC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F08FB28" w14:textId="77777777" w:rsidR="002A3FBD" w:rsidRPr="009743C8" w:rsidRDefault="002A3FBD" w:rsidP="002A3FBD">
            <w:pPr>
              <w:rPr>
                <w:lang w:val="en-GB"/>
              </w:rPr>
            </w:pPr>
            <w:r w:rsidRPr="009743C8">
              <w:rPr>
                <w:lang w:val="en-GB"/>
              </w:rPr>
              <w:t>3812</w:t>
            </w:r>
          </w:p>
        </w:tc>
        <w:tc>
          <w:tcPr>
            <w:cnfStyle w:val="000010000000" w:firstRow="0" w:lastRow="0" w:firstColumn="0" w:lastColumn="0" w:oddVBand="1" w:evenVBand="0" w:oddHBand="0" w:evenHBand="0" w:firstRowFirstColumn="0" w:firstRowLastColumn="0" w:lastRowFirstColumn="0" w:lastRowLastColumn="0"/>
            <w:tcW w:w="2713" w:type="dxa"/>
          </w:tcPr>
          <w:p w14:paraId="6697D94A" w14:textId="3F1E2500" w:rsidR="002A3FBD" w:rsidRPr="009743C8" w:rsidRDefault="002A3FBD" w:rsidP="002A3FBD">
            <w:pPr>
              <w:rPr>
                <w:lang w:val="en-GB"/>
              </w:rPr>
            </w:pPr>
            <w:r w:rsidRPr="009743C8">
              <w:rPr>
                <w:lang w:val="en-GB"/>
              </w:rPr>
              <w:t>Prepared rubber accelerators; compound plasticisers for rubber or plastics, not elsewhere specified or included; antioxidising preparations and other compound stabilizers for rubber or plastics</w:t>
            </w:r>
          </w:p>
        </w:tc>
        <w:tc>
          <w:tcPr>
            <w:tcW w:w="2778" w:type="dxa"/>
          </w:tcPr>
          <w:p w14:paraId="6A77C8B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5C16B6"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43BA81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642853" w14:textId="77777777" w:rsidR="002A3FBD" w:rsidRPr="009743C8" w:rsidRDefault="002A3FBD" w:rsidP="002A3FBD">
            <w:pPr>
              <w:rPr>
                <w:lang w:val="en-GB"/>
              </w:rPr>
            </w:pPr>
            <w:r w:rsidRPr="009743C8">
              <w:rPr>
                <w:lang w:val="en-GB"/>
              </w:rPr>
              <w:t>3813</w:t>
            </w:r>
          </w:p>
        </w:tc>
        <w:tc>
          <w:tcPr>
            <w:cnfStyle w:val="000010000000" w:firstRow="0" w:lastRow="0" w:firstColumn="0" w:lastColumn="0" w:oddVBand="1" w:evenVBand="0" w:oddHBand="0" w:evenHBand="0" w:firstRowFirstColumn="0" w:firstRowLastColumn="0" w:lastRowFirstColumn="0" w:lastRowLastColumn="0"/>
            <w:tcW w:w="2713" w:type="dxa"/>
          </w:tcPr>
          <w:p w14:paraId="316BD07E" w14:textId="77777777" w:rsidR="002A3FBD" w:rsidRPr="009743C8" w:rsidRDefault="002A3FBD" w:rsidP="002A3FBD">
            <w:pPr>
              <w:rPr>
                <w:lang w:val="en-GB"/>
              </w:rPr>
            </w:pPr>
            <w:r w:rsidRPr="009743C8">
              <w:rPr>
                <w:lang w:val="en-GB"/>
              </w:rPr>
              <w:t>Preparations and charges for fire- extinguishers; charged fire-extin</w:t>
            </w:r>
            <w:r w:rsidRPr="009743C8">
              <w:rPr>
                <w:lang w:val="en-GB"/>
              </w:rPr>
              <w:softHyphen/>
              <w:t>guishing grenades</w:t>
            </w:r>
          </w:p>
        </w:tc>
        <w:tc>
          <w:tcPr>
            <w:tcW w:w="2778" w:type="dxa"/>
          </w:tcPr>
          <w:p w14:paraId="102A518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86AD7E" w14:textId="77777777" w:rsidR="002A3FBD" w:rsidRPr="009743C8" w:rsidRDefault="002A3FBD" w:rsidP="002A3FBD">
            <w:pPr>
              <w:rPr>
                <w:lang w:val="en-GB"/>
              </w:rPr>
            </w:pPr>
          </w:p>
        </w:tc>
      </w:tr>
      <w:tr w:rsidR="002A3FBD" w:rsidRPr="009743C8" w14:paraId="5814313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071DAF" w14:textId="77777777" w:rsidR="002A3FBD" w:rsidRPr="009743C8" w:rsidRDefault="002A3FBD" w:rsidP="002A3FBD">
            <w:pPr>
              <w:rPr>
                <w:lang w:val="en-GB"/>
              </w:rPr>
            </w:pPr>
            <w:r w:rsidRPr="009743C8">
              <w:rPr>
                <w:lang w:val="en-GB"/>
              </w:rPr>
              <w:t>3814</w:t>
            </w:r>
          </w:p>
        </w:tc>
        <w:tc>
          <w:tcPr>
            <w:cnfStyle w:val="000010000000" w:firstRow="0" w:lastRow="0" w:firstColumn="0" w:lastColumn="0" w:oddVBand="1" w:evenVBand="0" w:oddHBand="0" w:evenHBand="0" w:firstRowFirstColumn="0" w:firstRowLastColumn="0" w:lastRowFirstColumn="0" w:lastRowLastColumn="0"/>
            <w:tcW w:w="2713" w:type="dxa"/>
          </w:tcPr>
          <w:p w14:paraId="5D0AAB06" w14:textId="77777777" w:rsidR="002A3FBD" w:rsidRPr="009743C8" w:rsidRDefault="002A3FBD" w:rsidP="002A3FBD">
            <w:pPr>
              <w:rPr>
                <w:lang w:val="en-GB"/>
              </w:rPr>
            </w:pPr>
            <w:r w:rsidRPr="009743C8">
              <w:rPr>
                <w:lang w:val="en-GB"/>
              </w:rPr>
              <w:t>Organic composite solvents and thinners, not elsewhere specified or included; prepared paint or varnish removers</w:t>
            </w:r>
          </w:p>
        </w:tc>
        <w:tc>
          <w:tcPr>
            <w:tcW w:w="2778" w:type="dxa"/>
          </w:tcPr>
          <w:p w14:paraId="7D4FE6F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5C46C7"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31EE750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B0B445" w14:textId="77777777" w:rsidR="002A3FBD" w:rsidRPr="009743C8" w:rsidRDefault="002A3FBD" w:rsidP="002A3FBD">
            <w:pPr>
              <w:rPr>
                <w:lang w:val="en-GB"/>
              </w:rPr>
            </w:pPr>
            <w:r w:rsidRPr="009743C8">
              <w:rPr>
                <w:lang w:val="en-GB"/>
              </w:rPr>
              <w:t>3818</w:t>
            </w:r>
          </w:p>
        </w:tc>
        <w:tc>
          <w:tcPr>
            <w:cnfStyle w:val="000010000000" w:firstRow="0" w:lastRow="0" w:firstColumn="0" w:lastColumn="0" w:oddVBand="1" w:evenVBand="0" w:oddHBand="0" w:evenHBand="0" w:firstRowFirstColumn="0" w:firstRowLastColumn="0" w:lastRowFirstColumn="0" w:lastRowLastColumn="0"/>
            <w:tcW w:w="2713" w:type="dxa"/>
          </w:tcPr>
          <w:p w14:paraId="2B0071C4" w14:textId="77777777" w:rsidR="002A3FBD" w:rsidRPr="009743C8" w:rsidRDefault="002A3FBD" w:rsidP="002A3FBD">
            <w:pPr>
              <w:rPr>
                <w:lang w:val="en-GB"/>
              </w:rPr>
            </w:pPr>
            <w:r w:rsidRPr="009743C8">
              <w:rPr>
                <w:lang w:val="en-GB"/>
              </w:rPr>
              <w:t>Chemical elements doped for use in electronics, in the form of discs, wafers or similar forms; chemical compounds doped for use in elec</w:t>
            </w:r>
            <w:r w:rsidRPr="009743C8">
              <w:rPr>
                <w:lang w:val="en-GB"/>
              </w:rPr>
              <w:softHyphen/>
              <w:t>tronics</w:t>
            </w:r>
          </w:p>
        </w:tc>
        <w:tc>
          <w:tcPr>
            <w:tcW w:w="2778" w:type="dxa"/>
          </w:tcPr>
          <w:p w14:paraId="4B19369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50C050" w14:textId="77777777" w:rsidR="002A3FBD" w:rsidRPr="009743C8" w:rsidRDefault="002A3FBD" w:rsidP="002A3FBD">
            <w:pPr>
              <w:rPr>
                <w:lang w:val="en-GB"/>
              </w:rPr>
            </w:pPr>
          </w:p>
        </w:tc>
      </w:tr>
      <w:tr w:rsidR="002A3FBD" w:rsidRPr="009743C8" w14:paraId="31832B2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40CA80C" w14:textId="77777777" w:rsidR="002A3FBD" w:rsidRPr="009743C8" w:rsidRDefault="002A3FBD" w:rsidP="002A3FBD">
            <w:pPr>
              <w:rPr>
                <w:lang w:val="en-GB"/>
              </w:rPr>
            </w:pPr>
            <w:r w:rsidRPr="009743C8">
              <w:rPr>
                <w:lang w:val="en-GB"/>
              </w:rPr>
              <w:lastRenderedPageBreak/>
              <w:t>3819</w:t>
            </w:r>
          </w:p>
        </w:tc>
        <w:tc>
          <w:tcPr>
            <w:cnfStyle w:val="000010000000" w:firstRow="0" w:lastRow="0" w:firstColumn="0" w:lastColumn="0" w:oddVBand="1" w:evenVBand="0" w:oddHBand="0" w:evenHBand="0" w:firstRowFirstColumn="0" w:firstRowLastColumn="0" w:lastRowFirstColumn="0" w:lastRowLastColumn="0"/>
            <w:tcW w:w="2713" w:type="dxa"/>
          </w:tcPr>
          <w:p w14:paraId="14979CAB" w14:textId="77777777" w:rsidR="002A3FBD" w:rsidRPr="009743C8" w:rsidRDefault="002A3FBD" w:rsidP="002A3FBD">
            <w:pPr>
              <w:rPr>
                <w:lang w:val="en-GB"/>
              </w:rPr>
            </w:pPr>
            <w:r w:rsidRPr="009743C8">
              <w:rPr>
                <w:lang w:val="en-GB"/>
              </w:rPr>
              <w:t>Hydraulic brake fluids and other prepared liquids for hydraulic transmission, not containing or containing less than 70 per cent by weight of petroleum oils or oils obtained from bituminous minerals</w:t>
            </w:r>
          </w:p>
        </w:tc>
        <w:tc>
          <w:tcPr>
            <w:tcW w:w="2778" w:type="dxa"/>
          </w:tcPr>
          <w:p w14:paraId="17620A7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382F8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543E2D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01B2EFE" w14:textId="77777777" w:rsidR="002A3FBD" w:rsidRPr="009743C8" w:rsidRDefault="002A3FBD" w:rsidP="002A3FBD">
            <w:pPr>
              <w:rPr>
                <w:lang w:val="en-GB"/>
              </w:rPr>
            </w:pPr>
            <w:r w:rsidRPr="009743C8">
              <w:rPr>
                <w:lang w:val="en-GB"/>
              </w:rPr>
              <w:t>3820</w:t>
            </w:r>
          </w:p>
        </w:tc>
        <w:tc>
          <w:tcPr>
            <w:cnfStyle w:val="000010000000" w:firstRow="0" w:lastRow="0" w:firstColumn="0" w:lastColumn="0" w:oddVBand="1" w:evenVBand="0" w:oddHBand="0" w:evenHBand="0" w:firstRowFirstColumn="0" w:firstRowLastColumn="0" w:lastRowFirstColumn="0" w:lastRowLastColumn="0"/>
            <w:tcW w:w="2713" w:type="dxa"/>
          </w:tcPr>
          <w:p w14:paraId="7DE6861C" w14:textId="77777777" w:rsidR="002A3FBD" w:rsidRPr="009743C8" w:rsidRDefault="002A3FBD" w:rsidP="002A3FBD">
            <w:pPr>
              <w:rPr>
                <w:lang w:val="en-GB"/>
              </w:rPr>
            </w:pPr>
            <w:r w:rsidRPr="009743C8">
              <w:rPr>
                <w:lang w:val="en-GB"/>
              </w:rPr>
              <w:t>Anti-freezing preparations and prepared de-icing fluids</w:t>
            </w:r>
          </w:p>
        </w:tc>
        <w:tc>
          <w:tcPr>
            <w:tcW w:w="2778" w:type="dxa"/>
          </w:tcPr>
          <w:p w14:paraId="0FB3D71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4F24AA" w14:textId="77777777" w:rsidR="002A3FBD" w:rsidRPr="009743C8" w:rsidRDefault="002A3FBD" w:rsidP="002A3FBD">
            <w:pPr>
              <w:rPr>
                <w:lang w:val="en-GB"/>
              </w:rPr>
            </w:pPr>
          </w:p>
        </w:tc>
      </w:tr>
      <w:tr w:rsidR="002A3FBD" w:rsidRPr="009743C8" w14:paraId="2C59468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06B2E39" w14:textId="77777777" w:rsidR="002A3FBD" w:rsidRPr="009743C8" w:rsidRDefault="002A3FBD" w:rsidP="002A3FBD">
            <w:pPr>
              <w:rPr>
                <w:lang w:val="en-GB"/>
              </w:rPr>
            </w:pPr>
            <w:r w:rsidRPr="009743C8">
              <w:rPr>
                <w:lang w:val="en-GB"/>
              </w:rPr>
              <w:t>ex 3821</w:t>
            </w:r>
          </w:p>
        </w:tc>
        <w:tc>
          <w:tcPr>
            <w:cnfStyle w:val="000010000000" w:firstRow="0" w:lastRow="0" w:firstColumn="0" w:lastColumn="0" w:oddVBand="1" w:evenVBand="0" w:oddHBand="0" w:evenHBand="0" w:firstRowFirstColumn="0" w:firstRowLastColumn="0" w:lastRowFirstColumn="0" w:lastRowLastColumn="0"/>
            <w:tcW w:w="2713" w:type="dxa"/>
          </w:tcPr>
          <w:p w14:paraId="5AD926FC" w14:textId="4B75362F" w:rsidR="002A3FBD" w:rsidRPr="009743C8" w:rsidRDefault="002A3FBD" w:rsidP="002A3FBD">
            <w:pPr>
              <w:rPr>
                <w:lang w:val="en-GB"/>
              </w:rPr>
            </w:pPr>
            <w:r w:rsidRPr="009743C8">
              <w:rPr>
                <w:lang w:val="en-GB"/>
              </w:rPr>
              <w:t>Prepared culture media for the development or maintenance of micro-organisms (including</w:t>
            </w:r>
          </w:p>
          <w:p w14:paraId="57B96923" w14:textId="77777777" w:rsidR="002A3FBD" w:rsidRPr="009743C8" w:rsidRDefault="002A3FBD" w:rsidP="002A3FBD">
            <w:pPr>
              <w:rPr>
                <w:lang w:val="en-GB"/>
              </w:rPr>
            </w:pPr>
            <w:r w:rsidRPr="009743C8">
              <w:rPr>
                <w:lang w:val="en-GB"/>
              </w:rPr>
              <w:t>viruses and the like) or of plant, human or animal cells</w:t>
            </w:r>
          </w:p>
        </w:tc>
        <w:tc>
          <w:tcPr>
            <w:tcW w:w="2778" w:type="dxa"/>
          </w:tcPr>
          <w:p w14:paraId="7F034A8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C4E8BE3" w14:textId="77777777" w:rsidR="002A3FBD" w:rsidRPr="009743C8" w:rsidRDefault="002A3FBD" w:rsidP="002A3FBD">
            <w:pPr>
              <w:rPr>
                <w:lang w:val="en-GB"/>
              </w:rPr>
            </w:pPr>
          </w:p>
        </w:tc>
      </w:tr>
      <w:tr w:rsidR="002A3FBD" w:rsidRPr="009743C8" w14:paraId="3A7794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F37252" w14:textId="77777777" w:rsidR="002A3FBD" w:rsidRPr="009743C8" w:rsidRDefault="002A3FBD" w:rsidP="002A3FBD">
            <w:pPr>
              <w:rPr>
                <w:lang w:val="en-GB"/>
              </w:rPr>
            </w:pPr>
            <w:r w:rsidRPr="009743C8">
              <w:rPr>
                <w:lang w:val="en-GB"/>
              </w:rPr>
              <w:t>3822</w:t>
            </w:r>
          </w:p>
        </w:tc>
        <w:tc>
          <w:tcPr>
            <w:cnfStyle w:val="000010000000" w:firstRow="0" w:lastRow="0" w:firstColumn="0" w:lastColumn="0" w:oddVBand="1" w:evenVBand="0" w:oddHBand="0" w:evenHBand="0" w:firstRowFirstColumn="0" w:firstRowLastColumn="0" w:lastRowFirstColumn="0" w:lastRowLastColumn="0"/>
            <w:tcW w:w="2713" w:type="dxa"/>
          </w:tcPr>
          <w:p w14:paraId="5175A65B" w14:textId="77777777" w:rsidR="002A3FBD" w:rsidRPr="009743C8" w:rsidRDefault="002A3FBD" w:rsidP="002A3FBD">
            <w:pPr>
              <w:rPr>
                <w:lang w:val="en-GB"/>
              </w:rPr>
            </w:pPr>
            <w:r w:rsidRPr="009743C8">
              <w:rPr>
                <w:lang w:val="en-GB"/>
              </w:rPr>
              <w:t>Diagnostic or laboratory reagents on a backing, prepared diagnostic or laboratory reagents whether or not on a backing, other than those of heading 3002 or 3006; certified reference materials</w:t>
            </w:r>
          </w:p>
        </w:tc>
        <w:tc>
          <w:tcPr>
            <w:tcW w:w="2778" w:type="dxa"/>
          </w:tcPr>
          <w:p w14:paraId="297BC08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B96FD14" w14:textId="77777777" w:rsidR="002A3FBD" w:rsidRPr="009743C8" w:rsidRDefault="002A3FBD" w:rsidP="002A3FBD">
            <w:pPr>
              <w:rPr>
                <w:lang w:val="en-GB"/>
              </w:rPr>
            </w:pPr>
          </w:p>
        </w:tc>
      </w:tr>
      <w:tr w:rsidR="002A3FBD" w:rsidRPr="009743C8" w14:paraId="7FB1D18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4352744" w14:textId="77777777" w:rsidR="002A3FBD" w:rsidRPr="009743C8" w:rsidRDefault="002A3FBD" w:rsidP="002A3FBD">
            <w:pPr>
              <w:rPr>
                <w:lang w:val="en-GB"/>
              </w:rPr>
            </w:pPr>
            <w:r w:rsidRPr="009743C8">
              <w:rPr>
                <w:lang w:val="en-GB"/>
              </w:rPr>
              <w:t>3823</w:t>
            </w:r>
          </w:p>
        </w:tc>
        <w:tc>
          <w:tcPr>
            <w:cnfStyle w:val="000010000000" w:firstRow="0" w:lastRow="0" w:firstColumn="0" w:lastColumn="0" w:oddVBand="1" w:evenVBand="0" w:oddHBand="0" w:evenHBand="0" w:firstRowFirstColumn="0" w:firstRowLastColumn="0" w:lastRowFirstColumn="0" w:lastRowLastColumn="0"/>
            <w:tcW w:w="2713" w:type="dxa"/>
          </w:tcPr>
          <w:p w14:paraId="26302A88" w14:textId="77777777" w:rsidR="002A3FBD" w:rsidRPr="009743C8" w:rsidRDefault="002A3FBD" w:rsidP="002A3FBD">
            <w:pPr>
              <w:rPr>
                <w:lang w:val="en-GB"/>
              </w:rPr>
            </w:pPr>
            <w:r w:rsidRPr="009743C8">
              <w:rPr>
                <w:lang w:val="en-GB"/>
              </w:rPr>
              <w:t>Industrial monocarboxylic fatty acids; acid oils from refining; industrial fatty alcohols:</w:t>
            </w:r>
          </w:p>
        </w:tc>
        <w:tc>
          <w:tcPr>
            <w:tcW w:w="2778" w:type="dxa"/>
          </w:tcPr>
          <w:p w14:paraId="20DC5A2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07C6815" w14:textId="77777777" w:rsidR="002A3FBD" w:rsidRPr="009743C8" w:rsidRDefault="002A3FBD" w:rsidP="002A3FBD">
            <w:pPr>
              <w:rPr>
                <w:lang w:val="en-GB"/>
              </w:rPr>
            </w:pPr>
          </w:p>
        </w:tc>
      </w:tr>
      <w:tr w:rsidR="002A3FBD" w:rsidRPr="009743C8" w14:paraId="1484C4A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3BF46E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C112F71" w14:textId="77777777" w:rsidR="002A3FBD" w:rsidRPr="009743C8" w:rsidRDefault="002A3FBD" w:rsidP="002A3FBD">
            <w:pPr>
              <w:rPr>
                <w:lang w:val="en-GB"/>
              </w:rPr>
            </w:pPr>
            <w:r w:rsidRPr="009743C8">
              <w:rPr>
                <w:lang w:val="en-GB"/>
              </w:rPr>
              <w:t>-Industrial monocarboxylic fatty acids, acid oils from refining</w:t>
            </w:r>
          </w:p>
        </w:tc>
        <w:tc>
          <w:tcPr>
            <w:tcW w:w="2778" w:type="dxa"/>
          </w:tcPr>
          <w:p w14:paraId="7A55DC1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EA2B1D" w14:textId="77777777" w:rsidR="002A3FBD" w:rsidRPr="009743C8" w:rsidRDefault="002A3FBD" w:rsidP="002A3FBD">
            <w:pPr>
              <w:rPr>
                <w:lang w:val="en-GB"/>
              </w:rPr>
            </w:pPr>
          </w:p>
        </w:tc>
      </w:tr>
      <w:tr w:rsidR="002A3FBD" w:rsidRPr="009743C8" w14:paraId="016BDCC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478778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C8E7FD6" w14:textId="77777777" w:rsidR="002A3FBD" w:rsidRPr="009743C8" w:rsidRDefault="002A3FBD" w:rsidP="002A3FBD">
            <w:pPr>
              <w:rPr>
                <w:lang w:val="en-GB"/>
              </w:rPr>
            </w:pPr>
            <w:r w:rsidRPr="009743C8">
              <w:rPr>
                <w:lang w:val="en-GB"/>
              </w:rPr>
              <w:t>- Industrial fatty alcohols</w:t>
            </w:r>
          </w:p>
        </w:tc>
        <w:tc>
          <w:tcPr>
            <w:tcW w:w="2778" w:type="dxa"/>
          </w:tcPr>
          <w:p w14:paraId="61CB100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588" w:type="dxa"/>
          </w:tcPr>
          <w:p w14:paraId="4631D958" w14:textId="77777777" w:rsidR="002A3FBD" w:rsidRPr="009743C8" w:rsidRDefault="002A3FBD" w:rsidP="002A3FBD">
            <w:pPr>
              <w:rPr>
                <w:lang w:val="en-GB"/>
              </w:rPr>
            </w:pPr>
          </w:p>
        </w:tc>
      </w:tr>
      <w:tr w:rsidR="00011337" w:rsidRPr="009743C8" w14:paraId="61FC1E5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201E05D" w14:textId="77777777" w:rsidR="00011337" w:rsidRPr="009743C8" w:rsidRDefault="00011337" w:rsidP="002A3FBD">
            <w:pPr>
              <w:rPr>
                <w:lang w:val="en-GB"/>
              </w:rPr>
            </w:pPr>
            <w:r w:rsidRPr="009743C8">
              <w:rPr>
                <w:lang w:val="en-GB"/>
              </w:rPr>
              <w:t>3824</w:t>
            </w:r>
          </w:p>
        </w:tc>
        <w:tc>
          <w:tcPr>
            <w:cnfStyle w:val="000010000000" w:firstRow="0" w:lastRow="0" w:firstColumn="0" w:lastColumn="0" w:oddVBand="1" w:evenVBand="0" w:oddHBand="0" w:evenHBand="0" w:firstRowFirstColumn="0" w:firstRowLastColumn="0" w:lastRowFirstColumn="0" w:lastRowLastColumn="0"/>
            <w:tcW w:w="2713" w:type="dxa"/>
          </w:tcPr>
          <w:p w14:paraId="3D09255B" w14:textId="77777777" w:rsidR="00011337" w:rsidRPr="009743C8" w:rsidRDefault="00011337" w:rsidP="002A3FBD">
            <w:pPr>
              <w:rPr>
                <w:lang w:val="en-GB"/>
              </w:rPr>
            </w:pPr>
            <w:r w:rsidRPr="009743C8">
              <w:rPr>
                <w:lang w:val="en-GB"/>
              </w:rPr>
              <w:t>Prepared binders for foundry moulds or cores; chemical products and preparations of the chemical or allied industries (including those consisting of mixtures of natural products), not elsewhere specified or included:</w:t>
            </w:r>
          </w:p>
        </w:tc>
        <w:tc>
          <w:tcPr>
            <w:tcW w:w="2778" w:type="dxa"/>
          </w:tcPr>
          <w:p w14:paraId="22EAE3AC"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2D03EB" w14:textId="77777777" w:rsidR="00011337" w:rsidRPr="009743C8" w:rsidRDefault="00011337" w:rsidP="002A3FBD">
            <w:pPr>
              <w:rPr>
                <w:lang w:val="en-GB"/>
              </w:rPr>
            </w:pPr>
          </w:p>
        </w:tc>
      </w:tr>
      <w:tr w:rsidR="00011337" w:rsidRPr="009743C8" w14:paraId="5B80A87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024025D"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07B63B5" w14:textId="77777777" w:rsidR="00011337" w:rsidRPr="009743C8" w:rsidRDefault="00011337" w:rsidP="002A3FBD">
            <w:pPr>
              <w:rPr>
                <w:lang w:val="en-GB"/>
              </w:rPr>
            </w:pPr>
            <w:r w:rsidRPr="009743C8">
              <w:rPr>
                <w:lang w:val="en-GB"/>
              </w:rPr>
              <w:t>The following of this heading:</w:t>
            </w:r>
          </w:p>
          <w:p w14:paraId="38ACD9E4" w14:textId="77777777" w:rsidR="00011337" w:rsidRPr="009743C8" w:rsidRDefault="00011337" w:rsidP="002A3FBD">
            <w:pPr>
              <w:rPr>
                <w:lang w:val="en-GB"/>
              </w:rPr>
            </w:pPr>
            <w:r w:rsidRPr="009743C8">
              <w:rPr>
                <w:lang w:val="en-GB"/>
              </w:rPr>
              <w:t>Prepared binders for foundry moulds or cores based on natural resinous products</w:t>
            </w:r>
          </w:p>
          <w:p w14:paraId="5A2FD013" w14:textId="77777777" w:rsidR="00011337" w:rsidRPr="009743C8" w:rsidRDefault="00011337" w:rsidP="002A3FBD">
            <w:pPr>
              <w:rPr>
                <w:lang w:val="en-GB"/>
              </w:rPr>
            </w:pPr>
            <w:r w:rsidRPr="009743C8">
              <w:rPr>
                <w:lang w:val="en-GB"/>
              </w:rPr>
              <w:t>Naphthenic acids, their water- insoluble salts and their esters</w:t>
            </w:r>
          </w:p>
          <w:p w14:paraId="774E5758" w14:textId="77777777" w:rsidR="00011337" w:rsidRPr="009743C8" w:rsidRDefault="00011337" w:rsidP="002A3FBD">
            <w:pPr>
              <w:rPr>
                <w:lang w:val="en-GB"/>
              </w:rPr>
            </w:pPr>
            <w:r w:rsidRPr="009743C8">
              <w:rPr>
                <w:lang w:val="en-GB"/>
              </w:rPr>
              <w:t>Sorbitol other than that of heading 2905</w:t>
            </w:r>
          </w:p>
          <w:p w14:paraId="1379C122" w14:textId="75CD03E0" w:rsidR="00011337" w:rsidRPr="009743C8" w:rsidRDefault="00011337" w:rsidP="002A3FBD">
            <w:pPr>
              <w:rPr>
                <w:lang w:val="en-GB"/>
              </w:rPr>
            </w:pPr>
            <w:r w:rsidRPr="009743C8">
              <w:rPr>
                <w:lang w:val="en-GB"/>
              </w:rPr>
              <w:t>Petroleum sulphonates,</w:t>
            </w:r>
          </w:p>
          <w:p w14:paraId="40F2FA10" w14:textId="788EA0DB" w:rsidR="00011337" w:rsidRPr="009743C8" w:rsidRDefault="00011337" w:rsidP="002A3FBD">
            <w:pPr>
              <w:rPr>
                <w:lang w:val="en-GB"/>
              </w:rPr>
            </w:pPr>
            <w:r w:rsidRPr="009743C8">
              <w:rPr>
                <w:lang w:val="en-GB"/>
              </w:rPr>
              <w:t>excluding petroleum</w:t>
            </w:r>
          </w:p>
          <w:p w14:paraId="447000F1" w14:textId="42070BE8" w:rsidR="00011337" w:rsidRPr="009743C8" w:rsidRDefault="00011337" w:rsidP="002A3FBD">
            <w:pPr>
              <w:rPr>
                <w:lang w:val="en-GB"/>
              </w:rPr>
            </w:pPr>
            <w:r w:rsidRPr="009743C8">
              <w:rPr>
                <w:lang w:val="en-GB"/>
              </w:rPr>
              <w:t>sulphonates of alkali metals, of ammonium or of ethanolamines; thiophenated sulphonic acids of oils obtained from bituminous minerals, and their salts</w:t>
            </w:r>
          </w:p>
          <w:p w14:paraId="17E1022F" w14:textId="77777777" w:rsidR="00011337" w:rsidRPr="009743C8" w:rsidRDefault="00011337" w:rsidP="002A3FBD">
            <w:pPr>
              <w:rPr>
                <w:lang w:val="en-GB"/>
              </w:rPr>
            </w:pPr>
            <w:r w:rsidRPr="009743C8">
              <w:rPr>
                <w:lang w:val="en-GB"/>
              </w:rPr>
              <w:t>Ion exchangers</w:t>
            </w:r>
          </w:p>
          <w:p w14:paraId="2E1D7661" w14:textId="77777777" w:rsidR="00011337" w:rsidRPr="009743C8" w:rsidRDefault="00011337" w:rsidP="002A3FBD">
            <w:pPr>
              <w:rPr>
                <w:lang w:val="en-GB"/>
              </w:rPr>
            </w:pPr>
            <w:r w:rsidRPr="009743C8">
              <w:rPr>
                <w:lang w:val="en-GB"/>
              </w:rPr>
              <w:t>Getters for vacuum tubes</w:t>
            </w:r>
          </w:p>
        </w:tc>
        <w:tc>
          <w:tcPr>
            <w:tcW w:w="2778" w:type="dxa"/>
          </w:tcPr>
          <w:p w14:paraId="3B532EA5"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314DC1" w14:textId="77777777" w:rsidR="00011337" w:rsidRPr="009743C8" w:rsidRDefault="00011337" w:rsidP="002A3FBD">
            <w:pPr>
              <w:rPr>
                <w:lang w:val="en-GB"/>
              </w:rPr>
            </w:pPr>
            <w:r w:rsidRPr="009743C8">
              <w:rPr>
                <w:lang w:val="en-GB"/>
              </w:rPr>
              <w:t>Manufacture in which the value of all the materials used does not exceed 40 per cent of the ex-works price of the product</w:t>
            </w:r>
          </w:p>
        </w:tc>
      </w:tr>
      <w:tr w:rsidR="00011337" w:rsidRPr="009743C8" w14:paraId="5D18FCF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1CC0F1C"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C6C92B8" w14:textId="77777777" w:rsidR="00011337" w:rsidRPr="009743C8" w:rsidRDefault="00011337" w:rsidP="002A3FBD">
            <w:pPr>
              <w:rPr>
                <w:lang w:val="en-GB"/>
              </w:rPr>
            </w:pPr>
            <w:r w:rsidRPr="009743C8">
              <w:rPr>
                <w:lang w:val="en-GB"/>
              </w:rPr>
              <w:t>Alkaline iron oxide for the purification of gas</w:t>
            </w:r>
          </w:p>
          <w:p w14:paraId="2C4565E6" w14:textId="77777777" w:rsidR="00011337" w:rsidRPr="009743C8" w:rsidRDefault="00011337" w:rsidP="002A3FBD">
            <w:pPr>
              <w:rPr>
                <w:lang w:val="en-GB"/>
              </w:rPr>
            </w:pPr>
            <w:r w:rsidRPr="009743C8">
              <w:rPr>
                <w:lang w:val="en-GB"/>
              </w:rPr>
              <w:t>Ammoniacal gas liquors and spent oxide produced in coal gas purification</w:t>
            </w:r>
          </w:p>
          <w:p w14:paraId="7D630636" w14:textId="77777777" w:rsidR="00011337" w:rsidRPr="009743C8" w:rsidRDefault="00011337" w:rsidP="002A3FBD">
            <w:pPr>
              <w:rPr>
                <w:lang w:val="en-GB"/>
              </w:rPr>
            </w:pPr>
            <w:r w:rsidRPr="009743C8">
              <w:rPr>
                <w:lang w:val="en-GB"/>
              </w:rPr>
              <w:t>Sulphonaphthenic acids, their water-insoluble salts and their esters</w:t>
            </w:r>
          </w:p>
          <w:p w14:paraId="5AF247C4" w14:textId="77777777" w:rsidR="00011337" w:rsidRPr="009743C8" w:rsidRDefault="00011337" w:rsidP="002A3FBD">
            <w:pPr>
              <w:rPr>
                <w:lang w:val="en-GB"/>
              </w:rPr>
            </w:pPr>
            <w:r w:rsidRPr="009743C8">
              <w:rPr>
                <w:lang w:val="en-GB"/>
              </w:rPr>
              <w:t>Fusel oil and Dippel's oil</w:t>
            </w:r>
          </w:p>
          <w:p w14:paraId="1BB817AD" w14:textId="77777777" w:rsidR="00011337" w:rsidRPr="009743C8" w:rsidRDefault="00011337" w:rsidP="002A3FBD">
            <w:pPr>
              <w:rPr>
                <w:lang w:val="en-GB"/>
              </w:rPr>
            </w:pPr>
            <w:r w:rsidRPr="009743C8">
              <w:rPr>
                <w:lang w:val="en-GB"/>
              </w:rPr>
              <w:t>Mixtures of salts having different anions</w:t>
            </w:r>
          </w:p>
        </w:tc>
        <w:tc>
          <w:tcPr>
            <w:tcW w:w="2778" w:type="dxa"/>
          </w:tcPr>
          <w:p w14:paraId="007109CA"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9137DE" w14:textId="77777777" w:rsidR="00011337" w:rsidRPr="009743C8" w:rsidRDefault="00011337" w:rsidP="002A3FBD">
            <w:pPr>
              <w:rPr>
                <w:lang w:val="en-GB"/>
              </w:rPr>
            </w:pPr>
          </w:p>
        </w:tc>
      </w:tr>
      <w:tr w:rsidR="00011337" w:rsidRPr="009743C8" w14:paraId="072C119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AC7EDC"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E8B7CDC" w14:textId="77777777" w:rsidR="00011337" w:rsidRPr="009743C8" w:rsidRDefault="00011337" w:rsidP="002A3FBD">
            <w:pPr>
              <w:rPr>
                <w:lang w:val="en-GB"/>
              </w:rPr>
            </w:pPr>
            <w:r w:rsidRPr="009743C8">
              <w:rPr>
                <w:lang w:val="en-GB"/>
              </w:rPr>
              <w:t>— Copying pastes with a basis of gelatin, whether or not on a paper or textile backing</w:t>
            </w:r>
          </w:p>
        </w:tc>
        <w:tc>
          <w:tcPr>
            <w:tcW w:w="2778" w:type="dxa"/>
          </w:tcPr>
          <w:p w14:paraId="5841F3F0"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5382D3A" w14:textId="77777777" w:rsidR="00011337" w:rsidRPr="009743C8" w:rsidRDefault="00011337" w:rsidP="002A3FBD">
            <w:pPr>
              <w:rPr>
                <w:lang w:val="en-GB"/>
              </w:rPr>
            </w:pPr>
          </w:p>
        </w:tc>
      </w:tr>
      <w:tr w:rsidR="00011337" w:rsidRPr="009743C8" w14:paraId="5136628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2EBB20"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7CD91C5" w14:textId="64BD8A27" w:rsidR="00011337" w:rsidRPr="009743C8" w:rsidRDefault="00011337" w:rsidP="002A3FBD">
            <w:pPr>
              <w:rPr>
                <w:lang w:val="en-GB"/>
              </w:rPr>
            </w:pPr>
            <w:r w:rsidRPr="009743C8">
              <w:rPr>
                <w:lang w:val="en-GB"/>
              </w:rPr>
              <w:t>Biodiesel: mixtures of mono alkyl esters of the fatty acids of the long chain of su</w:t>
            </w:r>
            <w:r>
              <w:rPr>
                <w:lang w:val="en-GB"/>
              </w:rPr>
              <w:t>b-</w:t>
            </w:r>
            <w:r w:rsidRPr="009743C8">
              <w:rPr>
                <w:lang w:val="en-GB"/>
              </w:rPr>
              <w:t>products of vegetable and animal oils. For greater certainty, the mono alkyl ester makes reference to methyl ester or ethyl ester of fatty acids</w:t>
            </w:r>
          </w:p>
        </w:tc>
        <w:tc>
          <w:tcPr>
            <w:tcW w:w="2778" w:type="dxa"/>
          </w:tcPr>
          <w:p w14:paraId="445DEF8F"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2BC153E"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6487D29F" w14:textId="6B4CC75F"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all the materials of Chapter 15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49A81B91" w14:textId="77777777" w:rsidR="00011337" w:rsidRPr="009743C8" w:rsidRDefault="00011337" w:rsidP="002A3FBD">
            <w:pPr>
              <w:rPr>
                <w:lang w:val="en-GB"/>
              </w:rPr>
            </w:pPr>
          </w:p>
        </w:tc>
      </w:tr>
      <w:tr w:rsidR="00011337" w:rsidRPr="009743C8" w14:paraId="7854805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E6F324F"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E9C2EF" w14:textId="77777777" w:rsidR="00011337" w:rsidRPr="009743C8" w:rsidRDefault="00011337" w:rsidP="002A3FBD">
            <w:pPr>
              <w:rPr>
                <w:lang w:val="en-GB"/>
              </w:rPr>
            </w:pPr>
            <w:r w:rsidRPr="009743C8">
              <w:rPr>
                <w:lang w:val="en-GB"/>
              </w:rPr>
              <w:t>-Other</w:t>
            </w:r>
          </w:p>
        </w:tc>
        <w:tc>
          <w:tcPr>
            <w:tcW w:w="2778" w:type="dxa"/>
          </w:tcPr>
          <w:p w14:paraId="74E83A8A"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C1AB9BF" w14:textId="77777777" w:rsidR="00011337" w:rsidRPr="009743C8" w:rsidRDefault="00011337" w:rsidP="002A3FBD">
            <w:pPr>
              <w:rPr>
                <w:lang w:val="en-GB"/>
              </w:rPr>
            </w:pPr>
          </w:p>
        </w:tc>
      </w:tr>
      <w:tr w:rsidR="002A3FBD" w:rsidRPr="009743C8" w14:paraId="0B40865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CD87E3" w14:textId="77777777" w:rsidR="002A3FBD" w:rsidRPr="009743C8" w:rsidRDefault="002A3FBD" w:rsidP="002A3FBD">
            <w:pPr>
              <w:rPr>
                <w:lang w:val="en-GB"/>
              </w:rPr>
            </w:pPr>
            <w:r w:rsidRPr="009743C8">
              <w:rPr>
                <w:lang w:val="en-GB"/>
              </w:rPr>
              <w:lastRenderedPageBreak/>
              <w:t>ex Chapter 39</w:t>
            </w:r>
          </w:p>
        </w:tc>
        <w:tc>
          <w:tcPr>
            <w:cnfStyle w:val="000010000000" w:firstRow="0" w:lastRow="0" w:firstColumn="0" w:lastColumn="0" w:oddVBand="1" w:evenVBand="0" w:oddHBand="0" w:evenHBand="0" w:firstRowFirstColumn="0" w:firstRowLastColumn="0" w:lastRowFirstColumn="0" w:lastRowLastColumn="0"/>
            <w:tcW w:w="2713" w:type="dxa"/>
          </w:tcPr>
          <w:p w14:paraId="53E3057A" w14:textId="77777777" w:rsidR="002A3FBD" w:rsidRPr="009743C8" w:rsidRDefault="002A3FBD" w:rsidP="002A3FBD">
            <w:pPr>
              <w:rPr>
                <w:lang w:val="en-GB"/>
              </w:rPr>
            </w:pPr>
            <w:r w:rsidRPr="009743C8">
              <w:rPr>
                <w:lang w:val="en-GB"/>
              </w:rPr>
              <w:t>Plastics and articles thereof</w:t>
            </w:r>
          </w:p>
        </w:tc>
        <w:tc>
          <w:tcPr>
            <w:tcW w:w="2778" w:type="dxa"/>
          </w:tcPr>
          <w:p w14:paraId="4755F66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D9D80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3E4C04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56F7C1F" w14:textId="77777777" w:rsidR="002A3FBD" w:rsidRPr="009743C8" w:rsidRDefault="002A3FBD" w:rsidP="002A3FBD">
            <w:pPr>
              <w:rPr>
                <w:lang w:val="en-GB"/>
              </w:rPr>
            </w:pPr>
            <w:r w:rsidRPr="009743C8">
              <w:rPr>
                <w:lang w:val="en-GB"/>
              </w:rPr>
              <w:t>3907</w:t>
            </w:r>
          </w:p>
        </w:tc>
        <w:tc>
          <w:tcPr>
            <w:cnfStyle w:val="000010000000" w:firstRow="0" w:lastRow="0" w:firstColumn="0" w:lastColumn="0" w:oddVBand="1" w:evenVBand="0" w:oddHBand="0" w:evenHBand="0" w:firstRowFirstColumn="0" w:firstRowLastColumn="0" w:lastRowFirstColumn="0" w:lastRowLastColumn="0"/>
            <w:tcW w:w="2713" w:type="dxa"/>
          </w:tcPr>
          <w:p w14:paraId="60F97F09" w14:textId="33E9A724" w:rsidR="002A3FBD" w:rsidRPr="009743C8" w:rsidRDefault="002A3FBD" w:rsidP="002A3FBD">
            <w:pPr>
              <w:rPr>
                <w:lang w:val="en-GB"/>
              </w:rPr>
            </w:pPr>
            <w:r w:rsidRPr="009743C8">
              <w:rPr>
                <w:lang w:val="en-GB"/>
              </w:rPr>
              <w:t>- Copolymer, made from polycar</w:t>
            </w:r>
            <w:r w:rsidRPr="009743C8">
              <w:rPr>
                <w:lang w:val="en-GB"/>
              </w:rPr>
              <w:softHyphen/>
              <w:t>bonate and acrylonitrile-buta- diene-styrene copolymer (ABS); polyethers of subheading</w:t>
            </w:r>
          </w:p>
          <w:p w14:paraId="5E8B6AF0" w14:textId="4FAFDEBD" w:rsidR="002A3FBD" w:rsidRPr="009743C8" w:rsidRDefault="002A3FBD" w:rsidP="002A3FBD">
            <w:pPr>
              <w:rPr>
                <w:lang w:val="en-GB"/>
              </w:rPr>
            </w:pPr>
            <w:r w:rsidRPr="009743C8">
              <w:rPr>
                <w:lang w:val="en-GB"/>
              </w:rPr>
              <w:t>3907.20 except polyacetals; epoxide resins of subheading 3907.30; polycarbonates of subheading 3907.40; unsaturated polyesters of subheading</w:t>
            </w:r>
          </w:p>
          <w:p w14:paraId="25925DE5" w14:textId="77777777" w:rsidR="002A3FBD" w:rsidRPr="009743C8" w:rsidRDefault="002A3FBD" w:rsidP="002A3FBD">
            <w:pPr>
              <w:rPr>
                <w:lang w:val="en-GB"/>
              </w:rPr>
            </w:pPr>
            <w:r w:rsidRPr="009743C8">
              <w:rPr>
                <w:lang w:val="en-GB"/>
              </w:rPr>
              <w:t>3907.91</w:t>
            </w:r>
          </w:p>
        </w:tc>
        <w:tc>
          <w:tcPr>
            <w:tcW w:w="2778" w:type="dxa"/>
          </w:tcPr>
          <w:p w14:paraId="7B28D27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681EE284"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165EA88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9B1A4A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06AFB4" w14:textId="77777777" w:rsidR="002A3FBD" w:rsidRPr="009743C8" w:rsidRDefault="002A3FBD" w:rsidP="002A3FBD">
            <w:pPr>
              <w:rPr>
                <w:lang w:val="en-GB"/>
              </w:rPr>
            </w:pPr>
            <w:r w:rsidRPr="009743C8">
              <w:rPr>
                <w:lang w:val="en-GB"/>
              </w:rPr>
              <w:t>- Other</w:t>
            </w:r>
          </w:p>
        </w:tc>
        <w:tc>
          <w:tcPr>
            <w:tcW w:w="2778" w:type="dxa"/>
          </w:tcPr>
          <w:p w14:paraId="2E8F4AC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 or</w:t>
            </w:r>
          </w:p>
          <w:p w14:paraId="4A35A6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polycarbonate of tetrabromo (bisphenol A) of subheading 3907.40</w:t>
            </w:r>
          </w:p>
        </w:tc>
        <w:tc>
          <w:tcPr>
            <w:cnfStyle w:val="000010000000" w:firstRow="0" w:lastRow="0" w:firstColumn="0" w:lastColumn="0" w:oddVBand="1" w:evenVBand="0" w:oddHBand="0" w:evenHBand="0" w:firstRowFirstColumn="0" w:firstRowLastColumn="0" w:lastRowFirstColumn="0" w:lastRowLastColumn="0"/>
            <w:tcW w:w="2588" w:type="dxa"/>
          </w:tcPr>
          <w:p w14:paraId="073EFC38"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F2E4D8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87498D0" w14:textId="77777777" w:rsidR="002A3FBD" w:rsidRPr="009743C8" w:rsidRDefault="002A3FBD" w:rsidP="002A3FBD">
            <w:pPr>
              <w:rPr>
                <w:lang w:val="en-GB"/>
              </w:rPr>
            </w:pPr>
            <w:r w:rsidRPr="009743C8">
              <w:rPr>
                <w:lang w:val="en-GB"/>
              </w:rPr>
              <w:t>3915</w:t>
            </w:r>
          </w:p>
        </w:tc>
        <w:tc>
          <w:tcPr>
            <w:cnfStyle w:val="000010000000" w:firstRow="0" w:lastRow="0" w:firstColumn="0" w:lastColumn="0" w:oddVBand="1" w:evenVBand="0" w:oddHBand="0" w:evenHBand="0" w:firstRowFirstColumn="0" w:firstRowLastColumn="0" w:lastRowFirstColumn="0" w:lastRowLastColumn="0"/>
            <w:tcW w:w="2713" w:type="dxa"/>
          </w:tcPr>
          <w:p w14:paraId="3C1745DE" w14:textId="77777777" w:rsidR="002A3FBD" w:rsidRPr="009743C8" w:rsidRDefault="002A3FBD" w:rsidP="002A3FBD">
            <w:pPr>
              <w:rPr>
                <w:lang w:val="en-GB"/>
              </w:rPr>
            </w:pPr>
            <w:r w:rsidRPr="009743C8">
              <w:rPr>
                <w:lang w:val="en-GB"/>
              </w:rPr>
              <w:t>Waste, parings and scrap, of plastics</w:t>
            </w:r>
          </w:p>
        </w:tc>
        <w:tc>
          <w:tcPr>
            <w:tcW w:w="2778" w:type="dxa"/>
          </w:tcPr>
          <w:p w14:paraId="63E03B7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C568B64" w14:textId="77777777" w:rsidR="002A3FBD" w:rsidRPr="009743C8" w:rsidRDefault="002A3FBD" w:rsidP="002A3FBD">
            <w:pPr>
              <w:rPr>
                <w:lang w:val="en-GB"/>
              </w:rPr>
            </w:pPr>
          </w:p>
        </w:tc>
      </w:tr>
      <w:tr w:rsidR="002A3FBD" w:rsidRPr="009743C8" w14:paraId="48EB09E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60F17B" w14:textId="77777777" w:rsidR="002A3FBD" w:rsidRPr="009743C8" w:rsidRDefault="002A3FBD" w:rsidP="002A3FBD">
            <w:pPr>
              <w:rPr>
                <w:lang w:val="en-GB"/>
              </w:rPr>
            </w:pPr>
            <w:r w:rsidRPr="009743C8">
              <w:rPr>
                <w:lang w:val="en-GB"/>
              </w:rPr>
              <w:t>3920</w:t>
            </w:r>
          </w:p>
        </w:tc>
        <w:tc>
          <w:tcPr>
            <w:cnfStyle w:val="000010000000" w:firstRow="0" w:lastRow="0" w:firstColumn="0" w:lastColumn="0" w:oddVBand="1" w:evenVBand="0" w:oddHBand="0" w:evenHBand="0" w:firstRowFirstColumn="0" w:firstRowLastColumn="0" w:lastRowFirstColumn="0" w:lastRowLastColumn="0"/>
            <w:tcW w:w="2713" w:type="dxa"/>
          </w:tcPr>
          <w:p w14:paraId="681CF9C9" w14:textId="7A7EB2DD" w:rsidR="002A3FBD" w:rsidRPr="009743C8" w:rsidRDefault="002A3FBD" w:rsidP="002A3FBD">
            <w:pPr>
              <w:rPr>
                <w:lang w:val="en-GB"/>
              </w:rPr>
            </w:pPr>
            <w:r w:rsidRPr="009743C8">
              <w:rPr>
                <w:lang w:val="en-GB"/>
              </w:rPr>
              <w:t>Other plates, sheets, film, foil and strip, of plastics, non-cellular and not reinforced, laminated,</w:t>
            </w:r>
          </w:p>
          <w:p w14:paraId="3AA788D5" w14:textId="77777777" w:rsidR="002A3FBD" w:rsidRPr="009743C8" w:rsidRDefault="002A3FBD" w:rsidP="002A3FBD">
            <w:pPr>
              <w:rPr>
                <w:lang w:val="en-GB"/>
              </w:rPr>
            </w:pPr>
            <w:r w:rsidRPr="009743C8">
              <w:rPr>
                <w:lang w:val="en-GB"/>
              </w:rPr>
              <w:t>supported or similarly combined with other materials</w:t>
            </w:r>
          </w:p>
        </w:tc>
        <w:tc>
          <w:tcPr>
            <w:tcW w:w="2778" w:type="dxa"/>
          </w:tcPr>
          <w:p w14:paraId="48393409" w14:textId="7B8971C2"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w:t>
            </w:r>
            <w:r w:rsidRPr="009743C8">
              <w:rPr>
                <w:lang w:val="en-GB"/>
              </w:rPr>
              <w:softHyphen/>
              <w:t>uct</w:t>
            </w:r>
          </w:p>
        </w:tc>
        <w:tc>
          <w:tcPr>
            <w:cnfStyle w:val="000010000000" w:firstRow="0" w:lastRow="0" w:firstColumn="0" w:lastColumn="0" w:oddVBand="1" w:evenVBand="0" w:oddHBand="0" w:evenHBand="0" w:firstRowFirstColumn="0" w:firstRowLastColumn="0" w:lastRowFirstColumn="0" w:lastRowLastColumn="0"/>
            <w:tcW w:w="2588" w:type="dxa"/>
          </w:tcPr>
          <w:p w14:paraId="558E233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AB756A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BE76024" w14:textId="77777777" w:rsidR="002A3FBD" w:rsidRPr="009743C8" w:rsidRDefault="002A3FBD" w:rsidP="002A3FBD">
            <w:pPr>
              <w:rPr>
                <w:lang w:val="en-GB"/>
              </w:rPr>
            </w:pPr>
            <w:r w:rsidRPr="009743C8">
              <w:rPr>
                <w:lang w:val="en-GB"/>
              </w:rPr>
              <w:t>ex Chapter 40</w:t>
            </w:r>
          </w:p>
        </w:tc>
        <w:tc>
          <w:tcPr>
            <w:cnfStyle w:val="000010000000" w:firstRow="0" w:lastRow="0" w:firstColumn="0" w:lastColumn="0" w:oddVBand="1" w:evenVBand="0" w:oddHBand="0" w:evenHBand="0" w:firstRowFirstColumn="0" w:firstRowLastColumn="0" w:lastRowFirstColumn="0" w:lastRowLastColumn="0"/>
            <w:tcW w:w="2713" w:type="dxa"/>
          </w:tcPr>
          <w:p w14:paraId="76604FFE" w14:textId="77777777" w:rsidR="002A3FBD" w:rsidRPr="009743C8" w:rsidRDefault="002A3FBD" w:rsidP="002A3FBD">
            <w:pPr>
              <w:rPr>
                <w:lang w:val="en-GB"/>
              </w:rPr>
            </w:pPr>
            <w:r w:rsidRPr="009743C8">
              <w:rPr>
                <w:lang w:val="en-GB"/>
              </w:rPr>
              <w:t>Rubber and articles thereof; except for:</w:t>
            </w:r>
          </w:p>
        </w:tc>
        <w:tc>
          <w:tcPr>
            <w:tcW w:w="2778" w:type="dxa"/>
          </w:tcPr>
          <w:p w14:paraId="67E9BA7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CA40097" w14:textId="77777777" w:rsidR="002A3FBD" w:rsidRPr="009743C8" w:rsidRDefault="002A3FBD" w:rsidP="002A3FBD">
            <w:pPr>
              <w:rPr>
                <w:lang w:val="en-GB"/>
              </w:rPr>
            </w:pPr>
            <w:r w:rsidRPr="009743C8">
              <w:rPr>
                <w:lang w:val="en-GB"/>
              </w:rPr>
              <w:t>Manufacture in which the value of all the materials used does not exceed 60 per cent of the ex works price of the product</w:t>
            </w:r>
          </w:p>
        </w:tc>
      </w:tr>
      <w:tr w:rsidR="002A3FBD" w:rsidRPr="009743C8" w14:paraId="162B8D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6842E8B" w14:textId="77777777" w:rsidR="002A3FBD" w:rsidRPr="009743C8" w:rsidRDefault="002A3FBD" w:rsidP="002A3FBD">
            <w:pPr>
              <w:rPr>
                <w:lang w:val="en-GB"/>
              </w:rPr>
            </w:pPr>
            <w:r w:rsidRPr="009743C8">
              <w:rPr>
                <w:lang w:val="en-GB"/>
              </w:rPr>
              <w:t>ex 4001</w:t>
            </w:r>
          </w:p>
        </w:tc>
        <w:tc>
          <w:tcPr>
            <w:cnfStyle w:val="000010000000" w:firstRow="0" w:lastRow="0" w:firstColumn="0" w:lastColumn="0" w:oddVBand="1" w:evenVBand="0" w:oddHBand="0" w:evenHBand="0" w:firstRowFirstColumn="0" w:firstRowLastColumn="0" w:lastRowFirstColumn="0" w:lastRowLastColumn="0"/>
            <w:tcW w:w="2713" w:type="dxa"/>
          </w:tcPr>
          <w:p w14:paraId="07FA573A" w14:textId="77777777" w:rsidR="002A3FBD" w:rsidRPr="009743C8" w:rsidRDefault="002A3FBD" w:rsidP="002A3FBD">
            <w:pPr>
              <w:rPr>
                <w:lang w:val="en-GB"/>
              </w:rPr>
            </w:pPr>
            <w:r w:rsidRPr="009743C8">
              <w:rPr>
                <w:lang w:val="en-GB"/>
              </w:rPr>
              <w:t>Laminated slabs of crepe rubber for shoes</w:t>
            </w:r>
          </w:p>
        </w:tc>
        <w:tc>
          <w:tcPr>
            <w:tcW w:w="2778" w:type="dxa"/>
          </w:tcPr>
          <w:p w14:paraId="29F0FF8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2588" w:type="dxa"/>
          </w:tcPr>
          <w:p w14:paraId="1D886F89" w14:textId="77777777" w:rsidR="002A3FBD" w:rsidRPr="009743C8" w:rsidRDefault="002A3FBD" w:rsidP="002A3FBD">
            <w:pPr>
              <w:rPr>
                <w:lang w:val="en-GB"/>
              </w:rPr>
            </w:pPr>
          </w:p>
        </w:tc>
      </w:tr>
      <w:tr w:rsidR="002A3FBD" w:rsidRPr="009743C8" w14:paraId="5B9157E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EB9956" w14:textId="77777777" w:rsidR="002A3FBD" w:rsidRPr="009743C8" w:rsidRDefault="002A3FBD" w:rsidP="002A3FBD">
            <w:pPr>
              <w:rPr>
                <w:lang w:val="en-GB"/>
              </w:rPr>
            </w:pPr>
            <w:r w:rsidRPr="009743C8">
              <w:rPr>
                <w:lang w:val="en-GB"/>
              </w:rPr>
              <w:lastRenderedPageBreak/>
              <w:t>4004</w:t>
            </w:r>
          </w:p>
        </w:tc>
        <w:tc>
          <w:tcPr>
            <w:cnfStyle w:val="000010000000" w:firstRow="0" w:lastRow="0" w:firstColumn="0" w:lastColumn="0" w:oddVBand="1" w:evenVBand="0" w:oddHBand="0" w:evenHBand="0" w:firstRowFirstColumn="0" w:firstRowLastColumn="0" w:lastRowFirstColumn="0" w:lastRowLastColumn="0"/>
            <w:tcW w:w="2713" w:type="dxa"/>
          </w:tcPr>
          <w:p w14:paraId="2C6643FF" w14:textId="77777777" w:rsidR="002A3FBD" w:rsidRPr="009743C8" w:rsidRDefault="002A3FBD" w:rsidP="002A3FBD">
            <w:pPr>
              <w:rPr>
                <w:lang w:val="en-GB"/>
              </w:rPr>
            </w:pPr>
            <w:r w:rsidRPr="009743C8">
              <w:rPr>
                <w:lang w:val="en-GB"/>
              </w:rPr>
              <w:t>Waste, parings and scrap of rubber (other than hard rubber) and powders and granules obtained therefrom</w:t>
            </w:r>
          </w:p>
        </w:tc>
        <w:tc>
          <w:tcPr>
            <w:tcW w:w="2778" w:type="dxa"/>
          </w:tcPr>
          <w:p w14:paraId="6A4B599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7B9BCEA" w14:textId="77777777" w:rsidR="002A3FBD" w:rsidRPr="009743C8" w:rsidRDefault="002A3FBD" w:rsidP="002A3FBD">
            <w:pPr>
              <w:rPr>
                <w:lang w:val="en-GB"/>
              </w:rPr>
            </w:pPr>
          </w:p>
        </w:tc>
      </w:tr>
      <w:tr w:rsidR="002A3FBD" w:rsidRPr="009743C8" w14:paraId="32F6212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5893609" w14:textId="77777777" w:rsidR="002A3FBD" w:rsidRPr="009743C8" w:rsidRDefault="002A3FBD" w:rsidP="002A3FBD">
            <w:pPr>
              <w:rPr>
                <w:lang w:val="en-GB"/>
              </w:rPr>
            </w:pPr>
            <w:r w:rsidRPr="009743C8">
              <w:rPr>
                <w:lang w:val="en-GB"/>
              </w:rPr>
              <w:t>4005</w:t>
            </w:r>
          </w:p>
        </w:tc>
        <w:tc>
          <w:tcPr>
            <w:cnfStyle w:val="000010000000" w:firstRow="0" w:lastRow="0" w:firstColumn="0" w:lastColumn="0" w:oddVBand="1" w:evenVBand="0" w:oddHBand="0" w:evenHBand="0" w:firstRowFirstColumn="0" w:firstRowLastColumn="0" w:lastRowFirstColumn="0" w:lastRowLastColumn="0"/>
            <w:tcW w:w="2713" w:type="dxa"/>
          </w:tcPr>
          <w:p w14:paraId="2776B299" w14:textId="2124D1EB" w:rsidR="002A3FBD" w:rsidRPr="009743C8" w:rsidRDefault="002A3FBD" w:rsidP="002A3FBD">
            <w:pPr>
              <w:rPr>
                <w:lang w:val="en-GB"/>
              </w:rPr>
            </w:pPr>
            <w:r w:rsidRPr="009743C8">
              <w:rPr>
                <w:lang w:val="en-GB"/>
              </w:rPr>
              <w:t>Compounded rubber, unvulcanised, in primary forms or in plates, sheets or strip</w:t>
            </w:r>
          </w:p>
        </w:tc>
        <w:tc>
          <w:tcPr>
            <w:tcW w:w="2778" w:type="dxa"/>
          </w:tcPr>
          <w:p w14:paraId="0FAE727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except natural rubber,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6A4C19" w14:textId="77777777" w:rsidR="002A3FBD" w:rsidRPr="009743C8" w:rsidRDefault="002A3FBD" w:rsidP="002A3FBD">
            <w:pPr>
              <w:rPr>
                <w:lang w:val="en-GB"/>
              </w:rPr>
            </w:pPr>
          </w:p>
        </w:tc>
      </w:tr>
      <w:tr w:rsidR="002A3FBD" w:rsidRPr="009743C8" w14:paraId="151B444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762358D" w14:textId="77777777" w:rsidR="002A3FBD" w:rsidRPr="009743C8" w:rsidRDefault="002A3FBD" w:rsidP="002A3FBD">
            <w:pPr>
              <w:rPr>
                <w:lang w:val="en-GB"/>
              </w:rPr>
            </w:pPr>
            <w:r w:rsidRPr="009743C8">
              <w:rPr>
                <w:lang w:val="en-GB"/>
              </w:rPr>
              <w:t>4012</w:t>
            </w:r>
          </w:p>
        </w:tc>
        <w:tc>
          <w:tcPr>
            <w:cnfStyle w:val="000010000000" w:firstRow="0" w:lastRow="0" w:firstColumn="0" w:lastColumn="0" w:oddVBand="1" w:evenVBand="0" w:oddHBand="0" w:evenHBand="0" w:firstRowFirstColumn="0" w:firstRowLastColumn="0" w:lastRowFirstColumn="0" w:lastRowLastColumn="0"/>
            <w:tcW w:w="2713" w:type="dxa"/>
          </w:tcPr>
          <w:p w14:paraId="7DAD2308" w14:textId="77777777" w:rsidR="002A3FBD" w:rsidRPr="009743C8" w:rsidRDefault="002A3FBD" w:rsidP="002A3FBD">
            <w:pPr>
              <w:rPr>
                <w:lang w:val="en-GB"/>
              </w:rPr>
            </w:pPr>
            <w:r w:rsidRPr="009743C8">
              <w:rPr>
                <w:lang w:val="en-GB"/>
              </w:rPr>
              <w:t>Retreaded or used pneumatic tyres of rubber; solid or cushion tyres, tyre treads and tyre flaps, of rubber:</w:t>
            </w:r>
          </w:p>
        </w:tc>
        <w:tc>
          <w:tcPr>
            <w:tcW w:w="2778" w:type="dxa"/>
          </w:tcPr>
          <w:p w14:paraId="7625EEA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425DF5" w14:textId="77777777" w:rsidR="002A3FBD" w:rsidRPr="009743C8" w:rsidRDefault="002A3FBD" w:rsidP="002A3FBD">
            <w:pPr>
              <w:rPr>
                <w:lang w:val="en-GB"/>
              </w:rPr>
            </w:pPr>
          </w:p>
        </w:tc>
      </w:tr>
      <w:tr w:rsidR="002A3FBD" w:rsidRPr="009743C8" w14:paraId="736D7CE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216AA6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936EF5" w14:textId="77777777" w:rsidR="002A3FBD" w:rsidRPr="009743C8" w:rsidRDefault="002A3FBD" w:rsidP="002A3FBD">
            <w:pPr>
              <w:rPr>
                <w:lang w:val="en-GB"/>
              </w:rPr>
            </w:pPr>
            <w:r w:rsidRPr="009743C8">
              <w:rPr>
                <w:lang w:val="en-GB"/>
              </w:rPr>
              <w:t>- Retreaded pneumatic, solid or cushion tyres, of rubber</w:t>
            </w:r>
          </w:p>
        </w:tc>
        <w:tc>
          <w:tcPr>
            <w:tcW w:w="2778" w:type="dxa"/>
          </w:tcPr>
          <w:p w14:paraId="1514826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2588" w:type="dxa"/>
          </w:tcPr>
          <w:p w14:paraId="4EDC45C5" w14:textId="77777777" w:rsidR="002A3FBD" w:rsidRPr="009743C8" w:rsidRDefault="002A3FBD" w:rsidP="002A3FBD">
            <w:pPr>
              <w:rPr>
                <w:lang w:val="en-GB"/>
              </w:rPr>
            </w:pPr>
          </w:p>
        </w:tc>
      </w:tr>
      <w:tr w:rsidR="002A3FBD" w:rsidRPr="009743C8" w14:paraId="24EB5AD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A5E21D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845AA59" w14:textId="77777777" w:rsidR="002A3FBD" w:rsidRPr="009743C8" w:rsidRDefault="002A3FBD" w:rsidP="002A3FBD">
            <w:pPr>
              <w:rPr>
                <w:lang w:val="en-GB"/>
              </w:rPr>
            </w:pPr>
            <w:r w:rsidRPr="009743C8">
              <w:rPr>
                <w:lang w:val="en-GB"/>
              </w:rPr>
              <w:t>-Other</w:t>
            </w:r>
          </w:p>
        </w:tc>
        <w:tc>
          <w:tcPr>
            <w:tcW w:w="2778" w:type="dxa"/>
          </w:tcPr>
          <w:p w14:paraId="43A4DF5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588" w:type="dxa"/>
          </w:tcPr>
          <w:p w14:paraId="2719D41E" w14:textId="77777777" w:rsidR="002A3FBD" w:rsidRPr="009743C8" w:rsidRDefault="002A3FBD" w:rsidP="002A3FBD">
            <w:pPr>
              <w:rPr>
                <w:lang w:val="en-GB"/>
              </w:rPr>
            </w:pPr>
          </w:p>
        </w:tc>
      </w:tr>
      <w:tr w:rsidR="002A3FBD" w:rsidRPr="009743C8" w14:paraId="56D5135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409B390" w14:textId="77777777" w:rsidR="002A3FBD" w:rsidRPr="009743C8" w:rsidRDefault="002A3FBD" w:rsidP="002A3FBD">
            <w:pPr>
              <w:rPr>
                <w:lang w:val="en-GB"/>
              </w:rPr>
            </w:pPr>
            <w:r w:rsidRPr="009743C8">
              <w:rPr>
                <w:lang w:val="en-GB"/>
              </w:rPr>
              <w:t>ex 4017</w:t>
            </w:r>
          </w:p>
        </w:tc>
        <w:tc>
          <w:tcPr>
            <w:cnfStyle w:val="000010000000" w:firstRow="0" w:lastRow="0" w:firstColumn="0" w:lastColumn="0" w:oddVBand="1" w:evenVBand="0" w:oddHBand="0" w:evenHBand="0" w:firstRowFirstColumn="0" w:firstRowLastColumn="0" w:lastRowFirstColumn="0" w:lastRowLastColumn="0"/>
            <w:tcW w:w="2713" w:type="dxa"/>
          </w:tcPr>
          <w:p w14:paraId="333A8F01" w14:textId="77777777" w:rsidR="002A3FBD" w:rsidRPr="009743C8" w:rsidRDefault="002A3FBD" w:rsidP="002A3FBD">
            <w:pPr>
              <w:rPr>
                <w:lang w:val="en-GB"/>
              </w:rPr>
            </w:pPr>
            <w:r w:rsidRPr="009743C8">
              <w:rPr>
                <w:lang w:val="en-GB"/>
              </w:rPr>
              <w:t>Articles of hard rubber</w:t>
            </w:r>
          </w:p>
        </w:tc>
        <w:tc>
          <w:tcPr>
            <w:tcW w:w="2778" w:type="dxa"/>
          </w:tcPr>
          <w:p w14:paraId="688CDE3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2588" w:type="dxa"/>
          </w:tcPr>
          <w:p w14:paraId="7F3607C5" w14:textId="77777777" w:rsidR="002A3FBD" w:rsidRPr="009743C8" w:rsidRDefault="002A3FBD" w:rsidP="002A3FBD">
            <w:pPr>
              <w:rPr>
                <w:lang w:val="en-GB"/>
              </w:rPr>
            </w:pPr>
          </w:p>
        </w:tc>
      </w:tr>
      <w:tr w:rsidR="002A3FBD" w:rsidRPr="009743C8" w14:paraId="4808E19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752E2EA" w14:textId="77777777" w:rsidR="002A3FBD" w:rsidRPr="009743C8" w:rsidRDefault="002A3FBD" w:rsidP="002A3FBD">
            <w:pPr>
              <w:rPr>
                <w:lang w:val="en-GB"/>
              </w:rPr>
            </w:pPr>
            <w:r w:rsidRPr="009743C8">
              <w:rPr>
                <w:lang w:val="en-GB"/>
              </w:rPr>
              <w:t>ex Chapter 41</w:t>
            </w:r>
          </w:p>
        </w:tc>
        <w:tc>
          <w:tcPr>
            <w:cnfStyle w:val="000010000000" w:firstRow="0" w:lastRow="0" w:firstColumn="0" w:lastColumn="0" w:oddVBand="1" w:evenVBand="0" w:oddHBand="0" w:evenHBand="0" w:firstRowFirstColumn="0" w:firstRowLastColumn="0" w:lastRowFirstColumn="0" w:lastRowLastColumn="0"/>
            <w:tcW w:w="2713" w:type="dxa"/>
          </w:tcPr>
          <w:p w14:paraId="51D818B4" w14:textId="77777777" w:rsidR="002A3FBD" w:rsidRPr="009743C8" w:rsidRDefault="002A3FBD" w:rsidP="002A3FBD">
            <w:pPr>
              <w:rPr>
                <w:lang w:val="en-GB"/>
              </w:rPr>
            </w:pPr>
            <w:r w:rsidRPr="009743C8">
              <w:rPr>
                <w:lang w:val="en-GB"/>
              </w:rPr>
              <w:t>Raw hides and skins (other than furskins) and leather; except for:</w:t>
            </w:r>
          </w:p>
        </w:tc>
        <w:tc>
          <w:tcPr>
            <w:tcW w:w="2778" w:type="dxa"/>
          </w:tcPr>
          <w:p w14:paraId="6A38883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CF2D48" w14:textId="77777777" w:rsidR="002A3FBD" w:rsidRPr="009743C8" w:rsidRDefault="002A3FBD" w:rsidP="002A3FBD">
            <w:pPr>
              <w:rPr>
                <w:lang w:val="en-GB"/>
              </w:rPr>
            </w:pPr>
          </w:p>
        </w:tc>
      </w:tr>
      <w:tr w:rsidR="002A3FBD" w:rsidRPr="009743C8" w14:paraId="5997C95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7C283A5" w14:textId="77777777" w:rsidR="002A3FBD" w:rsidRPr="009743C8" w:rsidRDefault="002A3FBD" w:rsidP="002A3FBD">
            <w:pPr>
              <w:rPr>
                <w:lang w:val="en-GB"/>
              </w:rPr>
            </w:pPr>
            <w:r w:rsidRPr="009743C8">
              <w:rPr>
                <w:lang w:val="en-GB"/>
              </w:rPr>
              <w:t>ex 4102</w:t>
            </w:r>
          </w:p>
        </w:tc>
        <w:tc>
          <w:tcPr>
            <w:cnfStyle w:val="000010000000" w:firstRow="0" w:lastRow="0" w:firstColumn="0" w:lastColumn="0" w:oddVBand="1" w:evenVBand="0" w:oddHBand="0" w:evenHBand="0" w:firstRowFirstColumn="0" w:firstRowLastColumn="0" w:lastRowFirstColumn="0" w:lastRowLastColumn="0"/>
            <w:tcW w:w="2713" w:type="dxa"/>
          </w:tcPr>
          <w:p w14:paraId="1C41101C" w14:textId="77777777" w:rsidR="002A3FBD" w:rsidRPr="009743C8" w:rsidRDefault="002A3FBD" w:rsidP="002A3FBD">
            <w:pPr>
              <w:rPr>
                <w:lang w:val="en-GB"/>
              </w:rPr>
            </w:pPr>
            <w:r w:rsidRPr="009743C8">
              <w:rPr>
                <w:lang w:val="en-GB"/>
              </w:rPr>
              <w:t>Raw skins of sheep or lambs, without wool on</w:t>
            </w:r>
          </w:p>
        </w:tc>
        <w:tc>
          <w:tcPr>
            <w:tcW w:w="2778" w:type="dxa"/>
          </w:tcPr>
          <w:p w14:paraId="0713BA5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588" w:type="dxa"/>
          </w:tcPr>
          <w:p w14:paraId="1AE18AD5" w14:textId="77777777" w:rsidR="002A3FBD" w:rsidRPr="009743C8" w:rsidRDefault="002A3FBD" w:rsidP="002A3FBD">
            <w:pPr>
              <w:rPr>
                <w:lang w:val="en-GB"/>
              </w:rPr>
            </w:pPr>
          </w:p>
        </w:tc>
      </w:tr>
      <w:tr w:rsidR="002A3FBD" w:rsidRPr="009743C8" w14:paraId="42469F1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F13349E" w14:textId="77777777" w:rsidR="002A3FBD" w:rsidRPr="009743C8" w:rsidRDefault="002A3FBD" w:rsidP="002A3FBD">
            <w:pPr>
              <w:rPr>
                <w:lang w:val="en-GB"/>
              </w:rPr>
            </w:pPr>
            <w:r w:rsidRPr="009743C8">
              <w:rPr>
                <w:lang w:val="en-GB"/>
              </w:rPr>
              <w:t>4104 to 4106</w:t>
            </w:r>
          </w:p>
        </w:tc>
        <w:tc>
          <w:tcPr>
            <w:cnfStyle w:val="000010000000" w:firstRow="0" w:lastRow="0" w:firstColumn="0" w:lastColumn="0" w:oddVBand="1" w:evenVBand="0" w:oddHBand="0" w:evenHBand="0" w:firstRowFirstColumn="0" w:firstRowLastColumn="0" w:lastRowFirstColumn="0" w:lastRowLastColumn="0"/>
            <w:tcW w:w="2713" w:type="dxa"/>
          </w:tcPr>
          <w:p w14:paraId="0ED66579" w14:textId="77777777" w:rsidR="002A3FBD" w:rsidRPr="009743C8" w:rsidRDefault="002A3FBD" w:rsidP="002A3FBD">
            <w:pPr>
              <w:rPr>
                <w:lang w:val="en-GB"/>
              </w:rPr>
            </w:pPr>
            <w:r w:rsidRPr="009743C8">
              <w:rPr>
                <w:lang w:val="en-GB"/>
              </w:rPr>
              <w:t>Tanned or crust hides and skins, without wool or hair on, whether or not split, but not further prepared</w:t>
            </w:r>
          </w:p>
        </w:tc>
        <w:tc>
          <w:tcPr>
            <w:tcW w:w="2778" w:type="dxa"/>
          </w:tcPr>
          <w:p w14:paraId="51FF7EC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Retanning of tanned leather or</w:t>
            </w:r>
          </w:p>
          <w:p w14:paraId="51AFEF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577DC2D" w14:textId="77777777" w:rsidR="002A3FBD" w:rsidRPr="009743C8" w:rsidRDefault="002A3FBD" w:rsidP="002A3FBD">
            <w:pPr>
              <w:rPr>
                <w:lang w:val="en-GB"/>
              </w:rPr>
            </w:pPr>
          </w:p>
        </w:tc>
      </w:tr>
      <w:tr w:rsidR="002A3FBD" w:rsidRPr="009743C8" w14:paraId="11BF68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A51E8AF" w14:textId="77777777" w:rsidR="002A3FBD" w:rsidRPr="009743C8" w:rsidRDefault="002A3FBD" w:rsidP="002A3FBD">
            <w:pPr>
              <w:rPr>
                <w:lang w:val="en-GB"/>
              </w:rPr>
            </w:pPr>
            <w:r w:rsidRPr="009743C8">
              <w:rPr>
                <w:lang w:val="en-GB"/>
              </w:rPr>
              <w:t>ex 4114</w:t>
            </w:r>
          </w:p>
        </w:tc>
        <w:tc>
          <w:tcPr>
            <w:cnfStyle w:val="000010000000" w:firstRow="0" w:lastRow="0" w:firstColumn="0" w:lastColumn="0" w:oddVBand="1" w:evenVBand="0" w:oddHBand="0" w:evenHBand="0" w:firstRowFirstColumn="0" w:firstRowLastColumn="0" w:lastRowFirstColumn="0" w:lastRowLastColumn="0"/>
            <w:tcW w:w="2713" w:type="dxa"/>
          </w:tcPr>
          <w:p w14:paraId="23584550" w14:textId="77777777" w:rsidR="002A3FBD" w:rsidRPr="009743C8" w:rsidRDefault="002A3FBD" w:rsidP="002A3FBD">
            <w:pPr>
              <w:rPr>
                <w:lang w:val="en-GB"/>
              </w:rPr>
            </w:pPr>
            <w:r w:rsidRPr="009743C8">
              <w:rPr>
                <w:lang w:val="en-GB"/>
              </w:rPr>
              <w:t>Patent leather and patent laminated leather; metallised leather</w:t>
            </w:r>
          </w:p>
        </w:tc>
        <w:tc>
          <w:tcPr>
            <w:tcW w:w="2778" w:type="dxa"/>
          </w:tcPr>
          <w:p w14:paraId="0C67C95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headings 4104 to 4106, 4107, 4112 or 4113, provided that their total value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A38F5C" w14:textId="77777777" w:rsidR="002A3FBD" w:rsidRPr="009743C8" w:rsidRDefault="002A3FBD" w:rsidP="002A3FBD">
            <w:pPr>
              <w:rPr>
                <w:lang w:val="en-GB"/>
              </w:rPr>
            </w:pPr>
          </w:p>
        </w:tc>
      </w:tr>
      <w:tr w:rsidR="002A3FBD" w:rsidRPr="009743C8" w14:paraId="2E9B976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7266861" w14:textId="77777777" w:rsidR="002A3FBD" w:rsidRPr="009743C8" w:rsidRDefault="002A3FBD" w:rsidP="002A3FBD">
            <w:pPr>
              <w:rPr>
                <w:lang w:val="en-GB"/>
              </w:rPr>
            </w:pPr>
            <w:r w:rsidRPr="009743C8">
              <w:rPr>
                <w:lang w:val="en-GB"/>
              </w:rPr>
              <w:t>Chapter 42</w:t>
            </w:r>
          </w:p>
        </w:tc>
        <w:tc>
          <w:tcPr>
            <w:cnfStyle w:val="000010000000" w:firstRow="0" w:lastRow="0" w:firstColumn="0" w:lastColumn="0" w:oddVBand="1" w:evenVBand="0" w:oddHBand="0" w:evenHBand="0" w:firstRowFirstColumn="0" w:firstRowLastColumn="0" w:lastRowFirstColumn="0" w:lastRowLastColumn="0"/>
            <w:tcW w:w="2713" w:type="dxa"/>
          </w:tcPr>
          <w:p w14:paraId="177F54BE" w14:textId="77777777" w:rsidR="002A3FBD" w:rsidRPr="009743C8" w:rsidRDefault="002A3FBD" w:rsidP="002A3FBD">
            <w:pPr>
              <w:rPr>
                <w:lang w:val="en-GB"/>
              </w:rPr>
            </w:pPr>
            <w:r w:rsidRPr="009743C8">
              <w:rPr>
                <w:lang w:val="en-GB"/>
              </w:rPr>
              <w:t>Articles of leather; saddlery and harness; travel goods, handbags and similar containers; articles of animal gut (other than silk worm</w:t>
            </w:r>
          </w:p>
          <w:p w14:paraId="0AE2A81C" w14:textId="77777777" w:rsidR="002A3FBD" w:rsidRPr="009743C8" w:rsidRDefault="002A3FBD" w:rsidP="002A3FBD">
            <w:pPr>
              <w:rPr>
                <w:lang w:val="en-GB"/>
              </w:rPr>
            </w:pPr>
            <w:r w:rsidRPr="009743C8">
              <w:rPr>
                <w:lang w:val="en-GB"/>
              </w:rPr>
              <w:t>gut)</w:t>
            </w:r>
          </w:p>
        </w:tc>
        <w:tc>
          <w:tcPr>
            <w:tcW w:w="2778" w:type="dxa"/>
          </w:tcPr>
          <w:p w14:paraId="3457FEA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D14D9F" w14:textId="77777777" w:rsidR="002A3FBD" w:rsidRPr="009743C8" w:rsidRDefault="002A3FBD" w:rsidP="002A3FBD">
            <w:pPr>
              <w:rPr>
                <w:lang w:val="en-GB"/>
              </w:rPr>
            </w:pPr>
          </w:p>
        </w:tc>
      </w:tr>
      <w:tr w:rsidR="002A3FBD" w:rsidRPr="009743C8" w14:paraId="3F633B9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20BADDF" w14:textId="77777777" w:rsidR="002A3FBD" w:rsidRPr="009743C8" w:rsidRDefault="002A3FBD" w:rsidP="002A3FBD">
            <w:pPr>
              <w:rPr>
                <w:lang w:val="en-GB"/>
              </w:rPr>
            </w:pPr>
            <w:r w:rsidRPr="009743C8">
              <w:rPr>
                <w:lang w:val="en-GB"/>
              </w:rPr>
              <w:lastRenderedPageBreak/>
              <w:t>ex Chapter 43</w:t>
            </w:r>
          </w:p>
        </w:tc>
        <w:tc>
          <w:tcPr>
            <w:cnfStyle w:val="000010000000" w:firstRow="0" w:lastRow="0" w:firstColumn="0" w:lastColumn="0" w:oddVBand="1" w:evenVBand="0" w:oddHBand="0" w:evenHBand="0" w:firstRowFirstColumn="0" w:firstRowLastColumn="0" w:lastRowFirstColumn="0" w:lastRowLastColumn="0"/>
            <w:tcW w:w="2713" w:type="dxa"/>
          </w:tcPr>
          <w:p w14:paraId="351A15FC" w14:textId="77777777" w:rsidR="002A3FBD" w:rsidRPr="009743C8" w:rsidRDefault="002A3FBD" w:rsidP="002A3FBD">
            <w:pPr>
              <w:rPr>
                <w:lang w:val="en-GB"/>
              </w:rPr>
            </w:pPr>
            <w:r w:rsidRPr="009743C8">
              <w:rPr>
                <w:lang w:val="en-GB"/>
              </w:rPr>
              <w:t>Furskins and artificial fur; manu</w:t>
            </w:r>
            <w:r w:rsidRPr="009743C8">
              <w:rPr>
                <w:lang w:val="en-GB"/>
              </w:rPr>
              <w:softHyphen/>
              <w:t>factures thereof; except for:</w:t>
            </w:r>
          </w:p>
        </w:tc>
        <w:tc>
          <w:tcPr>
            <w:tcW w:w="2778" w:type="dxa"/>
          </w:tcPr>
          <w:p w14:paraId="44CA337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C248085" w14:textId="77777777" w:rsidR="002A3FBD" w:rsidRPr="009743C8" w:rsidRDefault="002A3FBD" w:rsidP="002A3FBD">
            <w:pPr>
              <w:rPr>
                <w:lang w:val="en-GB"/>
              </w:rPr>
            </w:pPr>
          </w:p>
        </w:tc>
      </w:tr>
      <w:tr w:rsidR="002A3FBD" w:rsidRPr="009743C8" w14:paraId="255739C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F10DEE" w14:textId="77777777" w:rsidR="002A3FBD" w:rsidRPr="009743C8" w:rsidRDefault="002A3FBD" w:rsidP="002A3FBD">
            <w:pPr>
              <w:rPr>
                <w:lang w:val="en-GB"/>
              </w:rPr>
            </w:pPr>
            <w:r w:rsidRPr="009743C8">
              <w:rPr>
                <w:lang w:val="en-GB"/>
              </w:rPr>
              <w:t>ex 4302</w:t>
            </w:r>
          </w:p>
        </w:tc>
        <w:tc>
          <w:tcPr>
            <w:cnfStyle w:val="000010000000" w:firstRow="0" w:lastRow="0" w:firstColumn="0" w:lastColumn="0" w:oddVBand="1" w:evenVBand="0" w:oddHBand="0" w:evenHBand="0" w:firstRowFirstColumn="0" w:firstRowLastColumn="0" w:lastRowFirstColumn="0" w:lastRowLastColumn="0"/>
            <w:tcW w:w="2713" w:type="dxa"/>
          </w:tcPr>
          <w:p w14:paraId="26B03EA7" w14:textId="77777777" w:rsidR="002A3FBD" w:rsidRPr="009743C8" w:rsidRDefault="002A3FBD" w:rsidP="002A3FBD">
            <w:pPr>
              <w:rPr>
                <w:lang w:val="en-GB"/>
              </w:rPr>
            </w:pPr>
            <w:r w:rsidRPr="009743C8">
              <w:rPr>
                <w:lang w:val="en-GB"/>
              </w:rPr>
              <w:t>Tanned or dressed furskins, assembled:</w:t>
            </w:r>
          </w:p>
        </w:tc>
        <w:tc>
          <w:tcPr>
            <w:tcW w:w="2778" w:type="dxa"/>
          </w:tcPr>
          <w:p w14:paraId="5260425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1DCF95D" w14:textId="77777777" w:rsidR="002A3FBD" w:rsidRPr="009743C8" w:rsidRDefault="002A3FBD" w:rsidP="002A3FBD">
            <w:pPr>
              <w:rPr>
                <w:lang w:val="en-GB"/>
              </w:rPr>
            </w:pPr>
          </w:p>
        </w:tc>
      </w:tr>
      <w:tr w:rsidR="002A3FBD" w:rsidRPr="009743C8" w14:paraId="4FE7723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4F7A3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A0FF59A" w14:textId="77777777" w:rsidR="002A3FBD" w:rsidRPr="009743C8" w:rsidRDefault="002A3FBD" w:rsidP="002A3FBD">
            <w:pPr>
              <w:rPr>
                <w:lang w:val="en-GB"/>
              </w:rPr>
            </w:pPr>
            <w:r w:rsidRPr="009743C8">
              <w:rPr>
                <w:lang w:val="en-GB"/>
              </w:rPr>
              <w:t>- Plates, crosses and similar forms</w:t>
            </w:r>
          </w:p>
        </w:tc>
        <w:tc>
          <w:tcPr>
            <w:tcW w:w="2778" w:type="dxa"/>
          </w:tcPr>
          <w:p w14:paraId="014E178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Bleaching or dyeing, in addition to cutting and assembly of non- assembled tanned or dressed furskins</w:t>
            </w:r>
          </w:p>
        </w:tc>
        <w:tc>
          <w:tcPr>
            <w:cnfStyle w:val="000010000000" w:firstRow="0" w:lastRow="0" w:firstColumn="0" w:lastColumn="0" w:oddVBand="1" w:evenVBand="0" w:oddHBand="0" w:evenHBand="0" w:firstRowFirstColumn="0" w:firstRowLastColumn="0" w:lastRowFirstColumn="0" w:lastRowLastColumn="0"/>
            <w:tcW w:w="2588" w:type="dxa"/>
          </w:tcPr>
          <w:p w14:paraId="2BEA2057" w14:textId="77777777" w:rsidR="002A3FBD" w:rsidRPr="009743C8" w:rsidRDefault="002A3FBD" w:rsidP="002A3FBD">
            <w:pPr>
              <w:rPr>
                <w:lang w:val="en-GB"/>
              </w:rPr>
            </w:pPr>
          </w:p>
        </w:tc>
      </w:tr>
      <w:tr w:rsidR="002A3FBD" w:rsidRPr="009743C8" w14:paraId="2D2C0FE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D15675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92A04A4" w14:textId="77777777" w:rsidR="002A3FBD" w:rsidRPr="009743C8" w:rsidRDefault="002A3FBD" w:rsidP="002A3FBD">
            <w:pPr>
              <w:rPr>
                <w:lang w:val="en-GB"/>
              </w:rPr>
            </w:pPr>
            <w:r w:rsidRPr="009743C8">
              <w:rPr>
                <w:lang w:val="en-GB"/>
              </w:rPr>
              <w:t>- Other</w:t>
            </w:r>
          </w:p>
        </w:tc>
        <w:tc>
          <w:tcPr>
            <w:tcW w:w="2778" w:type="dxa"/>
          </w:tcPr>
          <w:p w14:paraId="1C00DCA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588" w:type="dxa"/>
          </w:tcPr>
          <w:p w14:paraId="681C9FD1" w14:textId="77777777" w:rsidR="002A3FBD" w:rsidRPr="009743C8" w:rsidRDefault="002A3FBD" w:rsidP="002A3FBD">
            <w:pPr>
              <w:rPr>
                <w:lang w:val="en-GB"/>
              </w:rPr>
            </w:pPr>
          </w:p>
        </w:tc>
      </w:tr>
      <w:tr w:rsidR="002A3FBD" w:rsidRPr="009743C8" w14:paraId="6E522E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C49CF7E" w14:textId="77777777" w:rsidR="002A3FBD" w:rsidRPr="009743C8" w:rsidRDefault="002A3FBD" w:rsidP="002A3FBD">
            <w:pPr>
              <w:rPr>
                <w:lang w:val="en-GB"/>
              </w:rPr>
            </w:pPr>
            <w:r w:rsidRPr="009743C8">
              <w:rPr>
                <w:lang w:val="en-GB"/>
              </w:rPr>
              <w:t>4303</w:t>
            </w:r>
          </w:p>
        </w:tc>
        <w:tc>
          <w:tcPr>
            <w:cnfStyle w:val="000010000000" w:firstRow="0" w:lastRow="0" w:firstColumn="0" w:lastColumn="0" w:oddVBand="1" w:evenVBand="0" w:oddHBand="0" w:evenHBand="0" w:firstRowFirstColumn="0" w:firstRowLastColumn="0" w:lastRowFirstColumn="0" w:lastRowLastColumn="0"/>
            <w:tcW w:w="2713" w:type="dxa"/>
          </w:tcPr>
          <w:p w14:paraId="36AA1EB4" w14:textId="77777777" w:rsidR="002A3FBD" w:rsidRPr="009743C8" w:rsidRDefault="002A3FBD" w:rsidP="002A3FBD">
            <w:pPr>
              <w:rPr>
                <w:lang w:val="en-GB"/>
              </w:rPr>
            </w:pPr>
            <w:r w:rsidRPr="009743C8">
              <w:rPr>
                <w:lang w:val="en-GB"/>
              </w:rPr>
              <w:t>Articles of apparel, clothing acces</w:t>
            </w:r>
            <w:r w:rsidRPr="009743C8">
              <w:rPr>
                <w:lang w:val="en-GB"/>
              </w:rPr>
              <w:softHyphen/>
              <w:t>sories and other articles of furskin</w:t>
            </w:r>
          </w:p>
        </w:tc>
        <w:tc>
          <w:tcPr>
            <w:tcW w:w="2778" w:type="dxa"/>
          </w:tcPr>
          <w:p w14:paraId="3768B1B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588" w:type="dxa"/>
          </w:tcPr>
          <w:p w14:paraId="46776B0A" w14:textId="77777777" w:rsidR="002A3FBD" w:rsidRPr="009743C8" w:rsidRDefault="002A3FBD" w:rsidP="002A3FBD">
            <w:pPr>
              <w:rPr>
                <w:lang w:val="en-GB"/>
              </w:rPr>
            </w:pPr>
          </w:p>
        </w:tc>
      </w:tr>
      <w:tr w:rsidR="002A3FBD" w:rsidRPr="009743C8" w14:paraId="751107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1C09D79" w14:textId="77777777" w:rsidR="002A3FBD" w:rsidRPr="009743C8" w:rsidRDefault="002A3FBD" w:rsidP="002A3FBD">
            <w:pPr>
              <w:rPr>
                <w:lang w:val="en-GB"/>
              </w:rPr>
            </w:pPr>
            <w:r w:rsidRPr="009743C8">
              <w:rPr>
                <w:lang w:val="en-GB"/>
              </w:rPr>
              <w:t>ex Chapter 44</w:t>
            </w:r>
          </w:p>
        </w:tc>
        <w:tc>
          <w:tcPr>
            <w:cnfStyle w:val="000010000000" w:firstRow="0" w:lastRow="0" w:firstColumn="0" w:lastColumn="0" w:oddVBand="1" w:evenVBand="0" w:oddHBand="0" w:evenHBand="0" w:firstRowFirstColumn="0" w:firstRowLastColumn="0" w:lastRowFirstColumn="0" w:lastRowLastColumn="0"/>
            <w:tcW w:w="2713" w:type="dxa"/>
          </w:tcPr>
          <w:p w14:paraId="356623F8" w14:textId="77777777" w:rsidR="002A3FBD" w:rsidRPr="009743C8" w:rsidRDefault="002A3FBD" w:rsidP="002A3FBD">
            <w:pPr>
              <w:rPr>
                <w:lang w:val="en-GB"/>
              </w:rPr>
            </w:pPr>
            <w:r w:rsidRPr="009743C8">
              <w:rPr>
                <w:lang w:val="en-GB"/>
              </w:rPr>
              <w:t>Wood and articles of wood; wood charcoal; except for:</w:t>
            </w:r>
          </w:p>
        </w:tc>
        <w:tc>
          <w:tcPr>
            <w:tcW w:w="2778" w:type="dxa"/>
          </w:tcPr>
          <w:p w14:paraId="2A7EA1F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18FF8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1073649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96A46C0" w14:textId="77777777" w:rsidR="002A3FBD" w:rsidRPr="009743C8" w:rsidRDefault="002A3FBD" w:rsidP="002A3FBD">
            <w:pPr>
              <w:rPr>
                <w:lang w:val="en-GB"/>
              </w:rPr>
            </w:pPr>
            <w:r w:rsidRPr="009743C8">
              <w:rPr>
                <w:lang w:val="en-GB"/>
              </w:rPr>
              <w:t>ex 4403</w:t>
            </w:r>
          </w:p>
        </w:tc>
        <w:tc>
          <w:tcPr>
            <w:cnfStyle w:val="000010000000" w:firstRow="0" w:lastRow="0" w:firstColumn="0" w:lastColumn="0" w:oddVBand="1" w:evenVBand="0" w:oddHBand="0" w:evenHBand="0" w:firstRowFirstColumn="0" w:firstRowLastColumn="0" w:lastRowFirstColumn="0" w:lastRowLastColumn="0"/>
            <w:tcW w:w="2713" w:type="dxa"/>
          </w:tcPr>
          <w:p w14:paraId="6D28EF04" w14:textId="77777777" w:rsidR="002A3FBD" w:rsidRPr="009743C8" w:rsidRDefault="002A3FBD" w:rsidP="002A3FBD">
            <w:pPr>
              <w:rPr>
                <w:lang w:val="en-GB"/>
              </w:rPr>
            </w:pPr>
            <w:r w:rsidRPr="009743C8">
              <w:rPr>
                <w:lang w:val="en-GB"/>
              </w:rPr>
              <w:t>Wood roughly squared</w:t>
            </w:r>
          </w:p>
        </w:tc>
        <w:tc>
          <w:tcPr>
            <w:tcW w:w="2778" w:type="dxa"/>
          </w:tcPr>
          <w:p w14:paraId="5666604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588" w:type="dxa"/>
          </w:tcPr>
          <w:p w14:paraId="3088F031" w14:textId="77777777" w:rsidR="002A3FBD" w:rsidRPr="009743C8" w:rsidRDefault="002A3FBD" w:rsidP="002A3FBD">
            <w:pPr>
              <w:rPr>
                <w:lang w:val="en-GB"/>
              </w:rPr>
            </w:pPr>
          </w:p>
        </w:tc>
      </w:tr>
      <w:tr w:rsidR="002A3FBD" w:rsidRPr="009743C8" w14:paraId="5CEDFB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5E5BD35" w14:textId="77777777" w:rsidR="002A3FBD" w:rsidRPr="009743C8" w:rsidRDefault="002A3FBD" w:rsidP="002A3FBD">
            <w:pPr>
              <w:rPr>
                <w:lang w:val="en-GB"/>
              </w:rPr>
            </w:pPr>
            <w:r w:rsidRPr="009743C8">
              <w:rPr>
                <w:lang w:val="en-GB"/>
              </w:rPr>
              <w:t>ex 4407</w:t>
            </w:r>
          </w:p>
        </w:tc>
        <w:tc>
          <w:tcPr>
            <w:cnfStyle w:val="000010000000" w:firstRow="0" w:lastRow="0" w:firstColumn="0" w:lastColumn="0" w:oddVBand="1" w:evenVBand="0" w:oddHBand="0" w:evenHBand="0" w:firstRowFirstColumn="0" w:firstRowLastColumn="0" w:lastRowFirstColumn="0" w:lastRowLastColumn="0"/>
            <w:tcW w:w="2713" w:type="dxa"/>
          </w:tcPr>
          <w:p w14:paraId="49986C60" w14:textId="77777777" w:rsidR="002A3FBD" w:rsidRPr="009743C8" w:rsidRDefault="002A3FBD" w:rsidP="002A3FBD">
            <w:pPr>
              <w:rPr>
                <w:lang w:val="en-GB"/>
              </w:rPr>
            </w:pPr>
            <w:r w:rsidRPr="009743C8">
              <w:rPr>
                <w:lang w:val="en-GB"/>
              </w:rPr>
              <w:t>Wood sawn or chipped lengthwise, sliced or peeled, of a thickness exceeding 6 mm, planed, sanded or end-jointed</w:t>
            </w:r>
          </w:p>
        </w:tc>
        <w:tc>
          <w:tcPr>
            <w:tcW w:w="2778" w:type="dxa"/>
          </w:tcPr>
          <w:p w14:paraId="77827BB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Planing, sanding or end-jointing</w:t>
            </w:r>
          </w:p>
        </w:tc>
        <w:tc>
          <w:tcPr>
            <w:cnfStyle w:val="000010000000" w:firstRow="0" w:lastRow="0" w:firstColumn="0" w:lastColumn="0" w:oddVBand="1" w:evenVBand="0" w:oddHBand="0" w:evenHBand="0" w:firstRowFirstColumn="0" w:firstRowLastColumn="0" w:lastRowFirstColumn="0" w:lastRowLastColumn="0"/>
            <w:tcW w:w="2588" w:type="dxa"/>
          </w:tcPr>
          <w:p w14:paraId="63D0D0FA" w14:textId="77777777" w:rsidR="002A3FBD" w:rsidRPr="009743C8" w:rsidRDefault="002A3FBD" w:rsidP="002A3FBD">
            <w:pPr>
              <w:rPr>
                <w:lang w:val="en-GB"/>
              </w:rPr>
            </w:pPr>
          </w:p>
        </w:tc>
      </w:tr>
      <w:tr w:rsidR="002A3FBD" w:rsidRPr="009743C8" w14:paraId="123F7FB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0CFD707" w14:textId="77777777" w:rsidR="002A3FBD" w:rsidRPr="009743C8" w:rsidRDefault="002A3FBD" w:rsidP="002A3FBD">
            <w:pPr>
              <w:rPr>
                <w:lang w:val="en-GB"/>
              </w:rPr>
            </w:pPr>
            <w:r w:rsidRPr="009743C8">
              <w:rPr>
                <w:lang w:val="en-GB"/>
              </w:rPr>
              <w:t>ex 4408</w:t>
            </w:r>
          </w:p>
        </w:tc>
        <w:tc>
          <w:tcPr>
            <w:cnfStyle w:val="000010000000" w:firstRow="0" w:lastRow="0" w:firstColumn="0" w:lastColumn="0" w:oddVBand="1" w:evenVBand="0" w:oddHBand="0" w:evenHBand="0" w:firstRowFirstColumn="0" w:firstRowLastColumn="0" w:lastRowFirstColumn="0" w:lastRowLastColumn="0"/>
            <w:tcW w:w="2713" w:type="dxa"/>
          </w:tcPr>
          <w:p w14:paraId="3078F7A5" w14:textId="5DBDFC99" w:rsidR="002A3FBD" w:rsidRPr="009743C8" w:rsidRDefault="002A3FBD" w:rsidP="002A3FBD">
            <w:pPr>
              <w:rPr>
                <w:lang w:val="en-GB"/>
              </w:rPr>
            </w:pPr>
            <w:r w:rsidRPr="009743C8">
              <w:rPr>
                <w:lang w:val="en-GB"/>
              </w:rPr>
              <w:t>Sheets for veneering (including those obtained by slicing laminated wood) and for</w:t>
            </w:r>
          </w:p>
          <w:p w14:paraId="2BC12F16" w14:textId="77777777" w:rsidR="002A3FBD" w:rsidRPr="009743C8" w:rsidRDefault="002A3FBD" w:rsidP="002A3FBD">
            <w:pPr>
              <w:rPr>
                <w:lang w:val="en-GB"/>
              </w:rPr>
            </w:pPr>
            <w:r w:rsidRPr="009743C8">
              <w:rPr>
                <w:lang w:val="en-GB"/>
              </w:rPr>
              <w:t>plywood, of a thickness not exceeding 6 mm, spliced, and other wood sawn lengthwise, sliced or peeled of a thickness not exceeding 6 mm, planed, sanded or end-jointed</w:t>
            </w:r>
          </w:p>
        </w:tc>
        <w:tc>
          <w:tcPr>
            <w:tcW w:w="2778" w:type="dxa"/>
          </w:tcPr>
          <w:p w14:paraId="2D38370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Splicing, planing, sanding or end</w:t>
            </w:r>
            <w:r w:rsidRPr="009743C8">
              <w:rPr>
                <w:lang w:val="en-GB"/>
              </w:rPr>
              <w:softHyphen/>
              <w:t>jointing</w:t>
            </w:r>
          </w:p>
        </w:tc>
        <w:tc>
          <w:tcPr>
            <w:cnfStyle w:val="000010000000" w:firstRow="0" w:lastRow="0" w:firstColumn="0" w:lastColumn="0" w:oddVBand="1" w:evenVBand="0" w:oddHBand="0" w:evenHBand="0" w:firstRowFirstColumn="0" w:firstRowLastColumn="0" w:lastRowFirstColumn="0" w:lastRowLastColumn="0"/>
            <w:tcW w:w="2588" w:type="dxa"/>
          </w:tcPr>
          <w:p w14:paraId="60A41827" w14:textId="77777777" w:rsidR="002A3FBD" w:rsidRPr="009743C8" w:rsidRDefault="002A3FBD" w:rsidP="002A3FBD">
            <w:pPr>
              <w:rPr>
                <w:lang w:val="en-GB"/>
              </w:rPr>
            </w:pPr>
          </w:p>
        </w:tc>
      </w:tr>
      <w:tr w:rsidR="002A3FBD" w:rsidRPr="009743C8" w14:paraId="671E5B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9143AE5" w14:textId="77777777" w:rsidR="002A3FBD" w:rsidRPr="009743C8" w:rsidRDefault="002A3FBD" w:rsidP="002A3FBD">
            <w:pPr>
              <w:rPr>
                <w:lang w:val="en-GB"/>
              </w:rPr>
            </w:pPr>
            <w:r w:rsidRPr="009743C8">
              <w:rPr>
                <w:lang w:val="en-GB"/>
              </w:rPr>
              <w:t>ex 4409</w:t>
            </w:r>
          </w:p>
        </w:tc>
        <w:tc>
          <w:tcPr>
            <w:cnfStyle w:val="000010000000" w:firstRow="0" w:lastRow="0" w:firstColumn="0" w:lastColumn="0" w:oddVBand="1" w:evenVBand="0" w:oddHBand="0" w:evenHBand="0" w:firstRowFirstColumn="0" w:firstRowLastColumn="0" w:lastRowFirstColumn="0" w:lastRowLastColumn="0"/>
            <w:tcW w:w="2713" w:type="dxa"/>
          </w:tcPr>
          <w:p w14:paraId="082436BD" w14:textId="77777777" w:rsidR="002A3FBD" w:rsidRPr="009743C8" w:rsidRDefault="002A3FBD" w:rsidP="002A3FBD">
            <w:pPr>
              <w:rPr>
                <w:lang w:val="en-GB"/>
              </w:rPr>
            </w:pPr>
            <w:r w:rsidRPr="009743C8">
              <w:rPr>
                <w:lang w:val="en-GB"/>
              </w:rPr>
              <w:t>Wood continuously shaped along any of its edges, ends or faces, whether or not planed, sanded or end-jointed:</w:t>
            </w:r>
          </w:p>
        </w:tc>
        <w:tc>
          <w:tcPr>
            <w:tcW w:w="2778" w:type="dxa"/>
          </w:tcPr>
          <w:p w14:paraId="7054B87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D34A156" w14:textId="77777777" w:rsidR="002A3FBD" w:rsidRPr="009743C8" w:rsidRDefault="002A3FBD" w:rsidP="002A3FBD">
            <w:pPr>
              <w:rPr>
                <w:lang w:val="en-GB"/>
              </w:rPr>
            </w:pPr>
          </w:p>
        </w:tc>
      </w:tr>
      <w:tr w:rsidR="002A3FBD" w:rsidRPr="009743C8" w14:paraId="20A799B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2B48F2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E5AB08" w14:textId="77777777" w:rsidR="002A3FBD" w:rsidRPr="009743C8" w:rsidRDefault="002A3FBD" w:rsidP="002A3FBD">
            <w:pPr>
              <w:rPr>
                <w:lang w:val="en-GB"/>
              </w:rPr>
            </w:pPr>
            <w:r w:rsidRPr="009743C8">
              <w:rPr>
                <w:lang w:val="en-GB"/>
              </w:rPr>
              <w:t>- Sanded or end-jointed</w:t>
            </w:r>
          </w:p>
        </w:tc>
        <w:tc>
          <w:tcPr>
            <w:tcW w:w="2778" w:type="dxa"/>
          </w:tcPr>
          <w:p w14:paraId="0CDF2B2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Sanding or end-jointing</w:t>
            </w:r>
          </w:p>
        </w:tc>
        <w:tc>
          <w:tcPr>
            <w:cnfStyle w:val="000010000000" w:firstRow="0" w:lastRow="0" w:firstColumn="0" w:lastColumn="0" w:oddVBand="1" w:evenVBand="0" w:oddHBand="0" w:evenHBand="0" w:firstRowFirstColumn="0" w:firstRowLastColumn="0" w:lastRowFirstColumn="0" w:lastRowLastColumn="0"/>
            <w:tcW w:w="2588" w:type="dxa"/>
          </w:tcPr>
          <w:p w14:paraId="68871117" w14:textId="77777777" w:rsidR="002A3FBD" w:rsidRPr="009743C8" w:rsidRDefault="002A3FBD" w:rsidP="002A3FBD">
            <w:pPr>
              <w:rPr>
                <w:lang w:val="en-GB"/>
              </w:rPr>
            </w:pPr>
          </w:p>
        </w:tc>
      </w:tr>
      <w:tr w:rsidR="002A3FBD" w:rsidRPr="009743C8" w14:paraId="64C70D6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8C0CCB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77A23AD" w14:textId="77777777" w:rsidR="002A3FBD" w:rsidRPr="009743C8" w:rsidRDefault="002A3FBD" w:rsidP="002A3FBD">
            <w:pPr>
              <w:rPr>
                <w:lang w:val="en-GB"/>
              </w:rPr>
            </w:pPr>
            <w:r w:rsidRPr="009743C8">
              <w:rPr>
                <w:lang w:val="en-GB"/>
              </w:rPr>
              <w:t>-Beadings and mouldings</w:t>
            </w:r>
          </w:p>
        </w:tc>
        <w:tc>
          <w:tcPr>
            <w:tcW w:w="2778" w:type="dxa"/>
          </w:tcPr>
          <w:p w14:paraId="23B7A19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56BE7CD0" w14:textId="77777777" w:rsidR="002A3FBD" w:rsidRPr="009743C8" w:rsidRDefault="002A3FBD" w:rsidP="002A3FBD">
            <w:pPr>
              <w:rPr>
                <w:lang w:val="en-GB"/>
              </w:rPr>
            </w:pPr>
          </w:p>
        </w:tc>
      </w:tr>
      <w:tr w:rsidR="00011337" w:rsidRPr="009743C8" w14:paraId="144DCB4C"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097524" w14:textId="63371653" w:rsidR="00011337" w:rsidRPr="009743C8" w:rsidRDefault="00011337" w:rsidP="00011337">
            <w:pPr>
              <w:rPr>
                <w:lang w:val="en-GB"/>
              </w:rPr>
            </w:pPr>
            <w:r w:rsidRPr="009743C8">
              <w:rPr>
                <w:lang w:val="en-GB"/>
              </w:rPr>
              <w:t>ex 4410</w:t>
            </w:r>
          </w:p>
        </w:tc>
        <w:tc>
          <w:tcPr>
            <w:cnfStyle w:val="000010000000" w:firstRow="0" w:lastRow="0" w:firstColumn="0" w:lastColumn="0" w:oddVBand="1" w:evenVBand="0" w:oddHBand="0" w:evenHBand="0" w:firstRowFirstColumn="0" w:firstRowLastColumn="0" w:lastRowFirstColumn="0" w:lastRowLastColumn="0"/>
            <w:tcW w:w="2713" w:type="dxa"/>
          </w:tcPr>
          <w:p w14:paraId="1EDFCF0E" w14:textId="77777777" w:rsidR="00011337" w:rsidRPr="009743C8" w:rsidRDefault="00011337" w:rsidP="00DC0243">
            <w:pPr>
              <w:rPr>
                <w:lang w:val="en-GB"/>
              </w:rPr>
            </w:pPr>
            <w:r w:rsidRPr="009743C8">
              <w:rPr>
                <w:lang w:val="en-GB"/>
              </w:rPr>
              <w:t>Beadings and mouldings,</w:t>
            </w:r>
          </w:p>
          <w:p w14:paraId="0B1711FF" w14:textId="77777777" w:rsidR="00011337" w:rsidRPr="009743C8" w:rsidRDefault="00011337" w:rsidP="00DC0243">
            <w:pPr>
              <w:rPr>
                <w:lang w:val="en-GB"/>
              </w:rPr>
            </w:pPr>
            <w:r w:rsidRPr="009743C8">
              <w:rPr>
                <w:lang w:val="en-GB"/>
              </w:rPr>
              <w:t>including moulded skirting and other moulded boards</w:t>
            </w:r>
          </w:p>
        </w:tc>
        <w:tc>
          <w:tcPr>
            <w:tcW w:w="2778" w:type="dxa"/>
          </w:tcPr>
          <w:p w14:paraId="0F1A292C" w14:textId="77777777" w:rsidR="00011337" w:rsidRPr="009743C8" w:rsidRDefault="00011337"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79AA4609" w14:textId="77777777" w:rsidR="00011337" w:rsidRPr="009743C8" w:rsidRDefault="00011337" w:rsidP="00DC0243">
            <w:pPr>
              <w:rPr>
                <w:lang w:val="en-GB"/>
              </w:rPr>
            </w:pPr>
          </w:p>
        </w:tc>
      </w:tr>
      <w:tr w:rsidR="00011337" w:rsidRPr="009743C8" w14:paraId="0CA8D4B9"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077CD830" w14:textId="26022D97" w:rsidR="00011337" w:rsidRPr="009743C8" w:rsidRDefault="00011337" w:rsidP="00011337">
            <w:pPr>
              <w:rPr>
                <w:b w:val="0"/>
                <w:bCs w:val="0"/>
                <w:lang w:val="en-GB"/>
              </w:rPr>
            </w:pPr>
            <w:r w:rsidRPr="009743C8">
              <w:rPr>
                <w:lang w:val="en-GB"/>
              </w:rPr>
              <w:lastRenderedPageBreak/>
              <w:t>ex 441</w:t>
            </w:r>
            <w:r>
              <w:rPr>
                <w:lang w:val="en-GB"/>
              </w:rPr>
              <w:t>1</w:t>
            </w:r>
          </w:p>
          <w:p w14:paraId="5B7E580B" w14:textId="34B2F387" w:rsidR="00011337" w:rsidRPr="009743C8" w:rsidRDefault="00011337"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9047717" w14:textId="77777777" w:rsidR="00011337" w:rsidRPr="009743C8" w:rsidRDefault="00011337" w:rsidP="00DC0243">
            <w:pPr>
              <w:rPr>
                <w:lang w:val="en-GB"/>
              </w:rPr>
            </w:pPr>
            <w:r w:rsidRPr="009743C8">
              <w:rPr>
                <w:lang w:val="en-GB"/>
              </w:rPr>
              <w:t>Beadings and mouldings,</w:t>
            </w:r>
          </w:p>
          <w:p w14:paraId="5B595FB5" w14:textId="77777777" w:rsidR="00011337" w:rsidRPr="009743C8" w:rsidRDefault="00011337" w:rsidP="00DC0243">
            <w:pPr>
              <w:rPr>
                <w:lang w:val="en-GB"/>
              </w:rPr>
            </w:pPr>
            <w:r w:rsidRPr="009743C8">
              <w:rPr>
                <w:lang w:val="en-GB"/>
              </w:rPr>
              <w:t>including moulded skirting and other moulded boards</w:t>
            </w:r>
          </w:p>
        </w:tc>
        <w:tc>
          <w:tcPr>
            <w:tcW w:w="2778" w:type="dxa"/>
          </w:tcPr>
          <w:p w14:paraId="0EB97EFE" w14:textId="77777777" w:rsidR="00011337" w:rsidRPr="009743C8" w:rsidRDefault="0001133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7D49A0C0" w14:textId="77777777" w:rsidR="00011337" w:rsidRPr="009743C8" w:rsidRDefault="00011337" w:rsidP="00DC0243">
            <w:pPr>
              <w:rPr>
                <w:lang w:val="en-GB"/>
              </w:rPr>
            </w:pPr>
          </w:p>
        </w:tc>
      </w:tr>
      <w:tr w:rsidR="00011337" w:rsidRPr="009743C8" w14:paraId="784D8E0A"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3F57122" w14:textId="433D611A" w:rsidR="00011337" w:rsidRPr="009743C8" w:rsidRDefault="00011337" w:rsidP="00011337">
            <w:pPr>
              <w:rPr>
                <w:b w:val="0"/>
                <w:bCs w:val="0"/>
                <w:lang w:val="en-GB"/>
              </w:rPr>
            </w:pPr>
            <w:r w:rsidRPr="009743C8">
              <w:rPr>
                <w:lang w:val="en-GB"/>
              </w:rPr>
              <w:t>ex 441</w:t>
            </w:r>
            <w:r>
              <w:rPr>
                <w:lang w:val="en-GB"/>
              </w:rPr>
              <w:t>2</w:t>
            </w:r>
          </w:p>
          <w:p w14:paraId="3A01FA79" w14:textId="405D2D9D" w:rsidR="00011337" w:rsidRPr="009743C8" w:rsidRDefault="00011337"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8F2B49E" w14:textId="77777777" w:rsidR="00011337" w:rsidRPr="009743C8" w:rsidRDefault="00011337" w:rsidP="00DC0243">
            <w:pPr>
              <w:rPr>
                <w:lang w:val="en-GB"/>
              </w:rPr>
            </w:pPr>
            <w:r w:rsidRPr="009743C8">
              <w:rPr>
                <w:lang w:val="en-GB"/>
              </w:rPr>
              <w:t>Beadings and mouldings,</w:t>
            </w:r>
          </w:p>
          <w:p w14:paraId="1208083D" w14:textId="77777777" w:rsidR="00011337" w:rsidRPr="009743C8" w:rsidRDefault="00011337" w:rsidP="00DC0243">
            <w:pPr>
              <w:rPr>
                <w:lang w:val="en-GB"/>
              </w:rPr>
            </w:pPr>
            <w:r w:rsidRPr="009743C8">
              <w:rPr>
                <w:lang w:val="en-GB"/>
              </w:rPr>
              <w:t>including moulded skirting and other moulded boards</w:t>
            </w:r>
          </w:p>
        </w:tc>
        <w:tc>
          <w:tcPr>
            <w:tcW w:w="2778" w:type="dxa"/>
          </w:tcPr>
          <w:p w14:paraId="5930C2EE" w14:textId="77777777" w:rsidR="00011337" w:rsidRPr="009743C8" w:rsidRDefault="00011337"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3EB31C32" w14:textId="77777777" w:rsidR="00011337" w:rsidRPr="009743C8" w:rsidRDefault="00011337" w:rsidP="00DC0243">
            <w:pPr>
              <w:rPr>
                <w:lang w:val="en-GB"/>
              </w:rPr>
            </w:pPr>
          </w:p>
        </w:tc>
      </w:tr>
      <w:tr w:rsidR="002A3FBD" w:rsidRPr="009743C8" w14:paraId="34E496E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83F558B" w14:textId="77777777" w:rsidR="002A3FBD" w:rsidRPr="009743C8" w:rsidRDefault="002A3FBD" w:rsidP="002A3FBD">
            <w:pPr>
              <w:rPr>
                <w:lang w:val="en-GB"/>
              </w:rPr>
            </w:pPr>
            <w:r w:rsidRPr="009743C8">
              <w:rPr>
                <w:lang w:val="en-GB"/>
              </w:rPr>
              <w:t>ex 4413</w:t>
            </w:r>
          </w:p>
        </w:tc>
        <w:tc>
          <w:tcPr>
            <w:cnfStyle w:val="000010000000" w:firstRow="0" w:lastRow="0" w:firstColumn="0" w:lastColumn="0" w:oddVBand="1" w:evenVBand="0" w:oddHBand="0" w:evenHBand="0" w:firstRowFirstColumn="0" w:firstRowLastColumn="0" w:lastRowFirstColumn="0" w:lastRowLastColumn="0"/>
            <w:tcW w:w="2713" w:type="dxa"/>
          </w:tcPr>
          <w:p w14:paraId="50C16FDD" w14:textId="14C6F6DB" w:rsidR="002A3FBD" w:rsidRPr="009743C8" w:rsidRDefault="002A3FBD" w:rsidP="002A3FBD">
            <w:pPr>
              <w:rPr>
                <w:lang w:val="en-GB"/>
              </w:rPr>
            </w:pPr>
            <w:r w:rsidRPr="009743C8">
              <w:rPr>
                <w:lang w:val="en-GB"/>
              </w:rPr>
              <w:t>Beadings and mouldings,</w:t>
            </w:r>
          </w:p>
          <w:p w14:paraId="27ED5E3C" w14:textId="77777777" w:rsidR="002A3FBD" w:rsidRPr="009743C8" w:rsidRDefault="002A3FBD" w:rsidP="002A3FBD">
            <w:pPr>
              <w:rPr>
                <w:lang w:val="en-GB"/>
              </w:rPr>
            </w:pPr>
            <w:r w:rsidRPr="009743C8">
              <w:rPr>
                <w:lang w:val="en-GB"/>
              </w:rPr>
              <w:t>including moulded skirting and other moulded boards</w:t>
            </w:r>
          </w:p>
        </w:tc>
        <w:tc>
          <w:tcPr>
            <w:tcW w:w="2778" w:type="dxa"/>
          </w:tcPr>
          <w:p w14:paraId="5844DB5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649EA31E" w14:textId="77777777" w:rsidR="002A3FBD" w:rsidRPr="009743C8" w:rsidRDefault="002A3FBD" w:rsidP="002A3FBD">
            <w:pPr>
              <w:rPr>
                <w:lang w:val="en-GB"/>
              </w:rPr>
            </w:pPr>
          </w:p>
        </w:tc>
      </w:tr>
      <w:tr w:rsidR="002A3FBD" w:rsidRPr="009743C8" w14:paraId="0452EA0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7F0AEB" w14:textId="77777777" w:rsidR="002A3FBD" w:rsidRPr="009743C8" w:rsidRDefault="002A3FBD" w:rsidP="002A3FBD">
            <w:pPr>
              <w:rPr>
                <w:lang w:val="en-GB"/>
              </w:rPr>
            </w:pPr>
            <w:r w:rsidRPr="009743C8">
              <w:rPr>
                <w:lang w:val="en-GB"/>
              </w:rPr>
              <w:t>ex 4415</w:t>
            </w:r>
          </w:p>
        </w:tc>
        <w:tc>
          <w:tcPr>
            <w:cnfStyle w:val="000010000000" w:firstRow="0" w:lastRow="0" w:firstColumn="0" w:lastColumn="0" w:oddVBand="1" w:evenVBand="0" w:oddHBand="0" w:evenHBand="0" w:firstRowFirstColumn="0" w:firstRowLastColumn="0" w:lastRowFirstColumn="0" w:lastRowLastColumn="0"/>
            <w:tcW w:w="2713" w:type="dxa"/>
          </w:tcPr>
          <w:p w14:paraId="64D2A6C5" w14:textId="77777777" w:rsidR="002A3FBD" w:rsidRPr="009743C8" w:rsidRDefault="002A3FBD" w:rsidP="002A3FBD">
            <w:pPr>
              <w:rPr>
                <w:lang w:val="en-GB"/>
              </w:rPr>
            </w:pPr>
            <w:r w:rsidRPr="009743C8">
              <w:rPr>
                <w:lang w:val="en-GB"/>
              </w:rPr>
              <w:t>Packing cases, boxes, crates, drums and similar packings, of wood</w:t>
            </w:r>
          </w:p>
        </w:tc>
        <w:tc>
          <w:tcPr>
            <w:tcW w:w="2778" w:type="dxa"/>
          </w:tcPr>
          <w:p w14:paraId="0054C5C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2588" w:type="dxa"/>
          </w:tcPr>
          <w:p w14:paraId="4F33766C" w14:textId="77777777" w:rsidR="002A3FBD" w:rsidRPr="009743C8" w:rsidRDefault="002A3FBD" w:rsidP="002A3FBD">
            <w:pPr>
              <w:rPr>
                <w:lang w:val="en-GB"/>
              </w:rPr>
            </w:pPr>
          </w:p>
        </w:tc>
      </w:tr>
      <w:tr w:rsidR="002A3FBD" w:rsidRPr="009743C8" w14:paraId="21ED8D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BE7BEEA" w14:textId="77777777" w:rsidR="002A3FBD" w:rsidRPr="009743C8" w:rsidRDefault="002A3FBD" w:rsidP="002A3FBD">
            <w:pPr>
              <w:rPr>
                <w:lang w:val="en-GB"/>
              </w:rPr>
            </w:pPr>
            <w:r w:rsidRPr="009743C8">
              <w:rPr>
                <w:lang w:val="en-GB"/>
              </w:rPr>
              <w:t>ex 4416</w:t>
            </w:r>
          </w:p>
        </w:tc>
        <w:tc>
          <w:tcPr>
            <w:cnfStyle w:val="000010000000" w:firstRow="0" w:lastRow="0" w:firstColumn="0" w:lastColumn="0" w:oddVBand="1" w:evenVBand="0" w:oddHBand="0" w:evenHBand="0" w:firstRowFirstColumn="0" w:firstRowLastColumn="0" w:lastRowFirstColumn="0" w:lastRowLastColumn="0"/>
            <w:tcW w:w="2713" w:type="dxa"/>
          </w:tcPr>
          <w:p w14:paraId="04940AB3" w14:textId="77777777" w:rsidR="002A3FBD" w:rsidRPr="009743C8" w:rsidRDefault="002A3FBD" w:rsidP="002A3FBD">
            <w:pPr>
              <w:rPr>
                <w:lang w:val="en-GB"/>
              </w:rPr>
            </w:pPr>
            <w:r w:rsidRPr="009743C8">
              <w:rPr>
                <w:lang w:val="en-GB"/>
              </w:rPr>
              <w:t>Casks, barrels, vats, tubs and other coopers' products and parts thereof, of wood</w:t>
            </w:r>
          </w:p>
        </w:tc>
        <w:tc>
          <w:tcPr>
            <w:tcW w:w="2778" w:type="dxa"/>
          </w:tcPr>
          <w:p w14:paraId="3E6B39E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588" w:type="dxa"/>
          </w:tcPr>
          <w:p w14:paraId="32989088" w14:textId="77777777" w:rsidR="002A3FBD" w:rsidRPr="009743C8" w:rsidRDefault="002A3FBD" w:rsidP="002A3FBD">
            <w:pPr>
              <w:rPr>
                <w:lang w:val="en-GB"/>
              </w:rPr>
            </w:pPr>
          </w:p>
        </w:tc>
      </w:tr>
      <w:tr w:rsidR="002A3FBD" w:rsidRPr="009743C8" w14:paraId="30C4572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1A556A6" w14:textId="77777777" w:rsidR="002A3FBD" w:rsidRPr="009743C8" w:rsidRDefault="002A3FBD" w:rsidP="002A3FBD">
            <w:pPr>
              <w:rPr>
                <w:lang w:val="en-GB"/>
              </w:rPr>
            </w:pPr>
            <w:r w:rsidRPr="009743C8">
              <w:rPr>
                <w:lang w:val="en-GB"/>
              </w:rPr>
              <w:t>ex 4418</w:t>
            </w:r>
          </w:p>
        </w:tc>
        <w:tc>
          <w:tcPr>
            <w:cnfStyle w:val="000010000000" w:firstRow="0" w:lastRow="0" w:firstColumn="0" w:lastColumn="0" w:oddVBand="1" w:evenVBand="0" w:oddHBand="0" w:evenHBand="0" w:firstRowFirstColumn="0" w:firstRowLastColumn="0" w:lastRowFirstColumn="0" w:lastRowLastColumn="0"/>
            <w:tcW w:w="2713" w:type="dxa"/>
          </w:tcPr>
          <w:p w14:paraId="1EFA0209" w14:textId="77777777" w:rsidR="002A3FBD" w:rsidRPr="009743C8" w:rsidRDefault="002A3FBD" w:rsidP="002A3FBD">
            <w:pPr>
              <w:rPr>
                <w:lang w:val="en-GB"/>
              </w:rPr>
            </w:pPr>
            <w:r w:rsidRPr="009743C8">
              <w:rPr>
                <w:lang w:val="en-GB"/>
              </w:rPr>
              <w:t>-Builders' joinery and carpentry of wood</w:t>
            </w:r>
          </w:p>
        </w:tc>
        <w:tc>
          <w:tcPr>
            <w:tcW w:w="2778" w:type="dxa"/>
          </w:tcPr>
          <w:p w14:paraId="782CE40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D354C7D" w14:textId="77777777" w:rsidR="002A3FBD" w:rsidRPr="009743C8" w:rsidRDefault="002A3FBD" w:rsidP="002A3FBD">
            <w:pPr>
              <w:rPr>
                <w:lang w:val="en-GB"/>
              </w:rPr>
            </w:pPr>
          </w:p>
        </w:tc>
      </w:tr>
      <w:tr w:rsidR="002A3FBD" w:rsidRPr="009743C8" w14:paraId="716C832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750B48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E2BA4AB" w14:textId="77777777" w:rsidR="002A3FBD" w:rsidRPr="009743C8" w:rsidRDefault="002A3FBD" w:rsidP="002A3FBD">
            <w:pPr>
              <w:rPr>
                <w:lang w:val="en-GB"/>
              </w:rPr>
            </w:pPr>
            <w:r w:rsidRPr="009743C8">
              <w:rPr>
                <w:lang w:val="en-GB"/>
              </w:rPr>
              <w:t>- Beadings and mouldings</w:t>
            </w:r>
          </w:p>
        </w:tc>
        <w:tc>
          <w:tcPr>
            <w:tcW w:w="2778" w:type="dxa"/>
          </w:tcPr>
          <w:p w14:paraId="1B59225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458744F0" w14:textId="77777777" w:rsidR="002A3FBD" w:rsidRPr="009743C8" w:rsidRDefault="002A3FBD" w:rsidP="002A3FBD">
            <w:pPr>
              <w:rPr>
                <w:lang w:val="en-GB"/>
              </w:rPr>
            </w:pPr>
          </w:p>
        </w:tc>
      </w:tr>
      <w:tr w:rsidR="002A3FBD" w:rsidRPr="009743C8" w14:paraId="21DC71E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F05272" w14:textId="77777777" w:rsidR="002A3FBD" w:rsidRPr="009743C8" w:rsidRDefault="002A3FBD" w:rsidP="002A3FBD">
            <w:pPr>
              <w:rPr>
                <w:lang w:val="en-GB"/>
              </w:rPr>
            </w:pPr>
            <w:r w:rsidRPr="009743C8">
              <w:rPr>
                <w:lang w:val="en-GB"/>
              </w:rPr>
              <w:t>ex 4421</w:t>
            </w:r>
          </w:p>
        </w:tc>
        <w:tc>
          <w:tcPr>
            <w:cnfStyle w:val="000010000000" w:firstRow="0" w:lastRow="0" w:firstColumn="0" w:lastColumn="0" w:oddVBand="1" w:evenVBand="0" w:oddHBand="0" w:evenHBand="0" w:firstRowFirstColumn="0" w:firstRowLastColumn="0" w:lastRowFirstColumn="0" w:lastRowLastColumn="0"/>
            <w:tcW w:w="2713" w:type="dxa"/>
          </w:tcPr>
          <w:p w14:paraId="2097D32E" w14:textId="77777777" w:rsidR="002A3FBD" w:rsidRPr="009743C8" w:rsidRDefault="002A3FBD" w:rsidP="002A3FBD">
            <w:pPr>
              <w:rPr>
                <w:lang w:val="en-GB"/>
              </w:rPr>
            </w:pPr>
            <w:r w:rsidRPr="009743C8">
              <w:rPr>
                <w:lang w:val="en-GB"/>
              </w:rPr>
              <w:t>Match splints; wooden pegs or pins for footwear</w:t>
            </w:r>
          </w:p>
        </w:tc>
        <w:tc>
          <w:tcPr>
            <w:tcW w:w="2778" w:type="dxa"/>
          </w:tcPr>
          <w:p w14:paraId="7B8D579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588" w:type="dxa"/>
          </w:tcPr>
          <w:p w14:paraId="7866FBF2" w14:textId="77777777" w:rsidR="002A3FBD" w:rsidRPr="009743C8" w:rsidRDefault="002A3FBD" w:rsidP="002A3FBD">
            <w:pPr>
              <w:rPr>
                <w:lang w:val="en-GB"/>
              </w:rPr>
            </w:pPr>
          </w:p>
        </w:tc>
      </w:tr>
      <w:tr w:rsidR="002A3FBD" w:rsidRPr="009743C8" w14:paraId="779D38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10B19B7" w14:textId="77777777" w:rsidR="002A3FBD" w:rsidRPr="009743C8" w:rsidRDefault="002A3FBD" w:rsidP="002A3FBD">
            <w:pPr>
              <w:rPr>
                <w:lang w:val="en-GB"/>
              </w:rPr>
            </w:pPr>
            <w:r w:rsidRPr="009743C8">
              <w:rPr>
                <w:lang w:val="en-GB"/>
              </w:rPr>
              <w:t>ex Chapter 45</w:t>
            </w:r>
          </w:p>
        </w:tc>
        <w:tc>
          <w:tcPr>
            <w:cnfStyle w:val="000010000000" w:firstRow="0" w:lastRow="0" w:firstColumn="0" w:lastColumn="0" w:oddVBand="1" w:evenVBand="0" w:oddHBand="0" w:evenHBand="0" w:firstRowFirstColumn="0" w:firstRowLastColumn="0" w:lastRowFirstColumn="0" w:lastRowLastColumn="0"/>
            <w:tcW w:w="2713" w:type="dxa"/>
          </w:tcPr>
          <w:p w14:paraId="41E6570C" w14:textId="77777777" w:rsidR="002A3FBD" w:rsidRPr="009743C8" w:rsidRDefault="002A3FBD" w:rsidP="002A3FBD">
            <w:pPr>
              <w:rPr>
                <w:lang w:val="en-GB"/>
              </w:rPr>
            </w:pPr>
            <w:r w:rsidRPr="009743C8">
              <w:rPr>
                <w:lang w:val="en-GB"/>
              </w:rPr>
              <w:t>Cork and articles of cork; except for:</w:t>
            </w:r>
          </w:p>
        </w:tc>
        <w:tc>
          <w:tcPr>
            <w:tcW w:w="2778" w:type="dxa"/>
          </w:tcPr>
          <w:p w14:paraId="3CA651D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9E367D" w14:textId="77777777" w:rsidR="002A3FBD" w:rsidRPr="009743C8" w:rsidRDefault="002A3FBD" w:rsidP="002A3FBD">
            <w:pPr>
              <w:rPr>
                <w:lang w:val="en-GB"/>
              </w:rPr>
            </w:pPr>
          </w:p>
        </w:tc>
      </w:tr>
      <w:tr w:rsidR="002A3FBD" w:rsidRPr="009743C8" w14:paraId="0462D8E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592E69C" w14:textId="77777777" w:rsidR="002A3FBD" w:rsidRPr="009743C8" w:rsidRDefault="002A3FBD" w:rsidP="002A3FBD">
            <w:pPr>
              <w:rPr>
                <w:lang w:val="en-GB"/>
              </w:rPr>
            </w:pPr>
            <w:r w:rsidRPr="009743C8">
              <w:rPr>
                <w:lang w:val="en-GB"/>
              </w:rPr>
              <w:t>4503</w:t>
            </w:r>
          </w:p>
        </w:tc>
        <w:tc>
          <w:tcPr>
            <w:cnfStyle w:val="000010000000" w:firstRow="0" w:lastRow="0" w:firstColumn="0" w:lastColumn="0" w:oddVBand="1" w:evenVBand="0" w:oddHBand="0" w:evenHBand="0" w:firstRowFirstColumn="0" w:firstRowLastColumn="0" w:lastRowFirstColumn="0" w:lastRowLastColumn="0"/>
            <w:tcW w:w="2713" w:type="dxa"/>
          </w:tcPr>
          <w:p w14:paraId="4FA5D267" w14:textId="77777777" w:rsidR="002A3FBD" w:rsidRPr="009743C8" w:rsidRDefault="002A3FBD" w:rsidP="002A3FBD">
            <w:pPr>
              <w:rPr>
                <w:lang w:val="en-GB"/>
              </w:rPr>
            </w:pPr>
            <w:r w:rsidRPr="009743C8">
              <w:rPr>
                <w:lang w:val="en-GB"/>
              </w:rPr>
              <w:t>Articles of natural cork</w:t>
            </w:r>
          </w:p>
        </w:tc>
        <w:tc>
          <w:tcPr>
            <w:tcW w:w="2778" w:type="dxa"/>
          </w:tcPr>
          <w:p w14:paraId="27858A3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cork of heading 4501</w:t>
            </w:r>
          </w:p>
        </w:tc>
        <w:tc>
          <w:tcPr>
            <w:cnfStyle w:val="000010000000" w:firstRow="0" w:lastRow="0" w:firstColumn="0" w:lastColumn="0" w:oddVBand="1" w:evenVBand="0" w:oddHBand="0" w:evenHBand="0" w:firstRowFirstColumn="0" w:firstRowLastColumn="0" w:lastRowFirstColumn="0" w:lastRowLastColumn="0"/>
            <w:tcW w:w="2588" w:type="dxa"/>
          </w:tcPr>
          <w:p w14:paraId="49134C4C" w14:textId="77777777" w:rsidR="002A3FBD" w:rsidRPr="009743C8" w:rsidRDefault="002A3FBD" w:rsidP="002A3FBD">
            <w:pPr>
              <w:rPr>
                <w:lang w:val="en-GB"/>
              </w:rPr>
            </w:pPr>
          </w:p>
        </w:tc>
      </w:tr>
      <w:tr w:rsidR="002A3FBD" w:rsidRPr="009743C8" w14:paraId="08EDE4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F28C35A" w14:textId="77777777" w:rsidR="002A3FBD" w:rsidRPr="009743C8" w:rsidRDefault="002A3FBD" w:rsidP="002A3FBD">
            <w:pPr>
              <w:rPr>
                <w:lang w:val="en-GB"/>
              </w:rPr>
            </w:pPr>
            <w:r w:rsidRPr="009743C8">
              <w:rPr>
                <w:lang w:val="en-GB"/>
              </w:rPr>
              <w:t>Chapter 46</w:t>
            </w:r>
          </w:p>
        </w:tc>
        <w:tc>
          <w:tcPr>
            <w:cnfStyle w:val="000010000000" w:firstRow="0" w:lastRow="0" w:firstColumn="0" w:lastColumn="0" w:oddVBand="1" w:evenVBand="0" w:oddHBand="0" w:evenHBand="0" w:firstRowFirstColumn="0" w:firstRowLastColumn="0" w:lastRowFirstColumn="0" w:lastRowLastColumn="0"/>
            <w:tcW w:w="2713" w:type="dxa"/>
          </w:tcPr>
          <w:p w14:paraId="39DB49EF" w14:textId="77777777" w:rsidR="002A3FBD" w:rsidRPr="009743C8" w:rsidRDefault="002A3FBD" w:rsidP="002A3FBD">
            <w:pPr>
              <w:rPr>
                <w:lang w:val="en-GB"/>
              </w:rPr>
            </w:pPr>
            <w:r w:rsidRPr="009743C8">
              <w:rPr>
                <w:lang w:val="en-GB"/>
              </w:rPr>
              <w:t>Manufactures of straw, of esparto or of other plaiting materials; basketware and wickerwork</w:t>
            </w:r>
          </w:p>
        </w:tc>
        <w:tc>
          <w:tcPr>
            <w:tcW w:w="2778" w:type="dxa"/>
          </w:tcPr>
          <w:p w14:paraId="2CB0216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FF3700" w14:textId="77777777" w:rsidR="002A3FBD" w:rsidRPr="009743C8" w:rsidRDefault="002A3FBD" w:rsidP="002A3FBD">
            <w:pPr>
              <w:rPr>
                <w:lang w:val="en-GB"/>
              </w:rPr>
            </w:pPr>
          </w:p>
        </w:tc>
      </w:tr>
      <w:tr w:rsidR="002A3FBD" w:rsidRPr="009743C8" w14:paraId="43180C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9557379" w14:textId="77777777" w:rsidR="002A3FBD" w:rsidRPr="009743C8" w:rsidRDefault="002A3FBD" w:rsidP="002A3FBD">
            <w:pPr>
              <w:rPr>
                <w:lang w:val="en-GB"/>
              </w:rPr>
            </w:pPr>
            <w:r w:rsidRPr="009743C8">
              <w:rPr>
                <w:lang w:val="en-GB"/>
              </w:rPr>
              <w:t>Chapter 47</w:t>
            </w:r>
          </w:p>
        </w:tc>
        <w:tc>
          <w:tcPr>
            <w:cnfStyle w:val="000010000000" w:firstRow="0" w:lastRow="0" w:firstColumn="0" w:lastColumn="0" w:oddVBand="1" w:evenVBand="0" w:oddHBand="0" w:evenHBand="0" w:firstRowFirstColumn="0" w:firstRowLastColumn="0" w:lastRowFirstColumn="0" w:lastRowLastColumn="0"/>
            <w:tcW w:w="2713" w:type="dxa"/>
          </w:tcPr>
          <w:p w14:paraId="4E3BA63F" w14:textId="77777777" w:rsidR="002A3FBD" w:rsidRPr="009743C8" w:rsidRDefault="002A3FBD" w:rsidP="002A3FBD">
            <w:pPr>
              <w:rPr>
                <w:lang w:val="en-GB"/>
              </w:rPr>
            </w:pPr>
            <w:r w:rsidRPr="009743C8">
              <w:rPr>
                <w:lang w:val="en-GB"/>
              </w:rPr>
              <w:t>Pulp of wood or of other fibrous cellulosic material; recovered (waste and scrap) paper or paper- board</w:t>
            </w:r>
          </w:p>
        </w:tc>
        <w:tc>
          <w:tcPr>
            <w:tcW w:w="2778" w:type="dxa"/>
          </w:tcPr>
          <w:p w14:paraId="6165AF0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F982B5" w14:textId="77777777" w:rsidR="002A3FBD" w:rsidRPr="009743C8" w:rsidRDefault="002A3FBD" w:rsidP="002A3FBD">
            <w:pPr>
              <w:rPr>
                <w:lang w:val="en-GB"/>
              </w:rPr>
            </w:pPr>
          </w:p>
        </w:tc>
      </w:tr>
      <w:tr w:rsidR="002A3FBD" w:rsidRPr="009743C8" w14:paraId="38A665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C9DE3A9" w14:textId="77777777" w:rsidR="002A3FBD" w:rsidRPr="009743C8" w:rsidRDefault="002A3FBD" w:rsidP="002A3FBD">
            <w:pPr>
              <w:rPr>
                <w:lang w:val="en-GB"/>
              </w:rPr>
            </w:pPr>
            <w:r w:rsidRPr="009743C8">
              <w:rPr>
                <w:lang w:val="en-GB"/>
              </w:rPr>
              <w:t>ex Chapter 48</w:t>
            </w:r>
          </w:p>
        </w:tc>
        <w:tc>
          <w:tcPr>
            <w:cnfStyle w:val="000010000000" w:firstRow="0" w:lastRow="0" w:firstColumn="0" w:lastColumn="0" w:oddVBand="1" w:evenVBand="0" w:oddHBand="0" w:evenHBand="0" w:firstRowFirstColumn="0" w:firstRowLastColumn="0" w:lastRowFirstColumn="0" w:lastRowLastColumn="0"/>
            <w:tcW w:w="2713" w:type="dxa"/>
          </w:tcPr>
          <w:p w14:paraId="20338883" w14:textId="77777777" w:rsidR="002A3FBD" w:rsidRPr="009743C8" w:rsidRDefault="002A3FBD" w:rsidP="002A3FBD">
            <w:pPr>
              <w:rPr>
                <w:lang w:val="en-GB"/>
              </w:rPr>
            </w:pPr>
            <w:r w:rsidRPr="009743C8">
              <w:rPr>
                <w:lang w:val="en-GB"/>
              </w:rPr>
              <w:t>Paper and paperboard; articles of paper pulp, of paper or of paper- board; except for:</w:t>
            </w:r>
          </w:p>
        </w:tc>
        <w:tc>
          <w:tcPr>
            <w:tcW w:w="2778" w:type="dxa"/>
          </w:tcPr>
          <w:p w14:paraId="7408D35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19FC071" w14:textId="77777777" w:rsidR="002A3FBD" w:rsidRPr="009743C8" w:rsidRDefault="002A3FBD" w:rsidP="002A3FBD">
            <w:pPr>
              <w:rPr>
                <w:lang w:val="en-GB"/>
              </w:rPr>
            </w:pPr>
          </w:p>
        </w:tc>
      </w:tr>
      <w:tr w:rsidR="002A3FBD" w:rsidRPr="009743C8" w14:paraId="3015CFD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9D2106" w14:textId="77777777" w:rsidR="002A3FBD" w:rsidRPr="009743C8" w:rsidRDefault="002A3FBD" w:rsidP="002A3FBD">
            <w:pPr>
              <w:rPr>
                <w:lang w:val="en-GB"/>
              </w:rPr>
            </w:pPr>
            <w:r w:rsidRPr="009743C8">
              <w:rPr>
                <w:lang w:val="en-GB"/>
              </w:rPr>
              <w:t>ex 4811</w:t>
            </w:r>
          </w:p>
        </w:tc>
        <w:tc>
          <w:tcPr>
            <w:cnfStyle w:val="000010000000" w:firstRow="0" w:lastRow="0" w:firstColumn="0" w:lastColumn="0" w:oddVBand="1" w:evenVBand="0" w:oddHBand="0" w:evenHBand="0" w:firstRowFirstColumn="0" w:firstRowLastColumn="0" w:lastRowFirstColumn="0" w:lastRowLastColumn="0"/>
            <w:tcW w:w="2713" w:type="dxa"/>
          </w:tcPr>
          <w:p w14:paraId="4108C70F" w14:textId="77777777" w:rsidR="002A3FBD" w:rsidRPr="009743C8" w:rsidRDefault="002A3FBD" w:rsidP="002A3FBD">
            <w:pPr>
              <w:rPr>
                <w:lang w:val="en-GB"/>
              </w:rPr>
            </w:pPr>
            <w:r w:rsidRPr="009743C8">
              <w:rPr>
                <w:lang w:val="en-GB"/>
              </w:rPr>
              <w:t>Paper and paperboard, ruled, lined or squared only</w:t>
            </w:r>
          </w:p>
        </w:tc>
        <w:tc>
          <w:tcPr>
            <w:tcW w:w="2778" w:type="dxa"/>
          </w:tcPr>
          <w:p w14:paraId="08C9692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31D41426" w14:textId="77777777" w:rsidR="002A3FBD" w:rsidRPr="009743C8" w:rsidRDefault="002A3FBD" w:rsidP="002A3FBD">
            <w:pPr>
              <w:rPr>
                <w:lang w:val="en-GB"/>
              </w:rPr>
            </w:pPr>
          </w:p>
        </w:tc>
      </w:tr>
      <w:tr w:rsidR="002A3FBD" w:rsidRPr="009743C8" w14:paraId="4663257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FD45E3A" w14:textId="77777777" w:rsidR="002A3FBD" w:rsidRPr="009743C8" w:rsidRDefault="002A3FBD" w:rsidP="002A3FBD">
            <w:pPr>
              <w:rPr>
                <w:lang w:val="en-GB"/>
              </w:rPr>
            </w:pPr>
            <w:r w:rsidRPr="009743C8">
              <w:rPr>
                <w:lang w:val="en-GB"/>
              </w:rPr>
              <w:lastRenderedPageBreak/>
              <w:t>4816</w:t>
            </w:r>
          </w:p>
        </w:tc>
        <w:tc>
          <w:tcPr>
            <w:cnfStyle w:val="000010000000" w:firstRow="0" w:lastRow="0" w:firstColumn="0" w:lastColumn="0" w:oddVBand="1" w:evenVBand="0" w:oddHBand="0" w:evenHBand="0" w:firstRowFirstColumn="0" w:firstRowLastColumn="0" w:lastRowFirstColumn="0" w:lastRowLastColumn="0"/>
            <w:tcW w:w="2713" w:type="dxa"/>
          </w:tcPr>
          <w:p w14:paraId="212FA419" w14:textId="77777777" w:rsidR="002A3FBD" w:rsidRPr="009743C8" w:rsidRDefault="002A3FBD" w:rsidP="002A3FBD">
            <w:pPr>
              <w:rPr>
                <w:lang w:val="en-GB"/>
              </w:rPr>
            </w:pPr>
            <w:r w:rsidRPr="009743C8">
              <w:rPr>
                <w:lang w:val="en-GB"/>
              </w:rPr>
              <w:t>Carbon paper, self-copy paper and other copying or transfer papers (other than those of heading 4809), duplicator stencils and offset plates, of paper, whether or not put up in boxes</w:t>
            </w:r>
          </w:p>
        </w:tc>
        <w:tc>
          <w:tcPr>
            <w:tcW w:w="2778" w:type="dxa"/>
          </w:tcPr>
          <w:p w14:paraId="3BB7226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7BB0BD82" w14:textId="77777777" w:rsidR="002A3FBD" w:rsidRPr="009743C8" w:rsidRDefault="002A3FBD" w:rsidP="002A3FBD">
            <w:pPr>
              <w:rPr>
                <w:lang w:val="en-GB"/>
              </w:rPr>
            </w:pPr>
          </w:p>
        </w:tc>
      </w:tr>
      <w:tr w:rsidR="002A3FBD" w:rsidRPr="009743C8" w14:paraId="6A62DCF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4A19FE5" w14:textId="77777777" w:rsidR="002A3FBD" w:rsidRPr="009743C8" w:rsidRDefault="002A3FBD" w:rsidP="002A3FBD">
            <w:pPr>
              <w:rPr>
                <w:lang w:val="en-GB"/>
              </w:rPr>
            </w:pPr>
            <w:r w:rsidRPr="009743C8">
              <w:rPr>
                <w:lang w:val="en-GB"/>
              </w:rPr>
              <w:t>4817</w:t>
            </w:r>
          </w:p>
        </w:tc>
        <w:tc>
          <w:tcPr>
            <w:cnfStyle w:val="000010000000" w:firstRow="0" w:lastRow="0" w:firstColumn="0" w:lastColumn="0" w:oddVBand="1" w:evenVBand="0" w:oddHBand="0" w:evenHBand="0" w:firstRowFirstColumn="0" w:firstRowLastColumn="0" w:lastRowFirstColumn="0" w:lastRowLastColumn="0"/>
            <w:tcW w:w="2713" w:type="dxa"/>
          </w:tcPr>
          <w:p w14:paraId="27800795" w14:textId="336B4D71" w:rsidR="002A3FBD" w:rsidRPr="009743C8" w:rsidRDefault="002A3FBD" w:rsidP="002A3FBD">
            <w:pPr>
              <w:rPr>
                <w:lang w:val="en-GB"/>
              </w:rPr>
            </w:pPr>
            <w:r w:rsidRPr="009743C8">
              <w:rPr>
                <w:lang w:val="en-GB"/>
              </w:rPr>
              <w:t>Envelopes, letter cards, plain postcards and correspondence cards, of paper or paperboard; boxes, pouches, wallets and writing compendiums, of paper or paperboard, containing an</w:t>
            </w:r>
          </w:p>
          <w:p w14:paraId="75AFAE7A" w14:textId="77777777" w:rsidR="002A3FBD" w:rsidRPr="009743C8" w:rsidRDefault="002A3FBD" w:rsidP="002A3FBD">
            <w:pPr>
              <w:rPr>
                <w:lang w:val="en-GB"/>
              </w:rPr>
            </w:pPr>
            <w:r w:rsidRPr="009743C8">
              <w:rPr>
                <w:lang w:val="en-GB"/>
              </w:rPr>
              <w:t>assortment of paper stationery</w:t>
            </w:r>
          </w:p>
        </w:tc>
        <w:tc>
          <w:tcPr>
            <w:tcW w:w="2778" w:type="dxa"/>
          </w:tcPr>
          <w:p w14:paraId="6FC565D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2E1F70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31CF7BE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FD00528" w14:textId="77777777" w:rsidR="002A3FBD" w:rsidRPr="009743C8" w:rsidRDefault="002A3FBD" w:rsidP="002A3FBD">
            <w:pPr>
              <w:rPr>
                <w:lang w:val="en-GB"/>
              </w:rPr>
            </w:pPr>
          </w:p>
        </w:tc>
      </w:tr>
      <w:tr w:rsidR="002A3FBD" w:rsidRPr="009743C8" w14:paraId="446D6C6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DC4FA13" w14:textId="77777777" w:rsidR="002A3FBD" w:rsidRPr="009743C8" w:rsidRDefault="002A3FBD" w:rsidP="002A3FBD">
            <w:pPr>
              <w:rPr>
                <w:lang w:val="en-GB"/>
              </w:rPr>
            </w:pPr>
            <w:r w:rsidRPr="009743C8">
              <w:rPr>
                <w:lang w:val="en-GB"/>
              </w:rPr>
              <w:t>ex 4818</w:t>
            </w:r>
          </w:p>
        </w:tc>
        <w:tc>
          <w:tcPr>
            <w:cnfStyle w:val="000010000000" w:firstRow="0" w:lastRow="0" w:firstColumn="0" w:lastColumn="0" w:oddVBand="1" w:evenVBand="0" w:oddHBand="0" w:evenHBand="0" w:firstRowFirstColumn="0" w:firstRowLastColumn="0" w:lastRowFirstColumn="0" w:lastRowLastColumn="0"/>
            <w:tcW w:w="2713" w:type="dxa"/>
          </w:tcPr>
          <w:p w14:paraId="38BAAA22" w14:textId="77777777" w:rsidR="002A3FBD" w:rsidRPr="009743C8" w:rsidRDefault="002A3FBD" w:rsidP="002A3FBD">
            <w:pPr>
              <w:rPr>
                <w:lang w:val="en-GB"/>
              </w:rPr>
            </w:pPr>
            <w:r w:rsidRPr="009743C8">
              <w:rPr>
                <w:lang w:val="en-GB"/>
              </w:rPr>
              <w:t>Toilet paper</w:t>
            </w:r>
          </w:p>
        </w:tc>
        <w:tc>
          <w:tcPr>
            <w:tcW w:w="2778" w:type="dxa"/>
          </w:tcPr>
          <w:p w14:paraId="6C1D9E4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474F333C" w14:textId="77777777" w:rsidR="002A3FBD" w:rsidRPr="009743C8" w:rsidRDefault="002A3FBD" w:rsidP="002A3FBD">
            <w:pPr>
              <w:rPr>
                <w:lang w:val="en-GB"/>
              </w:rPr>
            </w:pPr>
          </w:p>
        </w:tc>
      </w:tr>
      <w:tr w:rsidR="002A3FBD" w:rsidRPr="009743C8" w14:paraId="4A40B9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6E187A1" w14:textId="77777777" w:rsidR="002A3FBD" w:rsidRPr="009743C8" w:rsidRDefault="002A3FBD" w:rsidP="002A3FBD">
            <w:pPr>
              <w:rPr>
                <w:lang w:val="en-GB"/>
              </w:rPr>
            </w:pPr>
            <w:r w:rsidRPr="009743C8">
              <w:rPr>
                <w:lang w:val="en-GB"/>
              </w:rPr>
              <w:t>ex 4819</w:t>
            </w:r>
          </w:p>
        </w:tc>
        <w:tc>
          <w:tcPr>
            <w:cnfStyle w:val="000010000000" w:firstRow="0" w:lastRow="0" w:firstColumn="0" w:lastColumn="0" w:oddVBand="1" w:evenVBand="0" w:oddHBand="0" w:evenHBand="0" w:firstRowFirstColumn="0" w:firstRowLastColumn="0" w:lastRowFirstColumn="0" w:lastRowLastColumn="0"/>
            <w:tcW w:w="2713" w:type="dxa"/>
          </w:tcPr>
          <w:p w14:paraId="651CFBBC" w14:textId="68C359B4" w:rsidR="002A3FBD" w:rsidRPr="009743C8" w:rsidRDefault="002A3FBD" w:rsidP="002A3FBD">
            <w:pPr>
              <w:rPr>
                <w:lang w:val="en-GB"/>
              </w:rPr>
            </w:pPr>
            <w:r w:rsidRPr="009743C8">
              <w:rPr>
                <w:lang w:val="en-GB"/>
              </w:rPr>
              <w:t>Cartons, boxes, cases, bags and other packing containers, of paper, paperboard, cellulose</w:t>
            </w:r>
          </w:p>
          <w:p w14:paraId="23F249BE" w14:textId="77777777" w:rsidR="002A3FBD" w:rsidRPr="009743C8" w:rsidRDefault="002A3FBD" w:rsidP="002A3FBD">
            <w:pPr>
              <w:rPr>
                <w:lang w:val="en-GB"/>
              </w:rPr>
            </w:pPr>
            <w:r w:rsidRPr="009743C8">
              <w:rPr>
                <w:lang w:val="en-GB"/>
              </w:rPr>
              <w:t>wadding or webs of cellulose fibres</w:t>
            </w:r>
          </w:p>
        </w:tc>
        <w:tc>
          <w:tcPr>
            <w:tcW w:w="2778" w:type="dxa"/>
          </w:tcPr>
          <w:p w14:paraId="2103CDD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9FBDC4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3E3EC50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91A1FC0" w14:textId="77777777" w:rsidR="002A3FBD" w:rsidRPr="009743C8" w:rsidRDefault="002A3FBD" w:rsidP="002A3FBD">
            <w:pPr>
              <w:rPr>
                <w:lang w:val="en-GB"/>
              </w:rPr>
            </w:pPr>
          </w:p>
        </w:tc>
      </w:tr>
      <w:tr w:rsidR="002A3FBD" w:rsidRPr="009743C8" w14:paraId="315BEBE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0201324" w14:textId="77777777" w:rsidR="002A3FBD" w:rsidRPr="009743C8" w:rsidRDefault="002A3FBD" w:rsidP="002A3FBD">
            <w:pPr>
              <w:rPr>
                <w:lang w:val="en-GB"/>
              </w:rPr>
            </w:pPr>
            <w:r w:rsidRPr="009743C8">
              <w:rPr>
                <w:lang w:val="en-GB"/>
              </w:rPr>
              <w:t>ex 4820</w:t>
            </w:r>
          </w:p>
        </w:tc>
        <w:tc>
          <w:tcPr>
            <w:cnfStyle w:val="000010000000" w:firstRow="0" w:lastRow="0" w:firstColumn="0" w:lastColumn="0" w:oddVBand="1" w:evenVBand="0" w:oddHBand="0" w:evenHBand="0" w:firstRowFirstColumn="0" w:firstRowLastColumn="0" w:lastRowFirstColumn="0" w:lastRowLastColumn="0"/>
            <w:tcW w:w="2713" w:type="dxa"/>
          </w:tcPr>
          <w:p w14:paraId="598B1821" w14:textId="77777777" w:rsidR="002A3FBD" w:rsidRPr="009743C8" w:rsidRDefault="002A3FBD" w:rsidP="002A3FBD">
            <w:pPr>
              <w:rPr>
                <w:lang w:val="en-GB"/>
              </w:rPr>
            </w:pPr>
            <w:r w:rsidRPr="009743C8">
              <w:rPr>
                <w:lang w:val="en-GB"/>
              </w:rPr>
              <w:t>Letter pads</w:t>
            </w:r>
          </w:p>
        </w:tc>
        <w:tc>
          <w:tcPr>
            <w:tcW w:w="2778" w:type="dxa"/>
          </w:tcPr>
          <w:p w14:paraId="482991D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CCB580" w14:textId="77777777" w:rsidR="002A3FBD" w:rsidRPr="009743C8" w:rsidRDefault="002A3FBD" w:rsidP="002A3FBD">
            <w:pPr>
              <w:rPr>
                <w:lang w:val="en-GB"/>
              </w:rPr>
            </w:pPr>
          </w:p>
        </w:tc>
      </w:tr>
      <w:tr w:rsidR="002A3FBD" w:rsidRPr="009743C8" w14:paraId="4779BA6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E7504A9" w14:textId="77777777" w:rsidR="002A3FBD" w:rsidRPr="009743C8" w:rsidRDefault="002A3FBD" w:rsidP="002A3FBD">
            <w:pPr>
              <w:rPr>
                <w:lang w:val="en-GB"/>
              </w:rPr>
            </w:pPr>
            <w:r w:rsidRPr="009743C8">
              <w:rPr>
                <w:lang w:val="en-GB"/>
              </w:rPr>
              <w:t>ex 4823</w:t>
            </w:r>
          </w:p>
        </w:tc>
        <w:tc>
          <w:tcPr>
            <w:cnfStyle w:val="000010000000" w:firstRow="0" w:lastRow="0" w:firstColumn="0" w:lastColumn="0" w:oddVBand="1" w:evenVBand="0" w:oddHBand="0" w:evenHBand="0" w:firstRowFirstColumn="0" w:firstRowLastColumn="0" w:lastRowFirstColumn="0" w:lastRowLastColumn="0"/>
            <w:tcW w:w="2713" w:type="dxa"/>
          </w:tcPr>
          <w:p w14:paraId="5A408CC7" w14:textId="77777777" w:rsidR="002A3FBD" w:rsidRPr="009743C8" w:rsidRDefault="002A3FBD" w:rsidP="002A3FBD">
            <w:pPr>
              <w:rPr>
                <w:lang w:val="en-GB"/>
              </w:rPr>
            </w:pPr>
            <w:r w:rsidRPr="009743C8">
              <w:rPr>
                <w:lang w:val="en-GB"/>
              </w:rPr>
              <w:t>Other paper, paperboard, cellulose wadding and webs of cellulose fibres, cut to size or shape</w:t>
            </w:r>
          </w:p>
        </w:tc>
        <w:tc>
          <w:tcPr>
            <w:tcW w:w="2778" w:type="dxa"/>
          </w:tcPr>
          <w:p w14:paraId="79658FC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484984D5" w14:textId="77777777" w:rsidR="002A3FBD" w:rsidRPr="009743C8" w:rsidRDefault="002A3FBD" w:rsidP="002A3FBD">
            <w:pPr>
              <w:rPr>
                <w:lang w:val="en-GB"/>
              </w:rPr>
            </w:pPr>
          </w:p>
        </w:tc>
      </w:tr>
      <w:tr w:rsidR="002A3FBD" w:rsidRPr="009743C8" w14:paraId="0F85BC5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3F168F3" w14:textId="77777777" w:rsidR="002A3FBD" w:rsidRPr="009743C8" w:rsidRDefault="002A3FBD" w:rsidP="002A3FBD">
            <w:pPr>
              <w:rPr>
                <w:lang w:val="en-GB"/>
              </w:rPr>
            </w:pPr>
            <w:r w:rsidRPr="009743C8">
              <w:rPr>
                <w:lang w:val="en-GB"/>
              </w:rPr>
              <w:t>ex Chapter 49</w:t>
            </w:r>
          </w:p>
        </w:tc>
        <w:tc>
          <w:tcPr>
            <w:cnfStyle w:val="000010000000" w:firstRow="0" w:lastRow="0" w:firstColumn="0" w:lastColumn="0" w:oddVBand="1" w:evenVBand="0" w:oddHBand="0" w:evenHBand="0" w:firstRowFirstColumn="0" w:firstRowLastColumn="0" w:lastRowFirstColumn="0" w:lastRowLastColumn="0"/>
            <w:tcW w:w="2713" w:type="dxa"/>
          </w:tcPr>
          <w:p w14:paraId="7F53F017" w14:textId="77777777" w:rsidR="002A3FBD" w:rsidRPr="009743C8" w:rsidRDefault="002A3FBD" w:rsidP="002A3FBD">
            <w:pPr>
              <w:rPr>
                <w:lang w:val="en-GB"/>
              </w:rPr>
            </w:pPr>
            <w:r w:rsidRPr="009743C8">
              <w:rPr>
                <w:lang w:val="en-GB"/>
              </w:rPr>
              <w:t>Printed books, newspapers, pictures and other products of the printing industry; manuscripts, typescripts and plans; except for:</w:t>
            </w:r>
          </w:p>
        </w:tc>
        <w:tc>
          <w:tcPr>
            <w:tcW w:w="2778" w:type="dxa"/>
          </w:tcPr>
          <w:p w14:paraId="522E9CF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1478352" w14:textId="77777777" w:rsidR="002A3FBD" w:rsidRPr="009743C8" w:rsidRDefault="002A3FBD" w:rsidP="002A3FBD">
            <w:pPr>
              <w:rPr>
                <w:lang w:val="en-GB"/>
              </w:rPr>
            </w:pPr>
          </w:p>
        </w:tc>
      </w:tr>
      <w:tr w:rsidR="002A3FBD" w:rsidRPr="009743C8" w14:paraId="2CD5FAE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897A130" w14:textId="77777777" w:rsidR="002A3FBD" w:rsidRPr="009743C8" w:rsidRDefault="002A3FBD" w:rsidP="002A3FBD">
            <w:pPr>
              <w:rPr>
                <w:lang w:val="en-GB"/>
              </w:rPr>
            </w:pPr>
            <w:r w:rsidRPr="009743C8">
              <w:rPr>
                <w:lang w:val="en-GB"/>
              </w:rPr>
              <w:t>4909</w:t>
            </w:r>
          </w:p>
        </w:tc>
        <w:tc>
          <w:tcPr>
            <w:cnfStyle w:val="000010000000" w:firstRow="0" w:lastRow="0" w:firstColumn="0" w:lastColumn="0" w:oddVBand="1" w:evenVBand="0" w:oddHBand="0" w:evenHBand="0" w:firstRowFirstColumn="0" w:firstRowLastColumn="0" w:lastRowFirstColumn="0" w:lastRowLastColumn="0"/>
            <w:tcW w:w="2713" w:type="dxa"/>
          </w:tcPr>
          <w:p w14:paraId="0C0F75C6" w14:textId="77777777" w:rsidR="002A3FBD" w:rsidRPr="009743C8" w:rsidRDefault="002A3FBD" w:rsidP="002A3FBD">
            <w:pPr>
              <w:rPr>
                <w:lang w:val="en-GB"/>
              </w:rPr>
            </w:pPr>
            <w:r w:rsidRPr="009743C8">
              <w:rPr>
                <w:lang w:val="en-GB"/>
              </w:rPr>
              <w:t>Printed or illustrated postcards; printed cards bearing personal greetings, messages or announce</w:t>
            </w:r>
            <w:r w:rsidRPr="009743C8">
              <w:rPr>
                <w:lang w:val="en-GB"/>
              </w:rPr>
              <w:softHyphen/>
              <w:t>ments, whether or not illustrated, with or without envelopes or trim</w:t>
            </w:r>
            <w:r w:rsidRPr="009743C8">
              <w:rPr>
                <w:lang w:val="en-GB"/>
              </w:rPr>
              <w:softHyphen/>
              <w:t>mings</w:t>
            </w:r>
          </w:p>
        </w:tc>
        <w:tc>
          <w:tcPr>
            <w:tcW w:w="2778" w:type="dxa"/>
          </w:tcPr>
          <w:p w14:paraId="4825DD6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88" w:type="dxa"/>
          </w:tcPr>
          <w:p w14:paraId="6FABCCA0" w14:textId="77777777" w:rsidR="002A3FBD" w:rsidRPr="009743C8" w:rsidRDefault="002A3FBD" w:rsidP="002A3FBD">
            <w:pPr>
              <w:rPr>
                <w:lang w:val="en-GB"/>
              </w:rPr>
            </w:pPr>
          </w:p>
        </w:tc>
      </w:tr>
      <w:tr w:rsidR="002A3FBD" w:rsidRPr="009743C8" w14:paraId="1D79806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8075599" w14:textId="77777777" w:rsidR="002A3FBD" w:rsidRPr="009743C8" w:rsidRDefault="002A3FBD" w:rsidP="002A3FBD">
            <w:pPr>
              <w:rPr>
                <w:lang w:val="en-GB"/>
              </w:rPr>
            </w:pPr>
            <w:r w:rsidRPr="009743C8">
              <w:rPr>
                <w:lang w:val="en-GB"/>
              </w:rPr>
              <w:lastRenderedPageBreak/>
              <w:t>4910</w:t>
            </w:r>
          </w:p>
        </w:tc>
        <w:tc>
          <w:tcPr>
            <w:cnfStyle w:val="000010000000" w:firstRow="0" w:lastRow="0" w:firstColumn="0" w:lastColumn="0" w:oddVBand="1" w:evenVBand="0" w:oddHBand="0" w:evenHBand="0" w:firstRowFirstColumn="0" w:firstRowLastColumn="0" w:lastRowFirstColumn="0" w:lastRowLastColumn="0"/>
            <w:tcW w:w="2713" w:type="dxa"/>
          </w:tcPr>
          <w:p w14:paraId="3C6B94B7" w14:textId="77777777" w:rsidR="002A3FBD" w:rsidRPr="009743C8" w:rsidRDefault="002A3FBD" w:rsidP="002A3FBD">
            <w:pPr>
              <w:rPr>
                <w:lang w:val="en-GB"/>
              </w:rPr>
            </w:pPr>
            <w:r w:rsidRPr="009743C8">
              <w:rPr>
                <w:lang w:val="en-GB"/>
              </w:rPr>
              <w:t>Calendars of any kind, printed, including calendar blocks:</w:t>
            </w:r>
          </w:p>
        </w:tc>
        <w:tc>
          <w:tcPr>
            <w:tcW w:w="2778" w:type="dxa"/>
          </w:tcPr>
          <w:p w14:paraId="06350AE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BF0BC6D" w14:textId="77777777" w:rsidR="002A3FBD" w:rsidRPr="009743C8" w:rsidRDefault="002A3FBD" w:rsidP="002A3FBD">
            <w:pPr>
              <w:rPr>
                <w:lang w:val="en-GB"/>
              </w:rPr>
            </w:pPr>
          </w:p>
        </w:tc>
      </w:tr>
      <w:tr w:rsidR="002A3FBD" w:rsidRPr="009743C8" w14:paraId="4409728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93F00D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10F7498" w14:textId="77777777" w:rsidR="002A3FBD" w:rsidRPr="009743C8" w:rsidRDefault="002A3FBD" w:rsidP="002A3FBD">
            <w:pPr>
              <w:rPr>
                <w:lang w:val="en-GB"/>
              </w:rPr>
            </w:pPr>
            <w:r w:rsidRPr="009743C8">
              <w:rPr>
                <w:lang w:val="en-GB"/>
              </w:rPr>
              <w:t>- Calendars of the "perpetual" type or with replaceable blocks mounted on bases other than paper or paperboard</w:t>
            </w:r>
          </w:p>
        </w:tc>
        <w:tc>
          <w:tcPr>
            <w:tcW w:w="2778" w:type="dxa"/>
          </w:tcPr>
          <w:p w14:paraId="28F8D22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CA3AB7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5DF6BB8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84A060" w14:textId="77777777" w:rsidR="002A3FBD" w:rsidRPr="009743C8" w:rsidRDefault="002A3FBD" w:rsidP="002A3FBD">
            <w:pPr>
              <w:rPr>
                <w:lang w:val="en-GB"/>
              </w:rPr>
            </w:pPr>
          </w:p>
        </w:tc>
      </w:tr>
      <w:tr w:rsidR="002A3FBD" w:rsidRPr="009743C8" w14:paraId="01BD3C3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97B248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34D1BE" w14:textId="77777777" w:rsidR="002A3FBD" w:rsidRPr="009743C8" w:rsidRDefault="002A3FBD" w:rsidP="002A3FBD">
            <w:pPr>
              <w:rPr>
                <w:lang w:val="en-GB"/>
              </w:rPr>
            </w:pPr>
            <w:r w:rsidRPr="009743C8">
              <w:rPr>
                <w:lang w:val="en-GB"/>
              </w:rPr>
              <w:t>- Other</w:t>
            </w:r>
          </w:p>
        </w:tc>
        <w:tc>
          <w:tcPr>
            <w:tcW w:w="2778" w:type="dxa"/>
          </w:tcPr>
          <w:p w14:paraId="395F2E2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88" w:type="dxa"/>
          </w:tcPr>
          <w:p w14:paraId="137B717B" w14:textId="77777777" w:rsidR="002A3FBD" w:rsidRPr="009743C8" w:rsidRDefault="002A3FBD" w:rsidP="002A3FBD">
            <w:pPr>
              <w:rPr>
                <w:lang w:val="en-GB"/>
              </w:rPr>
            </w:pPr>
          </w:p>
        </w:tc>
      </w:tr>
      <w:tr w:rsidR="002A3FBD" w:rsidRPr="009743C8" w14:paraId="52F3301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3BB3310" w14:textId="77777777" w:rsidR="002A3FBD" w:rsidRPr="009743C8" w:rsidRDefault="002A3FBD" w:rsidP="002A3FBD">
            <w:pPr>
              <w:rPr>
                <w:lang w:val="en-GB"/>
              </w:rPr>
            </w:pPr>
            <w:r w:rsidRPr="009743C8">
              <w:rPr>
                <w:lang w:val="en-GB"/>
              </w:rPr>
              <w:t>ex Chapter 50</w:t>
            </w:r>
          </w:p>
        </w:tc>
        <w:tc>
          <w:tcPr>
            <w:cnfStyle w:val="000010000000" w:firstRow="0" w:lastRow="0" w:firstColumn="0" w:lastColumn="0" w:oddVBand="1" w:evenVBand="0" w:oddHBand="0" w:evenHBand="0" w:firstRowFirstColumn="0" w:firstRowLastColumn="0" w:lastRowFirstColumn="0" w:lastRowLastColumn="0"/>
            <w:tcW w:w="2713" w:type="dxa"/>
          </w:tcPr>
          <w:p w14:paraId="4FA2D20B" w14:textId="77777777" w:rsidR="002A3FBD" w:rsidRPr="009743C8" w:rsidRDefault="002A3FBD" w:rsidP="002A3FBD">
            <w:pPr>
              <w:rPr>
                <w:lang w:val="en-GB"/>
              </w:rPr>
            </w:pPr>
            <w:r w:rsidRPr="009743C8">
              <w:rPr>
                <w:lang w:val="en-GB"/>
              </w:rPr>
              <w:t>Silk; except for:</w:t>
            </w:r>
          </w:p>
        </w:tc>
        <w:tc>
          <w:tcPr>
            <w:tcW w:w="2778" w:type="dxa"/>
          </w:tcPr>
          <w:p w14:paraId="3460C9B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2628AD" w14:textId="77777777" w:rsidR="002A3FBD" w:rsidRPr="009743C8" w:rsidRDefault="002A3FBD" w:rsidP="002A3FBD">
            <w:pPr>
              <w:rPr>
                <w:lang w:val="en-GB"/>
              </w:rPr>
            </w:pPr>
          </w:p>
        </w:tc>
      </w:tr>
      <w:tr w:rsidR="002A3FBD" w:rsidRPr="009743C8" w14:paraId="1846930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689BC60" w14:textId="77777777" w:rsidR="002A3FBD" w:rsidRPr="009743C8" w:rsidRDefault="002A3FBD" w:rsidP="002A3FBD">
            <w:pPr>
              <w:rPr>
                <w:lang w:val="en-GB"/>
              </w:rPr>
            </w:pPr>
            <w:r w:rsidRPr="009743C8">
              <w:rPr>
                <w:lang w:val="en-GB"/>
              </w:rPr>
              <w:t>ex 5003</w:t>
            </w:r>
          </w:p>
        </w:tc>
        <w:tc>
          <w:tcPr>
            <w:cnfStyle w:val="000010000000" w:firstRow="0" w:lastRow="0" w:firstColumn="0" w:lastColumn="0" w:oddVBand="1" w:evenVBand="0" w:oddHBand="0" w:evenHBand="0" w:firstRowFirstColumn="0" w:firstRowLastColumn="0" w:lastRowFirstColumn="0" w:lastRowLastColumn="0"/>
            <w:tcW w:w="2713" w:type="dxa"/>
          </w:tcPr>
          <w:p w14:paraId="7D0C900E" w14:textId="4F7BC003" w:rsidR="002A3FBD" w:rsidRPr="009743C8" w:rsidRDefault="002A3FBD" w:rsidP="002A3FBD">
            <w:pPr>
              <w:rPr>
                <w:lang w:val="en-GB"/>
              </w:rPr>
            </w:pPr>
            <w:r w:rsidRPr="009743C8">
              <w:rPr>
                <w:lang w:val="en-GB"/>
              </w:rPr>
              <w:t xml:space="preserve">Silk waste (including cocoons unsuitable for reeling, </w:t>
            </w:r>
            <w:r>
              <w:rPr>
                <w:lang w:val="en-GB"/>
              </w:rPr>
              <w:t>yarn</w:t>
            </w:r>
            <w:r w:rsidRPr="009743C8">
              <w:rPr>
                <w:lang w:val="en-GB"/>
              </w:rPr>
              <w:t xml:space="preserve"> waste and gametted stock), carded or combed</w:t>
            </w:r>
          </w:p>
        </w:tc>
        <w:tc>
          <w:tcPr>
            <w:tcW w:w="2778" w:type="dxa"/>
          </w:tcPr>
          <w:p w14:paraId="65FF597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2588" w:type="dxa"/>
          </w:tcPr>
          <w:p w14:paraId="101888D8" w14:textId="77777777" w:rsidR="002A3FBD" w:rsidRPr="009743C8" w:rsidRDefault="002A3FBD" w:rsidP="002A3FBD">
            <w:pPr>
              <w:rPr>
                <w:lang w:val="en-GB"/>
              </w:rPr>
            </w:pPr>
          </w:p>
        </w:tc>
      </w:tr>
      <w:tr w:rsidR="002A3FBD" w:rsidRPr="009743C8" w14:paraId="1CC2D4D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2975B4" w14:textId="1ED3B210" w:rsidR="002A3FBD" w:rsidRPr="009743C8" w:rsidRDefault="002A3FBD" w:rsidP="002A3FBD">
            <w:pPr>
              <w:rPr>
                <w:lang w:val="en-GB"/>
              </w:rPr>
            </w:pPr>
            <w:r w:rsidRPr="009743C8">
              <w:rPr>
                <w:lang w:val="en-GB"/>
              </w:rPr>
              <w:t>5004 to 500</w:t>
            </w:r>
            <w:r>
              <w:rPr>
                <w:lang w:val="en-GB"/>
              </w:rPr>
              <w:t>5</w:t>
            </w:r>
          </w:p>
        </w:tc>
        <w:tc>
          <w:tcPr>
            <w:cnfStyle w:val="000010000000" w:firstRow="0" w:lastRow="0" w:firstColumn="0" w:lastColumn="0" w:oddVBand="1" w:evenVBand="0" w:oddHBand="0" w:evenHBand="0" w:firstRowFirstColumn="0" w:firstRowLastColumn="0" w:lastRowFirstColumn="0" w:lastRowLastColumn="0"/>
            <w:tcW w:w="2713" w:type="dxa"/>
          </w:tcPr>
          <w:p w14:paraId="44953343" w14:textId="0BC104A9" w:rsidR="002A3FBD" w:rsidRPr="009743C8" w:rsidRDefault="002A3FBD" w:rsidP="002A3FBD">
            <w:pPr>
              <w:rPr>
                <w:lang w:val="en-GB"/>
              </w:rPr>
            </w:pPr>
            <w:r w:rsidRPr="009743C8">
              <w:rPr>
                <w:lang w:val="en-GB"/>
              </w:rPr>
              <w:t xml:space="preserve">Silk </w:t>
            </w:r>
            <w:r>
              <w:rPr>
                <w:lang w:val="en-GB"/>
              </w:rPr>
              <w:t>yarn</w:t>
            </w:r>
            <w:r w:rsidRPr="009743C8">
              <w:rPr>
                <w:lang w:val="en-GB"/>
              </w:rPr>
              <w:t xml:space="preserve"> and </w:t>
            </w:r>
            <w:r>
              <w:rPr>
                <w:lang w:val="en-GB"/>
              </w:rPr>
              <w:t>yarn</w:t>
            </w:r>
            <w:r w:rsidRPr="009743C8">
              <w:rPr>
                <w:lang w:val="en-GB"/>
              </w:rPr>
              <w:t xml:space="preserve"> spun from silk waste</w:t>
            </w:r>
          </w:p>
        </w:tc>
        <w:tc>
          <w:tcPr>
            <w:tcW w:w="2778" w:type="dxa"/>
          </w:tcPr>
          <w:p w14:paraId="2ADC6603" w14:textId="0D1BD35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64423E4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5C5D1F8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natural fibres, not carded or combed or otherwise prepared for spinning,</w:t>
            </w:r>
          </w:p>
          <w:p w14:paraId="7B8FA58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50CD44C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DD4EE32" w14:textId="77777777" w:rsidR="002A3FBD" w:rsidRPr="009743C8" w:rsidRDefault="002A3FBD" w:rsidP="002A3FBD">
            <w:pPr>
              <w:rPr>
                <w:lang w:val="en-GB"/>
              </w:rPr>
            </w:pPr>
          </w:p>
        </w:tc>
      </w:tr>
      <w:tr w:rsidR="002A3FBD" w:rsidRPr="009743C8" w14:paraId="7D1F271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99E82C5" w14:textId="44B29077" w:rsidR="002A3FBD" w:rsidRPr="009743C8" w:rsidRDefault="002A3FBD" w:rsidP="002A3FBD">
            <w:pPr>
              <w:rPr>
                <w:lang w:val="en-GB"/>
              </w:rPr>
            </w:pPr>
            <w:r>
              <w:rPr>
                <w:lang w:val="en-GB"/>
              </w:rPr>
              <w:t>ex 5006</w:t>
            </w:r>
          </w:p>
        </w:tc>
        <w:tc>
          <w:tcPr>
            <w:cnfStyle w:val="000010000000" w:firstRow="0" w:lastRow="0" w:firstColumn="0" w:lastColumn="0" w:oddVBand="1" w:evenVBand="0" w:oddHBand="0" w:evenHBand="0" w:firstRowFirstColumn="0" w:firstRowLastColumn="0" w:lastRowFirstColumn="0" w:lastRowLastColumn="0"/>
            <w:tcW w:w="2713" w:type="dxa"/>
          </w:tcPr>
          <w:p w14:paraId="510BBDD2" w14:textId="1E929513" w:rsidR="002A3FBD" w:rsidRPr="009743C8" w:rsidRDefault="002A3FBD" w:rsidP="002A3FBD">
            <w:pPr>
              <w:rPr>
                <w:lang w:val="en-GB"/>
              </w:rPr>
            </w:pPr>
            <w:r w:rsidRPr="009743C8">
              <w:rPr>
                <w:lang w:val="en-GB"/>
              </w:rPr>
              <w:t xml:space="preserve">Silk </w:t>
            </w:r>
            <w:r>
              <w:rPr>
                <w:lang w:val="en-GB"/>
              </w:rPr>
              <w:t>yarn</w:t>
            </w:r>
            <w:r w:rsidRPr="009743C8">
              <w:rPr>
                <w:lang w:val="en-GB"/>
              </w:rPr>
              <w:t xml:space="preserve"> and </w:t>
            </w:r>
            <w:r>
              <w:rPr>
                <w:lang w:val="en-GB"/>
              </w:rPr>
              <w:t>yarn</w:t>
            </w:r>
            <w:r w:rsidRPr="009743C8">
              <w:rPr>
                <w:lang w:val="en-GB"/>
              </w:rPr>
              <w:t xml:space="preserve"> spun from silk waste</w:t>
            </w:r>
          </w:p>
        </w:tc>
        <w:tc>
          <w:tcPr>
            <w:tcW w:w="2778" w:type="dxa"/>
          </w:tcPr>
          <w:p w14:paraId="5F252BB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300B746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427E957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natural fibres, not carded or combed or otherwise prepared for spinning,</w:t>
            </w:r>
          </w:p>
          <w:p w14:paraId="0D382F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4A7DFDAD" w14:textId="3F80297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E79AE43" w14:textId="77777777" w:rsidR="002A3FBD" w:rsidRPr="009743C8" w:rsidRDefault="002A3FBD" w:rsidP="002A3FBD">
            <w:pPr>
              <w:rPr>
                <w:lang w:val="en-GB"/>
              </w:rPr>
            </w:pPr>
          </w:p>
        </w:tc>
      </w:tr>
      <w:tr w:rsidR="002A3FBD" w:rsidRPr="009743C8" w14:paraId="78D3B31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6B626A" w14:textId="77777777" w:rsidR="002A3FBD" w:rsidRPr="009743C8" w:rsidRDefault="002A3FBD" w:rsidP="002A3FBD">
            <w:pPr>
              <w:rPr>
                <w:lang w:val="en-GB"/>
              </w:rPr>
            </w:pPr>
            <w:r w:rsidRPr="009743C8">
              <w:rPr>
                <w:lang w:val="en-GB"/>
              </w:rPr>
              <w:t>5007</w:t>
            </w:r>
          </w:p>
        </w:tc>
        <w:tc>
          <w:tcPr>
            <w:cnfStyle w:val="000010000000" w:firstRow="0" w:lastRow="0" w:firstColumn="0" w:lastColumn="0" w:oddVBand="1" w:evenVBand="0" w:oddHBand="0" w:evenHBand="0" w:firstRowFirstColumn="0" w:firstRowLastColumn="0" w:lastRowFirstColumn="0" w:lastRowLastColumn="0"/>
            <w:tcW w:w="2713" w:type="dxa"/>
          </w:tcPr>
          <w:p w14:paraId="27AB6C74" w14:textId="77777777" w:rsidR="002A3FBD" w:rsidRPr="009743C8" w:rsidRDefault="002A3FBD" w:rsidP="002A3FBD">
            <w:pPr>
              <w:rPr>
                <w:lang w:val="en-GB"/>
              </w:rPr>
            </w:pPr>
            <w:r w:rsidRPr="009743C8">
              <w:rPr>
                <w:lang w:val="en-GB"/>
              </w:rPr>
              <w:t>Woven fabrics of silk or of silk waste:</w:t>
            </w:r>
          </w:p>
        </w:tc>
        <w:tc>
          <w:tcPr>
            <w:tcW w:w="2778" w:type="dxa"/>
          </w:tcPr>
          <w:p w14:paraId="766C60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6ABD33E" w14:textId="77777777" w:rsidR="002A3FBD" w:rsidRPr="009743C8" w:rsidRDefault="002A3FBD" w:rsidP="002A3FBD">
            <w:pPr>
              <w:rPr>
                <w:lang w:val="en-GB"/>
              </w:rPr>
            </w:pPr>
          </w:p>
        </w:tc>
      </w:tr>
      <w:tr w:rsidR="002A3FBD" w:rsidRPr="009743C8" w14:paraId="6C6FE2D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8A2A5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B87DD79" w14:textId="64A42C0A" w:rsidR="002A3FBD" w:rsidRPr="009743C8" w:rsidRDefault="002A3FBD" w:rsidP="002A3FBD">
            <w:pPr>
              <w:rPr>
                <w:lang w:val="en-GB"/>
              </w:rPr>
            </w:pPr>
            <w:r w:rsidRPr="009743C8">
              <w:rPr>
                <w:lang w:val="en-GB"/>
              </w:rPr>
              <w:t xml:space="preserve">- Incorporating </w:t>
            </w:r>
            <w:r>
              <w:rPr>
                <w:lang w:val="en-GB"/>
              </w:rPr>
              <w:t>rubber</w:t>
            </w:r>
            <w:r w:rsidRPr="009743C8">
              <w:rPr>
                <w:lang w:val="en-GB"/>
              </w:rPr>
              <w:t xml:space="preserve"> thread</w:t>
            </w:r>
          </w:p>
        </w:tc>
        <w:tc>
          <w:tcPr>
            <w:tcW w:w="2778" w:type="dxa"/>
          </w:tcPr>
          <w:p w14:paraId="76481A89" w14:textId="23228E18"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472EE0B9" w14:textId="77777777" w:rsidR="002A3FBD" w:rsidRPr="009743C8" w:rsidRDefault="002A3FBD" w:rsidP="002A3FBD">
            <w:pPr>
              <w:rPr>
                <w:lang w:val="en-GB"/>
              </w:rPr>
            </w:pPr>
          </w:p>
        </w:tc>
      </w:tr>
      <w:tr w:rsidR="002A3FBD" w:rsidRPr="009743C8" w14:paraId="25F4F3BB" w14:textId="77777777" w:rsidTr="00BD2CE9">
        <w:trPr>
          <w:cnfStyle w:val="000000100000" w:firstRow="0" w:lastRow="0" w:firstColumn="0" w:lastColumn="0" w:oddVBand="0" w:evenVBand="0" w:oddHBand="1" w:evenHBand="0" w:firstRowFirstColumn="0" w:firstRowLastColumn="0" w:lastRowFirstColumn="0" w:lastRowLastColumn="0"/>
          <w:cantSplit/>
          <w:trHeight w:val="7540"/>
        </w:trPr>
        <w:tc>
          <w:tcPr>
            <w:cnfStyle w:val="001000000000" w:firstRow="0" w:lastRow="0" w:firstColumn="1" w:lastColumn="0" w:oddVBand="0" w:evenVBand="0" w:oddHBand="0" w:evenHBand="0" w:firstRowFirstColumn="0" w:firstRowLastColumn="0" w:lastRowFirstColumn="0" w:lastRowLastColumn="0"/>
            <w:tcW w:w="1596" w:type="dxa"/>
            <w:vMerge/>
          </w:tcPr>
          <w:p w14:paraId="1B5F00F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6B4E510" w14:textId="77777777" w:rsidR="002A3FBD" w:rsidRPr="009743C8" w:rsidRDefault="002A3FBD" w:rsidP="002A3FBD">
            <w:pPr>
              <w:rPr>
                <w:lang w:val="en-GB"/>
              </w:rPr>
            </w:pPr>
            <w:r w:rsidRPr="009743C8">
              <w:rPr>
                <w:lang w:val="en-GB"/>
              </w:rPr>
              <w:t>-Other</w:t>
            </w:r>
          </w:p>
        </w:tc>
        <w:tc>
          <w:tcPr>
            <w:tcW w:w="2778" w:type="dxa"/>
          </w:tcPr>
          <w:p w14:paraId="54381C1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079A3703" w14:textId="67255F7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423D23D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3E93C57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460B5D7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prepared for</w:t>
            </w:r>
          </w:p>
          <w:p w14:paraId="3D0C918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26374A26" w14:textId="1C72868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2245B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37D4A40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73A5F0F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w:t>
            </w:r>
          </w:p>
          <w:p w14:paraId="401B268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4C46EC8" w14:textId="6CA2C6D0"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DAAB92" w14:textId="77777777" w:rsidR="002A3FBD" w:rsidRPr="009743C8" w:rsidRDefault="002A3FBD" w:rsidP="002A3FBD">
            <w:pPr>
              <w:rPr>
                <w:lang w:val="en-GB"/>
              </w:rPr>
            </w:pPr>
          </w:p>
        </w:tc>
      </w:tr>
      <w:tr w:rsidR="002A3FBD" w:rsidRPr="009743C8" w14:paraId="02E6A53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C7E4DEC" w14:textId="77777777" w:rsidR="002A3FBD" w:rsidRPr="009743C8" w:rsidRDefault="002A3FBD" w:rsidP="002A3FBD">
            <w:pPr>
              <w:rPr>
                <w:lang w:val="en-GB"/>
              </w:rPr>
            </w:pPr>
            <w:r w:rsidRPr="009743C8">
              <w:rPr>
                <w:lang w:val="en-GB"/>
              </w:rPr>
              <w:t>ex Chapter 51</w:t>
            </w:r>
          </w:p>
        </w:tc>
        <w:tc>
          <w:tcPr>
            <w:cnfStyle w:val="000010000000" w:firstRow="0" w:lastRow="0" w:firstColumn="0" w:lastColumn="0" w:oddVBand="1" w:evenVBand="0" w:oddHBand="0" w:evenHBand="0" w:firstRowFirstColumn="0" w:firstRowLastColumn="0" w:lastRowFirstColumn="0" w:lastRowLastColumn="0"/>
            <w:tcW w:w="2713" w:type="dxa"/>
          </w:tcPr>
          <w:p w14:paraId="2480244A" w14:textId="4DB09E37" w:rsidR="002A3FBD" w:rsidRPr="009743C8" w:rsidRDefault="002A3FBD" w:rsidP="002A3FBD">
            <w:pPr>
              <w:rPr>
                <w:lang w:val="en-GB"/>
              </w:rPr>
            </w:pPr>
            <w:r w:rsidRPr="009743C8">
              <w:rPr>
                <w:lang w:val="en-GB"/>
              </w:rPr>
              <w:t xml:space="preserve">Wool, fine or coarse animal hair; horsehair </w:t>
            </w:r>
            <w:r>
              <w:rPr>
                <w:lang w:val="en-GB"/>
              </w:rPr>
              <w:t>yarn</w:t>
            </w:r>
            <w:r w:rsidRPr="009743C8">
              <w:rPr>
                <w:lang w:val="en-GB"/>
              </w:rPr>
              <w:t xml:space="preserve"> and woven fabric; except for:</w:t>
            </w:r>
          </w:p>
        </w:tc>
        <w:tc>
          <w:tcPr>
            <w:tcW w:w="2778" w:type="dxa"/>
          </w:tcPr>
          <w:p w14:paraId="62FCDE4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E8613A" w14:textId="77777777" w:rsidR="002A3FBD" w:rsidRPr="009743C8" w:rsidRDefault="002A3FBD" w:rsidP="002A3FBD">
            <w:pPr>
              <w:rPr>
                <w:lang w:val="en-GB"/>
              </w:rPr>
            </w:pPr>
          </w:p>
        </w:tc>
      </w:tr>
      <w:tr w:rsidR="002A3FBD" w:rsidRPr="009743C8" w14:paraId="4C3FC01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55D2331" w14:textId="77777777" w:rsidR="002A3FBD" w:rsidRPr="009743C8" w:rsidRDefault="002A3FBD" w:rsidP="002A3FBD">
            <w:pPr>
              <w:rPr>
                <w:lang w:val="en-GB"/>
              </w:rPr>
            </w:pPr>
            <w:r w:rsidRPr="009743C8">
              <w:rPr>
                <w:lang w:val="en-GB"/>
              </w:rPr>
              <w:t>5106 to 5110</w:t>
            </w:r>
          </w:p>
        </w:tc>
        <w:tc>
          <w:tcPr>
            <w:cnfStyle w:val="000010000000" w:firstRow="0" w:lastRow="0" w:firstColumn="0" w:lastColumn="0" w:oddVBand="1" w:evenVBand="0" w:oddHBand="0" w:evenHBand="0" w:firstRowFirstColumn="0" w:firstRowLastColumn="0" w:lastRowFirstColumn="0" w:lastRowLastColumn="0"/>
            <w:tcW w:w="2713" w:type="dxa"/>
          </w:tcPr>
          <w:p w14:paraId="411C0471" w14:textId="5907B92B" w:rsidR="002A3FBD" w:rsidRPr="009743C8" w:rsidRDefault="002A3FBD" w:rsidP="002A3FBD">
            <w:pPr>
              <w:rPr>
                <w:lang w:val="en-GB"/>
              </w:rPr>
            </w:pPr>
            <w:r>
              <w:rPr>
                <w:lang w:val="en-GB"/>
              </w:rPr>
              <w:t>Yarn</w:t>
            </w:r>
            <w:r w:rsidRPr="009743C8">
              <w:rPr>
                <w:lang w:val="en-GB"/>
              </w:rPr>
              <w:t xml:space="preserve"> of wool, of fine or coarse animal hair or of horsehair</w:t>
            </w:r>
          </w:p>
        </w:tc>
        <w:tc>
          <w:tcPr>
            <w:tcW w:w="2778" w:type="dxa"/>
          </w:tcPr>
          <w:p w14:paraId="6AE33445" w14:textId="7B2D96F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2959376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5EAE1E8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not carded or combed or otherwise prepared for spinning,</w:t>
            </w:r>
          </w:p>
          <w:p w14:paraId="58D6649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33DE6B4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76C7060B" w14:textId="77777777" w:rsidR="002A3FBD" w:rsidRPr="009743C8" w:rsidRDefault="002A3FBD" w:rsidP="002A3FBD">
            <w:pPr>
              <w:rPr>
                <w:lang w:val="en-GB"/>
              </w:rPr>
            </w:pPr>
          </w:p>
        </w:tc>
      </w:tr>
      <w:tr w:rsidR="002A3FBD" w:rsidRPr="009743C8" w14:paraId="46A05BA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BA44ABD" w14:textId="77777777" w:rsidR="002A3FBD" w:rsidRPr="009743C8" w:rsidRDefault="002A3FBD" w:rsidP="002A3FBD">
            <w:pPr>
              <w:rPr>
                <w:lang w:val="en-GB"/>
              </w:rPr>
            </w:pPr>
            <w:r w:rsidRPr="009743C8">
              <w:rPr>
                <w:lang w:val="en-GB"/>
              </w:rPr>
              <w:t>5111 to 5113</w:t>
            </w:r>
          </w:p>
        </w:tc>
        <w:tc>
          <w:tcPr>
            <w:cnfStyle w:val="000010000000" w:firstRow="0" w:lastRow="0" w:firstColumn="0" w:lastColumn="0" w:oddVBand="1" w:evenVBand="0" w:oddHBand="0" w:evenHBand="0" w:firstRowFirstColumn="0" w:firstRowLastColumn="0" w:lastRowFirstColumn="0" w:lastRowLastColumn="0"/>
            <w:tcW w:w="2713" w:type="dxa"/>
          </w:tcPr>
          <w:p w14:paraId="78D40B59" w14:textId="77777777" w:rsidR="002A3FBD" w:rsidRPr="009743C8" w:rsidRDefault="002A3FBD" w:rsidP="002A3FBD">
            <w:pPr>
              <w:rPr>
                <w:lang w:val="en-GB"/>
              </w:rPr>
            </w:pPr>
            <w:r w:rsidRPr="009743C8">
              <w:rPr>
                <w:lang w:val="en-GB"/>
              </w:rPr>
              <w:t>Woven fabrics of wool, of fine or coarse animal hair or of horsehair:</w:t>
            </w:r>
          </w:p>
        </w:tc>
        <w:tc>
          <w:tcPr>
            <w:tcW w:w="2778" w:type="dxa"/>
          </w:tcPr>
          <w:p w14:paraId="79C45B9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CFB0FF6" w14:textId="77777777" w:rsidR="002A3FBD" w:rsidRPr="009743C8" w:rsidRDefault="002A3FBD" w:rsidP="002A3FBD">
            <w:pPr>
              <w:rPr>
                <w:lang w:val="en-GB"/>
              </w:rPr>
            </w:pPr>
          </w:p>
        </w:tc>
      </w:tr>
      <w:tr w:rsidR="002A3FBD" w:rsidRPr="009743C8" w14:paraId="31ED49B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E92FA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CD5B132" w14:textId="77777777" w:rsidR="002A3FBD" w:rsidRPr="009743C8" w:rsidRDefault="002A3FBD" w:rsidP="002A3FBD">
            <w:pPr>
              <w:rPr>
                <w:lang w:val="en-GB"/>
              </w:rPr>
            </w:pPr>
            <w:r w:rsidRPr="009743C8">
              <w:rPr>
                <w:lang w:val="en-GB"/>
              </w:rPr>
              <w:t>- Incorporating rubber thread</w:t>
            </w:r>
          </w:p>
        </w:tc>
        <w:tc>
          <w:tcPr>
            <w:tcW w:w="2778" w:type="dxa"/>
          </w:tcPr>
          <w:p w14:paraId="0CFBA65B" w14:textId="70BCB6F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2D29A6B5" w14:textId="77777777" w:rsidR="002A3FBD" w:rsidRPr="009743C8" w:rsidRDefault="002A3FBD" w:rsidP="002A3FBD">
            <w:pPr>
              <w:rPr>
                <w:lang w:val="en-GB"/>
              </w:rPr>
            </w:pPr>
          </w:p>
        </w:tc>
      </w:tr>
      <w:tr w:rsidR="002A3FBD" w:rsidRPr="009743C8" w14:paraId="716097FE" w14:textId="77777777" w:rsidTr="00B54D4A">
        <w:trPr>
          <w:cantSplit/>
          <w:trHeight w:val="8320"/>
        </w:trPr>
        <w:tc>
          <w:tcPr>
            <w:cnfStyle w:val="001000000000" w:firstRow="0" w:lastRow="0" w:firstColumn="1" w:lastColumn="0" w:oddVBand="0" w:evenVBand="0" w:oddHBand="0" w:evenHBand="0" w:firstRowFirstColumn="0" w:firstRowLastColumn="0" w:lastRowFirstColumn="0" w:lastRowLastColumn="0"/>
            <w:tcW w:w="1596" w:type="dxa"/>
            <w:vMerge/>
          </w:tcPr>
          <w:p w14:paraId="7730E04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9189028" w14:textId="77777777" w:rsidR="002A3FBD" w:rsidRPr="009743C8" w:rsidRDefault="002A3FBD" w:rsidP="002A3FBD">
            <w:pPr>
              <w:rPr>
                <w:lang w:val="en-GB"/>
              </w:rPr>
            </w:pPr>
            <w:r w:rsidRPr="009743C8">
              <w:rPr>
                <w:lang w:val="en-GB"/>
              </w:rPr>
              <w:t>- Other</w:t>
            </w:r>
          </w:p>
        </w:tc>
        <w:tc>
          <w:tcPr>
            <w:tcW w:w="2778" w:type="dxa"/>
          </w:tcPr>
          <w:p w14:paraId="6725BAC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2D7C547E" w14:textId="09901CF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15C22F9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55A8176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tops of wool, of fine or coarse animal hair or of horsehair of heading 5105</w:t>
            </w:r>
          </w:p>
          <w:p w14:paraId="2C95E38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0D47164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w:t>
            </w:r>
          </w:p>
          <w:p w14:paraId="7B2E5FE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otherwise prepared for</w:t>
            </w:r>
          </w:p>
          <w:p w14:paraId="3D2237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64B32D86" w14:textId="4ABE4B3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48E64AB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45CE25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107EAE9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66FD01E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2E5F2753" w14:textId="133F6226"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unprinted fabric used does not exceed 47,5per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37457FF" w14:textId="77777777" w:rsidR="002A3FBD" w:rsidRPr="009743C8" w:rsidRDefault="002A3FBD" w:rsidP="002A3FBD">
            <w:pPr>
              <w:rPr>
                <w:lang w:val="en-GB"/>
              </w:rPr>
            </w:pPr>
          </w:p>
        </w:tc>
      </w:tr>
      <w:tr w:rsidR="002A3FBD" w:rsidRPr="009743C8" w14:paraId="77D2E04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6E9579" w14:textId="77777777" w:rsidR="002A3FBD" w:rsidRPr="009743C8" w:rsidRDefault="002A3FBD" w:rsidP="002A3FBD">
            <w:pPr>
              <w:rPr>
                <w:lang w:val="en-GB"/>
              </w:rPr>
            </w:pPr>
            <w:r w:rsidRPr="009743C8">
              <w:rPr>
                <w:lang w:val="en-GB"/>
              </w:rPr>
              <w:t>ex Chapter 52</w:t>
            </w:r>
          </w:p>
        </w:tc>
        <w:tc>
          <w:tcPr>
            <w:cnfStyle w:val="000010000000" w:firstRow="0" w:lastRow="0" w:firstColumn="0" w:lastColumn="0" w:oddVBand="1" w:evenVBand="0" w:oddHBand="0" w:evenHBand="0" w:firstRowFirstColumn="0" w:firstRowLastColumn="0" w:lastRowFirstColumn="0" w:lastRowLastColumn="0"/>
            <w:tcW w:w="2713" w:type="dxa"/>
          </w:tcPr>
          <w:p w14:paraId="60692A5B" w14:textId="77777777" w:rsidR="002A3FBD" w:rsidRPr="009743C8" w:rsidRDefault="002A3FBD" w:rsidP="002A3FBD">
            <w:pPr>
              <w:rPr>
                <w:lang w:val="en-GB"/>
              </w:rPr>
            </w:pPr>
            <w:r w:rsidRPr="009743C8">
              <w:rPr>
                <w:lang w:val="en-GB"/>
              </w:rPr>
              <w:t>Cotton; except for:</w:t>
            </w:r>
          </w:p>
        </w:tc>
        <w:tc>
          <w:tcPr>
            <w:tcW w:w="2778" w:type="dxa"/>
          </w:tcPr>
          <w:p w14:paraId="3D8AD86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9BA342" w14:textId="77777777" w:rsidR="002A3FBD" w:rsidRPr="009743C8" w:rsidRDefault="002A3FBD" w:rsidP="002A3FBD">
            <w:pPr>
              <w:rPr>
                <w:lang w:val="en-GB"/>
              </w:rPr>
            </w:pPr>
          </w:p>
        </w:tc>
      </w:tr>
      <w:tr w:rsidR="002A3FBD" w:rsidRPr="009743C8" w14:paraId="360ADC9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FF32B08" w14:textId="77777777" w:rsidR="002A3FBD" w:rsidRPr="009743C8" w:rsidRDefault="002A3FBD" w:rsidP="002A3FBD">
            <w:pPr>
              <w:rPr>
                <w:lang w:val="en-GB"/>
              </w:rPr>
            </w:pPr>
            <w:r w:rsidRPr="009743C8">
              <w:rPr>
                <w:lang w:val="en-GB"/>
              </w:rPr>
              <w:t>5204 to 5207</w:t>
            </w:r>
          </w:p>
        </w:tc>
        <w:tc>
          <w:tcPr>
            <w:cnfStyle w:val="000010000000" w:firstRow="0" w:lastRow="0" w:firstColumn="0" w:lastColumn="0" w:oddVBand="1" w:evenVBand="0" w:oddHBand="0" w:evenHBand="0" w:firstRowFirstColumn="0" w:firstRowLastColumn="0" w:lastRowFirstColumn="0" w:lastRowLastColumn="0"/>
            <w:tcW w:w="2713" w:type="dxa"/>
          </w:tcPr>
          <w:p w14:paraId="5EC6BBEE" w14:textId="33EDD4A3" w:rsidR="002A3FBD" w:rsidRPr="009743C8" w:rsidRDefault="002A3FBD" w:rsidP="002A3FBD">
            <w:pPr>
              <w:rPr>
                <w:lang w:val="en-GB"/>
              </w:rPr>
            </w:pPr>
            <w:r>
              <w:rPr>
                <w:lang w:val="en-GB"/>
              </w:rPr>
              <w:t>Yarn</w:t>
            </w:r>
            <w:r w:rsidRPr="009743C8">
              <w:rPr>
                <w:lang w:val="en-GB"/>
              </w:rPr>
              <w:t xml:space="preserve"> and thread of cotton</w:t>
            </w:r>
          </w:p>
        </w:tc>
        <w:tc>
          <w:tcPr>
            <w:tcW w:w="2778" w:type="dxa"/>
          </w:tcPr>
          <w:p w14:paraId="09247434" w14:textId="4006C50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568AA11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1F52E40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 combed or otherwise prepared for spinning,</w:t>
            </w:r>
          </w:p>
          <w:p w14:paraId="4A0266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592483F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8E8622A" w14:textId="77777777" w:rsidR="002A3FBD" w:rsidRPr="009743C8" w:rsidRDefault="002A3FBD" w:rsidP="002A3FBD">
            <w:pPr>
              <w:rPr>
                <w:lang w:val="en-GB"/>
              </w:rPr>
            </w:pPr>
          </w:p>
        </w:tc>
      </w:tr>
      <w:tr w:rsidR="002A3FBD" w:rsidRPr="009743C8" w14:paraId="4E6C750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40355A4" w14:textId="77777777" w:rsidR="002A3FBD" w:rsidRPr="009743C8" w:rsidRDefault="002A3FBD" w:rsidP="002A3FBD">
            <w:pPr>
              <w:rPr>
                <w:lang w:val="en-GB"/>
              </w:rPr>
            </w:pPr>
            <w:r w:rsidRPr="009743C8">
              <w:rPr>
                <w:lang w:val="en-GB"/>
              </w:rPr>
              <w:t>5208 to 5212</w:t>
            </w:r>
          </w:p>
        </w:tc>
        <w:tc>
          <w:tcPr>
            <w:cnfStyle w:val="000010000000" w:firstRow="0" w:lastRow="0" w:firstColumn="0" w:lastColumn="0" w:oddVBand="1" w:evenVBand="0" w:oddHBand="0" w:evenHBand="0" w:firstRowFirstColumn="0" w:firstRowLastColumn="0" w:lastRowFirstColumn="0" w:lastRowLastColumn="0"/>
            <w:tcW w:w="2713" w:type="dxa"/>
          </w:tcPr>
          <w:p w14:paraId="7EF94619" w14:textId="77777777" w:rsidR="002A3FBD" w:rsidRPr="009743C8" w:rsidRDefault="002A3FBD" w:rsidP="002A3FBD">
            <w:pPr>
              <w:rPr>
                <w:lang w:val="en-GB"/>
              </w:rPr>
            </w:pPr>
            <w:r w:rsidRPr="009743C8">
              <w:rPr>
                <w:lang w:val="en-GB"/>
              </w:rPr>
              <w:t>Woven fabrics of cotton:</w:t>
            </w:r>
          </w:p>
        </w:tc>
        <w:tc>
          <w:tcPr>
            <w:tcW w:w="2778" w:type="dxa"/>
          </w:tcPr>
          <w:p w14:paraId="3C031EE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EC53418" w14:textId="77777777" w:rsidR="002A3FBD" w:rsidRPr="009743C8" w:rsidRDefault="002A3FBD" w:rsidP="002A3FBD">
            <w:pPr>
              <w:rPr>
                <w:lang w:val="en-GB"/>
              </w:rPr>
            </w:pPr>
          </w:p>
        </w:tc>
      </w:tr>
      <w:tr w:rsidR="002A3FBD" w:rsidRPr="009743C8" w14:paraId="45FF7A5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D368F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66F6FA7" w14:textId="77777777" w:rsidR="002A3FBD" w:rsidRPr="009743C8" w:rsidRDefault="002A3FBD" w:rsidP="002A3FBD">
            <w:pPr>
              <w:rPr>
                <w:lang w:val="en-GB"/>
              </w:rPr>
            </w:pPr>
            <w:r w:rsidRPr="009743C8">
              <w:rPr>
                <w:lang w:val="en-GB"/>
              </w:rPr>
              <w:t>- Incorporating rubber thread</w:t>
            </w:r>
          </w:p>
        </w:tc>
        <w:tc>
          <w:tcPr>
            <w:tcW w:w="2778" w:type="dxa"/>
          </w:tcPr>
          <w:p w14:paraId="4C1B26EB" w14:textId="049A5556"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48B0E9A0" w14:textId="77777777" w:rsidR="002A3FBD" w:rsidRPr="009743C8" w:rsidRDefault="002A3FBD" w:rsidP="002A3FBD">
            <w:pPr>
              <w:rPr>
                <w:lang w:val="en-GB"/>
              </w:rPr>
            </w:pPr>
          </w:p>
        </w:tc>
      </w:tr>
      <w:tr w:rsidR="002A3FBD" w:rsidRPr="009743C8" w14:paraId="3C0D73E1" w14:textId="77777777" w:rsidTr="00692634">
        <w:trPr>
          <w:cnfStyle w:val="000000100000" w:firstRow="0" w:lastRow="0" w:firstColumn="0" w:lastColumn="0" w:oddVBand="0" w:evenVBand="0" w:oddHBand="1" w:evenHBand="0" w:firstRowFirstColumn="0" w:firstRowLastColumn="0" w:lastRowFirstColumn="0" w:lastRowLastColumn="0"/>
          <w:cantSplit/>
          <w:trHeight w:val="7800"/>
        </w:trPr>
        <w:tc>
          <w:tcPr>
            <w:cnfStyle w:val="001000000000" w:firstRow="0" w:lastRow="0" w:firstColumn="1" w:lastColumn="0" w:oddVBand="0" w:evenVBand="0" w:oddHBand="0" w:evenHBand="0" w:firstRowFirstColumn="0" w:firstRowLastColumn="0" w:lastRowFirstColumn="0" w:lastRowLastColumn="0"/>
            <w:tcW w:w="1596" w:type="dxa"/>
            <w:vMerge/>
          </w:tcPr>
          <w:p w14:paraId="75042B1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BF553D7" w14:textId="77777777" w:rsidR="002A3FBD" w:rsidRPr="009743C8" w:rsidRDefault="002A3FBD" w:rsidP="002A3FBD">
            <w:pPr>
              <w:rPr>
                <w:lang w:val="en-GB"/>
              </w:rPr>
            </w:pPr>
            <w:r w:rsidRPr="009743C8">
              <w:rPr>
                <w:lang w:val="en-GB"/>
              </w:rPr>
              <w:t>-Other</w:t>
            </w:r>
          </w:p>
        </w:tc>
        <w:tc>
          <w:tcPr>
            <w:tcW w:w="2778" w:type="dxa"/>
          </w:tcPr>
          <w:p w14:paraId="7A14E7F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0F143A17" w14:textId="38B3FED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160536E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611939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1FC3AD6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prepared for</w:t>
            </w:r>
          </w:p>
          <w:p w14:paraId="30E0F85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41A37E2A" w14:textId="3FC4E33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82BEE5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08628A3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475C61C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w:t>
            </w:r>
          </w:p>
          <w:p w14:paraId="3E20D3C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C6A79F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w:t>
            </w:r>
          </w:p>
          <w:p w14:paraId="4D9E3426" w14:textId="6BD63420"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4375DD" w14:textId="77777777" w:rsidR="002A3FBD" w:rsidRPr="009743C8" w:rsidRDefault="002A3FBD" w:rsidP="002A3FBD">
            <w:pPr>
              <w:rPr>
                <w:lang w:val="en-GB"/>
              </w:rPr>
            </w:pPr>
          </w:p>
        </w:tc>
      </w:tr>
      <w:tr w:rsidR="002A3FBD" w:rsidRPr="009743C8" w14:paraId="7CA940A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CB166B1" w14:textId="77777777" w:rsidR="002A3FBD" w:rsidRPr="009743C8" w:rsidRDefault="002A3FBD" w:rsidP="002A3FBD">
            <w:pPr>
              <w:rPr>
                <w:lang w:val="en-GB"/>
              </w:rPr>
            </w:pPr>
            <w:r w:rsidRPr="009743C8">
              <w:rPr>
                <w:lang w:val="en-GB"/>
              </w:rPr>
              <w:t>ex Chapter 53</w:t>
            </w:r>
          </w:p>
        </w:tc>
        <w:tc>
          <w:tcPr>
            <w:cnfStyle w:val="000010000000" w:firstRow="0" w:lastRow="0" w:firstColumn="0" w:lastColumn="0" w:oddVBand="1" w:evenVBand="0" w:oddHBand="0" w:evenHBand="0" w:firstRowFirstColumn="0" w:firstRowLastColumn="0" w:lastRowFirstColumn="0" w:lastRowLastColumn="0"/>
            <w:tcW w:w="2713" w:type="dxa"/>
          </w:tcPr>
          <w:p w14:paraId="5CBD679F" w14:textId="70EE7851" w:rsidR="002A3FBD" w:rsidRPr="009743C8" w:rsidRDefault="002A3FBD" w:rsidP="002A3FBD">
            <w:pPr>
              <w:rPr>
                <w:lang w:val="en-GB"/>
              </w:rPr>
            </w:pPr>
            <w:r w:rsidRPr="009743C8">
              <w:rPr>
                <w:lang w:val="en-GB"/>
              </w:rPr>
              <w:t xml:space="preserve">Other vegetable textile fibres; paper </w:t>
            </w:r>
            <w:r>
              <w:rPr>
                <w:lang w:val="en-GB"/>
              </w:rPr>
              <w:t>yarn</w:t>
            </w:r>
            <w:r w:rsidRPr="009743C8">
              <w:rPr>
                <w:lang w:val="en-GB"/>
              </w:rPr>
              <w:t xml:space="preserve"> and woven fabrics of paper </w:t>
            </w:r>
            <w:r>
              <w:rPr>
                <w:lang w:val="en-GB"/>
              </w:rPr>
              <w:t>yarn</w:t>
            </w:r>
            <w:r w:rsidRPr="009743C8">
              <w:rPr>
                <w:lang w:val="en-GB"/>
              </w:rPr>
              <w:t>; except for:</w:t>
            </w:r>
          </w:p>
        </w:tc>
        <w:tc>
          <w:tcPr>
            <w:tcW w:w="2778" w:type="dxa"/>
          </w:tcPr>
          <w:p w14:paraId="693D18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7CE9EA6" w14:textId="77777777" w:rsidR="002A3FBD" w:rsidRPr="009743C8" w:rsidRDefault="002A3FBD" w:rsidP="002A3FBD">
            <w:pPr>
              <w:rPr>
                <w:lang w:val="en-GB"/>
              </w:rPr>
            </w:pPr>
          </w:p>
        </w:tc>
      </w:tr>
      <w:tr w:rsidR="002A3FBD" w:rsidRPr="009743C8" w14:paraId="6B070EF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42284FD" w14:textId="77777777" w:rsidR="002A3FBD" w:rsidRPr="009743C8" w:rsidRDefault="002A3FBD" w:rsidP="002A3FBD">
            <w:pPr>
              <w:rPr>
                <w:lang w:val="en-GB"/>
              </w:rPr>
            </w:pPr>
            <w:r w:rsidRPr="009743C8">
              <w:rPr>
                <w:lang w:val="en-GB"/>
              </w:rPr>
              <w:t>5306 to 5308</w:t>
            </w:r>
          </w:p>
        </w:tc>
        <w:tc>
          <w:tcPr>
            <w:cnfStyle w:val="000010000000" w:firstRow="0" w:lastRow="0" w:firstColumn="0" w:lastColumn="0" w:oddVBand="1" w:evenVBand="0" w:oddHBand="0" w:evenHBand="0" w:firstRowFirstColumn="0" w:firstRowLastColumn="0" w:lastRowFirstColumn="0" w:lastRowLastColumn="0"/>
            <w:tcW w:w="2713" w:type="dxa"/>
          </w:tcPr>
          <w:p w14:paraId="3B549F79" w14:textId="58753658" w:rsidR="002A3FBD" w:rsidRPr="009743C8" w:rsidRDefault="002A3FBD" w:rsidP="002A3FBD">
            <w:pPr>
              <w:rPr>
                <w:lang w:val="en-GB"/>
              </w:rPr>
            </w:pPr>
            <w:r w:rsidRPr="009743C8">
              <w:rPr>
                <w:lang w:val="en-GB"/>
              </w:rPr>
              <w:t>-</w:t>
            </w:r>
            <w:r>
              <w:rPr>
                <w:lang w:val="en-GB"/>
              </w:rPr>
              <w:t>Yarn</w:t>
            </w:r>
            <w:r w:rsidRPr="009743C8">
              <w:rPr>
                <w:lang w:val="en-GB"/>
              </w:rPr>
              <w:t xml:space="preserve"> of other vegetable textile fibres; paper </w:t>
            </w:r>
            <w:r>
              <w:rPr>
                <w:lang w:val="en-GB"/>
              </w:rPr>
              <w:t>yarn</w:t>
            </w:r>
          </w:p>
        </w:tc>
        <w:tc>
          <w:tcPr>
            <w:tcW w:w="2778" w:type="dxa"/>
          </w:tcPr>
          <w:p w14:paraId="3876BC53" w14:textId="012959A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E238E0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750D50A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not carded or combed or otherwise prepared for spinning,</w:t>
            </w:r>
          </w:p>
          <w:p w14:paraId="1ADBFEE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04CE642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7CE4A7D2" w14:textId="77777777" w:rsidR="002A3FBD" w:rsidRPr="009743C8" w:rsidRDefault="002A3FBD" w:rsidP="002A3FBD">
            <w:pPr>
              <w:rPr>
                <w:lang w:val="en-GB"/>
              </w:rPr>
            </w:pPr>
          </w:p>
        </w:tc>
      </w:tr>
      <w:tr w:rsidR="00F818ED" w:rsidRPr="009743C8" w14:paraId="5B25E3D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8D5CDF6" w14:textId="77777777" w:rsidR="00F818ED" w:rsidRPr="009743C8" w:rsidRDefault="00F818ED" w:rsidP="002A3FBD">
            <w:pPr>
              <w:rPr>
                <w:lang w:val="en-GB"/>
              </w:rPr>
            </w:pPr>
            <w:r w:rsidRPr="009743C8">
              <w:rPr>
                <w:lang w:val="en-GB"/>
              </w:rPr>
              <w:t>5309 to 5311</w:t>
            </w:r>
          </w:p>
        </w:tc>
        <w:tc>
          <w:tcPr>
            <w:cnfStyle w:val="000010000000" w:firstRow="0" w:lastRow="0" w:firstColumn="0" w:lastColumn="0" w:oddVBand="1" w:evenVBand="0" w:oddHBand="0" w:evenHBand="0" w:firstRowFirstColumn="0" w:firstRowLastColumn="0" w:lastRowFirstColumn="0" w:lastRowLastColumn="0"/>
            <w:tcW w:w="2713" w:type="dxa"/>
          </w:tcPr>
          <w:p w14:paraId="0D4AFAB6" w14:textId="1904948E" w:rsidR="00F818ED" w:rsidRPr="009743C8" w:rsidRDefault="00F818ED" w:rsidP="002A3FBD">
            <w:pPr>
              <w:rPr>
                <w:lang w:val="en-GB"/>
              </w:rPr>
            </w:pPr>
            <w:r w:rsidRPr="009743C8">
              <w:rPr>
                <w:lang w:val="en-GB"/>
              </w:rPr>
              <w:t xml:space="preserve">Woven fabrics of other vegetable textile fibres; woven fabrics of paper </w:t>
            </w:r>
            <w:r>
              <w:rPr>
                <w:lang w:val="en-GB"/>
              </w:rPr>
              <w:t>yarn</w:t>
            </w:r>
            <w:r w:rsidRPr="009743C8">
              <w:rPr>
                <w:lang w:val="en-GB"/>
              </w:rPr>
              <w:t>:</w:t>
            </w:r>
          </w:p>
        </w:tc>
        <w:tc>
          <w:tcPr>
            <w:tcW w:w="2778" w:type="dxa"/>
          </w:tcPr>
          <w:p w14:paraId="1080CF45" w14:textId="77777777"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89C318E" w14:textId="77777777" w:rsidR="00F818ED" w:rsidRPr="009743C8" w:rsidRDefault="00F818ED" w:rsidP="002A3FBD">
            <w:pPr>
              <w:rPr>
                <w:lang w:val="en-GB"/>
              </w:rPr>
            </w:pPr>
          </w:p>
        </w:tc>
      </w:tr>
      <w:tr w:rsidR="00F818ED" w:rsidRPr="009743C8" w14:paraId="7554E21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7A34F81" w14:textId="77777777" w:rsidR="00F818ED" w:rsidRPr="009743C8" w:rsidRDefault="00F818E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2DE6E0" w14:textId="5F4852F8" w:rsidR="00F818ED" w:rsidRPr="009743C8" w:rsidRDefault="00F818ED" w:rsidP="002A3FBD">
            <w:pPr>
              <w:rPr>
                <w:lang w:val="en-GB"/>
              </w:rPr>
            </w:pPr>
            <w:r w:rsidRPr="009743C8">
              <w:rPr>
                <w:lang w:val="en-GB"/>
              </w:rPr>
              <w:t>- Incorporating rubber thread</w:t>
            </w:r>
          </w:p>
        </w:tc>
        <w:tc>
          <w:tcPr>
            <w:tcW w:w="2778" w:type="dxa"/>
          </w:tcPr>
          <w:p w14:paraId="0EFEDF24" w14:textId="73157F86"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62C331A8" w14:textId="77777777" w:rsidR="00F818ED" w:rsidRPr="009743C8" w:rsidRDefault="00F818ED" w:rsidP="002A3FBD">
            <w:pPr>
              <w:rPr>
                <w:lang w:val="en-GB"/>
              </w:rPr>
            </w:pPr>
          </w:p>
        </w:tc>
      </w:tr>
      <w:tr w:rsidR="00F818ED" w:rsidRPr="009743C8" w14:paraId="1603CC6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EE0977" w14:textId="77777777" w:rsidR="00F818ED" w:rsidRPr="009743C8" w:rsidRDefault="00F818E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2EDCA69" w14:textId="77777777" w:rsidR="00F818ED" w:rsidRPr="009743C8" w:rsidRDefault="00F818ED" w:rsidP="002A3FBD">
            <w:pPr>
              <w:rPr>
                <w:lang w:val="en-GB"/>
              </w:rPr>
            </w:pPr>
            <w:r w:rsidRPr="009743C8">
              <w:rPr>
                <w:lang w:val="en-GB"/>
              </w:rPr>
              <w:t>-other</w:t>
            </w:r>
          </w:p>
        </w:tc>
        <w:tc>
          <w:tcPr>
            <w:tcW w:w="2778" w:type="dxa"/>
          </w:tcPr>
          <w:p w14:paraId="177AF01E" w14:textId="56AE9E00"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625A7DCC" w14:textId="5BD43F27"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4498DF37" w14:textId="77777777"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37B80E3B" w14:textId="77777777"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2B06D1B0" w14:textId="77777777"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 spinning,</w:t>
            </w:r>
          </w:p>
          <w:p w14:paraId="3FA72820" w14:textId="07BC3940"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 headings 5402 and 5404</w:t>
            </w:r>
          </w:p>
          <w:p w14:paraId="0ABB2FA4" w14:textId="77777777"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4A1F5C27" w14:textId="77777777"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301F1923" w14:textId="77777777"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p>
          <w:p w14:paraId="34142CCE" w14:textId="77777777"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507B38E" w14:textId="77777777"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p>
          <w:p w14:paraId="13800476" w14:textId="77777777"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imprinted fabric used does not exceed 47,5 per cent of the ex-works price of the product</w:t>
            </w:r>
          </w:p>
          <w:p w14:paraId="3137ED59" w14:textId="77777777"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99937F0" w14:textId="77777777" w:rsidR="00F818ED" w:rsidRPr="009743C8" w:rsidRDefault="00F818ED" w:rsidP="002A3FBD">
            <w:pPr>
              <w:rPr>
                <w:lang w:val="en-GB"/>
              </w:rPr>
            </w:pPr>
          </w:p>
        </w:tc>
      </w:tr>
      <w:tr w:rsidR="002A3FBD" w:rsidRPr="009743C8" w14:paraId="631CFBC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AC55992" w14:textId="77777777" w:rsidR="002A3FBD" w:rsidRPr="009743C8" w:rsidRDefault="002A3FBD" w:rsidP="002A3FBD">
            <w:pPr>
              <w:rPr>
                <w:lang w:val="en-GB"/>
              </w:rPr>
            </w:pPr>
            <w:r w:rsidRPr="009743C8">
              <w:rPr>
                <w:lang w:val="en-GB"/>
              </w:rPr>
              <w:t>5401 to 5406</w:t>
            </w:r>
          </w:p>
        </w:tc>
        <w:tc>
          <w:tcPr>
            <w:cnfStyle w:val="000010000000" w:firstRow="0" w:lastRow="0" w:firstColumn="0" w:lastColumn="0" w:oddVBand="1" w:evenVBand="0" w:oddHBand="0" w:evenHBand="0" w:firstRowFirstColumn="0" w:firstRowLastColumn="0" w:lastRowFirstColumn="0" w:lastRowLastColumn="0"/>
            <w:tcW w:w="2713" w:type="dxa"/>
          </w:tcPr>
          <w:p w14:paraId="7009FAD2" w14:textId="52D60053" w:rsidR="002A3FBD" w:rsidRPr="009743C8" w:rsidRDefault="002A3FBD" w:rsidP="002A3FBD">
            <w:pPr>
              <w:rPr>
                <w:lang w:val="en-GB"/>
              </w:rPr>
            </w:pPr>
            <w:r>
              <w:rPr>
                <w:lang w:val="en-GB"/>
              </w:rPr>
              <w:t>Yarn</w:t>
            </w:r>
            <w:r w:rsidRPr="009743C8">
              <w:rPr>
                <w:lang w:val="en-GB"/>
              </w:rPr>
              <w:t>, monofilament and thread of man-made filaments</w:t>
            </w:r>
          </w:p>
        </w:tc>
        <w:tc>
          <w:tcPr>
            <w:tcW w:w="2778" w:type="dxa"/>
          </w:tcPr>
          <w:p w14:paraId="49E840C0" w14:textId="03F04B7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6E08E6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667929E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not carded or combed or otherwise prepared for spinning,</w:t>
            </w:r>
          </w:p>
          <w:p w14:paraId="5148CF9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7150C3C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p w14:paraId="4274512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35B5D75" w14:textId="77777777" w:rsidR="002A3FBD" w:rsidRPr="009743C8" w:rsidRDefault="002A3FBD" w:rsidP="002A3FBD">
            <w:pPr>
              <w:rPr>
                <w:lang w:val="en-GB"/>
              </w:rPr>
            </w:pPr>
          </w:p>
        </w:tc>
      </w:tr>
      <w:tr w:rsidR="002A3FBD" w:rsidRPr="009743C8" w14:paraId="4359BFE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9F352C3" w14:textId="6F3C7F9D" w:rsidR="002A3FBD" w:rsidRPr="009743C8" w:rsidRDefault="002A3FBD" w:rsidP="002A3FBD">
            <w:pPr>
              <w:rPr>
                <w:lang w:val="en-GB"/>
              </w:rPr>
            </w:pPr>
            <w:r w:rsidRPr="009743C8">
              <w:rPr>
                <w:lang w:val="en-GB"/>
              </w:rPr>
              <w:t xml:space="preserve">5407 </w:t>
            </w:r>
            <w:r w:rsidR="0036504C">
              <w:rPr>
                <w:lang w:val="en-GB"/>
              </w:rPr>
              <w:t>to</w:t>
            </w:r>
            <w:r w:rsidRPr="009743C8">
              <w:rPr>
                <w:lang w:val="en-GB"/>
              </w:rPr>
              <w:t xml:space="preserve"> 5408</w:t>
            </w:r>
          </w:p>
        </w:tc>
        <w:tc>
          <w:tcPr>
            <w:cnfStyle w:val="000010000000" w:firstRow="0" w:lastRow="0" w:firstColumn="0" w:lastColumn="0" w:oddVBand="1" w:evenVBand="0" w:oddHBand="0" w:evenHBand="0" w:firstRowFirstColumn="0" w:firstRowLastColumn="0" w:lastRowFirstColumn="0" w:lastRowLastColumn="0"/>
            <w:tcW w:w="2713" w:type="dxa"/>
          </w:tcPr>
          <w:p w14:paraId="36BAE466" w14:textId="77777777" w:rsidR="002A3FBD" w:rsidRPr="009743C8" w:rsidRDefault="002A3FBD" w:rsidP="002A3FBD">
            <w:pPr>
              <w:rPr>
                <w:lang w:val="en-GB"/>
              </w:rPr>
            </w:pPr>
            <w:r w:rsidRPr="009743C8">
              <w:rPr>
                <w:lang w:val="en-GB"/>
              </w:rPr>
              <w:t>Woven fabrics of synthetic or artificial filament yarn:</w:t>
            </w:r>
          </w:p>
        </w:tc>
        <w:tc>
          <w:tcPr>
            <w:tcW w:w="2778" w:type="dxa"/>
          </w:tcPr>
          <w:p w14:paraId="3AD8E39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D9EE23B" w14:textId="77777777" w:rsidR="002A3FBD" w:rsidRPr="009743C8" w:rsidRDefault="002A3FBD" w:rsidP="002A3FBD">
            <w:pPr>
              <w:rPr>
                <w:lang w:val="en-GB"/>
              </w:rPr>
            </w:pPr>
          </w:p>
        </w:tc>
      </w:tr>
      <w:tr w:rsidR="002A3FBD" w:rsidRPr="009743C8" w14:paraId="1BA0D30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52321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D2F575" w14:textId="77777777" w:rsidR="002A3FBD" w:rsidRPr="009743C8" w:rsidRDefault="002A3FBD" w:rsidP="002A3FBD">
            <w:pPr>
              <w:rPr>
                <w:lang w:val="en-GB"/>
              </w:rPr>
            </w:pPr>
            <w:r w:rsidRPr="009743C8">
              <w:rPr>
                <w:lang w:val="en-GB"/>
              </w:rPr>
              <w:t>-Incorporating rubber thread</w:t>
            </w:r>
          </w:p>
        </w:tc>
        <w:tc>
          <w:tcPr>
            <w:tcW w:w="2778" w:type="dxa"/>
          </w:tcPr>
          <w:p w14:paraId="2B1F452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single yarn(7)</w:t>
            </w:r>
          </w:p>
        </w:tc>
        <w:tc>
          <w:tcPr>
            <w:cnfStyle w:val="000010000000" w:firstRow="0" w:lastRow="0" w:firstColumn="0" w:lastColumn="0" w:oddVBand="1" w:evenVBand="0" w:oddHBand="0" w:evenHBand="0" w:firstRowFirstColumn="0" w:firstRowLastColumn="0" w:lastRowFirstColumn="0" w:lastRowLastColumn="0"/>
            <w:tcW w:w="2588" w:type="dxa"/>
          </w:tcPr>
          <w:p w14:paraId="69AC8CC2" w14:textId="77777777" w:rsidR="002A3FBD" w:rsidRPr="009743C8" w:rsidRDefault="002A3FBD" w:rsidP="002A3FBD">
            <w:pPr>
              <w:rPr>
                <w:lang w:val="en-GB"/>
              </w:rPr>
            </w:pPr>
          </w:p>
        </w:tc>
      </w:tr>
      <w:tr w:rsidR="002A3FBD" w:rsidRPr="009743C8" w14:paraId="5FF4BE3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3CCAA9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B9C7D6" w14:textId="77777777" w:rsidR="002A3FBD" w:rsidRPr="009743C8" w:rsidRDefault="002A3FBD" w:rsidP="002A3FBD">
            <w:pPr>
              <w:rPr>
                <w:lang w:val="en-GB"/>
              </w:rPr>
            </w:pPr>
            <w:r w:rsidRPr="009743C8">
              <w:rPr>
                <w:lang w:val="en-GB"/>
              </w:rPr>
              <w:t>- Other</w:t>
            </w:r>
          </w:p>
        </w:tc>
        <w:tc>
          <w:tcPr>
            <w:tcW w:w="2778" w:type="dxa"/>
          </w:tcPr>
          <w:p w14:paraId="3B343A2E" w14:textId="348CE8B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4590BC53" w14:textId="320F8956"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coir yarn</w:t>
            </w:r>
            <w:r>
              <w:rPr>
                <w:lang w:val="en-GB"/>
              </w:rPr>
              <w:t xml:space="preserve"> </w:t>
            </w:r>
            <w:r w:rsidRPr="009743C8">
              <w:rPr>
                <w:lang w:val="en-GB"/>
              </w:rPr>
              <w:t>natural fibres</w:t>
            </w:r>
            <w:r>
              <w:rPr>
                <w:lang w:val="en-GB"/>
              </w:rPr>
              <w:t xml:space="preserve"> </w:t>
            </w:r>
            <w:r w:rsidRPr="009743C8">
              <w:rPr>
                <w:lang w:val="en-GB"/>
              </w:rPr>
              <w:t>man-made staple fibres, not carded or combed or otherwise prepared for spinning</w:t>
            </w:r>
            <w:r>
              <w:rPr>
                <w:lang w:val="en-GB"/>
              </w:rPr>
              <w:t xml:space="preserve"> </w:t>
            </w:r>
            <w:r w:rsidRPr="009743C8">
              <w:rPr>
                <w:lang w:val="en-GB"/>
              </w:rPr>
              <w:t>elastomeric yarns from headings 5402 and 5404</w:t>
            </w:r>
            <w:r>
              <w:rPr>
                <w:lang w:val="en-GB"/>
              </w:rPr>
              <w:t xml:space="preserve"> </w:t>
            </w:r>
            <w:r w:rsidRPr="009743C8">
              <w:rPr>
                <w:lang w:val="en-GB"/>
              </w:rPr>
              <w:t>chemical materials or textile pul</w:t>
            </w:r>
            <w:r>
              <w:rPr>
                <w:lang w:val="en-GB"/>
              </w:rPr>
              <w:t>p</w:t>
            </w:r>
            <w:r w:rsidRPr="009743C8">
              <w:rPr>
                <w:lang w:val="en-GB"/>
              </w:rPr>
              <w:t>, or</w:t>
            </w:r>
            <w:r>
              <w:rPr>
                <w:lang w:val="en-GB"/>
              </w:rPr>
              <w:t xml:space="preserve"> </w:t>
            </w:r>
            <w:r w:rsidRPr="009743C8">
              <w:rPr>
                <w:lang w:val="en-GB"/>
              </w:rPr>
              <w:t>paper</w:t>
            </w:r>
          </w:p>
          <w:p w14:paraId="5C95877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6F7A5C0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or </w:t>
            </w:r>
          </w:p>
          <w:p w14:paraId="4429988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5DA8BD97" w14:textId="0ACCD24E"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scorning,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7E439E" w14:textId="77777777" w:rsidR="002A3FBD" w:rsidRPr="009743C8" w:rsidRDefault="002A3FBD" w:rsidP="002A3FBD">
            <w:pPr>
              <w:rPr>
                <w:lang w:val="en-GB"/>
              </w:rPr>
            </w:pPr>
          </w:p>
        </w:tc>
      </w:tr>
      <w:tr w:rsidR="002A3FBD" w:rsidRPr="009743C8" w14:paraId="0AF61C0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B29865" w14:textId="77777777" w:rsidR="002A3FBD" w:rsidRPr="009743C8" w:rsidRDefault="002A3FBD" w:rsidP="002A3FBD">
            <w:pPr>
              <w:rPr>
                <w:lang w:val="en-GB"/>
              </w:rPr>
            </w:pPr>
            <w:r w:rsidRPr="009743C8">
              <w:rPr>
                <w:lang w:val="en-GB"/>
              </w:rPr>
              <w:t>5501 to 5507</w:t>
            </w:r>
          </w:p>
        </w:tc>
        <w:tc>
          <w:tcPr>
            <w:cnfStyle w:val="000010000000" w:firstRow="0" w:lastRow="0" w:firstColumn="0" w:lastColumn="0" w:oddVBand="1" w:evenVBand="0" w:oddHBand="0" w:evenHBand="0" w:firstRowFirstColumn="0" w:firstRowLastColumn="0" w:lastRowFirstColumn="0" w:lastRowLastColumn="0"/>
            <w:tcW w:w="2713" w:type="dxa"/>
          </w:tcPr>
          <w:p w14:paraId="568D47A3" w14:textId="77777777" w:rsidR="002A3FBD" w:rsidRPr="009743C8" w:rsidRDefault="002A3FBD" w:rsidP="002A3FBD">
            <w:pPr>
              <w:rPr>
                <w:lang w:val="en-GB"/>
              </w:rPr>
            </w:pPr>
          </w:p>
          <w:p w14:paraId="0502161B" w14:textId="77777777" w:rsidR="002A3FBD" w:rsidRPr="009743C8" w:rsidRDefault="002A3FBD" w:rsidP="002A3FBD">
            <w:pPr>
              <w:rPr>
                <w:lang w:val="en-GB"/>
              </w:rPr>
            </w:pPr>
            <w:r w:rsidRPr="009743C8">
              <w:rPr>
                <w:lang w:val="en-GB"/>
              </w:rPr>
              <w:t>Man-made staple fibres</w:t>
            </w:r>
          </w:p>
        </w:tc>
        <w:tc>
          <w:tcPr>
            <w:tcW w:w="2778" w:type="dxa"/>
          </w:tcPr>
          <w:p w14:paraId="3C16ADC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4D1565F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48F570D3" w14:textId="77777777" w:rsidR="002A3FBD" w:rsidRPr="009743C8" w:rsidRDefault="002A3FBD" w:rsidP="002A3FBD">
            <w:pPr>
              <w:rPr>
                <w:lang w:val="en-GB"/>
              </w:rPr>
            </w:pPr>
          </w:p>
        </w:tc>
      </w:tr>
      <w:tr w:rsidR="002A3FBD" w:rsidRPr="009743C8" w14:paraId="3252383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9F10EA" w14:textId="77777777" w:rsidR="002A3FBD" w:rsidRPr="009743C8" w:rsidRDefault="002A3FBD" w:rsidP="002A3FBD">
            <w:pPr>
              <w:rPr>
                <w:lang w:val="en-GB"/>
              </w:rPr>
            </w:pPr>
            <w:r w:rsidRPr="009743C8">
              <w:rPr>
                <w:lang w:val="en-GB"/>
              </w:rPr>
              <w:t>5508 to 5511</w:t>
            </w:r>
          </w:p>
        </w:tc>
        <w:tc>
          <w:tcPr>
            <w:cnfStyle w:val="000010000000" w:firstRow="0" w:lastRow="0" w:firstColumn="0" w:lastColumn="0" w:oddVBand="1" w:evenVBand="0" w:oddHBand="0" w:evenHBand="0" w:firstRowFirstColumn="0" w:firstRowLastColumn="0" w:lastRowFirstColumn="0" w:lastRowLastColumn="0"/>
            <w:tcW w:w="2713" w:type="dxa"/>
          </w:tcPr>
          <w:p w14:paraId="5758B3F4" w14:textId="77777777" w:rsidR="002A3FBD" w:rsidRPr="009743C8" w:rsidRDefault="002A3FBD" w:rsidP="002A3FBD">
            <w:pPr>
              <w:rPr>
                <w:lang w:val="en-GB"/>
              </w:rPr>
            </w:pPr>
            <w:r w:rsidRPr="009743C8">
              <w:rPr>
                <w:lang w:val="en-GB"/>
              </w:rPr>
              <w:t>Yarn and sewing thread of man-made staple fibres</w:t>
            </w:r>
          </w:p>
        </w:tc>
        <w:tc>
          <w:tcPr>
            <w:tcW w:w="2778" w:type="dxa"/>
          </w:tcPr>
          <w:p w14:paraId="00FC7468" w14:textId="1CC8299E"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700A684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5A50972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 combed or otherwise prepared for spinning,</w:t>
            </w:r>
          </w:p>
          <w:p w14:paraId="60C4CE7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7930EC9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p w14:paraId="64F13C6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5A69296" w14:textId="77777777" w:rsidR="002A3FBD" w:rsidRPr="009743C8" w:rsidRDefault="002A3FBD" w:rsidP="002A3FBD">
            <w:pPr>
              <w:rPr>
                <w:lang w:val="en-GB"/>
              </w:rPr>
            </w:pPr>
          </w:p>
        </w:tc>
      </w:tr>
      <w:tr w:rsidR="0036504C" w:rsidRPr="009743C8" w14:paraId="30598E3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7429661" w14:textId="77777777" w:rsidR="0036504C" w:rsidRPr="009743C8" w:rsidRDefault="0036504C" w:rsidP="002A3FBD">
            <w:pPr>
              <w:rPr>
                <w:lang w:val="en-GB"/>
              </w:rPr>
            </w:pPr>
            <w:r w:rsidRPr="009743C8">
              <w:rPr>
                <w:lang w:val="en-GB"/>
              </w:rPr>
              <w:t>5512 to 5516</w:t>
            </w:r>
          </w:p>
        </w:tc>
        <w:tc>
          <w:tcPr>
            <w:cnfStyle w:val="000010000000" w:firstRow="0" w:lastRow="0" w:firstColumn="0" w:lastColumn="0" w:oddVBand="1" w:evenVBand="0" w:oddHBand="0" w:evenHBand="0" w:firstRowFirstColumn="0" w:firstRowLastColumn="0" w:lastRowFirstColumn="0" w:lastRowLastColumn="0"/>
            <w:tcW w:w="2713" w:type="dxa"/>
          </w:tcPr>
          <w:p w14:paraId="708FD443" w14:textId="77777777" w:rsidR="0036504C" w:rsidRPr="009743C8" w:rsidRDefault="0036504C" w:rsidP="002A3FBD">
            <w:pPr>
              <w:rPr>
                <w:lang w:val="en-GB"/>
              </w:rPr>
            </w:pPr>
            <w:r w:rsidRPr="009743C8">
              <w:rPr>
                <w:lang w:val="en-GB"/>
              </w:rPr>
              <w:t>Woven fabrics of man-made staple fibres:</w:t>
            </w:r>
          </w:p>
        </w:tc>
        <w:tc>
          <w:tcPr>
            <w:tcW w:w="2778" w:type="dxa"/>
          </w:tcPr>
          <w:p w14:paraId="58CF040D" w14:textId="77777777" w:rsidR="0036504C" w:rsidRPr="009743C8" w:rsidRDefault="0036504C"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8DB4E5A" w14:textId="77777777" w:rsidR="0036504C" w:rsidRPr="009743C8" w:rsidRDefault="0036504C" w:rsidP="002A3FBD">
            <w:pPr>
              <w:rPr>
                <w:lang w:val="en-GB"/>
              </w:rPr>
            </w:pPr>
          </w:p>
        </w:tc>
      </w:tr>
      <w:tr w:rsidR="0036504C" w:rsidRPr="009743C8" w14:paraId="7F6E529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B0A9D1" w14:textId="77777777" w:rsidR="0036504C" w:rsidRPr="009743C8" w:rsidRDefault="0036504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26FA3B8" w14:textId="77777777" w:rsidR="0036504C" w:rsidRPr="009743C8" w:rsidRDefault="0036504C" w:rsidP="002A3FBD">
            <w:pPr>
              <w:rPr>
                <w:lang w:val="en-GB"/>
              </w:rPr>
            </w:pPr>
            <w:r w:rsidRPr="009743C8">
              <w:rPr>
                <w:lang w:val="en-GB"/>
              </w:rPr>
              <w:t>- Incorporating rubber thread</w:t>
            </w:r>
          </w:p>
        </w:tc>
        <w:tc>
          <w:tcPr>
            <w:tcW w:w="2778" w:type="dxa"/>
          </w:tcPr>
          <w:p w14:paraId="3FE8C028"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noProof/>
                <w:lang w:val="en-GB"/>
              </w:rPr>
              <mc:AlternateContent>
                <mc:Choice Requires="wps">
                  <w:drawing>
                    <wp:anchor distT="0" distB="0" distL="114300" distR="114300" simplePos="0" relativeHeight="251676160" behindDoc="0" locked="0" layoutInCell="1" allowOverlap="1" wp14:anchorId="623CD53A" wp14:editId="52CD102C">
                      <wp:simplePos x="0" y="0"/>
                      <wp:positionH relativeFrom="margin">
                        <wp:posOffset>-630</wp:posOffset>
                      </wp:positionH>
                      <wp:positionV relativeFrom="paragraph">
                        <wp:posOffset>8257</wp:posOffset>
                      </wp:positionV>
                      <wp:extent cx="1535433" cy="509906"/>
                      <wp:effectExtent l="0" t="0" r="1267" b="10794"/>
                      <wp:wrapNone/>
                      <wp:docPr id="2" name="Text Box 7"/>
                      <wp:cNvGraphicFramePr/>
                      <a:graphic xmlns:a="http://schemas.openxmlformats.org/drawingml/2006/main">
                        <a:graphicData uri="http://schemas.microsoft.com/office/word/2010/wordprocessingShape">
                          <wps:wsp>
                            <wps:cNvSpPr txBox="1"/>
                            <wps:spPr>
                              <a:xfrm>
                                <a:off x="0" y="0"/>
                                <a:ext cx="1535433" cy="509906"/>
                              </a:xfrm>
                              <a:prstGeom prst="rect">
                                <a:avLst/>
                              </a:prstGeom>
                              <a:noFill/>
                              <a:ln>
                                <a:noFill/>
                                <a:prstDash/>
                              </a:ln>
                            </wps:spPr>
                            <wps:txbx>
                              <w:txbxContent>
                                <w:p w14:paraId="784EB4DC" w14:textId="77777777" w:rsidR="0036504C" w:rsidRDefault="0036504C">
                                  <w:pPr>
                                    <w:pStyle w:val="Bodytext21"/>
                                    <w:shd w:val="clear" w:color="auto" w:fill="auto"/>
                                    <w:spacing w:before="0" w:line="188" w:lineRule="exact"/>
                                    <w:ind w:firstLine="0"/>
                                    <w:jc w:val="left"/>
                                  </w:pPr>
                                  <w:r>
                                    <w:rPr>
                                      <w:rStyle w:val="Bodytext2Exact1"/>
                                    </w:rPr>
                                    <w:t>Manufacture from single yam (</w:t>
                                  </w:r>
                                  <w:r>
                                    <w:rPr>
                                      <w:rStyle w:val="Bodytext2Exact1"/>
                                      <w:vertAlign w:val="superscript"/>
                                    </w:rPr>
                                    <w:t>7</w:t>
                                  </w:r>
                                  <w:r>
                                    <w:rPr>
                                      <w:rStyle w:val="Bodytext2Exact1"/>
                                    </w:rPr>
                                    <w:t>)</w:t>
                                  </w:r>
                                </w:p>
                              </w:txbxContent>
                            </wps:txbx>
                            <wps:bodyPr vert="horz" wrap="square" lIns="0" tIns="0" rIns="0" bIns="0" anchor="t" anchorCtr="0" compatLnSpc="0">
                              <a:noAutofit/>
                            </wps:bodyPr>
                          </wps:wsp>
                        </a:graphicData>
                      </a:graphic>
                    </wp:anchor>
                  </w:drawing>
                </mc:Choice>
                <mc:Fallback>
                  <w:pict>
                    <v:shapetype w14:anchorId="623CD53A" id="_x0000_t202" coordsize="21600,21600" o:spt="202" path="m,l,21600r21600,l21600,xe">
                      <v:stroke joinstyle="miter"/>
                      <v:path gradientshapeok="t" o:connecttype="rect"/>
                    </v:shapetype>
                    <v:shape id="Text Box 7" o:spid="_x0000_s1026" type="#_x0000_t202" style="position:absolute;margin-left:-.05pt;margin-top:.65pt;width:120.9pt;height:40.15pt;z-index:2516761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" filled="f" stroked="f">
                      <v:textbox inset="0,0,0,0">
                        <w:txbxContent>
                          <w:p w14:paraId="784EB4DC" w14:textId="77777777" w:rsidR="0036504C" w:rsidRDefault="0036504C">
                            <w:pPr>
                              <w:pStyle w:val="Bodytext21"/>
                              <w:shd w:val="clear" w:color="auto" w:fill="auto"/>
                              <w:spacing w:before="0" w:line="188" w:lineRule="exact"/>
                              <w:ind w:firstLine="0"/>
                              <w:jc w:val="left"/>
                            </w:pPr>
                            <w:r>
                              <w:rPr>
                                <w:rStyle w:val="Bodytext2Exact1"/>
                              </w:rPr>
                              <w:t>Manufacture from single yam (</w:t>
                            </w:r>
                            <w:r>
                              <w:rPr>
                                <w:rStyle w:val="Bodytext2Exact1"/>
                                <w:vertAlign w:val="superscript"/>
                              </w:rPr>
                              <w:t>7</w:t>
                            </w:r>
                            <w:r>
                              <w:rPr>
                                <w:rStyle w:val="Bodytext2Exact1"/>
                              </w:rPr>
                              <w:t>)</w:t>
                            </w:r>
                          </w:p>
                        </w:txbxContent>
                      </v:textbox>
                      <w10:wrap anchorx="margin"/>
                    </v:shape>
                  </w:pict>
                </mc:Fallback>
              </mc:AlternateContent>
            </w:r>
          </w:p>
        </w:tc>
        <w:tc>
          <w:tcPr>
            <w:cnfStyle w:val="000010000000" w:firstRow="0" w:lastRow="0" w:firstColumn="0" w:lastColumn="0" w:oddVBand="1" w:evenVBand="0" w:oddHBand="0" w:evenHBand="0" w:firstRowFirstColumn="0" w:firstRowLastColumn="0" w:lastRowFirstColumn="0" w:lastRowLastColumn="0"/>
            <w:tcW w:w="2588" w:type="dxa"/>
          </w:tcPr>
          <w:p w14:paraId="5F20912D" w14:textId="77777777" w:rsidR="0036504C" w:rsidRPr="009743C8" w:rsidRDefault="0036504C" w:rsidP="002A3FBD">
            <w:pPr>
              <w:rPr>
                <w:lang w:val="en-GB"/>
              </w:rPr>
            </w:pPr>
          </w:p>
        </w:tc>
      </w:tr>
      <w:tr w:rsidR="0036504C" w:rsidRPr="009743C8" w14:paraId="0A8AC9E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6639CF6" w14:textId="77777777" w:rsidR="0036504C" w:rsidRPr="009743C8" w:rsidRDefault="0036504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6895A10" w14:textId="77777777" w:rsidR="0036504C" w:rsidRPr="009743C8" w:rsidRDefault="0036504C" w:rsidP="002A3FBD">
            <w:pPr>
              <w:rPr>
                <w:lang w:val="en-GB"/>
              </w:rPr>
            </w:pPr>
            <w:r w:rsidRPr="009743C8">
              <w:rPr>
                <w:lang w:val="en-GB"/>
              </w:rPr>
              <w:t>- Other</w:t>
            </w:r>
          </w:p>
        </w:tc>
        <w:tc>
          <w:tcPr>
            <w:tcW w:w="2778" w:type="dxa"/>
          </w:tcPr>
          <w:p w14:paraId="0E5109B5" w14:textId="45F15F46" w:rsidR="0036504C" w:rsidRPr="009743C8" w:rsidRDefault="0036504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55EE1BD3" w14:textId="3ECDC976" w:rsidR="0036504C" w:rsidRPr="009743C8" w:rsidRDefault="0036504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2AAE5AE6" w14:textId="77777777" w:rsidR="0036504C" w:rsidRPr="009743C8" w:rsidRDefault="0036504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7DE1FCF2" w14:textId="77777777" w:rsidR="0036504C" w:rsidRPr="009743C8" w:rsidRDefault="0036504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61B1D67C" w14:textId="57276440" w:rsidR="0036504C" w:rsidRPr="009743C8" w:rsidRDefault="0036504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prepared for</w:t>
            </w:r>
          </w:p>
          <w:p w14:paraId="7E7E3593" w14:textId="77777777" w:rsidR="0036504C" w:rsidRPr="009743C8" w:rsidRDefault="0036504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4ADA4322" w14:textId="2E874B89" w:rsidR="0036504C" w:rsidRPr="009743C8" w:rsidRDefault="0036504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24E5D92" w14:textId="77777777" w:rsidR="0036504C" w:rsidRPr="009743C8" w:rsidRDefault="0036504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03688B4D" w14:textId="77777777" w:rsidR="0036504C" w:rsidRPr="009743C8" w:rsidRDefault="0036504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5CB4B39B" w14:textId="77777777" w:rsidR="0036504C" w:rsidRPr="009743C8" w:rsidRDefault="0036504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w:t>
            </w:r>
          </w:p>
          <w:p w14:paraId="1B5B28B6" w14:textId="77777777" w:rsidR="0036504C" w:rsidRPr="009743C8" w:rsidRDefault="0036504C"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3359B12" w14:textId="77777777" w:rsidR="0036504C" w:rsidRPr="009743C8" w:rsidRDefault="0036504C" w:rsidP="002A3FBD">
            <w:pPr>
              <w:rPr>
                <w:lang w:val="en-GB"/>
              </w:rPr>
            </w:pPr>
          </w:p>
        </w:tc>
      </w:tr>
      <w:tr w:rsidR="002A3FBD" w:rsidRPr="009743C8" w14:paraId="7BB8E87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942B847" w14:textId="77777777" w:rsidR="002A3FBD" w:rsidRPr="009743C8" w:rsidRDefault="002A3FBD" w:rsidP="002A3FBD">
            <w:pPr>
              <w:rPr>
                <w:lang w:val="en-GB"/>
              </w:rPr>
            </w:pPr>
            <w:r w:rsidRPr="009743C8">
              <w:rPr>
                <w:lang w:val="en-GB"/>
              </w:rPr>
              <w:t>ex Chapter 56</w:t>
            </w:r>
          </w:p>
        </w:tc>
        <w:tc>
          <w:tcPr>
            <w:cnfStyle w:val="000010000000" w:firstRow="0" w:lastRow="0" w:firstColumn="0" w:lastColumn="0" w:oddVBand="1" w:evenVBand="0" w:oddHBand="0" w:evenHBand="0" w:firstRowFirstColumn="0" w:firstRowLastColumn="0" w:lastRowFirstColumn="0" w:lastRowLastColumn="0"/>
            <w:tcW w:w="2713" w:type="dxa"/>
          </w:tcPr>
          <w:p w14:paraId="0FA46D8A" w14:textId="4757F3F8" w:rsidR="002A3FBD" w:rsidRPr="009743C8" w:rsidRDefault="002A3FBD" w:rsidP="002A3FBD">
            <w:pPr>
              <w:rPr>
                <w:lang w:val="en-GB"/>
              </w:rPr>
            </w:pPr>
            <w:r w:rsidRPr="009743C8">
              <w:rPr>
                <w:lang w:val="en-GB"/>
              </w:rPr>
              <w:t xml:space="preserve">Wadding, felt and non-wovens; special </w:t>
            </w:r>
            <w:r>
              <w:rPr>
                <w:lang w:val="en-GB"/>
              </w:rPr>
              <w:t>yarn</w:t>
            </w:r>
            <w:r w:rsidRPr="009743C8">
              <w:rPr>
                <w:lang w:val="en-GB"/>
              </w:rPr>
              <w:t>s; twine, cordage, ropes and cables and articles thereof; except for:</w:t>
            </w:r>
          </w:p>
        </w:tc>
        <w:tc>
          <w:tcPr>
            <w:tcW w:w="2778" w:type="dxa"/>
          </w:tcPr>
          <w:p w14:paraId="320AF06B" w14:textId="57E0E83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68B615EE" w14:textId="27C9C9EE"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2C743C3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02376513" w14:textId="5A4441C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222D41E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3D44FC2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1A8A437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454B7AF5" w14:textId="77777777" w:rsidR="002A3FBD" w:rsidRPr="009743C8" w:rsidRDefault="002A3FBD" w:rsidP="002A3FBD">
            <w:pPr>
              <w:rPr>
                <w:lang w:val="en-GB"/>
              </w:rPr>
            </w:pPr>
          </w:p>
        </w:tc>
      </w:tr>
      <w:tr w:rsidR="002A3FBD" w:rsidRPr="009743C8" w14:paraId="5C74EB0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FBAE070" w14:textId="77777777" w:rsidR="002A3FBD" w:rsidRPr="009743C8" w:rsidRDefault="002A3FBD" w:rsidP="002A3FBD">
            <w:pPr>
              <w:rPr>
                <w:lang w:val="en-GB"/>
              </w:rPr>
            </w:pPr>
            <w:r w:rsidRPr="009743C8">
              <w:rPr>
                <w:lang w:val="en-GB"/>
              </w:rPr>
              <w:t>5602</w:t>
            </w:r>
          </w:p>
        </w:tc>
        <w:tc>
          <w:tcPr>
            <w:cnfStyle w:val="000010000000" w:firstRow="0" w:lastRow="0" w:firstColumn="0" w:lastColumn="0" w:oddVBand="1" w:evenVBand="0" w:oddHBand="0" w:evenHBand="0" w:firstRowFirstColumn="0" w:firstRowLastColumn="0" w:lastRowFirstColumn="0" w:lastRowLastColumn="0"/>
            <w:tcW w:w="2713" w:type="dxa"/>
          </w:tcPr>
          <w:p w14:paraId="3F412658" w14:textId="77777777" w:rsidR="002A3FBD" w:rsidRPr="009743C8" w:rsidRDefault="002A3FBD" w:rsidP="002A3FBD">
            <w:pPr>
              <w:rPr>
                <w:lang w:val="en-GB"/>
              </w:rPr>
            </w:pPr>
            <w:r w:rsidRPr="009743C8">
              <w:rPr>
                <w:lang w:val="en-GB"/>
              </w:rPr>
              <w:t>Felt, whether or not impregnated, coated, covered or laminated:</w:t>
            </w:r>
          </w:p>
        </w:tc>
        <w:tc>
          <w:tcPr>
            <w:tcW w:w="2778" w:type="dxa"/>
          </w:tcPr>
          <w:p w14:paraId="4168C8F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BF2CB7A" w14:textId="77777777" w:rsidR="002A3FBD" w:rsidRPr="009743C8" w:rsidRDefault="002A3FBD" w:rsidP="002A3FBD">
            <w:pPr>
              <w:rPr>
                <w:lang w:val="en-GB"/>
              </w:rPr>
            </w:pPr>
          </w:p>
        </w:tc>
      </w:tr>
      <w:tr w:rsidR="002A3FBD" w:rsidRPr="009743C8" w14:paraId="4ABE217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6A229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EBD1480" w14:textId="77777777" w:rsidR="002A3FBD" w:rsidRPr="009743C8" w:rsidRDefault="002A3FBD" w:rsidP="002A3FBD">
            <w:pPr>
              <w:rPr>
                <w:lang w:val="en-GB"/>
              </w:rPr>
            </w:pPr>
            <w:r w:rsidRPr="009743C8">
              <w:rPr>
                <w:lang w:val="en-GB"/>
              </w:rPr>
              <w:t>-Needleloom felt</w:t>
            </w:r>
          </w:p>
        </w:tc>
        <w:tc>
          <w:tcPr>
            <w:tcW w:w="2778" w:type="dxa"/>
          </w:tcPr>
          <w:p w14:paraId="16C86E0F" w14:textId="6A3902AE"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2232FD1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or</w:t>
            </w:r>
          </w:p>
          <w:p w14:paraId="1923DAF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p>
          <w:p w14:paraId="0F94AC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However:</w:t>
            </w:r>
          </w:p>
        </w:tc>
        <w:tc>
          <w:tcPr>
            <w:cnfStyle w:val="000010000000" w:firstRow="0" w:lastRow="0" w:firstColumn="0" w:lastColumn="0" w:oddVBand="1" w:evenVBand="0" w:oddHBand="0" w:evenHBand="0" w:firstRowFirstColumn="0" w:firstRowLastColumn="0" w:lastRowFirstColumn="0" w:lastRowLastColumn="0"/>
            <w:tcW w:w="2588" w:type="dxa"/>
          </w:tcPr>
          <w:p w14:paraId="55AC36C6" w14:textId="77777777" w:rsidR="002A3FBD" w:rsidRPr="009743C8" w:rsidRDefault="002A3FBD" w:rsidP="002A3FBD">
            <w:pPr>
              <w:rPr>
                <w:lang w:val="en-GB"/>
              </w:rPr>
            </w:pPr>
          </w:p>
        </w:tc>
      </w:tr>
      <w:tr w:rsidR="002A3FBD" w:rsidRPr="009743C8" w14:paraId="6773884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B15F23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3FB40F1" w14:textId="77777777" w:rsidR="002A3FBD" w:rsidRPr="009743C8" w:rsidRDefault="002A3FBD" w:rsidP="002A3FBD">
            <w:pPr>
              <w:rPr>
                <w:lang w:val="en-GB"/>
              </w:rPr>
            </w:pPr>
          </w:p>
        </w:tc>
        <w:tc>
          <w:tcPr>
            <w:tcW w:w="2778" w:type="dxa"/>
          </w:tcPr>
          <w:p w14:paraId="28F72050" w14:textId="56A0E7E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filament of</w:t>
            </w:r>
          </w:p>
          <w:p w14:paraId="2B9F70D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 5402,</w:t>
            </w:r>
          </w:p>
          <w:p w14:paraId="1EB87811" w14:textId="2D5BCB3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fibres of</w:t>
            </w:r>
          </w:p>
          <w:p w14:paraId="25E2F21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 5503 or 5506, or</w:t>
            </w:r>
          </w:p>
          <w:p w14:paraId="0E6EA5B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filament tow of heading 5501,</w:t>
            </w:r>
          </w:p>
          <w:p w14:paraId="45D72D6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of which the denomination in all cases of a single filament or fibre is less than 9 decitex, may be used, provided that their total value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AF58170" w14:textId="77777777" w:rsidR="002A3FBD" w:rsidRPr="009743C8" w:rsidRDefault="002A3FBD" w:rsidP="002A3FBD">
            <w:pPr>
              <w:rPr>
                <w:lang w:val="en-GB"/>
              </w:rPr>
            </w:pPr>
          </w:p>
        </w:tc>
      </w:tr>
      <w:tr w:rsidR="002A3FBD" w:rsidRPr="009743C8" w14:paraId="30F25C1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40809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391BE15" w14:textId="77777777" w:rsidR="002A3FBD" w:rsidRPr="009743C8" w:rsidRDefault="002A3FBD" w:rsidP="002A3FBD">
            <w:pPr>
              <w:rPr>
                <w:lang w:val="en-GB"/>
              </w:rPr>
            </w:pPr>
            <w:r w:rsidRPr="009743C8">
              <w:rPr>
                <w:lang w:val="en-GB"/>
              </w:rPr>
              <w:t>-Other</w:t>
            </w:r>
          </w:p>
        </w:tc>
        <w:tc>
          <w:tcPr>
            <w:tcW w:w="2778" w:type="dxa"/>
          </w:tcPr>
          <w:p w14:paraId="0935D8F7" w14:textId="2828CDB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71D12B1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006EBD0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made from casein, or</w:t>
            </w:r>
          </w:p>
          <w:p w14:paraId="3356FE9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2B71345B" w14:textId="77777777" w:rsidR="002A3FBD" w:rsidRPr="009743C8" w:rsidRDefault="002A3FBD" w:rsidP="002A3FBD">
            <w:pPr>
              <w:rPr>
                <w:lang w:val="en-GB"/>
              </w:rPr>
            </w:pPr>
          </w:p>
        </w:tc>
      </w:tr>
      <w:tr w:rsidR="002A3FBD" w:rsidRPr="009743C8" w14:paraId="40A31CD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C2C191" w14:textId="77777777" w:rsidR="002A3FBD" w:rsidRPr="009743C8" w:rsidRDefault="002A3FBD" w:rsidP="002A3FBD">
            <w:pPr>
              <w:rPr>
                <w:lang w:val="en-GB"/>
              </w:rPr>
            </w:pPr>
            <w:r w:rsidRPr="009743C8">
              <w:rPr>
                <w:lang w:val="en-GB"/>
              </w:rPr>
              <w:lastRenderedPageBreak/>
              <w:t>5604</w:t>
            </w:r>
          </w:p>
        </w:tc>
        <w:tc>
          <w:tcPr>
            <w:cnfStyle w:val="000010000000" w:firstRow="0" w:lastRow="0" w:firstColumn="0" w:lastColumn="0" w:oddVBand="1" w:evenVBand="0" w:oddHBand="0" w:evenHBand="0" w:firstRowFirstColumn="0" w:firstRowLastColumn="0" w:lastRowFirstColumn="0" w:lastRowLastColumn="0"/>
            <w:tcW w:w="2713" w:type="dxa"/>
          </w:tcPr>
          <w:p w14:paraId="3688C183" w14:textId="6C3EF532" w:rsidR="002A3FBD" w:rsidRPr="009743C8" w:rsidRDefault="002A3FBD" w:rsidP="002A3FBD">
            <w:pPr>
              <w:rPr>
                <w:lang w:val="en-GB"/>
              </w:rPr>
            </w:pPr>
            <w:r w:rsidRPr="009743C8">
              <w:rPr>
                <w:lang w:val="en-GB"/>
              </w:rPr>
              <w:t xml:space="preserve">Rubber thread and cord, textile covered; textile </w:t>
            </w:r>
            <w:r>
              <w:rPr>
                <w:lang w:val="en-GB"/>
              </w:rPr>
              <w:t>yarn</w:t>
            </w:r>
            <w:r w:rsidRPr="009743C8">
              <w:rPr>
                <w:lang w:val="en-GB"/>
              </w:rPr>
              <w:t>, and strip and the like of heading 5404 or 5405, impregnated, coated,</w:t>
            </w:r>
          </w:p>
          <w:p w14:paraId="37749B0D" w14:textId="519D1B93" w:rsidR="002A3FBD" w:rsidRPr="009743C8" w:rsidRDefault="002A3FBD" w:rsidP="002A3FBD">
            <w:pPr>
              <w:rPr>
                <w:lang w:val="en-GB"/>
              </w:rPr>
            </w:pPr>
            <w:r w:rsidRPr="009743C8">
              <w:rPr>
                <w:lang w:val="en-GB"/>
              </w:rPr>
              <w:t>covered or sheathed with rubber or plastics:</w:t>
            </w:r>
          </w:p>
        </w:tc>
        <w:tc>
          <w:tcPr>
            <w:tcW w:w="2778" w:type="dxa"/>
          </w:tcPr>
          <w:p w14:paraId="0F6D211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89BEB69" w14:textId="77777777" w:rsidR="002A3FBD" w:rsidRPr="009743C8" w:rsidRDefault="002A3FBD" w:rsidP="002A3FBD">
            <w:pPr>
              <w:rPr>
                <w:lang w:val="en-GB"/>
              </w:rPr>
            </w:pPr>
          </w:p>
        </w:tc>
      </w:tr>
      <w:tr w:rsidR="002A3FBD" w:rsidRPr="009743C8" w14:paraId="53ECDC9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C96746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2FD0091" w14:textId="77777777" w:rsidR="002A3FBD" w:rsidRPr="009743C8" w:rsidRDefault="002A3FBD" w:rsidP="002A3FBD">
            <w:pPr>
              <w:rPr>
                <w:lang w:val="en-GB"/>
              </w:rPr>
            </w:pPr>
            <w:r w:rsidRPr="009743C8">
              <w:rPr>
                <w:lang w:val="en-GB"/>
              </w:rPr>
              <w:t>-Rubber thread and cord, textile covered</w:t>
            </w:r>
          </w:p>
        </w:tc>
        <w:tc>
          <w:tcPr>
            <w:tcW w:w="2778" w:type="dxa"/>
          </w:tcPr>
          <w:p w14:paraId="7F0B906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588" w:type="dxa"/>
          </w:tcPr>
          <w:p w14:paraId="79AF44BC" w14:textId="77777777" w:rsidR="002A3FBD" w:rsidRPr="009743C8" w:rsidRDefault="002A3FBD" w:rsidP="002A3FBD">
            <w:pPr>
              <w:rPr>
                <w:lang w:val="en-GB"/>
              </w:rPr>
            </w:pPr>
          </w:p>
        </w:tc>
      </w:tr>
      <w:tr w:rsidR="002A3FBD" w:rsidRPr="009743C8" w14:paraId="253FBF1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D7E6F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5C4AEEE" w14:textId="77777777" w:rsidR="002A3FBD" w:rsidRPr="009743C8" w:rsidRDefault="002A3FBD" w:rsidP="002A3FBD">
            <w:pPr>
              <w:rPr>
                <w:lang w:val="en-GB"/>
              </w:rPr>
            </w:pPr>
            <w:r w:rsidRPr="009743C8">
              <w:rPr>
                <w:lang w:val="en-GB"/>
              </w:rPr>
              <w:t>- Other</w:t>
            </w:r>
          </w:p>
        </w:tc>
        <w:tc>
          <w:tcPr>
            <w:tcW w:w="2778" w:type="dxa"/>
          </w:tcPr>
          <w:p w14:paraId="5577BD72" w14:textId="4068ACA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6DABA83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not carded or</w:t>
            </w:r>
          </w:p>
          <w:p w14:paraId="6D610BBC" w14:textId="623CC6E2"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combed or otherwise</w:t>
            </w:r>
          </w:p>
          <w:p w14:paraId="3F0C2FB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processed for spinning,</w:t>
            </w:r>
          </w:p>
          <w:p w14:paraId="518E980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666A3E1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14DE0A59" w14:textId="77777777" w:rsidR="002A3FBD" w:rsidRPr="009743C8" w:rsidRDefault="002A3FBD" w:rsidP="002A3FBD">
            <w:pPr>
              <w:rPr>
                <w:lang w:val="en-GB"/>
              </w:rPr>
            </w:pPr>
          </w:p>
        </w:tc>
      </w:tr>
      <w:tr w:rsidR="002A3FBD" w:rsidRPr="009743C8" w14:paraId="4B0EF7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991B4A3" w14:textId="77777777" w:rsidR="002A3FBD" w:rsidRPr="009743C8" w:rsidRDefault="002A3FBD" w:rsidP="002A3FBD">
            <w:pPr>
              <w:rPr>
                <w:lang w:val="en-GB"/>
              </w:rPr>
            </w:pPr>
            <w:r w:rsidRPr="009743C8">
              <w:rPr>
                <w:lang w:val="en-GB"/>
              </w:rPr>
              <w:t>5605</w:t>
            </w:r>
          </w:p>
        </w:tc>
        <w:tc>
          <w:tcPr>
            <w:cnfStyle w:val="000010000000" w:firstRow="0" w:lastRow="0" w:firstColumn="0" w:lastColumn="0" w:oddVBand="1" w:evenVBand="0" w:oddHBand="0" w:evenHBand="0" w:firstRowFirstColumn="0" w:firstRowLastColumn="0" w:lastRowFirstColumn="0" w:lastRowLastColumn="0"/>
            <w:tcW w:w="2713" w:type="dxa"/>
          </w:tcPr>
          <w:p w14:paraId="05CB934E" w14:textId="71806178" w:rsidR="002A3FBD" w:rsidRPr="009743C8" w:rsidRDefault="002A3FBD" w:rsidP="002A3FBD">
            <w:pPr>
              <w:rPr>
                <w:lang w:val="en-GB"/>
              </w:rPr>
            </w:pPr>
            <w:r w:rsidRPr="009743C8">
              <w:rPr>
                <w:lang w:val="en-GB"/>
              </w:rPr>
              <w:t xml:space="preserve">Metallised </w:t>
            </w:r>
            <w:r>
              <w:rPr>
                <w:lang w:val="en-GB"/>
              </w:rPr>
              <w:t>yarn</w:t>
            </w:r>
            <w:r w:rsidRPr="009743C8">
              <w:rPr>
                <w:lang w:val="en-GB"/>
              </w:rPr>
              <w:t xml:space="preserve">, whether or not gimped, being textile </w:t>
            </w:r>
            <w:r>
              <w:rPr>
                <w:lang w:val="en-GB"/>
              </w:rPr>
              <w:t>yarn</w:t>
            </w:r>
            <w:r w:rsidRPr="009743C8">
              <w:rPr>
                <w:lang w:val="en-GB"/>
              </w:rPr>
              <w:t>, or strip or the like of heading 5404 or 5405, combined with metal in the form of thread, strip or powder or covered with metal</w:t>
            </w:r>
          </w:p>
        </w:tc>
        <w:tc>
          <w:tcPr>
            <w:tcW w:w="2778" w:type="dxa"/>
          </w:tcPr>
          <w:p w14:paraId="6DDED2C0" w14:textId="0AB4BEA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1848118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1FD5329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5102E728" w14:textId="1E18D80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processed for</w:t>
            </w:r>
          </w:p>
          <w:p w14:paraId="776ABF9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55462BA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000566E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A4A9A51" w14:textId="77777777" w:rsidR="002A3FBD" w:rsidRPr="009743C8" w:rsidRDefault="002A3FBD" w:rsidP="002A3FBD">
            <w:pPr>
              <w:rPr>
                <w:lang w:val="en-GB"/>
              </w:rPr>
            </w:pPr>
          </w:p>
        </w:tc>
      </w:tr>
      <w:tr w:rsidR="002A3FBD" w:rsidRPr="009743C8" w14:paraId="1DCF270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2F9A7CC" w14:textId="77777777" w:rsidR="002A3FBD" w:rsidRPr="009743C8" w:rsidRDefault="002A3FBD" w:rsidP="002A3FBD">
            <w:pPr>
              <w:rPr>
                <w:lang w:val="en-GB"/>
              </w:rPr>
            </w:pPr>
            <w:r w:rsidRPr="009743C8">
              <w:rPr>
                <w:lang w:val="en-GB"/>
              </w:rPr>
              <w:t>5606</w:t>
            </w:r>
          </w:p>
        </w:tc>
        <w:tc>
          <w:tcPr>
            <w:cnfStyle w:val="000010000000" w:firstRow="0" w:lastRow="0" w:firstColumn="0" w:lastColumn="0" w:oddVBand="1" w:evenVBand="0" w:oddHBand="0" w:evenHBand="0" w:firstRowFirstColumn="0" w:firstRowLastColumn="0" w:lastRowFirstColumn="0" w:lastRowLastColumn="0"/>
            <w:tcW w:w="2713" w:type="dxa"/>
          </w:tcPr>
          <w:p w14:paraId="3EA6E9EB" w14:textId="512CE6DC" w:rsidR="002A3FBD" w:rsidRPr="009743C8" w:rsidRDefault="002A3FBD" w:rsidP="002A3FBD">
            <w:pPr>
              <w:rPr>
                <w:lang w:val="en-GB"/>
              </w:rPr>
            </w:pPr>
            <w:r w:rsidRPr="009743C8">
              <w:rPr>
                <w:lang w:val="en-GB"/>
              </w:rPr>
              <w:t xml:space="preserve">- Gimped </w:t>
            </w:r>
            <w:r>
              <w:rPr>
                <w:lang w:val="en-GB"/>
              </w:rPr>
              <w:t>yarn</w:t>
            </w:r>
            <w:r w:rsidRPr="009743C8">
              <w:rPr>
                <w:lang w:val="en-GB"/>
              </w:rPr>
              <w:t xml:space="preserve">, and strip and the like of heading 5404 or 5405, gimped (other than those of heading 5605 and gimped horsehair </w:t>
            </w:r>
            <w:r>
              <w:rPr>
                <w:lang w:val="en-GB"/>
              </w:rPr>
              <w:t>yarn</w:t>
            </w:r>
            <w:r w:rsidRPr="009743C8">
              <w:rPr>
                <w:lang w:val="en-GB"/>
              </w:rPr>
              <w:t xml:space="preserve">); chenille </w:t>
            </w:r>
            <w:r>
              <w:rPr>
                <w:lang w:val="en-GB"/>
              </w:rPr>
              <w:t>yarn</w:t>
            </w:r>
            <w:r w:rsidRPr="009743C8">
              <w:rPr>
                <w:lang w:val="en-GB"/>
              </w:rPr>
              <w:t xml:space="preserve"> (including flock chenille </w:t>
            </w:r>
            <w:r>
              <w:rPr>
                <w:lang w:val="en-GB"/>
              </w:rPr>
              <w:t>yarn</w:t>
            </w:r>
            <w:r w:rsidRPr="009743C8">
              <w:rPr>
                <w:lang w:val="en-GB"/>
              </w:rPr>
              <w:t>); loop wale-</w:t>
            </w:r>
            <w:r>
              <w:rPr>
                <w:lang w:val="en-GB"/>
              </w:rPr>
              <w:t>yarn</w:t>
            </w:r>
          </w:p>
        </w:tc>
        <w:tc>
          <w:tcPr>
            <w:tcW w:w="2778" w:type="dxa"/>
          </w:tcPr>
          <w:p w14:paraId="2468A7AE" w14:textId="53034F7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5DF5776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2CF1B4C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4FB12FC0" w14:textId="240435C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5B81C37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1C33DF6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0D0F51D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1FC32E2D" w14:textId="77777777" w:rsidR="002A3FBD" w:rsidRPr="009743C8" w:rsidRDefault="002A3FBD" w:rsidP="002A3FBD">
            <w:pPr>
              <w:rPr>
                <w:lang w:val="en-GB"/>
              </w:rPr>
            </w:pPr>
          </w:p>
        </w:tc>
      </w:tr>
      <w:tr w:rsidR="002A3FBD" w:rsidRPr="009743C8" w14:paraId="1F67E7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F17FCC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480BBF" w14:textId="4D35A2FF" w:rsidR="002A3FBD" w:rsidRPr="009743C8" w:rsidRDefault="002A3FBD" w:rsidP="002A3FBD">
            <w:pPr>
              <w:rPr>
                <w:lang w:val="en-GB"/>
              </w:rPr>
            </w:pPr>
            <w:r w:rsidRPr="009743C8">
              <w:rPr>
                <w:lang w:val="en-GB"/>
              </w:rPr>
              <w:t xml:space="preserve">- Gimped </w:t>
            </w:r>
            <w:r>
              <w:rPr>
                <w:lang w:val="en-GB"/>
              </w:rPr>
              <w:t>yarn</w:t>
            </w:r>
            <w:r w:rsidRPr="009743C8">
              <w:rPr>
                <w:lang w:val="en-GB"/>
              </w:rPr>
              <w:t xml:space="preserve"> associated to elas</w:t>
            </w:r>
            <w:r w:rsidRPr="009743C8">
              <w:rPr>
                <w:lang w:val="en-GB"/>
              </w:rPr>
              <w:softHyphen/>
              <w:t xml:space="preserve">tomeric </w:t>
            </w:r>
            <w:r>
              <w:rPr>
                <w:lang w:val="en-GB"/>
              </w:rPr>
              <w:t>yarn</w:t>
            </w:r>
          </w:p>
        </w:tc>
        <w:tc>
          <w:tcPr>
            <w:tcW w:w="2778" w:type="dxa"/>
          </w:tcPr>
          <w:p w14:paraId="54F7687D" w14:textId="2A42F3A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327075E7" w14:textId="77777777" w:rsidR="002A3FBD" w:rsidRPr="009743C8" w:rsidRDefault="002A3FBD" w:rsidP="002A3FBD">
            <w:pPr>
              <w:rPr>
                <w:lang w:val="en-GB"/>
              </w:rPr>
            </w:pPr>
          </w:p>
        </w:tc>
      </w:tr>
      <w:tr w:rsidR="0036504C" w:rsidRPr="009743C8" w14:paraId="505F5990"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AE399BC" w14:textId="7D569B36" w:rsidR="0036504C" w:rsidRPr="009743C8" w:rsidRDefault="0036504C" w:rsidP="0036504C">
            <w:pPr>
              <w:rPr>
                <w:b w:val="0"/>
                <w:bCs w:val="0"/>
                <w:lang w:val="en-GB"/>
              </w:rPr>
            </w:pPr>
            <w:r w:rsidRPr="009743C8">
              <w:rPr>
                <w:lang w:val="en-GB"/>
              </w:rPr>
              <w:t>ex 560750</w:t>
            </w:r>
          </w:p>
          <w:p w14:paraId="188DAD32" w14:textId="74FBC612" w:rsidR="0036504C" w:rsidRPr="009743C8" w:rsidRDefault="0036504C"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3A2039" w14:textId="77777777" w:rsidR="0036504C" w:rsidRPr="009743C8" w:rsidRDefault="0036504C" w:rsidP="00DC0243">
            <w:pPr>
              <w:rPr>
                <w:lang w:val="en-GB"/>
              </w:rPr>
            </w:pPr>
            <w:r w:rsidRPr="009743C8">
              <w:rPr>
                <w:lang w:val="en-GB"/>
              </w:rPr>
              <w:t>Twine (cordeles) and nets</w:t>
            </w:r>
          </w:p>
        </w:tc>
        <w:tc>
          <w:tcPr>
            <w:tcW w:w="2778" w:type="dxa"/>
          </w:tcPr>
          <w:p w14:paraId="66F2E201" w14:textId="77777777" w:rsidR="0036504C" w:rsidRPr="009743C8" w:rsidRDefault="0036504C"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w:t>
            </w:r>
          </w:p>
          <w:p w14:paraId="0ED51C27" w14:textId="77777777" w:rsidR="0036504C" w:rsidRPr="009743C8" w:rsidRDefault="0036504C"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20A5CB34" w14:textId="77777777" w:rsidR="0036504C" w:rsidRPr="009743C8" w:rsidRDefault="0036504C"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137144DD" w14:textId="77777777" w:rsidR="0036504C" w:rsidRPr="009743C8" w:rsidRDefault="0036504C"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7B6B83E2" w14:textId="77777777" w:rsidR="0036504C" w:rsidRPr="009743C8" w:rsidRDefault="0036504C"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66AF7EBE" w14:textId="77777777" w:rsidR="0036504C" w:rsidRPr="009743C8" w:rsidRDefault="0036504C"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759E32C9" w14:textId="77777777" w:rsidR="0036504C" w:rsidRPr="009743C8" w:rsidRDefault="0036504C"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10F3B36" w14:textId="77777777" w:rsidR="0036504C" w:rsidRPr="009743C8" w:rsidRDefault="0036504C" w:rsidP="00DC0243">
            <w:pPr>
              <w:rPr>
                <w:lang w:val="en-GB"/>
              </w:rPr>
            </w:pPr>
          </w:p>
        </w:tc>
      </w:tr>
      <w:tr w:rsidR="002A3FBD" w:rsidRPr="009743C8" w14:paraId="3B02EA1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40C2090" w14:textId="77777777" w:rsidR="002A3FBD" w:rsidRPr="009743C8" w:rsidRDefault="002A3FBD" w:rsidP="002A3FBD">
            <w:pPr>
              <w:rPr>
                <w:lang w:val="en-GB"/>
              </w:rPr>
            </w:pPr>
            <w:r w:rsidRPr="009743C8">
              <w:rPr>
                <w:lang w:val="en-GB"/>
              </w:rPr>
              <w:lastRenderedPageBreak/>
              <w:t>5608</w:t>
            </w:r>
          </w:p>
        </w:tc>
        <w:tc>
          <w:tcPr>
            <w:cnfStyle w:val="000010000000" w:firstRow="0" w:lastRow="0" w:firstColumn="0" w:lastColumn="0" w:oddVBand="1" w:evenVBand="0" w:oddHBand="0" w:evenHBand="0" w:firstRowFirstColumn="0" w:firstRowLastColumn="0" w:lastRowFirstColumn="0" w:lastRowLastColumn="0"/>
            <w:tcW w:w="2713" w:type="dxa"/>
          </w:tcPr>
          <w:p w14:paraId="5049F86C" w14:textId="77777777" w:rsidR="002A3FBD" w:rsidRPr="009743C8" w:rsidRDefault="002A3FBD" w:rsidP="002A3FBD">
            <w:pPr>
              <w:rPr>
                <w:lang w:val="en-GB"/>
              </w:rPr>
            </w:pPr>
            <w:r w:rsidRPr="009743C8">
              <w:rPr>
                <w:lang w:val="en-GB"/>
              </w:rPr>
              <w:t>Twine (cordeles) and nets</w:t>
            </w:r>
          </w:p>
        </w:tc>
        <w:tc>
          <w:tcPr>
            <w:tcW w:w="2778" w:type="dxa"/>
          </w:tcPr>
          <w:p w14:paraId="40CC2558" w14:textId="410D05B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w:t>
            </w:r>
          </w:p>
          <w:p w14:paraId="72C18033" w14:textId="7192DF3E"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04601F9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76A794AD" w14:textId="3D262AD6"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15FFA7F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0BDC41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1BBDDC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DAFC419" w14:textId="77777777" w:rsidR="002A3FBD" w:rsidRPr="009743C8" w:rsidRDefault="002A3FBD" w:rsidP="002A3FBD">
            <w:pPr>
              <w:rPr>
                <w:lang w:val="en-GB"/>
              </w:rPr>
            </w:pPr>
          </w:p>
        </w:tc>
      </w:tr>
      <w:tr w:rsidR="005F0197" w:rsidRPr="009743C8" w14:paraId="21C979E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DA7918" w14:textId="77777777" w:rsidR="005F0197" w:rsidRPr="009743C8" w:rsidRDefault="005F0197" w:rsidP="002A3FBD">
            <w:pPr>
              <w:rPr>
                <w:lang w:val="en-GB"/>
              </w:rPr>
            </w:pPr>
            <w:r w:rsidRPr="009743C8">
              <w:rPr>
                <w:lang w:val="en-GB"/>
              </w:rPr>
              <w:t>Chapter 57</w:t>
            </w:r>
          </w:p>
        </w:tc>
        <w:tc>
          <w:tcPr>
            <w:cnfStyle w:val="000010000000" w:firstRow="0" w:lastRow="0" w:firstColumn="0" w:lastColumn="0" w:oddVBand="1" w:evenVBand="0" w:oddHBand="0" w:evenHBand="0" w:firstRowFirstColumn="0" w:firstRowLastColumn="0" w:lastRowFirstColumn="0" w:lastRowLastColumn="0"/>
            <w:tcW w:w="2713" w:type="dxa"/>
          </w:tcPr>
          <w:p w14:paraId="4D6495A3" w14:textId="77777777" w:rsidR="005F0197" w:rsidRPr="009743C8" w:rsidRDefault="005F0197" w:rsidP="002A3FBD">
            <w:pPr>
              <w:rPr>
                <w:lang w:val="en-GB"/>
              </w:rPr>
            </w:pPr>
            <w:r w:rsidRPr="009743C8">
              <w:rPr>
                <w:lang w:val="en-GB"/>
              </w:rPr>
              <w:t>Carpets and other textile floor coverings:</w:t>
            </w:r>
          </w:p>
        </w:tc>
        <w:tc>
          <w:tcPr>
            <w:tcW w:w="2778" w:type="dxa"/>
          </w:tcPr>
          <w:p w14:paraId="26CD7B3D"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3FD91A7" w14:textId="77777777" w:rsidR="005F0197" w:rsidRPr="009743C8" w:rsidRDefault="005F0197" w:rsidP="002A3FBD">
            <w:pPr>
              <w:rPr>
                <w:lang w:val="en-GB"/>
              </w:rPr>
            </w:pPr>
          </w:p>
        </w:tc>
      </w:tr>
      <w:tr w:rsidR="005F0197" w:rsidRPr="009743C8" w14:paraId="4B92F2E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95567C8"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C7B4297" w14:textId="77777777" w:rsidR="005F0197" w:rsidRPr="009743C8" w:rsidRDefault="005F0197" w:rsidP="002A3FBD">
            <w:pPr>
              <w:rPr>
                <w:lang w:val="en-GB"/>
              </w:rPr>
            </w:pPr>
            <w:r w:rsidRPr="009743C8">
              <w:rPr>
                <w:lang w:val="en-GB"/>
              </w:rPr>
              <w:t>- Of needleloom felt</w:t>
            </w:r>
          </w:p>
        </w:tc>
        <w:tc>
          <w:tcPr>
            <w:tcW w:w="2778" w:type="dxa"/>
          </w:tcPr>
          <w:p w14:paraId="4FB67A04" w14:textId="2BA103C4"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426B0967"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or</w:t>
            </w:r>
            <w:r>
              <w:rPr>
                <w:lang w:val="en-GB"/>
              </w:rPr>
              <w:t xml:space="preserve"> </w:t>
            </w:r>
            <w:r w:rsidRPr="009743C8">
              <w:rPr>
                <w:lang w:val="en-GB"/>
              </w:rPr>
              <w:t>chemical materials or textile pulp</w:t>
            </w:r>
            <w:r>
              <w:rPr>
                <w:lang w:val="en-GB"/>
              </w:rPr>
              <w:t xml:space="preserve"> </w:t>
            </w:r>
            <w:r w:rsidRPr="009743C8">
              <w:rPr>
                <w:lang w:val="en-GB"/>
              </w:rPr>
              <w:t>However:</w:t>
            </w:r>
          </w:p>
          <w:p w14:paraId="1F5497C6"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filament of</w:t>
            </w:r>
          </w:p>
          <w:p w14:paraId="0B4F5B3A" w14:textId="33E0FEE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heat</w:t>
            </w:r>
            <w:r>
              <w:rPr>
                <w:lang w:val="en-GB"/>
              </w:rPr>
              <w:t>i</w:t>
            </w:r>
            <w:r w:rsidRPr="009743C8">
              <w:rPr>
                <w:lang w:val="en-GB"/>
              </w:rPr>
              <w:t>ng 5402,</w:t>
            </w:r>
          </w:p>
          <w:p w14:paraId="7E6B80CE"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fibres of</w:t>
            </w:r>
          </w:p>
          <w:p w14:paraId="7D395CA3"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heating 5503 or 5506, or</w:t>
            </w:r>
          </w:p>
          <w:p w14:paraId="1CA3D885"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filament tow of heading 5501,</w:t>
            </w:r>
          </w:p>
          <w:p w14:paraId="54B6312B"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of which the denomination in all cases of a single filament or fibre is less than 9 decitex, may be used, provided that their total value does not exceed 40 per cent of the ex- works price of the product</w:t>
            </w:r>
          </w:p>
          <w:p w14:paraId="3D55A541" w14:textId="6C892A11"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588" w:type="dxa"/>
          </w:tcPr>
          <w:p w14:paraId="19B18DA0" w14:textId="77777777" w:rsidR="005F0197" w:rsidRPr="009743C8" w:rsidRDefault="005F0197" w:rsidP="002A3FBD">
            <w:pPr>
              <w:rPr>
                <w:lang w:val="en-GB"/>
              </w:rPr>
            </w:pPr>
          </w:p>
        </w:tc>
      </w:tr>
      <w:tr w:rsidR="005F0197" w:rsidRPr="009743C8" w14:paraId="582FF85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C4757F3"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0610B8" w14:textId="77777777" w:rsidR="005F0197" w:rsidRPr="009743C8" w:rsidRDefault="005F0197" w:rsidP="002A3FBD">
            <w:pPr>
              <w:rPr>
                <w:lang w:val="en-GB"/>
              </w:rPr>
            </w:pPr>
            <w:r w:rsidRPr="009743C8">
              <w:rPr>
                <w:lang w:val="en-GB"/>
              </w:rPr>
              <w:t>- Of other felt</w:t>
            </w:r>
          </w:p>
        </w:tc>
        <w:tc>
          <w:tcPr>
            <w:tcW w:w="2778" w:type="dxa"/>
          </w:tcPr>
          <w:p w14:paraId="7BBC3E07" w14:textId="5B1A383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FA494EA"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not carded or</w:t>
            </w:r>
          </w:p>
          <w:p w14:paraId="67F1D74E" w14:textId="72F07278"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combed or otherwise</w:t>
            </w:r>
          </w:p>
          <w:p w14:paraId="43DDC6BE"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processed for spinning, or</w:t>
            </w:r>
          </w:p>
          <w:p w14:paraId="2E1E4715"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5A99C539" w14:textId="77777777" w:rsidR="005F0197" w:rsidRPr="009743C8" w:rsidRDefault="005F0197" w:rsidP="002A3FBD">
            <w:pPr>
              <w:rPr>
                <w:lang w:val="en-GB"/>
              </w:rPr>
            </w:pPr>
          </w:p>
        </w:tc>
      </w:tr>
      <w:tr w:rsidR="005F0197" w:rsidRPr="009743C8" w14:paraId="0D9778D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BF88B5"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DEC63EA" w14:textId="77777777" w:rsidR="005F0197" w:rsidRPr="009743C8" w:rsidRDefault="005F0197" w:rsidP="002A3FBD">
            <w:pPr>
              <w:rPr>
                <w:lang w:val="en-GB"/>
              </w:rPr>
            </w:pPr>
            <w:r w:rsidRPr="009743C8">
              <w:rPr>
                <w:lang w:val="en-GB"/>
              </w:rPr>
              <w:t>-Other</w:t>
            </w:r>
          </w:p>
        </w:tc>
        <w:tc>
          <w:tcPr>
            <w:tcW w:w="2778" w:type="dxa"/>
          </w:tcPr>
          <w:p w14:paraId="20C1F1E2" w14:textId="17EB70CC"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4B6937E7" w14:textId="00DE2DD1"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 xml:space="preserve"> or jute </w:t>
            </w:r>
            <w:r>
              <w:rPr>
                <w:lang w:val="en-GB"/>
              </w:rPr>
              <w:t>yarn</w:t>
            </w:r>
            <w:r w:rsidRPr="009743C8">
              <w:rPr>
                <w:lang w:val="en-GB"/>
              </w:rPr>
              <w:t>,</w:t>
            </w:r>
          </w:p>
          <w:p w14:paraId="1E9279BA" w14:textId="4D7C5054"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synthetic or artificial filament </w:t>
            </w:r>
            <w:r>
              <w:rPr>
                <w:lang w:val="en-GB"/>
              </w:rPr>
              <w:t>yarn</w:t>
            </w:r>
            <w:r w:rsidRPr="009743C8">
              <w:rPr>
                <w:lang w:val="en-GB"/>
              </w:rPr>
              <w:t>,</w:t>
            </w:r>
          </w:p>
          <w:p w14:paraId="7454A21E"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or</w:t>
            </w:r>
          </w:p>
          <w:p w14:paraId="6DDC5906"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39502C66" w14:textId="3D30F009"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processed for</w:t>
            </w:r>
          </w:p>
          <w:p w14:paraId="53C40A36"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22C8AC8F"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Jute fabric may be used as a</w:t>
            </w:r>
          </w:p>
          <w:p w14:paraId="0790B5DB"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backing</w:t>
            </w:r>
          </w:p>
        </w:tc>
        <w:tc>
          <w:tcPr>
            <w:cnfStyle w:val="000010000000" w:firstRow="0" w:lastRow="0" w:firstColumn="0" w:lastColumn="0" w:oddVBand="1" w:evenVBand="0" w:oddHBand="0" w:evenHBand="0" w:firstRowFirstColumn="0" w:firstRowLastColumn="0" w:lastRowFirstColumn="0" w:lastRowLastColumn="0"/>
            <w:tcW w:w="2588" w:type="dxa"/>
          </w:tcPr>
          <w:p w14:paraId="559D461C" w14:textId="77777777" w:rsidR="005F0197" w:rsidRPr="009743C8" w:rsidRDefault="005F0197" w:rsidP="002A3FBD">
            <w:pPr>
              <w:rPr>
                <w:lang w:val="en-GB"/>
              </w:rPr>
            </w:pPr>
          </w:p>
        </w:tc>
      </w:tr>
      <w:tr w:rsidR="002A3FBD" w:rsidRPr="009743C8" w14:paraId="5AD7EF5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70298D6" w14:textId="77777777" w:rsidR="002A3FBD" w:rsidRPr="009743C8" w:rsidRDefault="002A3FBD" w:rsidP="002A3FBD">
            <w:pPr>
              <w:rPr>
                <w:lang w:val="en-GB"/>
              </w:rPr>
            </w:pPr>
            <w:r w:rsidRPr="009743C8">
              <w:rPr>
                <w:lang w:val="en-GB"/>
              </w:rPr>
              <w:t>ex Chapter 58</w:t>
            </w:r>
          </w:p>
        </w:tc>
        <w:tc>
          <w:tcPr>
            <w:cnfStyle w:val="000010000000" w:firstRow="0" w:lastRow="0" w:firstColumn="0" w:lastColumn="0" w:oddVBand="1" w:evenVBand="0" w:oddHBand="0" w:evenHBand="0" w:firstRowFirstColumn="0" w:firstRowLastColumn="0" w:lastRowFirstColumn="0" w:lastRowLastColumn="0"/>
            <w:tcW w:w="2713" w:type="dxa"/>
          </w:tcPr>
          <w:p w14:paraId="09ADF1FB" w14:textId="77777777" w:rsidR="002A3FBD" w:rsidRPr="009743C8" w:rsidRDefault="002A3FBD" w:rsidP="002A3FBD">
            <w:pPr>
              <w:rPr>
                <w:lang w:val="en-GB"/>
              </w:rPr>
            </w:pPr>
            <w:r w:rsidRPr="009743C8">
              <w:rPr>
                <w:lang w:val="en-GB"/>
              </w:rPr>
              <w:t>Special woven fabrics; tufted textile fabrics; lace; tapestries; trimmings; embroidery:</w:t>
            </w:r>
          </w:p>
        </w:tc>
        <w:tc>
          <w:tcPr>
            <w:tcW w:w="2778" w:type="dxa"/>
          </w:tcPr>
          <w:p w14:paraId="7128F26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AE8AA3E" w14:textId="77777777" w:rsidR="002A3FBD" w:rsidRPr="009743C8" w:rsidRDefault="002A3FBD" w:rsidP="002A3FBD">
            <w:pPr>
              <w:rPr>
                <w:lang w:val="en-GB"/>
              </w:rPr>
            </w:pPr>
          </w:p>
        </w:tc>
      </w:tr>
      <w:tr w:rsidR="002A3FBD" w:rsidRPr="009743C8" w14:paraId="248DE1E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9063FF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FCFB7C5" w14:textId="77777777" w:rsidR="002A3FBD" w:rsidRPr="009743C8" w:rsidRDefault="002A3FBD" w:rsidP="002A3FBD">
            <w:pPr>
              <w:rPr>
                <w:lang w:val="en-GB"/>
              </w:rPr>
            </w:pPr>
            <w:r w:rsidRPr="009743C8">
              <w:rPr>
                <w:lang w:val="en-GB"/>
              </w:rPr>
              <w:t>- Combined with rubber thread</w:t>
            </w:r>
          </w:p>
        </w:tc>
        <w:tc>
          <w:tcPr>
            <w:tcW w:w="2778" w:type="dxa"/>
          </w:tcPr>
          <w:p w14:paraId="0EC9FBC0" w14:textId="09D37B8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75CBBFE6" w14:textId="77777777" w:rsidR="002A3FBD" w:rsidRPr="009743C8" w:rsidRDefault="002A3FBD" w:rsidP="002A3FBD">
            <w:pPr>
              <w:rPr>
                <w:lang w:val="en-GB"/>
              </w:rPr>
            </w:pPr>
          </w:p>
        </w:tc>
      </w:tr>
      <w:tr w:rsidR="002A3FBD" w:rsidRPr="009743C8" w14:paraId="4F617DC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21F2A0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09B948D" w14:textId="77777777" w:rsidR="002A3FBD" w:rsidRPr="009743C8" w:rsidRDefault="002A3FBD" w:rsidP="002A3FBD">
            <w:pPr>
              <w:rPr>
                <w:lang w:val="en-GB"/>
              </w:rPr>
            </w:pPr>
            <w:r w:rsidRPr="009743C8">
              <w:rPr>
                <w:lang w:val="en-GB"/>
              </w:rPr>
              <w:t>- Other</w:t>
            </w:r>
          </w:p>
        </w:tc>
        <w:tc>
          <w:tcPr>
            <w:tcW w:w="2778" w:type="dxa"/>
          </w:tcPr>
          <w:p w14:paraId="5B9EA895" w14:textId="107EC35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0B6414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1AF3493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024D7A29" w14:textId="7E69023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715437E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46F298C7" w14:textId="6642ECE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63DBE9A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06A0747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p w14:paraId="54A0617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27C86F45" w14:textId="77777777" w:rsidR="002A3FBD" w:rsidRPr="009743C8" w:rsidRDefault="002A3FBD" w:rsidP="002A3FBD">
            <w:pPr>
              <w:rPr>
                <w:lang w:val="en-GB"/>
              </w:rPr>
            </w:pPr>
          </w:p>
        </w:tc>
      </w:tr>
      <w:tr w:rsidR="002A3FBD" w:rsidRPr="009743C8" w14:paraId="5670047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A22778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517AFF" w14:textId="77777777" w:rsidR="002A3FBD" w:rsidRPr="009743C8" w:rsidRDefault="002A3FBD" w:rsidP="002A3FBD">
            <w:pPr>
              <w:rPr>
                <w:lang w:val="en-GB"/>
              </w:rPr>
            </w:pPr>
          </w:p>
        </w:tc>
        <w:tc>
          <w:tcPr>
            <w:tcW w:w="2778" w:type="dxa"/>
          </w:tcPr>
          <w:p w14:paraId="1BE85E8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C7E5AD9" w14:textId="77777777" w:rsidR="002A3FBD" w:rsidRPr="009743C8" w:rsidRDefault="002A3FBD" w:rsidP="002A3FBD">
            <w:pPr>
              <w:rPr>
                <w:lang w:val="en-GB"/>
              </w:rPr>
            </w:pPr>
          </w:p>
        </w:tc>
      </w:tr>
      <w:tr w:rsidR="002A3FBD" w:rsidRPr="009743C8" w14:paraId="17251A7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267DD3D" w14:textId="77777777" w:rsidR="002A3FBD" w:rsidRPr="009743C8" w:rsidRDefault="002A3FBD" w:rsidP="002A3FBD">
            <w:pPr>
              <w:rPr>
                <w:lang w:val="en-GB"/>
              </w:rPr>
            </w:pPr>
            <w:r w:rsidRPr="009743C8">
              <w:rPr>
                <w:lang w:val="en-GB"/>
              </w:rPr>
              <w:t>5805</w:t>
            </w:r>
          </w:p>
        </w:tc>
        <w:tc>
          <w:tcPr>
            <w:cnfStyle w:val="000010000000" w:firstRow="0" w:lastRow="0" w:firstColumn="0" w:lastColumn="0" w:oddVBand="1" w:evenVBand="0" w:oddHBand="0" w:evenHBand="0" w:firstRowFirstColumn="0" w:firstRowLastColumn="0" w:lastRowFirstColumn="0" w:lastRowLastColumn="0"/>
            <w:tcW w:w="2713" w:type="dxa"/>
          </w:tcPr>
          <w:p w14:paraId="059F33BF" w14:textId="77777777" w:rsidR="002A3FBD" w:rsidRPr="009743C8" w:rsidRDefault="002A3FBD" w:rsidP="002A3FBD">
            <w:pPr>
              <w:rPr>
                <w:lang w:val="en-GB"/>
              </w:rPr>
            </w:pPr>
            <w:r w:rsidRPr="009743C8">
              <w:rPr>
                <w:lang w:val="en-GB"/>
              </w:rPr>
              <w:t>Hand-woven tapestries of the types Gobelins, Flanders, Aubusson, Beauvais and the like, and needle-worked tapestries (for example, petit point, cross stitch), whether or not made up</w:t>
            </w:r>
          </w:p>
        </w:tc>
        <w:tc>
          <w:tcPr>
            <w:tcW w:w="2778" w:type="dxa"/>
          </w:tcPr>
          <w:p w14:paraId="4790DDE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9DFDFA" w14:textId="77777777" w:rsidR="002A3FBD" w:rsidRPr="009743C8" w:rsidRDefault="002A3FBD" w:rsidP="002A3FBD">
            <w:pPr>
              <w:rPr>
                <w:lang w:val="en-GB"/>
              </w:rPr>
            </w:pPr>
          </w:p>
        </w:tc>
      </w:tr>
      <w:tr w:rsidR="002A3FBD" w:rsidRPr="009743C8" w14:paraId="1716792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5760FDF" w14:textId="77777777" w:rsidR="002A3FBD" w:rsidRPr="009743C8" w:rsidRDefault="002A3FBD" w:rsidP="002A3FBD">
            <w:pPr>
              <w:rPr>
                <w:lang w:val="en-GB"/>
              </w:rPr>
            </w:pPr>
            <w:r w:rsidRPr="009743C8">
              <w:rPr>
                <w:lang w:val="en-GB"/>
              </w:rPr>
              <w:t>5810</w:t>
            </w:r>
          </w:p>
        </w:tc>
        <w:tc>
          <w:tcPr>
            <w:cnfStyle w:val="000010000000" w:firstRow="0" w:lastRow="0" w:firstColumn="0" w:lastColumn="0" w:oddVBand="1" w:evenVBand="0" w:oddHBand="0" w:evenHBand="0" w:firstRowFirstColumn="0" w:firstRowLastColumn="0" w:lastRowFirstColumn="0" w:lastRowLastColumn="0"/>
            <w:tcW w:w="2713" w:type="dxa"/>
          </w:tcPr>
          <w:p w14:paraId="1D4B850D" w14:textId="77777777" w:rsidR="002A3FBD" w:rsidRPr="009743C8" w:rsidRDefault="002A3FBD" w:rsidP="002A3FBD">
            <w:pPr>
              <w:rPr>
                <w:lang w:val="en-GB"/>
              </w:rPr>
            </w:pPr>
            <w:r w:rsidRPr="009743C8">
              <w:rPr>
                <w:lang w:val="en-GB"/>
              </w:rPr>
              <w:t>Embroidery in the piece, in strips or in motifs</w:t>
            </w:r>
          </w:p>
        </w:tc>
        <w:tc>
          <w:tcPr>
            <w:tcW w:w="2778" w:type="dxa"/>
          </w:tcPr>
          <w:p w14:paraId="753C0F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C2D672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14DBB97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66995E" w14:textId="77777777" w:rsidR="002A3FBD" w:rsidRPr="009743C8" w:rsidRDefault="002A3FBD" w:rsidP="002A3FBD">
            <w:pPr>
              <w:rPr>
                <w:lang w:val="en-GB"/>
              </w:rPr>
            </w:pPr>
          </w:p>
        </w:tc>
      </w:tr>
      <w:tr w:rsidR="002A3FBD" w:rsidRPr="009743C8" w14:paraId="533A741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A66F4F" w14:textId="77777777" w:rsidR="002A3FBD" w:rsidRPr="009743C8" w:rsidRDefault="002A3FBD" w:rsidP="002A3FBD">
            <w:pPr>
              <w:rPr>
                <w:lang w:val="en-GB"/>
              </w:rPr>
            </w:pPr>
            <w:r w:rsidRPr="009743C8">
              <w:rPr>
                <w:lang w:val="en-GB"/>
              </w:rPr>
              <w:lastRenderedPageBreak/>
              <w:t>5901</w:t>
            </w:r>
          </w:p>
        </w:tc>
        <w:tc>
          <w:tcPr>
            <w:cnfStyle w:val="000010000000" w:firstRow="0" w:lastRow="0" w:firstColumn="0" w:lastColumn="0" w:oddVBand="1" w:evenVBand="0" w:oddHBand="0" w:evenHBand="0" w:firstRowFirstColumn="0" w:firstRowLastColumn="0" w:lastRowFirstColumn="0" w:lastRowLastColumn="0"/>
            <w:tcW w:w="2713" w:type="dxa"/>
          </w:tcPr>
          <w:p w14:paraId="49090BA1" w14:textId="56AB2A7C" w:rsidR="002A3FBD" w:rsidRPr="009743C8" w:rsidRDefault="002A3FBD" w:rsidP="002A3FBD">
            <w:pPr>
              <w:rPr>
                <w:lang w:val="en-GB"/>
              </w:rPr>
            </w:pPr>
            <w:r w:rsidRPr="009743C8">
              <w:rPr>
                <w:lang w:val="en-GB"/>
              </w:rPr>
              <w:t>Textile fabrics coated with gum or amylaceous substances, of a kind used for the outer covers of books or the like; tracing cloth; prepared painting canvas;</w:t>
            </w:r>
          </w:p>
          <w:p w14:paraId="7B1008D6" w14:textId="77777777" w:rsidR="002A3FBD" w:rsidRPr="009743C8" w:rsidRDefault="002A3FBD" w:rsidP="002A3FBD">
            <w:pPr>
              <w:rPr>
                <w:lang w:val="en-GB"/>
              </w:rPr>
            </w:pPr>
            <w:r w:rsidRPr="009743C8">
              <w:rPr>
                <w:lang w:val="en-GB"/>
              </w:rPr>
              <w:t>buckram and similar stiffened textile fabrics of a kind used for hat foundations</w:t>
            </w:r>
          </w:p>
        </w:tc>
        <w:tc>
          <w:tcPr>
            <w:tcW w:w="2778" w:type="dxa"/>
          </w:tcPr>
          <w:p w14:paraId="312FE26B" w14:textId="634E940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150DF346" w14:textId="77777777" w:rsidR="002A3FBD" w:rsidRPr="009743C8" w:rsidRDefault="002A3FBD" w:rsidP="002A3FBD">
            <w:pPr>
              <w:rPr>
                <w:lang w:val="en-GB"/>
              </w:rPr>
            </w:pPr>
          </w:p>
        </w:tc>
      </w:tr>
      <w:tr w:rsidR="002A3FBD" w:rsidRPr="009743C8" w14:paraId="55DC028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484378D" w14:textId="77777777" w:rsidR="002A3FBD" w:rsidRPr="009743C8" w:rsidRDefault="002A3FBD" w:rsidP="002A3FBD">
            <w:pPr>
              <w:rPr>
                <w:lang w:val="en-GB"/>
              </w:rPr>
            </w:pPr>
            <w:r w:rsidRPr="009743C8">
              <w:rPr>
                <w:lang w:val="en-GB"/>
              </w:rPr>
              <w:t>5902</w:t>
            </w:r>
          </w:p>
        </w:tc>
        <w:tc>
          <w:tcPr>
            <w:cnfStyle w:val="000010000000" w:firstRow="0" w:lastRow="0" w:firstColumn="0" w:lastColumn="0" w:oddVBand="1" w:evenVBand="0" w:oddHBand="0" w:evenHBand="0" w:firstRowFirstColumn="0" w:firstRowLastColumn="0" w:lastRowFirstColumn="0" w:lastRowLastColumn="0"/>
            <w:tcW w:w="2713" w:type="dxa"/>
          </w:tcPr>
          <w:p w14:paraId="5F53E19B" w14:textId="37881B1E" w:rsidR="002A3FBD" w:rsidRPr="009743C8" w:rsidRDefault="002A3FBD" w:rsidP="002A3FBD">
            <w:pPr>
              <w:rPr>
                <w:lang w:val="en-GB"/>
              </w:rPr>
            </w:pPr>
            <w:r w:rsidRPr="009743C8">
              <w:rPr>
                <w:lang w:val="en-GB"/>
              </w:rPr>
              <w:t xml:space="preserve">Tyre cord fabric of high tenacity </w:t>
            </w:r>
            <w:r>
              <w:rPr>
                <w:lang w:val="en-GB"/>
              </w:rPr>
              <w:t>yarn</w:t>
            </w:r>
            <w:r w:rsidRPr="009743C8">
              <w:rPr>
                <w:lang w:val="en-GB"/>
              </w:rPr>
              <w:t xml:space="preserve"> of nylon or other pol</w:t>
            </w:r>
            <w:r>
              <w:rPr>
                <w:lang w:val="en-GB"/>
              </w:rPr>
              <w:t>ya</w:t>
            </w:r>
            <w:r w:rsidR="000D6E99">
              <w:rPr>
                <w:lang w:val="en-GB"/>
              </w:rPr>
              <w:t>m</w:t>
            </w:r>
            <w:r w:rsidRPr="009743C8">
              <w:rPr>
                <w:lang w:val="en-GB"/>
              </w:rPr>
              <w:t>ides, polyesters or viscose rayon:</w:t>
            </w:r>
          </w:p>
        </w:tc>
        <w:tc>
          <w:tcPr>
            <w:tcW w:w="2778" w:type="dxa"/>
          </w:tcPr>
          <w:p w14:paraId="3002D8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843A348" w14:textId="77777777" w:rsidR="002A3FBD" w:rsidRPr="009743C8" w:rsidRDefault="002A3FBD" w:rsidP="002A3FBD">
            <w:pPr>
              <w:rPr>
                <w:lang w:val="en-GB"/>
              </w:rPr>
            </w:pPr>
          </w:p>
        </w:tc>
      </w:tr>
      <w:tr w:rsidR="002A3FBD" w:rsidRPr="009743C8" w14:paraId="1D22A0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45AF61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0A0083A" w14:textId="77777777" w:rsidR="002A3FBD" w:rsidRPr="009743C8" w:rsidRDefault="002A3FBD" w:rsidP="002A3FBD">
            <w:pPr>
              <w:rPr>
                <w:lang w:val="en-GB"/>
              </w:rPr>
            </w:pPr>
            <w:r w:rsidRPr="009743C8">
              <w:rPr>
                <w:lang w:val="en-GB"/>
              </w:rPr>
              <w:t>- Containing not more than 90 per cent by weight of textile materials</w:t>
            </w:r>
          </w:p>
        </w:tc>
        <w:tc>
          <w:tcPr>
            <w:tcW w:w="2778" w:type="dxa"/>
          </w:tcPr>
          <w:p w14:paraId="76688FAE" w14:textId="5304225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245CF4A8" w14:textId="77777777" w:rsidR="002A3FBD" w:rsidRPr="009743C8" w:rsidRDefault="002A3FBD" w:rsidP="002A3FBD">
            <w:pPr>
              <w:rPr>
                <w:lang w:val="en-GB"/>
              </w:rPr>
            </w:pPr>
          </w:p>
        </w:tc>
      </w:tr>
      <w:tr w:rsidR="002A3FBD" w:rsidRPr="009743C8" w14:paraId="3232D3A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868FC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45BF65" w14:textId="77777777" w:rsidR="002A3FBD" w:rsidRPr="009743C8" w:rsidRDefault="002A3FBD" w:rsidP="002A3FBD">
            <w:pPr>
              <w:rPr>
                <w:lang w:val="en-GB"/>
              </w:rPr>
            </w:pPr>
            <w:r w:rsidRPr="009743C8">
              <w:rPr>
                <w:lang w:val="en-GB"/>
              </w:rPr>
              <w:t>-Other</w:t>
            </w:r>
          </w:p>
        </w:tc>
        <w:tc>
          <w:tcPr>
            <w:tcW w:w="2778" w:type="dxa"/>
          </w:tcPr>
          <w:p w14:paraId="13CC6F32" w14:textId="6995010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w:t>
            </w:r>
          </w:p>
          <w:p w14:paraId="24D27B0D" w14:textId="11772AE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materials or textile pulp. However, elastomeric </w:t>
            </w:r>
            <w:r>
              <w:rPr>
                <w:lang w:val="en-GB"/>
              </w:rPr>
              <w:t>yarn</w:t>
            </w:r>
            <w:r w:rsidRPr="009743C8">
              <w:rPr>
                <w:lang w:val="en-GB"/>
              </w:rPr>
              <w:t>s from headings 5402 and 5404 may he used</w:t>
            </w:r>
          </w:p>
        </w:tc>
        <w:tc>
          <w:tcPr>
            <w:cnfStyle w:val="000010000000" w:firstRow="0" w:lastRow="0" w:firstColumn="0" w:lastColumn="0" w:oddVBand="1" w:evenVBand="0" w:oddHBand="0" w:evenHBand="0" w:firstRowFirstColumn="0" w:firstRowLastColumn="0" w:lastRowFirstColumn="0" w:lastRowLastColumn="0"/>
            <w:tcW w:w="2588" w:type="dxa"/>
          </w:tcPr>
          <w:p w14:paraId="39C769CE" w14:textId="77777777" w:rsidR="002A3FBD" w:rsidRPr="009743C8" w:rsidRDefault="002A3FBD" w:rsidP="002A3FBD">
            <w:pPr>
              <w:rPr>
                <w:lang w:val="en-GB"/>
              </w:rPr>
            </w:pPr>
          </w:p>
        </w:tc>
      </w:tr>
      <w:tr w:rsidR="002A3FBD" w:rsidRPr="009743C8" w14:paraId="2E96DD5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EDD8D9" w14:textId="77777777" w:rsidR="002A3FBD" w:rsidRPr="009743C8" w:rsidRDefault="002A3FBD" w:rsidP="002A3FBD">
            <w:pPr>
              <w:rPr>
                <w:lang w:val="en-GB"/>
              </w:rPr>
            </w:pPr>
            <w:r w:rsidRPr="009743C8">
              <w:rPr>
                <w:lang w:val="en-GB"/>
              </w:rPr>
              <w:t>5903</w:t>
            </w:r>
          </w:p>
        </w:tc>
        <w:tc>
          <w:tcPr>
            <w:cnfStyle w:val="000010000000" w:firstRow="0" w:lastRow="0" w:firstColumn="0" w:lastColumn="0" w:oddVBand="1" w:evenVBand="0" w:oddHBand="0" w:evenHBand="0" w:firstRowFirstColumn="0" w:firstRowLastColumn="0" w:lastRowFirstColumn="0" w:lastRowLastColumn="0"/>
            <w:tcW w:w="2713" w:type="dxa"/>
          </w:tcPr>
          <w:p w14:paraId="59A4E55B" w14:textId="1B1205E2" w:rsidR="002A3FBD" w:rsidRPr="009743C8" w:rsidRDefault="002A3FBD" w:rsidP="002A3FBD">
            <w:pPr>
              <w:rPr>
                <w:lang w:val="en-GB"/>
              </w:rPr>
            </w:pPr>
            <w:r w:rsidRPr="009743C8">
              <w:rPr>
                <w:lang w:val="en-GB"/>
              </w:rPr>
              <w:t>Textile fabrics impregnated,</w:t>
            </w:r>
          </w:p>
          <w:p w14:paraId="25FFBCCF" w14:textId="77777777" w:rsidR="002A3FBD" w:rsidRPr="009743C8" w:rsidRDefault="002A3FBD" w:rsidP="002A3FBD">
            <w:pPr>
              <w:rPr>
                <w:lang w:val="en-GB"/>
              </w:rPr>
            </w:pPr>
            <w:r w:rsidRPr="009743C8">
              <w:rPr>
                <w:lang w:val="en-GB"/>
              </w:rPr>
              <w:t>coated, covered or laminated with plastics, other than those of heading 5902</w:t>
            </w:r>
          </w:p>
        </w:tc>
        <w:tc>
          <w:tcPr>
            <w:tcW w:w="2778" w:type="dxa"/>
          </w:tcPr>
          <w:p w14:paraId="5EFB287D" w14:textId="1B7C59B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w:t>
            </w:r>
          </w:p>
          <w:p w14:paraId="644D34B3" w14:textId="2DE09FA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rasing, calendering, shrink resistance</w:t>
            </w:r>
          </w:p>
          <w:p w14:paraId="00EBA97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D03BE6" w14:textId="77777777" w:rsidR="002A3FBD" w:rsidRPr="009743C8" w:rsidRDefault="002A3FBD" w:rsidP="002A3FBD">
            <w:pPr>
              <w:rPr>
                <w:lang w:val="en-GB"/>
              </w:rPr>
            </w:pPr>
          </w:p>
        </w:tc>
      </w:tr>
      <w:tr w:rsidR="002A3FBD" w:rsidRPr="009743C8" w14:paraId="27FC71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B54E0E" w14:textId="77777777" w:rsidR="002A3FBD" w:rsidRPr="009743C8" w:rsidRDefault="002A3FBD" w:rsidP="002A3FBD">
            <w:pPr>
              <w:rPr>
                <w:lang w:val="en-GB"/>
              </w:rPr>
            </w:pPr>
            <w:r w:rsidRPr="009743C8">
              <w:rPr>
                <w:lang w:val="en-GB"/>
              </w:rPr>
              <w:t>5904</w:t>
            </w:r>
          </w:p>
        </w:tc>
        <w:tc>
          <w:tcPr>
            <w:cnfStyle w:val="000010000000" w:firstRow="0" w:lastRow="0" w:firstColumn="0" w:lastColumn="0" w:oddVBand="1" w:evenVBand="0" w:oddHBand="0" w:evenHBand="0" w:firstRowFirstColumn="0" w:firstRowLastColumn="0" w:lastRowFirstColumn="0" w:lastRowLastColumn="0"/>
            <w:tcW w:w="2713" w:type="dxa"/>
          </w:tcPr>
          <w:p w14:paraId="028062EE" w14:textId="77777777" w:rsidR="002A3FBD" w:rsidRPr="009743C8" w:rsidRDefault="002A3FBD" w:rsidP="002A3FBD">
            <w:pPr>
              <w:rPr>
                <w:lang w:val="en-GB"/>
              </w:rPr>
            </w:pPr>
            <w:r w:rsidRPr="009743C8">
              <w:rPr>
                <w:lang w:val="en-GB"/>
              </w:rPr>
              <w:t>Linoleum, whether or not cut to shape; floor coverings consisting of a coating or covering applied on a textile hacking, whether or not cut to shape</w:t>
            </w:r>
          </w:p>
        </w:tc>
        <w:tc>
          <w:tcPr>
            <w:tcW w:w="2778" w:type="dxa"/>
          </w:tcPr>
          <w:p w14:paraId="125FF10C" w14:textId="174DB66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05AF0FC3" w14:textId="77777777" w:rsidR="002A3FBD" w:rsidRPr="009743C8" w:rsidRDefault="002A3FBD" w:rsidP="002A3FBD">
            <w:pPr>
              <w:rPr>
                <w:lang w:val="en-GB"/>
              </w:rPr>
            </w:pPr>
          </w:p>
        </w:tc>
      </w:tr>
      <w:tr w:rsidR="000D6E99" w:rsidRPr="009743C8" w14:paraId="3A52AB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A9638EF" w14:textId="77777777" w:rsidR="000D6E99" w:rsidRPr="009743C8" w:rsidRDefault="000D6E99" w:rsidP="002A3FBD">
            <w:pPr>
              <w:rPr>
                <w:lang w:val="en-GB"/>
              </w:rPr>
            </w:pPr>
            <w:r w:rsidRPr="009743C8">
              <w:rPr>
                <w:lang w:val="en-GB"/>
              </w:rPr>
              <w:t>5905</w:t>
            </w:r>
          </w:p>
        </w:tc>
        <w:tc>
          <w:tcPr>
            <w:cnfStyle w:val="000010000000" w:firstRow="0" w:lastRow="0" w:firstColumn="0" w:lastColumn="0" w:oddVBand="1" w:evenVBand="0" w:oddHBand="0" w:evenHBand="0" w:firstRowFirstColumn="0" w:firstRowLastColumn="0" w:lastRowFirstColumn="0" w:lastRowLastColumn="0"/>
            <w:tcW w:w="2713" w:type="dxa"/>
          </w:tcPr>
          <w:p w14:paraId="1012E020" w14:textId="77777777" w:rsidR="000D6E99" w:rsidRPr="009743C8" w:rsidRDefault="000D6E99" w:rsidP="002A3FBD">
            <w:pPr>
              <w:rPr>
                <w:lang w:val="en-GB"/>
              </w:rPr>
            </w:pPr>
            <w:r w:rsidRPr="009743C8">
              <w:rPr>
                <w:lang w:val="en-GB"/>
              </w:rPr>
              <w:t>Textile wall coverings:</w:t>
            </w:r>
          </w:p>
        </w:tc>
        <w:tc>
          <w:tcPr>
            <w:tcW w:w="2778" w:type="dxa"/>
          </w:tcPr>
          <w:p w14:paraId="3F2CE10D"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7C276C1" w14:textId="77777777" w:rsidR="000D6E99" w:rsidRPr="009743C8" w:rsidRDefault="000D6E99" w:rsidP="002A3FBD">
            <w:pPr>
              <w:rPr>
                <w:lang w:val="en-GB"/>
              </w:rPr>
            </w:pPr>
          </w:p>
        </w:tc>
      </w:tr>
      <w:tr w:rsidR="000D6E99" w:rsidRPr="009743C8" w14:paraId="380F10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880C62"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E4FC885" w14:textId="77777777" w:rsidR="000D6E99" w:rsidRPr="009743C8" w:rsidRDefault="000D6E99" w:rsidP="002A3FBD">
            <w:pPr>
              <w:rPr>
                <w:lang w:val="en-GB"/>
              </w:rPr>
            </w:pPr>
            <w:r w:rsidRPr="009743C8">
              <w:rPr>
                <w:lang w:val="en-GB"/>
              </w:rPr>
              <w:t>-Impregnated, coated, covered or laminated with rubber, plastics or other materials</w:t>
            </w:r>
          </w:p>
        </w:tc>
        <w:tc>
          <w:tcPr>
            <w:tcW w:w="2778" w:type="dxa"/>
          </w:tcPr>
          <w:p w14:paraId="65CC63A4" w14:textId="1967A540"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6D1775CC" w14:textId="77777777" w:rsidR="000D6E99" w:rsidRPr="009743C8" w:rsidRDefault="000D6E99" w:rsidP="002A3FBD">
            <w:pPr>
              <w:rPr>
                <w:lang w:val="en-GB"/>
              </w:rPr>
            </w:pPr>
          </w:p>
        </w:tc>
      </w:tr>
      <w:tr w:rsidR="000D6E99" w:rsidRPr="009743C8" w14:paraId="7A2F8F6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F07F520"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538D23" w14:textId="77777777" w:rsidR="000D6E99" w:rsidRPr="009743C8" w:rsidRDefault="000D6E99" w:rsidP="002A3FBD">
            <w:pPr>
              <w:rPr>
                <w:lang w:val="en-GB"/>
              </w:rPr>
            </w:pPr>
            <w:r w:rsidRPr="009743C8">
              <w:rPr>
                <w:lang w:val="en-GB"/>
              </w:rPr>
              <w:t>- Other</w:t>
            </w:r>
          </w:p>
        </w:tc>
        <w:tc>
          <w:tcPr>
            <w:tcW w:w="2778" w:type="dxa"/>
          </w:tcPr>
          <w:p w14:paraId="235A609E" w14:textId="4AF306F1"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tc>
        <w:tc>
          <w:tcPr>
            <w:cnfStyle w:val="000010000000" w:firstRow="0" w:lastRow="0" w:firstColumn="0" w:lastColumn="0" w:oddVBand="1" w:evenVBand="0" w:oddHBand="0" w:evenHBand="0" w:firstRowFirstColumn="0" w:firstRowLastColumn="0" w:lastRowFirstColumn="0" w:lastRowLastColumn="0"/>
            <w:tcW w:w="2588" w:type="dxa"/>
          </w:tcPr>
          <w:p w14:paraId="5D394C43" w14:textId="77777777" w:rsidR="000D6E99" w:rsidRPr="009743C8" w:rsidRDefault="000D6E99" w:rsidP="002A3FBD">
            <w:pPr>
              <w:rPr>
                <w:lang w:val="en-GB"/>
              </w:rPr>
            </w:pPr>
          </w:p>
        </w:tc>
      </w:tr>
      <w:tr w:rsidR="000D6E99" w:rsidRPr="009743C8" w14:paraId="7262EBE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D9CBC22"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EA1EDF" w14:textId="77777777" w:rsidR="000D6E99" w:rsidRPr="009743C8" w:rsidRDefault="000D6E99" w:rsidP="002A3FBD">
            <w:pPr>
              <w:rPr>
                <w:lang w:val="en-GB"/>
              </w:rPr>
            </w:pPr>
          </w:p>
        </w:tc>
        <w:tc>
          <w:tcPr>
            <w:tcW w:w="2778" w:type="dxa"/>
          </w:tcPr>
          <w:p w14:paraId="40AF2588" w14:textId="55AB2681"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1A3FA80D"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171EC5CE"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12972377" w14:textId="7294001E"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processed for</w:t>
            </w:r>
          </w:p>
          <w:p w14:paraId="4B38457A"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 or</w:t>
            </w:r>
          </w:p>
          <w:p w14:paraId="48CE2A78"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p>
          <w:p w14:paraId="28400C92"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3C2F01C0" w14:textId="77777777" w:rsidR="000D6E99" w:rsidRPr="009743C8" w:rsidRDefault="000D6E99" w:rsidP="002A3FBD">
            <w:pPr>
              <w:rPr>
                <w:lang w:val="en-GB"/>
              </w:rPr>
            </w:pPr>
          </w:p>
        </w:tc>
      </w:tr>
      <w:tr w:rsidR="000D6E99" w:rsidRPr="009743C8" w14:paraId="22B8D7E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7FFFB5E"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25B1CE5" w14:textId="77777777" w:rsidR="000D6E99" w:rsidRPr="009743C8" w:rsidRDefault="000D6E99" w:rsidP="002A3FBD">
            <w:pPr>
              <w:rPr>
                <w:lang w:val="en-GB"/>
              </w:rPr>
            </w:pPr>
          </w:p>
        </w:tc>
        <w:tc>
          <w:tcPr>
            <w:tcW w:w="2778" w:type="dxa"/>
          </w:tcPr>
          <w:p w14:paraId="4C702534" w14:textId="44658F96"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w:t>
            </w:r>
          </w:p>
          <w:p w14:paraId="05501595"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C58B8DD" w14:textId="77777777" w:rsidR="000D6E99" w:rsidRPr="009743C8" w:rsidRDefault="000D6E99" w:rsidP="002A3FBD">
            <w:pPr>
              <w:rPr>
                <w:lang w:val="en-GB"/>
              </w:rPr>
            </w:pPr>
          </w:p>
        </w:tc>
      </w:tr>
      <w:tr w:rsidR="002A3FBD" w:rsidRPr="009743C8" w14:paraId="4138284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8401FEC" w14:textId="77777777" w:rsidR="002A3FBD" w:rsidRPr="009743C8" w:rsidRDefault="002A3FBD" w:rsidP="002A3FBD">
            <w:pPr>
              <w:rPr>
                <w:lang w:val="en-GB"/>
              </w:rPr>
            </w:pPr>
            <w:r w:rsidRPr="009743C8">
              <w:rPr>
                <w:lang w:val="en-GB"/>
              </w:rPr>
              <w:t>5906</w:t>
            </w:r>
          </w:p>
        </w:tc>
        <w:tc>
          <w:tcPr>
            <w:cnfStyle w:val="000010000000" w:firstRow="0" w:lastRow="0" w:firstColumn="0" w:lastColumn="0" w:oddVBand="1" w:evenVBand="0" w:oddHBand="0" w:evenHBand="0" w:firstRowFirstColumn="0" w:firstRowLastColumn="0" w:lastRowFirstColumn="0" w:lastRowLastColumn="0"/>
            <w:tcW w:w="2713" w:type="dxa"/>
          </w:tcPr>
          <w:p w14:paraId="3F157A80" w14:textId="77777777" w:rsidR="002A3FBD" w:rsidRPr="009743C8" w:rsidRDefault="002A3FBD" w:rsidP="002A3FBD">
            <w:pPr>
              <w:rPr>
                <w:lang w:val="en-GB"/>
              </w:rPr>
            </w:pPr>
            <w:r w:rsidRPr="009743C8">
              <w:rPr>
                <w:lang w:val="en-GB"/>
              </w:rPr>
              <w:t>Rubberised textile fabrics, other than those of heading 5902:</w:t>
            </w:r>
          </w:p>
        </w:tc>
        <w:tc>
          <w:tcPr>
            <w:tcW w:w="2778" w:type="dxa"/>
          </w:tcPr>
          <w:p w14:paraId="36094B3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D96E767" w14:textId="77777777" w:rsidR="002A3FBD" w:rsidRPr="009743C8" w:rsidRDefault="002A3FBD" w:rsidP="002A3FBD">
            <w:pPr>
              <w:rPr>
                <w:lang w:val="en-GB"/>
              </w:rPr>
            </w:pPr>
          </w:p>
        </w:tc>
      </w:tr>
      <w:tr w:rsidR="002A3FBD" w:rsidRPr="009743C8" w14:paraId="2B63BEE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6DAE5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4C62030" w14:textId="77777777" w:rsidR="002A3FBD" w:rsidRPr="009743C8" w:rsidRDefault="002A3FBD" w:rsidP="002A3FBD">
            <w:pPr>
              <w:rPr>
                <w:lang w:val="en-GB"/>
              </w:rPr>
            </w:pPr>
            <w:r w:rsidRPr="009743C8">
              <w:rPr>
                <w:lang w:val="en-GB"/>
              </w:rPr>
              <w:t>- Knitted or crocheted fabrics</w:t>
            </w:r>
          </w:p>
        </w:tc>
        <w:tc>
          <w:tcPr>
            <w:tcW w:w="2778" w:type="dxa"/>
          </w:tcPr>
          <w:p w14:paraId="1FCDB073" w14:textId="685E183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0F6EB8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0BB6FD1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0617A9FB" w14:textId="6B67FDC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54E0C11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4D5DB24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E8D3CD7" w14:textId="77777777" w:rsidR="002A3FBD" w:rsidRPr="009743C8" w:rsidRDefault="002A3FBD" w:rsidP="002A3FBD">
            <w:pPr>
              <w:rPr>
                <w:lang w:val="en-GB"/>
              </w:rPr>
            </w:pPr>
          </w:p>
        </w:tc>
      </w:tr>
      <w:tr w:rsidR="002A3FBD" w:rsidRPr="009743C8" w14:paraId="281394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A0542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DC83B26" w14:textId="389F0E96" w:rsidR="002A3FBD" w:rsidRPr="009743C8" w:rsidRDefault="002A3FBD" w:rsidP="002A3FBD">
            <w:pPr>
              <w:rPr>
                <w:lang w:val="en-GB"/>
              </w:rPr>
            </w:pPr>
            <w:r w:rsidRPr="009743C8">
              <w:rPr>
                <w:lang w:val="en-GB"/>
              </w:rPr>
              <w:t xml:space="preserve">- Other fabrics made of synthetic filament </w:t>
            </w:r>
            <w:r>
              <w:rPr>
                <w:lang w:val="en-GB"/>
              </w:rPr>
              <w:t>yarn</w:t>
            </w:r>
            <w:r w:rsidRPr="009743C8">
              <w:rPr>
                <w:lang w:val="en-GB"/>
              </w:rPr>
              <w:t>, containing more than 90 per cent by weight of textile materials</w:t>
            </w:r>
          </w:p>
        </w:tc>
        <w:tc>
          <w:tcPr>
            <w:tcW w:w="2778" w:type="dxa"/>
          </w:tcPr>
          <w:p w14:paraId="2591ED62" w14:textId="6C373926"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w:t>
            </w:r>
          </w:p>
          <w:p w14:paraId="6A4C948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materials</w:t>
            </w:r>
          </w:p>
        </w:tc>
        <w:tc>
          <w:tcPr>
            <w:cnfStyle w:val="000010000000" w:firstRow="0" w:lastRow="0" w:firstColumn="0" w:lastColumn="0" w:oddVBand="1" w:evenVBand="0" w:oddHBand="0" w:evenHBand="0" w:firstRowFirstColumn="0" w:firstRowLastColumn="0" w:lastRowFirstColumn="0" w:lastRowLastColumn="0"/>
            <w:tcW w:w="2588" w:type="dxa"/>
          </w:tcPr>
          <w:p w14:paraId="16E9F2C8" w14:textId="77777777" w:rsidR="002A3FBD" w:rsidRPr="009743C8" w:rsidRDefault="002A3FBD" w:rsidP="002A3FBD">
            <w:pPr>
              <w:rPr>
                <w:lang w:val="en-GB"/>
              </w:rPr>
            </w:pPr>
          </w:p>
        </w:tc>
      </w:tr>
      <w:tr w:rsidR="002A3FBD" w:rsidRPr="009743C8" w14:paraId="0076BB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2456A1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C03E952" w14:textId="77777777" w:rsidR="002A3FBD" w:rsidRPr="009743C8" w:rsidRDefault="002A3FBD" w:rsidP="002A3FBD">
            <w:pPr>
              <w:rPr>
                <w:lang w:val="en-GB"/>
              </w:rPr>
            </w:pPr>
            <w:r w:rsidRPr="009743C8">
              <w:rPr>
                <w:lang w:val="en-GB"/>
              </w:rPr>
              <w:t>- Other</w:t>
            </w:r>
          </w:p>
        </w:tc>
        <w:tc>
          <w:tcPr>
            <w:tcW w:w="2778" w:type="dxa"/>
          </w:tcPr>
          <w:p w14:paraId="0D1AB706" w14:textId="05F8DA9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54EC188D" w14:textId="77777777" w:rsidR="002A3FBD" w:rsidRPr="009743C8" w:rsidRDefault="002A3FBD" w:rsidP="002A3FBD">
            <w:pPr>
              <w:rPr>
                <w:lang w:val="en-GB"/>
              </w:rPr>
            </w:pPr>
          </w:p>
        </w:tc>
      </w:tr>
      <w:tr w:rsidR="002A3FBD" w:rsidRPr="009743C8" w14:paraId="3BFB041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6164F18" w14:textId="77777777" w:rsidR="002A3FBD" w:rsidRPr="009743C8" w:rsidRDefault="002A3FBD" w:rsidP="002A3FBD">
            <w:pPr>
              <w:rPr>
                <w:lang w:val="en-GB"/>
              </w:rPr>
            </w:pPr>
            <w:r w:rsidRPr="009743C8">
              <w:rPr>
                <w:lang w:val="en-GB"/>
              </w:rPr>
              <w:lastRenderedPageBreak/>
              <w:t>5907</w:t>
            </w:r>
          </w:p>
        </w:tc>
        <w:tc>
          <w:tcPr>
            <w:cnfStyle w:val="000010000000" w:firstRow="0" w:lastRow="0" w:firstColumn="0" w:lastColumn="0" w:oddVBand="1" w:evenVBand="0" w:oddHBand="0" w:evenHBand="0" w:firstRowFirstColumn="0" w:firstRowLastColumn="0" w:lastRowFirstColumn="0" w:lastRowLastColumn="0"/>
            <w:tcW w:w="2713" w:type="dxa"/>
          </w:tcPr>
          <w:p w14:paraId="00E52D6E" w14:textId="77777777" w:rsidR="002A3FBD" w:rsidRPr="009743C8" w:rsidRDefault="002A3FBD" w:rsidP="002A3FBD">
            <w:pPr>
              <w:rPr>
                <w:lang w:val="en-GB"/>
              </w:rPr>
            </w:pPr>
            <w:r w:rsidRPr="009743C8">
              <w:rPr>
                <w:lang w:val="en-GB"/>
              </w:rPr>
              <w:t>Textile fabrics otherwise impreg</w:t>
            </w:r>
            <w:r w:rsidRPr="009743C8">
              <w:rPr>
                <w:lang w:val="en-GB"/>
              </w:rPr>
              <w:softHyphen/>
              <w:t>nated, coated or covered; painted canvas being theatrical scenery, studio back-cloths or the like</w:t>
            </w:r>
          </w:p>
        </w:tc>
        <w:tc>
          <w:tcPr>
            <w:tcW w:w="2778" w:type="dxa"/>
          </w:tcPr>
          <w:p w14:paraId="730C8E81" w14:textId="3E69E55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w:t>
            </w:r>
          </w:p>
          <w:p w14:paraId="43C3D7E3" w14:textId="7B16451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rasing, calendering, shrink resistance</w:t>
            </w:r>
          </w:p>
          <w:p w14:paraId="4B3DE99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36522B" w14:textId="77777777" w:rsidR="002A3FBD" w:rsidRPr="009743C8" w:rsidRDefault="002A3FBD" w:rsidP="002A3FBD">
            <w:pPr>
              <w:rPr>
                <w:lang w:val="en-GB"/>
              </w:rPr>
            </w:pPr>
          </w:p>
        </w:tc>
      </w:tr>
      <w:tr w:rsidR="002A3FBD" w:rsidRPr="009743C8" w14:paraId="5D8570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C47DCF0" w14:textId="77777777" w:rsidR="002A3FBD" w:rsidRPr="009743C8" w:rsidRDefault="002A3FBD" w:rsidP="002A3FBD">
            <w:pPr>
              <w:rPr>
                <w:lang w:val="en-GB"/>
              </w:rPr>
            </w:pPr>
            <w:r w:rsidRPr="009743C8">
              <w:rPr>
                <w:lang w:val="en-GB"/>
              </w:rPr>
              <w:t>5908</w:t>
            </w:r>
          </w:p>
        </w:tc>
        <w:tc>
          <w:tcPr>
            <w:cnfStyle w:val="000010000000" w:firstRow="0" w:lastRow="0" w:firstColumn="0" w:lastColumn="0" w:oddVBand="1" w:evenVBand="0" w:oddHBand="0" w:evenHBand="0" w:firstRowFirstColumn="0" w:firstRowLastColumn="0" w:lastRowFirstColumn="0" w:lastRowLastColumn="0"/>
            <w:tcW w:w="2713" w:type="dxa"/>
          </w:tcPr>
          <w:p w14:paraId="5BF3A3ED" w14:textId="77777777" w:rsidR="002A3FBD" w:rsidRPr="009743C8" w:rsidRDefault="002A3FBD" w:rsidP="002A3FBD">
            <w:pPr>
              <w:rPr>
                <w:lang w:val="en-GB"/>
              </w:rPr>
            </w:pPr>
            <w:r w:rsidRPr="009743C8">
              <w:rPr>
                <w:lang w:val="en-GB"/>
              </w:rPr>
              <w:t>Textile wicks, woven, plaited or knitted, for lamps, stoves, lighters, candles or the like; incan</w:t>
            </w:r>
            <w:r w:rsidRPr="009743C8">
              <w:rPr>
                <w:lang w:val="en-GB"/>
              </w:rPr>
              <w:softHyphen/>
              <w:t>descent gas mantles and tubular knitted gas mantle fabric therefor, whether or not impregnated:</w:t>
            </w:r>
          </w:p>
        </w:tc>
        <w:tc>
          <w:tcPr>
            <w:tcW w:w="2778" w:type="dxa"/>
          </w:tcPr>
          <w:p w14:paraId="2CE4928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7D690FF" w14:textId="77777777" w:rsidR="002A3FBD" w:rsidRPr="009743C8" w:rsidRDefault="002A3FBD" w:rsidP="002A3FBD">
            <w:pPr>
              <w:rPr>
                <w:lang w:val="en-GB"/>
              </w:rPr>
            </w:pPr>
          </w:p>
        </w:tc>
      </w:tr>
      <w:tr w:rsidR="002A3FBD" w:rsidRPr="009743C8" w14:paraId="5502020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3459D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0C38AD5" w14:textId="1563F61D" w:rsidR="002A3FBD" w:rsidRPr="009743C8" w:rsidRDefault="002A3FBD" w:rsidP="002A3FBD">
            <w:pPr>
              <w:rPr>
                <w:lang w:val="en-GB"/>
              </w:rPr>
            </w:pPr>
            <w:r w:rsidRPr="009743C8">
              <w:rPr>
                <w:lang w:val="en-GB"/>
              </w:rPr>
              <w:t>- Incandescent gas mantles,</w:t>
            </w:r>
          </w:p>
          <w:p w14:paraId="68B1BA2F" w14:textId="77777777" w:rsidR="002A3FBD" w:rsidRPr="009743C8" w:rsidRDefault="002A3FBD" w:rsidP="002A3FBD">
            <w:pPr>
              <w:rPr>
                <w:lang w:val="en-GB"/>
              </w:rPr>
            </w:pPr>
            <w:r w:rsidRPr="009743C8">
              <w:rPr>
                <w:lang w:val="en-GB"/>
              </w:rPr>
              <w:t>impregnated</w:t>
            </w:r>
          </w:p>
        </w:tc>
        <w:tc>
          <w:tcPr>
            <w:tcW w:w="2778" w:type="dxa"/>
          </w:tcPr>
          <w:p w14:paraId="05408E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588" w:type="dxa"/>
          </w:tcPr>
          <w:p w14:paraId="18B0E305" w14:textId="77777777" w:rsidR="002A3FBD" w:rsidRPr="009743C8" w:rsidRDefault="002A3FBD" w:rsidP="002A3FBD">
            <w:pPr>
              <w:rPr>
                <w:lang w:val="en-GB"/>
              </w:rPr>
            </w:pPr>
          </w:p>
        </w:tc>
      </w:tr>
      <w:tr w:rsidR="002A3FBD" w:rsidRPr="009743C8" w14:paraId="68CBC9C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91547E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75001A" w14:textId="77777777" w:rsidR="002A3FBD" w:rsidRPr="009743C8" w:rsidRDefault="002A3FBD" w:rsidP="002A3FBD">
            <w:pPr>
              <w:rPr>
                <w:lang w:val="en-GB"/>
              </w:rPr>
            </w:pPr>
            <w:r w:rsidRPr="009743C8">
              <w:rPr>
                <w:lang w:val="en-GB"/>
              </w:rPr>
              <w:t>-Other</w:t>
            </w:r>
          </w:p>
        </w:tc>
        <w:tc>
          <w:tcPr>
            <w:tcW w:w="2778" w:type="dxa"/>
          </w:tcPr>
          <w:p w14:paraId="3391B75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3372E6" w14:textId="77777777" w:rsidR="002A3FBD" w:rsidRPr="009743C8" w:rsidRDefault="002A3FBD" w:rsidP="002A3FBD">
            <w:pPr>
              <w:rPr>
                <w:lang w:val="en-GB"/>
              </w:rPr>
            </w:pPr>
          </w:p>
        </w:tc>
      </w:tr>
      <w:tr w:rsidR="000D6E99" w:rsidRPr="009743C8" w14:paraId="331C76B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D08CA9B" w14:textId="77777777" w:rsidR="000D6E99" w:rsidRPr="009743C8" w:rsidRDefault="000D6E99" w:rsidP="002A3FBD">
            <w:pPr>
              <w:rPr>
                <w:lang w:val="en-GB"/>
              </w:rPr>
            </w:pPr>
            <w:r w:rsidRPr="009743C8">
              <w:rPr>
                <w:lang w:val="en-GB"/>
              </w:rPr>
              <w:t>5909 to 5911</w:t>
            </w:r>
          </w:p>
        </w:tc>
        <w:tc>
          <w:tcPr>
            <w:cnfStyle w:val="000010000000" w:firstRow="0" w:lastRow="0" w:firstColumn="0" w:lastColumn="0" w:oddVBand="1" w:evenVBand="0" w:oddHBand="0" w:evenHBand="0" w:firstRowFirstColumn="0" w:firstRowLastColumn="0" w:lastRowFirstColumn="0" w:lastRowLastColumn="0"/>
            <w:tcW w:w="2713" w:type="dxa"/>
          </w:tcPr>
          <w:p w14:paraId="05518B0E" w14:textId="77777777" w:rsidR="000D6E99" w:rsidRPr="009743C8" w:rsidRDefault="000D6E99" w:rsidP="002A3FBD">
            <w:pPr>
              <w:rPr>
                <w:lang w:val="en-GB"/>
              </w:rPr>
            </w:pPr>
            <w:r w:rsidRPr="009743C8">
              <w:rPr>
                <w:lang w:val="en-GB"/>
              </w:rPr>
              <w:t>Textile articles of a kind suitable for industrial use:</w:t>
            </w:r>
          </w:p>
        </w:tc>
        <w:tc>
          <w:tcPr>
            <w:tcW w:w="2778" w:type="dxa"/>
          </w:tcPr>
          <w:p w14:paraId="24505D8C"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A2185F2" w14:textId="77777777" w:rsidR="000D6E99" w:rsidRPr="009743C8" w:rsidRDefault="000D6E99" w:rsidP="002A3FBD">
            <w:pPr>
              <w:rPr>
                <w:lang w:val="en-GB"/>
              </w:rPr>
            </w:pPr>
          </w:p>
        </w:tc>
      </w:tr>
      <w:tr w:rsidR="000D6E99" w:rsidRPr="009743C8" w14:paraId="5289EDC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6026613"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512D7D3" w14:textId="77777777" w:rsidR="000D6E99" w:rsidRPr="009743C8" w:rsidRDefault="000D6E99" w:rsidP="002A3FBD">
            <w:pPr>
              <w:rPr>
                <w:lang w:val="en-GB"/>
              </w:rPr>
            </w:pPr>
            <w:r w:rsidRPr="009743C8">
              <w:rPr>
                <w:lang w:val="en-GB"/>
              </w:rPr>
              <w:t>- Polishing discs or rings other than of felt of heading 5911</w:t>
            </w:r>
          </w:p>
        </w:tc>
        <w:tc>
          <w:tcPr>
            <w:tcW w:w="2778" w:type="dxa"/>
          </w:tcPr>
          <w:p w14:paraId="3EEE62DD" w14:textId="74DAE11A"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 waste fabrics or rags of heading 6310</w:t>
            </w:r>
          </w:p>
        </w:tc>
        <w:tc>
          <w:tcPr>
            <w:cnfStyle w:val="000010000000" w:firstRow="0" w:lastRow="0" w:firstColumn="0" w:lastColumn="0" w:oddVBand="1" w:evenVBand="0" w:oddHBand="0" w:evenHBand="0" w:firstRowFirstColumn="0" w:firstRowLastColumn="0" w:lastRowFirstColumn="0" w:lastRowLastColumn="0"/>
            <w:tcW w:w="2588" w:type="dxa"/>
          </w:tcPr>
          <w:p w14:paraId="5A538E60" w14:textId="77777777" w:rsidR="000D6E99" w:rsidRPr="009743C8" w:rsidRDefault="000D6E99" w:rsidP="002A3FBD">
            <w:pPr>
              <w:rPr>
                <w:lang w:val="en-GB"/>
              </w:rPr>
            </w:pPr>
          </w:p>
        </w:tc>
      </w:tr>
      <w:tr w:rsidR="000D6E99" w:rsidRPr="009743C8" w14:paraId="3F3EF0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733978"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706C17" w14:textId="77777777" w:rsidR="000D6E99" w:rsidRPr="009743C8" w:rsidRDefault="000D6E99" w:rsidP="002A3FBD">
            <w:pPr>
              <w:rPr>
                <w:lang w:val="en-GB"/>
              </w:rPr>
            </w:pPr>
            <w:r w:rsidRPr="009743C8">
              <w:rPr>
                <w:lang w:val="en-GB"/>
              </w:rP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778" w:type="dxa"/>
          </w:tcPr>
          <w:p w14:paraId="06EF6A60" w14:textId="7CD355C2"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29D0AB4F" w14:textId="25507951"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4548C5A6"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following materials:</w:t>
            </w:r>
          </w:p>
          <w:p w14:paraId="13D343E1" w14:textId="23E6DBC4"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yarn</w:t>
            </w:r>
            <w:r w:rsidRPr="009743C8">
              <w:rPr>
                <w:lang w:val="en-GB"/>
              </w:rPr>
              <w:t xml:space="preserve"> of polytetrafluoroethylene (12),</w:t>
            </w:r>
          </w:p>
          <w:p w14:paraId="2ADFC8A9" w14:textId="7257141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yarn</w:t>
            </w:r>
            <w:r w:rsidRPr="009743C8">
              <w:rPr>
                <w:lang w:val="en-GB"/>
              </w:rPr>
              <w:t>, multiple, of pol</w:t>
            </w:r>
            <w:r>
              <w:rPr>
                <w:lang w:val="en-GB"/>
              </w:rPr>
              <w:t>yarn</w:t>
            </w:r>
            <w:r w:rsidRPr="009743C8">
              <w:rPr>
                <w:lang w:val="en-GB"/>
              </w:rPr>
              <w:t>ide, coated impregnated or covered with a phenolic resin,</w:t>
            </w:r>
          </w:p>
          <w:p w14:paraId="6621BE87" w14:textId="72DBC715"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yarn</w:t>
            </w:r>
            <w:r w:rsidRPr="009743C8">
              <w:rPr>
                <w:lang w:val="en-GB"/>
              </w:rPr>
              <w:t xml:space="preserve"> of synthetic textile fibres of aromatic pol</w:t>
            </w:r>
            <w:r>
              <w:rPr>
                <w:lang w:val="en-GB"/>
              </w:rPr>
              <w:t>yarn</w:t>
            </w:r>
            <w:r w:rsidRPr="009743C8">
              <w:rPr>
                <w:lang w:val="en-GB"/>
              </w:rPr>
              <w:t>ides, obtained by polycondensation of m- phenylenediamine and isophthalic acid.</w:t>
            </w:r>
          </w:p>
        </w:tc>
        <w:tc>
          <w:tcPr>
            <w:cnfStyle w:val="000010000000" w:firstRow="0" w:lastRow="0" w:firstColumn="0" w:lastColumn="0" w:oddVBand="1" w:evenVBand="0" w:oddHBand="0" w:evenHBand="0" w:firstRowFirstColumn="0" w:firstRowLastColumn="0" w:lastRowFirstColumn="0" w:lastRowLastColumn="0"/>
            <w:tcW w:w="2588" w:type="dxa"/>
          </w:tcPr>
          <w:p w14:paraId="379737A8" w14:textId="77777777" w:rsidR="000D6E99" w:rsidRPr="009743C8" w:rsidRDefault="000D6E99" w:rsidP="002A3FBD">
            <w:pPr>
              <w:rPr>
                <w:lang w:val="en-GB"/>
              </w:rPr>
            </w:pPr>
          </w:p>
        </w:tc>
      </w:tr>
      <w:tr w:rsidR="000D6E99" w:rsidRPr="009743C8" w14:paraId="0E8D0D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8E5855"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DF9FE1" w14:textId="77777777" w:rsidR="000D6E99" w:rsidRPr="009743C8" w:rsidRDefault="000D6E99" w:rsidP="002A3FBD">
            <w:pPr>
              <w:rPr>
                <w:lang w:val="en-GB"/>
              </w:rPr>
            </w:pPr>
          </w:p>
        </w:tc>
        <w:tc>
          <w:tcPr>
            <w:tcW w:w="2778" w:type="dxa"/>
          </w:tcPr>
          <w:p w14:paraId="3D053CE7" w14:textId="488EF849"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monofil of polytetrafluoroethylene (12),</w:t>
            </w:r>
          </w:p>
          <w:p w14:paraId="0CFE2C4F" w14:textId="3FB4A51C"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yarn</w:t>
            </w:r>
            <w:r w:rsidRPr="009743C8">
              <w:rPr>
                <w:lang w:val="en-GB"/>
              </w:rPr>
              <w:t xml:space="preserve"> of synthetic textile fibres of poly(p-phenylene terephthalamide),</w:t>
            </w:r>
          </w:p>
          <w:p w14:paraId="0DF683A1" w14:textId="51B5320B"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glass fibre </w:t>
            </w:r>
            <w:r>
              <w:rPr>
                <w:lang w:val="en-GB"/>
              </w:rPr>
              <w:t>yarn</w:t>
            </w:r>
            <w:r w:rsidRPr="009743C8">
              <w:rPr>
                <w:lang w:val="en-GB"/>
              </w:rPr>
              <w:t xml:space="preserve">, coated with phenol resin and gimped with acrylic </w:t>
            </w:r>
            <w:r>
              <w:rPr>
                <w:lang w:val="en-GB"/>
              </w:rPr>
              <w:t>yarn</w:t>
            </w:r>
            <w:r w:rsidRPr="009743C8">
              <w:rPr>
                <w:lang w:val="en-GB"/>
              </w:rPr>
              <w:t xml:space="preserve"> (12),</w:t>
            </w:r>
          </w:p>
          <w:p w14:paraId="4524826B" w14:textId="4DD96E59"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copolyester monofilaments of a polyester and a resin of terephthalic acid and 1,4-cyclohex- anediethanol and isophthalic acid,</w:t>
            </w:r>
          </w:p>
          <w:p w14:paraId="24AC0EED"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77C55B95"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 carded or combed or otherwise processed for spinning, or</w:t>
            </w:r>
          </w:p>
          <w:p w14:paraId="695759E3"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572055EB" w14:textId="77777777" w:rsidR="000D6E99" w:rsidRPr="009743C8" w:rsidRDefault="000D6E99" w:rsidP="002A3FBD">
            <w:pPr>
              <w:rPr>
                <w:lang w:val="en-GB"/>
              </w:rPr>
            </w:pPr>
          </w:p>
        </w:tc>
      </w:tr>
      <w:tr w:rsidR="000D6E99" w:rsidRPr="009743C8" w14:paraId="24599A8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42849A"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6E5E9CE" w14:textId="77777777" w:rsidR="000D6E99" w:rsidRPr="009743C8" w:rsidRDefault="000D6E99" w:rsidP="002A3FBD">
            <w:pPr>
              <w:rPr>
                <w:lang w:val="en-GB"/>
              </w:rPr>
            </w:pPr>
            <w:r w:rsidRPr="009743C8">
              <w:rPr>
                <w:lang w:val="en-GB"/>
              </w:rPr>
              <w:t>-Other</w:t>
            </w:r>
          </w:p>
        </w:tc>
        <w:tc>
          <w:tcPr>
            <w:tcW w:w="2778" w:type="dxa"/>
          </w:tcPr>
          <w:p w14:paraId="0D473FDB" w14:textId="528DEFA2"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1697AFF" w14:textId="501D7810"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46A03239"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tc>
        <w:tc>
          <w:tcPr>
            <w:cnfStyle w:val="000010000000" w:firstRow="0" w:lastRow="0" w:firstColumn="0" w:lastColumn="0" w:oddVBand="1" w:evenVBand="0" w:oddHBand="0" w:evenHBand="0" w:firstRowFirstColumn="0" w:firstRowLastColumn="0" w:lastRowFirstColumn="0" w:lastRowLastColumn="0"/>
            <w:tcW w:w="2588" w:type="dxa"/>
          </w:tcPr>
          <w:p w14:paraId="0AB38748" w14:textId="77777777" w:rsidR="000D6E99" w:rsidRPr="009743C8" w:rsidRDefault="000D6E99" w:rsidP="002A3FBD">
            <w:pPr>
              <w:rPr>
                <w:lang w:val="en-GB"/>
              </w:rPr>
            </w:pPr>
          </w:p>
        </w:tc>
      </w:tr>
      <w:tr w:rsidR="000D6E99" w:rsidRPr="009743C8" w14:paraId="2FD17C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D14D151"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2AEEC10" w14:textId="77777777" w:rsidR="000D6E99" w:rsidRPr="009743C8" w:rsidRDefault="000D6E99" w:rsidP="002A3FBD">
            <w:pPr>
              <w:rPr>
                <w:lang w:val="en-GB"/>
              </w:rPr>
            </w:pPr>
          </w:p>
        </w:tc>
        <w:tc>
          <w:tcPr>
            <w:tcW w:w="2778" w:type="dxa"/>
          </w:tcPr>
          <w:p w14:paraId="7BA30145"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37749DA4" w14:textId="78612E96"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0FD073DF"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4AF9FCF1"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7369759A" w14:textId="77777777" w:rsidR="000D6E99" w:rsidRPr="009743C8" w:rsidRDefault="000D6E99" w:rsidP="002A3FBD">
            <w:pPr>
              <w:rPr>
                <w:lang w:val="en-GB"/>
              </w:rPr>
            </w:pPr>
          </w:p>
        </w:tc>
      </w:tr>
      <w:tr w:rsidR="002A3FBD" w:rsidRPr="009743C8" w14:paraId="1569EE9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2AD6EA9" w14:textId="77777777" w:rsidR="002A3FBD" w:rsidRPr="009743C8" w:rsidRDefault="002A3FBD" w:rsidP="002A3FBD">
            <w:pPr>
              <w:rPr>
                <w:lang w:val="en-GB"/>
              </w:rPr>
            </w:pPr>
            <w:r w:rsidRPr="009743C8">
              <w:rPr>
                <w:lang w:val="en-GB"/>
              </w:rPr>
              <w:t>Chapter 60</w:t>
            </w:r>
          </w:p>
        </w:tc>
        <w:tc>
          <w:tcPr>
            <w:cnfStyle w:val="000010000000" w:firstRow="0" w:lastRow="0" w:firstColumn="0" w:lastColumn="0" w:oddVBand="1" w:evenVBand="0" w:oddHBand="0" w:evenHBand="0" w:firstRowFirstColumn="0" w:firstRowLastColumn="0" w:lastRowFirstColumn="0" w:lastRowLastColumn="0"/>
            <w:tcW w:w="2713" w:type="dxa"/>
          </w:tcPr>
          <w:p w14:paraId="227B06FD" w14:textId="77777777" w:rsidR="002A3FBD" w:rsidRPr="009743C8" w:rsidRDefault="002A3FBD" w:rsidP="002A3FBD">
            <w:pPr>
              <w:rPr>
                <w:lang w:val="en-GB"/>
              </w:rPr>
            </w:pPr>
            <w:r w:rsidRPr="009743C8">
              <w:rPr>
                <w:lang w:val="en-GB"/>
              </w:rPr>
              <w:t>Knitted or crocheted fabrics</w:t>
            </w:r>
          </w:p>
        </w:tc>
        <w:tc>
          <w:tcPr>
            <w:tcW w:w="2778" w:type="dxa"/>
          </w:tcPr>
          <w:p w14:paraId="64C7D739" w14:textId="2A2EF2F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6198923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352DAF5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34AC0C92" w14:textId="4E0C420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w:t>
            </w:r>
          </w:p>
          <w:p w14:paraId="476B1BD3" w14:textId="1B95D68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otherwise processed for</w:t>
            </w:r>
          </w:p>
          <w:p w14:paraId="73173ED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 or</w:t>
            </w:r>
          </w:p>
          <w:p w14:paraId="5DD3ED51" w14:textId="63B0D43E"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2644237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1F10E99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66DF0905" w14:textId="77777777" w:rsidR="002A3FBD" w:rsidRPr="009743C8" w:rsidRDefault="002A3FBD" w:rsidP="002A3FBD">
            <w:pPr>
              <w:rPr>
                <w:lang w:val="en-GB"/>
              </w:rPr>
            </w:pPr>
          </w:p>
        </w:tc>
      </w:tr>
      <w:tr w:rsidR="002A3FBD" w:rsidRPr="009743C8" w14:paraId="2B2B017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BF3E929" w14:textId="77777777" w:rsidR="002A3FBD" w:rsidRPr="009743C8" w:rsidRDefault="002A3FBD" w:rsidP="002A3FBD">
            <w:pPr>
              <w:rPr>
                <w:lang w:val="en-GB"/>
              </w:rPr>
            </w:pPr>
            <w:r w:rsidRPr="009743C8">
              <w:rPr>
                <w:lang w:val="en-GB"/>
              </w:rPr>
              <w:t>Chapter 61</w:t>
            </w:r>
          </w:p>
        </w:tc>
        <w:tc>
          <w:tcPr>
            <w:cnfStyle w:val="000010000000" w:firstRow="0" w:lastRow="0" w:firstColumn="0" w:lastColumn="0" w:oddVBand="1" w:evenVBand="0" w:oddHBand="0" w:evenHBand="0" w:firstRowFirstColumn="0" w:firstRowLastColumn="0" w:lastRowFirstColumn="0" w:lastRowLastColumn="0"/>
            <w:tcW w:w="2713" w:type="dxa"/>
          </w:tcPr>
          <w:p w14:paraId="7744817D" w14:textId="77777777" w:rsidR="002A3FBD" w:rsidRPr="009743C8" w:rsidRDefault="002A3FBD" w:rsidP="002A3FBD">
            <w:pPr>
              <w:rPr>
                <w:lang w:val="en-GB"/>
              </w:rPr>
            </w:pPr>
            <w:r w:rsidRPr="009743C8">
              <w:rPr>
                <w:lang w:val="en-GB"/>
              </w:rPr>
              <w:t>Articles of apparel and clothing accessories, knitted or crocheted:</w:t>
            </w:r>
          </w:p>
        </w:tc>
        <w:tc>
          <w:tcPr>
            <w:tcW w:w="2778" w:type="dxa"/>
          </w:tcPr>
          <w:p w14:paraId="1A28901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12BDF87" w14:textId="77777777" w:rsidR="002A3FBD" w:rsidRPr="009743C8" w:rsidRDefault="002A3FBD" w:rsidP="002A3FBD">
            <w:pPr>
              <w:rPr>
                <w:lang w:val="en-GB"/>
              </w:rPr>
            </w:pPr>
          </w:p>
        </w:tc>
      </w:tr>
      <w:tr w:rsidR="002A3FBD" w:rsidRPr="009743C8" w14:paraId="07F9C41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E4917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AC7A02" w14:textId="0D3CE7D3" w:rsidR="002A3FBD" w:rsidRPr="009743C8" w:rsidRDefault="002A3FBD" w:rsidP="002A3FBD">
            <w:pPr>
              <w:rPr>
                <w:lang w:val="en-GB"/>
              </w:rPr>
            </w:pPr>
            <w:r w:rsidRPr="009743C8">
              <w:rPr>
                <w:lang w:val="en-GB"/>
              </w:rPr>
              <w:t xml:space="preserve">- Obtained </w:t>
            </w:r>
            <w:r>
              <w:rPr>
                <w:lang w:val="en-GB"/>
              </w:rPr>
              <w:t>b</w:t>
            </w:r>
            <w:r w:rsidRPr="009743C8">
              <w:rPr>
                <w:lang w:val="en-GB"/>
              </w:rPr>
              <w:t>y sewing together or otherwise assembling, two or more pieces of knitted or crocheted fabric which have been either cut to form or obtained directly to form</w:t>
            </w:r>
          </w:p>
        </w:tc>
        <w:tc>
          <w:tcPr>
            <w:tcW w:w="2778" w:type="dxa"/>
          </w:tcPr>
          <w:p w14:paraId="45D19663" w14:textId="3E19B87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148330F4" w14:textId="77777777" w:rsidR="002A3FBD" w:rsidRPr="009743C8" w:rsidRDefault="002A3FBD" w:rsidP="002A3FBD">
            <w:pPr>
              <w:rPr>
                <w:lang w:val="en-GB"/>
              </w:rPr>
            </w:pPr>
          </w:p>
        </w:tc>
      </w:tr>
      <w:tr w:rsidR="002A3FBD" w:rsidRPr="009743C8" w14:paraId="222BA27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E3F90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D53924" w14:textId="77777777" w:rsidR="002A3FBD" w:rsidRPr="009743C8" w:rsidRDefault="002A3FBD" w:rsidP="002A3FBD">
            <w:pPr>
              <w:rPr>
                <w:lang w:val="en-GB"/>
              </w:rPr>
            </w:pPr>
            <w:r w:rsidRPr="009743C8">
              <w:rPr>
                <w:lang w:val="en-GB"/>
              </w:rPr>
              <w:t>- Other</w:t>
            </w:r>
          </w:p>
        </w:tc>
        <w:tc>
          <w:tcPr>
            <w:tcW w:w="2778" w:type="dxa"/>
          </w:tcPr>
          <w:p w14:paraId="2DFDEB60" w14:textId="15EA6CF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(14):</w:t>
            </w:r>
          </w:p>
          <w:p w14:paraId="013B9EC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674767D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3967E014" w14:textId="1D97308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610C21F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297F5A7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5BD81DC" w14:textId="77777777" w:rsidR="002A3FBD" w:rsidRPr="009743C8" w:rsidRDefault="002A3FBD" w:rsidP="002A3FBD">
            <w:pPr>
              <w:rPr>
                <w:lang w:val="en-GB"/>
              </w:rPr>
            </w:pPr>
          </w:p>
        </w:tc>
      </w:tr>
      <w:tr w:rsidR="002A3FBD" w:rsidRPr="009743C8" w14:paraId="6C7460A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04D5B8" w14:textId="77777777" w:rsidR="002A3FBD" w:rsidRPr="009743C8" w:rsidRDefault="002A3FBD" w:rsidP="002A3FBD">
            <w:pPr>
              <w:rPr>
                <w:lang w:val="en-GB"/>
              </w:rPr>
            </w:pPr>
            <w:r w:rsidRPr="009743C8">
              <w:rPr>
                <w:lang w:val="en-GB"/>
              </w:rPr>
              <w:t>ex Chapter 62</w:t>
            </w:r>
          </w:p>
        </w:tc>
        <w:tc>
          <w:tcPr>
            <w:cnfStyle w:val="000010000000" w:firstRow="0" w:lastRow="0" w:firstColumn="0" w:lastColumn="0" w:oddVBand="1" w:evenVBand="0" w:oddHBand="0" w:evenHBand="0" w:firstRowFirstColumn="0" w:firstRowLastColumn="0" w:lastRowFirstColumn="0" w:lastRowLastColumn="0"/>
            <w:tcW w:w="2713" w:type="dxa"/>
          </w:tcPr>
          <w:p w14:paraId="7787E4E8" w14:textId="77777777" w:rsidR="002A3FBD" w:rsidRPr="009743C8" w:rsidRDefault="002A3FBD" w:rsidP="002A3FBD">
            <w:pPr>
              <w:rPr>
                <w:lang w:val="en-GB"/>
              </w:rPr>
            </w:pPr>
            <w:r w:rsidRPr="009743C8">
              <w:rPr>
                <w:lang w:val="en-GB"/>
              </w:rPr>
              <w:t>Articles of apparel and clothing accessories, not knitted or crocheted; except for:</w:t>
            </w:r>
          </w:p>
        </w:tc>
        <w:tc>
          <w:tcPr>
            <w:tcW w:w="2778" w:type="dxa"/>
          </w:tcPr>
          <w:p w14:paraId="33659C3B" w14:textId="694F6A4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5C275853" w14:textId="77777777" w:rsidR="002A3FBD" w:rsidRPr="009743C8" w:rsidRDefault="002A3FBD" w:rsidP="002A3FBD">
            <w:pPr>
              <w:rPr>
                <w:lang w:val="en-GB"/>
              </w:rPr>
            </w:pPr>
          </w:p>
        </w:tc>
      </w:tr>
      <w:tr w:rsidR="000D6E99" w:rsidRPr="009743C8" w14:paraId="787B3D10"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F3E1187" w14:textId="3256031D" w:rsidR="000D6E99" w:rsidRPr="009743C8" w:rsidRDefault="000D6E99" w:rsidP="00DC0243">
            <w:pPr>
              <w:rPr>
                <w:lang w:val="en-GB"/>
              </w:rPr>
            </w:pPr>
            <w:r w:rsidRPr="009743C8">
              <w:rPr>
                <w:lang w:val="en-GB"/>
              </w:rPr>
              <w:t>ex 6202</w:t>
            </w:r>
          </w:p>
        </w:tc>
        <w:tc>
          <w:tcPr>
            <w:cnfStyle w:val="000010000000" w:firstRow="0" w:lastRow="0" w:firstColumn="0" w:lastColumn="0" w:oddVBand="1" w:evenVBand="0" w:oddHBand="0" w:evenHBand="0" w:firstRowFirstColumn="0" w:firstRowLastColumn="0" w:lastRowFirstColumn="0" w:lastRowLastColumn="0"/>
            <w:tcW w:w="2713" w:type="dxa"/>
          </w:tcPr>
          <w:p w14:paraId="2B331B12"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62A24FC3"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7DADDF6"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7281CBFA" w14:textId="77777777" w:rsidR="000D6E99" w:rsidRPr="009743C8" w:rsidRDefault="000D6E99" w:rsidP="00DC0243">
            <w:pPr>
              <w:rPr>
                <w:lang w:val="en-GB"/>
              </w:rPr>
            </w:pPr>
          </w:p>
        </w:tc>
      </w:tr>
      <w:tr w:rsidR="000D6E99" w:rsidRPr="009743C8" w14:paraId="6583D7A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E289C5" w14:textId="5BDD2B31" w:rsidR="000D6E99" w:rsidRPr="009743C8" w:rsidRDefault="000D6E99" w:rsidP="00DC0243">
            <w:pPr>
              <w:rPr>
                <w:lang w:val="en-GB"/>
              </w:rPr>
            </w:pPr>
            <w:r w:rsidRPr="009743C8">
              <w:rPr>
                <w:lang w:val="en-GB"/>
              </w:rPr>
              <w:t>ex 6204</w:t>
            </w:r>
          </w:p>
        </w:tc>
        <w:tc>
          <w:tcPr>
            <w:cnfStyle w:val="000010000000" w:firstRow="0" w:lastRow="0" w:firstColumn="0" w:lastColumn="0" w:oddVBand="1" w:evenVBand="0" w:oddHBand="0" w:evenHBand="0" w:firstRowFirstColumn="0" w:firstRowLastColumn="0" w:lastRowFirstColumn="0" w:lastRowLastColumn="0"/>
            <w:tcW w:w="2713" w:type="dxa"/>
          </w:tcPr>
          <w:p w14:paraId="4FCC2741"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660AB689"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4409A260"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40A71956" w14:textId="77777777" w:rsidR="000D6E99" w:rsidRPr="009743C8" w:rsidRDefault="000D6E99" w:rsidP="00DC0243">
            <w:pPr>
              <w:rPr>
                <w:lang w:val="en-GB"/>
              </w:rPr>
            </w:pPr>
          </w:p>
        </w:tc>
      </w:tr>
      <w:tr w:rsidR="000D6E99" w:rsidRPr="009743C8" w14:paraId="254C27BA"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DF3F7BC" w14:textId="722F1254" w:rsidR="000D6E99" w:rsidRPr="009743C8" w:rsidRDefault="000D6E99" w:rsidP="00DC0243">
            <w:pPr>
              <w:rPr>
                <w:lang w:val="en-GB"/>
              </w:rPr>
            </w:pPr>
            <w:r w:rsidRPr="009743C8">
              <w:rPr>
                <w:lang w:val="en-GB"/>
              </w:rPr>
              <w:t>ex 6206</w:t>
            </w:r>
          </w:p>
        </w:tc>
        <w:tc>
          <w:tcPr>
            <w:cnfStyle w:val="000010000000" w:firstRow="0" w:lastRow="0" w:firstColumn="0" w:lastColumn="0" w:oddVBand="1" w:evenVBand="0" w:oddHBand="0" w:evenHBand="0" w:firstRowFirstColumn="0" w:firstRowLastColumn="0" w:lastRowFirstColumn="0" w:lastRowLastColumn="0"/>
            <w:tcW w:w="2713" w:type="dxa"/>
          </w:tcPr>
          <w:p w14:paraId="63739C45"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653EED03"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3A178626"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33823586" w14:textId="77777777" w:rsidR="000D6E99" w:rsidRPr="009743C8" w:rsidRDefault="000D6E99" w:rsidP="00DC0243">
            <w:pPr>
              <w:rPr>
                <w:lang w:val="en-GB"/>
              </w:rPr>
            </w:pPr>
          </w:p>
        </w:tc>
      </w:tr>
      <w:tr w:rsidR="000D6E99" w:rsidRPr="009743C8" w14:paraId="65D6FC5F"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759CE06F" w14:textId="7144A616" w:rsidR="000D6E99" w:rsidRPr="009743C8" w:rsidRDefault="000D6E99" w:rsidP="00DC0243">
            <w:pPr>
              <w:rPr>
                <w:lang w:val="en-GB"/>
              </w:rPr>
            </w:pPr>
            <w:r w:rsidRPr="009743C8">
              <w:rPr>
                <w:lang w:val="en-GB"/>
              </w:rPr>
              <w:t>ex 6209</w:t>
            </w:r>
          </w:p>
        </w:tc>
        <w:tc>
          <w:tcPr>
            <w:cnfStyle w:val="000010000000" w:firstRow="0" w:lastRow="0" w:firstColumn="0" w:lastColumn="0" w:oddVBand="1" w:evenVBand="0" w:oddHBand="0" w:evenHBand="0" w:firstRowFirstColumn="0" w:firstRowLastColumn="0" w:lastRowFirstColumn="0" w:lastRowLastColumn="0"/>
            <w:tcW w:w="2713" w:type="dxa"/>
          </w:tcPr>
          <w:p w14:paraId="1E5B08AC"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25687C30"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3470FEC7"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6DEADAC0" w14:textId="77777777" w:rsidR="000D6E99" w:rsidRPr="009743C8" w:rsidRDefault="000D6E99" w:rsidP="00DC0243">
            <w:pPr>
              <w:rPr>
                <w:lang w:val="en-GB"/>
              </w:rPr>
            </w:pPr>
          </w:p>
        </w:tc>
      </w:tr>
      <w:tr w:rsidR="002A3FBD" w:rsidRPr="009743C8" w14:paraId="1489B09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AC2A0D" w14:textId="71A48776" w:rsidR="002A3FBD" w:rsidRPr="009743C8" w:rsidRDefault="002A3FBD" w:rsidP="002A3FBD">
            <w:pPr>
              <w:rPr>
                <w:lang w:val="en-GB"/>
              </w:rPr>
            </w:pPr>
            <w:r w:rsidRPr="009743C8">
              <w:rPr>
                <w:lang w:val="en-GB"/>
              </w:rPr>
              <w:lastRenderedPageBreak/>
              <w:t>ex 6211</w:t>
            </w:r>
          </w:p>
        </w:tc>
        <w:tc>
          <w:tcPr>
            <w:cnfStyle w:val="000010000000" w:firstRow="0" w:lastRow="0" w:firstColumn="0" w:lastColumn="0" w:oddVBand="1" w:evenVBand="0" w:oddHBand="0" w:evenHBand="0" w:firstRowFirstColumn="0" w:firstRowLastColumn="0" w:lastRowFirstColumn="0" w:lastRowLastColumn="0"/>
            <w:tcW w:w="2713" w:type="dxa"/>
          </w:tcPr>
          <w:p w14:paraId="32D610A9" w14:textId="77777777" w:rsidR="002A3FBD" w:rsidRPr="009743C8" w:rsidRDefault="002A3FBD" w:rsidP="002A3FBD">
            <w:pPr>
              <w:rPr>
                <w:lang w:val="en-GB"/>
              </w:rPr>
            </w:pPr>
            <w:r w:rsidRPr="009743C8">
              <w:rPr>
                <w:lang w:val="en-GB"/>
              </w:rPr>
              <w:t>Women's, girls' and babies' clothing and clothing accessories for babies, embroidered</w:t>
            </w:r>
          </w:p>
        </w:tc>
        <w:tc>
          <w:tcPr>
            <w:tcW w:w="2778" w:type="dxa"/>
          </w:tcPr>
          <w:p w14:paraId="5949F85D" w14:textId="43B28C8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5C9E0E1" w14:textId="4622887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2CC4CA17" w14:textId="77777777" w:rsidR="002A3FBD" w:rsidRPr="009743C8" w:rsidRDefault="002A3FBD" w:rsidP="002A3FBD">
            <w:pPr>
              <w:rPr>
                <w:lang w:val="en-GB"/>
              </w:rPr>
            </w:pPr>
          </w:p>
        </w:tc>
      </w:tr>
      <w:tr w:rsidR="000D6E99" w:rsidRPr="009743C8" w14:paraId="17988AB2"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5FD1A53" w14:textId="6A213DF0" w:rsidR="000D6E99" w:rsidRPr="009743C8" w:rsidRDefault="000D6E99" w:rsidP="00DC0243">
            <w:pPr>
              <w:rPr>
                <w:lang w:val="en-GB"/>
              </w:rPr>
            </w:pPr>
            <w:r w:rsidRPr="009743C8">
              <w:rPr>
                <w:lang w:val="en-GB"/>
              </w:rPr>
              <w:t>ex 6210</w:t>
            </w:r>
          </w:p>
        </w:tc>
        <w:tc>
          <w:tcPr>
            <w:cnfStyle w:val="000010000000" w:firstRow="0" w:lastRow="0" w:firstColumn="0" w:lastColumn="0" w:oddVBand="1" w:evenVBand="0" w:oddHBand="0" w:evenHBand="0" w:firstRowFirstColumn="0" w:firstRowLastColumn="0" w:lastRowFirstColumn="0" w:lastRowLastColumn="0"/>
            <w:tcW w:w="2713" w:type="dxa"/>
          </w:tcPr>
          <w:p w14:paraId="19E7C85B" w14:textId="77777777" w:rsidR="000D6E99" w:rsidRPr="009743C8" w:rsidRDefault="000D6E99" w:rsidP="00DC0243">
            <w:pPr>
              <w:rPr>
                <w:lang w:val="en-GB"/>
              </w:rPr>
            </w:pPr>
            <w:r w:rsidRPr="009743C8">
              <w:rPr>
                <w:lang w:val="en-GB"/>
              </w:rPr>
              <w:t>Fire-resistant equipment of fabric covered with foil of aluminised polyester</w:t>
            </w:r>
          </w:p>
        </w:tc>
        <w:tc>
          <w:tcPr>
            <w:tcW w:w="2778" w:type="dxa"/>
          </w:tcPr>
          <w:p w14:paraId="6BFE1B9B"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E75ED44"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5D1C092A" w14:textId="77777777" w:rsidR="000D6E99" w:rsidRPr="009743C8" w:rsidRDefault="000D6E99" w:rsidP="00DC0243">
            <w:pPr>
              <w:rPr>
                <w:lang w:val="en-GB"/>
              </w:rPr>
            </w:pPr>
          </w:p>
        </w:tc>
      </w:tr>
      <w:tr w:rsidR="002A3FBD" w:rsidRPr="009743C8" w14:paraId="2D74F95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14881B4" w14:textId="18521E4B" w:rsidR="002A3FBD" w:rsidRPr="009743C8" w:rsidRDefault="002A3FBD" w:rsidP="002A3FBD">
            <w:pPr>
              <w:rPr>
                <w:lang w:val="en-GB"/>
              </w:rPr>
            </w:pPr>
            <w:r w:rsidRPr="009743C8">
              <w:rPr>
                <w:lang w:val="en-GB"/>
              </w:rPr>
              <w:t>ex 6216</w:t>
            </w:r>
          </w:p>
        </w:tc>
        <w:tc>
          <w:tcPr>
            <w:cnfStyle w:val="000010000000" w:firstRow="0" w:lastRow="0" w:firstColumn="0" w:lastColumn="0" w:oddVBand="1" w:evenVBand="0" w:oddHBand="0" w:evenHBand="0" w:firstRowFirstColumn="0" w:firstRowLastColumn="0" w:lastRowFirstColumn="0" w:lastRowLastColumn="0"/>
            <w:tcW w:w="2713" w:type="dxa"/>
          </w:tcPr>
          <w:p w14:paraId="55A478A2" w14:textId="77777777" w:rsidR="002A3FBD" w:rsidRPr="009743C8" w:rsidRDefault="002A3FBD" w:rsidP="002A3FBD">
            <w:pPr>
              <w:rPr>
                <w:lang w:val="en-GB"/>
              </w:rPr>
            </w:pPr>
            <w:r w:rsidRPr="009743C8">
              <w:rPr>
                <w:lang w:val="en-GB"/>
              </w:rPr>
              <w:t>Fire-resistant equipment of fabric covered with foil of aluminised polyester</w:t>
            </w:r>
          </w:p>
        </w:tc>
        <w:tc>
          <w:tcPr>
            <w:tcW w:w="2778" w:type="dxa"/>
          </w:tcPr>
          <w:p w14:paraId="21B4B912" w14:textId="3810821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2D2C9AC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233B1A84" w14:textId="77777777" w:rsidR="002A3FBD" w:rsidRPr="009743C8" w:rsidRDefault="002A3FBD" w:rsidP="002A3FBD">
            <w:pPr>
              <w:rPr>
                <w:lang w:val="en-GB"/>
              </w:rPr>
            </w:pPr>
          </w:p>
        </w:tc>
      </w:tr>
      <w:tr w:rsidR="000D6E99" w:rsidRPr="009743C8" w14:paraId="17401A1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B8E7211" w14:textId="4BD445A5" w:rsidR="000D6E99" w:rsidRPr="009743C8" w:rsidRDefault="000D6E99" w:rsidP="002A3FBD">
            <w:pPr>
              <w:rPr>
                <w:lang w:val="en-GB"/>
              </w:rPr>
            </w:pPr>
            <w:r w:rsidRPr="009743C8">
              <w:rPr>
                <w:lang w:val="en-GB"/>
              </w:rPr>
              <w:t xml:space="preserve">6213 </w:t>
            </w:r>
            <w:r>
              <w:rPr>
                <w:lang w:val="en-GB"/>
              </w:rPr>
              <w:t>to</w:t>
            </w:r>
            <w:r w:rsidRPr="009743C8">
              <w:rPr>
                <w:lang w:val="en-GB"/>
              </w:rPr>
              <w:t xml:space="preserve"> 6214</w:t>
            </w:r>
          </w:p>
        </w:tc>
        <w:tc>
          <w:tcPr>
            <w:cnfStyle w:val="000010000000" w:firstRow="0" w:lastRow="0" w:firstColumn="0" w:lastColumn="0" w:oddVBand="1" w:evenVBand="0" w:oddHBand="0" w:evenHBand="0" w:firstRowFirstColumn="0" w:firstRowLastColumn="0" w:lastRowFirstColumn="0" w:lastRowLastColumn="0"/>
            <w:tcW w:w="2713" w:type="dxa"/>
          </w:tcPr>
          <w:p w14:paraId="22BAF2DC" w14:textId="77777777" w:rsidR="000D6E99" w:rsidRPr="009743C8" w:rsidRDefault="000D6E99" w:rsidP="002A3FBD">
            <w:pPr>
              <w:rPr>
                <w:lang w:val="en-GB"/>
              </w:rPr>
            </w:pPr>
            <w:r w:rsidRPr="009743C8">
              <w:rPr>
                <w:lang w:val="en-GB"/>
              </w:rPr>
              <w:t>Handkerchiefs, shawls, scarves, mufflers, mantillas, veils and the like:</w:t>
            </w:r>
          </w:p>
        </w:tc>
        <w:tc>
          <w:tcPr>
            <w:tcW w:w="2778" w:type="dxa"/>
          </w:tcPr>
          <w:p w14:paraId="79039EFC"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AF72B2D" w14:textId="77777777" w:rsidR="000D6E99" w:rsidRPr="009743C8" w:rsidRDefault="000D6E99" w:rsidP="002A3FBD">
            <w:pPr>
              <w:rPr>
                <w:lang w:val="en-GB"/>
              </w:rPr>
            </w:pPr>
          </w:p>
        </w:tc>
      </w:tr>
      <w:tr w:rsidR="000D6E99" w:rsidRPr="009743C8" w14:paraId="03F8E4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36B04A"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15D3FB" w14:textId="77777777" w:rsidR="000D6E99" w:rsidRPr="009743C8" w:rsidRDefault="000D6E99" w:rsidP="002A3FBD">
            <w:pPr>
              <w:rPr>
                <w:lang w:val="en-GB"/>
              </w:rPr>
            </w:pPr>
            <w:r w:rsidRPr="009743C8">
              <w:rPr>
                <w:lang w:val="en-GB"/>
              </w:rPr>
              <w:t>- Embroidered</w:t>
            </w:r>
          </w:p>
        </w:tc>
        <w:tc>
          <w:tcPr>
            <w:tcW w:w="2778" w:type="dxa"/>
          </w:tcPr>
          <w:p w14:paraId="327240DE" w14:textId="13D53D2D"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 or</w:t>
            </w:r>
          </w:p>
        </w:tc>
        <w:tc>
          <w:tcPr>
            <w:cnfStyle w:val="000010000000" w:firstRow="0" w:lastRow="0" w:firstColumn="0" w:lastColumn="0" w:oddVBand="1" w:evenVBand="0" w:oddHBand="0" w:evenHBand="0" w:firstRowFirstColumn="0" w:firstRowLastColumn="0" w:lastRowFirstColumn="0" w:lastRowLastColumn="0"/>
            <w:tcW w:w="2588" w:type="dxa"/>
          </w:tcPr>
          <w:p w14:paraId="642F41B7" w14:textId="77777777" w:rsidR="000D6E99" w:rsidRPr="009743C8" w:rsidRDefault="000D6E99" w:rsidP="002A3FBD">
            <w:pPr>
              <w:rPr>
                <w:lang w:val="en-GB"/>
              </w:rPr>
            </w:pPr>
          </w:p>
        </w:tc>
      </w:tr>
      <w:tr w:rsidR="000D6E99" w:rsidRPr="009743C8" w14:paraId="1C936D3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8AAF6AC"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1C5F928" w14:textId="77777777" w:rsidR="000D6E99" w:rsidRPr="009743C8" w:rsidRDefault="000D6E99" w:rsidP="002A3FBD">
            <w:pPr>
              <w:rPr>
                <w:lang w:val="en-GB"/>
              </w:rPr>
            </w:pPr>
          </w:p>
        </w:tc>
        <w:tc>
          <w:tcPr>
            <w:tcW w:w="2778" w:type="dxa"/>
          </w:tcPr>
          <w:p w14:paraId="12F430C0"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unembroidered fabric used does not exceed 40 per cent of the ex-works price of the prod</w:t>
            </w:r>
            <w:r w:rsidRPr="009743C8">
              <w:rPr>
                <w:lang w:val="en-GB"/>
              </w:rPr>
              <w:softHyphen/>
              <w:t>uct (13)</w:t>
            </w:r>
          </w:p>
        </w:tc>
        <w:tc>
          <w:tcPr>
            <w:cnfStyle w:val="000010000000" w:firstRow="0" w:lastRow="0" w:firstColumn="0" w:lastColumn="0" w:oddVBand="1" w:evenVBand="0" w:oddHBand="0" w:evenHBand="0" w:firstRowFirstColumn="0" w:firstRowLastColumn="0" w:lastRowFirstColumn="0" w:lastRowLastColumn="0"/>
            <w:tcW w:w="2588" w:type="dxa"/>
          </w:tcPr>
          <w:p w14:paraId="3CFEF896" w14:textId="77777777" w:rsidR="000D6E99" w:rsidRPr="009743C8" w:rsidRDefault="000D6E99" w:rsidP="002A3FBD">
            <w:pPr>
              <w:rPr>
                <w:lang w:val="en-GB"/>
              </w:rPr>
            </w:pPr>
          </w:p>
        </w:tc>
      </w:tr>
      <w:tr w:rsidR="000D6E99" w:rsidRPr="009743C8" w14:paraId="07628E4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D248FF"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47534D" w14:textId="77777777" w:rsidR="000D6E99" w:rsidRPr="009743C8" w:rsidRDefault="000D6E99" w:rsidP="002A3FBD">
            <w:pPr>
              <w:rPr>
                <w:lang w:val="en-GB"/>
              </w:rPr>
            </w:pPr>
            <w:r w:rsidRPr="009743C8">
              <w:rPr>
                <w:lang w:val="en-GB"/>
              </w:rPr>
              <w:t>Other</w:t>
            </w:r>
          </w:p>
        </w:tc>
        <w:tc>
          <w:tcPr>
            <w:tcW w:w="2778" w:type="dxa"/>
          </w:tcPr>
          <w:p w14:paraId="7F5383B1" w14:textId="59164FB3"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p>
          <w:p w14:paraId="41F00B85"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30F6CEA6" w14:textId="77777777" w:rsidR="000D6E99" w:rsidRPr="009743C8" w:rsidRDefault="000D6E99" w:rsidP="002A3FBD">
            <w:pPr>
              <w:rPr>
                <w:lang w:val="en-GB"/>
              </w:rPr>
            </w:pPr>
          </w:p>
        </w:tc>
      </w:tr>
      <w:tr w:rsidR="000D6E99" w:rsidRPr="009743C8" w14:paraId="61A00A9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AF8D058"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65DB3A8" w14:textId="77777777" w:rsidR="000D6E99" w:rsidRPr="009743C8" w:rsidRDefault="000D6E99" w:rsidP="002A3FBD">
            <w:pPr>
              <w:rPr>
                <w:lang w:val="en-GB"/>
              </w:rPr>
            </w:pPr>
          </w:p>
        </w:tc>
        <w:tc>
          <w:tcPr>
            <w:tcW w:w="2778" w:type="dxa"/>
          </w:tcPr>
          <w:p w14:paraId="33C21F41"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products of headings 6213 and 6214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935D7AE" w14:textId="77777777" w:rsidR="000D6E99" w:rsidRPr="009743C8" w:rsidRDefault="000D6E99" w:rsidP="002A3FBD">
            <w:pPr>
              <w:rPr>
                <w:lang w:val="en-GB"/>
              </w:rPr>
            </w:pPr>
          </w:p>
        </w:tc>
      </w:tr>
      <w:tr w:rsidR="002A3FBD" w:rsidRPr="009743C8" w14:paraId="27D7D7E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3C367FF" w14:textId="77777777" w:rsidR="002A3FBD" w:rsidRPr="009743C8" w:rsidRDefault="002A3FBD" w:rsidP="002A3FBD">
            <w:pPr>
              <w:rPr>
                <w:lang w:val="en-GB"/>
              </w:rPr>
            </w:pPr>
            <w:r w:rsidRPr="009743C8">
              <w:rPr>
                <w:lang w:val="en-GB"/>
              </w:rPr>
              <w:t>6217</w:t>
            </w:r>
          </w:p>
        </w:tc>
        <w:tc>
          <w:tcPr>
            <w:cnfStyle w:val="000010000000" w:firstRow="0" w:lastRow="0" w:firstColumn="0" w:lastColumn="0" w:oddVBand="1" w:evenVBand="0" w:oddHBand="0" w:evenHBand="0" w:firstRowFirstColumn="0" w:firstRowLastColumn="0" w:lastRowFirstColumn="0" w:lastRowLastColumn="0"/>
            <w:tcW w:w="2713" w:type="dxa"/>
          </w:tcPr>
          <w:p w14:paraId="0A79885E" w14:textId="77777777" w:rsidR="002A3FBD" w:rsidRPr="009743C8" w:rsidRDefault="002A3FBD" w:rsidP="002A3FBD">
            <w:pPr>
              <w:rPr>
                <w:lang w:val="en-GB"/>
              </w:rPr>
            </w:pPr>
            <w:r w:rsidRPr="009743C8">
              <w:rPr>
                <w:lang w:val="en-GB"/>
              </w:rPr>
              <w:t>Other made up clothing acces</w:t>
            </w:r>
            <w:r w:rsidRPr="009743C8">
              <w:rPr>
                <w:lang w:val="en-GB"/>
              </w:rPr>
              <w:softHyphen/>
              <w:t>sories; parts of garments or of clothing accessories, other than those of heading 6212:</w:t>
            </w:r>
          </w:p>
        </w:tc>
        <w:tc>
          <w:tcPr>
            <w:tcW w:w="2778" w:type="dxa"/>
          </w:tcPr>
          <w:p w14:paraId="737132B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8B4B6DB" w14:textId="77777777" w:rsidR="002A3FBD" w:rsidRPr="009743C8" w:rsidRDefault="002A3FBD" w:rsidP="002A3FBD">
            <w:pPr>
              <w:rPr>
                <w:lang w:val="en-GB"/>
              </w:rPr>
            </w:pPr>
          </w:p>
        </w:tc>
      </w:tr>
      <w:tr w:rsidR="002A3FBD" w:rsidRPr="009743C8" w14:paraId="1343111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83C6A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683AC0" w14:textId="77777777" w:rsidR="002A3FBD" w:rsidRPr="009743C8" w:rsidRDefault="002A3FBD" w:rsidP="002A3FBD">
            <w:pPr>
              <w:rPr>
                <w:lang w:val="en-GB"/>
              </w:rPr>
            </w:pPr>
            <w:r w:rsidRPr="009743C8">
              <w:rPr>
                <w:lang w:val="en-GB"/>
              </w:rPr>
              <w:t>- Embroidered</w:t>
            </w:r>
          </w:p>
        </w:tc>
        <w:tc>
          <w:tcPr>
            <w:tcW w:w="2778" w:type="dxa"/>
          </w:tcPr>
          <w:p w14:paraId="79A2A1ED" w14:textId="3AF8F6A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6F2AFA8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unembroidered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5EDB045B" w14:textId="77777777" w:rsidR="002A3FBD" w:rsidRPr="009743C8" w:rsidRDefault="002A3FBD" w:rsidP="002A3FBD">
            <w:pPr>
              <w:rPr>
                <w:lang w:val="en-GB"/>
              </w:rPr>
            </w:pPr>
          </w:p>
        </w:tc>
      </w:tr>
      <w:tr w:rsidR="002A3FBD" w:rsidRPr="009743C8" w14:paraId="1D70312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EF4819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51D5C72" w14:textId="77777777" w:rsidR="002A3FBD" w:rsidRPr="009743C8" w:rsidRDefault="002A3FBD" w:rsidP="002A3FBD">
            <w:pPr>
              <w:rPr>
                <w:lang w:val="en-GB"/>
              </w:rPr>
            </w:pPr>
            <w:r w:rsidRPr="009743C8">
              <w:rPr>
                <w:lang w:val="en-GB"/>
              </w:rPr>
              <w:t>-Fire-resistant equipment of fabric covered with foil of aluminised polyester</w:t>
            </w:r>
          </w:p>
        </w:tc>
        <w:tc>
          <w:tcPr>
            <w:tcW w:w="2778" w:type="dxa"/>
          </w:tcPr>
          <w:p w14:paraId="62705748" w14:textId="48DE814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AD1452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195643B5" w14:textId="77777777" w:rsidR="002A3FBD" w:rsidRPr="009743C8" w:rsidRDefault="002A3FBD" w:rsidP="002A3FBD">
            <w:pPr>
              <w:rPr>
                <w:lang w:val="en-GB"/>
              </w:rPr>
            </w:pPr>
          </w:p>
        </w:tc>
      </w:tr>
      <w:tr w:rsidR="002A3FBD" w:rsidRPr="009743C8" w14:paraId="71EED5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4195F3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C665224" w14:textId="77777777" w:rsidR="002A3FBD" w:rsidRPr="009743C8" w:rsidRDefault="002A3FBD" w:rsidP="002A3FBD">
            <w:pPr>
              <w:rPr>
                <w:lang w:val="en-GB"/>
              </w:rPr>
            </w:pPr>
            <w:r w:rsidRPr="009743C8">
              <w:rPr>
                <w:lang w:val="en-GB"/>
              </w:rPr>
              <w:t>- Interlinings for collars and cuffs, cut out</w:t>
            </w:r>
          </w:p>
        </w:tc>
        <w:tc>
          <w:tcPr>
            <w:tcW w:w="2778" w:type="dxa"/>
          </w:tcPr>
          <w:p w14:paraId="4C69F97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894CBB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1F56D6E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17F766B" w14:textId="77777777" w:rsidR="002A3FBD" w:rsidRPr="009743C8" w:rsidRDefault="002A3FBD" w:rsidP="002A3FBD">
            <w:pPr>
              <w:rPr>
                <w:lang w:val="en-GB"/>
              </w:rPr>
            </w:pPr>
          </w:p>
        </w:tc>
      </w:tr>
      <w:tr w:rsidR="002A3FBD" w:rsidRPr="009743C8" w14:paraId="6BF117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282F3D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4D13761" w14:textId="77777777" w:rsidR="002A3FBD" w:rsidRPr="009743C8" w:rsidRDefault="002A3FBD" w:rsidP="002A3FBD">
            <w:pPr>
              <w:rPr>
                <w:lang w:val="en-GB"/>
              </w:rPr>
            </w:pPr>
            <w:r w:rsidRPr="009743C8">
              <w:rPr>
                <w:lang w:val="en-GB"/>
              </w:rPr>
              <w:t>- Other</w:t>
            </w:r>
          </w:p>
        </w:tc>
        <w:tc>
          <w:tcPr>
            <w:tcW w:w="2778" w:type="dxa"/>
          </w:tcPr>
          <w:p w14:paraId="0946479A" w14:textId="2A59C87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68359DBC" w14:textId="77777777" w:rsidR="002A3FBD" w:rsidRPr="009743C8" w:rsidRDefault="002A3FBD" w:rsidP="002A3FBD">
            <w:pPr>
              <w:rPr>
                <w:lang w:val="en-GB"/>
              </w:rPr>
            </w:pPr>
          </w:p>
        </w:tc>
      </w:tr>
      <w:tr w:rsidR="002A3FBD" w:rsidRPr="009743C8" w14:paraId="1B5F6C1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1AB52A" w14:textId="77777777" w:rsidR="002A3FBD" w:rsidRPr="009743C8" w:rsidRDefault="002A3FBD" w:rsidP="002A3FBD">
            <w:pPr>
              <w:rPr>
                <w:lang w:val="en-GB"/>
              </w:rPr>
            </w:pPr>
            <w:r w:rsidRPr="009743C8">
              <w:rPr>
                <w:lang w:val="en-GB"/>
              </w:rPr>
              <w:lastRenderedPageBreak/>
              <w:t>ex Chapter 63</w:t>
            </w:r>
          </w:p>
        </w:tc>
        <w:tc>
          <w:tcPr>
            <w:cnfStyle w:val="000010000000" w:firstRow="0" w:lastRow="0" w:firstColumn="0" w:lastColumn="0" w:oddVBand="1" w:evenVBand="0" w:oddHBand="0" w:evenHBand="0" w:firstRowFirstColumn="0" w:firstRowLastColumn="0" w:lastRowFirstColumn="0" w:lastRowLastColumn="0"/>
            <w:tcW w:w="2713" w:type="dxa"/>
          </w:tcPr>
          <w:p w14:paraId="6AA4C653" w14:textId="77777777" w:rsidR="002A3FBD" w:rsidRPr="009743C8" w:rsidRDefault="002A3FBD" w:rsidP="002A3FBD">
            <w:pPr>
              <w:rPr>
                <w:lang w:val="en-GB"/>
              </w:rPr>
            </w:pPr>
            <w:r w:rsidRPr="009743C8">
              <w:rPr>
                <w:lang w:val="en-GB"/>
              </w:rPr>
              <w:t>Other made-up textile articles; sets; worn clothing and worn textile articles; rags; except for:</w:t>
            </w:r>
          </w:p>
        </w:tc>
        <w:tc>
          <w:tcPr>
            <w:tcW w:w="2778" w:type="dxa"/>
          </w:tcPr>
          <w:p w14:paraId="4E59559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3549DC" w14:textId="77777777" w:rsidR="002A3FBD" w:rsidRPr="009743C8" w:rsidRDefault="002A3FBD" w:rsidP="002A3FBD">
            <w:pPr>
              <w:rPr>
                <w:lang w:val="en-GB"/>
              </w:rPr>
            </w:pPr>
          </w:p>
        </w:tc>
      </w:tr>
      <w:tr w:rsidR="002A3FBD" w:rsidRPr="009743C8" w14:paraId="230B10A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C09DD4F" w14:textId="77777777" w:rsidR="002A3FBD" w:rsidRPr="009743C8" w:rsidRDefault="002A3FBD" w:rsidP="002A3FBD">
            <w:pPr>
              <w:rPr>
                <w:lang w:val="en-GB"/>
              </w:rPr>
            </w:pPr>
            <w:r w:rsidRPr="009743C8">
              <w:rPr>
                <w:lang w:val="en-GB"/>
              </w:rPr>
              <w:t>6301 to 6304</w:t>
            </w:r>
          </w:p>
        </w:tc>
        <w:tc>
          <w:tcPr>
            <w:cnfStyle w:val="000010000000" w:firstRow="0" w:lastRow="0" w:firstColumn="0" w:lastColumn="0" w:oddVBand="1" w:evenVBand="0" w:oddHBand="0" w:evenHBand="0" w:firstRowFirstColumn="0" w:firstRowLastColumn="0" w:lastRowFirstColumn="0" w:lastRowLastColumn="0"/>
            <w:tcW w:w="2713" w:type="dxa"/>
          </w:tcPr>
          <w:p w14:paraId="317BFB7D" w14:textId="77777777" w:rsidR="002A3FBD" w:rsidRPr="009743C8" w:rsidRDefault="002A3FBD" w:rsidP="002A3FBD">
            <w:pPr>
              <w:rPr>
                <w:lang w:val="en-GB"/>
              </w:rPr>
            </w:pPr>
            <w:r w:rsidRPr="009743C8">
              <w:rPr>
                <w:lang w:val="en-GB"/>
              </w:rPr>
              <w:t>Blankets, travelling rugs, bed linen etc.; curtains etc.; other furnishing articles:</w:t>
            </w:r>
          </w:p>
        </w:tc>
        <w:tc>
          <w:tcPr>
            <w:tcW w:w="2778" w:type="dxa"/>
          </w:tcPr>
          <w:p w14:paraId="7C6BB1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A831D62" w14:textId="77777777" w:rsidR="002A3FBD" w:rsidRPr="009743C8" w:rsidRDefault="002A3FBD" w:rsidP="002A3FBD">
            <w:pPr>
              <w:rPr>
                <w:lang w:val="en-GB"/>
              </w:rPr>
            </w:pPr>
          </w:p>
        </w:tc>
      </w:tr>
      <w:tr w:rsidR="002A3FBD" w:rsidRPr="009743C8" w14:paraId="733230E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A8A4DD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6D88739" w14:textId="77777777" w:rsidR="002A3FBD" w:rsidRPr="009743C8" w:rsidRDefault="002A3FBD" w:rsidP="002A3FBD">
            <w:pPr>
              <w:rPr>
                <w:lang w:val="en-GB"/>
              </w:rPr>
            </w:pPr>
            <w:r w:rsidRPr="009743C8">
              <w:rPr>
                <w:lang w:val="en-GB"/>
              </w:rPr>
              <w:t>- Of felt, of nonwovens</w:t>
            </w:r>
          </w:p>
        </w:tc>
        <w:tc>
          <w:tcPr>
            <w:tcW w:w="2778" w:type="dxa"/>
          </w:tcPr>
          <w:p w14:paraId="5BC85B0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O from:</w:t>
            </w:r>
          </w:p>
          <w:p w14:paraId="305882F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or</w:t>
            </w:r>
          </w:p>
          <w:p w14:paraId="4EA527C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30F2F1C7" w14:textId="77777777" w:rsidR="002A3FBD" w:rsidRPr="009743C8" w:rsidRDefault="002A3FBD" w:rsidP="002A3FBD">
            <w:pPr>
              <w:rPr>
                <w:lang w:val="en-GB"/>
              </w:rPr>
            </w:pPr>
          </w:p>
        </w:tc>
      </w:tr>
      <w:tr w:rsidR="002A3FBD" w:rsidRPr="009743C8" w14:paraId="3FFB11C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78A6D3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8E0299" w14:textId="77777777" w:rsidR="002A3FBD" w:rsidRPr="009743C8" w:rsidRDefault="002A3FBD" w:rsidP="002A3FBD">
            <w:pPr>
              <w:rPr>
                <w:lang w:val="en-GB"/>
              </w:rPr>
            </w:pPr>
            <w:r w:rsidRPr="009743C8">
              <w:rPr>
                <w:lang w:val="en-GB"/>
              </w:rPr>
              <w:t>- Other:</w:t>
            </w:r>
          </w:p>
        </w:tc>
        <w:tc>
          <w:tcPr>
            <w:tcW w:w="2778" w:type="dxa"/>
          </w:tcPr>
          <w:p w14:paraId="170672F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D7516DD" w14:textId="77777777" w:rsidR="002A3FBD" w:rsidRPr="009743C8" w:rsidRDefault="002A3FBD" w:rsidP="002A3FBD">
            <w:pPr>
              <w:rPr>
                <w:lang w:val="en-GB"/>
              </w:rPr>
            </w:pPr>
          </w:p>
        </w:tc>
      </w:tr>
      <w:tr w:rsidR="002A3FBD" w:rsidRPr="009743C8" w14:paraId="1AD80A5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DE5AB9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F40DA8" w14:textId="77777777" w:rsidR="002A3FBD" w:rsidRPr="009743C8" w:rsidRDefault="002A3FBD" w:rsidP="002A3FBD">
            <w:pPr>
              <w:rPr>
                <w:lang w:val="en-GB"/>
              </w:rPr>
            </w:pPr>
            <w:r w:rsidRPr="009743C8">
              <w:rPr>
                <w:lang w:val="en-GB"/>
              </w:rPr>
              <w:t>— Embroidered</w:t>
            </w:r>
          </w:p>
        </w:tc>
        <w:tc>
          <w:tcPr>
            <w:tcW w:w="2778" w:type="dxa"/>
          </w:tcPr>
          <w:p w14:paraId="43BCA50C" w14:textId="34A2940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 (15) or</w:t>
            </w:r>
          </w:p>
          <w:p w14:paraId="37148DF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(other than knitted or crocheted), provided that the value of the unembroidered fabric used does not exceed 40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97C11C" w14:textId="77777777" w:rsidR="002A3FBD" w:rsidRPr="009743C8" w:rsidRDefault="002A3FBD" w:rsidP="002A3FBD">
            <w:pPr>
              <w:rPr>
                <w:lang w:val="en-GB"/>
              </w:rPr>
            </w:pPr>
          </w:p>
        </w:tc>
      </w:tr>
      <w:tr w:rsidR="002A3FBD" w:rsidRPr="009743C8" w14:paraId="6D441BE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D127EA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991C9F2" w14:textId="77777777" w:rsidR="002A3FBD" w:rsidRPr="009743C8" w:rsidRDefault="002A3FBD" w:rsidP="002A3FBD">
            <w:pPr>
              <w:rPr>
                <w:lang w:val="en-GB"/>
              </w:rPr>
            </w:pPr>
            <w:r w:rsidRPr="009743C8">
              <w:rPr>
                <w:lang w:val="en-GB"/>
              </w:rPr>
              <w:t>— Other</w:t>
            </w:r>
          </w:p>
        </w:tc>
        <w:tc>
          <w:tcPr>
            <w:tcW w:w="2778" w:type="dxa"/>
          </w:tcPr>
          <w:p w14:paraId="68FD3DBA" w14:textId="2A69037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 (15)</w:t>
            </w:r>
          </w:p>
        </w:tc>
        <w:tc>
          <w:tcPr>
            <w:cnfStyle w:val="000010000000" w:firstRow="0" w:lastRow="0" w:firstColumn="0" w:lastColumn="0" w:oddVBand="1" w:evenVBand="0" w:oddHBand="0" w:evenHBand="0" w:firstRowFirstColumn="0" w:firstRowLastColumn="0" w:lastRowFirstColumn="0" w:lastRowLastColumn="0"/>
            <w:tcW w:w="2588" w:type="dxa"/>
          </w:tcPr>
          <w:p w14:paraId="5635E94D" w14:textId="77777777" w:rsidR="002A3FBD" w:rsidRPr="009743C8" w:rsidRDefault="002A3FBD" w:rsidP="002A3FBD">
            <w:pPr>
              <w:rPr>
                <w:lang w:val="en-GB"/>
              </w:rPr>
            </w:pPr>
          </w:p>
        </w:tc>
      </w:tr>
      <w:tr w:rsidR="002A3FBD" w:rsidRPr="009743C8" w14:paraId="3A214E3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8EFE441" w14:textId="77777777" w:rsidR="002A3FBD" w:rsidRPr="009743C8" w:rsidRDefault="002A3FBD" w:rsidP="002A3FBD">
            <w:pPr>
              <w:rPr>
                <w:lang w:val="en-GB"/>
              </w:rPr>
            </w:pPr>
            <w:r w:rsidRPr="009743C8">
              <w:rPr>
                <w:lang w:val="en-GB"/>
              </w:rPr>
              <w:t>6305</w:t>
            </w:r>
          </w:p>
        </w:tc>
        <w:tc>
          <w:tcPr>
            <w:cnfStyle w:val="000010000000" w:firstRow="0" w:lastRow="0" w:firstColumn="0" w:lastColumn="0" w:oddVBand="1" w:evenVBand="0" w:oddHBand="0" w:evenHBand="0" w:firstRowFirstColumn="0" w:firstRowLastColumn="0" w:lastRowFirstColumn="0" w:lastRowLastColumn="0"/>
            <w:tcW w:w="2713" w:type="dxa"/>
          </w:tcPr>
          <w:p w14:paraId="56148261" w14:textId="77777777" w:rsidR="002A3FBD" w:rsidRPr="009743C8" w:rsidRDefault="002A3FBD" w:rsidP="002A3FBD">
            <w:pPr>
              <w:rPr>
                <w:lang w:val="en-GB"/>
              </w:rPr>
            </w:pPr>
            <w:r w:rsidRPr="009743C8">
              <w:rPr>
                <w:lang w:val="en-GB"/>
              </w:rPr>
              <w:t>Sacks and bags, of a kind used for the packing of goods</w:t>
            </w:r>
          </w:p>
        </w:tc>
        <w:tc>
          <w:tcPr>
            <w:tcW w:w="2778" w:type="dxa"/>
          </w:tcPr>
          <w:p w14:paraId="6BDAAB3D" w14:textId="488E22F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3EE8217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6A59D2F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13000330" w14:textId="4B5E933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w:t>
            </w:r>
          </w:p>
          <w:p w14:paraId="028702A9" w14:textId="0D0C5A3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otherwise processed for</w:t>
            </w:r>
          </w:p>
          <w:p w14:paraId="107DC60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 or</w:t>
            </w:r>
          </w:p>
          <w:p w14:paraId="442353C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A51406D" w14:textId="77777777" w:rsidR="002A3FBD" w:rsidRPr="009743C8" w:rsidRDefault="002A3FBD" w:rsidP="002A3FBD">
            <w:pPr>
              <w:rPr>
                <w:lang w:val="en-GB"/>
              </w:rPr>
            </w:pPr>
          </w:p>
        </w:tc>
      </w:tr>
      <w:tr w:rsidR="002A3FBD" w:rsidRPr="009743C8" w14:paraId="2BE965C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AC386A7" w14:textId="77777777" w:rsidR="002A3FBD" w:rsidRPr="009743C8" w:rsidRDefault="002A3FBD" w:rsidP="002A3FBD">
            <w:pPr>
              <w:rPr>
                <w:lang w:val="en-GB"/>
              </w:rPr>
            </w:pPr>
            <w:r w:rsidRPr="009743C8">
              <w:rPr>
                <w:lang w:val="en-GB"/>
              </w:rPr>
              <w:t>6306</w:t>
            </w:r>
          </w:p>
        </w:tc>
        <w:tc>
          <w:tcPr>
            <w:cnfStyle w:val="000010000000" w:firstRow="0" w:lastRow="0" w:firstColumn="0" w:lastColumn="0" w:oddVBand="1" w:evenVBand="0" w:oddHBand="0" w:evenHBand="0" w:firstRowFirstColumn="0" w:firstRowLastColumn="0" w:lastRowFirstColumn="0" w:lastRowLastColumn="0"/>
            <w:tcW w:w="2713" w:type="dxa"/>
          </w:tcPr>
          <w:p w14:paraId="2A117E40" w14:textId="311A051B" w:rsidR="002A3FBD" w:rsidRPr="009743C8" w:rsidRDefault="002A3FBD" w:rsidP="002A3FBD">
            <w:pPr>
              <w:rPr>
                <w:lang w:val="en-GB"/>
              </w:rPr>
            </w:pPr>
            <w:r w:rsidRPr="009743C8">
              <w:rPr>
                <w:lang w:val="en-GB"/>
              </w:rPr>
              <w:t>Tarpaulins, awnings and</w:t>
            </w:r>
          </w:p>
          <w:p w14:paraId="7C251EF5" w14:textId="77777777" w:rsidR="002A3FBD" w:rsidRPr="009743C8" w:rsidRDefault="002A3FBD" w:rsidP="002A3FBD">
            <w:pPr>
              <w:rPr>
                <w:lang w:val="en-GB"/>
              </w:rPr>
            </w:pPr>
            <w:r w:rsidRPr="009743C8">
              <w:rPr>
                <w:lang w:val="en-GB"/>
              </w:rPr>
              <w:t>sunblinds; tents; sails for boats, sailboards or landcraft; camping goods:</w:t>
            </w:r>
          </w:p>
        </w:tc>
        <w:tc>
          <w:tcPr>
            <w:tcW w:w="2778" w:type="dxa"/>
          </w:tcPr>
          <w:p w14:paraId="3721A8A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1509824" w14:textId="77777777" w:rsidR="002A3FBD" w:rsidRPr="009743C8" w:rsidRDefault="002A3FBD" w:rsidP="002A3FBD">
            <w:pPr>
              <w:rPr>
                <w:lang w:val="en-GB"/>
              </w:rPr>
            </w:pPr>
          </w:p>
        </w:tc>
      </w:tr>
      <w:tr w:rsidR="002A3FBD" w:rsidRPr="009743C8" w14:paraId="7343C44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F1A4A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46B16C" w14:textId="77777777" w:rsidR="002A3FBD" w:rsidRPr="009743C8" w:rsidRDefault="002A3FBD" w:rsidP="002A3FBD">
            <w:pPr>
              <w:rPr>
                <w:lang w:val="en-GB"/>
              </w:rPr>
            </w:pPr>
            <w:r w:rsidRPr="009743C8">
              <w:rPr>
                <w:lang w:val="en-GB"/>
              </w:rPr>
              <w:t>- Of nonwovens</w:t>
            </w:r>
          </w:p>
        </w:tc>
        <w:tc>
          <w:tcPr>
            <w:tcW w:w="2778" w:type="dxa"/>
          </w:tcPr>
          <w:p w14:paraId="2B1167C2" w14:textId="0FE108B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(13):</w:t>
            </w:r>
          </w:p>
          <w:p w14:paraId="55C64A0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or</w:t>
            </w:r>
          </w:p>
          <w:p w14:paraId="3313C6F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8C5B1D4" w14:textId="77777777" w:rsidR="002A3FBD" w:rsidRPr="009743C8" w:rsidRDefault="002A3FBD" w:rsidP="002A3FBD">
            <w:pPr>
              <w:rPr>
                <w:lang w:val="en-GB"/>
              </w:rPr>
            </w:pPr>
          </w:p>
        </w:tc>
      </w:tr>
      <w:tr w:rsidR="002A3FBD" w:rsidRPr="009743C8" w14:paraId="11FAC49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9CE468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7404B4" w14:textId="77777777" w:rsidR="002A3FBD" w:rsidRPr="009743C8" w:rsidRDefault="002A3FBD" w:rsidP="002A3FBD">
            <w:pPr>
              <w:rPr>
                <w:lang w:val="en-GB"/>
              </w:rPr>
            </w:pPr>
            <w:r w:rsidRPr="009743C8">
              <w:rPr>
                <w:lang w:val="en-GB"/>
              </w:rPr>
              <w:t>- Other</w:t>
            </w:r>
          </w:p>
        </w:tc>
        <w:tc>
          <w:tcPr>
            <w:tcW w:w="2778" w:type="dxa"/>
          </w:tcPr>
          <w:p w14:paraId="02E54390" w14:textId="306469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305D9A72" w14:textId="77777777" w:rsidR="002A3FBD" w:rsidRPr="009743C8" w:rsidRDefault="002A3FBD" w:rsidP="002A3FBD">
            <w:pPr>
              <w:rPr>
                <w:lang w:val="en-GB"/>
              </w:rPr>
            </w:pPr>
          </w:p>
        </w:tc>
      </w:tr>
      <w:tr w:rsidR="002A3FBD" w:rsidRPr="009743C8" w14:paraId="7D1C674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C5374D2" w14:textId="77777777" w:rsidR="002A3FBD" w:rsidRPr="009743C8" w:rsidRDefault="002A3FBD" w:rsidP="002A3FBD">
            <w:pPr>
              <w:rPr>
                <w:lang w:val="en-GB"/>
              </w:rPr>
            </w:pPr>
            <w:r w:rsidRPr="009743C8">
              <w:rPr>
                <w:lang w:val="en-GB"/>
              </w:rPr>
              <w:t>6307</w:t>
            </w:r>
          </w:p>
        </w:tc>
        <w:tc>
          <w:tcPr>
            <w:cnfStyle w:val="000010000000" w:firstRow="0" w:lastRow="0" w:firstColumn="0" w:lastColumn="0" w:oddVBand="1" w:evenVBand="0" w:oddHBand="0" w:evenHBand="0" w:firstRowFirstColumn="0" w:firstRowLastColumn="0" w:lastRowFirstColumn="0" w:lastRowLastColumn="0"/>
            <w:tcW w:w="2713" w:type="dxa"/>
          </w:tcPr>
          <w:p w14:paraId="08B57216" w14:textId="77777777" w:rsidR="002A3FBD" w:rsidRPr="009743C8" w:rsidRDefault="002A3FBD" w:rsidP="002A3FBD">
            <w:pPr>
              <w:rPr>
                <w:lang w:val="en-GB"/>
              </w:rPr>
            </w:pPr>
            <w:r w:rsidRPr="009743C8">
              <w:rPr>
                <w:lang w:val="en-GB"/>
              </w:rPr>
              <w:t>Other made-up articles, including dress patterns</w:t>
            </w:r>
          </w:p>
        </w:tc>
        <w:tc>
          <w:tcPr>
            <w:tcW w:w="2778" w:type="dxa"/>
          </w:tcPr>
          <w:p w14:paraId="33E668A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4953B1" w14:textId="77777777" w:rsidR="002A3FBD" w:rsidRPr="009743C8" w:rsidRDefault="002A3FBD" w:rsidP="002A3FBD">
            <w:pPr>
              <w:rPr>
                <w:lang w:val="en-GB"/>
              </w:rPr>
            </w:pPr>
          </w:p>
        </w:tc>
      </w:tr>
      <w:tr w:rsidR="002A3FBD" w:rsidRPr="009743C8" w14:paraId="7402BE4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5B398B7" w14:textId="77777777" w:rsidR="002A3FBD" w:rsidRPr="009743C8" w:rsidRDefault="002A3FBD" w:rsidP="002A3FBD">
            <w:pPr>
              <w:rPr>
                <w:lang w:val="en-GB"/>
              </w:rPr>
            </w:pPr>
            <w:r w:rsidRPr="009743C8">
              <w:rPr>
                <w:lang w:val="en-GB"/>
              </w:rPr>
              <w:lastRenderedPageBreak/>
              <w:t>6308</w:t>
            </w:r>
          </w:p>
        </w:tc>
        <w:tc>
          <w:tcPr>
            <w:cnfStyle w:val="000010000000" w:firstRow="0" w:lastRow="0" w:firstColumn="0" w:lastColumn="0" w:oddVBand="1" w:evenVBand="0" w:oddHBand="0" w:evenHBand="0" w:firstRowFirstColumn="0" w:firstRowLastColumn="0" w:lastRowFirstColumn="0" w:lastRowLastColumn="0"/>
            <w:tcW w:w="2713" w:type="dxa"/>
          </w:tcPr>
          <w:p w14:paraId="15F670AF" w14:textId="7A178D61" w:rsidR="002A3FBD" w:rsidRPr="009743C8" w:rsidRDefault="002A3FBD" w:rsidP="002A3FBD">
            <w:pPr>
              <w:rPr>
                <w:lang w:val="en-GB"/>
              </w:rPr>
            </w:pPr>
            <w:r w:rsidRPr="009743C8">
              <w:rPr>
                <w:lang w:val="en-GB"/>
              </w:rPr>
              <w:t xml:space="preserve">Sets consisting of woven fabric and </w:t>
            </w:r>
            <w:r>
              <w:rPr>
                <w:lang w:val="en-GB"/>
              </w:rPr>
              <w:t>yarn</w:t>
            </w:r>
            <w:r w:rsidRPr="009743C8">
              <w:rPr>
                <w:lang w:val="en-GB"/>
              </w:rPr>
              <w:t>, whether or not with accessories, for making up into mgs, tapestries, embroidered table cloths or serviettes, or similar textile articles, put up in packings for retail sale</w:t>
            </w:r>
          </w:p>
        </w:tc>
        <w:tc>
          <w:tcPr>
            <w:tcW w:w="2778" w:type="dxa"/>
          </w:tcPr>
          <w:p w14:paraId="2A4DB9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Each item in the set must satisfy the rule which would apply to it if it were not included in the set. However, non-originating articles may be incorporated, provided that their total value does not exceed 15 per cent of the ex-works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02BEFD29" w14:textId="77777777" w:rsidR="002A3FBD" w:rsidRPr="009743C8" w:rsidRDefault="002A3FBD" w:rsidP="002A3FBD">
            <w:pPr>
              <w:rPr>
                <w:lang w:val="en-GB"/>
              </w:rPr>
            </w:pPr>
          </w:p>
        </w:tc>
      </w:tr>
      <w:tr w:rsidR="002A3FBD" w:rsidRPr="009743C8" w14:paraId="160E49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20E8608" w14:textId="77777777" w:rsidR="002A3FBD" w:rsidRPr="009743C8" w:rsidRDefault="002A3FBD" w:rsidP="002A3FBD">
            <w:pPr>
              <w:rPr>
                <w:lang w:val="en-GB"/>
              </w:rPr>
            </w:pPr>
            <w:r w:rsidRPr="009743C8">
              <w:rPr>
                <w:lang w:val="en-GB"/>
              </w:rPr>
              <w:t>6401</w:t>
            </w:r>
          </w:p>
        </w:tc>
        <w:tc>
          <w:tcPr>
            <w:cnfStyle w:val="000010000000" w:firstRow="0" w:lastRow="0" w:firstColumn="0" w:lastColumn="0" w:oddVBand="1" w:evenVBand="0" w:oddHBand="0" w:evenHBand="0" w:firstRowFirstColumn="0" w:firstRowLastColumn="0" w:lastRowFirstColumn="0" w:lastRowLastColumn="0"/>
            <w:tcW w:w="2713" w:type="dxa"/>
          </w:tcPr>
          <w:p w14:paraId="3238D99E" w14:textId="77777777" w:rsidR="002A3FBD" w:rsidRPr="009743C8" w:rsidRDefault="002A3FBD" w:rsidP="002A3FBD">
            <w:pPr>
              <w:rPr>
                <w:lang w:val="en-GB"/>
              </w:rPr>
            </w:pPr>
            <w:r w:rsidRPr="009743C8">
              <w:rPr>
                <w:lang w:val="en-GB"/>
              </w:rPr>
              <w:t>Waterproof footwear with outer soles and uppers of rubber or of plastics, the uppers of which are neither fixed to the sole nor assembled by stitching, riveting, nailing, screwing, plugging or similar processes</w:t>
            </w:r>
          </w:p>
        </w:tc>
        <w:tc>
          <w:tcPr>
            <w:tcW w:w="2778" w:type="dxa"/>
          </w:tcPr>
          <w:p w14:paraId="4A01596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30CF26BF" w14:textId="77777777" w:rsidR="002A3FBD" w:rsidRPr="009743C8" w:rsidRDefault="002A3FBD" w:rsidP="002A3FBD">
            <w:pPr>
              <w:rPr>
                <w:lang w:val="en-GB"/>
              </w:rPr>
            </w:pPr>
          </w:p>
        </w:tc>
      </w:tr>
      <w:tr w:rsidR="002A3FBD" w:rsidRPr="009743C8" w14:paraId="16AFE65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D36C916" w14:textId="77777777" w:rsidR="002A3FBD" w:rsidRPr="009743C8" w:rsidRDefault="002A3FBD" w:rsidP="002A3FBD">
            <w:pPr>
              <w:rPr>
                <w:lang w:val="en-GB"/>
              </w:rPr>
            </w:pPr>
            <w:r w:rsidRPr="009743C8">
              <w:rPr>
                <w:lang w:val="en-GB"/>
              </w:rPr>
              <w:t>6402</w:t>
            </w:r>
          </w:p>
        </w:tc>
        <w:tc>
          <w:tcPr>
            <w:cnfStyle w:val="000010000000" w:firstRow="0" w:lastRow="0" w:firstColumn="0" w:lastColumn="0" w:oddVBand="1" w:evenVBand="0" w:oddHBand="0" w:evenHBand="0" w:firstRowFirstColumn="0" w:firstRowLastColumn="0" w:lastRowFirstColumn="0" w:lastRowLastColumn="0"/>
            <w:tcW w:w="2713" w:type="dxa"/>
          </w:tcPr>
          <w:p w14:paraId="79CD2F79" w14:textId="77777777" w:rsidR="002A3FBD" w:rsidRPr="009743C8" w:rsidRDefault="002A3FBD" w:rsidP="002A3FBD">
            <w:pPr>
              <w:rPr>
                <w:lang w:val="en-GB"/>
              </w:rPr>
            </w:pPr>
            <w:r w:rsidRPr="009743C8">
              <w:rPr>
                <w:lang w:val="en-GB"/>
              </w:rPr>
              <w:t>Other footwear with outer soles and uppers of rubber or plastics</w:t>
            </w:r>
          </w:p>
        </w:tc>
        <w:tc>
          <w:tcPr>
            <w:tcW w:w="2778" w:type="dxa"/>
          </w:tcPr>
          <w:p w14:paraId="4FA3370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3831455" w14:textId="77777777" w:rsidR="002A3FBD" w:rsidRPr="009743C8" w:rsidRDefault="002A3FBD" w:rsidP="002A3FBD">
            <w:pPr>
              <w:rPr>
                <w:lang w:val="en-GB"/>
              </w:rPr>
            </w:pPr>
          </w:p>
        </w:tc>
      </w:tr>
      <w:tr w:rsidR="002A3FBD" w:rsidRPr="009743C8" w14:paraId="0BDD3C2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524227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4B3C66" w14:textId="7BF5E116" w:rsidR="002A3FBD" w:rsidRPr="009743C8" w:rsidRDefault="002A3FBD" w:rsidP="002A3FBD">
            <w:pPr>
              <w:rPr>
                <w:lang w:val="en-GB"/>
              </w:rPr>
            </w:pPr>
            <w:r w:rsidRPr="009743C8">
              <w:rPr>
                <w:lang w:val="en-GB"/>
              </w:rPr>
              <w:t>- Sports footwear; footwear with upper straps or thongs</w:t>
            </w:r>
          </w:p>
          <w:p w14:paraId="0F58D0A0" w14:textId="77777777" w:rsidR="002A3FBD" w:rsidRPr="009743C8" w:rsidRDefault="002A3FBD" w:rsidP="002A3FBD">
            <w:pPr>
              <w:rPr>
                <w:lang w:val="en-GB"/>
              </w:rPr>
            </w:pPr>
            <w:r w:rsidRPr="009743C8">
              <w:rPr>
                <w:lang w:val="en-GB"/>
              </w:rPr>
              <w:t>assembled to the sole by means of plugs</w:t>
            </w:r>
          </w:p>
        </w:tc>
        <w:tc>
          <w:tcPr>
            <w:tcW w:w="2778" w:type="dxa"/>
          </w:tcPr>
          <w:p w14:paraId="5D484D1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9C313D9" w14:textId="77777777" w:rsidR="002A3FBD" w:rsidRPr="009743C8" w:rsidRDefault="002A3FBD" w:rsidP="002A3FBD">
            <w:pPr>
              <w:rPr>
                <w:lang w:val="en-GB"/>
              </w:rPr>
            </w:pPr>
          </w:p>
        </w:tc>
      </w:tr>
      <w:tr w:rsidR="002A3FBD" w:rsidRPr="009743C8" w14:paraId="501B426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159999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565B4CF" w14:textId="77777777" w:rsidR="002A3FBD" w:rsidRPr="009743C8" w:rsidRDefault="002A3FBD" w:rsidP="002A3FBD">
            <w:pPr>
              <w:rPr>
                <w:lang w:val="en-GB"/>
              </w:rPr>
            </w:pPr>
            <w:r w:rsidRPr="009743C8">
              <w:rPr>
                <w:lang w:val="en-GB"/>
              </w:rPr>
              <w:t>— With a customs value above 8</w:t>
            </w:r>
          </w:p>
          <w:p w14:paraId="49D62E35" w14:textId="77777777" w:rsidR="002A3FBD" w:rsidRPr="009743C8" w:rsidRDefault="002A3FBD" w:rsidP="002A3FBD">
            <w:pPr>
              <w:rPr>
                <w:lang w:val="en-GB"/>
              </w:rPr>
            </w:pPr>
            <w:r w:rsidRPr="009743C8">
              <w:rPr>
                <w:lang w:val="en-GB"/>
              </w:rPr>
              <w:t>euro</w:t>
            </w:r>
          </w:p>
        </w:tc>
        <w:tc>
          <w:tcPr>
            <w:tcW w:w="2778" w:type="dxa"/>
          </w:tcPr>
          <w:p w14:paraId="38B78C4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48C941E" w14:textId="77777777" w:rsidR="002A3FBD" w:rsidRPr="009743C8" w:rsidRDefault="002A3FBD" w:rsidP="002A3FBD">
            <w:pPr>
              <w:rPr>
                <w:lang w:val="en-GB"/>
              </w:rPr>
            </w:pPr>
          </w:p>
        </w:tc>
      </w:tr>
      <w:tr w:rsidR="002A3FBD" w:rsidRPr="009743C8" w14:paraId="433580A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D02F6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DB87504" w14:textId="77777777" w:rsidR="002A3FBD" w:rsidRPr="009743C8" w:rsidRDefault="002A3FBD" w:rsidP="002A3FBD">
            <w:pPr>
              <w:rPr>
                <w:lang w:val="en-GB"/>
              </w:rPr>
            </w:pPr>
            <w:r w:rsidRPr="009743C8">
              <w:rPr>
                <w:lang w:val="en-GB"/>
              </w:rPr>
              <w:t>— With a customs value of 8 euro or less</w:t>
            </w:r>
          </w:p>
        </w:tc>
        <w:tc>
          <w:tcPr>
            <w:tcW w:w="2778" w:type="dxa"/>
          </w:tcPr>
          <w:p w14:paraId="786DDD1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29C69B03" w14:textId="77777777" w:rsidR="002A3FBD" w:rsidRPr="009743C8" w:rsidRDefault="002A3FBD" w:rsidP="002A3FBD">
            <w:pPr>
              <w:rPr>
                <w:lang w:val="en-GB"/>
              </w:rPr>
            </w:pPr>
          </w:p>
        </w:tc>
      </w:tr>
      <w:tr w:rsidR="002A3FBD" w:rsidRPr="009743C8" w14:paraId="5B23604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957A3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7E208A" w14:textId="77777777" w:rsidR="002A3FBD" w:rsidRPr="009743C8" w:rsidRDefault="002A3FBD" w:rsidP="002A3FBD">
            <w:pPr>
              <w:rPr>
                <w:lang w:val="en-GB"/>
              </w:rPr>
            </w:pPr>
            <w:r w:rsidRPr="009743C8">
              <w:rPr>
                <w:lang w:val="en-GB"/>
              </w:rPr>
              <w:t>- Other</w:t>
            </w:r>
          </w:p>
        </w:tc>
        <w:tc>
          <w:tcPr>
            <w:tcW w:w="2778" w:type="dxa"/>
          </w:tcPr>
          <w:p w14:paraId="04B32D8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8E6038E" w14:textId="77777777" w:rsidR="002A3FBD" w:rsidRPr="009743C8" w:rsidRDefault="002A3FBD" w:rsidP="002A3FBD">
            <w:pPr>
              <w:rPr>
                <w:lang w:val="en-GB"/>
              </w:rPr>
            </w:pPr>
          </w:p>
        </w:tc>
      </w:tr>
      <w:tr w:rsidR="002A3FBD" w:rsidRPr="009743C8" w14:paraId="0446B20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731BA7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CB614A" w14:textId="77777777" w:rsidR="002A3FBD" w:rsidRPr="009743C8" w:rsidRDefault="002A3FBD" w:rsidP="002A3FBD">
            <w:pPr>
              <w:rPr>
                <w:lang w:val="en-GB"/>
              </w:rPr>
            </w:pPr>
            <w:r w:rsidRPr="009743C8">
              <w:rPr>
                <w:lang w:val="en-GB"/>
              </w:rPr>
              <w:t>— With a customs value above 11 euro,</w:t>
            </w:r>
          </w:p>
        </w:tc>
        <w:tc>
          <w:tcPr>
            <w:tcW w:w="2778" w:type="dxa"/>
          </w:tcPr>
          <w:p w14:paraId="1A6029A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62BAADC" w14:textId="77777777" w:rsidR="002A3FBD" w:rsidRPr="009743C8" w:rsidRDefault="002A3FBD" w:rsidP="002A3FBD">
            <w:pPr>
              <w:rPr>
                <w:lang w:val="en-GB"/>
              </w:rPr>
            </w:pPr>
          </w:p>
        </w:tc>
      </w:tr>
      <w:tr w:rsidR="002A3FBD" w:rsidRPr="009743C8" w14:paraId="60C2621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28BD5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0F483AD" w14:textId="77777777" w:rsidR="002A3FBD" w:rsidRPr="009743C8" w:rsidRDefault="002A3FBD" w:rsidP="002A3FBD">
            <w:pPr>
              <w:rPr>
                <w:lang w:val="en-GB"/>
              </w:rPr>
            </w:pPr>
            <w:r w:rsidRPr="009743C8">
              <w:rPr>
                <w:lang w:val="en-GB"/>
              </w:rPr>
              <w:t>--With a customs value of 11 euro or less</w:t>
            </w:r>
          </w:p>
        </w:tc>
        <w:tc>
          <w:tcPr>
            <w:tcW w:w="2778" w:type="dxa"/>
          </w:tcPr>
          <w:p w14:paraId="1F6C723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1E66972D" w14:textId="77777777" w:rsidR="002A3FBD" w:rsidRPr="009743C8" w:rsidRDefault="002A3FBD" w:rsidP="002A3FBD">
            <w:pPr>
              <w:rPr>
                <w:lang w:val="en-GB"/>
              </w:rPr>
            </w:pPr>
          </w:p>
        </w:tc>
      </w:tr>
      <w:tr w:rsidR="002A3FBD" w:rsidRPr="009743C8" w14:paraId="3D8441C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C3A6799" w14:textId="77777777" w:rsidR="002A3FBD" w:rsidRPr="009743C8" w:rsidRDefault="002A3FBD" w:rsidP="002A3FBD">
            <w:pPr>
              <w:rPr>
                <w:lang w:val="en-GB"/>
              </w:rPr>
            </w:pPr>
            <w:r w:rsidRPr="009743C8">
              <w:rPr>
                <w:lang w:val="en-GB"/>
              </w:rPr>
              <w:t>6403</w:t>
            </w:r>
          </w:p>
        </w:tc>
        <w:tc>
          <w:tcPr>
            <w:cnfStyle w:val="000010000000" w:firstRow="0" w:lastRow="0" w:firstColumn="0" w:lastColumn="0" w:oddVBand="1" w:evenVBand="0" w:oddHBand="0" w:evenHBand="0" w:firstRowFirstColumn="0" w:firstRowLastColumn="0" w:lastRowFirstColumn="0" w:lastRowLastColumn="0"/>
            <w:tcW w:w="2713" w:type="dxa"/>
          </w:tcPr>
          <w:p w14:paraId="07A51E7E" w14:textId="77777777" w:rsidR="002A3FBD" w:rsidRPr="009743C8" w:rsidRDefault="002A3FBD" w:rsidP="002A3FBD">
            <w:pPr>
              <w:rPr>
                <w:lang w:val="en-GB"/>
              </w:rPr>
            </w:pPr>
            <w:r w:rsidRPr="009743C8">
              <w:rPr>
                <w:lang w:val="en-GB"/>
              </w:rPr>
              <w:t>Footwear with outer soles of rubber, plastics, leather or composition leather and uppers of leather</w:t>
            </w:r>
          </w:p>
        </w:tc>
        <w:tc>
          <w:tcPr>
            <w:tcW w:w="2778" w:type="dxa"/>
          </w:tcPr>
          <w:p w14:paraId="648F8D4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2CD8C0" w14:textId="77777777" w:rsidR="002A3FBD" w:rsidRPr="009743C8" w:rsidRDefault="002A3FBD" w:rsidP="002A3FBD">
            <w:pPr>
              <w:rPr>
                <w:lang w:val="en-GB"/>
              </w:rPr>
            </w:pPr>
          </w:p>
        </w:tc>
      </w:tr>
      <w:tr w:rsidR="002A3FBD" w:rsidRPr="009743C8" w14:paraId="77C182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DC24D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97F2D9E" w14:textId="77777777" w:rsidR="002A3FBD" w:rsidRPr="009743C8" w:rsidRDefault="002A3FBD" w:rsidP="002A3FBD">
            <w:pPr>
              <w:rPr>
                <w:lang w:val="en-GB"/>
              </w:rPr>
            </w:pPr>
            <w:r w:rsidRPr="009743C8">
              <w:rPr>
                <w:lang w:val="en-GB"/>
              </w:rPr>
              <w:t>-With a customs value above 24 euro,</w:t>
            </w:r>
          </w:p>
        </w:tc>
        <w:tc>
          <w:tcPr>
            <w:tcW w:w="2778" w:type="dxa"/>
          </w:tcPr>
          <w:p w14:paraId="5F05DF7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F5B971F" w14:textId="77777777" w:rsidR="002A3FBD" w:rsidRPr="009743C8" w:rsidRDefault="002A3FBD" w:rsidP="002A3FBD">
            <w:pPr>
              <w:rPr>
                <w:lang w:val="en-GB"/>
              </w:rPr>
            </w:pPr>
          </w:p>
        </w:tc>
      </w:tr>
      <w:tr w:rsidR="002A3FBD" w:rsidRPr="009743C8" w14:paraId="746ECBB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5C622D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D3361C1" w14:textId="77777777" w:rsidR="002A3FBD" w:rsidRPr="009743C8" w:rsidRDefault="002A3FBD" w:rsidP="002A3FBD">
            <w:pPr>
              <w:rPr>
                <w:lang w:val="en-GB"/>
              </w:rPr>
            </w:pPr>
            <w:r w:rsidRPr="009743C8">
              <w:rPr>
                <w:lang w:val="en-GB"/>
              </w:rPr>
              <w:t>- With a customs value of 24 euro or less</w:t>
            </w:r>
          </w:p>
        </w:tc>
        <w:tc>
          <w:tcPr>
            <w:tcW w:w="2778" w:type="dxa"/>
          </w:tcPr>
          <w:p w14:paraId="273A062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780BB6C0" w14:textId="77777777" w:rsidR="002A3FBD" w:rsidRPr="009743C8" w:rsidRDefault="002A3FBD" w:rsidP="002A3FBD">
            <w:pPr>
              <w:rPr>
                <w:lang w:val="en-GB"/>
              </w:rPr>
            </w:pPr>
          </w:p>
        </w:tc>
      </w:tr>
      <w:tr w:rsidR="002A3FBD" w:rsidRPr="009743C8" w14:paraId="5023149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100412A" w14:textId="77777777" w:rsidR="002A3FBD" w:rsidRPr="009743C8" w:rsidRDefault="002A3FBD" w:rsidP="002A3FBD">
            <w:pPr>
              <w:rPr>
                <w:lang w:val="en-GB"/>
              </w:rPr>
            </w:pPr>
            <w:r w:rsidRPr="009743C8">
              <w:rPr>
                <w:lang w:val="en-GB"/>
              </w:rPr>
              <w:t>6404</w:t>
            </w:r>
          </w:p>
        </w:tc>
        <w:tc>
          <w:tcPr>
            <w:cnfStyle w:val="000010000000" w:firstRow="0" w:lastRow="0" w:firstColumn="0" w:lastColumn="0" w:oddVBand="1" w:evenVBand="0" w:oddHBand="0" w:evenHBand="0" w:firstRowFirstColumn="0" w:firstRowLastColumn="0" w:lastRowFirstColumn="0" w:lastRowLastColumn="0"/>
            <w:tcW w:w="2713" w:type="dxa"/>
          </w:tcPr>
          <w:p w14:paraId="41D0D055" w14:textId="77777777" w:rsidR="002A3FBD" w:rsidRPr="009743C8" w:rsidRDefault="002A3FBD" w:rsidP="002A3FBD">
            <w:pPr>
              <w:rPr>
                <w:lang w:val="en-GB"/>
              </w:rPr>
            </w:pPr>
            <w:r w:rsidRPr="009743C8">
              <w:rPr>
                <w:lang w:val="en-GB"/>
              </w:rPr>
              <w:t>Footwear with outer soles of rubber, plastics, leather or composition leather and uppers of textile materials</w:t>
            </w:r>
          </w:p>
        </w:tc>
        <w:tc>
          <w:tcPr>
            <w:tcW w:w="2778" w:type="dxa"/>
          </w:tcPr>
          <w:p w14:paraId="02D5323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7F2FEBB" w14:textId="77777777" w:rsidR="002A3FBD" w:rsidRPr="009743C8" w:rsidRDefault="002A3FBD" w:rsidP="002A3FBD">
            <w:pPr>
              <w:rPr>
                <w:lang w:val="en-GB"/>
              </w:rPr>
            </w:pPr>
          </w:p>
        </w:tc>
      </w:tr>
      <w:tr w:rsidR="002A3FBD" w:rsidRPr="009743C8" w14:paraId="6DE62BE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DAC33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8022AC" w14:textId="77777777" w:rsidR="002A3FBD" w:rsidRPr="009743C8" w:rsidRDefault="002A3FBD" w:rsidP="002A3FBD">
            <w:pPr>
              <w:rPr>
                <w:lang w:val="en-GB"/>
              </w:rPr>
            </w:pPr>
            <w:r w:rsidRPr="009743C8">
              <w:rPr>
                <w:lang w:val="en-GB"/>
              </w:rPr>
              <w:t>-With a customs value above 14 euro,</w:t>
            </w:r>
          </w:p>
        </w:tc>
        <w:tc>
          <w:tcPr>
            <w:tcW w:w="2778" w:type="dxa"/>
          </w:tcPr>
          <w:p w14:paraId="11BEE6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639F35F7" w14:textId="77777777" w:rsidR="002A3FBD" w:rsidRPr="009743C8" w:rsidRDefault="002A3FBD" w:rsidP="002A3FBD">
            <w:pPr>
              <w:rPr>
                <w:lang w:val="en-GB"/>
              </w:rPr>
            </w:pPr>
          </w:p>
        </w:tc>
      </w:tr>
      <w:tr w:rsidR="002A3FBD" w:rsidRPr="009743C8" w14:paraId="4A2FFF8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22F41B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9F7F80B" w14:textId="77777777" w:rsidR="002A3FBD" w:rsidRPr="009743C8" w:rsidRDefault="002A3FBD" w:rsidP="002A3FBD">
            <w:pPr>
              <w:rPr>
                <w:lang w:val="en-GB"/>
              </w:rPr>
            </w:pPr>
            <w:r w:rsidRPr="009743C8">
              <w:rPr>
                <w:lang w:val="en-GB"/>
              </w:rPr>
              <w:t>- With a customs value of 14 euro or less</w:t>
            </w:r>
          </w:p>
        </w:tc>
        <w:tc>
          <w:tcPr>
            <w:tcW w:w="2778" w:type="dxa"/>
          </w:tcPr>
          <w:p w14:paraId="18F3A88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5695C193" w14:textId="77777777" w:rsidR="002A3FBD" w:rsidRPr="009743C8" w:rsidRDefault="002A3FBD" w:rsidP="002A3FBD">
            <w:pPr>
              <w:rPr>
                <w:lang w:val="en-GB"/>
              </w:rPr>
            </w:pPr>
          </w:p>
        </w:tc>
      </w:tr>
      <w:tr w:rsidR="002A3FBD" w:rsidRPr="009743C8" w14:paraId="256E4DD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E6A4000" w14:textId="77777777" w:rsidR="002A3FBD" w:rsidRPr="009743C8" w:rsidRDefault="002A3FBD" w:rsidP="002A3FBD">
            <w:pPr>
              <w:rPr>
                <w:lang w:val="en-GB"/>
              </w:rPr>
            </w:pPr>
            <w:r w:rsidRPr="009743C8">
              <w:rPr>
                <w:lang w:val="en-GB"/>
              </w:rPr>
              <w:t>6405</w:t>
            </w:r>
          </w:p>
        </w:tc>
        <w:tc>
          <w:tcPr>
            <w:cnfStyle w:val="000010000000" w:firstRow="0" w:lastRow="0" w:firstColumn="0" w:lastColumn="0" w:oddVBand="1" w:evenVBand="0" w:oddHBand="0" w:evenHBand="0" w:firstRowFirstColumn="0" w:firstRowLastColumn="0" w:lastRowFirstColumn="0" w:lastRowLastColumn="0"/>
            <w:tcW w:w="2713" w:type="dxa"/>
          </w:tcPr>
          <w:p w14:paraId="3D25F9B2" w14:textId="77777777" w:rsidR="002A3FBD" w:rsidRPr="009743C8" w:rsidRDefault="002A3FBD" w:rsidP="002A3FBD">
            <w:pPr>
              <w:rPr>
                <w:lang w:val="en-GB"/>
              </w:rPr>
            </w:pPr>
            <w:r w:rsidRPr="009743C8">
              <w:rPr>
                <w:lang w:val="en-GB"/>
              </w:rPr>
              <w:t>Other footwear</w:t>
            </w:r>
          </w:p>
        </w:tc>
        <w:tc>
          <w:tcPr>
            <w:tcW w:w="2778" w:type="dxa"/>
          </w:tcPr>
          <w:p w14:paraId="74E8F64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3C1E97" w14:textId="77777777" w:rsidR="002A3FBD" w:rsidRPr="009743C8" w:rsidRDefault="002A3FBD" w:rsidP="002A3FBD">
            <w:pPr>
              <w:rPr>
                <w:lang w:val="en-GB"/>
              </w:rPr>
            </w:pPr>
          </w:p>
        </w:tc>
      </w:tr>
      <w:tr w:rsidR="002A3FBD" w:rsidRPr="009743C8" w14:paraId="39E0555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ABFEE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85FA62F" w14:textId="77777777" w:rsidR="002A3FBD" w:rsidRPr="009743C8" w:rsidRDefault="002A3FBD" w:rsidP="002A3FBD">
            <w:pPr>
              <w:rPr>
                <w:lang w:val="en-GB"/>
              </w:rPr>
            </w:pPr>
            <w:r w:rsidRPr="009743C8">
              <w:rPr>
                <w:lang w:val="en-GB"/>
              </w:rPr>
              <w:t>- With uppers of rubber or plastics</w:t>
            </w:r>
          </w:p>
        </w:tc>
        <w:tc>
          <w:tcPr>
            <w:tcW w:w="2778" w:type="dxa"/>
          </w:tcPr>
          <w:p w14:paraId="18773BF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144DD08" w14:textId="77777777" w:rsidR="002A3FBD" w:rsidRPr="009743C8" w:rsidRDefault="002A3FBD" w:rsidP="002A3FBD">
            <w:pPr>
              <w:rPr>
                <w:lang w:val="en-GB"/>
              </w:rPr>
            </w:pPr>
          </w:p>
        </w:tc>
      </w:tr>
      <w:tr w:rsidR="002A3FBD" w:rsidRPr="009743C8" w14:paraId="5F80410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E37F2B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66D162" w14:textId="77777777" w:rsidR="002A3FBD" w:rsidRPr="009743C8" w:rsidRDefault="002A3FBD" w:rsidP="002A3FBD">
            <w:pPr>
              <w:rPr>
                <w:lang w:val="en-GB"/>
              </w:rPr>
            </w:pPr>
            <w:r w:rsidRPr="009743C8">
              <w:rPr>
                <w:lang w:val="en-GB"/>
              </w:rPr>
              <w:t>— With a customs value above 11</w:t>
            </w:r>
          </w:p>
          <w:p w14:paraId="4A7B8F51" w14:textId="77777777" w:rsidR="002A3FBD" w:rsidRPr="009743C8" w:rsidRDefault="002A3FBD" w:rsidP="002A3FBD">
            <w:pPr>
              <w:rPr>
                <w:lang w:val="en-GB"/>
              </w:rPr>
            </w:pPr>
            <w:r w:rsidRPr="009743C8">
              <w:rPr>
                <w:lang w:val="en-GB"/>
              </w:rPr>
              <w:t>euro</w:t>
            </w:r>
          </w:p>
        </w:tc>
        <w:tc>
          <w:tcPr>
            <w:tcW w:w="2778" w:type="dxa"/>
          </w:tcPr>
          <w:p w14:paraId="0135F3D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0DD92C2C" w14:textId="77777777" w:rsidR="002A3FBD" w:rsidRPr="009743C8" w:rsidRDefault="002A3FBD" w:rsidP="002A3FBD">
            <w:pPr>
              <w:rPr>
                <w:lang w:val="en-GB"/>
              </w:rPr>
            </w:pPr>
          </w:p>
        </w:tc>
      </w:tr>
      <w:tr w:rsidR="002A3FBD" w:rsidRPr="009743C8" w14:paraId="693D46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4B222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B6A700A" w14:textId="77777777" w:rsidR="002A3FBD" w:rsidRPr="009743C8" w:rsidRDefault="002A3FBD" w:rsidP="002A3FBD">
            <w:pPr>
              <w:rPr>
                <w:lang w:val="en-GB"/>
              </w:rPr>
            </w:pPr>
            <w:r w:rsidRPr="009743C8">
              <w:rPr>
                <w:lang w:val="en-GB"/>
              </w:rPr>
              <w:t>— With a customs value of 11 euro or less</w:t>
            </w:r>
          </w:p>
        </w:tc>
        <w:tc>
          <w:tcPr>
            <w:tcW w:w="2778" w:type="dxa"/>
          </w:tcPr>
          <w:p w14:paraId="5D58EDB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37A5A87B" w14:textId="77777777" w:rsidR="002A3FBD" w:rsidRPr="009743C8" w:rsidRDefault="002A3FBD" w:rsidP="002A3FBD">
            <w:pPr>
              <w:rPr>
                <w:lang w:val="en-GB"/>
              </w:rPr>
            </w:pPr>
          </w:p>
        </w:tc>
      </w:tr>
      <w:tr w:rsidR="002A3FBD" w:rsidRPr="009743C8" w14:paraId="0B48C7A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EC007F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7FD72F4" w14:textId="77777777" w:rsidR="002A3FBD" w:rsidRPr="009743C8" w:rsidRDefault="002A3FBD" w:rsidP="002A3FBD">
            <w:pPr>
              <w:rPr>
                <w:lang w:val="en-GB"/>
              </w:rPr>
            </w:pPr>
            <w:r w:rsidRPr="009743C8">
              <w:rPr>
                <w:lang w:val="en-GB"/>
              </w:rPr>
              <w:t>- With uppers of leather or composition leather</w:t>
            </w:r>
          </w:p>
        </w:tc>
        <w:tc>
          <w:tcPr>
            <w:tcW w:w="2778" w:type="dxa"/>
          </w:tcPr>
          <w:p w14:paraId="312FE2B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5196BC9" w14:textId="77777777" w:rsidR="002A3FBD" w:rsidRPr="009743C8" w:rsidRDefault="002A3FBD" w:rsidP="002A3FBD">
            <w:pPr>
              <w:rPr>
                <w:lang w:val="en-GB"/>
              </w:rPr>
            </w:pPr>
          </w:p>
        </w:tc>
      </w:tr>
      <w:tr w:rsidR="002A3FBD" w:rsidRPr="009743C8" w14:paraId="4F8DB7C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221008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1E1C3A" w14:textId="77777777" w:rsidR="002A3FBD" w:rsidRPr="009743C8" w:rsidRDefault="002A3FBD" w:rsidP="002A3FBD">
            <w:pPr>
              <w:rPr>
                <w:lang w:val="en-GB"/>
              </w:rPr>
            </w:pPr>
            <w:r w:rsidRPr="009743C8">
              <w:rPr>
                <w:lang w:val="en-GB"/>
              </w:rPr>
              <w:t>— With a customs value above 24</w:t>
            </w:r>
          </w:p>
          <w:p w14:paraId="692DA71A" w14:textId="77777777" w:rsidR="002A3FBD" w:rsidRPr="009743C8" w:rsidRDefault="002A3FBD" w:rsidP="002A3FBD">
            <w:pPr>
              <w:rPr>
                <w:lang w:val="en-GB"/>
              </w:rPr>
            </w:pPr>
            <w:r w:rsidRPr="009743C8">
              <w:rPr>
                <w:lang w:val="en-GB"/>
              </w:rPr>
              <w:t>euro</w:t>
            </w:r>
          </w:p>
        </w:tc>
        <w:tc>
          <w:tcPr>
            <w:tcW w:w="2778" w:type="dxa"/>
          </w:tcPr>
          <w:p w14:paraId="17706C9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4F03602F" w14:textId="77777777" w:rsidR="002A3FBD" w:rsidRPr="009743C8" w:rsidRDefault="002A3FBD" w:rsidP="002A3FBD">
            <w:pPr>
              <w:rPr>
                <w:lang w:val="en-GB"/>
              </w:rPr>
            </w:pPr>
          </w:p>
        </w:tc>
      </w:tr>
      <w:tr w:rsidR="002A3FBD" w:rsidRPr="009743C8" w14:paraId="635B5D0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AD10D5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0F887BD" w14:textId="77777777" w:rsidR="002A3FBD" w:rsidRPr="009743C8" w:rsidRDefault="002A3FBD" w:rsidP="002A3FBD">
            <w:pPr>
              <w:rPr>
                <w:lang w:val="en-GB"/>
              </w:rPr>
            </w:pPr>
            <w:r w:rsidRPr="009743C8">
              <w:rPr>
                <w:lang w:val="en-GB"/>
              </w:rPr>
              <w:t>— With a customs value of 24 euro or less</w:t>
            </w:r>
          </w:p>
        </w:tc>
        <w:tc>
          <w:tcPr>
            <w:tcW w:w="2778" w:type="dxa"/>
          </w:tcPr>
          <w:p w14:paraId="297C10B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1798FE2A" w14:textId="77777777" w:rsidR="002A3FBD" w:rsidRPr="009743C8" w:rsidRDefault="002A3FBD" w:rsidP="002A3FBD">
            <w:pPr>
              <w:rPr>
                <w:lang w:val="en-GB"/>
              </w:rPr>
            </w:pPr>
          </w:p>
        </w:tc>
      </w:tr>
      <w:tr w:rsidR="002A3FBD" w:rsidRPr="009743C8" w14:paraId="748954B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30C081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F9E550F" w14:textId="77777777" w:rsidR="002A3FBD" w:rsidRPr="009743C8" w:rsidRDefault="002A3FBD" w:rsidP="002A3FBD">
            <w:pPr>
              <w:rPr>
                <w:lang w:val="en-GB"/>
              </w:rPr>
            </w:pPr>
            <w:r w:rsidRPr="009743C8">
              <w:rPr>
                <w:lang w:val="en-GB"/>
              </w:rPr>
              <w:t>-With uppers of textile materials</w:t>
            </w:r>
          </w:p>
        </w:tc>
        <w:tc>
          <w:tcPr>
            <w:tcW w:w="2778" w:type="dxa"/>
          </w:tcPr>
          <w:p w14:paraId="3831F4F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F8FA3BC" w14:textId="77777777" w:rsidR="002A3FBD" w:rsidRPr="009743C8" w:rsidRDefault="002A3FBD" w:rsidP="002A3FBD">
            <w:pPr>
              <w:rPr>
                <w:lang w:val="en-GB"/>
              </w:rPr>
            </w:pPr>
          </w:p>
        </w:tc>
      </w:tr>
      <w:tr w:rsidR="002A3FBD" w:rsidRPr="009743C8" w14:paraId="207B94E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384B0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47F6FBB" w14:textId="77777777" w:rsidR="002A3FBD" w:rsidRPr="009743C8" w:rsidRDefault="002A3FBD" w:rsidP="002A3FBD">
            <w:pPr>
              <w:rPr>
                <w:lang w:val="en-GB"/>
              </w:rPr>
            </w:pPr>
            <w:r w:rsidRPr="009743C8">
              <w:rPr>
                <w:lang w:val="en-GB"/>
              </w:rPr>
              <w:t>— With a customs value above 14 euro,</w:t>
            </w:r>
          </w:p>
        </w:tc>
        <w:tc>
          <w:tcPr>
            <w:tcW w:w="2778" w:type="dxa"/>
          </w:tcPr>
          <w:p w14:paraId="47EE28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16A058CE" w14:textId="77777777" w:rsidR="002A3FBD" w:rsidRPr="009743C8" w:rsidRDefault="002A3FBD" w:rsidP="002A3FBD">
            <w:pPr>
              <w:rPr>
                <w:lang w:val="en-GB"/>
              </w:rPr>
            </w:pPr>
          </w:p>
        </w:tc>
      </w:tr>
      <w:tr w:rsidR="002A3FBD" w:rsidRPr="009743C8" w14:paraId="5C009AE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0B3E8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A698846" w14:textId="77777777" w:rsidR="002A3FBD" w:rsidRPr="009743C8" w:rsidRDefault="002A3FBD" w:rsidP="002A3FBD">
            <w:pPr>
              <w:rPr>
                <w:lang w:val="en-GB"/>
              </w:rPr>
            </w:pPr>
            <w:r w:rsidRPr="009743C8">
              <w:rPr>
                <w:lang w:val="en-GB"/>
              </w:rPr>
              <w:t>— With a customs value of 14 euro or less</w:t>
            </w:r>
          </w:p>
        </w:tc>
        <w:tc>
          <w:tcPr>
            <w:tcW w:w="2778" w:type="dxa"/>
          </w:tcPr>
          <w:p w14:paraId="0D9D9BC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726D0909" w14:textId="77777777" w:rsidR="002A3FBD" w:rsidRPr="009743C8" w:rsidRDefault="002A3FBD" w:rsidP="002A3FBD">
            <w:pPr>
              <w:rPr>
                <w:lang w:val="en-GB"/>
              </w:rPr>
            </w:pPr>
          </w:p>
        </w:tc>
      </w:tr>
      <w:tr w:rsidR="002A3FBD" w:rsidRPr="009743C8" w14:paraId="6104B2C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425FEA"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6653FE" w14:textId="77777777" w:rsidR="002A3FBD" w:rsidRPr="009743C8" w:rsidRDefault="002A3FBD" w:rsidP="002A3FBD">
            <w:pPr>
              <w:rPr>
                <w:lang w:val="en-GB"/>
              </w:rPr>
            </w:pPr>
            <w:r w:rsidRPr="009743C8">
              <w:rPr>
                <w:lang w:val="en-GB"/>
              </w:rPr>
              <w:t>- Others</w:t>
            </w:r>
          </w:p>
        </w:tc>
        <w:tc>
          <w:tcPr>
            <w:tcW w:w="2778" w:type="dxa"/>
          </w:tcPr>
          <w:p w14:paraId="37B13C1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255C4D0D" w14:textId="77777777" w:rsidR="002A3FBD" w:rsidRPr="009743C8" w:rsidRDefault="002A3FBD" w:rsidP="002A3FBD">
            <w:pPr>
              <w:rPr>
                <w:lang w:val="en-GB"/>
              </w:rPr>
            </w:pPr>
          </w:p>
        </w:tc>
      </w:tr>
      <w:tr w:rsidR="002A3FBD" w:rsidRPr="009743C8" w14:paraId="7D47BE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C46EC8A" w14:textId="77777777" w:rsidR="002A3FBD" w:rsidRPr="009743C8" w:rsidRDefault="002A3FBD" w:rsidP="002A3FBD">
            <w:pPr>
              <w:rPr>
                <w:lang w:val="en-GB"/>
              </w:rPr>
            </w:pPr>
            <w:r w:rsidRPr="009743C8">
              <w:rPr>
                <w:lang w:val="en-GB"/>
              </w:rPr>
              <w:t>6406</w:t>
            </w:r>
          </w:p>
        </w:tc>
        <w:tc>
          <w:tcPr>
            <w:cnfStyle w:val="000010000000" w:firstRow="0" w:lastRow="0" w:firstColumn="0" w:lastColumn="0" w:oddVBand="1" w:evenVBand="0" w:oddHBand="0" w:evenHBand="0" w:firstRowFirstColumn="0" w:firstRowLastColumn="0" w:lastRowFirstColumn="0" w:lastRowLastColumn="0"/>
            <w:tcW w:w="2713" w:type="dxa"/>
          </w:tcPr>
          <w:p w14:paraId="07ED4686" w14:textId="4518311D" w:rsidR="002A3FBD" w:rsidRPr="009743C8" w:rsidRDefault="002A3FBD" w:rsidP="002A3FBD">
            <w:pPr>
              <w:rPr>
                <w:lang w:val="en-GB"/>
              </w:rPr>
            </w:pPr>
            <w:r w:rsidRPr="009743C8">
              <w:rPr>
                <w:lang w:val="en-GB"/>
              </w:rPr>
              <w:t>Parts of footwear (including uppers whether or not attached to soles other than outer soles); remova</w:t>
            </w:r>
            <w:r>
              <w:rPr>
                <w:lang w:val="en-GB"/>
              </w:rPr>
              <w:t>b</w:t>
            </w:r>
            <w:r w:rsidRPr="009743C8">
              <w:rPr>
                <w:lang w:val="en-GB"/>
              </w:rPr>
              <w:t>le in-soles, heel cushions and similar articles; gaiters, leggings and similar articles, and parts thereof</w:t>
            </w:r>
          </w:p>
        </w:tc>
        <w:tc>
          <w:tcPr>
            <w:tcW w:w="2778" w:type="dxa"/>
          </w:tcPr>
          <w:p w14:paraId="34B734B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36ED0A8" w14:textId="77777777" w:rsidR="002A3FBD" w:rsidRPr="009743C8" w:rsidRDefault="002A3FBD" w:rsidP="002A3FBD">
            <w:pPr>
              <w:rPr>
                <w:lang w:val="en-GB"/>
              </w:rPr>
            </w:pPr>
          </w:p>
        </w:tc>
      </w:tr>
      <w:tr w:rsidR="002A3FBD" w:rsidRPr="009743C8" w14:paraId="3117DF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45E96AE" w14:textId="77777777" w:rsidR="002A3FBD" w:rsidRPr="009743C8" w:rsidRDefault="002A3FBD" w:rsidP="002A3FBD">
            <w:pPr>
              <w:rPr>
                <w:lang w:val="en-GB"/>
              </w:rPr>
            </w:pPr>
            <w:r w:rsidRPr="009743C8">
              <w:rPr>
                <w:lang w:val="en-GB"/>
              </w:rPr>
              <w:t>ex Chapter 65</w:t>
            </w:r>
          </w:p>
        </w:tc>
        <w:tc>
          <w:tcPr>
            <w:cnfStyle w:val="000010000000" w:firstRow="0" w:lastRow="0" w:firstColumn="0" w:lastColumn="0" w:oddVBand="1" w:evenVBand="0" w:oddHBand="0" w:evenHBand="0" w:firstRowFirstColumn="0" w:firstRowLastColumn="0" w:lastRowFirstColumn="0" w:lastRowLastColumn="0"/>
            <w:tcW w:w="2713" w:type="dxa"/>
          </w:tcPr>
          <w:p w14:paraId="7BC76128" w14:textId="77777777" w:rsidR="002A3FBD" w:rsidRPr="009743C8" w:rsidRDefault="002A3FBD" w:rsidP="002A3FBD">
            <w:pPr>
              <w:rPr>
                <w:lang w:val="en-GB"/>
              </w:rPr>
            </w:pPr>
            <w:r w:rsidRPr="009743C8">
              <w:rPr>
                <w:lang w:val="en-GB"/>
              </w:rPr>
              <w:t>Headgear and parts thereof; except for:</w:t>
            </w:r>
          </w:p>
        </w:tc>
        <w:tc>
          <w:tcPr>
            <w:tcW w:w="2778" w:type="dxa"/>
          </w:tcPr>
          <w:p w14:paraId="2AE7347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2D499AB" w14:textId="77777777" w:rsidR="002A3FBD" w:rsidRPr="009743C8" w:rsidRDefault="002A3FBD" w:rsidP="002A3FBD">
            <w:pPr>
              <w:rPr>
                <w:lang w:val="en-GB"/>
              </w:rPr>
            </w:pPr>
          </w:p>
        </w:tc>
      </w:tr>
      <w:tr w:rsidR="002A3FBD" w:rsidRPr="009743C8" w14:paraId="1C5AAAB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F2B662" w14:textId="77777777" w:rsidR="002A3FBD" w:rsidRPr="009743C8" w:rsidRDefault="002A3FBD" w:rsidP="002A3FBD">
            <w:pPr>
              <w:rPr>
                <w:lang w:val="en-GB"/>
              </w:rPr>
            </w:pPr>
            <w:r w:rsidRPr="009743C8">
              <w:rPr>
                <w:lang w:val="en-GB"/>
              </w:rPr>
              <w:t>6505</w:t>
            </w:r>
          </w:p>
        </w:tc>
        <w:tc>
          <w:tcPr>
            <w:cnfStyle w:val="000010000000" w:firstRow="0" w:lastRow="0" w:firstColumn="0" w:lastColumn="0" w:oddVBand="1" w:evenVBand="0" w:oddHBand="0" w:evenHBand="0" w:firstRowFirstColumn="0" w:firstRowLastColumn="0" w:lastRowFirstColumn="0" w:lastRowLastColumn="0"/>
            <w:tcW w:w="2713" w:type="dxa"/>
          </w:tcPr>
          <w:p w14:paraId="294BD3CD" w14:textId="77777777" w:rsidR="002A3FBD" w:rsidRPr="009743C8" w:rsidRDefault="002A3FBD" w:rsidP="002A3FBD">
            <w:pPr>
              <w:rPr>
                <w:lang w:val="en-GB"/>
              </w:rPr>
            </w:pPr>
            <w:r w:rsidRPr="009743C8">
              <w:rPr>
                <w:lang w:val="en-GB"/>
              </w:rPr>
              <w:t>Hats and other headgear, knitted or crocheted, or made up from lace, felt or other textile fabric, in the piece (but not in strips), whether or not lined or trimmed; hair-nets of any material, whether or not lined or trimmed</w:t>
            </w:r>
          </w:p>
        </w:tc>
        <w:tc>
          <w:tcPr>
            <w:tcW w:w="2778" w:type="dxa"/>
          </w:tcPr>
          <w:p w14:paraId="5D091F3C" w14:textId="7EAEE7E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 textile fibres (13)</w:t>
            </w:r>
          </w:p>
        </w:tc>
        <w:tc>
          <w:tcPr>
            <w:cnfStyle w:val="000010000000" w:firstRow="0" w:lastRow="0" w:firstColumn="0" w:lastColumn="0" w:oddVBand="1" w:evenVBand="0" w:oddHBand="0" w:evenHBand="0" w:firstRowFirstColumn="0" w:firstRowLastColumn="0" w:lastRowFirstColumn="0" w:lastRowLastColumn="0"/>
            <w:tcW w:w="2588" w:type="dxa"/>
          </w:tcPr>
          <w:p w14:paraId="420030BD" w14:textId="77777777" w:rsidR="002A3FBD" w:rsidRPr="009743C8" w:rsidRDefault="002A3FBD" w:rsidP="002A3FBD">
            <w:pPr>
              <w:rPr>
                <w:lang w:val="en-GB"/>
              </w:rPr>
            </w:pPr>
          </w:p>
        </w:tc>
      </w:tr>
      <w:tr w:rsidR="002A3FBD" w:rsidRPr="009743C8" w14:paraId="37BAEE1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D54D399" w14:textId="77777777" w:rsidR="002A3FBD" w:rsidRPr="009743C8" w:rsidRDefault="002A3FBD" w:rsidP="002A3FBD">
            <w:pPr>
              <w:rPr>
                <w:lang w:val="en-GB"/>
              </w:rPr>
            </w:pPr>
            <w:r w:rsidRPr="009743C8">
              <w:rPr>
                <w:lang w:val="en-GB"/>
              </w:rPr>
              <w:t>ex Chapter 66</w:t>
            </w:r>
          </w:p>
        </w:tc>
        <w:tc>
          <w:tcPr>
            <w:cnfStyle w:val="000010000000" w:firstRow="0" w:lastRow="0" w:firstColumn="0" w:lastColumn="0" w:oddVBand="1" w:evenVBand="0" w:oddHBand="0" w:evenHBand="0" w:firstRowFirstColumn="0" w:firstRowLastColumn="0" w:lastRowFirstColumn="0" w:lastRowLastColumn="0"/>
            <w:tcW w:w="2713" w:type="dxa"/>
          </w:tcPr>
          <w:p w14:paraId="1A46849A" w14:textId="61CFE093" w:rsidR="002A3FBD" w:rsidRPr="009743C8" w:rsidRDefault="002A3FBD" w:rsidP="002A3FBD">
            <w:pPr>
              <w:rPr>
                <w:lang w:val="en-GB"/>
              </w:rPr>
            </w:pPr>
            <w:r w:rsidRPr="009743C8">
              <w:rPr>
                <w:lang w:val="en-GB"/>
              </w:rPr>
              <w:t>Umbrellas, sun umbrellas,</w:t>
            </w:r>
          </w:p>
          <w:p w14:paraId="1E59D0A1" w14:textId="77777777" w:rsidR="002A3FBD" w:rsidRPr="009743C8" w:rsidRDefault="002A3FBD" w:rsidP="002A3FBD">
            <w:pPr>
              <w:rPr>
                <w:lang w:val="en-GB"/>
              </w:rPr>
            </w:pPr>
            <w:r w:rsidRPr="009743C8">
              <w:rPr>
                <w:lang w:val="en-GB"/>
              </w:rPr>
              <w:t>walking-sticks, seat-sticks, whips, riding-crops, and parts thereof; except for:</w:t>
            </w:r>
          </w:p>
        </w:tc>
        <w:tc>
          <w:tcPr>
            <w:tcW w:w="2778" w:type="dxa"/>
          </w:tcPr>
          <w:p w14:paraId="76A56B4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127FBA" w14:textId="77777777" w:rsidR="002A3FBD" w:rsidRPr="009743C8" w:rsidRDefault="002A3FBD" w:rsidP="002A3FBD">
            <w:pPr>
              <w:rPr>
                <w:lang w:val="en-GB"/>
              </w:rPr>
            </w:pPr>
          </w:p>
        </w:tc>
      </w:tr>
      <w:tr w:rsidR="002A3FBD" w:rsidRPr="009743C8" w14:paraId="65DACC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4CDB4C" w14:textId="77777777" w:rsidR="002A3FBD" w:rsidRPr="009743C8" w:rsidRDefault="002A3FBD" w:rsidP="002A3FBD">
            <w:pPr>
              <w:rPr>
                <w:lang w:val="en-GB"/>
              </w:rPr>
            </w:pPr>
            <w:r w:rsidRPr="009743C8">
              <w:rPr>
                <w:lang w:val="en-GB"/>
              </w:rPr>
              <w:t>6601</w:t>
            </w:r>
          </w:p>
        </w:tc>
        <w:tc>
          <w:tcPr>
            <w:cnfStyle w:val="000010000000" w:firstRow="0" w:lastRow="0" w:firstColumn="0" w:lastColumn="0" w:oddVBand="1" w:evenVBand="0" w:oddHBand="0" w:evenHBand="0" w:firstRowFirstColumn="0" w:firstRowLastColumn="0" w:lastRowFirstColumn="0" w:lastRowLastColumn="0"/>
            <w:tcW w:w="2713" w:type="dxa"/>
          </w:tcPr>
          <w:p w14:paraId="3485BE83" w14:textId="77777777" w:rsidR="002A3FBD" w:rsidRPr="009743C8" w:rsidRDefault="002A3FBD" w:rsidP="002A3FBD">
            <w:pPr>
              <w:rPr>
                <w:lang w:val="en-GB"/>
              </w:rPr>
            </w:pPr>
            <w:r w:rsidRPr="009743C8">
              <w:rPr>
                <w:lang w:val="en-GB"/>
              </w:rPr>
              <w:t>Umbrellas and sun umbrellas (including walking-stick umbrellas, garden umbrellas and similar umbrellas)</w:t>
            </w:r>
          </w:p>
        </w:tc>
        <w:tc>
          <w:tcPr>
            <w:tcW w:w="2778" w:type="dxa"/>
          </w:tcPr>
          <w:p w14:paraId="09EA818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770A82" w14:textId="77777777" w:rsidR="002A3FBD" w:rsidRPr="009743C8" w:rsidRDefault="002A3FBD" w:rsidP="002A3FBD">
            <w:pPr>
              <w:rPr>
                <w:lang w:val="en-GB"/>
              </w:rPr>
            </w:pPr>
          </w:p>
        </w:tc>
      </w:tr>
      <w:tr w:rsidR="002A3FBD" w:rsidRPr="009743C8" w14:paraId="282D6A8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5D602F4" w14:textId="77777777" w:rsidR="002A3FBD" w:rsidRPr="009743C8" w:rsidRDefault="002A3FBD" w:rsidP="002A3FBD">
            <w:pPr>
              <w:rPr>
                <w:lang w:val="en-GB"/>
              </w:rPr>
            </w:pPr>
            <w:r w:rsidRPr="009743C8">
              <w:rPr>
                <w:lang w:val="en-GB"/>
              </w:rPr>
              <w:t>Chapter 67</w:t>
            </w:r>
          </w:p>
        </w:tc>
        <w:tc>
          <w:tcPr>
            <w:cnfStyle w:val="000010000000" w:firstRow="0" w:lastRow="0" w:firstColumn="0" w:lastColumn="0" w:oddVBand="1" w:evenVBand="0" w:oddHBand="0" w:evenHBand="0" w:firstRowFirstColumn="0" w:firstRowLastColumn="0" w:lastRowFirstColumn="0" w:lastRowLastColumn="0"/>
            <w:tcW w:w="2713" w:type="dxa"/>
          </w:tcPr>
          <w:p w14:paraId="4E3C12DF" w14:textId="77777777" w:rsidR="002A3FBD" w:rsidRPr="009743C8" w:rsidRDefault="002A3FBD" w:rsidP="002A3FBD">
            <w:pPr>
              <w:rPr>
                <w:lang w:val="en-GB"/>
              </w:rPr>
            </w:pPr>
            <w:r w:rsidRPr="009743C8">
              <w:rPr>
                <w:lang w:val="en-GB"/>
              </w:rPr>
              <w:t>Prepared feathers and down and articles made of feathers or of down; artificial flowers; articles of human hair</w:t>
            </w:r>
          </w:p>
        </w:tc>
        <w:tc>
          <w:tcPr>
            <w:tcW w:w="2778" w:type="dxa"/>
          </w:tcPr>
          <w:p w14:paraId="71ACD2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E1DCC25" w14:textId="77777777" w:rsidR="002A3FBD" w:rsidRPr="009743C8" w:rsidRDefault="002A3FBD" w:rsidP="002A3FBD">
            <w:pPr>
              <w:rPr>
                <w:lang w:val="en-GB"/>
              </w:rPr>
            </w:pPr>
          </w:p>
        </w:tc>
      </w:tr>
      <w:tr w:rsidR="002A3FBD" w:rsidRPr="009743C8" w14:paraId="16347A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15BA024" w14:textId="77777777" w:rsidR="002A3FBD" w:rsidRPr="009743C8" w:rsidRDefault="002A3FBD" w:rsidP="002A3FBD">
            <w:pPr>
              <w:rPr>
                <w:lang w:val="en-GB"/>
              </w:rPr>
            </w:pPr>
            <w:r w:rsidRPr="009743C8">
              <w:rPr>
                <w:lang w:val="en-GB"/>
              </w:rPr>
              <w:lastRenderedPageBreak/>
              <w:t>ex Chapter 68</w:t>
            </w:r>
          </w:p>
        </w:tc>
        <w:tc>
          <w:tcPr>
            <w:cnfStyle w:val="000010000000" w:firstRow="0" w:lastRow="0" w:firstColumn="0" w:lastColumn="0" w:oddVBand="1" w:evenVBand="0" w:oddHBand="0" w:evenHBand="0" w:firstRowFirstColumn="0" w:firstRowLastColumn="0" w:lastRowFirstColumn="0" w:lastRowLastColumn="0"/>
            <w:tcW w:w="2713" w:type="dxa"/>
          </w:tcPr>
          <w:p w14:paraId="631B77A4" w14:textId="77777777" w:rsidR="002A3FBD" w:rsidRPr="009743C8" w:rsidRDefault="002A3FBD" w:rsidP="002A3FBD">
            <w:pPr>
              <w:rPr>
                <w:lang w:val="en-GB"/>
              </w:rPr>
            </w:pPr>
            <w:r w:rsidRPr="009743C8">
              <w:rPr>
                <w:lang w:val="en-GB"/>
              </w:rPr>
              <w:t>Articles of stone, plaster, cement, asbestos, mica or similar materials; except for:</w:t>
            </w:r>
          </w:p>
        </w:tc>
        <w:tc>
          <w:tcPr>
            <w:tcW w:w="2778" w:type="dxa"/>
          </w:tcPr>
          <w:p w14:paraId="2FC9C47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A81F22C" w14:textId="77777777" w:rsidR="002A3FBD" w:rsidRPr="009743C8" w:rsidRDefault="002A3FBD" w:rsidP="002A3FBD">
            <w:pPr>
              <w:rPr>
                <w:lang w:val="en-GB"/>
              </w:rPr>
            </w:pPr>
          </w:p>
        </w:tc>
      </w:tr>
      <w:tr w:rsidR="002A3FBD" w:rsidRPr="009743C8" w14:paraId="70210E5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65F4986" w14:textId="77777777" w:rsidR="002A3FBD" w:rsidRPr="009743C8" w:rsidRDefault="002A3FBD" w:rsidP="002A3FBD">
            <w:pPr>
              <w:rPr>
                <w:lang w:val="en-GB"/>
              </w:rPr>
            </w:pPr>
            <w:r w:rsidRPr="009743C8">
              <w:rPr>
                <w:lang w:val="en-GB"/>
              </w:rPr>
              <w:t>ex 6803</w:t>
            </w:r>
          </w:p>
        </w:tc>
        <w:tc>
          <w:tcPr>
            <w:cnfStyle w:val="000010000000" w:firstRow="0" w:lastRow="0" w:firstColumn="0" w:lastColumn="0" w:oddVBand="1" w:evenVBand="0" w:oddHBand="0" w:evenHBand="0" w:firstRowFirstColumn="0" w:firstRowLastColumn="0" w:lastRowFirstColumn="0" w:lastRowLastColumn="0"/>
            <w:tcW w:w="2713" w:type="dxa"/>
          </w:tcPr>
          <w:p w14:paraId="40947F0F" w14:textId="77777777" w:rsidR="002A3FBD" w:rsidRPr="009743C8" w:rsidRDefault="002A3FBD" w:rsidP="002A3FBD">
            <w:pPr>
              <w:rPr>
                <w:lang w:val="en-GB"/>
              </w:rPr>
            </w:pPr>
            <w:r w:rsidRPr="009743C8">
              <w:rPr>
                <w:lang w:val="en-GB"/>
              </w:rPr>
              <w:t>Articles of slate or of agglom</w:t>
            </w:r>
            <w:r w:rsidRPr="009743C8">
              <w:rPr>
                <w:lang w:val="en-GB"/>
              </w:rPr>
              <w:softHyphen/>
              <w:t>erated slate</w:t>
            </w:r>
          </w:p>
        </w:tc>
        <w:tc>
          <w:tcPr>
            <w:tcW w:w="2778" w:type="dxa"/>
          </w:tcPr>
          <w:p w14:paraId="1BDB33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2588" w:type="dxa"/>
          </w:tcPr>
          <w:p w14:paraId="43460455" w14:textId="77777777" w:rsidR="002A3FBD" w:rsidRPr="009743C8" w:rsidRDefault="002A3FBD" w:rsidP="002A3FBD">
            <w:pPr>
              <w:rPr>
                <w:lang w:val="en-GB"/>
              </w:rPr>
            </w:pPr>
          </w:p>
        </w:tc>
      </w:tr>
      <w:tr w:rsidR="002A3FBD" w:rsidRPr="009743C8" w14:paraId="0AA72D5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F004F" w14:textId="77777777" w:rsidR="002A3FBD" w:rsidRPr="009743C8" w:rsidRDefault="002A3FBD" w:rsidP="002A3FBD">
            <w:pPr>
              <w:rPr>
                <w:lang w:val="en-GB"/>
              </w:rPr>
            </w:pPr>
            <w:r w:rsidRPr="009743C8">
              <w:rPr>
                <w:lang w:val="en-GB"/>
              </w:rPr>
              <w:t>ex 6812</w:t>
            </w:r>
          </w:p>
        </w:tc>
        <w:tc>
          <w:tcPr>
            <w:cnfStyle w:val="000010000000" w:firstRow="0" w:lastRow="0" w:firstColumn="0" w:lastColumn="0" w:oddVBand="1" w:evenVBand="0" w:oddHBand="0" w:evenHBand="0" w:firstRowFirstColumn="0" w:firstRowLastColumn="0" w:lastRowFirstColumn="0" w:lastRowLastColumn="0"/>
            <w:tcW w:w="2713" w:type="dxa"/>
          </w:tcPr>
          <w:p w14:paraId="092BAA3F" w14:textId="77777777" w:rsidR="002A3FBD" w:rsidRPr="009743C8" w:rsidRDefault="002A3FBD" w:rsidP="002A3FBD">
            <w:pPr>
              <w:rPr>
                <w:lang w:val="en-GB"/>
              </w:rPr>
            </w:pPr>
            <w:r w:rsidRPr="009743C8">
              <w:rPr>
                <w:lang w:val="en-GB"/>
              </w:rPr>
              <w:t>Articles of asbestos; articles of mixtures with a basis of asbestos or of mixtures with a basis of asbestos and magnesium carbonate</w:t>
            </w:r>
          </w:p>
        </w:tc>
        <w:tc>
          <w:tcPr>
            <w:tcW w:w="2778" w:type="dxa"/>
          </w:tcPr>
          <w:p w14:paraId="6B2EFAA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04534C6A" w14:textId="77777777" w:rsidR="002A3FBD" w:rsidRPr="009743C8" w:rsidRDefault="002A3FBD" w:rsidP="002A3FBD">
            <w:pPr>
              <w:rPr>
                <w:lang w:val="en-GB"/>
              </w:rPr>
            </w:pPr>
          </w:p>
        </w:tc>
      </w:tr>
      <w:tr w:rsidR="002A3FBD" w:rsidRPr="009743C8" w14:paraId="6F5E171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832A3D" w14:textId="77777777" w:rsidR="002A3FBD" w:rsidRPr="009743C8" w:rsidRDefault="002A3FBD" w:rsidP="002A3FBD">
            <w:pPr>
              <w:rPr>
                <w:lang w:val="en-GB"/>
              </w:rPr>
            </w:pPr>
            <w:r w:rsidRPr="009743C8">
              <w:rPr>
                <w:lang w:val="en-GB"/>
              </w:rPr>
              <w:t>ex 6814</w:t>
            </w:r>
          </w:p>
        </w:tc>
        <w:tc>
          <w:tcPr>
            <w:cnfStyle w:val="000010000000" w:firstRow="0" w:lastRow="0" w:firstColumn="0" w:lastColumn="0" w:oddVBand="1" w:evenVBand="0" w:oddHBand="0" w:evenHBand="0" w:firstRowFirstColumn="0" w:firstRowLastColumn="0" w:lastRowFirstColumn="0" w:lastRowLastColumn="0"/>
            <w:tcW w:w="2713" w:type="dxa"/>
          </w:tcPr>
          <w:p w14:paraId="24F83284" w14:textId="77777777" w:rsidR="002A3FBD" w:rsidRPr="009743C8" w:rsidRDefault="002A3FBD" w:rsidP="002A3FBD">
            <w:pPr>
              <w:rPr>
                <w:lang w:val="en-GB"/>
              </w:rPr>
            </w:pPr>
            <w:r w:rsidRPr="009743C8">
              <w:rPr>
                <w:lang w:val="en-GB"/>
              </w:rPr>
              <w:t>Articles of mica, including agglomerated or reconstituted mica, on a support of paper, paperboard or other materials</w:t>
            </w:r>
          </w:p>
        </w:tc>
        <w:tc>
          <w:tcPr>
            <w:tcW w:w="2778" w:type="dxa"/>
          </w:tcPr>
          <w:p w14:paraId="60B6A8F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 mica (including agglomerated or recon</w:t>
            </w:r>
            <w:r w:rsidRPr="009743C8">
              <w:rPr>
                <w:lang w:val="en-GB"/>
              </w:rPr>
              <w:softHyphen/>
              <w:t>stituted mica)</w:t>
            </w:r>
          </w:p>
        </w:tc>
        <w:tc>
          <w:tcPr>
            <w:cnfStyle w:val="000010000000" w:firstRow="0" w:lastRow="0" w:firstColumn="0" w:lastColumn="0" w:oddVBand="1" w:evenVBand="0" w:oddHBand="0" w:evenHBand="0" w:firstRowFirstColumn="0" w:firstRowLastColumn="0" w:lastRowFirstColumn="0" w:lastRowLastColumn="0"/>
            <w:tcW w:w="2588" w:type="dxa"/>
          </w:tcPr>
          <w:p w14:paraId="5A7C588E" w14:textId="77777777" w:rsidR="002A3FBD" w:rsidRPr="009743C8" w:rsidRDefault="002A3FBD" w:rsidP="002A3FBD">
            <w:pPr>
              <w:rPr>
                <w:lang w:val="en-GB"/>
              </w:rPr>
            </w:pPr>
          </w:p>
        </w:tc>
      </w:tr>
      <w:tr w:rsidR="002A3FBD" w:rsidRPr="009743C8" w14:paraId="462B80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7A92048" w14:textId="77777777" w:rsidR="002A3FBD" w:rsidRPr="009743C8" w:rsidRDefault="002A3FBD" w:rsidP="002A3FBD">
            <w:pPr>
              <w:rPr>
                <w:lang w:val="en-GB"/>
              </w:rPr>
            </w:pPr>
            <w:r w:rsidRPr="009743C8">
              <w:rPr>
                <w:lang w:val="en-GB"/>
              </w:rPr>
              <w:t>Chapter 69</w:t>
            </w:r>
          </w:p>
        </w:tc>
        <w:tc>
          <w:tcPr>
            <w:cnfStyle w:val="000010000000" w:firstRow="0" w:lastRow="0" w:firstColumn="0" w:lastColumn="0" w:oddVBand="1" w:evenVBand="0" w:oddHBand="0" w:evenHBand="0" w:firstRowFirstColumn="0" w:firstRowLastColumn="0" w:lastRowFirstColumn="0" w:lastRowLastColumn="0"/>
            <w:tcW w:w="2713" w:type="dxa"/>
          </w:tcPr>
          <w:p w14:paraId="7E4829EB" w14:textId="77777777" w:rsidR="002A3FBD" w:rsidRPr="009743C8" w:rsidRDefault="002A3FBD" w:rsidP="002A3FBD">
            <w:pPr>
              <w:rPr>
                <w:lang w:val="en-GB"/>
              </w:rPr>
            </w:pPr>
            <w:r w:rsidRPr="009743C8">
              <w:rPr>
                <w:lang w:val="en-GB"/>
              </w:rPr>
              <w:t>Ceramic products</w:t>
            </w:r>
          </w:p>
        </w:tc>
        <w:tc>
          <w:tcPr>
            <w:tcW w:w="2778" w:type="dxa"/>
          </w:tcPr>
          <w:p w14:paraId="317D0C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4E414A" w14:textId="77777777" w:rsidR="002A3FBD" w:rsidRPr="009743C8" w:rsidRDefault="002A3FBD" w:rsidP="002A3FBD">
            <w:pPr>
              <w:rPr>
                <w:lang w:val="en-GB"/>
              </w:rPr>
            </w:pPr>
          </w:p>
        </w:tc>
      </w:tr>
      <w:tr w:rsidR="002A3FBD" w:rsidRPr="009743C8" w14:paraId="2F64CE9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DF77A41" w14:textId="77777777" w:rsidR="002A3FBD" w:rsidRPr="009743C8" w:rsidRDefault="002A3FBD" w:rsidP="002A3FBD">
            <w:pPr>
              <w:rPr>
                <w:lang w:val="en-GB"/>
              </w:rPr>
            </w:pPr>
            <w:r w:rsidRPr="009743C8">
              <w:rPr>
                <w:lang w:val="en-GB"/>
              </w:rPr>
              <w:t>ex Chapter 70</w:t>
            </w:r>
          </w:p>
        </w:tc>
        <w:tc>
          <w:tcPr>
            <w:cnfStyle w:val="000010000000" w:firstRow="0" w:lastRow="0" w:firstColumn="0" w:lastColumn="0" w:oddVBand="1" w:evenVBand="0" w:oddHBand="0" w:evenHBand="0" w:firstRowFirstColumn="0" w:firstRowLastColumn="0" w:lastRowFirstColumn="0" w:lastRowLastColumn="0"/>
            <w:tcW w:w="2713" w:type="dxa"/>
          </w:tcPr>
          <w:p w14:paraId="6A19D90A" w14:textId="77777777" w:rsidR="002A3FBD" w:rsidRPr="009743C8" w:rsidRDefault="002A3FBD" w:rsidP="002A3FBD">
            <w:pPr>
              <w:rPr>
                <w:lang w:val="en-GB"/>
              </w:rPr>
            </w:pPr>
            <w:r w:rsidRPr="009743C8">
              <w:rPr>
                <w:lang w:val="en-GB"/>
              </w:rPr>
              <w:t>Glass and glassware; except for:</w:t>
            </w:r>
          </w:p>
        </w:tc>
        <w:tc>
          <w:tcPr>
            <w:tcW w:w="2778" w:type="dxa"/>
          </w:tcPr>
          <w:p w14:paraId="7CA8552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D6E6E5" w14:textId="77777777" w:rsidR="002A3FBD" w:rsidRPr="009743C8" w:rsidRDefault="002A3FBD" w:rsidP="002A3FBD">
            <w:pPr>
              <w:rPr>
                <w:lang w:val="en-GB"/>
              </w:rPr>
            </w:pPr>
          </w:p>
        </w:tc>
      </w:tr>
      <w:tr w:rsidR="000D6E99" w:rsidRPr="009743C8" w14:paraId="6B965B3F"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EA0061" w14:textId="152544ED" w:rsidR="000D6E99" w:rsidRPr="009743C8" w:rsidRDefault="000D6E99" w:rsidP="00DC0243">
            <w:pPr>
              <w:rPr>
                <w:lang w:val="en-GB"/>
              </w:rPr>
            </w:pPr>
            <w:r w:rsidRPr="009743C8">
              <w:rPr>
                <w:lang w:val="en-GB"/>
              </w:rPr>
              <w:t>ex 7003</w:t>
            </w:r>
          </w:p>
        </w:tc>
        <w:tc>
          <w:tcPr>
            <w:cnfStyle w:val="000010000000" w:firstRow="0" w:lastRow="0" w:firstColumn="0" w:lastColumn="0" w:oddVBand="1" w:evenVBand="0" w:oddHBand="0" w:evenHBand="0" w:firstRowFirstColumn="0" w:firstRowLastColumn="0" w:lastRowFirstColumn="0" w:lastRowLastColumn="0"/>
            <w:tcW w:w="2713" w:type="dxa"/>
          </w:tcPr>
          <w:p w14:paraId="311D74E9" w14:textId="77777777" w:rsidR="000D6E99" w:rsidRPr="009743C8" w:rsidRDefault="000D6E99" w:rsidP="00DC0243">
            <w:pPr>
              <w:rPr>
                <w:lang w:val="en-GB"/>
              </w:rPr>
            </w:pPr>
            <w:r w:rsidRPr="009743C8">
              <w:rPr>
                <w:lang w:val="en-GB"/>
              </w:rPr>
              <w:t>Glass with a non-reflecting layer</w:t>
            </w:r>
          </w:p>
        </w:tc>
        <w:tc>
          <w:tcPr>
            <w:tcW w:w="2778" w:type="dxa"/>
          </w:tcPr>
          <w:p w14:paraId="521AE928"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6D6F8D8D" w14:textId="77777777" w:rsidR="000D6E99" w:rsidRPr="009743C8" w:rsidRDefault="000D6E99" w:rsidP="00DC0243">
            <w:pPr>
              <w:rPr>
                <w:lang w:val="en-GB"/>
              </w:rPr>
            </w:pPr>
          </w:p>
        </w:tc>
      </w:tr>
      <w:tr w:rsidR="000D6E99" w:rsidRPr="009743C8" w14:paraId="35710F2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02377800" w14:textId="59098B61" w:rsidR="000D6E99" w:rsidRPr="009743C8" w:rsidRDefault="000D6E99" w:rsidP="00DC0243">
            <w:pPr>
              <w:rPr>
                <w:lang w:val="en-GB"/>
              </w:rPr>
            </w:pPr>
            <w:r w:rsidRPr="009743C8">
              <w:rPr>
                <w:lang w:val="en-GB"/>
              </w:rPr>
              <w:t>ex 7004</w:t>
            </w:r>
          </w:p>
        </w:tc>
        <w:tc>
          <w:tcPr>
            <w:cnfStyle w:val="000010000000" w:firstRow="0" w:lastRow="0" w:firstColumn="0" w:lastColumn="0" w:oddVBand="1" w:evenVBand="0" w:oddHBand="0" w:evenHBand="0" w:firstRowFirstColumn="0" w:firstRowLastColumn="0" w:lastRowFirstColumn="0" w:lastRowLastColumn="0"/>
            <w:tcW w:w="2713" w:type="dxa"/>
          </w:tcPr>
          <w:p w14:paraId="25035212" w14:textId="77777777" w:rsidR="000D6E99" w:rsidRPr="009743C8" w:rsidRDefault="000D6E99" w:rsidP="00DC0243">
            <w:pPr>
              <w:rPr>
                <w:lang w:val="en-GB"/>
              </w:rPr>
            </w:pPr>
            <w:r w:rsidRPr="009743C8">
              <w:rPr>
                <w:lang w:val="en-GB"/>
              </w:rPr>
              <w:t>Glass with a non-reflecting layer</w:t>
            </w:r>
          </w:p>
        </w:tc>
        <w:tc>
          <w:tcPr>
            <w:tcW w:w="2778" w:type="dxa"/>
          </w:tcPr>
          <w:p w14:paraId="0B704D9E"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6E5E5F0B" w14:textId="77777777" w:rsidR="000D6E99" w:rsidRPr="009743C8" w:rsidRDefault="000D6E99" w:rsidP="00DC0243">
            <w:pPr>
              <w:rPr>
                <w:lang w:val="en-GB"/>
              </w:rPr>
            </w:pPr>
          </w:p>
        </w:tc>
      </w:tr>
      <w:tr w:rsidR="002A3FBD" w:rsidRPr="009743C8" w14:paraId="73F8667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571455" w14:textId="5E34FA81" w:rsidR="002A3FBD" w:rsidRPr="009743C8" w:rsidRDefault="002A3FBD" w:rsidP="002A3FBD">
            <w:pPr>
              <w:rPr>
                <w:lang w:val="en-GB"/>
              </w:rPr>
            </w:pPr>
            <w:r w:rsidRPr="009743C8">
              <w:rPr>
                <w:lang w:val="en-GB"/>
              </w:rPr>
              <w:t>ex 7005</w:t>
            </w:r>
          </w:p>
        </w:tc>
        <w:tc>
          <w:tcPr>
            <w:cnfStyle w:val="000010000000" w:firstRow="0" w:lastRow="0" w:firstColumn="0" w:lastColumn="0" w:oddVBand="1" w:evenVBand="0" w:oddHBand="0" w:evenHBand="0" w:firstRowFirstColumn="0" w:firstRowLastColumn="0" w:lastRowFirstColumn="0" w:lastRowLastColumn="0"/>
            <w:tcW w:w="2713" w:type="dxa"/>
          </w:tcPr>
          <w:p w14:paraId="2CB3DCAB" w14:textId="77777777" w:rsidR="002A3FBD" w:rsidRPr="009743C8" w:rsidRDefault="002A3FBD" w:rsidP="002A3FBD">
            <w:pPr>
              <w:rPr>
                <w:lang w:val="en-GB"/>
              </w:rPr>
            </w:pPr>
            <w:r w:rsidRPr="009743C8">
              <w:rPr>
                <w:lang w:val="en-GB"/>
              </w:rPr>
              <w:t>Glass with a non-reflecting layer</w:t>
            </w:r>
          </w:p>
        </w:tc>
        <w:tc>
          <w:tcPr>
            <w:tcW w:w="2778" w:type="dxa"/>
          </w:tcPr>
          <w:p w14:paraId="0B25532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31F3E080" w14:textId="77777777" w:rsidR="002A3FBD" w:rsidRPr="009743C8" w:rsidRDefault="002A3FBD" w:rsidP="002A3FBD">
            <w:pPr>
              <w:rPr>
                <w:lang w:val="en-GB"/>
              </w:rPr>
            </w:pPr>
          </w:p>
        </w:tc>
      </w:tr>
      <w:tr w:rsidR="002A3FBD" w:rsidRPr="009743C8" w14:paraId="006DE54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2285F44" w14:textId="77777777" w:rsidR="002A3FBD" w:rsidRPr="009743C8" w:rsidRDefault="002A3FBD" w:rsidP="002A3FBD">
            <w:pPr>
              <w:rPr>
                <w:lang w:val="en-GB"/>
              </w:rPr>
            </w:pPr>
            <w:r w:rsidRPr="009743C8">
              <w:rPr>
                <w:lang w:val="en-GB"/>
              </w:rPr>
              <w:t>7006</w:t>
            </w:r>
          </w:p>
        </w:tc>
        <w:tc>
          <w:tcPr>
            <w:cnfStyle w:val="000010000000" w:firstRow="0" w:lastRow="0" w:firstColumn="0" w:lastColumn="0" w:oddVBand="1" w:evenVBand="0" w:oddHBand="0" w:evenHBand="0" w:firstRowFirstColumn="0" w:firstRowLastColumn="0" w:lastRowFirstColumn="0" w:lastRowLastColumn="0"/>
            <w:tcW w:w="2713" w:type="dxa"/>
          </w:tcPr>
          <w:p w14:paraId="61DB6A8D" w14:textId="59BA4E52" w:rsidR="002A3FBD" w:rsidRPr="009743C8" w:rsidRDefault="002A3FBD" w:rsidP="002A3FBD">
            <w:pPr>
              <w:rPr>
                <w:lang w:val="en-GB"/>
              </w:rPr>
            </w:pPr>
            <w:r w:rsidRPr="009743C8">
              <w:rPr>
                <w:lang w:val="en-GB"/>
              </w:rPr>
              <w:t>Glass of heading 7003, 7004 or 7005, bent, edge-worked,</w:t>
            </w:r>
          </w:p>
          <w:p w14:paraId="39937B91" w14:textId="77777777" w:rsidR="002A3FBD" w:rsidRPr="009743C8" w:rsidRDefault="002A3FBD" w:rsidP="002A3FBD">
            <w:pPr>
              <w:rPr>
                <w:lang w:val="en-GB"/>
              </w:rPr>
            </w:pPr>
            <w:r w:rsidRPr="009743C8">
              <w:rPr>
                <w:lang w:val="en-GB"/>
              </w:rPr>
              <w:t>engraved, drilled, enamelled or otherwise worked, but not framed or fitted with other materials:</w:t>
            </w:r>
          </w:p>
        </w:tc>
        <w:tc>
          <w:tcPr>
            <w:tcW w:w="2778" w:type="dxa"/>
          </w:tcPr>
          <w:p w14:paraId="69F83A1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D8C0EB" w14:textId="77777777" w:rsidR="002A3FBD" w:rsidRPr="009743C8" w:rsidRDefault="002A3FBD" w:rsidP="002A3FBD">
            <w:pPr>
              <w:rPr>
                <w:lang w:val="en-GB"/>
              </w:rPr>
            </w:pPr>
          </w:p>
        </w:tc>
      </w:tr>
      <w:tr w:rsidR="002A3FBD" w:rsidRPr="009743C8" w14:paraId="5219F37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0233B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68668D7" w14:textId="62750335" w:rsidR="002A3FBD" w:rsidRPr="009743C8" w:rsidRDefault="002A3FBD" w:rsidP="002A3FBD">
            <w:pPr>
              <w:rPr>
                <w:lang w:val="en-GB"/>
              </w:rPr>
            </w:pPr>
            <w:r w:rsidRPr="009743C8">
              <w:rPr>
                <w:lang w:val="en-GB"/>
              </w:rPr>
              <w:t>- Glass-plate substrates, coated</w:t>
            </w:r>
          </w:p>
          <w:p w14:paraId="704FD910" w14:textId="75B6F3A6" w:rsidR="002A3FBD" w:rsidRPr="009743C8" w:rsidRDefault="002A3FBD" w:rsidP="002A3FBD">
            <w:pPr>
              <w:rPr>
                <w:lang w:val="en-GB"/>
              </w:rPr>
            </w:pPr>
            <w:r w:rsidRPr="009743C8">
              <w:rPr>
                <w:lang w:val="en-GB"/>
              </w:rPr>
              <w:t>with a dielectric thin film, and of a semiconductor grade in accordance with SEMII-standards (16)</w:t>
            </w:r>
          </w:p>
        </w:tc>
        <w:tc>
          <w:tcPr>
            <w:tcW w:w="2778" w:type="dxa"/>
          </w:tcPr>
          <w:p w14:paraId="42471C7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non-coated glass- plate substrate of heading 7006</w:t>
            </w:r>
          </w:p>
        </w:tc>
        <w:tc>
          <w:tcPr>
            <w:cnfStyle w:val="000010000000" w:firstRow="0" w:lastRow="0" w:firstColumn="0" w:lastColumn="0" w:oddVBand="1" w:evenVBand="0" w:oddHBand="0" w:evenHBand="0" w:firstRowFirstColumn="0" w:firstRowLastColumn="0" w:lastRowFirstColumn="0" w:lastRowLastColumn="0"/>
            <w:tcW w:w="2588" w:type="dxa"/>
          </w:tcPr>
          <w:p w14:paraId="3D1B0EF7" w14:textId="77777777" w:rsidR="002A3FBD" w:rsidRPr="009743C8" w:rsidRDefault="002A3FBD" w:rsidP="002A3FBD">
            <w:pPr>
              <w:rPr>
                <w:lang w:val="en-GB"/>
              </w:rPr>
            </w:pPr>
          </w:p>
        </w:tc>
      </w:tr>
      <w:tr w:rsidR="002A3FBD" w:rsidRPr="009743C8" w14:paraId="4517684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89F19D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AAF2A9E" w14:textId="77777777" w:rsidR="002A3FBD" w:rsidRPr="009743C8" w:rsidRDefault="002A3FBD" w:rsidP="002A3FBD">
            <w:pPr>
              <w:rPr>
                <w:lang w:val="en-GB"/>
              </w:rPr>
            </w:pPr>
            <w:r w:rsidRPr="009743C8">
              <w:rPr>
                <w:lang w:val="en-GB"/>
              </w:rPr>
              <w:t>-Other</w:t>
            </w:r>
          </w:p>
        </w:tc>
        <w:tc>
          <w:tcPr>
            <w:tcW w:w="2778" w:type="dxa"/>
          </w:tcPr>
          <w:p w14:paraId="4D02BD4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7D230F85" w14:textId="77777777" w:rsidR="002A3FBD" w:rsidRPr="009743C8" w:rsidRDefault="002A3FBD" w:rsidP="002A3FBD">
            <w:pPr>
              <w:rPr>
                <w:lang w:val="en-GB"/>
              </w:rPr>
            </w:pPr>
          </w:p>
        </w:tc>
      </w:tr>
      <w:tr w:rsidR="002A3FBD" w:rsidRPr="009743C8" w14:paraId="079C25F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E07B16D" w14:textId="77777777" w:rsidR="002A3FBD" w:rsidRPr="009743C8" w:rsidRDefault="002A3FBD" w:rsidP="002A3FBD">
            <w:pPr>
              <w:rPr>
                <w:lang w:val="en-GB"/>
              </w:rPr>
            </w:pPr>
            <w:r w:rsidRPr="009743C8">
              <w:rPr>
                <w:lang w:val="en-GB"/>
              </w:rPr>
              <w:t>7008</w:t>
            </w:r>
          </w:p>
        </w:tc>
        <w:tc>
          <w:tcPr>
            <w:cnfStyle w:val="000010000000" w:firstRow="0" w:lastRow="0" w:firstColumn="0" w:lastColumn="0" w:oddVBand="1" w:evenVBand="0" w:oddHBand="0" w:evenHBand="0" w:firstRowFirstColumn="0" w:firstRowLastColumn="0" w:lastRowFirstColumn="0" w:lastRowLastColumn="0"/>
            <w:tcW w:w="2713" w:type="dxa"/>
          </w:tcPr>
          <w:p w14:paraId="782E6954" w14:textId="77777777" w:rsidR="002A3FBD" w:rsidRPr="009743C8" w:rsidRDefault="002A3FBD" w:rsidP="002A3FBD">
            <w:pPr>
              <w:rPr>
                <w:lang w:val="en-GB"/>
              </w:rPr>
            </w:pPr>
            <w:r w:rsidRPr="009743C8">
              <w:rPr>
                <w:lang w:val="en-GB"/>
              </w:rPr>
              <w:t>Multiple-walled insulating units of glass</w:t>
            </w:r>
          </w:p>
        </w:tc>
        <w:tc>
          <w:tcPr>
            <w:tcW w:w="2778" w:type="dxa"/>
          </w:tcPr>
          <w:p w14:paraId="278BA75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339F76C5" w14:textId="77777777" w:rsidR="002A3FBD" w:rsidRPr="009743C8" w:rsidRDefault="002A3FBD" w:rsidP="002A3FBD">
            <w:pPr>
              <w:rPr>
                <w:lang w:val="en-GB"/>
              </w:rPr>
            </w:pPr>
          </w:p>
        </w:tc>
      </w:tr>
      <w:tr w:rsidR="002A3FBD" w:rsidRPr="009743C8" w14:paraId="26A2A28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C68D8F0" w14:textId="77777777" w:rsidR="002A3FBD" w:rsidRPr="009743C8" w:rsidRDefault="002A3FBD" w:rsidP="002A3FBD">
            <w:pPr>
              <w:rPr>
                <w:lang w:val="en-GB"/>
              </w:rPr>
            </w:pPr>
            <w:r w:rsidRPr="009743C8">
              <w:rPr>
                <w:lang w:val="en-GB"/>
              </w:rPr>
              <w:t>7009</w:t>
            </w:r>
          </w:p>
        </w:tc>
        <w:tc>
          <w:tcPr>
            <w:cnfStyle w:val="000010000000" w:firstRow="0" w:lastRow="0" w:firstColumn="0" w:lastColumn="0" w:oddVBand="1" w:evenVBand="0" w:oddHBand="0" w:evenHBand="0" w:firstRowFirstColumn="0" w:firstRowLastColumn="0" w:lastRowFirstColumn="0" w:lastRowLastColumn="0"/>
            <w:tcW w:w="2713" w:type="dxa"/>
          </w:tcPr>
          <w:p w14:paraId="2D5713C1" w14:textId="1DC60921" w:rsidR="002A3FBD" w:rsidRPr="009743C8" w:rsidRDefault="002A3FBD" w:rsidP="002A3FBD">
            <w:pPr>
              <w:rPr>
                <w:lang w:val="en-GB"/>
              </w:rPr>
            </w:pPr>
            <w:r w:rsidRPr="009743C8">
              <w:rPr>
                <w:lang w:val="en-GB"/>
              </w:rPr>
              <w:t>Glass mirrors, whether or not framed, including rear-view</w:t>
            </w:r>
          </w:p>
          <w:p w14:paraId="009D9F2B" w14:textId="77777777" w:rsidR="002A3FBD" w:rsidRPr="009743C8" w:rsidRDefault="002A3FBD" w:rsidP="002A3FBD">
            <w:pPr>
              <w:rPr>
                <w:lang w:val="en-GB"/>
              </w:rPr>
            </w:pPr>
            <w:r w:rsidRPr="009743C8">
              <w:rPr>
                <w:lang w:val="en-GB"/>
              </w:rPr>
              <w:t>mirrors</w:t>
            </w:r>
          </w:p>
        </w:tc>
        <w:tc>
          <w:tcPr>
            <w:tcW w:w="2778" w:type="dxa"/>
          </w:tcPr>
          <w:p w14:paraId="39EFF61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C16092"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CB487F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41AE38" w14:textId="77777777" w:rsidR="002A3FBD" w:rsidRPr="009743C8" w:rsidRDefault="002A3FBD" w:rsidP="002A3FBD">
            <w:pPr>
              <w:rPr>
                <w:lang w:val="en-GB"/>
              </w:rPr>
            </w:pPr>
            <w:r w:rsidRPr="009743C8">
              <w:rPr>
                <w:lang w:val="en-GB"/>
              </w:rPr>
              <w:lastRenderedPageBreak/>
              <w:t>7010</w:t>
            </w:r>
          </w:p>
        </w:tc>
        <w:tc>
          <w:tcPr>
            <w:cnfStyle w:val="000010000000" w:firstRow="0" w:lastRow="0" w:firstColumn="0" w:lastColumn="0" w:oddVBand="1" w:evenVBand="0" w:oddHBand="0" w:evenHBand="0" w:firstRowFirstColumn="0" w:firstRowLastColumn="0" w:lastRowFirstColumn="0" w:lastRowLastColumn="0"/>
            <w:tcW w:w="2713" w:type="dxa"/>
          </w:tcPr>
          <w:p w14:paraId="1AC57562" w14:textId="77777777" w:rsidR="002A3FBD" w:rsidRPr="009743C8" w:rsidRDefault="002A3FBD" w:rsidP="002A3FBD">
            <w:pPr>
              <w:rPr>
                <w:lang w:val="en-GB"/>
              </w:rPr>
            </w:pPr>
            <w:r w:rsidRPr="009743C8">
              <w:rPr>
                <w:lang w:val="en-GB"/>
              </w:rPr>
              <w:t>Carboys, bottles, flasks, jars, pots, phials, ampoules and other containers, of glass, of a kind used for the conveyance or packing of goods; preserving jars of glass; stoppers, lids and other closures, of glass</w:t>
            </w:r>
          </w:p>
        </w:tc>
        <w:tc>
          <w:tcPr>
            <w:tcW w:w="2778" w:type="dxa"/>
          </w:tcPr>
          <w:p w14:paraId="2434FEA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or</w:t>
            </w:r>
          </w:p>
          <w:p w14:paraId="201B170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Cutting of glassware, provided that the total value of the uncut glassware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4F3BC3" w14:textId="77777777" w:rsidR="002A3FBD" w:rsidRPr="009743C8" w:rsidRDefault="002A3FBD" w:rsidP="002A3FBD">
            <w:pPr>
              <w:rPr>
                <w:lang w:val="en-GB"/>
              </w:rPr>
            </w:pPr>
          </w:p>
        </w:tc>
      </w:tr>
      <w:tr w:rsidR="002A3FBD" w:rsidRPr="009743C8" w14:paraId="7EEDFF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4D13706" w14:textId="77777777" w:rsidR="002A3FBD" w:rsidRPr="009743C8" w:rsidRDefault="002A3FBD" w:rsidP="002A3FBD">
            <w:pPr>
              <w:rPr>
                <w:lang w:val="en-GB"/>
              </w:rPr>
            </w:pPr>
            <w:r w:rsidRPr="009743C8">
              <w:rPr>
                <w:lang w:val="en-GB"/>
              </w:rPr>
              <w:t>7013</w:t>
            </w:r>
          </w:p>
        </w:tc>
        <w:tc>
          <w:tcPr>
            <w:cnfStyle w:val="000010000000" w:firstRow="0" w:lastRow="0" w:firstColumn="0" w:lastColumn="0" w:oddVBand="1" w:evenVBand="0" w:oddHBand="0" w:evenHBand="0" w:firstRowFirstColumn="0" w:firstRowLastColumn="0" w:lastRowFirstColumn="0" w:lastRowLastColumn="0"/>
            <w:tcW w:w="2713" w:type="dxa"/>
          </w:tcPr>
          <w:p w14:paraId="3938934F" w14:textId="77777777" w:rsidR="002A3FBD" w:rsidRPr="009743C8" w:rsidRDefault="002A3FBD" w:rsidP="002A3FBD">
            <w:pPr>
              <w:rPr>
                <w:lang w:val="en-GB"/>
              </w:rPr>
            </w:pPr>
            <w:r w:rsidRPr="009743C8">
              <w:rPr>
                <w:lang w:val="en-GB"/>
              </w:rPr>
              <w:t>Glassware of a kind used for table, kitchen, toilet, office, indoor decoration or similar purposes (other than that of heading 7010 or 7018)</w:t>
            </w:r>
          </w:p>
        </w:tc>
        <w:tc>
          <w:tcPr>
            <w:tcW w:w="2778" w:type="dxa"/>
          </w:tcPr>
          <w:p w14:paraId="4A78050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or</w:t>
            </w:r>
          </w:p>
          <w:p w14:paraId="7965DA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Cutting of glassware, provided that the total value of the uncut glassware used does not exceed 50 per cent of the ex-works price of the product or</w:t>
            </w:r>
          </w:p>
          <w:p w14:paraId="5385BF3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Hand-decoration (except silk-screen printing) of hand-blown glassware, provided that the total value of the hand-blown glassware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D061F5D" w14:textId="77777777" w:rsidR="002A3FBD" w:rsidRPr="009743C8" w:rsidRDefault="002A3FBD" w:rsidP="002A3FBD">
            <w:pPr>
              <w:rPr>
                <w:lang w:val="en-GB"/>
              </w:rPr>
            </w:pPr>
          </w:p>
        </w:tc>
      </w:tr>
      <w:tr w:rsidR="002A3FBD" w:rsidRPr="009743C8" w14:paraId="646F712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B815DA8" w14:textId="77777777" w:rsidR="002A3FBD" w:rsidRPr="009743C8" w:rsidRDefault="002A3FBD" w:rsidP="002A3FBD">
            <w:pPr>
              <w:rPr>
                <w:lang w:val="en-GB"/>
              </w:rPr>
            </w:pPr>
            <w:r w:rsidRPr="009743C8">
              <w:rPr>
                <w:lang w:val="en-GB"/>
              </w:rPr>
              <w:t>ex 7019</w:t>
            </w:r>
          </w:p>
        </w:tc>
        <w:tc>
          <w:tcPr>
            <w:cnfStyle w:val="000010000000" w:firstRow="0" w:lastRow="0" w:firstColumn="0" w:lastColumn="0" w:oddVBand="1" w:evenVBand="0" w:oddHBand="0" w:evenHBand="0" w:firstRowFirstColumn="0" w:firstRowLastColumn="0" w:lastRowFirstColumn="0" w:lastRowLastColumn="0"/>
            <w:tcW w:w="2713" w:type="dxa"/>
          </w:tcPr>
          <w:p w14:paraId="7CF2AF0C" w14:textId="0BFE5740" w:rsidR="002A3FBD" w:rsidRPr="009743C8" w:rsidRDefault="002A3FBD" w:rsidP="002A3FBD">
            <w:pPr>
              <w:rPr>
                <w:lang w:val="en-GB"/>
              </w:rPr>
            </w:pPr>
            <w:r w:rsidRPr="009743C8">
              <w:rPr>
                <w:lang w:val="en-GB"/>
              </w:rPr>
              <w:t xml:space="preserve">Articles (other than </w:t>
            </w:r>
            <w:r>
              <w:rPr>
                <w:lang w:val="en-GB"/>
              </w:rPr>
              <w:t>yarn</w:t>
            </w:r>
            <w:r w:rsidRPr="009743C8">
              <w:rPr>
                <w:lang w:val="en-GB"/>
              </w:rPr>
              <w:t>) of glass fibres</w:t>
            </w:r>
          </w:p>
        </w:tc>
        <w:tc>
          <w:tcPr>
            <w:tcW w:w="2778" w:type="dxa"/>
          </w:tcPr>
          <w:p w14:paraId="053268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9D939DA" w14:textId="5CF9AD6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uncoloured slivers, rovings, </w:t>
            </w:r>
            <w:r>
              <w:rPr>
                <w:lang w:val="en-GB"/>
              </w:rPr>
              <w:t>yarn</w:t>
            </w:r>
            <w:r w:rsidRPr="009743C8">
              <w:rPr>
                <w:lang w:val="en-GB"/>
              </w:rPr>
              <w:t xml:space="preserve"> or chopped strands of heading 7019, or</w:t>
            </w:r>
          </w:p>
          <w:p w14:paraId="1D8D4A2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glass wool</w:t>
            </w:r>
          </w:p>
        </w:tc>
        <w:tc>
          <w:tcPr>
            <w:cnfStyle w:val="000010000000" w:firstRow="0" w:lastRow="0" w:firstColumn="0" w:lastColumn="0" w:oddVBand="1" w:evenVBand="0" w:oddHBand="0" w:evenHBand="0" w:firstRowFirstColumn="0" w:firstRowLastColumn="0" w:lastRowFirstColumn="0" w:lastRowLastColumn="0"/>
            <w:tcW w:w="2588" w:type="dxa"/>
          </w:tcPr>
          <w:p w14:paraId="50624149" w14:textId="77777777" w:rsidR="002A3FBD" w:rsidRPr="009743C8" w:rsidRDefault="002A3FBD" w:rsidP="002A3FBD">
            <w:pPr>
              <w:rPr>
                <w:lang w:val="en-GB"/>
              </w:rPr>
            </w:pPr>
          </w:p>
        </w:tc>
      </w:tr>
      <w:tr w:rsidR="002A3FBD" w:rsidRPr="009743C8" w14:paraId="514271E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559527" w14:textId="77777777" w:rsidR="002A3FBD" w:rsidRPr="009743C8" w:rsidRDefault="002A3FBD" w:rsidP="002A3FBD">
            <w:pPr>
              <w:rPr>
                <w:lang w:val="en-GB"/>
              </w:rPr>
            </w:pPr>
            <w:r w:rsidRPr="009743C8">
              <w:rPr>
                <w:lang w:val="en-GB"/>
              </w:rPr>
              <w:t>ex Chapter 71</w:t>
            </w:r>
          </w:p>
        </w:tc>
        <w:tc>
          <w:tcPr>
            <w:cnfStyle w:val="000010000000" w:firstRow="0" w:lastRow="0" w:firstColumn="0" w:lastColumn="0" w:oddVBand="1" w:evenVBand="0" w:oddHBand="0" w:evenHBand="0" w:firstRowFirstColumn="0" w:firstRowLastColumn="0" w:lastRowFirstColumn="0" w:lastRowLastColumn="0"/>
            <w:tcW w:w="2713" w:type="dxa"/>
          </w:tcPr>
          <w:p w14:paraId="4847CFC9" w14:textId="77777777" w:rsidR="002A3FBD" w:rsidRPr="009743C8" w:rsidRDefault="002A3FBD" w:rsidP="002A3FBD">
            <w:pPr>
              <w:rPr>
                <w:lang w:val="en-GB"/>
              </w:rPr>
            </w:pPr>
            <w:r w:rsidRPr="009743C8">
              <w:rPr>
                <w:lang w:val="en-GB"/>
              </w:rPr>
              <w:t>Natural or cultured pearls, precious or semi-precious stones, precious metals, metals clad with precious metal, and articles thereof; imitation jewellery; coin; except for:</w:t>
            </w:r>
          </w:p>
        </w:tc>
        <w:tc>
          <w:tcPr>
            <w:tcW w:w="2778" w:type="dxa"/>
          </w:tcPr>
          <w:p w14:paraId="05FB2AF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FABEA26" w14:textId="77777777" w:rsidR="002A3FBD" w:rsidRPr="009743C8" w:rsidRDefault="002A3FBD" w:rsidP="002A3FBD">
            <w:pPr>
              <w:rPr>
                <w:lang w:val="en-GB"/>
              </w:rPr>
            </w:pPr>
          </w:p>
        </w:tc>
      </w:tr>
      <w:tr w:rsidR="002A3FBD" w:rsidRPr="009743C8" w14:paraId="209FF97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94A0C3" w14:textId="77777777" w:rsidR="002A3FBD" w:rsidRPr="009743C8" w:rsidRDefault="002A3FBD" w:rsidP="002A3FBD">
            <w:pPr>
              <w:rPr>
                <w:lang w:val="en-GB"/>
              </w:rPr>
            </w:pPr>
            <w:r w:rsidRPr="009743C8">
              <w:rPr>
                <w:lang w:val="en-GB"/>
              </w:rPr>
              <w:t>ex 7101</w:t>
            </w:r>
          </w:p>
        </w:tc>
        <w:tc>
          <w:tcPr>
            <w:cnfStyle w:val="000010000000" w:firstRow="0" w:lastRow="0" w:firstColumn="0" w:lastColumn="0" w:oddVBand="1" w:evenVBand="0" w:oddHBand="0" w:evenHBand="0" w:firstRowFirstColumn="0" w:firstRowLastColumn="0" w:lastRowFirstColumn="0" w:lastRowLastColumn="0"/>
            <w:tcW w:w="2713" w:type="dxa"/>
          </w:tcPr>
          <w:p w14:paraId="7BE832E6" w14:textId="77777777" w:rsidR="002A3FBD" w:rsidRPr="009743C8" w:rsidRDefault="002A3FBD" w:rsidP="002A3FBD">
            <w:pPr>
              <w:rPr>
                <w:lang w:val="en-GB"/>
              </w:rPr>
            </w:pPr>
            <w:r w:rsidRPr="009743C8">
              <w:rPr>
                <w:lang w:val="en-GB"/>
              </w:rPr>
              <w:t>Natural or cultured pearls, graded and temporarily strung for convenience of transport</w:t>
            </w:r>
          </w:p>
        </w:tc>
        <w:tc>
          <w:tcPr>
            <w:tcW w:w="2778" w:type="dxa"/>
          </w:tcPr>
          <w:p w14:paraId="15F5AE7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D340B3E" w14:textId="77777777" w:rsidR="002A3FBD" w:rsidRPr="009743C8" w:rsidRDefault="002A3FBD" w:rsidP="002A3FBD">
            <w:pPr>
              <w:rPr>
                <w:lang w:val="en-GB"/>
              </w:rPr>
            </w:pPr>
          </w:p>
        </w:tc>
      </w:tr>
      <w:tr w:rsidR="00912FF4" w:rsidRPr="009743C8" w14:paraId="5C0E502E"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EFE22D" w14:textId="3A085B2B" w:rsidR="00912FF4" w:rsidRPr="009743C8" w:rsidRDefault="00912FF4" w:rsidP="00DC0243">
            <w:pPr>
              <w:rPr>
                <w:lang w:val="en-GB"/>
              </w:rPr>
            </w:pPr>
            <w:r w:rsidRPr="009743C8">
              <w:rPr>
                <w:lang w:val="en-GB"/>
              </w:rPr>
              <w:t>ex 7102</w:t>
            </w:r>
          </w:p>
        </w:tc>
        <w:tc>
          <w:tcPr>
            <w:cnfStyle w:val="000010000000" w:firstRow="0" w:lastRow="0" w:firstColumn="0" w:lastColumn="0" w:oddVBand="1" w:evenVBand="0" w:oddHBand="0" w:evenHBand="0" w:firstRowFirstColumn="0" w:firstRowLastColumn="0" w:lastRowFirstColumn="0" w:lastRowLastColumn="0"/>
            <w:tcW w:w="2713" w:type="dxa"/>
          </w:tcPr>
          <w:p w14:paraId="7FC4A239" w14:textId="77777777" w:rsidR="00912FF4" w:rsidRPr="009743C8" w:rsidRDefault="00912FF4" w:rsidP="00DC0243">
            <w:pPr>
              <w:rPr>
                <w:lang w:val="en-GB"/>
              </w:rPr>
            </w:pPr>
            <w:r w:rsidRPr="009743C8">
              <w:rPr>
                <w:lang w:val="en-GB"/>
              </w:rPr>
              <w:t>Worked precious or semi-precious stones (natural, synthetic or reconstructed)</w:t>
            </w:r>
          </w:p>
        </w:tc>
        <w:tc>
          <w:tcPr>
            <w:tcW w:w="2778" w:type="dxa"/>
          </w:tcPr>
          <w:p w14:paraId="359068A8" w14:textId="77777777" w:rsidR="00912FF4" w:rsidRPr="009743C8" w:rsidRDefault="00912FF4"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unworked</w:t>
            </w:r>
          </w:p>
          <w:p w14:paraId="000BC9EE" w14:textId="77777777" w:rsidR="00912FF4" w:rsidRPr="009743C8" w:rsidRDefault="00912FF4"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5F4E5B38" w14:textId="77777777" w:rsidR="00912FF4" w:rsidRPr="009743C8" w:rsidRDefault="00912FF4" w:rsidP="00DC0243">
            <w:pPr>
              <w:rPr>
                <w:lang w:val="en-GB"/>
              </w:rPr>
            </w:pPr>
          </w:p>
        </w:tc>
      </w:tr>
      <w:tr w:rsidR="00912FF4" w:rsidRPr="009743C8" w14:paraId="094B58FD"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C26DE36" w14:textId="54E91D82" w:rsidR="00912FF4" w:rsidRPr="009743C8" w:rsidRDefault="00912FF4" w:rsidP="00DC0243">
            <w:pPr>
              <w:rPr>
                <w:lang w:val="en-GB"/>
              </w:rPr>
            </w:pPr>
            <w:r w:rsidRPr="009743C8">
              <w:rPr>
                <w:lang w:val="en-GB"/>
              </w:rPr>
              <w:t>ex 7103</w:t>
            </w:r>
          </w:p>
        </w:tc>
        <w:tc>
          <w:tcPr>
            <w:cnfStyle w:val="000010000000" w:firstRow="0" w:lastRow="0" w:firstColumn="0" w:lastColumn="0" w:oddVBand="1" w:evenVBand="0" w:oddHBand="0" w:evenHBand="0" w:firstRowFirstColumn="0" w:firstRowLastColumn="0" w:lastRowFirstColumn="0" w:lastRowLastColumn="0"/>
            <w:tcW w:w="2713" w:type="dxa"/>
          </w:tcPr>
          <w:p w14:paraId="6A278DDD" w14:textId="77777777" w:rsidR="00912FF4" w:rsidRPr="009743C8" w:rsidRDefault="00912FF4" w:rsidP="00DC0243">
            <w:pPr>
              <w:rPr>
                <w:lang w:val="en-GB"/>
              </w:rPr>
            </w:pPr>
            <w:r w:rsidRPr="009743C8">
              <w:rPr>
                <w:lang w:val="en-GB"/>
              </w:rPr>
              <w:t>Worked precious or semi-precious stones (natural, synthetic or reconstructed)</w:t>
            </w:r>
          </w:p>
        </w:tc>
        <w:tc>
          <w:tcPr>
            <w:tcW w:w="2778" w:type="dxa"/>
          </w:tcPr>
          <w:p w14:paraId="0A7A45BC" w14:textId="77777777" w:rsidR="00912FF4" w:rsidRPr="009743C8" w:rsidRDefault="00912FF4"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unworked</w:t>
            </w:r>
          </w:p>
          <w:p w14:paraId="0FD1E6BC" w14:textId="77777777" w:rsidR="00912FF4" w:rsidRPr="009743C8" w:rsidRDefault="00912FF4"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028D7EEF" w14:textId="77777777" w:rsidR="00912FF4" w:rsidRPr="009743C8" w:rsidRDefault="00912FF4" w:rsidP="00DC0243">
            <w:pPr>
              <w:rPr>
                <w:lang w:val="en-GB"/>
              </w:rPr>
            </w:pPr>
          </w:p>
        </w:tc>
      </w:tr>
      <w:tr w:rsidR="002A3FBD" w:rsidRPr="009743C8" w14:paraId="313375F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432A0C0" w14:textId="0E1DF140" w:rsidR="002A3FBD" w:rsidRPr="009743C8" w:rsidRDefault="002A3FBD" w:rsidP="002A3FBD">
            <w:pPr>
              <w:rPr>
                <w:lang w:val="en-GB"/>
              </w:rPr>
            </w:pPr>
            <w:r w:rsidRPr="009743C8">
              <w:rPr>
                <w:lang w:val="en-GB"/>
              </w:rPr>
              <w:lastRenderedPageBreak/>
              <w:t>ex 7104</w:t>
            </w:r>
          </w:p>
        </w:tc>
        <w:tc>
          <w:tcPr>
            <w:cnfStyle w:val="000010000000" w:firstRow="0" w:lastRow="0" w:firstColumn="0" w:lastColumn="0" w:oddVBand="1" w:evenVBand="0" w:oddHBand="0" w:evenHBand="0" w:firstRowFirstColumn="0" w:firstRowLastColumn="0" w:lastRowFirstColumn="0" w:lastRowLastColumn="0"/>
            <w:tcW w:w="2713" w:type="dxa"/>
          </w:tcPr>
          <w:p w14:paraId="154DC104" w14:textId="384D490B" w:rsidR="002A3FBD" w:rsidRPr="009743C8" w:rsidRDefault="002A3FBD" w:rsidP="002A3FBD">
            <w:pPr>
              <w:rPr>
                <w:lang w:val="en-GB"/>
              </w:rPr>
            </w:pPr>
            <w:r w:rsidRPr="009743C8">
              <w:rPr>
                <w:lang w:val="en-GB"/>
              </w:rPr>
              <w:t>Worked precious or semi-precious stones (natural, synthetic or reconstructed)</w:t>
            </w:r>
          </w:p>
        </w:tc>
        <w:tc>
          <w:tcPr>
            <w:tcW w:w="2778" w:type="dxa"/>
          </w:tcPr>
          <w:p w14:paraId="62F27311" w14:textId="25DB02E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unworked</w:t>
            </w:r>
          </w:p>
          <w:p w14:paraId="0A35515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3A7EE567" w14:textId="77777777" w:rsidR="002A3FBD" w:rsidRPr="009743C8" w:rsidRDefault="002A3FBD" w:rsidP="002A3FBD">
            <w:pPr>
              <w:rPr>
                <w:lang w:val="en-GB"/>
              </w:rPr>
            </w:pPr>
          </w:p>
        </w:tc>
      </w:tr>
      <w:tr w:rsidR="002A3FBD" w:rsidRPr="009743C8" w14:paraId="73E6964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E422F06" w14:textId="1DD9E5B7" w:rsidR="002A3FBD" w:rsidRPr="009743C8" w:rsidRDefault="002A3FBD" w:rsidP="002A3FBD">
            <w:pPr>
              <w:rPr>
                <w:lang w:val="en-GB"/>
              </w:rPr>
            </w:pPr>
            <w:r w:rsidRPr="009743C8">
              <w:rPr>
                <w:lang w:val="en-GB"/>
              </w:rPr>
              <w:t>7106</w:t>
            </w:r>
          </w:p>
        </w:tc>
        <w:tc>
          <w:tcPr>
            <w:cnfStyle w:val="000010000000" w:firstRow="0" w:lastRow="0" w:firstColumn="0" w:lastColumn="0" w:oddVBand="1" w:evenVBand="0" w:oddHBand="0" w:evenHBand="0" w:firstRowFirstColumn="0" w:firstRowLastColumn="0" w:lastRowFirstColumn="0" w:lastRowLastColumn="0"/>
            <w:tcW w:w="2713" w:type="dxa"/>
          </w:tcPr>
          <w:p w14:paraId="6C12B0ED" w14:textId="77777777" w:rsidR="002A3FBD" w:rsidRPr="009743C8" w:rsidRDefault="002A3FBD" w:rsidP="002A3FBD">
            <w:pPr>
              <w:rPr>
                <w:lang w:val="en-GB"/>
              </w:rPr>
            </w:pPr>
            <w:r w:rsidRPr="009743C8">
              <w:rPr>
                <w:lang w:val="en-GB"/>
              </w:rPr>
              <w:t>Precious metals:</w:t>
            </w:r>
          </w:p>
        </w:tc>
        <w:tc>
          <w:tcPr>
            <w:tcW w:w="2778" w:type="dxa"/>
          </w:tcPr>
          <w:p w14:paraId="241A53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0FBB8A0" w14:textId="77777777" w:rsidR="002A3FBD" w:rsidRPr="009743C8" w:rsidRDefault="002A3FBD" w:rsidP="002A3FBD">
            <w:pPr>
              <w:rPr>
                <w:lang w:val="en-GB"/>
              </w:rPr>
            </w:pPr>
          </w:p>
        </w:tc>
      </w:tr>
      <w:tr w:rsidR="002A3FBD" w:rsidRPr="009743C8" w14:paraId="27C265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02139C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5B2627B" w14:textId="77777777" w:rsidR="002A3FBD" w:rsidRPr="009743C8" w:rsidRDefault="002A3FBD" w:rsidP="002A3FBD">
            <w:pPr>
              <w:rPr>
                <w:lang w:val="en-GB"/>
              </w:rPr>
            </w:pPr>
            <w:r w:rsidRPr="009743C8">
              <w:rPr>
                <w:lang w:val="en-GB"/>
              </w:rPr>
              <w:t>- Unwrought</w:t>
            </w:r>
          </w:p>
        </w:tc>
        <w:tc>
          <w:tcPr>
            <w:tcW w:w="2778" w:type="dxa"/>
          </w:tcPr>
          <w:p w14:paraId="6778E4C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7106, 7108 and 7110 or</w:t>
            </w:r>
          </w:p>
          <w:p w14:paraId="23ED3C7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Electrolytic, thermal or chemical separation of precious metals of heading 7106, 7108 or 7110 or</w:t>
            </w:r>
          </w:p>
          <w:p w14:paraId="5F35BEC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2BE5BE4D" w14:textId="77777777" w:rsidR="002A3FBD" w:rsidRPr="009743C8" w:rsidRDefault="002A3FBD" w:rsidP="002A3FBD">
            <w:pPr>
              <w:rPr>
                <w:lang w:val="en-GB"/>
              </w:rPr>
            </w:pPr>
          </w:p>
        </w:tc>
      </w:tr>
      <w:tr w:rsidR="002A3FBD" w:rsidRPr="009743C8" w14:paraId="24A8765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7AFEA4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2BA8BF7" w14:textId="77777777" w:rsidR="002A3FBD" w:rsidRPr="009743C8" w:rsidRDefault="002A3FBD" w:rsidP="002A3FBD">
            <w:pPr>
              <w:rPr>
                <w:lang w:val="en-GB"/>
              </w:rPr>
            </w:pPr>
            <w:r w:rsidRPr="009743C8">
              <w:rPr>
                <w:lang w:val="en-GB"/>
              </w:rPr>
              <w:t>- Semi-manufactured or in powder form</w:t>
            </w:r>
          </w:p>
        </w:tc>
        <w:tc>
          <w:tcPr>
            <w:tcW w:w="2778" w:type="dxa"/>
          </w:tcPr>
          <w:p w14:paraId="2998601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55AB38A2" w14:textId="77777777" w:rsidR="002A3FBD" w:rsidRPr="009743C8" w:rsidRDefault="002A3FBD" w:rsidP="002A3FBD">
            <w:pPr>
              <w:rPr>
                <w:lang w:val="en-GB"/>
              </w:rPr>
            </w:pPr>
          </w:p>
        </w:tc>
      </w:tr>
      <w:tr w:rsidR="00912FF4" w:rsidRPr="009743C8" w14:paraId="5FB005A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E8B7BBE" w14:textId="30BD6B96" w:rsidR="00912FF4" w:rsidRPr="009743C8" w:rsidRDefault="00912FF4" w:rsidP="00912FF4">
            <w:pPr>
              <w:rPr>
                <w:lang w:val="en-GB"/>
              </w:rPr>
            </w:pPr>
            <w:r w:rsidRPr="009743C8">
              <w:rPr>
                <w:lang w:val="en-GB"/>
              </w:rPr>
              <w:t>710</w:t>
            </w:r>
            <w:r>
              <w:rPr>
                <w:lang w:val="en-GB"/>
              </w:rPr>
              <w:t>8</w:t>
            </w:r>
          </w:p>
        </w:tc>
        <w:tc>
          <w:tcPr>
            <w:cnfStyle w:val="000010000000" w:firstRow="0" w:lastRow="0" w:firstColumn="0" w:lastColumn="0" w:oddVBand="1" w:evenVBand="0" w:oddHBand="0" w:evenHBand="0" w:firstRowFirstColumn="0" w:firstRowLastColumn="0" w:lastRowFirstColumn="0" w:lastRowLastColumn="0"/>
            <w:tcW w:w="2713" w:type="dxa"/>
          </w:tcPr>
          <w:p w14:paraId="48172142" w14:textId="70E7491A" w:rsidR="00912FF4" w:rsidRPr="009743C8" w:rsidRDefault="00912FF4" w:rsidP="00912FF4">
            <w:pPr>
              <w:rPr>
                <w:lang w:val="en-GB"/>
              </w:rPr>
            </w:pPr>
            <w:r w:rsidRPr="009743C8">
              <w:rPr>
                <w:lang w:val="en-GB"/>
              </w:rPr>
              <w:t>Precious metals:</w:t>
            </w:r>
          </w:p>
        </w:tc>
        <w:tc>
          <w:tcPr>
            <w:tcW w:w="2778" w:type="dxa"/>
          </w:tcPr>
          <w:p w14:paraId="3A63B6E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E6D3C53" w14:textId="77777777" w:rsidR="00912FF4" w:rsidRPr="009743C8" w:rsidRDefault="00912FF4" w:rsidP="00912FF4">
            <w:pPr>
              <w:rPr>
                <w:lang w:val="en-GB"/>
              </w:rPr>
            </w:pPr>
          </w:p>
        </w:tc>
      </w:tr>
      <w:tr w:rsidR="00912FF4" w:rsidRPr="009743C8" w14:paraId="3F48EEA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4B42EFB"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7AFE6C" w14:textId="73EC4CC0" w:rsidR="00912FF4" w:rsidRPr="009743C8" w:rsidRDefault="00912FF4" w:rsidP="00912FF4">
            <w:pPr>
              <w:rPr>
                <w:lang w:val="en-GB"/>
              </w:rPr>
            </w:pPr>
            <w:r w:rsidRPr="009743C8">
              <w:rPr>
                <w:lang w:val="en-GB"/>
              </w:rPr>
              <w:t>- Unwrought</w:t>
            </w:r>
          </w:p>
        </w:tc>
        <w:tc>
          <w:tcPr>
            <w:tcW w:w="2778" w:type="dxa"/>
          </w:tcPr>
          <w:p w14:paraId="4B49479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7106, 7108 and 7110 or</w:t>
            </w:r>
          </w:p>
          <w:p w14:paraId="554BCCE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Electrolytic, thermal or chemical separation of precious metals of heading 7106, 7108 or 7110 or</w:t>
            </w:r>
          </w:p>
          <w:p w14:paraId="7C7F214A" w14:textId="5800DFCF"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342D0C98" w14:textId="77777777" w:rsidR="00912FF4" w:rsidRPr="009743C8" w:rsidRDefault="00912FF4" w:rsidP="00912FF4">
            <w:pPr>
              <w:rPr>
                <w:lang w:val="en-GB"/>
              </w:rPr>
            </w:pPr>
          </w:p>
        </w:tc>
      </w:tr>
      <w:tr w:rsidR="00912FF4" w:rsidRPr="009743C8" w14:paraId="3EF4D2E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B626DFA"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A21F174" w14:textId="3496E7E2" w:rsidR="00912FF4" w:rsidRPr="009743C8" w:rsidRDefault="00912FF4" w:rsidP="00912FF4">
            <w:pPr>
              <w:rPr>
                <w:lang w:val="en-GB"/>
              </w:rPr>
            </w:pPr>
            <w:r w:rsidRPr="009743C8">
              <w:rPr>
                <w:lang w:val="en-GB"/>
              </w:rPr>
              <w:t>- Semi-manufactured or in powder form</w:t>
            </w:r>
          </w:p>
        </w:tc>
        <w:tc>
          <w:tcPr>
            <w:tcW w:w="2778" w:type="dxa"/>
          </w:tcPr>
          <w:p w14:paraId="4338BCB1" w14:textId="1C4AA138"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72ABAC10" w14:textId="77777777" w:rsidR="00912FF4" w:rsidRPr="009743C8" w:rsidRDefault="00912FF4" w:rsidP="00912FF4">
            <w:pPr>
              <w:rPr>
                <w:lang w:val="en-GB"/>
              </w:rPr>
            </w:pPr>
          </w:p>
        </w:tc>
      </w:tr>
      <w:tr w:rsidR="00912FF4" w:rsidRPr="009743C8" w14:paraId="77A842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7400545" w14:textId="6DD5338E" w:rsidR="00912FF4" w:rsidRPr="009743C8" w:rsidRDefault="00912FF4" w:rsidP="00912FF4">
            <w:pPr>
              <w:rPr>
                <w:lang w:val="en-GB"/>
              </w:rPr>
            </w:pPr>
            <w:r w:rsidRPr="009743C8">
              <w:rPr>
                <w:lang w:val="en-GB"/>
              </w:rPr>
              <w:t>7110</w:t>
            </w:r>
          </w:p>
        </w:tc>
        <w:tc>
          <w:tcPr>
            <w:cnfStyle w:val="000010000000" w:firstRow="0" w:lastRow="0" w:firstColumn="0" w:lastColumn="0" w:oddVBand="1" w:evenVBand="0" w:oddHBand="0" w:evenHBand="0" w:firstRowFirstColumn="0" w:firstRowLastColumn="0" w:lastRowFirstColumn="0" w:lastRowLastColumn="0"/>
            <w:tcW w:w="2713" w:type="dxa"/>
          </w:tcPr>
          <w:p w14:paraId="2E16F52B" w14:textId="3E76DE60" w:rsidR="00912FF4" w:rsidRPr="009743C8" w:rsidRDefault="00912FF4" w:rsidP="00912FF4">
            <w:pPr>
              <w:rPr>
                <w:lang w:val="en-GB"/>
              </w:rPr>
            </w:pPr>
            <w:r w:rsidRPr="009743C8">
              <w:rPr>
                <w:lang w:val="en-GB"/>
              </w:rPr>
              <w:t>Precious metals:</w:t>
            </w:r>
          </w:p>
        </w:tc>
        <w:tc>
          <w:tcPr>
            <w:tcW w:w="2778" w:type="dxa"/>
          </w:tcPr>
          <w:p w14:paraId="41C848F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BA3029E" w14:textId="77777777" w:rsidR="00912FF4" w:rsidRPr="009743C8" w:rsidRDefault="00912FF4" w:rsidP="00912FF4">
            <w:pPr>
              <w:rPr>
                <w:lang w:val="en-GB"/>
              </w:rPr>
            </w:pPr>
          </w:p>
        </w:tc>
      </w:tr>
      <w:tr w:rsidR="00912FF4" w:rsidRPr="009743C8" w14:paraId="7D030F7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4AA155A"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C01DC43" w14:textId="713DE376" w:rsidR="00912FF4" w:rsidRPr="009743C8" w:rsidRDefault="00912FF4" w:rsidP="00912FF4">
            <w:pPr>
              <w:rPr>
                <w:lang w:val="en-GB"/>
              </w:rPr>
            </w:pPr>
            <w:r w:rsidRPr="009743C8">
              <w:rPr>
                <w:lang w:val="en-GB"/>
              </w:rPr>
              <w:t>- Unwrought</w:t>
            </w:r>
          </w:p>
        </w:tc>
        <w:tc>
          <w:tcPr>
            <w:tcW w:w="2778" w:type="dxa"/>
          </w:tcPr>
          <w:p w14:paraId="6E4C16D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7106, 7108 and 7110 or</w:t>
            </w:r>
          </w:p>
          <w:p w14:paraId="7815CC7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Electrolytic, thermal or chemical separation of precious metals of heading 7106, 7108 or 7110 or</w:t>
            </w:r>
          </w:p>
          <w:p w14:paraId="5E6BC384" w14:textId="7751C346"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67387C3D" w14:textId="77777777" w:rsidR="00912FF4" w:rsidRPr="009743C8" w:rsidRDefault="00912FF4" w:rsidP="00912FF4">
            <w:pPr>
              <w:rPr>
                <w:lang w:val="en-GB"/>
              </w:rPr>
            </w:pPr>
          </w:p>
        </w:tc>
      </w:tr>
      <w:tr w:rsidR="00912FF4" w:rsidRPr="009743C8" w14:paraId="133FE5D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8D18F9"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D03D018" w14:textId="16BD50BD" w:rsidR="00912FF4" w:rsidRPr="009743C8" w:rsidRDefault="00912FF4" w:rsidP="00912FF4">
            <w:pPr>
              <w:rPr>
                <w:lang w:val="en-GB"/>
              </w:rPr>
            </w:pPr>
            <w:r w:rsidRPr="009743C8">
              <w:rPr>
                <w:lang w:val="en-GB"/>
              </w:rPr>
              <w:t>- Semi-manufactured or in powder form</w:t>
            </w:r>
          </w:p>
        </w:tc>
        <w:tc>
          <w:tcPr>
            <w:tcW w:w="2778" w:type="dxa"/>
          </w:tcPr>
          <w:p w14:paraId="6652CEB5" w14:textId="77CF2352"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11D0D31E" w14:textId="77777777" w:rsidR="00912FF4" w:rsidRPr="009743C8" w:rsidRDefault="00912FF4" w:rsidP="00912FF4">
            <w:pPr>
              <w:rPr>
                <w:lang w:val="en-GB"/>
              </w:rPr>
            </w:pPr>
          </w:p>
        </w:tc>
      </w:tr>
      <w:tr w:rsidR="00040191" w:rsidRPr="009743C8" w14:paraId="500C190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5A228929" w14:textId="34AAE224" w:rsidR="00040191" w:rsidRPr="009743C8" w:rsidRDefault="00040191" w:rsidP="00DC0243">
            <w:pPr>
              <w:rPr>
                <w:lang w:val="en-GB"/>
              </w:rPr>
            </w:pPr>
            <w:r w:rsidRPr="009743C8">
              <w:rPr>
                <w:lang w:val="en-GB"/>
              </w:rPr>
              <w:t>ex 7107</w:t>
            </w:r>
          </w:p>
        </w:tc>
        <w:tc>
          <w:tcPr>
            <w:cnfStyle w:val="000010000000" w:firstRow="0" w:lastRow="0" w:firstColumn="0" w:lastColumn="0" w:oddVBand="1" w:evenVBand="0" w:oddHBand="0" w:evenHBand="0" w:firstRowFirstColumn="0" w:firstRowLastColumn="0" w:lastRowFirstColumn="0" w:lastRowLastColumn="0"/>
            <w:tcW w:w="2713" w:type="dxa"/>
          </w:tcPr>
          <w:p w14:paraId="79F4D39D" w14:textId="77777777" w:rsidR="00040191" w:rsidRPr="009743C8" w:rsidRDefault="00040191" w:rsidP="00DC0243">
            <w:pPr>
              <w:rPr>
                <w:lang w:val="en-GB"/>
              </w:rPr>
            </w:pPr>
            <w:r w:rsidRPr="009743C8">
              <w:rPr>
                <w:lang w:val="en-GB"/>
              </w:rPr>
              <w:t>Metals clad with precious metals, semi-manufactured</w:t>
            </w:r>
          </w:p>
        </w:tc>
        <w:tc>
          <w:tcPr>
            <w:tcW w:w="2778" w:type="dxa"/>
          </w:tcPr>
          <w:p w14:paraId="4067398D" w14:textId="77777777" w:rsidR="00040191" w:rsidRPr="009743C8" w:rsidRDefault="00040191"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5317B874" w14:textId="77777777" w:rsidR="00040191" w:rsidRPr="009743C8" w:rsidRDefault="00040191" w:rsidP="00DC0243">
            <w:pPr>
              <w:rPr>
                <w:lang w:val="en-GB"/>
              </w:rPr>
            </w:pPr>
          </w:p>
        </w:tc>
      </w:tr>
      <w:tr w:rsidR="00040191" w:rsidRPr="009743C8" w14:paraId="19944B43"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27ED30" w14:textId="60223031" w:rsidR="00040191" w:rsidRPr="009743C8" w:rsidRDefault="00040191" w:rsidP="00DC0243">
            <w:pPr>
              <w:rPr>
                <w:lang w:val="en-GB"/>
              </w:rPr>
            </w:pPr>
            <w:r w:rsidRPr="009743C8">
              <w:rPr>
                <w:lang w:val="en-GB"/>
              </w:rPr>
              <w:lastRenderedPageBreak/>
              <w:t>ex 7109</w:t>
            </w:r>
          </w:p>
        </w:tc>
        <w:tc>
          <w:tcPr>
            <w:cnfStyle w:val="000010000000" w:firstRow="0" w:lastRow="0" w:firstColumn="0" w:lastColumn="0" w:oddVBand="1" w:evenVBand="0" w:oddHBand="0" w:evenHBand="0" w:firstRowFirstColumn="0" w:firstRowLastColumn="0" w:lastRowFirstColumn="0" w:lastRowLastColumn="0"/>
            <w:tcW w:w="2713" w:type="dxa"/>
          </w:tcPr>
          <w:p w14:paraId="45C3429F" w14:textId="77777777" w:rsidR="00040191" w:rsidRPr="009743C8" w:rsidRDefault="00040191" w:rsidP="00DC0243">
            <w:pPr>
              <w:rPr>
                <w:lang w:val="en-GB"/>
              </w:rPr>
            </w:pPr>
            <w:r w:rsidRPr="009743C8">
              <w:rPr>
                <w:lang w:val="en-GB"/>
              </w:rPr>
              <w:t>Metals clad with precious metals, semi-manufactured</w:t>
            </w:r>
          </w:p>
        </w:tc>
        <w:tc>
          <w:tcPr>
            <w:tcW w:w="2778" w:type="dxa"/>
          </w:tcPr>
          <w:p w14:paraId="6EDFB516" w14:textId="77777777" w:rsidR="00040191" w:rsidRPr="009743C8" w:rsidRDefault="00040191"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1732F957" w14:textId="77777777" w:rsidR="00040191" w:rsidRPr="009743C8" w:rsidRDefault="00040191" w:rsidP="00DC0243">
            <w:pPr>
              <w:rPr>
                <w:lang w:val="en-GB"/>
              </w:rPr>
            </w:pPr>
          </w:p>
        </w:tc>
      </w:tr>
      <w:tr w:rsidR="00912FF4" w:rsidRPr="009743C8" w14:paraId="176E66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DD1D3FB" w14:textId="1A9FBA4B" w:rsidR="00912FF4" w:rsidRPr="009743C8" w:rsidRDefault="00912FF4" w:rsidP="00912FF4">
            <w:pPr>
              <w:rPr>
                <w:lang w:val="en-GB"/>
              </w:rPr>
            </w:pPr>
            <w:r w:rsidRPr="009743C8">
              <w:rPr>
                <w:lang w:val="en-GB"/>
              </w:rPr>
              <w:t>ex 7111</w:t>
            </w:r>
          </w:p>
        </w:tc>
        <w:tc>
          <w:tcPr>
            <w:cnfStyle w:val="000010000000" w:firstRow="0" w:lastRow="0" w:firstColumn="0" w:lastColumn="0" w:oddVBand="1" w:evenVBand="0" w:oddHBand="0" w:evenHBand="0" w:firstRowFirstColumn="0" w:firstRowLastColumn="0" w:lastRowFirstColumn="0" w:lastRowLastColumn="0"/>
            <w:tcW w:w="2713" w:type="dxa"/>
          </w:tcPr>
          <w:p w14:paraId="25BE2A3D" w14:textId="77777777" w:rsidR="00912FF4" w:rsidRPr="009743C8" w:rsidRDefault="00912FF4" w:rsidP="00912FF4">
            <w:pPr>
              <w:rPr>
                <w:lang w:val="en-GB"/>
              </w:rPr>
            </w:pPr>
            <w:r w:rsidRPr="009743C8">
              <w:rPr>
                <w:lang w:val="en-GB"/>
              </w:rPr>
              <w:t>Metals clad with precious metals, semi-manufactured</w:t>
            </w:r>
          </w:p>
        </w:tc>
        <w:tc>
          <w:tcPr>
            <w:tcW w:w="2778" w:type="dxa"/>
          </w:tcPr>
          <w:p w14:paraId="0B6728E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0F99B982" w14:textId="77777777" w:rsidR="00912FF4" w:rsidRPr="009743C8" w:rsidRDefault="00912FF4" w:rsidP="00912FF4">
            <w:pPr>
              <w:rPr>
                <w:lang w:val="en-GB"/>
              </w:rPr>
            </w:pPr>
          </w:p>
        </w:tc>
      </w:tr>
      <w:tr w:rsidR="00912FF4" w:rsidRPr="009743C8" w14:paraId="5905863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160FD27" w14:textId="77777777" w:rsidR="00912FF4" w:rsidRPr="009743C8" w:rsidRDefault="00912FF4" w:rsidP="00912FF4">
            <w:pPr>
              <w:rPr>
                <w:lang w:val="en-GB"/>
              </w:rPr>
            </w:pPr>
            <w:r w:rsidRPr="009743C8">
              <w:rPr>
                <w:lang w:val="en-GB"/>
              </w:rPr>
              <w:t>7113 to 7115</w:t>
            </w:r>
          </w:p>
        </w:tc>
        <w:tc>
          <w:tcPr>
            <w:cnfStyle w:val="000010000000" w:firstRow="0" w:lastRow="0" w:firstColumn="0" w:lastColumn="0" w:oddVBand="1" w:evenVBand="0" w:oddHBand="0" w:evenHBand="0" w:firstRowFirstColumn="0" w:firstRowLastColumn="0" w:lastRowFirstColumn="0" w:lastRowLastColumn="0"/>
            <w:tcW w:w="2713" w:type="dxa"/>
          </w:tcPr>
          <w:p w14:paraId="00DC710D" w14:textId="77777777" w:rsidR="00912FF4" w:rsidRPr="009743C8" w:rsidRDefault="00912FF4" w:rsidP="00912FF4">
            <w:pPr>
              <w:rPr>
                <w:lang w:val="en-GB"/>
              </w:rPr>
            </w:pPr>
            <w:r w:rsidRPr="009743C8">
              <w:rPr>
                <w:lang w:val="en-GB"/>
              </w:rPr>
              <w:t>Articles of jewellery and other manufactures</w:t>
            </w:r>
          </w:p>
        </w:tc>
        <w:tc>
          <w:tcPr>
            <w:tcW w:w="2778" w:type="dxa"/>
          </w:tcPr>
          <w:p w14:paraId="23E9B5D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F1242C" w14:textId="77777777" w:rsidR="00912FF4" w:rsidRPr="009743C8" w:rsidRDefault="00912FF4" w:rsidP="00912FF4">
            <w:pPr>
              <w:rPr>
                <w:lang w:val="en-GB"/>
              </w:rPr>
            </w:pPr>
          </w:p>
        </w:tc>
      </w:tr>
      <w:tr w:rsidR="00912FF4" w:rsidRPr="009743C8" w14:paraId="6FACA90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3FB90A7" w14:textId="77777777" w:rsidR="00912FF4" w:rsidRPr="009743C8" w:rsidRDefault="00912FF4" w:rsidP="00912FF4">
            <w:pPr>
              <w:rPr>
                <w:lang w:val="en-GB"/>
              </w:rPr>
            </w:pPr>
            <w:r w:rsidRPr="009743C8">
              <w:rPr>
                <w:lang w:val="en-GB"/>
              </w:rPr>
              <w:t>7116</w:t>
            </w:r>
          </w:p>
        </w:tc>
        <w:tc>
          <w:tcPr>
            <w:cnfStyle w:val="000010000000" w:firstRow="0" w:lastRow="0" w:firstColumn="0" w:lastColumn="0" w:oddVBand="1" w:evenVBand="0" w:oddHBand="0" w:evenHBand="0" w:firstRowFirstColumn="0" w:firstRowLastColumn="0" w:lastRowFirstColumn="0" w:lastRowLastColumn="0"/>
            <w:tcW w:w="2713" w:type="dxa"/>
          </w:tcPr>
          <w:p w14:paraId="24E91CE1" w14:textId="77777777" w:rsidR="00912FF4" w:rsidRPr="009743C8" w:rsidRDefault="00912FF4" w:rsidP="00912FF4">
            <w:pPr>
              <w:rPr>
                <w:lang w:val="en-GB"/>
              </w:rPr>
            </w:pPr>
            <w:r w:rsidRPr="009743C8">
              <w:rPr>
                <w:lang w:val="en-GB"/>
              </w:rPr>
              <w:t>Articles of natural or cultured pearls, precious or semi-precious stones (natural, synthetic or recon- structed)</w:t>
            </w:r>
          </w:p>
        </w:tc>
        <w:tc>
          <w:tcPr>
            <w:tcW w:w="2778" w:type="dxa"/>
          </w:tcPr>
          <w:p w14:paraId="1E059EC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8A93D97"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150B17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DDCCC27" w14:textId="77777777" w:rsidR="00912FF4" w:rsidRPr="009743C8" w:rsidRDefault="00912FF4" w:rsidP="00912FF4">
            <w:pPr>
              <w:rPr>
                <w:lang w:val="en-GB"/>
              </w:rPr>
            </w:pPr>
            <w:r w:rsidRPr="009743C8">
              <w:rPr>
                <w:lang w:val="en-GB"/>
              </w:rPr>
              <w:t>7117</w:t>
            </w:r>
          </w:p>
        </w:tc>
        <w:tc>
          <w:tcPr>
            <w:cnfStyle w:val="000010000000" w:firstRow="0" w:lastRow="0" w:firstColumn="0" w:lastColumn="0" w:oddVBand="1" w:evenVBand="0" w:oddHBand="0" w:evenHBand="0" w:firstRowFirstColumn="0" w:firstRowLastColumn="0" w:lastRowFirstColumn="0" w:lastRowLastColumn="0"/>
            <w:tcW w:w="2713" w:type="dxa"/>
          </w:tcPr>
          <w:p w14:paraId="2A90DBF2" w14:textId="77777777" w:rsidR="00912FF4" w:rsidRPr="009743C8" w:rsidRDefault="00912FF4" w:rsidP="00912FF4">
            <w:pPr>
              <w:rPr>
                <w:lang w:val="en-GB"/>
              </w:rPr>
            </w:pPr>
            <w:r w:rsidRPr="009743C8">
              <w:rPr>
                <w:lang w:val="en-GB"/>
              </w:rPr>
              <w:t>Imitation jewellery</w:t>
            </w:r>
          </w:p>
        </w:tc>
        <w:tc>
          <w:tcPr>
            <w:tcW w:w="2778" w:type="dxa"/>
          </w:tcPr>
          <w:p w14:paraId="12529C5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or</w:t>
            </w:r>
          </w:p>
        </w:tc>
        <w:tc>
          <w:tcPr>
            <w:cnfStyle w:val="000010000000" w:firstRow="0" w:lastRow="0" w:firstColumn="0" w:lastColumn="0" w:oddVBand="1" w:evenVBand="0" w:oddHBand="0" w:evenHBand="0" w:firstRowFirstColumn="0" w:firstRowLastColumn="0" w:lastRowFirstColumn="0" w:lastRowLastColumn="0"/>
            <w:tcW w:w="2588" w:type="dxa"/>
          </w:tcPr>
          <w:p w14:paraId="0644B61D" w14:textId="77777777" w:rsidR="00912FF4" w:rsidRPr="009743C8" w:rsidRDefault="00912FF4" w:rsidP="00912FF4">
            <w:pPr>
              <w:rPr>
                <w:lang w:val="en-GB"/>
              </w:rPr>
            </w:pPr>
          </w:p>
        </w:tc>
      </w:tr>
      <w:tr w:rsidR="00912FF4" w:rsidRPr="009743C8" w14:paraId="711EFA1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58BC6F6"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E5CC174" w14:textId="77777777" w:rsidR="00912FF4" w:rsidRPr="009743C8" w:rsidRDefault="00912FF4" w:rsidP="00912FF4">
            <w:pPr>
              <w:rPr>
                <w:lang w:val="en-GB"/>
              </w:rPr>
            </w:pPr>
          </w:p>
        </w:tc>
        <w:tc>
          <w:tcPr>
            <w:tcW w:w="2778" w:type="dxa"/>
          </w:tcPr>
          <w:p w14:paraId="0776632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base metal parts, not plated or covered with precious metals, provided that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C75544" w14:textId="77777777" w:rsidR="00912FF4" w:rsidRPr="009743C8" w:rsidRDefault="00912FF4" w:rsidP="00912FF4">
            <w:pPr>
              <w:rPr>
                <w:lang w:val="en-GB"/>
              </w:rPr>
            </w:pPr>
          </w:p>
        </w:tc>
      </w:tr>
      <w:tr w:rsidR="00912FF4" w:rsidRPr="009743C8" w14:paraId="0CEEDA2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C6CAC14" w14:textId="77777777" w:rsidR="00912FF4" w:rsidRPr="009743C8" w:rsidRDefault="00912FF4" w:rsidP="00912FF4">
            <w:pPr>
              <w:rPr>
                <w:lang w:val="en-GB"/>
              </w:rPr>
            </w:pPr>
            <w:r w:rsidRPr="009743C8">
              <w:rPr>
                <w:lang w:val="en-GB"/>
              </w:rPr>
              <w:t>ex Chapter 72</w:t>
            </w:r>
          </w:p>
        </w:tc>
        <w:tc>
          <w:tcPr>
            <w:cnfStyle w:val="000010000000" w:firstRow="0" w:lastRow="0" w:firstColumn="0" w:lastColumn="0" w:oddVBand="1" w:evenVBand="0" w:oddHBand="0" w:evenHBand="0" w:firstRowFirstColumn="0" w:firstRowLastColumn="0" w:lastRowFirstColumn="0" w:lastRowLastColumn="0"/>
            <w:tcW w:w="2713" w:type="dxa"/>
          </w:tcPr>
          <w:p w14:paraId="00125ACE" w14:textId="77777777" w:rsidR="00912FF4" w:rsidRPr="009743C8" w:rsidRDefault="00912FF4" w:rsidP="00912FF4">
            <w:pPr>
              <w:rPr>
                <w:lang w:val="en-GB"/>
              </w:rPr>
            </w:pPr>
            <w:r w:rsidRPr="009743C8">
              <w:rPr>
                <w:lang w:val="en-GB"/>
              </w:rPr>
              <w:t>Iron and steel; except for:</w:t>
            </w:r>
          </w:p>
        </w:tc>
        <w:tc>
          <w:tcPr>
            <w:tcW w:w="2778" w:type="dxa"/>
          </w:tcPr>
          <w:p w14:paraId="5B3234A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w:t>
            </w:r>
            <w:r w:rsidRPr="009743C8">
              <w:rPr>
                <w:lang w:val="en-GB"/>
              </w:rPr>
              <w:softHyphen/>
              <w:t>uct (17)</w:t>
            </w:r>
          </w:p>
        </w:tc>
        <w:tc>
          <w:tcPr>
            <w:cnfStyle w:val="000010000000" w:firstRow="0" w:lastRow="0" w:firstColumn="0" w:lastColumn="0" w:oddVBand="1" w:evenVBand="0" w:oddHBand="0" w:evenHBand="0" w:firstRowFirstColumn="0" w:firstRowLastColumn="0" w:lastRowFirstColumn="0" w:lastRowLastColumn="0"/>
            <w:tcW w:w="2588" w:type="dxa"/>
          </w:tcPr>
          <w:p w14:paraId="301ABDC4" w14:textId="77777777" w:rsidR="00912FF4" w:rsidRPr="009743C8" w:rsidRDefault="00912FF4" w:rsidP="00912FF4">
            <w:pPr>
              <w:rPr>
                <w:lang w:val="en-GB"/>
              </w:rPr>
            </w:pPr>
          </w:p>
        </w:tc>
      </w:tr>
      <w:tr w:rsidR="00912FF4" w:rsidRPr="009743C8" w14:paraId="04F42F1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D4AA4FE" w14:textId="77777777" w:rsidR="00912FF4" w:rsidRPr="009743C8" w:rsidRDefault="00912FF4" w:rsidP="00912FF4">
            <w:pPr>
              <w:rPr>
                <w:lang w:val="en-GB"/>
              </w:rPr>
            </w:pPr>
            <w:r w:rsidRPr="009743C8">
              <w:rPr>
                <w:lang w:val="en-GB"/>
              </w:rPr>
              <w:t>7207</w:t>
            </w:r>
          </w:p>
        </w:tc>
        <w:tc>
          <w:tcPr>
            <w:cnfStyle w:val="000010000000" w:firstRow="0" w:lastRow="0" w:firstColumn="0" w:lastColumn="0" w:oddVBand="1" w:evenVBand="0" w:oddHBand="0" w:evenHBand="0" w:firstRowFirstColumn="0" w:firstRowLastColumn="0" w:lastRowFirstColumn="0" w:lastRowLastColumn="0"/>
            <w:tcW w:w="2713" w:type="dxa"/>
          </w:tcPr>
          <w:p w14:paraId="23A88097" w14:textId="77777777" w:rsidR="00912FF4" w:rsidRPr="009743C8" w:rsidRDefault="00912FF4" w:rsidP="00912FF4">
            <w:pPr>
              <w:rPr>
                <w:lang w:val="en-GB"/>
              </w:rPr>
            </w:pPr>
            <w:r w:rsidRPr="009743C8">
              <w:rPr>
                <w:lang w:val="en-GB"/>
              </w:rPr>
              <w:t>Semi-finished products of iron or non-alloy steel</w:t>
            </w:r>
          </w:p>
        </w:tc>
        <w:tc>
          <w:tcPr>
            <w:tcW w:w="2778" w:type="dxa"/>
          </w:tcPr>
          <w:p w14:paraId="1259D77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7201, 7202, 7203, 7204, 7205 or 7206</w:t>
            </w:r>
          </w:p>
        </w:tc>
        <w:tc>
          <w:tcPr>
            <w:cnfStyle w:val="000010000000" w:firstRow="0" w:lastRow="0" w:firstColumn="0" w:lastColumn="0" w:oddVBand="1" w:evenVBand="0" w:oddHBand="0" w:evenHBand="0" w:firstRowFirstColumn="0" w:firstRowLastColumn="0" w:lastRowFirstColumn="0" w:lastRowLastColumn="0"/>
            <w:tcW w:w="2588" w:type="dxa"/>
          </w:tcPr>
          <w:p w14:paraId="1BAADD30" w14:textId="77777777" w:rsidR="00912FF4" w:rsidRPr="009743C8" w:rsidRDefault="00912FF4" w:rsidP="00912FF4">
            <w:pPr>
              <w:rPr>
                <w:lang w:val="en-GB"/>
              </w:rPr>
            </w:pPr>
          </w:p>
        </w:tc>
      </w:tr>
      <w:tr w:rsidR="00912FF4" w:rsidRPr="009743C8" w14:paraId="465F6A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BEC9AD" w14:textId="77777777" w:rsidR="00912FF4" w:rsidRPr="009743C8" w:rsidRDefault="00912FF4" w:rsidP="00912FF4">
            <w:pPr>
              <w:rPr>
                <w:lang w:val="en-GB"/>
              </w:rPr>
            </w:pPr>
            <w:r w:rsidRPr="009743C8">
              <w:rPr>
                <w:lang w:val="en-GB"/>
              </w:rPr>
              <w:t>7208 to 7216</w:t>
            </w:r>
          </w:p>
        </w:tc>
        <w:tc>
          <w:tcPr>
            <w:cnfStyle w:val="000010000000" w:firstRow="0" w:lastRow="0" w:firstColumn="0" w:lastColumn="0" w:oddVBand="1" w:evenVBand="0" w:oddHBand="0" w:evenHBand="0" w:firstRowFirstColumn="0" w:firstRowLastColumn="0" w:lastRowFirstColumn="0" w:lastRowLastColumn="0"/>
            <w:tcW w:w="2713" w:type="dxa"/>
          </w:tcPr>
          <w:p w14:paraId="004BC4E9" w14:textId="77777777" w:rsidR="00912FF4" w:rsidRPr="009743C8" w:rsidRDefault="00912FF4" w:rsidP="00912FF4">
            <w:pPr>
              <w:rPr>
                <w:lang w:val="en-GB"/>
              </w:rPr>
            </w:pPr>
            <w:r w:rsidRPr="009743C8">
              <w:rPr>
                <w:lang w:val="en-GB"/>
              </w:rPr>
              <w:t>Flat-rolled products, bars and rods, angles, shapes and sections of iron or non-alloy steel</w:t>
            </w:r>
          </w:p>
        </w:tc>
        <w:tc>
          <w:tcPr>
            <w:tcW w:w="2778" w:type="dxa"/>
          </w:tcPr>
          <w:p w14:paraId="75CDCC4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ingots or other primary forms or semi-finished products of heading 7206 or 7207</w:t>
            </w:r>
          </w:p>
        </w:tc>
        <w:tc>
          <w:tcPr>
            <w:cnfStyle w:val="000010000000" w:firstRow="0" w:lastRow="0" w:firstColumn="0" w:lastColumn="0" w:oddVBand="1" w:evenVBand="0" w:oddHBand="0" w:evenHBand="0" w:firstRowFirstColumn="0" w:firstRowLastColumn="0" w:lastRowFirstColumn="0" w:lastRowLastColumn="0"/>
            <w:tcW w:w="2588" w:type="dxa"/>
          </w:tcPr>
          <w:p w14:paraId="7323FAF4" w14:textId="77777777" w:rsidR="00912FF4" w:rsidRPr="009743C8" w:rsidRDefault="00912FF4" w:rsidP="00912FF4">
            <w:pPr>
              <w:rPr>
                <w:lang w:val="en-GB"/>
              </w:rPr>
            </w:pPr>
          </w:p>
        </w:tc>
      </w:tr>
      <w:tr w:rsidR="00912FF4" w:rsidRPr="009743C8" w14:paraId="54D78B2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5797D8A" w14:textId="77777777" w:rsidR="00912FF4" w:rsidRPr="009743C8" w:rsidRDefault="00912FF4" w:rsidP="00912FF4">
            <w:pPr>
              <w:rPr>
                <w:lang w:val="en-GB"/>
              </w:rPr>
            </w:pPr>
            <w:r w:rsidRPr="009743C8">
              <w:rPr>
                <w:lang w:val="en-GB"/>
              </w:rPr>
              <w:t>7217</w:t>
            </w:r>
          </w:p>
        </w:tc>
        <w:tc>
          <w:tcPr>
            <w:cnfStyle w:val="000010000000" w:firstRow="0" w:lastRow="0" w:firstColumn="0" w:lastColumn="0" w:oddVBand="1" w:evenVBand="0" w:oddHBand="0" w:evenHBand="0" w:firstRowFirstColumn="0" w:firstRowLastColumn="0" w:lastRowFirstColumn="0" w:lastRowLastColumn="0"/>
            <w:tcW w:w="2713" w:type="dxa"/>
          </w:tcPr>
          <w:p w14:paraId="30D209A0" w14:textId="77777777" w:rsidR="00912FF4" w:rsidRPr="009743C8" w:rsidRDefault="00912FF4" w:rsidP="00912FF4">
            <w:pPr>
              <w:rPr>
                <w:lang w:val="en-GB"/>
              </w:rPr>
            </w:pPr>
            <w:r w:rsidRPr="009743C8">
              <w:rPr>
                <w:lang w:val="en-GB"/>
              </w:rPr>
              <w:t>Wire of iron or non-alloy steel</w:t>
            </w:r>
          </w:p>
        </w:tc>
        <w:tc>
          <w:tcPr>
            <w:tcW w:w="2778" w:type="dxa"/>
          </w:tcPr>
          <w:p w14:paraId="04C8079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semi-finished products of heading 7207</w:t>
            </w:r>
          </w:p>
        </w:tc>
        <w:tc>
          <w:tcPr>
            <w:cnfStyle w:val="000010000000" w:firstRow="0" w:lastRow="0" w:firstColumn="0" w:lastColumn="0" w:oddVBand="1" w:evenVBand="0" w:oddHBand="0" w:evenHBand="0" w:firstRowFirstColumn="0" w:firstRowLastColumn="0" w:lastRowFirstColumn="0" w:lastRowLastColumn="0"/>
            <w:tcW w:w="2588" w:type="dxa"/>
          </w:tcPr>
          <w:p w14:paraId="08D7AB69" w14:textId="77777777" w:rsidR="00912FF4" w:rsidRPr="009743C8" w:rsidRDefault="00912FF4" w:rsidP="00912FF4">
            <w:pPr>
              <w:rPr>
                <w:lang w:val="en-GB"/>
              </w:rPr>
            </w:pPr>
          </w:p>
        </w:tc>
      </w:tr>
      <w:tr w:rsidR="00660347" w:rsidRPr="009743C8" w14:paraId="45F0FD78"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0A71AC5" w14:textId="51FA9DD4" w:rsidR="00660347" w:rsidRPr="009743C8" w:rsidRDefault="00660347" w:rsidP="00DC0243">
            <w:pPr>
              <w:rPr>
                <w:lang w:val="en-GB"/>
              </w:rPr>
            </w:pPr>
            <w:r w:rsidRPr="009743C8">
              <w:rPr>
                <w:lang w:val="en-GB"/>
              </w:rPr>
              <w:t>721891</w:t>
            </w:r>
          </w:p>
        </w:tc>
        <w:tc>
          <w:tcPr>
            <w:cnfStyle w:val="000010000000" w:firstRow="0" w:lastRow="0" w:firstColumn="0" w:lastColumn="0" w:oddVBand="1" w:evenVBand="0" w:oddHBand="0" w:evenHBand="0" w:firstRowFirstColumn="0" w:firstRowLastColumn="0" w:lastRowFirstColumn="0" w:lastRowLastColumn="0"/>
            <w:tcW w:w="2713" w:type="dxa"/>
          </w:tcPr>
          <w:p w14:paraId="15BAB1F0" w14:textId="77777777" w:rsidR="00660347" w:rsidRPr="009743C8" w:rsidRDefault="00660347" w:rsidP="00DC0243">
            <w:pPr>
              <w:rPr>
                <w:lang w:val="en-GB"/>
              </w:rPr>
            </w:pPr>
            <w:r w:rsidRPr="009743C8">
              <w:rPr>
                <w:lang w:val="en-GB"/>
              </w:rPr>
              <w:t>Semi-finished products</w:t>
            </w:r>
          </w:p>
        </w:tc>
        <w:tc>
          <w:tcPr>
            <w:tcW w:w="2778" w:type="dxa"/>
          </w:tcPr>
          <w:p w14:paraId="36490AC5" w14:textId="77777777" w:rsidR="00660347" w:rsidRPr="009743C8" w:rsidRDefault="00660347"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588" w:type="dxa"/>
          </w:tcPr>
          <w:p w14:paraId="2B2F0574" w14:textId="77777777" w:rsidR="00660347" w:rsidRPr="009743C8" w:rsidRDefault="00660347" w:rsidP="00DC0243">
            <w:pPr>
              <w:rPr>
                <w:lang w:val="en-GB"/>
              </w:rPr>
            </w:pPr>
          </w:p>
        </w:tc>
      </w:tr>
      <w:tr w:rsidR="00912FF4" w:rsidRPr="009743C8" w14:paraId="70A0266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030161" w14:textId="71035004" w:rsidR="00912FF4" w:rsidRPr="009743C8" w:rsidRDefault="00912FF4" w:rsidP="00912FF4">
            <w:pPr>
              <w:rPr>
                <w:lang w:val="en-GB"/>
              </w:rPr>
            </w:pPr>
            <w:r w:rsidRPr="009743C8">
              <w:rPr>
                <w:lang w:val="en-GB"/>
              </w:rPr>
              <w:lastRenderedPageBreak/>
              <w:t>721899</w:t>
            </w:r>
          </w:p>
        </w:tc>
        <w:tc>
          <w:tcPr>
            <w:cnfStyle w:val="000010000000" w:firstRow="0" w:lastRow="0" w:firstColumn="0" w:lastColumn="0" w:oddVBand="1" w:evenVBand="0" w:oddHBand="0" w:evenHBand="0" w:firstRowFirstColumn="0" w:firstRowLastColumn="0" w:lastRowFirstColumn="0" w:lastRowLastColumn="0"/>
            <w:tcW w:w="2713" w:type="dxa"/>
          </w:tcPr>
          <w:p w14:paraId="4A58E3BE" w14:textId="77777777" w:rsidR="00912FF4" w:rsidRPr="009743C8" w:rsidRDefault="00912FF4" w:rsidP="00912FF4">
            <w:pPr>
              <w:rPr>
                <w:lang w:val="en-GB"/>
              </w:rPr>
            </w:pPr>
            <w:r w:rsidRPr="009743C8">
              <w:rPr>
                <w:lang w:val="en-GB"/>
              </w:rPr>
              <w:t>Semi-finished products</w:t>
            </w:r>
          </w:p>
        </w:tc>
        <w:tc>
          <w:tcPr>
            <w:tcW w:w="2778" w:type="dxa"/>
          </w:tcPr>
          <w:p w14:paraId="4F25D37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588" w:type="dxa"/>
          </w:tcPr>
          <w:p w14:paraId="792DE466" w14:textId="77777777" w:rsidR="00912FF4" w:rsidRPr="009743C8" w:rsidRDefault="00912FF4" w:rsidP="00912FF4">
            <w:pPr>
              <w:rPr>
                <w:lang w:val="en-GB"/>
              </w:rPr>
            </w:pPr>
          </w:p>
        </w:tc>
      </w:tr>
      <w:tr w:rsidR="00912FF4" w:rsidRPr="009743C8" w14:paraId="66988D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AEDEEF2" w14:textId="77777777" w:rsidR="00912FF4" w:rsidRPr="009743C8" w:rsidRDefault="00912FF4" w:rsidP="00912FF4">
            <w:pPr>
              <w:rPr>
                <w:lang w:val="en-GB"/>
              </w:rPr>
            </w:pPr>
            <w:r w:rsidRPr="009743C8">
              <w:rPr>
                <w:lang w:val="en-GB"/>
              </w:rPr>
              <w:t>7219 to 7222</w:t>
            </w:r>
          </w:p>
        </w:tc>
        <w:tc>
          <w:tcPr>
            <w:cnfStyle w:val="000010000000" w:firstRow="0" w:lastRow="0" w:firstColumn="0" w:lastColumn="0" w:oddVBand="1" w:evenVBand="0" w:oddHBand="0" w:evenHBand="0" w:firstRowFirstColumn="0" w:firstRowLastColumn="0" w:lastRowFirstColumn="0" w:lastRowLastColumn="0"/>
            <w:tcW w:w="2713" w:type="dxa"/>
          </w:tcPr>
          <w:p w14:paraId="24F4964D" w14:textId="77777777" w:rsidR="00912FF4" w:rsidRPr="009743C8" w:rsidRDefault="00912FF4" w:rsidP="00912FF4">
            <w:pPr>
              <w:rPr>
                <w:lang w:val="en-GB"/>
              </w:rPr>
            </w:pPr>
            <w:r w:rsidRPr="009743C8">
              <w:rPr>
                <w:lang w:val="en-GB"/>
              </w:rPr>
              <w:t>Flat-rolled products, bars and rods, angles, shapes and sections of stainless steel</w:t>
            </w:r>
          </w:p>
        </w:tc>
        <w:tc>
          <w:tcPr>
            <w:tcW w:w="2778" w:type="dxa"/>
          </w:tcPr>
          <w:p w14:paraId="5636E06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ingots or other primary forms or semi-finished products of heading 7218</w:t>
            </w:r>
          </w:p>
        </w:tc>
        <w:tc>
          <w:tcPr>
            <w:cnfStyle w:val="000010000000" w:firstRow="0" w:lastRow="0" w:firstColumn="0" w:lastColumn="0" w:oddVBand="1" w:evenVBand="0" w:oddHBand="0" w:evenHBand="0" w:firstRowFirstColumn="0" w:firstRowLastColumn="0" w:lastRowFirstColumn="0" w:lastRowLastColumn="0"/>
            <w:tcW w:w="2588" w:type="dxa"/>
          </w:tcPr>
          <w:p w14:paraId="124B1CB2" w14:textId="77777777" w:rsidR="00912FF4" w:rsidRPr="009743C8" w:rsidRDefault="00912FF4" w:rsidP="00912FF4">
            <w:pPr>
              <w:rPr>
                <w:lang w:val="en-GB"/>
              </w:rPr>
            </w:pPr>
          </w:p>
        </w:tc>
      </w:tr>
      <w:tr w:rsidR="00912FF4" w:rsidRPr="009743C8" w14:paraId="01F60D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57030D0" w14:textId="77777777" w:rsidR="00912FF4" w:rsidRPr="009743C8" w:rsidRDefault="00912FF4" w:rsidP="00912FF4">
            <w:pPr>
              <w:rPr>
                <w:lang w:val="en-GB"/>
              </w:rPr>
            </w:pPr>
            <w:r w:rsidRPr="009743C8">
              <w:rPr>
                <w:lang w:val="en-GB"/>
              </w:rPr>
              <w:t>7223</w:t>
            </w:r>
          </w:p>
        </w:tc>
        <w:tc>
          <w:tcPr>
            <w:cnfStyle w:val="000010000000" w:firstRow="0" w:lastRow="0" w:firstColumn="0" w:lastColumn="0" w:oddVBand="1" w:evenVBand="0" w:oddHBand="0" w:evenHBand="0" w:firstRowFirstColumn="0" w:firstRowLastColumn="0" w:lastRowFirstColumn="0" w:lastRowLastColumn="0"/>
            <w:tcW w:w="2713" w:type="dxa"/>
          </w:tcPr>
          <w:p w14:paraId="3C0D5D80" w14:textId="77777777" w:rsidR="00912FF4" w:rsidRPr="009743C8" w:rsidRDefault="00912FF4" w:rsidP="00912FF4">
            <w:pPr>
              <w:rPr>
                <w:lang w:val="en-GB"/>
              </w:rPr>
            </w:pPr>
            <w:r w:rsidRPr="009743C8">
              <w:rPr>
                <w:lang w:val="en-GB"/>
              </w:rPr>
              <w:t>Wire of stainless steel</w:t>
            </w:r>
          </w:p>
        </w:tc>
        <w:tc>
          <w:tcPr>
            <w:tcW w:w="2778" w:type="dxa"/>
          </w:tcPr>
          <w:p w14:paraId="67C8CB5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semi-finished products of heading 7218</w:t>
            </w:r>
          </w:p>
        </w:tc>
        <w:tc>
          <w:tcPr>
            <w:cnfStyle w:val="000010000000" w:firstRow="0" w:lastRow="0" w:firstColumn="0" w:lastColumn="0" w:oddVBand="1" w:evenVBand="0" w:oddHBand="0" w:evenHBand="0" w:firstRowFirstColumn="0" w:firstRowLastColumn="0" w:lastRowFirstColumn="0" w:lastRowLastColumn="0"/>
            <w:tcW w:w="2588" w:type="dxa"/>
          </w:tcPr>
          <w:p w14:paraId="1D2DD2A0" w14:textId="77777777" w:rsidR="00912FF4" w:rsidRPr="009743C8" w:rsidRDefault="00912FF4" w:rsidP="00912FF4">
            <w:pPr>
              <w:rPr>
                <w:lang w:val="en-GB"/>
              </w:rPr>
            </w:pPr>
          </w:p>
        </w:tc>
      </w:tr>
      <w:tr w:rsidR="00912FF4" w:rsidRPr="009743C8" w14:paraId="3A0E25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813A14" w14:textId="77777777" w:rsidR="00912FF4" w:rsidRPr="009743C8" w:rsidRDefault="00912FF4" w:rsidP="00912FF4">
            <w:pPr>
              <w:rPr>
                <w:lang w:val="en-GB"/>
              </w:rPr>
            </w:pPr>
            <w:r w:rsidRPr="009743C8">
              <w:rPr>
                <w:lang w:val="en-GB"/>
              </w:rPr>
              <w:t>7224.90</w:t>
            </w:r>
          </w:p>
        </w:tc>
        <w:tc>
          <w:tcPr>
            <w:cnfStyle w:val="000010000000" w:firstRow="0" w:lastRow="0" w:firstColumn="0" w:lastColumn="0" w:oddVBand="1" w:evenVBand="0" w:oddHBand="0" w:evenHBand="0" w:firstRowFirstColumn="0" w:firstRowLastColumn="0" w:lastRowFirstColumn="0" w:lastRowLastColumn="0"/>
            <w:tcW w:w="2713" w:type="dxa"/>
          </w:tcPr>
          <w:p w14:paraId="139DEA36" w14:textId="77777777" w:rsidR="00912FF4" w:rsidRPr="009743C8" w:rsidRDefault="00912FF4" w:rsidP="00912FF4">
            <w:pPr>
              <w:rPr>
                <w:lang w:val="en-GB"/>
              </w:rPr>
            </w:pPr>
            <w:r w:rsidRPr="009743C8">
              <w:rPr>
                <w:lang w:val="en-GB"/>
              </w:rPr>
              <w:t>Semi-finished products</w:t>
            </w:r>
          </w:p>
        </w:tc>
        <w:tc>
          <w:tcPr>
            <w:tcW w:w="2778" w:type="dxa"/>
          </w:tcPr>
          <w:p w14:paraId="2C2ED50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7201, 7202, 7203, 7204, 7205 or 7224.10</w:t>
            </w:r>
          </w:p>
        </w:tc>
        <w:tc>
          <w:tcPr>
            <w:cnfStyle w:val="000010000000" w:firstRow="0" w:lastRow="0" w:firstColumn="0" w:lastColumn="0" w:oddVBand="1" w:evenVBand="0" w:oddHBand="0" w:evenHBand="0" w:firstRowFirstColumn="0" w:firstRowLastColumn="0" w:lastRowFirstColumn="0" w:lastRowLastColumn="0"/>
            <w:tcW w:w="2588" w:type="dxa"/>
          </w:tcPr>
          <w:p w14:paraId="1BAF95AF" w14:textId="77777777" w:rsidR="00912FF4" w:rsidRPr="009743C8" w:rsidRDefault="00912FF4" w:rsidP="00912FF4">
            <w:pPr>
              <w:rPr>
                <w:lang w:val="en-GB"/>
              </w:rPr>
            </w:pPr>
          </w:p>
        </w:tc>
      </w:tr>
      <w:tr w:rsidR="00912FF4" w:rsidRPr="009743C8" w14:paraId="638F023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BB33290" w14:textId="77777777" w:rsidR="00912FF4" w:rsidRPr="009743C8" w:rsidRDefault="00912FF4" w:rsidP="00912FF4">
            <w:pPr>
              <w:rPr>
                <w:lang w:val="en-GB"/>
              </w:rPr>
            </w:pPr>
            <w:r w:rsidRPr="009743C8">
              <w:rPr>
                <w:lang w:val="en-GB"/>
              </w:rPr>
              <w:t>7225 to 7228</w:t>
            </w:r>
          </w:p>
        </w:tc>
        <w:tc>
          <w:tcPr>
            <w:cnfStyle w:val="000010000000" w:firstRow="0" w:lastRow="0" w:firstColumn="0" w:lastColumn="0" w:oddVBand="1" w:evenVBand="0" w:oddHBand="0" w:evenHBand="0" w:firstRowFirstColumn="0" w:firstRowLastColumn="0" w:lastRowFirstColumn="0" w:lastRowLastColumn="0"/>
            <w:tcW w:w="2713" w:type="dxa"/>
          </w:tcPr>
          <w:p w14:paraId="34A79468" w14:textId="77777777" w:rsidR="00912FF4" w:rsidRPr="009743C8" w:rsidRDefault="00912FF4" w:rsidP="00912FF4">
            <w:pPr>
              <w:rPr>
                <w:lang w:val="en-GB"/>
              </w:rPr>
            </w:pPr>
            <w:r w:rsidRPr="009743C8">
              <w:rPr>
                <w:lang w:val="en-GB"/>
              </w:rPr>
              <w:t>Flat-rolled products, hot rolled bars and rods, in irregularly wound coils; angles, shapes and sections, of other alloy steel; hollow drill bars ad rods, of alloy or non-alloy steel</w:t>
            </w:r>
          </w:p>
        </w:tc>
        <w:tc>
          <w:tcPr>
            <w:tcW w:w="2778" w:type="dxa"/>
          </w:tcPr>
          <w:p w14:paraId="1BF5284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ingots or other primary forms or semi-finished products of heading 7206, 7207, 7218 or 7224</w:t>
            </w:r>
          </w:p>
        </w:tc>
        <w:tc>
          <w:tcPr>
            <w:cnfStyle w:val="000010000000" w:firstRow="0" w:lastRow="0" w:firstColumn="0" w:lastColumn="0" w:oddVBand="1" w:evenVBand="0" w:oddHBand="0" w:evenHBand="0" w:firstRowFirstColumn="0" w:firstRowLastColumn="0" w:lastRowFirstColumn="0" w:lastRowLastColumn="0"/>
            <w:tcW w:w="2588" w:type="dxa"/>
          </w:tcPr>
          <w:p w14:paraId="27181FF7" w14:textId="77777777" w:rsidR="00912FF4" w:rsidRPr="009743C8" w:rsidRDefault="00912FF4" w:rsidP="00912FF4">
            <w:pPr>
              <w:rPr>
                <w:lang w:val="en-GB"/>
              </w:rPr>
            </w:pPr>
          </w:p>
        </w:tc>
      </w:tr>
      <w:tr w:rsidR="00912FF4" w:rsidRPr="009743C8" w14:paraId="5264623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0552718" w14:textId="77777777" w:rsidR="00912FF4" w:rsidRPr="009743C8" w:rsidRDefault="00912FF4" w:rsidP="00912FF4">
            <w:pPr>
              <w:rPr>
                <w:lang w:val="en-GB"/>
              </w:rPr>
            </w:pPr>
            <w:r w:rsidRPr="009743C8">
              <w:rPr>
                <w:lang w:val="en-GB"/>
              </w:rPr>
              <w:t>7229</w:t>
            </w:r>
          </w:p>
        </w:tc>
        <w:tc>
          <w:tcPr>
            <w:cnfStyle w:val="000010000000" w:firstRow="0" w:lastRow="0" w:firstColumn="0" w:lastColumn="0" w:oddVBand="1" w:evenVBand="0" w:oddHBand="0" w:evenHBand="0" w:firstRowFirstColumn="0" w:firstRowLastColumn="0" w:lastRowFirstColumn="0" w:lastRowLastColumn="0"/>
            <w:tcW w:w="2713" w:type="dxa"/>
          </w:tcPr>
          <w:p w14:paraId="5DC963C9" w14:textId="77777777" w:rsidR="00912FF4" w:rsidRPr="009743C8" w:rsidRDefault="00912FF4" w:rsidP="00912FF4">
            <w:pPr>
              <w:rPr>
                <w:lang w:val="en-GB"/>
              </w:rPr>
            </w:pPr>
            <w:r w:rsidRPr="009743C8">
              <w:rPr>
                <w:lang w:val="en-GB"/>
              </w:rPr>
              <w:t>Wire of other alloy steel</w:t>
            </w:r>
          </w:p>
        </w:tc>
        <w:tc>
          <w:tcPr>
            <w:tcW w:w="2778" w:type="dxa"/>
          </w:tcPr>
          <w:p w14:paraId="12060C5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semi-finished products of heading 7224</w:t>
            </w:r>
          </w:p>
        </w:tc>
        <w:tc>
          <w:tcPr>
            <w:cnfStyle w:val="000010000000" w:firstRow="0" w:lastRow="0" w:firstColumn="0" w:lastColumn="0" w:oddVBand="1" w:evenVBand="0" w:oddHBand="0" w:evenHBand="0" w:firstRowFirstColumn="0" w:firstRowLastColumn="0" w:lastRowFirstColumn="0" w:lastRowLastColumn="0"/>
            <w:tcW w:w="2588" w:type="dxa"/>
          </w:tcPr>
          <w:p w14:paraId="0D13F9D7" w14:textId="77777777" w:rsidR="00912FF4" w:rsidRPr="009743C8" w:rsidRDefault="00912FF4" w:rsidP="00912FF4">
            <w:pPr>
              <w:rPr>
                <w:lang w:val="en-GB"/>
              </w:rPr>
            </w:pPr>
          </w:p>
        </w:tc>
      </w:tr>
      <w:tr w:rsidR="00912FF4" w:rsidRPr="009743C8" w14:paraId="7C8CF4C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01942F4" w14:textId="77777777" w:rsidR="00912FF4" w:rsidRPr="009743C8" w:rsidRDefault="00912FF4" w:rsidP="00912FF4">
            <w:pPr>
              <w:rPr>
                <w:lang w:val="en-GB"/>
              </w:rPr>
            </w:pPr>
            <w:r w:rsidRPr="009743C8">
              <w:rPr>
                <w:lang w:val="en-GB"/>
              </w:rPr>
              <w:t>ex Chapter 73</w:t>
            </w:r>
          </w:p>
        </w:tc>
        <w:tc>
          <w:tcPr>
            <w:cnfStyle w:val="000010000000" w:firstRow="0" w:lastRow="0" w:firstColumn="0" w:lastColumn="0" w:oddVBand="1" w:evenVBand="0" w:oddHBand="0" w:evenHBand="0" w:firstRowFirstColumn="0" w:firstRowLastColumn="0" w:lastRowFirstColumn="0" w:lastRowLastColumn="0"/>
            <w:tcW w:w="2713" w:type="dxa"/>
          </w:tcPr>
          <w:p w14:paraId="142A7C76" w14:textId="77777777" w:rsidR="00912FF4" w:rsidRPr="009743C8" w:rsidRDefault="00912FF4" w:rsidP="00912FF4">
            <w:pPr>
              <w:rPr>
                <w:lang w:val="en-GB"/>
              </w:rPr>
            </w:pPr>
            <w:r w:rsidRPr="009743C8">
              <w:rPr>
                <w:lang w:val="en-GB"/>
              </w:rPr>
              <w:t>Articles of iron or steel; except for:</w:t>
            </w:r>
          </w:p>
        </w:tc>
        <w:tc>
          <w:tcPr>
            <w:tcW w:w="2778" w:type="dxa"/>
          </w:tcPr>
          <w:p w14:paraId="3CF56B0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w:t>
            </w:r>
            <w:r w:rsidRPr="009743C8">
              <w:rPr>
                <w:lang w:val="en-GB"/>
              </w:rPr>
              <w:softHyphen/>
              <w:t>uct (18)</w:t>
            </w:r>
          </w:p>
        </w:tc>
        <w:tc>
          <w:tcPr>
            <w:cnfStyle w:val="000010000000" w:firstRow="0" w:lastRow="0" w:firstColumn="0" w:lastColumn="0" w:oddVBand="1" w:evenVBand="0" w:oddHBand="0" w:evenHBand="0" w:firstRowFirstColumn="0" w:firstRowLastColumn="0" w:lastRowFirstColumn="0" w:lastRowLastColumn="0"/>
            <w:tcW w:w="2588" w:type="dxa"/>
          </w:tcPr>
          <w:p w14:paraId="2E187D55" w14:textId="77777777" w:rsidR="00912FF4" w:rsidRPr="009743C8" w:rsidRDefault="00912FF4" w:rsidP="00912FF4">
            <w:pPr>
              <w:rPr>
                <w:lang w:val="en-GB"/>
              </w:rPr>
            </w:pPr>
          </w:p>
        </w:tc>
      </w:tr>
      <w:tr w:rsidR="00912FF4" w:rsidRPr="009743C8" w14:paraId="746DAA1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6975A66" w14:textId="77777777" w:rsidR="00912FF4" w:rsidRPr="009743C8" w:rsidRDefault="00912FF4" w:rsidP="00912FF4">
            <w:pPr>
              <w:rPr>
                <w:lang w:val="en-GB"/>
              </w:rPr>
            </w:pPr>
            <w:r w:rsidRPr="009743C8">
              <w:rPr>
                <w:lang w:val="en-GB"/>
              </w:rPr>
              <w:t>ex 7301</w:t>
            </w:r>
          </w:p>
        </w:tc>
        <w:tc>
          <w:tcPr>
            <w:cnfStyle w:val="000010000000" w:firstRow="0" w:lastRow="0" w:firstColumn="0" w:lastColumn="0" w:oddVBand="1" w:evenVBand="0" w:oddHBand="0" w:evenHBand="0" w:firstRowFirstColumn="0" w:firstRowLastColumn="0" w:lastRowFirstColumn="0" w:lastRowLastColumn="0"/>
            <w:tcW w:w="2713" w:type="dxa"/>
          </w:tcPr>
          <w:p w14:paraId="3773C84E" w14:textId="77777777" w:rsidR="00912FF4" w:rsidRPr="009743C8" w:rsidRDefault="00912FF4" w:rsidP="00912FF4">
            <w:pPr>
              <w:rPr>
                <w:lang w:val="en-GB"/>
              </w:rPr>
            </w:pPr>
            <w:r w:rsidRPr="009743C8">
              <w:rPr>
                <w:lang w:val="en-GB"/>
              </w:rPr>
              <w:t>Sheet piling</w:t>
            </w:r>
          </w:p>
        </w:tc>
        <w:tc>
          <w:tcPr>
            <w:tcW w:w="2778" w:type="dxa"/>
          </w:tcPr>
          <w:p w14:paraId="6FD83C9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88" w:type="dxa"/>
          </w:tcPr>
          <w:p w14:paraId="5599480B" w14:textId="77777777" w:rsidR="00912FF4" w:rsidRPr="009743C8" w:rsidRDefault="00912FF4" w:rsidP="00912FF4">
            <w:pPr>
              <w:rPr>
                <w:lang w:val="en-GB"/>
              </w:rPr>
            </w:pPr>
          </w:p>
        </w:tc>
      </w:tr>
      <w:tr w:rsidR="00912FF4" w:rsidRPr="009743C8" w14:paraId="139155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22CA89" w14:textId="77777777" w:rsidR="00912FF4" w:rsidRPr="009743C8" w:rsidRDefault="00912FF4" w:rsidP="00912FF4">
            <w:pPr>
              <w:rPr>
                <w:lang w:val="en-GB"/>
              </w:rPr>
            </w:pPr>
            <w:r w:rsidRPr="009743C8">
              <w:rPr>
                <w:lang w:val="en-GB"/>
              </w:rPr>
              <w:t>7302</w:t>
            </w:r>
          </w:p>
        </w:tc>
        <w:tc>
          <w:tcPr>
            <w:cnfStyle w:val="000010000000" w:firstRow="0" w:lastRow="0" w:firstColumn="0" w:lastColumn="0" w:oddVBand="1" w:evenVBand="0" w:oddHBand="0" w:evenHBand="0" w:firstRowFirstColumn="0" w:firstRowLastColumn="0" w:lastRowFirstColumn="0" w:lastRowLastColumn="0"/>
            <w:tcW w:w="2713" w:type="dxa"/>
          </w:tcPr>
          <w:p w14:paraId="07C0BA9F" w14:textId="77777777" w:rsidR="00912FF4" w:rsidRPr="009743C8" w:rsidRDefault="00912FF4" w:rsidP="00912FF4">
            <w:pPr>
              <w:rPr>
                <w:lang w:val="en-GB"/>
              </w:rPr>
            </w:pPr>
            <w:r w:rsidRPr="009743C8">
              <w:rPr>
                <w:lang w:val="en-GB"/>
              </w:rPr>
              <w:t>Railway or tramway track construction material of iron or steel, the following: rails, check- rails and rack rails, switch blades, crossing frogs, point rods and other crossing pieces, sleepers (cross-ties), fish-plates, chairs, chair wedges, sole pates (base plates), rail clips, bedplates, ties and other material specialised for jointing or fixing rails</w:t>
            </w:r>
          </w:p>
        </w:tc>
        <w:tc>
          <w:tcPr>
            <w:tcW w:w="2778" w:type="dxa"/>
          </w:tcPr>
          <w:p w14:paraId="07C418D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88" w:type="dxa"/>
          </w:tcPr>
          <w:p w14:paraId="08FAAB7B" w14:textId="77777777" w:rsidR="00912FF4" w:rsidRPr="009743C8" w:rsidRDefault="00912FF4" w:rsidP="00912FF4">
            <w:pPr>
              <w:rPr>
                <w:lang w:val="en-GB"/>
              </w:rPr>
            </w:pPr>
          </w:p>
        </w:tc>
      </w:tr>
      <w:tr w:rsidR="00912FF4" w:rsidRPr="009743C8" w14:paraId="6D01B1C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82D0C7" w14:textId="514E429A" w:rsidR="00912FF4" w:rsidRPr="009743C8" w:rsidRDefault="00912FF4" w:rsidP="00912FF4">
            <w:pPr>
              <w:rPr>
                <w:lang w:val="en-GB"/>
              </w:rPr>
            </w:pPr>
            <w:r w:rsidRPr="009743C8">
              <w:rPr>
                <w:lang w:val="en-GB"/>
              </w:rPr>
              <w:t xml:space="preserve">7304 </w:t>
            </w:r>
            <w:r w:rsidR="00660347">
              <w:rPr>
                <w:lang w:val="en-GB"/>
              </w:rPr>
              <w:t>to</w:t>
            </w:r>
            <w:r w:rsidRPr="009743C8">
              <w:rPr>
                <w:lang w:val="en-GB"/>
              </w:rPr>
              <w:t xml:space="preserve"> 7306</w:t>
            </w:r>
          </w:p>
        </w:tc>
        <w:tc>
          <w:tcPr>
            <w:cnfStyle w:val="000010000000" w:firstRow="0" w:lastRow="0" w:firstColumn="0" w:lastColumn="0" w:oddVBand="1" w:evenVBand="0" w:oddHBand="0" w:evenHBand="0" w:firstRowFirstColumn="0" w:firstRowLastColumn="0" w:lastRowFirstColumn="0" w:lastRowLastColumn="0"/>
            <w:tcW w:w="2713" w:type="dxa"/>
          </w:tcPr>
          <w:p w14:paraId="3A903FA7" w14:textId="77777777" w:rsidR="00912FF4" w:rsidRPr="009743C8" w:rsidRDefault="00912FF4" w:rsidP="00912FF4">
            <w:pPr>
              <w:rPr>
                <w:lang w:val="en-GB"/>
              </w:rPr>
            </w:pPr>
            <w:r w:rsidRPr="009743C8">
              <w:rPr>
                <w:lang w:val="en-GB"/>
              </w:rPr>
              <w:t>Tubes, pipes and hollow profiles, of iron (other than cast iron) or steel</w:t>
            </w:r>
          </w:p>
        </w:tc>
        <w:tc>
          <w:tcPr>
            <w:tcW w:w="2778" w:type="dxa"/>
          </w:tcPr>
          <w:p w14:paraId="4AE6CFF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588" w:type="dxa"/>
          </w:tcPr>
          <w:p w14:paraId="13C44E6F" w14:textId="77777777" w:rsidR="00912FF4" w:rsidRPr="009743C8" w:rsidRDefault="00912FF4" w:rsidP="00912FF4">
            <w:pPr>
              <w:rPr>
                <w:lang w:val="en-GB"/>
              </w:rPr>
            </w:pPr>
          </w:p>
        </w:tc>
      </w:tr>
      <w:tr w:rsidR="00912FF4" w:rsidRPr="009743C8" w14:paraId="73D245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5D678D" w14:textId="77777777" w:rsidR="00912FF4" w:rsidRPr="009743C8" w:rsidRDefault="00912FF4" w:rsidP="00912FF4">
            <w:pPr>
              <w:rPr>
                <w:lang w:val="en-GB"/>
              </w:rPr>
            </w:pPr>
            <w:r w:rsidRPr="009743C8">
              <w:rPr>
                <w:lang w:val="en-GB"/>
              </w:rPr>
              <w:lastRenderedPageBreak/>
              <w:t>ex 7307</w:t>
            </w:r>
          </w:p>
        </w:tc>
        <w:tc>
          <w:tcPr>
            <w:cnfStyle w:val="000010000000" w:firstRow="0" w:lastRow="0" w:firstColumn="0" w:lastColumn="0" w:oddVBand="1" w:evenVBand="0" w:oddHBand="0" w:evenHBand="0" w:firstRowFirstColumn="0" w:firstRowLastColumn="0" w:lastRowFirstColumn="0" w:lastRowLastColumn="0"/>
            <w:tcW w:w="2713" w:type="dxa"/>
          </w:tcPr>
          <w:p w14:paraId="0C5A57D4" w14:textId="77777777" w:rsidR="00912FF4" w:rsidRPr="009743C8" w:rsidRDefault="00912FF4" w:rsidP="00912FF4">
            <w:pPr>
              <w:rPr>
                <w:lang w:val="en-GB"/>
              </w:rPr>
            </w:pPr>
            <w:r w:rsidRPr="009743C8">
              <w:rPr>
                <w:lang w:val="en-GB"/>
              </w:rPr>
              <w:t>Tube or pipe fittings of stainless steel (ISO No X5CrNiMo 1712), consisting of several parts</w:t>
            </w:r>
          </w:p>
        </w:tc>
        <w:tc>
          <w:tcPr>
            <w:tcW w:w="2778" w:type="dxa"/>
          </w:tcPr>
          <w:p w14:paraId="00E81E0F" w14:textId="406DE6C2"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Turning, drilling, reaming,</w:t>
            </w:r>
          </w:p>
          <w:p w14:paraId="63D5E83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threading, deburring and sand</w:t>
            </w:r>
            <w:r w:rsidRPr="009743C8">
              <w:rPr>
                <w:lang w:val="en-GB"/>
              </w:rPr>
              <w:softHyphen/>
              <w:t>blasting of forged blanks, provided that the total value of the forged blanks used does not exceed 35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03A3364" w14:textId="77777777" w:rsidR="00912FF4" w:rsidRPr="009743C8" w:rsidRDefault="00912FF4" w:rsidP="00912FF4">
            <w:pPr>
              <w:rPr>
                <w:lang w:val="en-GB"/>
              </w:rPr>
            </w:pPr>
          </w:p>
        </w:tc>
      </w:tr>
      <w:tr w:rsidR="00912FF4" w:rsidRPr="009743C8" w14:paraId="0CD4350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4B255CE" w14:textId="77777777" w:rsidR="00912FF4" w:rsidRPr="009743C8" w:rsidRDefault="00912FF4" w:rsidP="00912FF4">
            <w:pPr>
              <w:rPr>
                <w:lang w:val="en-GB"/>
              </w:rPr>
            </w:pPr>
            <w:r w:rsidRPr="009743C8">
              <w:rPr>
                <w:lang w:val="en-GB"/>
              </w:rPr>
              <w:t>7308</w:t>
            </w:r>
          </w:p>
        </w:tc>
        <w:tc>
          <w:tcPr>
            <w:cnfStyle w:val="000010000000" w:firstRow="0" w:lastRow="0" w:firstColumn="0" w:lastColumn="0" w:oddVBand="1" w:evenVBand="0" w:oddHBand="0" w:evenHBand="0" w:firstRowFirstColumn="0" w:firstRowLastColumn="0" w:lastRowFirstColumn="0" w:lastRowLastColumn="0"/>
            <w:tcW w:w="2713" w:type="dxa"/>
          </w:tcPr>
          <w:p w14:paraId="2892ABCF" w14:textId="77777777" w:rsidR="00912FF4" w:rsidRPr="009743C8" w:rsidRDefault="00912FF4" w:rsidP="00912FF4">
            <w:pPr>
              <w:rPr>
                <w:lang w:val="en-GB"/>
              </w:rPr>
            </w:pPr>
            <w:r w:rsidRPr="009743C8">
              <w:rPr>
                <w:lang w:val="en-GB"/>
              </w:rPr>
              <w:t>Structures (excluding prefabricated buildings of heading 9406) and parts of structures (for example, bridges and bridge-sections, lock- 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778" w:type="dxa"/>
          </w:tcPr>
          <w:p w14:paraId="1DD5F43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3407083F" w14:textId="77777777" w:rsidR="00912FF4" w:rsidRPr="009743C8" w:rsidRDefault="00912FF4" w:rsidP="00912FF4">
            <w:pPr>
              <w:rPr>
                <w:lang w:val="en-GB"/>
              </w:rPr>
            </w:pPr>
          </w:p>
        </w:tc>
      </w:tr>
      <w:tr w:rsidR="00912FF4" w:rsidRPr="009743C8" w14:paraId="0BDD9D4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403F73C" w14:textId="77777777" w:rsidR="00912FF4" w:rsidRPr="009743C8" w:rsidRDefault="00912FF4" w:rsidP="00912FF4">
            <w:pPr>
              <w:rPr>
                <w:lang w:val="en-GB"/>
              </w:rPr>
            </w:pPr>
            <w:r w:rsidRPr="009743C8">
              <w:rPr>
                <w:lang w:val="en-GB"/>
              </w:rPr>
              <w:t>ex 7315</w:t>
            </w:r>
          </w:p>
        </w:tc>
        <w:tc>
          <w:tcPr>
            <w:cnfStyle w:val="000010000000" w:firstRow="0" w:lastRow="0" w:firstColumn="0" w:lastColumn="0" w:oddVBand="1" w:evenVBand="0" w:oddHBand="0" w:evenHBand="0" w:firstRowFirstColumn="0" w:firstRowLastColumn="0" w:lastRowFirstColumn="0" w:lastRowLastColumn="0"/>
            <w:tcW w:w="2713" w:type="dxa"/>
          </w:tcPr>
          <w:p w14:paraId="67308585" w14:textId="77777777" w:rsidR="00912FF4" w:rsidRPr="009743C8" w:rsidRDefault="00912FF4" w:rsidP="00912FF4">
            <w:pPr>
              <w:rPr>
                <w:lang w:val="en-GB"/>
              </w:rPr>
            </w:pPr>
            <w:r w:rsidRPr="009743C8">
              <w:rPr>
                <w:lang w:val="en-GB"/>
              </w:rPr>
              <w:t>Skid chain</w:t>
            </w:r>
          </w:p>
        </w:tc>
        <w:tc>
          <w:tcPr>
            <w:tcW w:w="2778" w:type="dxa"/>
          </w:tcPr>
          <w:p w14:paraId="4B7F3F8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7315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B4A2FC" w14:textId="77777777" w:rsidR="00912FF4" w:rsidRPr="009743C8" w:rsidRDefault="00912FF4" w:rsidP="00912FF4">
            <w:pPr>
              <w:rPr>
                <w:lang w:val="en-GB"/>
              </w:rPr>
            </w:pPr>
          </w:p>
        </w:tc>
      </w:tr>
      <w:tr w:rsidR="00912FF4" w:rsidRPr="009743C8" w14:paraId="661B45A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E86146" w14:textId="77777777" w:rsidR="00912FF4" w:rsidRPr="009743C8" w:rsidRDefault="00912FF4" w:rsidP="00912FF4">
            <w:pPr>
              <w:rPr>
                <w:lang w:val="en-GB"/>
              </w:rPr>
            </w:pPr>
            <w:r w:rsidRPr="009743C8">
              <w:rPr>
                <w:lang w:val="en-GB"/>
              </w:rPr>
              <w:t>ex Chapter 74</w:t>
            </w:r>
          </w:p>
        </w:tc>
        <w:tc>
          <w:tcPr>
            <w:cnfStyle w:val="000010000000" w:firstRow="0" w:lastRow="0" w:firstColumn="0" w:lastColumn="0" w:oddVBand="1" w:evenVBand="0" w:oddHBand="0" w:evenHBand="0" w:firstRowFirstColumn="0" w:firstRowLastColumn="0" w:lastRowFirstColumn="0" w:lastRowLastColumn="0"/>
            <w:tcW w:w="2713" w:type="dxa"/>
          </w:tcPr>
          <w:p w14:paraId="20E88D27" w14:textId="77777777" w:rsidR="00912FF4" w:rsidRPr="009743C8" w:rsidRDefault="00912FF4" w:rsidP="00912FF4">
            <w:pPr>
              <w:rPr>
                <w:lang w:val="en-GB"/>
              </w:rPr>
            </w:pPr>
            <w:r w:rsidRPr="009743C8">
              <w:rPr>
                <w:lang w:val="en-GB"/>
              </w:rPr>
              <w:t>Copper and articles thereof; except for:</w:t>
            </w:r>
          </w:p>
        </w:tc>
        <w:tc>
          <w:tcPr>
            <w:tcW w:w="2778" w:type="dxa"/>
          </w:tcPr>
          <w:p w14:paraId="147BD90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E419C6F" w14:textId="77777777" w:rsidR="00912FF4" w:rsidRPr="009743C8" w:rsidRDefault="00912FF4" w:rsidP="00912FF4">
            <w:pPr>
              <w:rPr>
                <w:lang w:val="en-GB"/>
              </w:rPr>
            </w:pPr>
          </w:p>
        </w:tc>
      </w:tr>
      <w:tr w:rsidR="00912FF4" w:rsidRPr="009743C8" w14:paraId="408ECC6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4D320D" w14:textId="77777777" w:rsidR="00912FF4" w:rsidRPr="009743C8" w:rsidRDefault="00912FF4" w:rsidP="00912FF4">
            <w:pPr>
              <w:rPr>
                <w:lang w:val="en-GB"/>
              </w:rPr>
            </w:pPr>
            <w:r w:rsidRPr="009743C8">
              <w:rPr>
                <w:lang w:val="en-GB"/>
              </w:rPr>
              <w:t>7403</w:t>
            </w:r>
          </w:p>
        </w:tc>
        <w:tc>
          <w:tcPr>
            <w:cnfStyle w:val="000010000000" w:firstRow="0" w:lastRow="0" w:firstColumn="0" w:lastColumn="0" w:oddVBand="1" w:evenVBand="0" w:oddHBand="0" w:evenHBand="0" w:firstRowFirstColumn="0" w:firstRowLastColumn="0" w:lastRowFirstColumn="0" w:lastRowLastColumn="0"/>
            <w:tcW w:w="2713" w:type="dxa"/>
          </w:tcPr>
          <w:p w14:paraId="0F85F0A5" w14:textId="77777777" w:rsidR="00912FF4" w:rsidRPr="009743C8" w:rsidRDefault="00912FF4" w:rsidP="00912FF4">
            <w:pPr>
              <w:rPr>
                <w:lang w:val="en-GB"/>
              </w:rPr>
            </w:pPr>
            <w:r w:rsidRPr="009743C8">
              <w:rPr>
                <w:lang w:val="en-GB"/>
              </w:rPr>
              <w:t>Refined copper and copper alloys, unwrought:</w:t>
            </w:r>
          </w:p>
        </w:tc>
        <w:tc>
          <w:tcPr>
            <w:tcW w:w="2778" w:type="dxa"/>
          </w:tcPr>
          <w:p w14:paraId="206DAE3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2AC0C693" w14:textId="77777777" w:rsidR="00912FF4" w:rsidRPr="009743C8" w:rsidRDefault="00912FF4" w:rsidP="00912FF4">
            <w:pPr>
              <w:rPr>
                <w:lang w:val="en-GB"/>
              </w:rPr>
            </w:pPr>
          </w:p>
        </w:tc>
      </w:tr>
      <w:tr w:rsidR="00912FF4" w:rsidRPr="009743C8" w14:paraId="26E044D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144141C" w14:textId="77777777" w:rsidR="00912FF4" w:rsidRPr="009743C8" w:rsidRDefault="00912FF4" w:rsidP="00912FF4">
            <w:pPr>
              <w:rPr>
                <w:lang w:val="en-GB"/>
              </w:rPr>
            </w:pPr>
            <w:r w:rsidRPr="009743C8">
              <w:rPr>
                <w:lang w:val="en-GB"/>
              </w:rPr>
              <w:t>ex Chapter 75</w:t>
            </w:r>
          </w:p>
        </w:tc>
        <w:tc>
          <w:tcPr>
            <w:cnfStyle w:val="000010000000" w:firstRow="0" w:lastRow="0" w:firstColumn="0" w:lastColumn="0" w:oddVBand="1" w:evenVBand="0" w:oddHBand="0" w:evenHBand="0" w:firstRowFirstColumn="0" w:firstRowLastColumn="0" w:lastRowFirstColumn="0" w:lastRowLastColumn="0"/>
            <w:tcW w:w="2713" w:type="dxa"/>
          </w:tcPr>
          <w:p w14:paraId="6BC452B5" w14:textId="77777777" w:rsidR="00912FF4" w:rsidRPr="009743C8" w:rsidRDefault="00912FF4" w:rsidP="00912FF4">
            <w:pPr>
              <w:rPr>
                <w:lang w:val="en-GB"/>
              </w:rPr>
            </w:pPr>
            <w:r w:rsidRPr="009743C8">
              <w:rPr>
                <w:lang w:val="en-GB"/>
              </w:rPr>
              <w:t>Nickel and articles thereof; except for:</w:t>
            </w:r>
          </w:p>
        </w:tc>
        <w:tc>
          <w:tcPr>
            <w:tcW w:w="2778" w:type="dxa"/>
          </w:tcPr>
          <w:p w14:paraId="65A5D01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52D7A7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5CBF2AB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CD5F337" w14:textId="77777777" w:rsidR="00912FF4" w:rsidRPr="009743C8" w:rsidRDefault="00912FF4" w:rsidP="00912FF4">
            <w:pPr>
              <w:rPr>
                <w:lang w:val="en-GB"/>
              </w:rPr>
            </w:pPr>
          </w:p>
        </w:tc>
      </w:tr>
      <w:tr w:rsidR="00912FF4" w:rsidRPr="009743C8" w14:paraId="42D544E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4BCFCD7" w14:textId="77777777" w:rsidR="00912FF4" w:rsidRPr="009743C8" w:rsidRDefault="00912FF4" w:rsidP="00912FF4">
            <w:pPr>
              <w:rPr>
                <w:lang w:val="en-GB"/>
              </w:rPr>
            </w:pPr>
            <w:r w:rsidRPr="009743C8">
              <w:rPr>
                <w:lang w:val="en-GB"/>
              </w:rPr>
              <w:t>7501 to 7503</w:t>
            </w:r>
          </w:p>
        </w:tc>
        <w:tc>
          <w:tcPr>
            <w:cnfStyle w:val="000010000000" w:firstRow="0" w:lastRow="0" w:firstColumn="0" w:lastColumn="0" w:oddVBand="1" w:evenVBand="0" w:oddHBand="0" w:evenHBand="0" w:firstRowFirstColumn="0" w:firstRowLastColumn="0" w:lastRowFirstColumn="0" w:lastRowLastColumn="0"/>
            <w:tcW w:w="2713" w:type="dxa"/>
          </w:tcPr>
          <w:p w14:paraId="613C81B2" w14:textId="77777777" w:rsidR="00912FF4" w:rsidRPr="009743C8" w:rsidRDefault="00912FF4" w:rsidP="00912FF4">
            <w:pPr>
              <w:rPr>
                <w:lang w:val="en-GB"/>
              </w:rPr>
            </w:pPr>
            <w:r w:rsidRPr="009743C8">
              <w:rPr>
                <w:lang w:val="en-GB"/>
              </w:rPr>
              <w:t>Nickel mattes, nickel oxide sinters and other intermediate products of nickel metallurgy; unwrought nickel; nickel waste and scrap</w:t>
            </w:r>
          </w:p>
        </w:tc>
        <w:tc>
          <w:tcPr>
            <w:tcW w:w="2778" w:type="dxa"/>
          </w:tcPr>
          <w:p w14:paraId="69486F5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AE4491B" w14:textId="77777777" w:rsidR="00912FF4" w:rsidRPr="009743C8" w:rsidRDefault="00912FF4" w:rsidP="00912FF4">
            <w:pPr>
              <w:rPr>
                <w:lang w:val="en-GB"/>
              </w:rPr>
            </w:pPr>
          </w:p>
        </w:tc>
      </w:tr>
      <w:tr w:rsidR="00912FF4" w:rsidRPr="009743C8" w14:paraId="10C1DFD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AC07529" w14:textId="77777777" w:rsidR="00912FF4" w:rsidRPr="009743C8" w:rsidRDefault="00912FF4" w:rsidP="00912FF4">
            <w:pPr>
              <w:rPr>
                <w:lang w:val="en-GB"/>
              </w:rPr>
            </w:pPr>
            <w:r w:rsidRPr="009743C8">
              <w:rPr>
                <w:lang w:val="en-GB"/>
              </w:rPr>
              <w:lastRenderedPageBreak/>
              <w:t>ex Chapter 76</w:t>
            </w:r>
          </w:p>
        </w:tc>
        <w:tc>
          <w:tcPr>
            <w:cnfStyle w:val="000010000000" w:firstRow="0" w:lastRow="0" w:firstColumn="0" w:lastColumn="0" w:oddVBand="1" w:evenVBand="0" w:oddHBand="0" w:evenHBand="0" w:firstRowFirstColumn="0" w:firstRowLastColumn="0" w:lastRowFirstColumn="0" w:lastRowLastColumn="0"/>
            <w:tcW w:w="2713" w:type="dxa"/>
          </w:tcPr>
          <w:p w14:paraId="145B5E52" w14:textId="77777777" w:rsidR="00912FF4" w:rsidRPr="009743C8" w:rsidRDefault="00912FF4" w:rsidP="00912FF4">
            <w:pPr>
              <w:rPr>
                <w:lang w:val="en-GB"/>
              </w:rPr>
            </w:pPr>
            <w:r w:rsidRPr="009743C8">
              <w:rPr>
                <w:lang w:val="en-GB"/>
              </w:rPr>
              <w:t>Aluminium and articles thereof; except for:</w:t>
            </w:r>
          </w:p>
        </w:tc>
        <w:tc>
          <w:tcPr>
            <w:tcW w:w="2778" w:type="dxa"/>
          </w:tcPr>
          <w:p w14:paraId="103E1AA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9912840" w14:textId="77777777" w:rsidR="00912FF4" w:rsidRPr="009743C8" w:rsidRDefault="00912FF4" w:rsidP="00912FF4">
            <w:pPr>
              <w:rPr>
                <w:lang w:val="en-GB"/>
              </w:rPr>
            </w:pPr>
          </w:p>
        </w:tc>
      </w:tr>
      <w:tr w:rsidR="00912FF4" w:rsidRPr="009743C8" w14:paraId="38FA566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97F215" w14:textId="77777777" w:rsidR="00912FF4" w:rsidRPr="009743C8" w:rsidRDefault="00912FF4" w:rsidP="00912FF4">
            <w:pPr>
              <w:rPr>
                <w:lang w:val="en-GB"/>
              </w:rPr>
            </w:pPr>
            <w:r w:rsidRPr="009743C8">
              <w:rPr>
                <w:lang w:val="en-GB"/>
              </w:rPr>
              <w:t>7601</w:t>
            </w:r>
          </w:p>
        </w:tc>
        <w:tc>
          <w:tcPr>
            <w:cnfStyle w:val="000010000000" w:firstRow="0" w:lastRow="0" w:firstColumn="0" w:lastColumn="0" w:oddVBand="1" w:evenVBand="0" w:oddHBand="0" w:evenHBand="0" w:firstRowFirstColumn="0" w:firstRowLastColumn="0" w:lastRowFirstColumn="0" w:lastRowLastColumn="0"/>
            <w:tcW w:w="2713" w:type="dxa"/>
          </w:tcPr>
          <w:p w14:paraId="602EBBE9" w14:textId="77777777" w:rsidR="00912FF4" w:rsidRPr="009743C8" w:rsidRDefault="00912FF4" w:rsidP="00912FF4">
            <w:pPr>
              <w:rPr>
                <w:lang w:val="en-GB"/>
              </w:rPr>
            </w:pPr>
            <w:r w:rsidRPr="009743C8">
              <w:rPr>
                <w:lang w:val="en-GB"/>
              </w:rPr>
              <w:t>Unwrought aluminium</w:t>
            </w:r>
          </w:p>
        </w:tc>
        <w:tc>
          <w:tcPr>
            <w:tcW w:w="2778" w:type="dxa"/>
          </w:tcPr>
          <w:p w14:paraId="7BEBC0E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E54020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17DEDC0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p w14:paraId="5BABBA5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661814C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by thermal or elec</w:t>
            </w:r>
            <w:r w:rsidRPr="009743C8">
              <w:rPr>
                <w:lang w:val="en-GB"/>
              </w:rPr>
              <w:softHyphen/>
              <w:t>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588" w:type="dxa"/>
          </w:tcPr>
          <w:p w14:paraId="44E24EEB" w14:textId="77777777" w:rsidR="00912FF4" w:rsidRPr="009743C8" w:rsidRDefault="00912FF4" w:rsidP="00912FF4">
            <w:pPr>
              <w:rPr>
                <w:lang w:val="en-GB"/>
              </w:rPr>
            </w:pPr>
          </w:p>
        </w:tc>
      </w:tr>
      <w:tr w:rsidR="00912FF4" w:rsidRPr="009743C8" w14:paraId="24AED3F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6D27141" w14:textId="77777777" w:rsidR="00912FF4" w:rsidRPr="009743C8" w:rsidRDefault="00912FF4" w:rsidP="00912FF4">
            <w:pPr>
              <w:rPr>
                <w:lang w:val="en-GB"/>
              </w:rPr>
            </w:pPr>
            <w:r w:rsidRPr="009743C8">
              <w:rPr>
                <w:lang w:val="en-GB"/>
              </w:rPr>
              <w:t>7604-7606</w:t>
            </w:r>
          </w:p>
        </w:tc>
        <w:tc>
          <w:tcPr>
            <w:cnfStyle w:val="000010000000" w:firstRow="0" w:lastRow="0" w:firstColumn="0" w:lastColumn="0" w:oddVBand="1" w:evenVBand="0" w:oddHBand="0" w:evenHBand="0" w:firstRowFirstColumn="0" w:firstRowLastColumn="0" w:lastRowFirstColumn="0" w:lastRowLastColumn="0"/>
            <w:tcW w:w="2713" w:type="dxa"/>
          </w:tcPr>
          <w:p w14:paraId="024FCCC5" w14:textId="77777777" w:rsidR="00912FF4" w:rsidRPr="009743C8" w:rsidRDefault="00912FF4" w:rsidP="00912FF4">
            <w:pPr>
              <w:rPr>
                <w:lang w:val="en-GB"/>
              </w:rPr>
            </w:pPr>
            <w:r w:rsidRPr="009743C8">
              <w:rPr>
                <w:lang w:val="en-GB"/>
              </w:rPr>
              <w:t>Aluminium bars, rods and profiles, wire, plates and sheets</w:t>
            </w:r>
          </w:p>
        </w:tc>
        <w:tc>
          <w:tcPr>
            <w:tcW w:w="2778" w:type="dxa"/>
          </w:tcPr>
          <w:p w14:paraId="4A6F424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94FB901"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2791FD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C7A26C" w14:textId="77777777" w:rsidR="00912FF4" w:rsidRPr="009743C8" w:rsidRDefault="00912FF4" w:rsidP="00912FF4">
            <w:pPr>
              <w:rPr>
                <w:lang w:val="en-GB"/>
              </w:rPr>
            </w:pPr>
          </w:p>
        </w:tc>
      </w:tr>
      <w:tr w:rsidR="00912FF4" w:rsidRPr="009743C8" w14:paraId="4B3F567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057BB2" w14:textId="77777777" w:rsidR="00912FF4" w:rsidRPr="009743C8" w:rsidRDefault="00912FF4" w:rsidP="00912FF4">
            <w:pPr>
              <w:rPr>
                <w:lang w:val="en-GB"/>
              </w:rPr>
            </w:pPr>
            <w:r w:rsidRPr="009743C8">
              <w:rPr>
                <w:lang w:val="en-GB"/>
              </w:rPr>
              <w:t>7607</w:t>
            </w:r>
          </w:p>
        </w:tc>
        <w:tc>
          <w:tcPr>
            <w:cnfStyle w:val="000010000000" w:firstRow="0" w:lastRow="0" w:firstColumn="0" w:lastColumn="0" w:oddVBand="1" w:evenVBand="0" w:oddHBand="0" w:evenHBand="0" w:firstRowFirstColumn="0" w:firstRowLastColumn="0" w:lastRowFirstColumn="0" w:lastRowLastColumn="0"/>
            <w:tcW w:w="2713" w:type="dxa"/>
          </w:tcPr>
          <w:p w14:paraId="07674FE2" w14:textId="77777777" w:rsidR="00912FF4" w:rsidRPr="009743C8" w:rsidRDefault="00912FF4" w:rsidP="00912FF4">
            <w:pPr>
              <w:rPr>
                <w:lang w:val="en-GB"/>
              </w:rPr>
            </w:pPr>
            <w:r w:rsidRPr="009743C8">
              <w:rPr>
                <w:lang w:val="en-GB"/>
              </w:rPr>
              <w:t>Aluminium foil (whether or not printed or backed with paper, paperboard, plastics or similar backing materials) of a thickness not exceeding 0,2 mm</w:t>
            </w:r>
          </w:p>
        </w:tc>
        <w:tc>
          <w:tcPr>
            <w:tcW w:w="2778" w:type="dxa"/>
          </w:tcPr>
          <w:p w14:paraId="21703A0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7606 and 7607</w:t>
            </w:r>
          </w:p>
        </w:tc>
        <w:tc>
          <w:tcPr>
            <w:cnfStyle w:val="000010000000" w:firstRow="0" w:lastRow="0" w:firstColumn="0" w:lastColumn="0" w:oddVBand="1" w:evenVBand="0" w:oddHBand="0" w:evenHBand="0" w:firstRowFirstColumn="0" w:firstRowLastColumn="0" w:lastRowFirstColumn="0" w:lastRowLastColumn="0"/>
            <w:tcW w:w="2588" w:type="dxa"/>
          </w:tcPr>
          <w:p w14:paraId="696E65AC"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3FF6F1C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E605E6" w14:textId="77777777" w:rsidR="00912FF4" w:rsidRPr="009743C8" w:rsidRDefault="00912FF4" w:rsidP="00912FF4">
            <w:pPr>
              <w:rPr>
                <w:lang w:val="en-GB"/>
              </w:rPr>
            </w:pPr>
            <w:r w:rsidRPr="009743C8">
              <w:rPr>
                <w:lang w:val="en-GB"/>
              </w:rPr>
              <w:t>7608-7609</w:t>
            </w:r>
          </w:p>
        </w:tc>
        <w:tc>
          <w:tcPr>
            <w:cnfStyle w:val="000010000000" w:firstRow="0" w:lastRow="0" w:firstColumn="0" w:lastColumn="0" w:oddVBand="1" w:evenVBand="0" w:oddHBand="0" w:evenHBand="0" w:firstRowFirstColumn="0" w:firstRowLastColumn="0" w:lastRowFirstColumn="0" w:lastRowLastColumn="0"/>
            <w:tcW w:w="2713" w:type="dxa"/>
          </w:tcPr>
          <w:p w14:paraId="2E7D3880" w14:textId="77777777" w:rsidR="00912FF4" w:rsidRPr="009743C8" w:rsidRDefault="00912FF4" w:rsidP="00912FF4">
            <w:pPr>
              <w:rPr>
                <w:lang w:val="en-GB"/>
              </w:rPr>
            </w:pPr>
            <w:r w:rsidRPr="009743C8">
              <w:rPr>
                <w:lang w:val="en-GB"/>
              </w:rPr>
              <w:t>Aluminium tubes and pipes, or tube or pipe fittings (for example, couplings, elbows, sleeves)</w:t>
            </w:r>
          </w:p>
        </w:tc>
        <w:tc>
          <w:tcPr>
            <w:tcW w:w="2778" w:type="dxa"/>
          </w:tcPr>
          <w:p w14:paraId="14ED483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DF824E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63AD3B6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CC3416" w14:textId="77777777" w:rsidR="00912FF4" w:rsidRPr="009743C8" w:rsidRDefault="00912FF4" w:rsidP="00912FF4">
            <w:pPr>
              <w:rPr>
                <w:lang w:val="en-GB"/>
              </w:rPr>
            </w:pPr>
          </w:p>
        </w:tc>
      </w:tr>
      <w:tr w:rsidR="00912FF4" w:rsidRPr="009743C8" w14:paraId="4244864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A64B90" w14:textId="77777777" w:rsidR="00912FF4" w:rsidRPr="009743C8" w:rsidRDefault="00912FF4" w:rsidP="00912FF4">
            <w:pPr>
              <w:rPr>
                <w:lang w:val="en-GB"/>
              </w:rPr>
            </w:pPr>
            <w:r w:rsidRPr="009743C8">
              <w:rPr>
                <w:lang w:val="en-GB"/>
              </w:rPr>
              <w:lastRenderedPageBreak/>
              <w:t>ex 7616</w:t>
            </w:r>
          </w:p>
        </w:tc>
        <w:tc>
          <w:tcPr>
            <w:cnfStyle w:val="000010000000" w:firstRow="0" w:lastRow="0" w:firstColumn="0" w:lastColumn="0" w:oddVBand="1" w:evenVBand="0" w:oddHBand="0" w:evenHBand="0" w:firstRowFirstColumn="0" w:firstRowLastColumn="0" w:lastRowFirstColumn="0" w:lastRowLastColumn="0"/>
            <w:tcW w:w="2713" w:type="dxa"/>
          </w:tcPr>
          <w:p w14:paraId="29ADBF36" w14:textId="596E0782" w:rsidR="00912FF4" w:rsidRPr="009743C8" w:rsidRDefault="00912FF4" w:rsidP="00912FF4">
            <w:pPr>
              <w:rPr>
                <w:lang w:val="en-GB"/>
              </w:rPr>
            </w:pPr>
            <w:r w:rsidRPr="009743C8">
              <w:rPr>
                <w:lang w:val="en-GB"/>
              </w:rPr>
              <w:t>Aluminium articles other than gauze, cloth, grill, netting, fencing, reinforcing fabric and similar materials (including</w:t>
            </w:r>
          </w:p>
          <w:p w14:paraId="098D43AD" w14:textId="77777777" w:rsidR="00912FF4" w:rsidRPr="009743C8" w:rsidRDefault="00912FF4" w:rsidP="00912FF4">
            <w:pPr>
              <w:rPr>
                <w:lang w:val="en-GB"/>
              </w:rPr>
            </w:pPr>
            <w:r w:rsidRPr="009743C8">
              <w:rPr>
                <w:lang w:val="en-GB"/>
              </w:rPr>
              <w:t>endless hands) of aluminium wire, and expanded metal of aluminium</w:t>
            </w:r>
          </w:p>
        </w:tc>
        <w:tc>
          <w:tcPr>
            <w:tcW w:w="2778" w:type="dxa"/>
          </w:tcPr>
          <w:p w14:paraId="0B69FB2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BD4963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However, gauze, cloth, grill, netting, fencing, reinforcing fabric and similar materials (including endless hands) of aluminium wire, or expanded metal of aluminium may be used; and</w:t>
            </w:r>
          </w:p>
          <w:p w14:paraId="25941C7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14E290" w14:textId="77777777" w:rsidR="00912FF4" w:rsidRPr="009743C8" w:rsidRDefault="00912FF4" w:rsidP="00912FF4">
            <w:pPr>
              <w:rPr>
                <w:lang w:val="en-GB"/>
              </w:rPr>
            </w:pPr>
          </w:p>
        </w:tc>
      </w:tr>
      <w:tr w:rsidR="00912FF4" w:rsidRPr="009743C8" w14:paraId="2CB36EA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0298D6" w14:textId="77777777" w:rsidR="00912FF4" w:rsidRPr="009743C8" w:rsidRDefault="00912FF4" w:rsidP="00912FF4">
            <w:pPr>
              <w:rPr>
                <w:lang w:val="en-GB"/>
              </w:rPr>
            </w:pPr>
            <w:r w:rsidRPr="009743C8">
              <w:rPr>
                <w:lang w:val="en-GB"/>
              </w:rPr>
              <w:t>ex Chapter 78</w:t>
            </w:r>
          </w:p>
        </w:tc>
        <w:tc>
          <w:tcPr>
            <w:cnfStyle w:val="000010000000" w:firstRow="0" w:lastRow="0" w:firstColumn="0" w:lastColumn="0" w:oddVBand="1" w:evenVBand="0" w:oddHBand="0" w:evenHBand="0" w:firstRowFirstColumn="0" w:firstRowLastColumn="0" w:lastRowFirstColumn="0" w:lastRowLastColumn="0"/>
            <w:tcW w:w="2713" w:type="dxa"/>
          </w:tcPr>
          <w:p w14:paraId="3BAE2E39" w14:textId="77777777" w:rsidR="00912FF4" w:rsidRPr="009743C8" w:rsidRDefault="00912FF4" w:rsidP="00912FF4">
            <w:pPr>
              <w:rPr>
                <w:lang w:val="en-GB"/>
              </w:rPr>
            </w:pPr>
            <w:r w:rsidRPr="009743C8">
              <w:rPr>
                <w:lang w:val="en-GB"/>
              </w:rPr>
              <w:t>Lead and articles thereof; except for:</w:t>
            </w:r>
          </w:p>
        </w:tc>
        <w:tc>
          <w:tcPr>
            <w:tcW w:w="2778" w:type="dxa"/>
          </w:tcPr>
          <w:p w14:paraId="24300A7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20D3A5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3083D24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27C4BD" w14:textId="77777777" w:rsidR="00912FF4" w:rsidRPr="009743C8" w:rsidRDefault="00912FF4" w:rsidP="00912FF4">
            <w:pPr>
              <w:rPr>
                <w:lang w:val="en-GB"/>
              </w:rPr>
            </w:pPr>
          </w:p>
        </w:tc>
      </w:tr>
      <w:tr w:rsidR="00912FF4" w:rsidRPr="009743C8" w14:paraId="6156849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AA927BA" w14:textId="77777777" w:rsidR="00912FF4" w:rsidRPr="009743C8" w:rsidRDefault="00912FF4" w:rsidP="00912FF4">
            <w:pPr>
              <w:rPr>
                <w:lang w:val="en-GB"/>
              </w:rPr>
            </w:pPr>
            <w:r w:rsidRPr="009743C8">
              <w:rPr>
                <w:lang w:val="en-GB"/>
              </w:rPr>
              <w:t>7801</w:t>
            </w:r>
          </w:p>
        </w:tc>
        <w:tc>
          <w:tcPr>
            <w:cnfStyle w:val="000010000000" w:firstRow="0" w:lastRow="0" w:firstColumn="0" w:lastColumn="0" w:oddVBand="1" w:evenVBand="0" w:oddHBand="0" w:evenHBand="0" w:firstRowFirstColumn="0" w:firstRowLastColumn="0" w:lastRowFirstColumn="0" w:lastRowLastColumn="0"/>
            <w:tcW w:w="2713" w:type="dxa"/>
          </w:tcPr>
          <w:p w14:paraId="4665FEB6" w14:textId="77777777" w:rsidR="00912FF4" w:rsidRPr="009743C8" w:rsidRDefault="00912FF4" w:rsidP="00912FF4">
            <w:pPr>
              <w:rPr>
                <w:lang w:val="en-GB"/>
              </w:rPr>
            </w:pPr>
            <w:r w:rsidRPr="009743C8">
              <w:rPr>
                <w:lang w:val="en-GB"/>
              </w:rPr>
              <w:t>Unwrought lead:</w:t>
            </w:r>
          </w:p>
        </w:tc>
        <w:tc>
          <w:tcPr>
            <w:tcW w:w="2778" w:type="dxa"/>
          </w:tcPr>
          <w:p w14:paraId="51E9549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F5E57AD" w14:textId="77777777" w:rsidR="00912FF4" w:rsidRPr="009743C8" w:rsidRDefault="00912FF4" w:rsidP="00912FF4">
            <w:pPr>
              <w:rPr>
                <w:lang w:val="en-GB"/>
              </w:rPr>
            </w:pPr>
          </w:p>
        </w:tc>
      </w:tr>
      <w:tr w:rsidR="00912FF4" w:rsidRPr="009743C8" w14:paraId="507846D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F29F26B"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745D0FC" w14:textId="77777777" w:rsidR="00912FF4" w:rsidRPr="009743C8" w:rsidRDefault="00912FF4" w:rsidP="00912FF4">
            <w:pPr>
              <w:rPr>
                <w:lang w:val="en-GB"/>
              </w:rPr>
            </w:pPr>
            <w:r w:rsidRPr="009743C8">
              <w:rPr>
                <w:lang w:val="en-GB"/>
              </w:rPr>
              <w:t>Refined lead</w:t>
            </w:r>
          </w:p>
        </w:tc>
        <w:tc>
          <w:tcPr>
            <w:tcW w:w="2778" w:type="dxa"/>
          </w:tcPr>
          <w:p w14:paraId="6C6F0C6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2588" w:type="dxa"/>
          </w:tcPr>
          <w:p w14:paraId="7B3C3989" w14:textId="77777777" w:rsidR="00912FF4" w:rsidRPr="009743C8" w:rsidRDefault="00912FF4" w:rsidP="00912FF4">
            <w:pPr>
              <w:rPr>
                <w:lang w:val="en-GB"/>
              </w:rPr>
            </w:pPr>
          </w:p>
        </w:tc>
      </w:tr>
      <w:tr w:rsidR="00912FF4" w:rsidRPr="009743C8" w14:paraId="2F0CA8E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435D22"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058BAD2" w14:textId="77777777" w:rsidR="00912FF4" w:rsidRPr="009743C8" w:rsidRDefault="00912FF4" w:rsidP="00912FF4">
            <w:pPr>
              <w:rPr>
                <w:lang w:val="en-GB"/>
              </w:rPr>
            </w:pPr>
            <w:r w:rsidRPr="009743C8">
              <w:rPr>
                <w:lang w:val="en-GB"/>
              </w:rPr>
              <w:t>-Other</w:t>
            </w:r>
          </w:p>
        </w:tc>
        <w:tc>
          <w:tcPr>
            <w:tcW w:w="2778" w:type="dxa"/>
          </w:tcPr>
          <w:p w14:paraId="6703B91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14E1A1E6" w14:textId="77777777" w:rsidR="00912FF4" w:rsidRPr="009743C8" w:rsidRDefault="00912FF4" w:rsidP="00912FF4">
            <w:pPr>
              <w:rPr>
                <w:lang w:val="en-GB"/>
              </w:rPr>
            </w:pPr>
          </w:p>
        </w:tc>
      </w:tr>
      <w:tr w:rsidR="00912FF4" w:rsidRPr="009743C8" w14:paraId="59B4874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3B98B07" w14:textId="77777777" w:rsidR="00912FF4" w:rsidRPr="009743C8" w:rsidRDefault="00912FF4" w:rsidP="00912FF4">
            <w:pPr>
              <w:rPr>
                <w:lang w:val="en-GB"/>
              </w:rPr>
            </w:pPr>
            <w:r w:rsidRPr="009743C8">
              <w:rPr>
                <w:lang w:val="en-GB"/>
              </w:rPr>
              <w:t>7802</w:t>
            </w:r>
          </w:p>
        </w:tc>
        <w:tc>
          <w:tcPr>
            <w:cnfStyle w:val="000010000000" w:firstRow="0" w:lastRow="0" w:firstColumn="0" w:lastColumn="0" w:oddVBand="1" w:evenVBand="0" w:oddHBand="0" w:evenHBand="0" w:firstRowFirstColumn="0" w:firstRowLastColumn="0" w:lastRowFirstColumn="0" w:lastRowLastColumn="0"/>
            <w:tcW w:w="2713" w:type="dxa"/>
          </w:tcPr>
          <w:p w14:paraId="501759D8" w14:textId="77777777" w:rsidR="00912FF4" w:rsidRPr="009743C8" w:rsidRDefault="00912FF4" w:rsidP="00912FF4">
            <w:pPr>
              <w:rPr>
                <w:lang w:val="en-GB"/>
              </w:rPr>
            </w:pPr>
            <w:r w:rsidRPr="009743C8">
              <w:rPr>
                <w:lang w:val="en-GB"/>
              </w:rPr>
              <w:t>Lead waste and scrap</w:t>
            </w:r>
          </w:p>
        </w:tc>
        <w:tc>
          <w:tcPr>
            <w:tcW w:w="2778" w:type="dxa"/>
          </w:tcPr>
          <w:p w14:paraId="2ADE8631"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CECDA8" w14:textId="77777777" w:rsidR="00912FF4" w:rsidRPr="009743C8" w:rsidRDefault="00912FF4" w:rsidP="00912FF4">
            <w:pPr>
              <w:rPr>
                <w:lang w:val="en-GB"/>
              </w:rPr>
            </w:pPr>
          </w:p>
        </w:tc>
      </w:tr>
      <w:tr w:rsidR="00912FF4" w:rsidRPr="009743C8" w14:paraId="7F7EDA0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DB6F2E0" w14:textId="77777777" w:rsidR="00912FF4" w:rsidRPr="009743C8" w:rsidRDefault="00912FF4" w:rsidP="00912FF4">
            <w:pPr>
              <w:rPr>
                <w:lang w:val="en-GB"/>
              </w:rPr>
            </w:pPr>
            <w:r w:rsidRPr="009743C8">
              <w:rPr>
                <w:lang w:val="en-GB"/>
              </w:rPr>
              <w:t>ex 7806</w:t>
            </w:r>
          </w:p>
        </w:tc>
        <w:tc>
          <w:tcPr>
            <w:cnfStyle w:val="000010000000" w:firstRow="0" w:lastRow="0" w:firstColumn="0" w:lastColumn="0" w:oddVBand="1" w:evenVBand="0" w:oddHBand="0" w:evenHBand="0" w:firstRowFirstColumn="0" w:firstRowLastColumn="0" w:lastRowFirstColumn="0" w:lastRowLastColumn="0"/>
            <w:tcW w:w="2713" w:type="dxa"/>
          </w:tcPr>
          <w:p w14:paraId="6E908923" w14:textId="77777777" w:rsidR="00912FF4" w:rsidRPr="009743C8" w:rsidRDefault="00912FF4" w:rsidP="00912FF4">
            <w:pPr>
              <w:rPr>
                <w:lang w:val="en-GB"/>
              </w:rPr>
            </w:pPr>
            <w:r w:rsidRPr="009743C8">
              <w:rPr>
                <w:lang w:val="en-GB"/>
              </w:rPr>
              <w:t>Lead tubes, pipes and tube or pipe fittings</w:t>
            </w:r>
          </w:p>
        </w:tc>
        <w:tc>
          <w:tcPr>
            <w:tcW w:w="2778" w:type="dxa"/>
          </w:tcPr>
          <w:p w14:paraId="39E9F70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FB6B65C" w14:textId="77777777" w:rsidR="00912FF4" w:rsidRPr="009743C8" w:rsidRDefault="00912FF4" w:rsidP="00912FF4">
            <w:pPr>
              <w:rPr>
                <w:lang w:val="en-GB"/>
              </w:rPr>
            </w:pPr>
          </w:p>
        </w:tc>
      </w:tr>
      <w:tr w:rsidR="00912FF4" w:rsidRPr="009743C8" w14:paraId="1F248D6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806E35" w14:textId="77777777" w:rsidR="00912FF4" w:rsidRPr="009743C8" w:rsidRDefault="00912FF4" w:rsidP="00912FF4">
            <w:pPr>
              <w:rPr>
                <w:lang w:val="en-GB"/>
              </w:rPr>
            </w:pPr>
            <w:r w:rsidRPr="009743C8">
              <w:rPr>
                <w:lang w:val="en-GB"/>
              </w:rPr>
              <w:t>ex Chapter 79</w:t>
            </w:r>
          </w:p>
        </w:tc>
        <w:tc>
          <w:tcPr>
            <w:cnfStyle w:val="000010000000" w:firstRow="0" w:lastRow="0" w:firstColumn="0" w:lastColumn="0" w:oddVBand="1" w:evenVBand="0" w:oddHBand="0" w:evenHBand="0" w:firstRowFirstColumn="0" w:firstRowLastColumn="0" w:lastRowFirstColumn="0" w:lastRowLastColumn="0"/>
            <w:tcW w:w="2713" w:type="dxa"/>
          </w:tcPr>
          <w:p w14:paraId="1A10AB5E" w14:textId="77777777" w:rsidR="00912FF4" w:rsidRPr="009743C8" w:rsidRDefault="00912FF4" w:rsidP="00912FF4">
            <w:pPr>
              <w:rPr>
                <w:lang w:val="en-GB"/>
              </w:rPr>
            </w:pPr>
            <w:r w:rsidRPr="009743C8">
              <w:rPr>
                <w:lang w:val="en-GB"/>
              </w:rPr>
              <w:t>Zinc and articles thereof; except for:</w:t>
            </w:r>
          </w:p>
        </w:tc>
        <w:tc>
          <w:tcPr>
            <w:tcW w:w="2778" w:type="dxa"/>
          </w:tcPr>
          <w:p w14:paraId="0C8AECE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48AEEC6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9B0E64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7EA249" w14:textId="77777777" w:rsidR="00912FF4" w:rsidRPr="009743C8" w:rsidRDefault="00912FF4" w:rsidP="00912FF4">
            <w:pPr>
              <w:rPr>
                <w:lang w:val="en-GB"/>
              </w:rPr>
            </w:pPr>
          </w:p>
        </w:tc>
      </w:tr>
      <w:tr w:rsidR="00912FF4" w:rsidRPr="009743C8" w14:paraId="234D74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5296AB" w14:textId="77777777" w:rsidR="00912FF4" w:rsidRPr="009743C8" w:rsidRDefault="00912FF4" w:rsidP="00912FF4">
            <w:pPr>
              <w:rPr>
                <w:lang w:val="en-GB"/>
              </w:rPr>
            </w:pPr>
            <w:r w:rsidRPr="009743C8">
              <w:rPr>
                <w:lang w:val="en-GB"/>
              </w:rPr>
              <w:lastRenderedPageBreak/>
              <w:t>7901</w:t>
            </w:r>
          </w:p>
        </w:tc>
        <w:tc>
          <w:tcPr>
            <w:cnfStyle w:val="000010000000" w:firstRow="0" w:lastRow="0" w:firstColumn="0" w:lastColumn="0" w:oddVBand="1" w:evenVBand="0" w:oddHBand="0" w:evenHBand="0" w:firstRowFirstColumn="0" w:firstRowLastColumn="0" w:lastRowFirstColumn="0" w:lastRowLastColumn="0"/>
            <w:tcW w:w="2713" w:type="dxa"/>
          </w:tcPr>
          <w:p w14:paraId="736AF290" w14:textId="77777777" w:rsidR="00912FF4" w:rsidRPr="009743C8" w:rsidRDefault="00912FF4" w:rsidP="00912FF4">
            <w:pPr>
              <w:rPr>
                <w:lang w:val="en-GB"/>
              </w:rPr>
            </w:pPr>
            <w:r w:rsidRPr="009743C8">
              <w:rPr>
                <w:lang w:val="en-GB"/>
              </w:rPr>
              <w:t>Unwrought zinc</w:t>
            </w:r>
          </w:p>
        </w:tc>
        <w:tc>
          <w:tcPr>
            <w:tcW w:w="2778" w:type="dxa"/>
          </w:tcPr>
          <w:p w14:paraId="68E8735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7902 may not he used</w:t>
            </w:r>
          </w:p>
        </w:tc>
        <w:tc>
          <w:tcPr>
            <w:cnfStyle w:val="000010000000" w:firstRow="0" w:lastRow="0" w:firstColumn="0" w:lastColumn="0" w:oddVBand="1" w:evenVBand="0" w:oddHBand="0" w:evenHBand="0" w:firstRowFirstColumn="0" w:firstRowLastColumn="0" w:lastRowFirstColumn="0" w:lastRowLastColumn="0"/>
            <w:tcW w:w="2588" w:type="dxa"/>
          </w:tcPr>
          <w:p w14:paraId="389E130C" w14:textId="77777777" w:rsidR="00912FF4" w:rsidRPr="009743C8" w:rsidRDefault="00912FF4" w:rsidP="00912FF4">
            <w:pPr>
              <w:rPr>
                <w:lang w:val="en-GB"/>
              </w:rPr>
            </w:pPr>
          </w:p>
        </w:tc>
      </w:tr>
      <w:tr w:rsidR="00912FF4" w:rsidRPr="009743C8" w14:paraId="601A04D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7CF9BF" w14:textId="77777777" w:rsidR="00912FF4" w:rsidRPr="009743C8" w:rsidRDefault="00912FF4" w:rsidP="00912FF4">
            <w:pPr>
              <w:rPr>
                <w:lang w:val="en-GB"/>
              </w:rPr>
            </w:pPr>
            <w:r w:rsidRPr="009743C8">
              <w:rPr>
                <w:lang w:val="en-GB"/>
              </w:rPr>
              <w:t>7902</w:t>
            </w:r>
          </w:p>
        </w:tc>
        <w:tc>
          <w:tcPr>
            <w:cnfStyle w:val="000010000000" w:firstRow="0" w:lastRow="0" w:firstColumn="0" w:lastColumn="0" w:oddVBand="1" w:evenVBand="0" w:oddHBand="0" w:evenHBand="0" w:firstRowFirstColumn="0" w:firstRowLastColumn="0" w:lastRowFirstColumn="0" w:lastRowLastColumn="0"/>
            <w:tcW w:w="2713" w:type="dxa"/>
          </w:tcPr>
          <w:p w14:paraId="6E85FAE3" w14:textId="77777777" w:rsidR="00912FF4" w:rsidRPr="009743C8" w:rsidRDefault="00912FF4" w:rsidP="00912FF4">
            <w:pPr>
              <w:rPr>
                <w:lang w:val="en-GB"/>
              </w:rPr>
            </w:pPr>
            <w:r w:rsidRPr="009743C8">
              <w:rPr>
                <w:lang w:val="en-GB"/>
              </w:rPr>
              <w:t>Zinc waste and scrap</w:t>
            </w:r>
          </w:p>
        </w:tc>
        <w:tc>
          <w:tcPr>
            <w:tcW w:w="2778" w:type="dxa"/>
          </w:tcPr>
          <w:p w14:paraId="24F6C2E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9F5203" w14:textId="77777777" w:rsidR="00912FF4" w:rsidRPr="009743C8" w:rsidRDefault="00912FF4" w:rsidP="00912FF4">
            <w:pPr>
              <w:rPr>
                <w:lang w:val="en-GB"/>
              </w:rPr>
            </w:pPr>
          </w:p>
        </w:tc>
      </w:tr>
      <w:tr w:rsidR="00912FF4" w:rsidRPr="009743C8" w14:paraId="59DBDAC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139B94C" w14:textId="77777777" w:rsidR="00912FF4" w:rsidRPr="009743C8" w:rsidRDefault="00912FF4" w:rsidP="00912FF4">
            <w:pPr>
              <w:rPr>
                <w:lang w:val="en-GB"/>
              </w:rPr>
            </w:pPr>
            <w:r w:rsidRPr="009743C8">
              <w:rPr>
                <w:lang w:val="en-GB"/>
              </w:rPr>
              <w:t>ex 7907</w:t>
            </w:r>
          </w:p>
        </w:tc>
        <w:tc>
          <w:tcPr>
            <w:cnfStyle w:val="000010000000" w:firstRow="0" w:lastRow="0" w:firstColumn="0" w:lastColumn="0" w:oddVBand="1" w:evenVBand="0" w:oddHBand="0" w:evenHBand="0" w:firstRowFirstColumn="0" w:firstRowLastColumn="0" w:lastRowFirstColumn="0" w:lastRowLastColumn="0"/>
            <w:tcW w:w="2713" w:type="dxa"/>
          </w:tcPr>
          <w:p w14:paraId="7E869416" w14:textId="77777777" w:rsidR="00912FF4" w:rsidRPr="009743C8" w:rsidRDefault="00912FF4" w:rsidP="00912FF4">
            <w:pPr>
              <w:rPr>
                <w:lang w:val="en-GB"/>
              </w:rPr>
            </w:pPr>
            <w:r w:rsidRPr="009743C8">
              <w:rPr>
                <w:lang w:val="en-GB"/>
              </w:rPr>
              <w:t>Zinc tubes, pipes and tube or pipe fittings</w:t>
            </w:r>
          </w:p>
        </w:tc>
        <w:tc>
          <w:tcPr>
            <w:tcW w:w="2778" w:type="dxa"/>
          </w:tcPr>
          <w:p w14:paraId="0BEC1D6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C300925" w14:textId="77777777" w:rsidR="00912FF4" w:rsidRPr="009743C8" w:rsidRDefault="00912FF4" w:rsidP="00912FF4">
            <w:pPr>
              <w:rPr>
                <w:lang w:val="en-GB"/>
              </w:rPr>
            </w:pPr>
          </w:p>
        </w:tc>
      </w:tr>
      <w:tr w:rsidR="00912FF4" w:rsidRPr="009743C8" w14:paraId="5948E70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642A4D" w14:textId="77777777" w:rsidR="00912FF4" w:rsidRPr="009743C8" w:rsidRDefault="00912FF4" w:rsidP="00912FF4">
            <w:pPr>
              <w:rPr>
                <w:lang w:val="en-GB"/>
              </w:rPr>
            </w:pPr>
            <w:r w:rsidRPr="009743C8">
              <w:rPr>
                <w:lang w:val="en-GB"/>
              </w:rPr>
              <w:t>ex Chapter 80</w:t>
            </w:r>
          </w:p>
        </w:tc>
        <w:tc>
          <w:tcPr>
            <w:cnfStyle w:val="000010000000" w:firstRow="0" w:lastRow="0" w:firstColumn="0" w:lastColumn="0" w:oddVBand="1" w:evenVBand="0" w:oddHBand="0" w:evenHBand="0" w:firstRowFirstColumn="0" w:firstRowLastColumn="0" w:lastRowFirstColumn="0" w:lastRowLastColumn="0"/>
            <w:tcW w:w="2713" w:type="dxa"/>
          </w:tcPr>
          <w:p w14:paraId="37B7C668" w14:textId="77777777" w:rsidR="00912FF4" w:rsidRPr="009743C8" w:rsidRDefault="00912FF4" w:rsidP="00912FF4">
            <w:pPr>
              <w:rPr>
                <w:lang w:val="en-GB"/>
              </w:rPr>
            </w:pPr>
            <w:r w:rsidRPr="009743C8">
              <w:rPr>
                <w:lang w:val="en-GB"/>
              </w:rPr>
              <w:t>Tin and articles thereof; except for:</w:t>
            </w:r>
          </w:p>
        </w:tc>
        <w:tc>
          <w:tcPr>
            <w:tcW w:w="2778" w:type="dxa"/>
          </w:tcPr>
          <w:p w14:paraId="204355F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52463BA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6B6A40D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6475305" w14:textId="77777777" w:rsidR="00912FF4" w:rsidRPr="009743C8" w:rsidRDefault="00912FF4" w:rsidP="00912FF4">
            <w:pPr>
              <w:rPr>
                <w:lang w:val="en-GB"/>
              </w:rPr>
            </w:pPr>
          </w:p>
        </w:tc>
      </w:tr>
      <w:tr w:rsidR="00912FF4" w:rsidRPr="009743C8" w14:paraId="59E780A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CD37C7D" w14:textId="77777777" w:rsidR="00912FF4" w:rsidRPr="009743C8" w:rsidRDefault="00912FF4" w:rsidP="00912FF4">
            <w:pPr>
              <w:rPr>
                <w:lang w:val="en-GB"/>
              </w:rPr>
            </w:pPr>
            <w:r w:rsidRPr="009743C8">
              <w:rPr>
                <w:lang w:val="en-GB"/>
              </w:rPr>
              <w:t>8001</w:t>
            </w:r>
          </w:p>
        </w:tc>
        <w:tc>
          <w:tcPr>
            <w:cnfStyle w:val="000010000000" w:firstRow="0" w:lastRow="0" w:firstColumn="0" w:lastColumn="0" w:oddVBand="1" w:evenVBand="0" w:oddHBand="0" w:evenHBand="0" w:firstRowFirstColumn="0" w:firstRowLastColumn="0" w:lastRowFirstColumn="0" w:lastRowLastColumn="0"/>
            <w:tcW w:w="2713" w:type="dxa"/>
          </w:tcPr>
          <w:p w14:paraId="385BA0CD" w14:textId="77777777" w:rsidR="00912FF4" w:rsidRPr="009743C8" w:rsidRDefault="00912FF4" w:rsidP="00912FF4">
            <w:pPr>
              <w:rPr>
                <w:lang w:val="en-GB"/>
              </w:rPr>
            </w:pPr>
            <w:r w:rsidRPr="009743C8">
              <w:rPr>
                <w:lang w:val="en-GB"/>
              </w:rPr>
              <w:t>Unwrought tin</w:t>
            </w:r>
          </w:p>
        </w:tc>
        <w:tc>
          <w:tcPr>
            <w:tcW w:w="2778" w:type="dxa"/>
          </w:tcPr>
          <w:p w14:paraId="2E34A6B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34EBECC8" w14:textId="77777777" w:rsidR="00912FF4" w:rsidRPr="009743C8" w:rsidRDefault="00912FF4" w:rsidP="00912FF4">
            <w:pPr>
              <w:rPr>
                <w:lang w:val="en-GB"/>
              </w:rPr>
            </w:pPr>
          </w:p>
        </w:tc>
      </w:tr>
      <w:tr w:rsidR="00912FF4" w:rsidRPr="009743C8" w14:paraId="187E69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A606855" w14:textId="70852EB3" w:rsidR="00912FF4" w:rsidRPr="009743C8" w:rsidRDefault="00912FF4" w:rsidP="00912FF4">
            <w:pPr>
              <w:rPr>
                <w:lang w:val="en-GB"/>
              </w:rPr>
            </w:pPr>
            <w:r w:rsidRPr="009743C8">
              <w:rPr>
                <w:lang w:val="en-GB"/>
              </w:rPr>
              <w:t xml:space="preserve">8002 </w:t>
            </w:r>
            <w:r w:rsidR="00660347">
              <w:rPr>
                <w:lang w:val="en-GB"/>
              </w:rPr>
              <w:t>to</w:t>
            </w:r>
            <w:r w:rsidRPr="009743C8">
              <w:rPr>
                <w:lang w:val="en-GB"/>
              </w:rPr>
              <w:t xml:space="preserve"> 8007</w:t>
            </w:r>
          </w:p>
        </w:tc>
        <w:tc>
          <w:tcPr>
            <w:cnfStyle w:val="000010000000" w:firstRow="0" w:lastRow="0" w:firstColumn="0" w:lastColumn="0" w:oddVBand="1" w:evenVBand="0" w:oddHBand="0" w:evenHBand="0" w:firstRowFirstColumn="0" w:firstRowLastColumn="0" w:lastRowFirstColumn="0" w:lastRowLastColumn="0"/>
            <w:tcW w:w="2713" w:type="dxa"/>
          </w:tcPr>
          <w:p w14:paraId="2F8F30F0" w14:textId="77777777" w:rsidR="00912FF4" w:rsidRPr="009743C8" w:rsidRDefault="00912FF4" w:rsidP="00912FF4">
            <w:pPr>
              <w:rPr>
                <w:lang w:val="en-GB"/>
              </w:rPr>
            </w:pPr>
            <w:r w:rsidRPr="009743C8">
              <w:rPr>
                <w:lang w:val="en-GB"/>
              </w:rPr>
              <w:t>Tin waste and scrap; other articles of tin</w:t>
            </w:r>
          </w:p>
        </w:tc>
        <w:tc>
          <w:tcPr>
            <w:tcW w:w="2778" w:type="dxa"/>
          </w:tcPr>
          <w:p w14:paraId="2355398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8D0826" w14:textId="77777777" w:rsidR="00912FF4" w:rsidRPr="009743C8" w:rsidRDefault="00912FF4" w:rsidP="00912FF4">
            <w:pPr>
              <w:rPr>
                <w:lang w:val="en-GB"/>
              </w:rPr>
            </w:pPr>
          </w:p>
        </w:tc>
      </w:tr>
      <w:tr w:rsidR="00912FF4" w:rsidRPr="009743C8" w14:paraId="5F65DF6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49AA476" w14:textId="77777777" w:rsidR="00912FF4" w:rsidRPr="009743C8" w:rsidRDefault="00912FF4" w:rsidP="00912FF4">
            <w:pPr>
              <w:rPr>
                <w:lang w:val="en-GB"/>
              </w:rPr>
            </w:pPr>
            <w:r w:rsidRPr="009743C8">
              <w:rPr>
                <w:lang w:val="en-GB"/>
              </w:rPr>
              <w:t>Chapter 81</w:t>
            </w:r>
          </w:p>
        </w:tc>
        <w:tc>
          <w:tcPr>
            <w:cnfStyle w:val="000010000000" w:firstRow="0" w:lastRow="0" w:firstColumn="0" w:lastColumn="0" w:oddVBand="1" w:evenVBand="0" w:oddHBand="0" w:evenHBand="0" w:firstRowFirstColumn="0" w:firstRowLastColumn="0" w:lastRowFirstColumn="0" w:lastRowLastColumn="0"/>
            <w:tcW w:w="2713" w:type="dxa"/>
          </w:tcPr>
          <w:p w14:paraId="7BA41583" w14:textId="77777777" w:rsidR="00912FF4" w:rsidRPr="009743C8" w:rsidRDefault="00912FF4" w:rsidP="00912FF4">
            <w:pPr>
              <w:rPr>
                <w:lang w:val="en-GB"/>
              </w:rPr>
            </w:pPr>
            <w:r w:rsidRPr="009743C8">
              <w:rPr>
                <w:lang w:val="en-GB"/>
              </w:rPr>
              <w:t>Other base metals; cermets; articles thereof</w:t>
            </w:r>
          </w:p>
        </w:tc>
        <w:tc>
          <w:tcPr>
            <w:tcW w:w="2778" w:type="dxa"/>
          </w:tcPr>
          <w:p w14:paraId="60DA29D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C8402A3" w14:textId="77777777" w:rsidR="00912FF4" w:rsidRPr="009743C8" w:rsidRDefault="00912FF4" w:rsidP="00912FF4">
            <w:pPr>
              <w:rPr>
                <w:lang w:val="en-GB"/>
              </w:rPr>
            </w:pPr>
          </w:p>
        </w:tc>
      </w:tr>
      <w:tr w:rsidR="00912FF4" w:rsidRPr="009743C8" w14:paraId="61B9DDF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238A1D3"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1A4FDF6" w14:textId="77777777" w:rsidR="00912FF4" w:rsidRPr="009743C8" w:rsidRDefault="00912FF4" w:rsidP="00912FF4">
            <w:pPr>
              <w:rPr>
                <w:lang w:val="en-GB"/>
              </w:rPr>
            </w:pPr>
            <w:r w:rsidRPr="009743C8">
              <w:rPr>
                <w:lang w:val="en-GB"/>
              </w:rPr>
              <w:t>- Other base metals, wrought; articles thereof:</w:t>
            </w:r>
          </w:p>
        </w:tc>
        <w:tc>
          <w:tcPr>
            <w:tcW w:w="2778" w:type="dxa"/>
          </w:tcPr>
          <w:p w14:paraId="21AF85D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the same heading as the product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5AE1072" w14:textId="77777777" w:rsidR="00912FF4" w:rsidRPr="009743C8" w:rsidRDefault="00912FF4" w:rsidP="00912FF4">
            <w:pPr>
              <w:rPr>
                <w:lang w:val="en-GB"/>
              </w:rPr>
            </w:pPr>
          </w:p>
        </w:tc>
      </w:tr>
      <w:tr w:rsidR="00912FF4" w:rsidRPr="009743C8" w14:paraId="31BAE7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2857D43"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234B15" w14:textId="77777777" w:rsidR="00912FF4" w:rsidRPr="009743C8" w:rsidRDefault="00912FF4" w:rsidP="00912FF4">
            <w:pPr>
              <w:rPr>
                <w:lang w:val="en-GB"/>
              </w:rPr>
            </w:pPr>
            <w:r w:rsidRPr="009743C8">
              <w:rPr>
                <w:lang w:val="en-GB"/>
              </w:rPr>
              <w:t>-Other</w:t>
            </w:r>
          </w:p>
        </w:tc>
        <w:tc>
          <w:tcPr>
            <w:tcW w:w="2778" w:type="dxa"/>
          </w:tcPr>
          <w:p w14:paraId="5304330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25870D" w14:textId="77777777" w:rsidR="00912FF4" w:rsidRPr="009743C8" w:rsidRDefault="00912FF4" w:rsidP="00912FF4">
            <w:pPr>
              <w:rPr>
                <w:lang w:val="en-GB"/>
              </w:rPr>
            </w:pPr>
          </w:p>
        </w:tc>
      </w:tr>
      <w:tr w:rsidR="00912FF4" w:rsidRPr="009743C8" w14:paraId="1034DBF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5C44EB" w14:textId="77777777" w:rsidR="00912FF4" w:rsidRPr="009743C8" w:rsidRDefault="00912FF4" w:rsidP="00912FF4">
            <w:pPr>
              <w:rPr>
                <w:lang w:val="en-GB"/>
              </w:rPr>
            </w:pPr>
            <w:r w:rsidRPr="009743C8">
              <w:rPr>
                <w:lang w:val="en-GB"/>
              </w:rPr>
              <w:t>ex Chapter 82</w:t>
            </w:r>
          </w:p>
        </w:tc>
        <w:tc>
          <w:tcPr>
            <w:cnfStyle w:val="000010000000" w:firstRow="0" w:lastRow="0" w:firstColumn="0" w:lastColumn="0" w:oddVBand="1" w:evenVBand="0" w:oddHBand="0" w:evenHBand="0" w:firstRowFirstColumn="0" w:firstRowLastColumn="0" w:lastRowFirstColumn="0" w:lastRowLastColumn="0"/>
            <w:tcW w:w="2713" w:type="dxa"/>
          </w:tcPr>
          <w:p w14:paraId="70CCDF35" w14:textId="77777777" w:rsidR="00912FF4" w:rsidRPr="009743C8" w:rsidRDefault="00912FF4" w:rsidP="00912FF4">
            <w:pPr>
              <w:rPr>
                <w:lang w:val="en-GB"/>
              </w:rPr>
            </w:pPr>
            <w:r w:rsidRPr="009743C8">
              <w:rPr>
                <w:lang w:val="en-GB"/>
              </w:rPr>
              <w:t>Tools, implements, cutlery, spoons and forks, of base metal; parts thereof of base metal; except for:</w:t>
            </w:r>
          </w:p>
        </w:tc>
        <w:tc>
          <w:tcPr>
            <w:tcW w:w="2778" w:type="dxa"/>
          </w:tcPr>
          <w:p w14:paraId="7E9BED6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EFCA68" w14:textId="77777777" w:rsidR="00912FF4" w:rsidRPr="009743C8" w:rsidRDefault="00912FF4" w:rsidP="00912FF4">
            <w:pPr>
              <w:rPr>
                <w:lang w:val="en-GB"/>
              </w:rPr>
            </w:pPr>
          </w:p>
        </w:tc>
      </w:tr>
      <w:tr w:rsidR="00912FF4" w:rsidRPr="009743C8" w14:paraId="0864E5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6E74096" w14:textId="77777777" w:rsidR="00912FF4" w:rsidRPr="009743C8" w:rsidRDefault="00912FF4" w:rsidP="00912FF4">
            <w:pPr>
              <w:rPr>
                <w:lang w:val="en-GB"/>
              </w:rPr>
            </w:pPr>
            <w:r w:rsidRPr="009743C8">
              <w:rPr>
                <w:lang w:val="en-GB"/>
              </w:rPr>
              <w:lastRenderedPageBreak/>
              <w:t>8206</w:t>
            </w:r>
          </w:p>
        </w:tc>
        <w:tc>
          <w:tcPr>
            <w:cnfStyle w:val="000010000000" w:firstRow="0" w:lastRow="0" w:firstColumn="0" w:lastColumn="0" w:oddVBand="1" w:evenVBand="0" w:oddHBand="0" w:evenHBand="0" w:firstRowFirstColumn="0" w:firstRowLastColumn="0" w:lastRowFirstColumn="0" w:lastRowLastColumn="0"/>
            <w:tcW w:w="2713" w:type="dxa"/>
          </w:tcPr>
          <w:p w14:paraId="00A59AA1" w14:textId="77777777" w:rsidR="00912FF4" w:rsidRPr="009743C8" w:rsidRDefault="00912FF4" w:rsidP="00912FF4">
            <w:pPr>
              <w:rPr>
                <w:lang w:val="en-GB"/>
              </w:rPr>
            </w:pPr>
            <w:r w:rsidRPr="009743C8">
              <w:rPr>
                <w:lang w:val="en-GB"/>
              </w:rPr>
              <w:t>Tools of two or more of the headings 8202 to 8205, put up in sets for retail sale</w:t>
            </w:r>
          </w:p>
        </w:tc>
        <w:tc>
          <w:tcPr>
            <w:tcW w:w="2778" w:type="dxa"/>
          </w:tcPr>
          <w:p w14:paraId="6C29C7A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8202 to 8205. However, tools of headings 8202 to 8205 may be incorporated into the set, provided that their total value does not exceed 15 per cent of the ex- 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19DE836F" w14:textId="77777777" w:rsidR="00912FF4" w:rsidRPr="009743C8" w:rsidRDefault="00912FF4" w:rsidP="00912FF4">
            <w:pPr>
              <w:rPr>
                <w:lang w:val="en-GB"/>
              </w:rPr>
            </w:pPr>
          </w:p>
        </w:tc>
      </w:tr>
      <w:tr w:rsidR="00912FF4" w:rsidRPr="009743C8" w14:paraId="3C47AF7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1D4D20B" w14:textId="77777777" w:rsidR="00912FF4" w:rsidRPr="009743C8" w:rsidRDefault="00912FF4" w:rsidP="00912FF4">
            <w:pPr>
              <w:rPr>
                <w:lang w:val="en-GB"/>
              </w:rPr>
            </w:pPr>
            <w:r w:rsidRPr="009743C8">
              <w:rPr>
                <w:lang w:val="en-GB"/>
              </w:rPr>
              <w:t>ex 8211</w:t>
            </w:r>
          </w:p>
        </w:tc>
        <w:tc>
          <w:tcPr>
            <w:cnfStyle w:val="000010000000" w:firstRow="0" w:lastRow="0" w:firstColumn="0" w:lastColumn="0" w:oddVBand="1" w:evenVBand="0" w:oddHBand="0" w:evenHBand="0" w:firstRowFirstColumn="0" w:firstRowLastColumn="0" w:lastRowFirstColumn="0" w:lastRowLastColumn="0"/>
            <w:tcW w:w="2713" w:type="dxa"/>
          </w:tcPr>
          <w:p w14:paraId="7C8AC4E3" w14:textId="77777777" w:rsidR="00912FF4" w:rsidRPr="009743C8" w:rsidRDefault="00912FF4" w:rsidP="00912FF4">
            <w:pPr>
              <w:rPr>
                <w:lang w:val="en-GB"/>
              </w:rPr>
            </w:pPr>
            <w:r w:rsidRPr="009743C8">
              <w:rPr>
                <w:lang w:val="en-GB"/>
              </w:rPr>
              <w:t>Knives with cutting blades, serrated or not (including pruning knives), other than knives of heading 8208</w:t>
            </w:r>
          </w:p>
        </w:tc>
        <w:tc>
          <w:tcPr>
            <w:tcW w:w="2778" w:type="dxa"/>
          </w:tcPr>
          <w:p w14:paraId="72B030F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C52B71C" w14:textId="77777777" w:rsidR="00912FF4" w:rsidRPr="009743C8" w:rsidRDefault="00912FF4" w:rsidP="00912FF4">
            <w:pPr>
              <w:rPr>
                <w:lang w:val="en-GB"/>
              </w:rPr>
            </w:pPr>
          </w:p>
        </w:tc>
      </w:tr>
      <w:tr w:rsidR="00912FF4" w:rsidRPr="009743C8" w14:paraId="781A1FA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5238A01" w14:textId="77777777" w:rsidR="00912FF4" w:rsidRPr="009743C8" w:rsidRDefault="00912FF4" w:rsidP="00912FF4">
            <w:pPr>
              <w:rPr>
                <w:lang w:val="en-GB"/>
              </w:rPr>
            </w:pPr>
            <w:r w:rsidRPr="009743C8">
              <w:rPr>
                <w:lang w:val="en-GB"/>
              </w:rPr>
              <w:t>8214</w:t>
            </w:r>
          </w:p>
        </w:tc>
        <w:tc>
          <w:tcPr>
            <w:cnfStyle w:val="000010000000" w:firstRow="0" w:lastRow="0" w:firstColumn="0" w:lastColumn="0" w:oddVBand="1" w:evenVBand="0" w:oddHBand="0" w:evenHBand="0" w:firstRowFirstColumn="0" w:firstRowLastColumn="0" w:lastRowFirstColumn="0" w:lastRowLastColumn="0"/>
            <w:tcW w:w="2713" w:type="dxa"/>
          </w:tcPr>
          <w:p w14:paraId="5F72020E" w14:textId="77777777" w:rsidR="00912FF4" w:rsidRPr="009743C8" w:rsidRDefault="00912FF4" w:rsidP="00912FF4">
            <w:pPr>
              <w:rPr>
                <w:lang w:val="en-GB"/>
              </w:rPr>
            </w:pPr>
            <w:r w:rsidRPr="009743C8">
              <w:rPr>
                <w:lang w:val="en-GB"/>
              </w:rPr>
              <w:t>Other articles of cutlery (for example, hair clippers, butchers' or kitchen cleavers, choppers and mincing knives, paper knives); manicure or pedicure sets and instruments (including nail files)</w:t>
            </w:r>
          </w:p>
        </w:tc>
        <w:tc>
          <w:tcPr>
            <w:tcW w:w="2778" w:type="dxa"/>
          </w:tcPr>
          <w:p w14:paraId="33C5CE0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467E589B" w14:textId="77777777" w:rsidR="00912FF4" w:rsidRPr="009743C8" w:rsidRDefault="00912FF4" w:rsidP="00912FF4">
            <w:pPr>
              <w:rPr>
                <w:lang w:val="en-GB"/>
              </w:rPr>
            </w:pPr>
          </w:p>
        </w:tc>
      </w:tr>
      <w:tr w:rsidR="00912FF4" w:rsidRPr="009743C8" w14:paraId="24ADB04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D3C3DDB" w14:textId="77777777" w:rsidR="00912FF4" w:rsidRPr="009743C8" w:rsidRDefault="00912FF4" w:rsidP="00912FF4">
            <w:pPr>
              <w:rPr>
                <w:lang w:val="en-GB"/>
              </w:rPr>
            </w:pPr>
            <w:r w:rsidRPr="009743C8">
              <w:rPr>
                <w:lang w:val="en-GB"/>
              </w:rPr>
              <w:t>8215</w:t>
            </w:r>
          </w:p>
        </w:tc>
        <w:tc>
          <w:tcPr>
            <w:cnfStyle w:val="000010000000" w:firstRow="0" w:lastRow="0" w:firstColumn="0" w:lastColumn="0" w:oddVBand="1" w:evenVBand="0" w:oddHBand="0" w:evenHBand="0" w:firstRowFirstColumn="0" w:firstRowLastColumn="0" w:lastRowFirstColumn="0" w:lastRowLastColumn="0"/>
            <w:tcW w:w="2713" w:type="dxa"/>
          </w:tcPr>
          <w:p w14:paraId="2B1DB06F" w14:textId="77777777" w:rsidR="00912FF4" w:rsidRPr="009743C8" w:rsidRDefault="00912FF4" w:rsidP="00912FF4">
            <w:pPr>
              <w:rPr>
                <w:lang w:val="en-GB"/>
              </w:rPr>
            </w:pPr>
            <w:r w:rsidRPr="009743C8">
              <w:rPr>
                <w:lang w:val="en-GB"/>
              </w:rPr>
              <w:t>Spoons, forks, ladles, skimmers, cake-servers, fish-knives, butter- knives, sugar tongs and similar kitchen or tableware</w:t>
            </w:r>
          </w:p>
        </w:tc>
        <w:tc>
          <w:tcPr>
            <w:tcW w:w="2778" w:type="dxa"/>
          </w:tcPr>
          <w:p w14:paraId="2D065CC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8231370" w14:textId="77777777" w:rsidR="00912FF4" w:rsidRPr="009743C8" w:rsidRDefault="00912FF4" w:rsidP="00912FF4">
            <w:pPr>
              <w:rPr>
                <w:lang w:val="en-GB"/>
              </w:rPr>
            </w:pPr>
          </w:p>
        </w:tc>
      </w:tr>
      <w:tr w:rsidR="00912FF4" w:rsidRPr="009743C8" w14:paraId="3A4A899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64FEEDB" w14:textId="77777777" w:rsidR="00912FF4" w:rsidRPr="009743C8" w:rsidRDefault="00912FF4" w:rsidP="00912FF4">
            <w:pPr>
              <w:rPr>
                <w:lang w:val="en-GB"/>
              </w:rPr>
            </w:pPr>
            <w:r w:rsidRPr="009743C8">
              <w:rPr>
                <w:lang w:val="en-GB"/>
              </w:rPr>
              <w:t>ex Chapter 83</w:t>
            </w:r>
          </w:p>
        </w:tc>
        <w:tc>
          <w:tcPr>
            <w:cnfStyle w:val="000010000000" w:firstRow="0" w:lastRow="0" w:firstColumn="0" w:lastColumn="0" w:oddVBand="1" w:evenVBand="0" w:oddHBand="0" w:evenHBand="0" w:firstRowFirstColumn="0" w:firstRowLastColumn="0" w:lastRowFirstColumn="0" w:lastRowLastColumn="0"/>
            <w:tcW w:w="2713" w:type="dxa"/>
          </w:tcPr>
          <w:p w14:paraId="338B0C58" w14:textId="77777777" w:rsidR="00912FF4" w:rsidRPr="009743C8" w:rsidRDefault="00912FF4" w:rsidP="00912FF4">
            <w:pPr>
              <w:rPr>
                <w:lang w:val="en-GB"/>
              </w:rPr>
            </w:pPr>
            <w:r w:rsidRPr="009743C8">
              <w:rPr>
                <w:lang w:val="en-GB"/>
              </w:rPr>
              <w:t>Miscellaneous articles of base metal; except for:</w:t>
            </w:r>
          </w:p>
        </w:tc>
        <w:tc>
          <w:tcPr>
            <w:tcW w:w="2778" w:type="dxa"/>
          </w:tcPr>
          <w:p w14:paraId="78655C1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89D8AE" w14:textId="77777777" w:rsidR="00912FF4" w:rsidRPr="009743C8" w:rsidRDefault="00912FF4" w:rsidP="00912FF4">
            <w:pPr>
              <w:rPr>
                <w:lang w:val="en-GB"/>
              </w:rPr>
            </w:pPr>
          </w:p>
        </w:tc>
      </w:tr>
      <w:tr w:rsidR="00912FF4" w:rsidRPr="009743C8" w14:paraId="753698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8E3648" w14:textId="77777777" w:rsidR="00912FF4" w:rsidRPr="009743C8" w:rsidRDefault="00912FF4" w:rsidP="00912FF4">
            <w:pPr>
              <w:rPr>
                <w:lang w:val="en-GB"/>
              </w:rPr>
            </w:pPr>
            <w:r w:rsidRPr="009743C8">
              <w:rPr>
                <w:lang w:val="en-GB"/>
              </w:rPr>
              <w:t>ex 8301</w:t>
            </w:r>
          </w:p>
        </w:tc>
        <w:tc>
          <w:tcPr>
            <w:cnfStyle w:val="000010000000" w:firstRow="0" w:lastRow="0" w:firstColumn="0" w:lastColumn="0" w:oddVBand="1" w:evenVBand="0" w:oddHBand="0" w:evenHBand="0" w:firstRowFirstColumn="0" w:firstRowLastColumn="0" w:lastRowFirstColumn="0" w:lastRowLastColumn="0"/>
            <w:tcW w:w="2713" w:type="dxa"/>
          </w:tcPr>
          <w:p w14:paraId="62C557B9" w14:textId="77777777" w:rsidR="00912FF4" w:rsidRPr="009743C8" w:rsidRDefault="00912FF4" w:rsidP="00912FF4">
            <w:pPr>
              <w:rPr>
                <w:lang w:val="en-GB"/>
              </w:rPr>
            </w:pPr>
            <w:r w:rsidRPr="009743C8">
              <w:rPr>
                <w:lang w:val="en-GB"/>
              </w:rPr>
              <w:t>Locks</w:t>
            </w:r>
          </w:p>
        </w:tc>
        <w:tc>
          <w:tcPr>
            <w:tcW w:w="2778" w:type="dxa"/>
          </w:tcPr>
          <w:p w14:paraId="47C33FC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8739562"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26DDE3D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99BF869" w14:textId="77777777" w:rsidR="00912FF4" w:rsidRPr="009743C8" w:rsidRDefault="00912FF4" w:rsidP="00912FF4">
            <w:pPr>
              <w:rPr>
                <w:lang w:val="en-GB"/>
              </w:rPr>
            </w:pPr>
            <w:r w:rsidRPr="009743C8">
              <w:rPr>
                <w:lang w:val="en-GB"/>
              </w:rPr>
              <w:t>ex 8302</w:t>
            </w:r>
          </w:p>
        </w:tc>
        <w:tc>
          <w:tcPr>
            <w:cnfStyle w:val="000010000000" w:firstRow="0" w:lastRow="0" w:firstColumn="0" w:lastColumn="0" w:oddVBand="1" w:evenVBand="0" w:oddHBand="0" w:evenHBand="0" w:firstRowFirstColumn="0" w:firstRowLastColumn="0" w:lastRowFirstColumn="0" w:lastRowLastColumn="0"/>
            <w:tcW w:w="2713" w:type="dxa"/>
          </w:tcPr>
          <w:p w14:paraId="7F95B4CC" w14:textId="414A4BB1" w:rsidR="00912FF4" w:rsidRPr="009743C8" w:rsidRDefault="00912FF4" w:rsidP="00912FF4">
            <w:pPr>
              <w:rPr>
                <w:lang w:val="en-GB"/>
              </w:rPr>
            </w:pPr>
            <w:r w:rsidRPr="009743C8">
              <w:rPr>
                <w:lang w:val="en-GB"/>
              </w:rPr>
              <w:t>- Other mountings, fittings and similar articles suitable for buildings, and automatic door closers</w:t>
            </w:r>
          </w:p>
        </w:tc>
        <w:tc>
          <w:tcPr>
            <w:tcW w:w="2778" w:type="dxa"/>
          </w:tcPr>
          <w:p w14:paraId="2D46027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other materials of heading 8302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1D8D7DB" w14:textId="77777777" w:rsidR="00912FF4" w:rsidRPr="009743C8" w:rsidRDefault="00912FF4" w:rsidP="00912FF4">
            <w:pPr>
              <w:rPr>
                <w:lang w:val="en-GB"/>
              </w:rPr>
            </w:pPr>
          </w:p>
        </w:tc>
      </w:tr>
      <w:tr w:rsidR="00912FF4" w:rsidRPr="009743C8" w14:paraId="1AB03FA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97AB5E7"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3A12FFD" w14:textId="77777777" w:rsidR="00912FF4" w:rsidRPr="009743C8" w:rsidRDefault="00912FF4" w:rsidP="00912FF4">
            <w:pPr>
              <w:rPr>
                <w:lang w:val="en-GB"/>
              </w:rPr>
            </w:pPr>
            <w:r w:rsidRPr="009743C8">
              <w:rPr>
                <w:lang w:val="en-GB"/>
              </w:rPr>
              <w:t>- other mountings, fittings and similar articles suitable for motor vehicles</w:t>
            </w:r>
          </w:p>
        </w:tc>
        <w:tc>
          <w:tcPr>
            <w:tcW w:w="2778" w:type="dxa"/>
          </w:tcPr>
          <w:p w14:paraId="39BAEB4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2E0F1FC"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239689F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8744E8"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E6B648E" w14:textId="77777777" w:rsidR="00912FF4" w:rsidRPr="009743C8" w:rsidRDefault="00912FF4" w:rsidP="00912FF4">
            <w:pPr>
              <w:rPr>
                <w:lang w:val="en-GB"/>
              </w:rPr>
            </w:pPr>
            <w:r w:rsidRPr="009743C8">
              <w:rPr>
                <w:lang w:val="en-GB"/>
              </w:rPr>
              <w:t>- hinges and parts thereof designed for motor vehicles</w:t>
            </w:r>
          </w:p>
        </w:tc>
        <w:tc>
          <w:tcPr>
            <w:tcW w:w="2778" w:type="dxa"/>
          </w:tcPr>
          <w:p w14:paraId="38FD613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868B2F"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458FE87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38180E" w14:textId="77777777" w:rsidR="00912FF4" w:rsidRPr="009743C8" w:rsidRDefault="00912FF4" w:rsidP="00912FF4">
            <w:pPr>
              <w:rPr>
                <w:lang w:val="en-GB"/>
              </w:rPr>
            </w:pPr>
            <w:r w:rsidRPr="009743C8">
              <w:rPr>
                <w:lang w:val="en-GB"/>
              </w:rPr>
              <w:t>ex 8306</w:t>
            </w:r>
          </w:p>
        </w:tc>
        <w:tc>
          <w:tcPr>
            <w:cnfStyle w:val="000010000000" w:firstRow="0" w:lastRow="0" w:firstColumn="0" w:lastColumn="0" w:oddVBand="1" w:evenVBand="0" w:oddHBand="0" w:evenHBand="0" w:firstRowFirstColumn="0" w:firstRowLastColumn="0" w:lastRowFirstColumn="0" w:lastRowLastColumn="0"/>
            <w:tcW w:w="2713" w:type="dxa"/>
          </w:tcPr>
          <w:p w14:paraId="3FFFC1EE" w14:textId="77777777" w:rsidR="00912FF4" w:rsidRPr="009743C8" w:rsidRDefault="00912FF4" w:rsidP="00912FF4">
            <w:pPr>
              <w:rPr>
                <w:lang w:val="en-GB"/>
              </w:rPr>
            </w:pPr>
            <w:r w:rsidRPr="009743C8">
              <w:rPr>
                <w:lang w:val="en-GB"/>
              </w:rPr>
              <w:t>Statuettes and other ornaments, of base metal</w:t>
            </w:r>
          </w:p>
        </w:tc>
        <w:tc>
          <w:tcPr>
            <w:tcW w:w="2778" w:type="dxa"/>
          </w:tcPr>
          <w:p w14:paraId="51BF9011"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other materials of heading 8306 may be used, provided that their total value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06B664" w14:textId="77777777" w:rsidR="00912FF4" w:rsidRPr="009743C8" w:rsidRDefault="00912FF4" w:rsidP="00912FF4">
            <w:pPr>
              <w:rPr>
                <w:lang w:val="en-GB"/>
              </w:rPr>
            </w:pPr>
          </w:p>
        </w:tc>
      </w:tr>
      <w:tr w:rsidR="00912FF4" w:rsidRPr="009743C8" w14:paraId="3610D9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CD67B78" w14:textId="77777777" w:rsidR="00912FF4" w:rsidRPr="009743C8" w:rsidRDefault="00912FF4" w:rsidP="00912FF4">
            <w:pPr>
              <w:rPr>
                <w:lang w:val="en-GB"/>
              </w:rPr>
            </w:pPr>
            <w:r w:rsidRPr="009743C8">
              <w:rPr>
                <w:lang w:val="en-GB"/>
              </w:rPr>
              <w:t>ex Chapter 84</w:t>
            </w:r>
          </w:p>
        </w:tc>
        <w:tc>
          <w:tcPr>
            <w:cnfStyle w:val="000010000000" w:firstRow="0" w:lastRow="0" w:firstColumn="0" w:lastColumn="0" w:oddVBand="1" w:evenVBand="0" w:oddHBand="0" w:evenHBand="0" w:firstRowFirstColumn="0" w:firstRowLastColumn="0" w:lastRowFirstColumn="0" w:lastRowLastColumn="0"/>
            <w:tcW w:w="2713" w:type="dxa"/>
          </w:tcPr>
          <w:p w14:paraId="0B4B7AB2" w14:textId="68AF06E0" w:rsidR="00912FF4" w:rsidRPr="009743C8" w:rsidRDefault="00912FF4" w:rsidP="00912FF4">
            <w:pPr>
              <w:rPr>
                <w:lang w:val="en-GB"/>
              </w:rPr>
            </w:pPr>
            <w:r w:rsidRPr="009743C8">
              <w:rPr>
                <w:lang w:val="en-GB"/>
              </w:rPr>
              <w:t>Nuclear reactors, boilers,</w:t>
            </w:r>
          </w:p>
          <w:p w14:paraId="69AEB8CE" w14:textId="0396D628" w:rsidR="00912FF4" w:rsidRPr="009743C8" w:rsidRDefault="00912FF4" w:rsidP="00912FF4">
            <w:pPr>
              <w:rPr>
                <w:lang w:val="en-GB"/>
              </w:rPr>
            </w:pPr>
            <w:r w:rsidRPr="009743C8">
              <w:rPr>
                <w:lang w:val="en-GB"/>
              </w:rPr>
              <w:t>machinery and mechanical</w:t>
            </w:r>
          </w:p>
          <w:p w14:paraId="6EF4B53D" w14:textId="77777777" w:rsidR="00912FF4" w:rsidRPr="009743C8" w:rsidRDefault="00912FF4" w:rsidP="00912FF4">
            <w:pPr>
              <w:rPr>
                <w:lang w:val="en-GB"/>
              </w:rPr>
            </w:pPr>
            <w:r w:rsidRPr="009743C8">
              <w:rPr>
                <w:lang w:val="en-GB"/>
              </w:rPr>
              <w:t>appliances; parts thereof, except for:</w:t>
            </w:r>
          </w:p>
        </w:tc>
        <w:tc>
          <w:tcPr>
            <w:tcW w:w="2778" w:type="dxa"/>
          </w:tcPr>
          <w:p w14:paraId="3CD9CF6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F6B881" w14:textId="77777777" w:rsidR="00912FF4" w:rsidRPr="009743C8" w:rsidRDefault="00912FF4" w:rsidP="00912FF4">
            <w:pPr>
              <w:rPr>
                <w:lang w:val="en-GB"/>
              </w:rPr>
            </w:pPr>
            <w:r w:rsidRPr="009743C8">
              <w:rPr>
                <w:lang w:val="en-GB"/>
              </w:rPr>
              <w:t>Manufacture in which the value of all the materials used does not exceed 60 per cent of the ex-works price of the product</w:t>
            </w:r>
          </w:p>
        </w:tc>
      </w:tr>
      <w:tr w:rsidR="00912FF4" w:rsidRPr="009743C8" w14:paraId="365326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7B66CA" w14:textId="77777777" w:rsidR="00912FF4" w:rsidRPr="009743C8" w:rsidRDefault="00912FF4" w:rsidP="00912FF4">
            <w:pPr>
              <w:rPr>
                <w:lang w:val="en-GB"/>
              </w:rPr>
            </w:pPr>
            <w:r w:rsidRPr="009743C8">
              <w:rPr>
                <w:lang w:val="en-GB"/>
              </w:rPr>
              <w:t>ex 8401</w:t>
            </w:r>
          </w:p>
        </w:tc>
        <w:tc>
          <w:tcPr>
            <w:cnfStyle w:val="000010000000" w:firstRow="0" w:lastRow="0" w:firstColumn="0" w:lastColumn="0" w:oddVBand="1" w:evenVBand="0" w:oddHBand="0" w:evenHBand="0" w:firstRowFirstColumn="0" w:firstRowLastColumn="0" w:lastRowFirstColumn="0" w:lastRowLastColumn="0"/>
            <w:tcW w:w="2713" w:type="dxa"/>
          </w:tcPr>
          <w:p w14:paraId="7C231BE9" w14:textId="77777777" w:rsidR="00912FF4" w:rsidRPr="009743C8" w:rsidRDefault="00912FF4" w:rsidP="00912FF4">
            <w:pPr>
              <w:rPr>
                <w:lang w:val="en-GB"/>
              </w:rPr>
            </w:pPr>
            <w:r w:rsidRPr="009743C8">
              <w:rPr>
                <w:lang w:val="en-GB"/>
              </w:rPr>
              <w:t>Nuclear fuel elements</w:t>
            </w:r>
          </w:p>
        </w:tc>
        <w:tc>
          <w:tcPr>
            <w:tcW w:w="2778" w:type="dxa"/>
          </w:tcPr>
          <w:p w14:paraId="69F2B34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D396F6"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4D64B2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F023CE3" w14:textId="77777777" w:rsidR="00912FF4" w:rsidRPr="009743C8" w:rsidRDefault="00912FF4" w:rsidP="00912FF4">
            <w:pPr>
              <w:rPr>
                <w:lang w:val="en-GB"/>
              </w:rPr>
            </w:pPr>
            <w:r w:rsidRPr="009743C8">
              <w:rPr>
                <w:lang w:val="en-GB"/>
              </w:rPr>
              <w:t>8406</w:t>
            </w:r>
          </w:p>
        </w:tc>
        <w:tc>
          <w:tcPr>
            <w:cnfStyle w:val="000010000000" w:firstRow="0" w:lastRow="0" w:firstColumn="0" w:lastColumn="0" w:oddVBand="1" w:evenVBand="0" w:oddHBand="0" w:evenHBand="0" w:firstRowFirstColumn="0" w:firstRowLastColumn="0" w:lastRowFirstColumn="0" w:lastRowLastColumn="0"/>
            <w:tcW w:w="2713" w:type="dxa"/>
          </w:tcPr>
          <w:p w14:paraId="03E69F98" w14:textId="77777777" w:rsidR="00912FF4" w:rsidRPr="009743C8" w:rsidRDefault="00912FF4" w:rsidP="00912FF4">
            <w:pPr>
              <w:rPr>
                <w:lang w:val="en-GB"/>
              </w:rPr>
            </w:pPr>
            <w:r w:rsidRPr="009743C8">
              <w:rPr>
                <w:lang w:val="en-GB"/>
              </w:rPr>
              <w:t>Steam turbines and other vapour turbines</w:t>
            </w:r>
          </w:p>
        </w:tc>
        <w:tc>
          <w:tcPr>
            <w:tcW w:w="2778" w:type="dxa"/>
          </w:tcPr>
          <w:p w14:paraId="4185368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88B3C1" w14:textId="77777777" w:rsidR="00912FF4" w:rsidRPr="009743C8" w:rsidRDefault="00912FF4" w:rsidP="00912FF4">
            <w:pPr>
              <w:rPr>
                <w:lang w:val="en-GB"/>
              </w:rPr>
            </w:pPr>
          </w:p>
        </w:tc>
      </w:tr>
      <w:tr w:rsidR="00912FF4" w:rsidRPr="009743C8" w14:paraId="0D0D122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B126C9D" w14:textId="77777777" w:rsidR="00912FF4" w:rsidRPr="009743C8" w:rsidRDefault="00912FF4" w:rsidP="00912FF4">
            <w:pPr>
              <w:rPr>
                <w:lang w:val="en-GB"/>
              </w:rPr>
            </w:pPr>
            <w:r w:rsidRPr="009743C8">
              <w:rPr>
                <w:lang w:val="en-GB"/>
              </w:rPr>
              <w:t>8407</w:t>
            </w:r>
          </w:p>
        </w:tc>
        <w:tc>
          <w:tcPr>
            <w:cnfStyle w:val="000010000000" w:firstRow="0" w:lastRow="0" w:firstColumn="0" w:lastColumn="0" w:oddVBand="1" w:evenVBand="0" w:oddHBand="0" w:evenHBand="0" w:firstRowFirstColumn="0" w:firstRowLastColumn="0" w:lastRowFirstColumn="0" w:lastRowLastColumn="0"/>
            <w:tcW w:w="2713" w:type="dxa"/>
          </w:tcPr>
          <w:p w14:paraId="7CDD8797" w14:textId="77777777" w:rsidR="00912FF4" w:rsidRPr="009743C8" w:rsidRDefault="00912FF4" w:rsidP="00912FF4">
            <w:pPr>
              <w:rPr>
                <w:lang w:val="en-GB"/>
              </w:rPr>
            </w:pPr>
            <w:r w:rsidRPr="009743C8">
              <w:rPr>
                <w:lang w:val="en-GB"/>
              </w:rPr>
              <w:t>Spark-ignition reciprocating or rotary internal combustion piston engines</w:t>
            </w:r>
          </w:p>
        </w:tc>
        <w:tc>
          <w:tcPr>
            <w:tcW w:w="2778" w:type="dxa"/>
          </w:tcPr>
          <w:p w14:paraId="59A7B3C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1A89FF4" w14:textId="77777777" w:rsidR="00912FF4" w:rsidRPr="009743C8" w:rsidRDefault="00912FF4" w:rsidP="00912FF4">
            <w:pPr>
              <w:rPr>
                <w:lang w:val="en-GB"/>
              </w:rPr>
            </w:pPr>
          </w:p>
        </w:tc>
      </w:tr>
      <w:tr w:rsidR="00912FF4" w:rsidRPr="009743C8" w14:paraId="3DAABA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7D688F" w14:textId="77777777" w:rsidR="00912FF4" w:rsidRPr="009743C8" w:rsidRDefault="00912FF4" w:rsidP="00912FF4">
            <w:pPr>
              <w:rPr>
                <w:lang w:val="en-GB"/>
              </w:rPr>
            </w:pPr>
            <w:r w:rsidRPr="009743C8">
              <w:rPr>
                <w:lang w:val="en-GB"/>
              </w:rPr>
              <w:t>8408</w:t>
            </w:r>
          </w:p>
        </w:tc>
        <w:tc>
          <w:tcPr>
            <w:cnfStyle w:val="000010000000" w:firstRow="0" w:lastRow="0" w:firstColumn="0" w:lastColumn="0" w:oddVBand="1" w:evenVBand="0" w:oddHBand="0" w:evenHBand="0" w:firstRowFirstColumn="0" w:firstRowLastColumn="0" w:lastRowFirstColumn="0" w:lastRowLastColumn="0"/>
            <w:tcW w:w="2713" w:type="dxa"/>
          </w:tcPr>
          <w:p w14:paraId="6B21175B" w14:textId="10C3967A" w:rsidR="00912FF4" w:rsidRPr="009743C8" w:rsidRDefault="00912FF4" w:rsidP="00912FF4">
            <w:pPr>
              <w:rPr>
                <w:lang w:val="en-GB"/>
              </w:rPr>
            </w:pPr>
            <w:r w:rsidRPr="009743C8">
              <w:rPr>
                <w:lang w:val="en-GB"/>
              </w:rPr>
              <w:t>Compression-ignition internal</w:t>
            </w:r>
          </w:p>
          <w:p w14:paraId="6F89DCFD" w14:textId="77777777" w:rsidR="00912FF4" w:rsidRPr="009743C8" w:rsidRDefault="00912FF4" w:rsidP="00912FF4">
            <w:pPr>
              <w:rPr>
                <w:lang w:val="en-GB"/>
              </w:rPr>
            </w:pPr>
            <w:r w:rsidRPr="009743C8">
              <w:rPr>
                <w:lang w:val="en-GB"/>
              </w:rPr>
              <w:t>combustion piston engines (diesel or semi-diesel engines)</w:t>
            </w:r>
          </w:p>
        </w:tc>
        <w:tc>
          <w:tcPr>
            <w:tcW w:w="2778" w:type="dxa"/>
          </w:tcPr>
          <w:p w14:paraId="16EFDB8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C4DEF9" w14:textId="77777777" w:rsidR="00912FF4" w:rsidRPr="009743C8" w:rsidRDefault="00912FF4" w:rsidP="00912FF4">
            <w:pPr>
              <w:rPr>
                <w:lang w:val="en-GB"/>
              </w:rPr>
            </w:pPr>
          </w:p>
        </w:tc>
      </w:tr>
      <w:tr w:rsidR="00912FF4" w:rsidRPr="009743C8" w14:paraId="09AD136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9C70AA8" w14:textId="77777777" w:rsidR="00912FF4" w:rsidRPr="009743C8" w:rsidRDefault="00912FF4" w:rsidP="00912FF4">
            <w:pPr>
              <w:rPr>
                <w:lang w:val="en-GB"/>
              </w:rPr>
            </w:pPr>
            <w:r w:rsidRPr="009743C8">
              <w:rPr>
                <w:lang w:val="en-GB"/>
              </w:rPr>
              <w:t>8412</w:t>
            </w:r>
          </w:p>
        </w:tc>
        <w:tc>
          <w:tcPr>
            <w:cnfStyle w:val="000010000000" w:firstRow="0" w:lastRow="0" w:firstColumn="0" w:lastColumn="0" w:oddVBand="1" w:evenVBand="0" w:oddHBand="0" w:evenHBand="0" w:firstRowFirstColumn="0" w:firstRowLastColumn="0" w:lastRowFirstColumn="0" w:lastRowLastColumn="0"/>
            <w:tcW w:w="2713" w:type="dxa"/>
          </w:tcPr>
          <w:p w14:paraId="43F0AA25" w14:textId="77777777" w:rsidR="00912FF4" w:rsidRPr="009743C8" w:rsidRDefault="00912FF4" w:rsidP="00912FF4">
            <w:pPr>
              <w:rPr>
                <w:lang w:val="en-GB"/>
              </w:rPr>
            </w:pPr>
            <w:r w:rsidRPr="009743C8">
              <w:rPr>
                <w:lang w:val="en-GB"/>
              </w:rPr>
              <w:t>Other engines and motors</w:t>
            </w:r>
          </w:p>
        </w:tc>
        <w:tc>
          <w:tcPr>
            <w:tcW w:w="2778" w:type="dxa"/>
          </w:tcPr>
          <w:p w14:paraId="02BC227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83CF1C" w14:textId="77777777" w:rsidR="00912FF4" w:rsidRPr="009743C8" w:rsidRDefault="00912FF4" w:rsidP="00912FF4">
            <w:pPr>
              <w:rPr>
                <w:lang w:val="en-GB"/>
              </w:rPr>
            </w:pPr>
          </w:p>
        </w:tc>
      </w:tr>
      <w:tr w:rsidR="00912FF4" w:rsidRPr="009743C8" w14:paraId="2B6A5B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FCE4A06" w14:textId="77777777" w:rsidR="00912FF4" w:rsidRPr="009743C8" w:rsidRDefault="00912FF4" w:rsidP="00912FF4">
            <w:pPr>
              <w:rPr>
                <w:lang w:val="en-GB"/>
              </w:rPr>
            </w:pPr>
            <w:r w:rsidRPr="009743C8">
              <w:rPr>
                <w:lang w:val="en-GB"/>
              </w:rPr>
              <w:t>8417</w:t>
            </w:r>
          </w:p>
        </w:tc>
        <w:tc>
          <w:tcPr>
            <w:cnfStyle w:val="000010000000" w:firstRow="0" w:lastRow="0" w:firstColumn="0" w:lastColumn="0" w:oddVBand="1" w:evenVBand="0" w:oddHBand="0" w:evenHBand="0" w:firstRowFirstColumn="0" w:firstRowLastColumn="0" w:lastRowFirstColumn="0" w:lastRowLastColumn="0"/>
            <w:tcW w:w="2713" w:type="dxa"/>
          </w:tcPr>
          <w:p w14:paraId="37FA9D2D" w14:textId="77777777" w:rsidR="00912FF4" w:rsidRPr="009743C8" w:rsidRDefault="00912FF4" w:rsidP="00912FF4">
            <w:pPr>
              <w:rPr>
                <w:lang w:val="en-GB"/>
              </w:rPr>
            </w:pPr>
            <w:r w:rsidRPr="009743C8">
              <w:rPr>
                <w:lang w:val="en-GB"/>
              </w:rPr>
              <w:t>Industrial or laboratory furnaces and ovens, including incinerators, non-electric</w:t>
            </w:r>
          </w:p>
        </w:tc>
        <w:tc>
          <w:tcPr>
            <w:tcW w:w="2778" w:type="dxa"/>
          </w:tcPr>
          <w:p w14:paraId="246CA7D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705499" w14:textId="77777777" w:rsidR="00912FF4" w:rsidRPr="009743C8" w:rsidRDefault="00912FF4" w:rsidP="00912FF4">
            <w:pPr>
              <w:rPr>
                <w:lang w:val="en-GB"/>
              </w:rPr>
            </w:pPr>
            <w:r w:rsidRPr="009743C8">
              <w:rPr>
                <w:lang w:val="en-GB"/>
              </w:rPr>
              <w:t>Manufacture in which the value of all the materials used does not exceed 40 per cent of the ex-works price of the product</w:t>
            </w:r>
          </w:p>
        </w:tc>
      </w:tr>
      <w:tr w:rsidR="00912FF4" w:rsidRPr="009743C8" w14:paraId="235245A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250D6E" w14:textId="77777777" w:rsidR="00912FF4" w:rsidRPr="009743C8" w:rsidRDefault="00912FF4" w:rsidP="00912FF4">
            <w:pPr>
              <w:rPr>
                <w:lang w:val="en-GB"/>
              </w:rPr>
            </w:pPr>
            <w:r w:rsidRPr="009743C8">
              <w:rPr>
                <w:lang w:val="en-GB"/>
              </w:rPr>
              <w:lastRenderedPageBreak/>
              <w:t>8420</w:t>
            </w:r>
          </w:p>
        </w:tc>
        <w:tc>
          <w:tcPr>
            <w:cnfStyle w:val="000010000000" w:firstRow="0" w:lastRow="0" w:firstColumn="0" w:lastColumn="0" w:oddVBand="1" w:evenVBand="0" w:oddHBand="0" w:evenHBand="0" w:firstRowFirstColumn="0" w:firstRowLastColumn="0" w:lastRowFirstColumn="0" w:lastRowLastColumn="0"/>
            <w:tcW w:w="2713" w:type="dxa"/>
          </w:tcPr>
          <w:p w14:paraId="65811FBB" w14:textId="77777777" w:rsidR="00912FF4" w:rsidRPr="009743C8" w:rsidRDefault="00912FF4" w:rsidP="00912FF4">
            <w:pPr>
              <w:rPr>
                <w:lang w:val="en-GB"/>
              </w:rPr>
            </w:pPr>
            <w:r w:rsidRPr="009743C8">
              <w:rPr>
                <w:lang w:val="en-GB"/>
              </w:rPr>
              <w:t>Calendering or other rolling machines, other than for metals or glass, and cylinders therefore</w:t>
            </w:r>
          </w:p>
        </w:tc>
        <w:tc>
          <w:tcPr>
            <w:tcW w:w="2778" w:type="dxa"/>
          </w:tcPr>
          <w:p w14:paraId="25AB42E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633001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D987B6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the same heading as the product used does not exceed 25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C40074"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42D19F6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646AD2D" w14:textId="77777777" w:rsidR="00912FF4" w:rsidRPr="009743C8" w:rsidRDefault="00912FF4" w:rsidP="00912FF4">
            <w:pPr>
              <w:rPr>
                <w:lang w:val="en-GB"/>
              </w:rPr>
            </w:pPr>
            <w:r w:rsidRPr="009743C8">
              <w:rPr>
                <w:lang w:val="en-GB"/>
              </w:rPr>
              <w:t>8423</w:t>
            </w:r>
          </w:p>
        </w:tc>
        <w:tc>
          <w:tcPr>
            <w:cnfStyle w:val="000010000000" w:firstRow="0" w:lastRow="0" w:firstColumn="0" w:lastColumn="0" w:oddVBand="1" w:evenVBand="0" w:oddHBand="0" w:evenHBand="0" w:firstRowFirstColumn="0" w:firstRowLastColumn="0" w:lastRowFirstColumn="0" w:lastRowLastColumn="0"/>
            <w:tcW w:w="2713" w:type="dxa"/>
          </w:tcPr>
          <w:p w14:paraId="006E4FD9" w14:textId="2992D04E" w:rsidR="00912FF4" w:rsidRPr="009743C8" w:rsidRDefault="00912FF4" w:rsidP="00912FF4">
            <w:pPr>
              <w:rPr>
                <w:lang w:val="en-GB"/>
              </w:rPr>
            </w:pPr>
            <w:r w:rsidRPr="009743C8">
              <w:rPr>
                <w:lang w:val="en-GB"/>
              </w:rPr>
              <w:t xml:space="preserve">Weighing machinery (excluding balances of a sensitivity of 5 </w:t>
            </w:r>
            <w:r>
              <w:rPr>
                <w:lang w:val="en-GB"/>
              </w:rPr>
              <w:t>c</w:t>
            </w:r>
            <w:r w:rsidRPr="009743C8">
              <w:rPr>
                <w:lang w:val="en-GB"/>
              </w:rPr>
              <w:t>g or better), including weight operated counting or checking machines; weighing machine weights of all kinds</w:t>
            </w:r>
          </w:p>
        </w:tc>
        <w:tc>
          <w:tcPr>
            <w:tcW w:w="2778" w:type="dxa"/>
          </w:tcPr>
          <w:p w14:paraId="22F9E9A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885CA3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FAB92C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42BE3DF"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007904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DC1D02" w14:textId="77777777" w:rsidR="00912FF4" w:rsidRPr="009743C8" w:rsidRDefault="00912FF4" w:rsidP="00912FF4">
            <w:pPr>
              <w:rPr>
                <w:lang w:val="en-GB"/>
              </w:rPr>
            </w:pPr>
            <w:r w:rsidRPr="009743C8">
              <w:rPr>
                <w:lang w:val="en-GB"/>
              </w:rPr>
              <w:t>8426 to 8428</w:t>
            </w:r>
          </w:p>
        </w:tc>
        <w:tc>
          <w:tcPr>
            <w:cnfStyle w:val="000010000000" w:firstRow="0" w:lastRow="0" w:firstColumn="0" w:lastColumn="0" w:oddVBand="1" w:evenVBand="0" w:oddHBand="0" w:evenHBand="0" w:firstRowFirstColumn="0" w:firstRowLastColumn="0" w:lastRowFirstColumn="0" w:lastRowLastColumn="0"/>
            <w:tcW w:w="2713" w:type="dxa"/>
          </w:tcPr>
          <w:p w14:paraId="5D51CE96" w14:textId="77777777" w:rsidR="00912FF4" w:rsidRPr="009743C8" w:rsidRDefault="00912FF4" w:rsidP="00912FF4">
            <w:pPr>
              <w:rPr>
                <w:lang w:val="en-GB"/>
              </w:rPr>
            </w:pPr>
            <w:r w:rsidRPr="009743C8">
              <w:rPr>
                <w:lang w:val="en-GB"/>
              </w:rPr>
              <w:t>Lifting, handling, loading or unloading machinery</w:t>
            </w:r>
          </w:p>
        </w:tc>
        <w:tc>
          <w:tcPr>
            <w:tcW w:w="2778" w:type="dxa"/>
          </w:tcPr>
          <w:p w14:paraId="266F29E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1A6915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3E220F4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BB0960B"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7114403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DBD0042" w14:textId="77777777" w:rsidR="00912FF4" w:rsidRPr="009743C8" w:rsidRDefault="00912FF4" w:rsidP="00912FF4">
            <w:pPr>
              <w:rPr>
                <w:lang w:val="en-GB"/>
              </w:rPr>
            </w:pPr>
            <w:r w:rsidRPr="009743C8">
              <w:rPr>
                <w:lang w:val="en-GB"/>
              </w:rPr>
              <w:t>8429</w:t>
            </w:r>
          </w:p>
        </w:tc>
        <w:tc>
          <w:tcPr>
            <w:cnfStyle w:val="000010000000" w:firstRow="0" w:lastRow="0" w:firstColumn="0" w:lastColumn="0" w:oddVBand="1" w:evenVBand="0" w:oddHBand="0" w:evenHBand="0" w:firstRowFirstColumn="0" w:firstRowLastColumn="0" w:lastRowFirstColumn="0" w:lastRowLastColumn="0"/>
            <w:tcW w:w="2713" w:type="dxa"/>
          </w:tcPr>
          <w:p w14:paraId="16BFB9A0" w14:textId="395CF99B" w:rsidR="00912FF4" w:rsidRPr="009743C8" w:rsidRDefault="00912FF4" w:rsidP="00912FF4">
            <w:pPr>
              <w:rPr>
                <w:lang w:val="en-GB"/>
              </w:rPr>
            </w:pPr>
            <w:r w:rsidRPr="009743C8">
              <w:rPr>
                <w:lang w:val="en-GB"/>
              </w:rPr>
              <w:t>Self-propelled bulldozers, angle- dozers, graders, levellers,</w:t>
            </w:r>
          </w:p>
          <w:p w14:paraId="5440DF4E" w14:textId="255E9FC2" w:rsidR="00912FF4" w:rsidRPr="009743C8" w:rsidRDefault="00912FF4" w:rsidP="00912FF4">
            <w:pPr>
              <w:rPr>
                <w:lang w:val="en-GB"/>
              </w:rPr>
            </w:pPr>
            <w:r w:rsidRPr="009743C8">
              <w:rPr>
                <w:lang w:val="en-GB"/>
              </w:rPr>
              <w:t>scrapers, mechanical shovels, excavators, shovel loaders,</w:t>
            </w:r>
          </w:p>
          <w:p w14:paraId="57C3854E" w14:textId="77777777" w:rsidR="00912FF4" w:rsidRPr="009743C8" w:rsidRDefault="00912FF4" w:rsidP="00912FF4">
            <w:pPr>
              <w:rPr>
                <w:lang w:val="en-GB"/>
              </w:rPr>
            </w:pPr>
            <w:r w:rsidRPr="009743C8">
              <w:rPr>
                <w:lang w:val="en-GB"/>
              </w:rPr>
              <w:t>tamping machines and road rollers:</w:t>
            </w:r>
          </w:p>
        </w:tc>
        <w:tc>
          <w:tcPr>
            <w:tcW w:w="2778" w:type="dxa"/>
          </w:tcPr>
          <w:p w14:paraId="02DDF69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84A2FB0" w14:textId="77777777" w:rsidR="00912FF4" w:rsidRPr="009743C8" w:rsidRDefault="00912FF4" w:rsidP="00912FF4">
            <w:pPr>
              <w:rPr>
                <w:lang w:val="en-GB"/>
              </w:rPr>
            </w:pPr>
          </w:p>
        </w:tc>
      </w:tr>
      <w:tr w:rsidR="00912FF4" w:rsidRPr="009743C8" w14:paraId="1EDDDB7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0EF6CB2"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C29BADC" w14:textId="77777777" w:rsidR="00912FF4" w:rsidRPr="009743C8" w:rsidRDefault="00912FF4" w:rsidP="00912FF4">
            <w:pPr>
              <w:rPr>
                <w:lang w:val="en-GB"/>
              </w:rPr>
            </w:pPr>
            <w:r w:rsidRPr="009743C8">
              <w:rPr>
                <w:lang w:val="en-GB"/>
              </w:rPr>
              <w:t>-Road rollers</w:t>
            </w:r>
          </w:p>
        </w:tc>
        <w:tc>
          <w:tcPr>
            <w:tcW w:w="2778" w:type="dxa"/>
          </w:tcPr>
          <w:p w14:paraId="17F26DB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685050" w14:textId="77777777" w:rsidR="00912FF4" w:rsidRPr="009743C8" w:rsidRDefault="00912FF4" w:rsidP="00912FF4">
            <w:pPr>
              <w:rPr>
                <w:lang w:val="en-GB"/>
              </w:rPr>
            </w:pPr>
          </w:p>
        </w:tc>
      </w:tr>
      <w:tr w:rsidR="00912FF4" w:rsidRPr="009743C8" w14:paraId="4F13E1E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383161"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CB19F9" w14:textId="77777777" w:rsidR="00912FF4" w:rsidRPr="009743C8" w:rsidRDefault="00912FF4" w:rsidP="00912FF4">
            <w:pPr>
              <w:rPr>
                <w:lang w:val="en-GB"/>
              </w:rPr>
            </w:pPr>
            <w:r w:rsidRPr="009743C8">
              <w:rPr>
                <w:lang w:val="en-GB"/>
              </w:rPr>
              <w:t>-Other</w:t>
            </w:r>
          </w:p>
        </w:tc>
        <w:tc>
          <w:tcPr>
            <w:tcW w:w="2778" w:type="dxa"/>
          </w:tcPr>
          <w:p w14:paraId="78B0471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DA40AD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3940605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BC2CE9"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25E613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CE2D1D" w14:textId="77777777" w:rsidR="00912FF4" w:rsidRPr="009743C8" w:rsidRDefault="00912FF4" w:rsidP="00912FF4">
            <w:pPr>
              <w:rPr>
                <w:lang w:val="en-GB"/>
              </w:rPr>
            </w:pPr>
            <w:r w:rsidRPr="009743C8">
              <w:rPr>
                <w:lang w:val="en-GB"/>
              </w:rPr>
              <w:t>8430</w:t>
            </w:r>
          </w:p>
        </w:tc>
        <w:tc>
          <w:tcPr>
            <w:cnfStyle w:val="000010000000" w:firstRow="0" w:lastRow="0" w:firstColumn="0" w:lastColumn="0" w:oddVBand="1" w:evenVBand="0" w:oddHBand="0" w:evenHBand="0" w:firstRowFirstColumn="0" w:firstRowLastColumn="0" w:lastRowFirstColumn="0" w:lastRowLastColumn="0"/>
            <w:tcW w:w="2713" w:type="dxa"/>
          </w:tcPr>
          <w:p w14:paraId="28A59557" w14:textId="77777777" w:rsidR="00912FF4" w:rsidRPr="009743C8" w:rsidRDefault="00912FF4" w:rsidP="00912FF4">
            <w:pPr>
              <w:rPr>
                <w:lang w:val="en-GB"/>
              </w:rPr>
            </w:pPr>
            <w:r w:rsidRPr="009743C8">
              <w:rPr>
                <w:lang w:val="en-GB"/>
              </w:rPr>
              <w:t>Other moving, grading, levelling, scraping, excavating, tamping, compacting, extracting or boring machinery, for earth, minerals or ores; pile-drivers and pile- extractors; snow-ploughs and snow-blowers</w:t>
            </w:r>
          </w:p>
        </w:tc>
        <w:tc>
          <w:tcPr>
            <w:tcW w:w="2778" w:type="dxa"/>
          </w:tcPr>
          <w:p w14:paraId="735F025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EE9DEB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0D119F9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245BE3"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74DE9D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718420C" w14:textId="77777777" w:rsidR="00912FF4" w:rsidRPr="009743C8" w:rsidRDefault="00912FF4" w:rsidP="00912FF4">
            <w:pPr>
              <w:rPr>
                <w:lang w:val="en-GB"/>
              </w:rPr>
            </w:pPr>
            <w:r w:rsidRPr="009743C8">
              <w:rPr>
                <w:lang w:val="en-GB"/>
              </w:rPr>
              <w:t>ex 8431</w:t>
            </w:r>
          </w:p>
        </w:tc>
        <w:tc>
          <w:tcPr>
            <w:cnfStyle w:val="000010000000" w:firstRow="0" w:lastRow="0" w:firstColumn="0" w:lastColumn="0" w:oddVBand="1" w:evenVBand="0" w:oddHBand="0" w:evenHBand="0" w:firstRowFirstColumn="0" w:firstRowLastColumn="0" w:lastRowFirstColumn="0" w:lastRowLastColumn="0"/>
            <w:tcW w:w="2713" w:type="dxa"/>
          </w:tcPr>
          <w:p w14:paraId="28AAB51B" w14:textId="77777777" w:rsidR="00912FF4" w:rsidRPr="009743C8" w:rsidRDefault="00912FF4" w:rsidP="00912FF4">
            <w:pPr>
              <w:rPr>
                <w:lang w:val="en-GB"/>
              </w:rPr>
            </w:pPr>
            <w:r w:rsidRPr="009743C8">
              <w:rPr>
                <w:lang w:val="en-GB"/>
              </w:rPr>
              <w:t>-Parts suitable for use solely or principally with road rollers</w:t>
            </w:r>
          </w:p>
        </w:tc>
        <w:tc>
          <w:tcPr>
            <w:tcW w:w="2778" w:type="dxa"/>
          </w:tcPr>
          <w:p w14:paraId="37F2921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FDC6369" w14:textId="77777777" w:rsidR="00912FF4" w:rsidRPr="009743C8" w:rsidRDefault="00912FF4" w:rsidP="00912FF4">
            <w:pPr>
              <w:rPr>
                <w:lang w:val="en-GB"/>
              </w:rPr>
            </w:pPr>
          </w:p>
        </w:tc>
      </w:tr>
      <w:tr w:rsidR="00912FF4" w:rsidRPr="009743C8" w14:paraId="6E6B25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B40555D"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178311" w14:textId="77777777" w:rsidR="00912FF4" w:rsidRPr="009743C8" w:rsidRDefault="00912FF4" w:rsidP="00912FF4">
            <w:pPr>
              <w:rPr>
                <w:lang w:val="en-GB"/>
              </w:rPr>
            </w:pPr>
            <w:r w:rsidRPr="009743C8">
              <w:rPr>
                <w:lang w:val="en-GB"/>
              </w:rPr>
              <w:t>-Parts suitable for use solely or principally with the machinery of headings 8427</w:t>
            </w:r>
          </w:p>
        </w:tc>
        <w:tc>
          <w:tcPr>
            <w:tcW w:w="2778" w:type="dxa"/>
          </w:tcPr>
          <w:p w14:paraId="370BD21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873E3A" w14:textId="77777777" w:rsidR="00912FF4" w:rsidRPr="009743C8" w:rsidRDefault="00912FF4" w:rsidP="00912FF4">
            <w:pPr>
              <w:rPr>
                <w:lang w:val="en-GB"/>
              </w:rPr>
            </w:pPr>
          </w:p>
        </w:tc>
      </w:tr>
      <w:tr w:rsidR="00912FF4" w:rsidRPr="009743C8" w14:paraId="38366E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90C87F" w14:textId="77777777" w:rsidR="00912FF4" w:rsidRPr="009743C8" w:rsidRDefault="00912FF4" w:rsidP="00912FF4">
            <w:pPr>
              <w:rPr>
                <w:lang w:val="en-GB"/>
              </w:rPr>
            </w:pPr>
            <w:r w:rsidRPr="009743C8">
              <w:rPr>
                <w:lang w:val="en-GB"/>
              </w:rPr>
              <w:t>8439</w:t>
            </w:r>
          </w:p>
        </w:tc>
        <w:tc>
          <w:tcPr>
            <w:cnfStyle w:val="000010000000" w:firstRow="0" w:lastRow="0" w:firstColumn="0" w:lastColumn="0" w:oddVBand="1" w:evenVBand="0" w:oddHBand="0" w:evenHBand="0" w:firstRowFirstColumn="0" w:firstRowLastColumn="0" w:lastRowFirstColumn="0" w:lastRowLastColumn="0"/>
            <w:tcW w:w="2713" w:type="dxa"/>
          </w:tcPr>
          <w:p w14:paraId="10686C9B" w14:textId="77777777" w:rsidR="00912FF4" w:rsidRPr="009743C8" w:rsidRDefault="00912FF4" w:rsidP="00912FF4">
            <w:pPr>
              <w:rPr>
                <w:lang w:val="en-GB"/>
              </w:rPr>
            </w:pPr>
            <w:r w:rsidRPr="009743C8">
              <w:rPr>
                <w:lang w:val="en-GB"/>
              </w:rPr>
              <w:t>Machinery for making pulp of fibrous cellulosic material or for making or finishing paper or paperboard</w:t>
            </w:r>
          </w:p>
        </w:tc>
        <w:tc>
          <w:tcPr>
            <w:tcW w:w="2778" w:type="dxa"/>
          </w:tcPr>
          <w:p w14:paraId="111B403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7A4F05"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6DC3096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26C128" w14:textId="77777777" w:rsidR="00912FF4" w:rsidRPr="009743C8" w:rsidRDefault="00912FF4" w:rsidP="00912FF4">
            <w:pPr>
              <w:rPr>
                <w:lang w:val="en-GB"/>
              </w:rPr>
            </w:pPr>
            <w:r w:rsidRPr="009743C8">
              <w:rPr>
                <w:lang w:val="en-GB"/>
              </w:rPr>
              <w:t>ex 8443</w:t>
            </w:r>
          </w:p>
        </w:tc>
        <w:tc>
          <w:tcPr>
            <w:cnfStyle w:val="000010000000" w:firstRow="0" w:lastRow="0" w:firstColumn="0" w:lastColumn="0" w:oddVBand="1" w:evenVBand="0" w:oddHBand="0" w:evenHBand="0" w:firstRowFirstColumn="0" w:firstRowLastColumn="0" w:lastRowFirstColumn="0" w:lastRowLastColumn="0"/>
            <w:tcW w:w="2713" w:type="dxa"/>
          </w:tcPr>
          <w:p w14:paraId="38CCD620" w14:textId="227B0537" w:rsidR="00912FF4" w:rsidRPr="009743C8" w:rsidRDefault="00912FF4" w:rsidP="00912FF4">
            <w:pPr>
              <w:rPr>
                <w:lang w:val="en-GB"/>
              </w:rPr>
            </w:pPr>
            <w:r w:rsidRPr="009743C8">
              <w:rPr>
                <w:lang w:val="en-GB"/>
              </w:rPr>
              <w:t>Printers, for office machines (for example automatic data processing machines, word-processing</w:t>
            </w:r>
          </w:p>
          <w:p w14:paraId="253F651D" w14:textId="77777777" w:rsidR="00912FF4" w:rsidRPr="009743C8" w:rsidRDefault="00912FF4" w:rsidP="00912FF4">
            <w:pPr>
              <w:rPr>
                <w:lang w:val="en-GB"/>
              </w:rPr>
            </w:pPr>
            <w:r w:rsidRPr="009743C8">
              <w:rPr>
                <w:lang w:val="en-GB"/>
              </w:rPr>
              <w:t>machines, etc.)</w:t>
            </w:r>
          </w:p>
        </w:tc>
        <w:tc>
          <w:tcPr>
            <w:tcW w:w="2778" w:type="dxa"/>
          </w:tcPr>
          <w:p w14:paraId="0C16DB1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DE99E6" w14:textId="77777777" w:rsidR="00912FF4" w:rsidRPr="009743C8" w:rsidRDefault="00912FF4" w:rsidP="00912FF4">
            <w:pPr>
              <w:rPr>
                <w:lang w:val="en-GB"/>
              </w:rPr>
            </w:pPr>
          </w:p>
        </w:tc>
      </w:tr>
      <w:tr w:rsidR="00912FF4" w:rsidRPr="009743C8" w14:paraId="5DC513C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4BE5F7" w14:textId="77777777" w:rsidR="00912FF4" w:rsidRPr="009743C8" w:rsidRDefault="00912FF4" w:rsidP="00912FF4">
            <w:pPr>
              <w:rPr>
                <w:lang w:val="en-GB"/>
              </w:rPr>
            </w:pPr>
            <w:r w:rsidRPr="009743C8">
              <w:rPr>
                <w:lang w:val="en-GB"/>
              </w:rPr>
              <w:t>8444 to 8447</w:t>
            </w:r>
          </w:p>
        </w:tc>
        <w:tc>
          <w:tcPr>
            <w:cnfStyle w:val="000010000000" w:firstRow="0" w:lastRow="0" w:firstColumn="0" w:lastColumn="0" w:oddVBand="1" w:evenVBand="0" w:oddHBand="0" w:evenHBand="0" w:firstRowFirstColumn="0" w:firstRowLastColumn="0" w:lastRowFirstColumn="0" w:lastRowLastColumn="0"/>
            <w:tcW w:w="2713" w:type="dxa"/>
          </w:tcPr>
          <w:p w14:paraId="70C22E30" w14:textId="77777777" w:rsidR="00912FF4" w:rsidRPr="009743C8" w:rsidRDefault="00912FF4" w:rsidP="00912FF4">
            <w:pPr>
              <w:rPr>
                <w:lang w:val="en-GB"/>
              </w:rPr>
            </w:pPr>
            <w:r w:rsidRPr="009743C8">
              <w:rPr>
                <w:lang w:val="en-GB"/>
              </w:rPr>
              <w:t>Machines of these headings for use in the textile industry</w:t>
            </w:r>
          </w:p>
        </w:tc>
        <w:tc>
          <w:tcPr>
            <w:tcW w:w="2778" w:type="dxa"/>
          </w:tcPr>
          <w:p w14:paraId="6472D23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F73550" w14:textId="77777777" w:rsidR="00912FF4" w:rsidRPr="009743C8" w:rsidRDefault="00912FF4" w:rsidP="00912FF4">
            <w:pPr>
              <w:rPr>
                <w:lang w:val="en-GB"/>
              </w:rPr>
            </w:pPr>
          </w:p>
        </w:tc>
      </w:tr>
      <w:tr w:rsidR="00912FF4" w:rsidRPr="009743C8" w14:paraId="1EF72DF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C94B1B3" w14:textId="77777777" w:rsidR="00912FF4" w:rsidRPr="009743C8" w:rsidRDefault="00912FF4" w:rsidP="00912FF4">
            <w:pPr>
              <w:rPr>
                <w:lang w:val="en-GB"/>
              </w:rPr>
            </w:pPr>
            <w:r w:rsidRPr="009743C8">
              <w:rPr>
                <w:lang w:val="en-GB"/>
              </w:rPr>
              <w:t>ex 8448</w:t>
            </w:r>
          </w:p>
        </w:tc>
        <w:tc>
          <w:tcPr>
            <w:cnfStyle w:val="000010000000" w:firstRow="0" w:lastRow="0" w:firstColumn="0" w:lastColumn="0" w:oddVBand="1" w:evenVBand="0" w:oddHBand="0" w:evenHBand="0" w:firstRowFirstColumn="0" w:firstRowLastColumn="0" w:lastRowFirstColumn="0" w:lastRowLastColumn="0"/>
            <w:tcW w:w="2713" w:type="dxa"/>
          </w:tcPr>
          <w:p w14:paraId="1F721C43" w14:textId="77777777" w:rsidR="00912FF4" w:rsidRPr="009743C8" w:rsidRDefault="00912FF4" w:rsidP="00912FF4">
            <w:pPr>
              <w:rPr>
                <w:lang w:val="en-GB"/>
              </w:rPr>
            </w:pPr>
            <w:r w:rsidRPr="009743C8">
              <w:rPr>
                <w:lang w:val="en-GB"/>
              </w:rPr>
              <w:t>Auxiliary machinery for use with machines of headings 8444 and 8445</w:t>
            </w:r>
          </w:p>
        </w:tc>
        <w:tc>
          <w:tcPr>
            <w:tcW w:w="2778" w:type="dxa"/>
          </w:tcPr>
          <w:p w14:paraId="77B2F01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6B23DBC" w14:textId="77777777" w:rsidR="00912FF4" w:rsidRPr="009743C8" w:rsidRDefault="00912FF4" w:rsidP="00912FF4">
            <w:pPr>
              <w:rPr>
                <w:lang w:val="en-GB"/>
              </w:rPr>
            </w:pPr>
          </w:p>
        </w:tc>
      </w:tr>
      <w:tr w:rsidR="00912FF4" w:rsidRPr="009743C8" w14:paraId="382610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BAA2576" w14:textId="77777777" w:rsidR="00912FF4" w:rsidRPr="009743C8" w:rsidRDefault="00912FF4" w:rsidP="00912FF4">
            <w:pPr>
              <w:rPr>
                <w:lang w:val="en-GB"/>
              </w:rPr>
            </w:pPr>
            <w:r w:rsidRPr="009743C8">
              <w:rPr>
                <w:lang w:val="en-GB"/>
              </w:rPr>
              <w:lastRenderedPageBreak/>
              <w:t>8452</w:t>
            </w:r>
          </w:p>
        </w:tc>
        <w:tc>
          <w:tcPr>
            <w:cnfStyle w:val="000010000000" w:firstRow="0" w:lastRow="0" w:firstColumn="0" w:lastColumn="0" w:oddVBand="1" w:evenVBand="0" w:oddHBand="0" w:evenHBand="0" w:firstRowFirstColumn="0" w:firstRowLastColumn="0" w:lastRowFirstColumn="0" w:lastRowLastColumn="0"/>
            <w:tcW w:w="2713" w:type="dxa"/>
          </w:tcPr>
          <w:p w14:paraId="196BC81B" w14:textId="055C9EF8" w:rsidR="00912FF4" w:rsidRPr="009743C8" w:rsidRDefault="00912FF4" w:rsidP="00912FF4">
            <w:pPr>
              <w:rPr>
                <w:lang w:val="en-GB"/>
              </w:rPr>
            </w:pPr>
            <w:r w:rsidRPr="009743C8">
              <w:rPr>
                <w:lang w:val="en-GB"/>
              </w:rPr>
              <w:t>Sewing machines, other than book-sewing machines of heading 8440; furniture, bases and covers specially designed for sewing machines; sewing machine</w:t>
            </w:r>
          </w:p>
          <w:p w14:paraId="56E87C0A" w14:textId="77777777" w:rsidR="00912FF4" w:rsidRPr="009743C8" w:rsidRDefault="00912FF4" w:rsidP="00912FF4">
            <w:pPr>
              <w:rPr>
                <w:lang w:val="en-GB"/>
              </w:rPr>
            </w:pPr>
            <w:r w:rsidRPr="009743C8">
              <w:rPr>
                <w:lang w:val="en-GB"/>
              </w:rPr>
              <w:t>needles:</w:t>
            </w:r>
          </w:p>
        </w:tc>
        <w:tc>
          <w:tcPr>
            <w:tcW w:w="2778" w:type="dxa"/>
          </w:tcPr>
          <w:p w14:paraId="2FEB695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5361DE7" w14:textId="77777777" w:rsidR="00912FF4" w:rsidRPr="009743C8" w:rsidRDefault="00912FF4" w:rsidP="00912FF4">
            <w:pPr>
              <w:rPr>
                <w:lang w:val="en-GB"/>
              </w:rPr>
            </w:pPr>
          </w:p>
        </w:tc>
      </w:tr>
      <w:tr w:rsidR="00912FF4" w:rsidRPr="009743C8" w14:paraId="7C7026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480996"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1A4748B" w14:textId="77777777" w:rsidR="00912FF4" w:rsidRPr="009743C8" w:rsidRDefault="00912FF4" w:rsidP="00912FF4">
            <w:pPr>
              <w:rPr>
                <w:lang w:val="en-GB"/>
              </w:rPr>
            </w:pPr>
            <w:r w:rsidRPr="009743C8">
              <w:rPr>
                <w:lang w:val="en-GB"/>
              </w:rPr>
              <w:t>- Sewing machines (lock stitch only) with heads of a weight not exceeding 16 kg without motor or 17 kg with motor</w:t>
            </w:r>
          </w:p>
        </w:tc>
        <w:tc>
          <w:tcPr>
            <w:tcW w:w="2778" w:type="dxa"/>
          </w:tcPr>
          <w:p w14:paraId="6D17C30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3A2994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w:t>
            </w:r>
          </w:p>
          <w:p w14:paraId="4FDFCED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in assembling the head (without motor) does not exceed the value of all the originating materials used, and</w:t>
            </w:r>
          </w:p>
          <w:p w14:paraId="580F5DA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thread-tension,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6088D56A" w14:textId="77777777" w:rsidR="00912FF4" w:rsidRPr="009743C8" w:rsidRDefault="00912FF4" w:rsidP="00912FF4">
            <w:pPr>
              <w:rPr>
                <w:lang w:val="en-GB"/>
              </w:rPr>
            </w:pPr>
          </w:p>
        </w:tc>
      </w:tr>
      <w:tr w:rsidR="00912FF4" w:rsidRPr="009743C8" w14:paraId="7A81CA8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57301DF"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1BB209" w14:textId="77777777" w:rsidR="00912FF4" w:rsidRPr="009743C8" w:rsidRDefault="00912FF4" w:rsidP="00912FF4">
            <w:pPr>
              <w:rPr>
                <w:lang w:val="en-GB"/>
              </w:rPr>
            </w:pPr>
            <w:r w:rsidRPr="009743C8">
              <w:rPr>
                <w:lang w:val="en-GB"/>
              </w:rPr>
              <w:t>- Other</w:t>
            </w:r>
          </w:p>
        </w:tc>
        <w:tc>
          <w:tcPr>
            <w:tcW w:w="2778" w:type="dxa"/>
          </w:tcPr>
          <w:p w14:paraId="3989DE0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916CB4A" w14:textId="77777777" w:rsidR="00912FF4" w:rsidRPr="009743C8" w:rsidRDefault="00912FF4" w:rsidP="00912FF4">
            <w:pPr>
              <w:rPr>
                <w:lang w:val="en-GB"/>
              </w:rPr>
            </w:pPr>
          </w:p>
        </w:tc>
      </w:tr>
      <w:tr w:rsidR="00912FF4" w:rsidRPr="009743C8" w14:paraId="3624375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0442FA7" w14:textId="77777777" w:rsidR="00912FF4" w:rsidRPr="009743C8" w:rsidRDefault="00912FF4" w:rsidP="00912FF4">
            <w:pPr>
              <w:rPr>
                <w:lang w:val="en-GB"/>
              </w:rPr>
            </w:pPr>
            <w:r w:rsidRPr="009743C8">
              <w:rPr>
                <w:lang w:val="en-GB"/>
              </w:rPr>
              <w:t>8456 to 8466</w:t>
            </w:r>
          </w:p>
        </w:tc>
        <w:tc>
          <w:tcPr>
            <w:cnfStyle w:val="000010000000" w:firstRow="0" w:lastRow="0" w:firstColumn="0" w:lastColumn="0" w:oddVBand="1" w:evenVBand="0" w:oddHBand="0" w:evenHBand="0" w:firstRowFirstColumn="0" w:firstRowLastColumn="0" w:lastRowFirstColumn="0" w:lastRowLastColumn="0"/>
            <w:tcW w:w="2713" w:type="dxa"/>
          </w:tcPr>
          <w:p w14:paraId="32E50EEF" w14:textId="77777777" w:rsidR="00912FF4" w:rsidRPr="009743C8" w:rsidRDefault="00912FF4" w:rsidP="00912FF4">
            <w:pPr>
              <w:rPr>
                <w:lang w:val="en-GB"/>
              </w:rPr>
            </w:pPr>
            <w:r w:rsidRPr="009743C8">
              <w:rPr>
                <w:lang w:val="en-GB"/>
              </w:rPr>
              <w:t>Machine-tools and machines and their parts and accessories of headings 8456 to 8466</w:t>
            </w:r>
          </w:p>
        </w:tc>
        <w:tc>
          <w:tcPr>
            <w:tcW w:w="2778" w:type="dxa"/>
          </w:tcPr>
          <w:p w14:paraId="187AA491"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081BEE" w14:textId="77777777" w:rsidR="00912FF4" w:rsidRPr="009743C8" w:rsidRDefault="00912FF4" w:rsidP="00912FF4">
            <w:pPr>
              <w:rPr>
                <w:lang w:val="en-GB"/>
              </w:rPr>
            </w:pPr>
          </w:p>
        </w:tc>
      </w:tr>
      <w:tr w:rsidR="00912FF4" w:rsidRPr="009743C8" w14:paraId="20ED6EF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48D168" w14:textId="77777777" w:rsidR="00912FF4" w:rsidRPr="009743C8" w:rsidRDefault="00912FF4" w:rsidP="00912FF4">
            <w:pPr>
              <w:rPr>
                <w:lang w:val="en-GB"/>
              </w:rPr>
            </w:pPr>
            <w:r w:rsidRPr="009743C8">
              <w:rPr>
                <w:lang w:val="en-GB"/>
              </w:rPr>
              <w:t>8469 to 8472</w:t>
            </w:r>
          </w:p>
        </w:tc>
        <w:tc>
          <w:tcPr>
            <w:cnfStyle w:val="000010000000" w:firstRow="0" w:lastRow="0" w:firstColumn="0" w:lastColumn="0" w:oddVBand="1" w:evenVBand="0" w:oddHBand="0" w:evenHBand="0" w:firstRowFirstColumn="0" w:firstRowLastColumn="0" w:lastRowFirstColumn="0" w:lastRowLastColumn="0"/>
            <w:tcW w:w="2713" w:type="dxa"/>
          </w:tcPr>
          <w:p w14:paraId="6A964D42" w14:textId="5EB2AEFE" w:rsidR="00912FF4" w:rsidRPr="009743C8" w:rsidRDefault="00912FF4" w:rsidP="00912FF4">
            <w:pPr>
              <w:rPr>
                <w:lang w:val="en-GB"/>
              </w:rPr>
            </w:pPr>
            <w:r w:rsidRPr="009743C8">
              <w:rPr>
                <w:lang w:val="en-GB"/>
              </w:rPr>
              <w:t>Office machines (for example, typewriters, calculating machines, automatic data processing</w:t>
            </w:r>
          </w:p>
          <w:p w14:paraId="231ECBF3" w14:textId="77777777" w:rsidR="00912FF4" w:rsidRPr="009743C8" w:rsidRDefault="00912FF4" w:rsidP="00912FF4">
            <w:pPr>
              <w:rPr>
                <w:lang w:val="en-GB"/>
              </w:rPr>
            </w:pPr>
            <w:r w:rsidRPr="009743C8">
              <w:rPr>
                <w:lang w:val="en-GB"/>
              </w:rPr>
              <w:t>machines, duplicating machines, stapling machines)</w:t>
            </w:r>
          </w:p>
        </w:tc>
        <w:tc>
          <w:tcPr>
            <w:tcW w:w="2778" w:type="dxa"/>
          </w:tcPr>
          <w:p w14:paraId="6F82DD2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6A0924" w14:textId="77777777" w:rsidR="00912FF4" w:rsidRPr="009743C8" w:rsidRDefault="00912FF4" w:rsidP="00912FF4">
            <w:pPr>
              <w:rPr>
                <w:lang w:val="en-GB"/>
              </w:rPr>
            </w:pPr>
          </w:p>
        </w:tc>
      </w:tr>
      <w:tr w:rsidR="00912FF4" w:rsidRPr="009743C8" w14:paraId="0C98AEF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C5C441" w14:textId="77777777" w:rsidR="00912FF4" w:rsidRPr="009743C8" w:rsidRDefault="00912FF4" w:rsidP="00912FF4">
            <w:pPr>
              <w:rPr>
                <w:lang w:val="en-GB"/>
              </w:rPr>
            </w:pPr>
            <w:r w:rsidRPr="009743C8">
              <w:rPr>
                <w:lang w:val="en-GB"/>
              </w:rPr>
              <w:t>8479</w:t>
            </w:r>
          </w:p>
        </w:tc>
        <w:tc>
          <w:tcPr>
            <w:cnfStyle w:val="000010000000" w:firstRow="0" w:lastRow="0" w:firstColumn="0" w:lastColumn="0" w:oddVBand="1" w:evenVBand="0" w:oddHBand="0" w:evenHBand="0" w:firstRowFirstColumn="0" w:firstRowLastColumn="0" w:lastRowFirstColumn="0" w:lastRowLastColumn="0"/>
            <w:tcW w:w="2713" w:type="dxa"/>
          </w:tcPr>
          <w:p w14:paraId="7106CDFF" w14:textId="08D41C94" w:rsidR="00912FF4" w:rsidRPr="009743C8" w:rsidRDefault="00912FF4" w:rsidP="00912FF4">
            <w:pPr>
              <w:rPr>
                <w:lang w:val="en-GB"/>
              </w:rPr>
            </w:pPr>
            <w:r w:rsidRPr="009743C8">
              <w:rPr>
                <w:lang w:val="en-GB"/>
              </w:rPr>
              <w:t>Machines and mechanical</w:t>
            </w:r>
          </w:p>
          <w:p w14:paraId="2D19AE6B" w14:textId="77777777" w:rsidR="00912FF4" w:rsidRPr="009743C8" w:rsidRDefault="00912FF4" w:rsidP="00912FF4">
            <w:pPr>
              <w:rPr>
                <w:lang w:val="en-GB"/>
              </w:rPr>
            </w:pPr>
            <w:r w:rsidRPr="009743C8">
              <w:rPr>
                <w:lang w:val="en-GB"/>
              </w:rPr>
              <w:t>appliances having individual func</w:t>
            </w:r>
            <w:r w:rsidRPr="009743C8">
              <w:rPr>
                <w:lang w:val="en-GB"/>
              </w:rPr>
              <w:softHyphen/>
              <w:t>tions, not specified or included elsewhere in this chapter</w:t>
            </w:r>
          </w:p>
        </w:tc>
        <w:tc>
          <w:tcPr>
            <w:tcW w:w="2778" w:type="dxa"/>
          </w:tcPr>
          <w:p w14:paraId="4D44FF3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007BC2"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5A0A8BF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7C624A" w14:textId="77777777" w:rsidR="00912FF4" w:rsidRPr="009743C8" w:rsidRDefault="00912FF4" w:rsidP="00912FF4">
            <w:pPr>
              <w:rPr>
                <w:lang w:val="en-GB"/>
              </w:rPr>
            </w:pPr>
            <w:r w:rsidRPr="009743C8">
              <w:rPr>
                <w:lang w:val="en-GB"/>
              </w:rPr>
              <w:t>8480</w:t>
            </w:r>
          </w:p>
        </w:tc>
        <w:tc>
          <w:tcPr>
            <w:cnfStyle w:val="000010000000" w:firstRow="0" w:lastRow="0" w:firstColumn="0" w:lastColumn="0" w:oddVBand="1" w:evenVBand="0" w:oddHBand="0" w:evenHBand="0" w:firstRowFirstColumn="0" w:firstRowLastColumn="0" w:lastRowFirstColumn="0" w:lastRowLastColumn="0"/>
            <w:tcW w:w="2713" w:type="dxa"/>
          </w:tcPr>
          <w:p w14:paraId="36D38BB2" w14:textId="77777777" w:rsidR="00912FF4" w:rsidRPr="009743C8" w:rsidRDefault="00912FF4" w:rsidP="00912FF4">
            <w:pPr>
              <w:rPr>
                <w:lang w:val="en-GB"/>
              </w:rPr>
            </w:pPr>
            <w:r w:rsidRPr="009743C8">
              <w:rPr>
                <w:lang w:val="en-GB"/>
              </w:rPr>
              <w:t>Moulding boxes for metal foundry; mould bases; moulding patterns; moulds for metal (other than ingot moulds), metal carbides, glass, mineral materials, rubber or plastics</w:t>
            </w:r>
          </w:p>
        </w:tc>
        <w:tc>
          <w:tcPr>
            <w:tcW w:w="2778" w:type="dxa"/>
          </w:tcPr>
          <w:p w14:paraId="6CA30B3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F16DB5"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54F64BF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A9AE45" w14:textId="77777777" w:rsidR="00912FF4" w:rsidRPr="009743C8" w:rsidRDefault="00912FF4" w:rsidP="00912FF4">
            <w:pPr>
              <w:rPr>
                <w:lang w:val="en-GB"/>
              </w:rPr>
            </w:pPr>
            <w:r w:rsidRPr="009743C8">
              <w:rPr>
                <w:lang w:val="en-GB"/>
              </w:rPr>
              <w:lastRenderedPageBreak/>
              <w:t>8481</w:t>
            </w:r>
          </w:p>
        </w:tc>
        <w:tc>
          <w:tcPr>
            <w:cnfStyle w:val="000010000000" w:firstRow="0" w:lastRow="0" w:firstColumn="0" w:lastColumn="0" w:oddVBand="1" w:evenVBand="0" w:oddHBand="0" w:evenHBand="0" w:firstRowFirstColumn="0" w:firstRowLastColumn="0" w:lastRowFirstColumn="0" w:lastRowLastColumn="0"/>
            <w:tcW w:w="2713" w:type="dxa"/>
          </w:tcPr>
          <w:p w14:paraId="458F77D7" w14:textId="77777777" w:rsidR="00912FF4" w:rsidRPr="009743C8" w:rsidRDefault="00912FF4" w:rsidP="00912FF4">
            <w:pPr>
              <w:rPr>
                <w:lang w:val="en-GB"/>
              </w:rPr>
            </w:pPr>
            <w:r w:rsidRPr="009743C8">
              <w:rPr>
                <w:lang w:val="en-GB"/>
              </w:rPr>
              <w:t>Taps, cocks, valves and similar appliances for pipes, boiler shells, tanks, vats or the like, including pressure-reducing valves and thermostatically controlled valves</w:t>
            </w:r>
          </w:p>
        </w:tc>
        <w:tc>
          <w:tcPr>
            <w:tcW w:w="2778" w:type="dxa"/>
          </w:tcPr>
          <w:p w14:paraId="2BF546B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A71C51"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0660CBB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7CCCBA7" w14:textId="77777777" w:rsidR="00912FF4" w:rsidRPr="009743C8" w:rsidRDefault="00912FF4" w:rsidP="00912FF4">
            <w:pPr>
              <w:rPr>
                <w:lang w:val="en-GB"/>
              </w:rPr>
            </w:pPr>
            <w:r w:rsidRPr="009743C8">
              <w:rPr>
                <w:lang w:val="en-GB"/>
              </w:rPr>
              <w:t>8482</w:t>
            </w:r>
          </w:p>
        </w:tc>
        <w:tc>
          <w:tcPr>
            <w:cnfStyle w:val="000010000000" w:firstRow="0" w:lastRow="0" w:firstColumn="0" w:lastColumn="0" w:oddVBand="1" w:evenVBand="0" w:oddHBand="0" w:evenHBand="0" w:firstRowFirstColumn="0" w:firstRowLastColumn="0" w:lastRowFirstColumn="0" w:lastRowLastColumn="0"/>
            <w:tcW w:w="2713" w:type="dxa"/>
          </w:tcPr>
          <w:p w14:paraId="56AD6A62" w14:textId="77777777" w:rsidR="00912FF4" w:rsidRPr="009743C8" w:rsidRDefault="00912FF4" w:rsidP="00912FF4">
            <w:pPr>
              <w:rPr>
                <w:lang w:val="en-GB"/>
              </w:rPr>
            </w:pPr>
            <w:r w:rsidRPr="009743C8">
              <w:rPr>
                <w:lang w:val="en-GB"/>
              </w:rPr>
              <w:t>Ball or roller hearings, and parts thereof</w:t>
            </w:r>
          </w:p>
        </w:tc>
        <w:tc>
          <w:tcPr>
            <w:tcW w:w="2778" w:type="dxa"/>
          </w:tcPr>
          <w:p w14:paraId="55D70B9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5E47F7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19FAC96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0C5D36"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660347" w:rsidRPr="009743C8" w14:paraId="20FEF05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A730E6E" w14:textId="77777777" w:rsidR="00660347" w:rsidRPr="009743C8" w:rsidRDefault="00660347" w:rsidP="00912FF4">
            <w:pPr>
              <w:rPr>
                <w:lang w:val="en-GB"/>
              </w:rPr>
            </w:pPr>
            <w:r w:rsidRPr="009743C8">
              <w:rPr>
                <w:lang w:val="en-GB"/>
              </w:rPr>
              <w:t>ex 8486</w:t>
            </w:r>
          </w:p>
        </w:tc>
        <w:tc>
          <w:tcPr>
            <w:cnfStyle w:val="000010000000" w:firstRow="0" w:lastRow="0" w:firstColumn="0" w:lastColumn="0" w:oddVBand="1" w:evenVBand="0" w:oddHBand="0" w:evenHBand="0" w:firstRowFirstColumn="0" w:firstRowLastColumn="0" w:lastRowFirstColumn="0" w:lastRowLastColumn="0"/>
            <w:tcW w:w="2713" w:type="dxa"/>
          </w:tcPr>
          <w:p w14:paraId="3AFD7697" w14:textId="1A3A796E" w:rsidR="00660347" w:rsidRPr="009743C8" w:rsidRDefault="00660347" w:rsidP="00912FF4">
            <w:pPr>
              <w:rPr>
                <w:lang w:val="en-GB"/>
              </w:rPr>
            </w:pPr>
            <w:r w:rsidRPr="009743C8">
              <w:rPr>
                <w:lang w:val="en-GB"/>
              </w:rPr>
              <w:t>-Machine tools for working any material by removal of material, by laser or other light or photon beam, ultrasonic, electrodis</w:t>
            </w:r>
            <w:r w:rsidRPr="009743C8">
              <w:rPr>
                <w:lang w:val="en-GB"/>
              </w:rPr>
              <w:softHyphen/>
              <w:t>charge, electrochemical, electron beam, ionic-beam or plasma arc processes and parts and acces</w:t>
            </w:r>
            <w:r w:rsidRPr="009743C8">
              <w:rPr>
                <w:lang w:val="en-GB"/>
              </w:rPr>
              <w:softHyphen/>
              <w:t>sories thereof</w:t>
            </w:r>
          </w:p>
          <w:p w14:paraId="28BB5686" w14:textId="77777777" w:rsidR="00660347" w:rsidRPr="009743C8" w:rsidRDefault="00660347" w:rsidP="00912FF4">
            <w:pPr>
              <w:rPr>
                <w:lang w:val="en-GB"/>
              </w:rPr>
            </w:pPr>
            <w:r w:rsidRPr="009743C8">
              <w:rPr>
                <w:lang w:val="en-GB"/>
              </w:rPr>
              <w:t>machine tools (including presses) for working metal by bending, folding, straightening, flattening, and parts and accessories thereof</w:t>
            </w:r>
          </w:p>
          <w:p w14:paraId="35F31A16" w14:textId="77777777" w:rsidR="00660347" w:rsidRPr="009743C8" w:rsidRDefault="00660347" w:rsidP="00912FF4">
            <w:pPr>
              <w:rPr>
                <w:lang w:val="en-GB"/>
              </w:rPr>
            </w:pPr>
            <w:r w:rsidRPr="009743C8">
              <w:rPr>
                <w:lang w:val="en-GB"/>
              </w:rPr>
              <w:t>machine tools for working stone, ceramics, concrete, asbestos- cement or like mineral materials or for cold working glass and parts and accessories thereof</w:t>
            </w:r>
          </w:p>
        </w:tc>
        <w:tc>
          <w:tcPr>
            <w:tcW w:w="2778" w:type="dxa"/>
          </w:tcPr>
          <w:p w14:paraId="4A3C9BCD"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31F133" w14:textId="77777777" w:rsidR="00660347" w:rsidRPr="009743C8" w:rsidRDefault="00660347" w:rsidP="00912FF4">
            <w:pPr>
              <w:rPr>
                <w:lang w:val="en-GB"/>
              </w:rPr>
            </w:pPr>
          </w:p>
        </w:tc>
      </w:tr>
      <w:tr w:rsidR="00660347" w:rsidRPr="009743C8" w14:paraId="5D8A8CA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F563581"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94F8D26" w14:textId="24BE4543" w:rsidR="00660347" w:rsidRPr="009743C8" w:rsidRDefault="00660347" w:rsidP="00912FF4">
            <w:pPr>
              <w:rPr>
                <w:lang w:val="en-GB"/>
              </w:rPr>
            </w:pPr>
            <w:r w:rsidRPr="009743C8">
              <w:rPr>
                <w:lang w:val="en-GB"/>
              </w:rPr>
              <w:t>- marking-out instruments which are pattern generating apparatus of a kind used for producing masks or reticles from</w:t>
            </w:r>
          </w:p>
          <w:p w14:paraId="5BE6CB3C" w14:textId="77777777" w:rsidR="00660347" w:rsidRPr="009743C8" w:rsidRDefault="00660347" w:rsidP="00912FF4">
            <w:pPr>
              <w:rPr>
                <w:lang w:val="en-GB"/>
              </w:rPr>
            </w:pPr>
            <w:r w:rsidRPr="009743C8">
              <w:rPr>
                <w:lang w:val="en-GB"/>
              </w:rPr>
              <w:t>photoresist coated substrates; parts and accessories thereof</w:t>
            </w:r>
          </w:p>
        </w:tc>
        <w:tc>
          <w:tcPr>
            <w:tcW w:w="2778" w:type="dxa"/>
          </w:tcPr>
          <w:p w14:paraId="400FB43C"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58229CE" w14:textId="77777777" w:rsidR="00660347" w:rsidRPr="009743C8" w:rsidRDefault="00660347" w:rsidP="00912FF4">
            <w:pPr>
              <w:rPr>
                <w:lang w:val="en-GB"/>
              </w:rPr>
            </w:pPr>
          </w:p>
        </w:tc>
      </w:tr>
      <w:tr w:rsidR="00660347" w:rsidRPr="009743C8" w14:paraId="5559416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F39B15"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912A0D" w14:textId="77777777" w:rsidR="00660347" w:rsidRPr="009743C8" w:rsidRDefault="00660347" w:rsidP="00912FF4">
            <w:pPr>
              <w:rPr>
                <w:lang w:val="en-GB"/>
              </w:rPr>
            </w:pPr>
            <w:r w:rsidRPr="009743C8">
              <w:rPr>
                <w:lang w:val="en-GB"/>
              </w:rPr>
              <w:t>- moulds, injection or compression types</w:t>
            </w:r>
          </w:p>
        </w:tc>
        <w:tc>
          <w:tcPr>
            <w:tcW w:w="2778" w:type="dxa"/>
          </w:tcPr>
          <w:p w14:paraId="6107221E"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9B4BA3A" w14:textId="77777777" w:rsidR="00660347" w:rsidRPr="009743C8" w:rsidRDefault="00660347" w:rsidP="00912FF4">
            <w:pPr>
              <w:rPr>
                <w:lang w:val="en-GB"/>
              </w:rPr>
            </w:pPr>
          </w:p>
        </w:tc>
      </w:tr>
      <w:tr w:rsidR="00660347" w:rsidRPr="009743C8" w14:paraId="6A7D691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C2EC955"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9EEB592" w14:textId="77777777" w:rsidR="00660347" w:rsidRPr="009743C8" w:rsidRDefault="00660347" w:rsidP="00912FF4">
            <w:pPr>
              <w:rPr>
                <w:lang w:val="en-GB"/>
              </w:rPr>
            </w:pPr>
            <w:r w:rsidRPr="009743C8">
              <w:rPr>
                <w:lang w:val="en-GB"/>
              </w:rPr>
              <w:t>- lifting, handing, loading or unloading machinery</w:t>
            </w:r>
          </w:p>
        </w:tc>
        <w:tc>
          <w:tcPr>
            <w:tcW w:w="2778" w:type="dxa"/>
          </w:tcPr>
          <w:p w14:paraId="25B866E6"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2E505C9F"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BFE1C26"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8AB638" w14:textId="77777777" w:rsidR="00660347" w:rsidRPr="009743C8" w:rsidRDefault="00660347"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775353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34B280" w14:textId="77777777" w:rsidR="00912FF4" w:rsidRPr="009743C8" w:rsidRDefault="00912FF4" w:rsidP="00912FF4">
            <w:pPr>
              <w:rPr>
                <w:lang w:val="en-GB"/>
              </w:rPr>
            </w:pPr>
            <w:r w:rsidRPr="009743C8">
              <w:rPr>
                <w:lang w:val="en-GB"/>
              </w:rPr>
              <w:t>ex Chapter 85</w:t>
            </w:r>
          </w:p>
        </w:tc>
        <w:tc>
          <w:tcPr>
            <w:cnfStyle w:val="000010000000" w:firstRow="0" w:lastRow="0" w:firstColumn="0" w:lastColumn="0" w:oddVBand="1" w:evenVBand="0" w:oddHBand="0" w:evenHBand="0" w:firstRowFirstColumn="0" w:firstRowLastColumn="0" w:lastRowFirstColumn="0" w:lastRowLastColumn="0"/>
            <w:tcW w:w="2713" w:type="dxa"/>
          </w:tcPr>
          <w:p w14:paraId="48B0C5F8" w14:textId="713D2C01" w:rsidR="00912FF4" w:rsidRPr="009743C8" w:rsidRDefault="00912FF4" w:rsidP="00912FF4">
            <w:pPr>
              <w:rPr>
                <w:lang w:val="en-GB"/>
              </w:rPr>
            </w:pPr>
            <w:r w:rsidRPr="009743C8">
              <w:rPr>
                <w:lang w:val="en-GB"/>
              </w:rPr>
              <w:t>Electrical machinery and</w:t>
            </w:r>
          </w:p>
          <w:p w14:paraId="40A7A365" w14:textId="77777777" w:rsidR="00912FF4" w:rsidRPr="009743C8" w:rsidRDefault="00912FF4" w:rsidP="00912FF4">
            <w:pPr>
              <w:rPr>
                <w:lang w:val="en-GB"/>
              </w:rPr>
            </w:pPr>
            <w:r w:rsidRPr="009743C8">
              <w:rPr>
                <w:lang w:val="en-GB"/>
              </w:rPr>
              <w:t>equipment and parts thereof; sound recorders and reproducers, television image and sound recorders and reproducers, and parts and accessories of such articles; except for</w:t>
            </w:r>
          </w:p>
        </w:tc>
        <w:tc>
          <w:tcPr>
            <w:tcW w:w="2778" w:type="dxa"/>
          </w:tcPr>
          <w:p w14:paraId="7A342D8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C3C46D" w14:textId="77777777" w:rsidR="00912FF4" w:rsidRPr="009743C8" w:rsidRDefault="00912FF4" w:rsidP="00912FF4">
            <w:pPr>
              <w:rPr>
                <w:lang w:val="en-GB"/>
              </w:rPr>
            </w:pPr>
            <w:r w:rsidRPr="009743C8">
              <w:rPr>
                <w:lang w:val="en-GB"/>
              </w:rPr>
              <w:t>Manufacture in which the value of all the materials used does not exceed 60 per cent of the ex-works price of the product</w:t>
            </w:r>
          </w:p>
        </w:tc>
      </w:tr>
      <w:tr w:rsidR="00912FF4" w:rsidRPr="009743C8" w14:paraId="6F4837B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2B92CC7" w14:textId="77777777" w:rsidR="00912FF4" w:rsidRPr="009743C8" w:rsidRDefault="00912FF4" w:rsidP="00912FF4">
            <w:pPr>
              <w:rPr>
                <w:lang w:val="en-GB"/>
              </w:rPr>
            </w:pPr>
            <w:r w:rsidRPr="009743C8">
              <w:rPr>
                <w:lang w:val="en-GB"/>
              </w:rPr>
              <w:t>8501</w:t>
            </w:r>
          </w:p>
        </w:tc>
        <w:tc>
          <w:tcPr>
            <w:cnfStyle w:val="000010000000" w:firstRow="0" w:lastRow="0" w:firstColumn="0" w:lastColumn="0" w:oddVBand="1" w:evenVBand="0" w:oddHBand="0" w:evenHBand="0" w:firstRowFirstColumn="0" w:firstRowLastColumn="0" w:lastRowFirstColumn="0" w:lastRowLastColumn="0"/>
            <w:tcW w:w="2713" w:type="dxa"/>
          </w:tcPr>
          <w:p w14:paraId="24F79F24" w14:textId="77777777" w:rsidR="00912FF4" w:rsidRPr="009743C8" w:rsidRDefault="00912FF4" w:rsidP="00912FF4">
            <w:pPr>
              <w:rPr>
                <w:lang w:val="en-GB"/>
              </w:rPr>
            </w:pPr>
            <w:r w:rsidRPr="009743C8">
              <w:rPr>
                <w:lang w:val="en-GB"/>
              </w:rPr>
              <w:t>Electric motors and generators (excluding generating sets)</w:t>
            </w:r>
          </w:p>
        </w:tc>
        <w:tc>
          <w:tcPr>
            <w:tcW w:w="2778" w:type="dxa"/>
          </w:tcPr>
          <w:p w14:paraId="4AA1018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DC506B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A9E7BE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8503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054C2E"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1B3E47A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8E0108" w14:textId="77777777" w:rsidR="00912FF4" w:rsidRPr="009743C8" w:rsidRDefault="00912FF4" w:rsidP="00912FF4">
            <w:pPr>
              <w:rPr>
                <w:lang w:val="en-GB"/>
              </w:rPr>
            </w:pPr>
            <w:r w:rsidRPr="009743C8">
              <w:rPr>
                <w:lang w:val="en-GB"/>
              </w:rPr>
              <w:t>8502</w:t>
            </w:r>
          </w:p>
        </w:tc>
        <w:tc>
          <w:tcPr>
            <w:cnfStyle w:val="000010000000" w:firstRow="0" w:lastRow="0" w:firstColumn="0" w:lastColumn="0" w:oddVBand="1" w:evenVBand="0" w:oddHBand="0" w:evenHBand="0" w:firstRowFirstColumn="0" w:firstRowLastColumn="0" w:lastRowFirstColumn="0" w:lastRowLastColumn="0"/>
            <w:tcW w:w="2713" w:type="dxa"/>
          </w:tcPr>
          <w:p w14:paraId="22CA6780" w14:textId="77777777" w:rsidR="00912FF4" w:rsidRPr="009743C8" w:rsidRDefault="00912FF4" w:rsidP="00912FF4">
            <w:pPr>
              <w:rPr>
                <w:lang w:val="en-GB"/>
              </w:rPr>
            </w:pPr>
            <w:r w:rsidRPr="009743C8">
              <w:rPr>
                <w:lang w:val="en-GB"/>
              </w:rPr>
              <w:t>Electric generating sets and rotary converters</w:t>
            </w:r>
          </w:p>
        </w:tc>
        <w:tc>
          <w:tcPr>
            <w:tcW w:w="2778" w:type="dxa"/>
          </w:tcPr>
          <w:p w14:paraId="49F159F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B142E1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603A1E3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headings 8501 and 8503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0A73F90"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7E6C88F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4F0744" w14:textId="77777777" w:rsidR="00912FF4" w:rsidRPr="009743C8" w:rsidRDefault="00912FF4" w:rsidP="00912FF4">
            <w:pPr>
              <w:rPr>
                <w:lang w:val="en-GB"/>
              </w:rPr>
            </w:pPr>
            <w:r w:rsidRPr="009743C8">
              <w:rPr>
                <w:lang w:val="en-GB"/>
              </w:rPr>
              <w:t>8503</w:t>
            </w:r>
          </w:p>
        </w:tc>
        <w:tc>
          <w:tcPr>
            <w:cnfStyle w:val="000010000000" w:firstRow="0" w:lastRow="0" w:firstColumn="0" w:lastColumn="0" w:oddVBand="1" w:evenVBand="0" w:oddHBand="0" w:evenHBand="0" w:firstRowFirstColumn="0" w:firstRowLastColumn="0" w:lastRowFirstColumn="0" w:lastRowLastColumn="0"/>
            <w:tcW w:w="2713" w:type="dxa"/>
          </w:tcPr>
          <w:p w14:paraId="55D68761" w14:textId="77777777" w:rsidR="00912FF4" w:rsidRPr="009743C8" w:rsidRDefault="00912FF4" w:rsidP="00912FF4">
            <w:pPr>
              <w:rPr>
                <w:lang w:val="en-GB"/>
              </w:rPr>
            </w:pPr>
            <w:r w:rsidRPr="009743C8">
              <w:rPr>
                <w:lang w:val="en-GB"/>
              </w:rPr>
              <w:t>Parts suitable for use solely or principally with the machines of heading No 8501 or 8502</w:t>
            </w:r>
          </w:p>
        </w:tc>
        <w:tc>
          <w:tcPr>
            <w:tcW w:w="2778" w:type="dxa"/>
          </w:tcPr>
          <w:p w14:paraId="22147F9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7068AE"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5482118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D05171" w14:textId="77777777" w:rsidR="00912FF4" w:rsidRPr="009743C8" w:rsidRDefault="00912FF4" w:rsidP="00912FF4">
            <w:pPr>
              <w:rPr>
                <w:lang w:val="en-GB"/>
              </w:rPr>
            </w:pPr>
            <w:r w:rsidRPr="009743C8">
              <w:rPr>
                <w:lang w:val="en-GB"/>
              </w:rPr>
              <w:t>ex 8504</w:t>
            </w:r>
          </w:p>
        </w:tc>
        <w:tc>
          <w:tcPr>
            <w:cnfStyle w:val="000010000000" w:firstRow="0" w:lastRow="0" w:firstColumn="0" w:lastColumn="0" w:oddVBand="1" w:evenVBand="0" w:oddHBand="0" w:evenHBand="0" w:firstRowFirstColumn="0" w:firstRowLastColumn="0" w:lastRowFirstColumn="0" w:lastRowLastColumn="0"/>
            <w:tcW w:w="2713" w:type="dxa"/>
          </w:tcPr>
          <w:p w14:paraId="66D11585" w14:textId="77777777" w:rsidR="00912FF4" w:rsidRPr="009743C8" w:rsidRDefault="00912FF4" w:rsidP="00912FF4">
            <w:pPr>
              <w:rPr>
                <w:lang w:val="en-GB"/>
              </w:rPr>
            </w:pPr>
            <w:r w:rsidRPr="009743C8">
              <w:rPr>
                <w:lang w:val="en-GB"/>
              </w:rPr>
              <w:t>Power supply units for automatic data-processing machines</w:t>
            </w:r>
          </w:p>
        </w:tc>
        <w:tc>
          <w:tcPr>
            <w:tcW w:w="2778" w:type="dxa"/>
          </w:tcPr>
          <w:p w14:paraId="7E33755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2A8020" w14:textId="77777777" w:rsidR="00912FF4" w:rsidRPr="009743C8" w:rsidRDefault="00912FF4" w:rsidP="00912FF4">
            <w:pPr>
              <w:rPr>
                <w:lang w:val="en-GB"/>
              </w:rPr>
            </w:pPr>
          </w:p>
        </w:tc>
      </w:tr>
      <w:tr w:rsidR="00912FF4" w:rsidRPr="009743C8" w14:paraId="6EC98B8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CE77A4E" w14:textId="77777777" w:rsidR="00912FF4" w:rsidRPr="009743C8" w:rsidRDefault="00912FF4" w:rsidP="00912FF4">
            <w:pPr>
              <w:rPr>
                <w:lang w:val="en-GB"/>
              </w:rPr>
            </w:pPr>
            <w:r w:rsidRPr="009743C8">
              <w:rPr>
                <w:lang w:val="en-GB"/>
              </w:rPr>
              <w:lastRenderedPageBreak/>
              <w:t>8509</w:t>
            </w:r>
          </w:p>
        </w:tc>
        <w:tc>
          <w:tcPr>
            <w:cnfStyle w:val="000010000000" w:firstRow="0" w:lastRow="0" w:firstColumn="0" w:lastColumn="0" w:oddVBand="1" w:evenVBand="0" w:oddHBand="0" w:evenHBand="0" w:firstRowFirstColumn="0" w:firstRowLastColumn="0" w:lastRowFirstColumn="0" w:lastRowLastColumn="0"/>
            <w:tcW w:w="2713" w:type="dxa"/>
          </w:tcPr>
          <w:p w14:paraId="774BCB63" w14:textId="4702DE04" w:rsidR="00912FF4" w:rsidRPr="009743C8" w:rsidRDefault="00912FF4" w:rsidP="00912FF4">
            <w:pPr>
              <w:rPr>
                <w:lang w:val="en-GB"/>
              </w:rPr>
            </w:pPr>
            <w:r w:rsidRPr="009743C8">
              <w:rPr>
                <w:lang w:val="en-GB"/>
              </w:rPr>
              <w:t>Electromechanical domestic</w:t>
            </w:r>
          </w:p>
          <w:p w14:paraId="31C698FD" w14:textId="77777777" w:rsidR="00912FF4" w:rsidRPr="009743C8" w:rsidRDefault="00912FF4" w:rsidP="00912FF4">
            <w:pPr>
              <w:rPr>
                <w:lang w:val="en-GB"/>
              </w:rPr>
            </w:pPr>
            <w:r w:rsidRPr="009743C8">
              <w:rPr>
                <w:lang w:val="en-GB"/>
              </w:rPr>
              <w:t>appliances, with self-contained electric motor, other than vacuum cleaners of heading 8508; parts thereof</w:t>
            </w:r>
          </w:p>
        </w:tc>
        <w:tc>
          <w:tcPr>
            <w:tcW w:w="2778" w:type="dxa"/>
          </w:tcPr>
          <w:p w14:paraId="2AE7FDD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0242CE"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2E395DB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C289EBD" w14:textId="77777777" w:rsidR="00912FF4" w:rsidRPr="009743C8" w:rsidRDefault="00912FF4" w:rsidP="00912FF4">
            <w:pPr>
              <w:rPr>
                <w:lang w:val="en-GB"/>
              </w:rPr>
            </w:pPr>
            <w:r w:rsidRPr="009743C8">
              <w:rPr>
                <w:lang w:val="en-GB"/>
              </w:rPr>
              <w:t>8516</w:t>
            </w:r>
          </w:p>
        </w:tc>
        <w:tc>
          <w:tcPr>
            <w:cnfStyle w:val="000010000000" w:firstRow="0" w:lastRow="0" w:firstColumn="0" w:lastColumn="0" w:oddVBand="1" w:evenVBand="0" w:oddHBand="0" w:evenHBand="0" w:firstRowFirstColumn="0" w:firstRowLastColumn="0" w:lastRowFirstColumn="0" w:lastRowLastColumn="0"/>
            <w:tcW w:w="2713" w:type="dxa"/>
          </w:tcPr>
          <w:p w14:paraId="2D5E88C3" w14:textId="77777777" w:rsidR="00912FF4" w:rsidRPr="009743C8" w:rsidRDefault="00912FF4" w:rsidP="00912FF4">
            <w:pPr>
              <w:rPr>
                <w:lang w:val="en-GB"/>
              </w:rPr>
            </w:pPr>
            <w:r w:rsidRPr="009743C8">
              <w:rPr>
                <w:lang w:val="en-GB"/>
              </w:rPr>
              <w:t>Electric instantaneous or storage water heaters and immersion heaters; electric space heating apparatus and soil heating apparatus; electrothermic hair</w:t>
            </w:r>
            <w:r w:rsidRPr="009743C8">
              <w:rPr>
                <w:lang w:val="en-GB"/>
              </w:rPr>
              <w:softHyphen/>
              <w:t>dressing apparatus (for example, hair dryers, hair curlers, curling tong heaters) and hand dryers; electric smoothing irons; other electrothermic appliances of a kind used for domestic purposes; electric heating resistors, other than those of heading 8545</w:t>
            </w:r>
          </w:p>
        </w:tc>
        <w:tc>
          <w:tcPr>
            <w:tcW w:w="2778" w:type="dxa"/>
          </w:tcPr>
          <w:p w14:paraId="1EB15AF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FC4D97"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5169AE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9CE0B3A" w14:textId="77777777" w:rsidR="00912FF4" w:rsidRPr="009743C8" w:rsidRDefault="00912FF4" w:rsidP="00912FF4">
            <w:pPr>
              <w:rPr>
                <w:lang w:val="en-GB"/>
              </w:rPr>
            </w:pPr>
            <w:r w:rsidRPr="009743C8">
              <w:rPr>
                <w:lang w:val="en-GB"/>
              </w:rPr>
              <w:t>ex 8517</w:t>
            </w:r>
          </w:p>
        </w:tc>
        <w:tc>
          <w:tcPr>
            <w:cnfStyle w:val="000010000000" w:firstRow="0" w:lastRow="0" w:firstColumn="0" w:lastColumn="0" w:oddVBand="1" w:evenVBand="0" w:oddHBand="0" w:evenHBand="0" w:firstRowFirstColumn="0" w:firstRowLastColumn="0" w:lastRowFirstColumn="0" w:lastRowLastColumn="0"/>
            <w:tcW w:w="2713" w:type="dxa"/>
          </w:tcPr>
          <w:p w14:paraId="20919BAB" w14:textId="77777777" w:rsidR="00912FF4" w:rsidRPr="009743C8" w:rsidRDefault="00912FF4" w:rsidP="00912FF4">
            <w:pPr>
              <w:rPr>
                <w:lang w:val="en-GB"/>
              </w:rPr>
            </w:pPr>
            <w:r w:rsidRPr="009743C8">
              <w:rPr>
                <w:lang w:val="en-GB"/>
              </w:rPr>
              <w:t>Other apparatus for the trans</w:t>
            </w:r>
            <w:r w:rsidRPr="009743C8">
              <w:rPr>
                <w:lang w:val="en-GB"/>
              </w:rPr>
              <w:softHyphen/>
              <w:t>mission or reception of voice, images or other data, including apparatus for communication in a wireless network (such as a local or wide area network), other than transmission or reception apparatus of headings 8443, 8525, 8527 or 8528</w:t>
            </w:r>
          </w:p>
        </w:tc>
        <w:tc>
          <w:tcPr>
            <w:tcW w:w="2778" w:type="dxa"/>
          </w:tcPr>
          <w:p w14:paraId="0D0DC2A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3F1E1E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174353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722A075F"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20BF443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59B4AE" w14:textId="77777777" w:rsidR="00912FF4" w:rsidRPr="009743C8" w:rsidRDefault="00912FF4" w:rsidP="00912FF4">
            <w:pPr>
              <w:rPr>
                <w:lang w:val="en-GB"/>
              </w:rPr>
            </w:pPr>
            <w:r w:rsidRPr="009743C8">
              <w:rPr>
                <w:lang w:val="en-GB"/>
              </w:rPr>
              <w:t>8519</w:t>
            </w:r>
          </w:p>
        </w:tc>
        <w:tc>
          <w:tcPr>
            <w:cnfStyle w:val="000010000000" w:firstRow="0" w:lastRow="0" w:firstColumn="0" w:lastColumn="0" w:oddVBand="1" w:evenVBand="0" w:oddHBand="0" w:evenHBand="0" w:firstRowFirstColumn="0" w:firstRowLastColumn="0" w:lastRowFirstColumn="0" w:lastRowLastColumn="0"/>
            <w:tcW w:w="2713" w:type="dxa"/>
          </w:tcPr>
          <w:p w14:paraId="32755B2B" w14:textId="77777777" w:rsidR="00912FF4" w:rsidRPr="009743C8" w:rsidRDefault="00912FF4" w:rsidP="00912FF4">
            <w:pPr>
              <w:rPr>
                <w:lang w:val="en-GB"/>
              </w:rPr>
            </w:pPr>
            <w:r w:rsidRPr="009743C8">
              <w:rPr>
                <w:lang w:val="en-GB"/>
              </w:rPr>
              <w:t>Sound recording and sound repro</w:t>
            </w:r>
            <w:r w:rsidRPr="009743C8">
              <w:rPr>
                <w:lang w:val="en-GB"/>
              </w:rPr>
              <w:softHyphen/>
              <w:t>ducing apparatus</w:t>
            </w:r>
          </w:p>
        </w:tc>
        <w:tc>
          <w:tcPr>
            <w:tcW w:w="2778" w:type="dxa"/>
          </w:tcPr>
          <w:p w14:paraId="5B373FE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19CA051" w14:textId="77777777" w:rsidR="00912FF4" w:rsidRPr="009743C8" w:rsidRDefault="00912FF4" w:rsidP="00912FF4">
            <w:pPr>
              <w:rPr>
                <w:lang w:val="en-GB"/>
              </w:rPr>
            </w:pPr>
          </w:p>
        </w:tc>
      </w:tr>
      <w:tr w:rsidR="00912FF4" w:rsidRPr="009743C8" w14:paraId="7C91902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4A94833" w14:textId="77777777" w:rsidR="00912FF4" w:rsidRPr="009743C8" w:rsidRDefault="00912FF4" w:rsidP="00912FF4">
            <w:pPr>
              <w:rPr>
                <w:lang w:val="en-GB"/>
              </w:rPr>
            </w:pPr>
            <w:r w:rsidRPr="009743C8">
              <w:rPr>
                <w:lang w:val="en-GB"/>
              </w:rPr>
              <w:t>8521</w:t>
            </w:r>
          </w:p>
        </w:tc>
        <w:tc>
          <w:tcPr>
            <w:cnfStyle w:val="000010000000" w:firstRow="0" w:lastRow="0" w:firstColumn="0" w:lastColumn="0" w:oddVBand="1" w:evenVBand="0" w:oddHBand="0" w:evenHBand="0" w:firstRowFirstColumn="0" w:firstRowLastColumn="0" w:lastRowFirstColumn="0" w:lastRowLastColumn="0"/>
            <w:tcW w:w="2713" w:type="dxa"/>
          </w:tcPr>
          <w:p w14:paraId="4D43B248" w14:textId="77777777" w:rsidR="00912FF4" w:rsidRPr="009743C8" w:rsidRDefault="00912FF4" w:rsidP="00912FF4">
            <w:pPr>
              <w:rPr>
                <w:lang w:val="en-GB"/>
              </w:rPr>
            </w:pPr>
            <w:r w:rsidRPr="009743C8">
              <w:rPr>
                <w:lang w:val="en-GB"/>
              </w:rPr>
              <w:t>Video recording or reproducing apparatus, whether or not incor</w:t>
            </w:r>
            <w:r w:rsidRPr="009743C8">
              <w:rPr>
                <w:lang w:val="en-GB"/>
              </w:rPr>
              <w:softHyphen/>
              <w:t>porating a video tuner</w:t>
            </w:r>
          </w:p>
        </w:tc>
        <w:tc>
          <w:tcPr>
            <w:tcW w:w="2778" w:type="dxa"/>
          </w:tcPr>
          <w:p w14:paraId="391B414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5A3574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658BBA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524B71C"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054B533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53FFFB" w14:textId="77777777" w:rsidR="00912FF4" w:rsidRPr="009743C8" w:rsidRDefault="00912FF4" w:rsidP="00912FF4">
            <w:pPr>
              <w:rPr>
                <w:lang w:val="en-GB"/>
              </w:rPr>
            </w:pPr>
            <w:r w:rsidRPr="009743C8">
              <w:rPr>
                <w:lang w:val="en-GB"/>
              </w:rPr>
              <w:lastRenderedPageBreak/>
              <w:t>8522</w:t>
            </w:r>
          </w:p>
        </w:tc>
        <w:tc>
          <w:tcPr>
            <w:cnfStyle w:val="000010000000" w:firstRow="0" w:lastRow="0" w:firstColumn="0" w:lastColumn="0" w:oddVBand="1" w:evenVBand="0" w:oddHBand="0" w:evenHBand="0" w:firstRowFirstColumn="0" w:firstRowLastColumn="0" w:lastRowFirstColumn="0" w:lastRowLastColumn="0"/>
            <w:tcW w:w="2713" w:type="dxa"/>
          </w:tcPr>
          <w:p w14:paraId="6C903BE3" w14:textId="77777777" w:rsidR="00912FF4" w:rsidRPr="009743C8" w:rsidRDefault="00912FF4" w:rsidP="00912FF4">
            <w:pPr>
              <w:rPr>
                <w:lang w:val="en-GB"/>
              </w:rPr>
            </w:pPr>
            <w:r w:rsidRPr="009743C8">
              <w:rPr>
                <w:lang w:val="en-GB"/>
              </w:rPr>
              <w:t>Parts and accessories suitable for use solely or principally with the apparatus of headings 8519 to 8521</w:t>
            </w:r>
          </w:p>
        </w:tc>
        <w:tc>
          <w:tcPr>
            <w:tcW w:w="2778" w:type="dxa"/>
          </w:tcPr>
          <w:p w14:paraId="74566F7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FF401C" w14:textId="77777777" w:rsidR="00912FF4" w:rsidRPr="009743C8" w:rsidRDefault="00912FF4" w:rsidP="00912FF4">
            <w:pPr>
              <w:rPr>
                <w:lang w:val="en-GB"/>
              </w:rPr>
            </w:pPr>
          </w:p>
        </w:tc>
      </w:tr>
      <w:tr w:rsidR="00660347" w:rsidRPr="009743C8" w14:paraId="6746F35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5C3D459" w14:textId="77777777" w:rsidR="00660347" w:rsidRPr="009743C8" w:rsidRDefault="00660347" w:rsidP="00912FF4">
            <w:pPr>
              <w:rPr>
                <w:lang w:val="en-GB"/>
              </w:rPr>
            </w:pPr>
            <w:r w:rsidRPr="009743C8">
              <w:rPr>
                <w:lang w:val="en-GB"/>
              </w:rPr>
              <w:t>8523</w:t>
            </w:r>
          </w:p>
        </w:tc>
        <w:tc>
          <w:tcPr>
            <w:cnfStyle w:val="000010000000" w:firstRow="0" w:lastRow="0" w:firstColumn="0" w:lastColumn="0" w:oddVBand="1" w:evenVBand="0" w:oddHBand="0" w:evenHBand="0" w:firstRowFirstColumn="0" w:firstRowLastColumn="0" w:lastRowFirstColumn="0" w:lastRowLastColumn="0"/>
            <w:tcW w:w="2713" w:type="dxa"/>
          </w:tcPr>
          <w:p w14:paraId="34B627BC" w14:textId="6DB3F641" w:rsidR="00660347" w:rsidRPr="009743C8" w:rsidRDefault="00660347" w:rsidP="00912FF4">
            <w:pPr>
              <w:rPr>
                <w:lang w:val="en-GB"/>
              </w:rPr>
            </w:pPr>
            <w:r w:rsidRPr="009743C8">
              <w:rPr>
                <w:lang w:val="en-GB"/>
              </w:rPr>
              <w:t>- Unrecorded discs, tapes, solid- state non-volatile storage</w:t>
            </w:r>
          </w:p>
          <w:p w14:paraId="4B1F2320" w14:textId="77777777" w:rsidR="00660347" w:rsidRPr="009743C8" w:rsidRDefault="00660347" w:rsidP="00912FF4">
            <w:pPr>
              <w:rPr>
                <w:lang w:val="en-GB"/>
              </w:rPr>
            </w:pPr>
            <w:r w:rsidRPr="009743C8">
              <w:rPr>
                <w:lang w:val="en-GB"/>
              </w:rPr>
              <w:t>devices and other media for the recording of sound or of other phenomena, but excluding products of Chapter 37;</w:t>
            </w:r>
          </w:p>
        </w:tc>
        <w:tc>
          <w:tcPr>
            <w:tcW w:w="2778" w:type="dxa"/>
          </w:tcPr>
          <w:p w14:paraId="04935593"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469ECD" w14:textId="77777777" w:rsidR="00660347" w:rsidRPr="009743C8" w:rsidRDefault="00660347" w:rsidP="00912FF4">
            <w:pPr>
              <w:rPr>
                <w:lang w:val="en-GB"/>
              </w:rPr>
            </w:pPr>
          </w:p>
        </w:tc>
      </w:tr>
      <w:tr w:rsidR="00660347" w:rsidRPr="009743C8" w14:paraId="046D573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F32F46"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76946E7" w14:textId="77777777" w:rsidR="00660347" w:rsidRPr="009743C8" w:rsidRDefault="00660347" w:rsidP="00912FF4">
            <w:pPr>
              <w:rPr>
                <w:lang w:val="en-GB"/>
              </w:rPr>
            </w:pPr>
            <w:r w:rsidRPr="009743C8">
              <w:rPr>
                <w:lang w:val="en-GB"/>
              </w:rPr>
              <w:t>-recorded discs, tapes solid-state non-volatile storage devices and other media for the recording of sound or of other phenomena, hut excluding products of Chapter 37</w:t>
            </w:r>
          </w:p>
        </w:tc>
        <w:tc>
          <w:tcPr>
            <w:tcW w:w="2778" w:type="dxa"/>
          </w:tcPr>
          <w:p w14:paraId="5CD1E7C7"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B5B1A7" w14:textId="77777777" w:rsidR="00660347" w:rsidRPr="009743C8" w:rsidRDefault="00660347" w:rsidP="00912FF4">
            <w:pPr>
              <w:rPr>
                <w:lang w:val="en-GB"/>
              </w:rPr>
            </w:pPr>
          </w:p>
        </w:tc>
      </w:tr>
      <w:tr w:rsidR="00660347" w:rsidRPr="009743C8" w14:paraId="35D9C7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1B8BDDC"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758A70B" w14:textId="77777777" w:rsidR="00660347" w:rsidRPr="009743C8" w:rsidRDefault="00660347" w:rsidP="00912FF4">
            <w:pPr>
              <w:rPr>
                <w:lang w:val="en-GB"/>
              </w:rPr>
            </w:pPr>
            <w:r w:rsidRPr="009743C8">
              <w:rPr>
                <w:lang w:val="en-GB"/>
              </w:rPr>
              <w:t>- matrices and masters for the production of discs, hut excluding products of Chapter 37;</w:t>
            </w:r>
          </w:p>
        </w:tc>
        <w:tc>
          <w:tcPr>
            <w:tcW w:w="2778" w:type="dxa"/>
          </w:tcPr>
          <w:p w14:paraId="7F0D303A"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8001C1A"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742F52C"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8523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C4901E" w14:textId="77777777" w:rsidR="00660347" w:rsidRPr="009743C8" w:rsidRDefault="00660347" w:rsidP="00912FF4">
            <w:pPr>
              <w:rPr>
                <w:lang w:val="en-GB"/>
              </w:rPr>
            </w:pPr>
            <w:r w:rsidRPr="009743C8">
              <w:rPr>
                <w:lang w:val="en-GB"/>
              </w:rPr>
              <w:t>Manufacture in which the value of all the materials used does not exceed 30 per cent of the ex-works price of the product</w:t>
            </w:r>
          </w:p>
        </w:tc>
      </w:tr>
      <w:tr w:rsidR="00660347" w:rsidRPr="009743C8" w14:paraId="7F08827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5E0A17"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B5F6E3" w14:textId="77777777" w:rsidR="00660347" w:rsidRPr="009743C8" w:rsidRDefault="00660347" w:rsidP="00912FF4">
            <w:pPr>
              <w:rPr>
                <w:lang w:val="en-GB"/>
              </w:rPr>
            </w:pPr>
            <w:r w:rsidRPr="009743C8">
              <w:rPr>
                <w:lang w:val="en-GB"/>
              </w:rPr>
              <w:t>- proximity cards and "smart cards" with two or more elec</w:t>
            </w:r>
            <w:r w:rsidRPr="009743C8">
              <w:rPr>
                <w:lang w:val="en-GB"/>
              </w:rPr>
              <w:softHyphen/>
              <w:t>tronic integrated circuits</w:t>
            </w:r>
          </w:p>
        </w:tc>
        <w:tc>
          <w:tcPr>
            <w:tcW w:w="2778" w:type="dxa"/>
          </w:tcPr>
          <w:p w14:paraId="57CD36D5"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6BD7772"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5D9C4A19"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FD37A52" w14:textId="77777777" w:rsidR="00660347" w:rsidRPr="009743C8" w:rsidRDefault="00660347" w:rsidP="00912FF4">
            <w:pPr>
              <w:rPr>
                <w:lang w:val="en-GB"/>
              </w:rPr>
            </w:pPr>
            <w:r w:rsidRPr="009743C8">
              <w:rPr>
                <w:lang w:val="en-GB"/>
              </w:rPr>
              <w:t>Manufacture in which the value of all the materials used does not exceed 30 per cent of the ex-works price of the product</w:t>
            </w:r>
          </w:p>
        </w:tc>
      </w:tr>
      <w:tr w:rsidR="00660347" w:rsidRPr="009743C8" w14:paraId="1AB7D64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480FD0D"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37880A9" w14:textId="77777777" w:rsidR="00660347" w:rsidRPr="009743C8" w:rsidRDefault="00660347" w:rsidP="00912FF4">
            <w:pPr>
              <w:rPr>
                <w:lang w:val="en-GB"/>
              </w:rPr>
            </w:pPr>
            <w:r w:rsidRPr="009743C8">
              <w:rPr>
                <w:lang w:val="en-GB"/>
              </w:rPr>
              <w:t>- "smart cards" with one electronic integrated circuit</w:t>
            </w:r>
          </w:p>
        </w:tc>
        <w:tc>
          <w:tcPr>
            <w:tcW w:w="2778" w:type="dxa"/>
          </w:tcPr>
          <w:p w14:paraId="20ECC24A"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5E66421"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629C1842"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p w14:paraId="195B86C1"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674D475E" w14:textId="77777777" w:rsidR="00660347" w:rsidRPr="009743C8" w:rsidRDefault="00660347" w:rsidP="00912FF4">
            <w:pPr>
              <w:rPr>
                <w:lang w:val="en-GB"/>
              </w:rPr>
            </w:pPr>
            <w:r w:rsidRPr="009743C8">
              <w:rPr>
                <w:lang w:val="en-GB"/>
              </w:rPr>
              <w:t>Manufacture in which the value of all the materials used does not exceed 25 per cent of the ex-works price of the product</w:t>
            </w:r>
          </w:p>
        </w:tc>
      </w:tr>
      <w:tr w:rsidR="00660347" w:rsidRPr="009743C8" w14:paraId="4D22FF2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9A39E83"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504B6B9" w14:textId="77777777" w:rsidR="00660347" w:rsidRPr="009743C8" w:rsidRDefault="00660347" w:rsidP="00912FF4">
            <w:pPr>
              <w:rPr>
                <w:lang w:val="en-GB"/>
              </w:rPr>
            </w:pPr>
          </w:p>
        </w:tc>
        <w:tc>
          <w:tcPr>
            <w:tcW w:w="2778" w:type="dxa"/>
          </w:tcPr>
          <w:p w14:paraId="10E2945A"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operation of diffusion, in which integrated circuits are formed on a semi-conductor substrate by the selective intro</w:t>
            </w:r>
            <w:r w:rsidRPr="009743C8">
              <w:rPr>
                <w:lang w:val="en-GB"/>
              </w:rPr>
              <w:softHyphen/>
              <w:t>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588" w:type="dxa"/>
          </w:tcPr>
          <w:p w14:paraId="5F61FC90" w14:textId="77777777" w:rsidR="00660347" w:rsidRPr="009743C8" w:rsidRDefault="00660347" w:rsidP="00912FF4">
            <w:pPr>
              <w:rPr>
                <w:lang w:val="en-GB"/>
              </w:rPr>
            </w:pPr>
          </w:p>
        </w:tc>
      </w:tr>
      <w:tr w:rsidR="00912FF4" w:rsidRPr="009743C8" w14:paraId="539368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2A4132D" w14:textId="77777777" w:rsidR="00912FF4" w:rsidRPr="009743C8" w:rsidRDefault="00912FF4" w:rsidP="00912FF4">
            <w:pPr>
              <w:rPr>
                <w:lang w:val="en-GB"/>
              </w:rPr>
            </w:pPr>
            <w:r w:rsidRPr="009743C8">
              <w:rPr>
                <w:lang w:val="en-GB"/>
              </w:rPr>
              <w:t>8525</w:t>
            </w:r>
          </w:p>
        </w:tc>
        <w:tc>
          <w:tcPr>
            <w:cnfStyle w:val="000010000000" w:firstRow="0" w:lastRow="0" w:firstColumn="0" w:lastColumn="0" w:oddVBand="1" w:evenVBand="0" w:oddHBand="0" w:evenHBand="0" w:firstRowFirstColumn="0" w:firstRowLastColumn="0" w:lastRowFirstColumn="0" w:lastRowLastColumn="0"/>
            <w:tcW w:w="2713" w:type="dxa"/>
          </w:tcPr>
          <w:p w14:paraId="7B80772B" w14:textId="1D1D68C7" w:rsidR="00912FF4" w:rsidRPr="009743C8" w:rsidRDefault="00912FF4" w:rsidP="00912FF4">
            <w:pPr>
              <w:rPr>
                <w:lang w:val="en-GB"/>
              </w:rPr>
            </w:pPr>
            <w:r w:rsidRPr="009743C8">
              <w:rPr>
                <w:lang w:val="en-GB"/>
              </w:rPr>
              <w:t>Transmission apparatus for radio</w:t>
            </w:r>
            <w:r w:rsidRPr="009743C8">
              <w:rPr>
                <w:lang w:val="en-GB"/>
              </w:rPr>
              <w:softHyphen/>
              <w:t>broadcasting or television,</w:t>
            </w:r>
          </w:p>
          <w:p w14:paraId="0A6893F3" w14:textId="6FB2EC93" w:rsidR="00912FF4" w:rsidRPr="009743C8" w:rsidRDefault="00912FF4" w:rsidP="00912FF4">
            <w:pPr>
              <w:rPr>
                <w:lang w:val="en-GB"/>
              </w:rPr>
            </w:pPr>
            <w:r w:rsidRPr="009743C8">
              <w:rPr>
                <w:lang w:val="en-GB"/>
              </w:rPr>
              <w:t>whether or not incorporating reception apparatus or sound recording or reproducing</w:t>
            </w:r>
          </w:p>
          <w:p w14:paraId="69009755" w14:textId="77777777" w:rsidR="00912FF4" w:rsidRPr="009743C8" w:rsidRDefault="00912FF4" w:rsidP="00912FF4">
            <w:pPr>
              <w:rPr>
                <w:lang w:val="en-GB"/>
              </w:rPr>
            </w:pPr>
            <w:r w:rsidRPr="009743C8">
              <w:rPr>
                <w:lang w:val="en-GB"/>
              </w:rPr>
              <w:t>apparatus; television cameras, digital cameras and video camera recorders</w:t>
            </w:r>
          </w:p>
        </w:tc>
        <w:tc>
          <w:tcPr>
            <w:tcW w:w="2778" w:type="dxa"/>
          </w:tcPr>
          <w:p w14:paraId="56BA91B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E74DA4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3E74DA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0B9AFAC7"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4A537A6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91ED545" w14:textId="77777777" w:rsidR="00912FF4" w:rsidRPr="009743C8" w:rsidRDefault="00912FF4" w:rsidP="00912FF4">
            <w:pPr>
              <w:rPr>
                <w:lang w:val="en-GB"/>
              </w:rPr>
            </w:pPr>
            <w:r w:rsidRPr="009743C8">
              <w:rPr>
                <w:lang w:val="en-GB"/>
              </w:rPr>
              <w:t>8526</w:t>
            </w:r>
          </w:p>
        </w:tc>
        <w:tc>
          <w:tcPr>
            <w:cnfStyle w:val="000010000000" w:firstRow="0" w:lastRow="0" w:firstColumn="0" w:lastColumn="0" w:oddVBand="1" w:evenVBand="0" w:oddHBand="0" w:evenHBand="0" w:firstRowFirstColumn="0" w:firstRowLastColumn="0" w:lastRowFirstColumn="0" w:lastRowLastColumn="0"/>
            <w:tcW w:w="2713" w:type="dxa"/>
          </w:tcPr>
          <w:p w14:paraId="0EE88F10" w14:textId="77777777" w:rsidR="00912FF4" w:rsidRPr="009743C8" w:rsidRDefault="00912FF4" w:rsidP="00912FF4">
            <w:pPr>
              <w:rPr>
                <w:lang w:val="en-GB"/>
              </w:rPr>
            </w:pPr>
            <w:r w:rsidRPr="009743C8">
              <w:rPr>
                <w:lang w:val="en-GB"/>
              </w:rPr>
              <w:t>Radar apparatus, radio navi</w:t>
            </w:r>
            <w:r w:rsidRPr="009743C8">
              <w:rPr>
                <w:lang w:val="en-GB"/>
              </w:rPr>
              <w:softHyphen/>
              <w:t>gational aid apparatus and radio remote control apparatus</w:t>
            </w:r>
          </w:p>
        </w:tc>
        <w:tc>
          <w:tcPr>
            <w:tcW w:w="2778" w:type="dxa"/>
          </w:tcPr>
          <w:p w14:paraId="0AC507D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3CBAC2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7996D6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407CD15"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1B53D18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8C21E6" w14:textId="77777777" w:rsidR="00912FF4" w:rsidRPr="009743C8" w:rsidRDefault="00912FF4" w:rsidP="00912FF4">
            <w:pPr>
              <w:rPr>
                <w:lang w:val="en-GB"/>
              </w:rPr>
            </w:pPr>
            <w:r w:rsidRPr="009743C8">
              <w:rPr>
                <w:lang w:val="en-GB"/>
              </w:rPr>
              <w:t>8527</w:t>
            </w:r>
          </w:p>
        </w:tc>
        <w:tc>
          <w:tcPr>
            <w:cnfStyle w:val="000010000000" w:firstRow="0" w:lastRow="0" w:firstColumn="0" w:lastColumn="0" w:oddVBand="1" w:evenVBand="0" w:oddHBand="0" w:evenHBand="0" w:firstRowFirstColumn="0" w:firstRowLastColumn="0" w:lastRowFirstColumn="0" w:lastRowLastColumn="0"/>
            <w:tcW w:w="2713" w:type="dxa"/>
          </w:tcPr>
          <w:p w14:paraId="3DFD7C40" w14:textId="77777777" w:rsidR="00912FF4" w:rsidRPr="009743C8" w:rsidRDefault="00912FF4" w:rsidP="00912FF4">
            <w:pPr>
              <w:rPr>
                <w:lang w:val="en-GB"/>
              </w:rPr>
            </w:pPr>
            <w:r w:rsidRPr="009743C8">
              <w:rPr>
                <w:lang w:val="en-GB"/>
              </w:rPr>
              <w:t>Reception apparatus for radio</w:t>
            </w:r>
            <w:r w:rsidRPr="009743C8">
              <w:rPr>
                <w:lang w:val="en-GB"/>
              </w:rPr>
              <w:softHyphen/>
              <w:t>broadcasting, whether or not combined, in the same housing, with sound recording or repro</w:t>
            </w:r>
            <w:r w:rsidRPr="009743C8">
              <w:rPr>
                <w:lang w:val="en-GB"/>
              </w:rPr>
              <w:softHyphen/>
              <w:t>ducing apparatus or a clock</w:t>
            </w:r>
          </w:p>
        </w:tc>
        <w:tc>
          <w:tcPr>
            <w:tcW w:w="2778" w:type="dxa"/>
          </w:tcPr>
          <w:p w14:paraId="40947B4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4AB022" w14:textId="77777777" w:rsidR="00912FF4" w:rsidRPr="009743C8" w:rsidRDefault="00912FF4" w:rsidP="00912FF4">
            <w:pPr>
              <w:rPr>
                <w:lang w:val="en-GB"/>
              </w:rPr>
            </w:pPr>
          </w:p>
        </w:tc>
      </w:tr>
      <w:tr w:rsidR="00912FF4" w:rsidRPr="009743C8" w14:paraId="1806BD0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9B202E" w14:textId="77777777" w:rsidR="00912FF4" w:rsidRPr="009743C8" w:rsidRDefault="00912FF4" w:rsidP="00912FF4">
            <w:pPr>
              <w:rPr>
                <w:lang w:val="en-GB"/>
              </w:rPr>
            </w:pPr>
            <w:r w:rsidRPr="009743C8">
              <w:rPr>
                <w:lang w:val="en-GB"/>
              </w:rPr>
              <w:t>8528</w:t>
            </w:r>
          </w:p>
        </w:tc>
        <w:tc>
          <w:tcPr>
            <w:cnfStyle w:val="000010000000" w:firstRow="0" w:lastRow="0" w:firstColumn="0" w:lastColumn="0" w:oddVBand="1" w:evenVBand="0" w:oddHBand="0" w:evenHBand="0" w:firstRowFirstColumn="0" w:firstRowLastColumn="0" w:lastRowFirstColumn="0" w:lastRowLastColumn="0"/>
            <w:tcW w:w="2713" w:type="dxa"/>
          </w:tcPr>
          <w:p w14:paraId="4F2E7E9E" w14:textId="77777777" w:rsidR="00912FF4" w:rsidRPr="009743C8" w:rsidRDefault="00912FF4" w:rsidP="00912FF4">
            <w:pPr>
              <w:rPr>
                <w:lang w:val="en-GB"/>
              </w:rPr>
            </w:pPr>
            <w:r w:rsidRPr="009743C8">
              <w:rPr>
                <w:lang w:val="en-GB"/>
              </w:rPr>
              <w:t>Monitors and projectors, not incor</w:t>
            </w:r>
            <w:r w:rsidRPr="009743C8">
              <w:rPr>
                <w:lang w:val="en-GB"/>
              </w:rPr>
              <w:softHyphen/>
              <w:t>porating television reception apparatus; reception apparatus for television, whether or not incor</w:t>
            </w:r>
            <w:r w:rsidRPr="009743C8">
              <w:rPr>
                <w:lang w:val="en-GB"/>
              </w:rPr>
              <w:softHyphen/>
              <w:t>porating radio-broadcast receivers or sound or video recording or reproducing apparatus</w:t>
            </w:r>
          </w:p>
        </w:tc>
        <w:tc>
          <w:tcPr>
            <w:tcW w:w="2778" w:type="dxa"/>
          </w:tcPr>
          <w:p w14:paraId="45BC619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6F9CBA7" w14:textId="77777777" w:rsidR="00912FF4" w:rsidRPr="009743C8" w:rsidRDefault="00912FF4" w:rsidP="00912FF4">
            <w:pPr>
              <w:rPr>
                <w:lang w:val="en-GB"/>
              </w:rPr>
            </w:pPr>
          </w:p>
        </w:tc>
      </w:tr>
      <w:tr w:rsidR="00912FF4" w:rsidRPr="009743C8" w14:paraId="78FCF97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8BF8CC" w14:textId="77777777" w:rsidR="00912FF4" w:rsidRPr="009743C8" w:rsidRDefault="00912FF4" w:rsidP="00912FF4">
            <w:pPr>
              <w:rPr>
                <w:lang w:val="en-GB"/>
              </w:rPr>
            </w:pPr>
            <w:r w:rsidRPr="009743C8">
              <w:rPr>
                <w:lang w:val="en-GB"/>
              </w:rPr>
              <w:t>ex 8531</w:t>
            </w:r>
          </w:p>
        </w:tc>
        <w:tc>
          <w:tcPr>
            <w:cnfStyle w:val="000010000000" w:firstRow="0" w:lastRow="0" w:firstColumn="0" w:lastColumn="0" w:oddVBand="1" w:evenVBand="0" w:oddHBand="0" w:evenHBand="0" w:firstRowFirstColumn="0" w:firstRowLastColumn="0" w:lastRowFirstColumn="0" w:lastRowLastColumn="0"/>
            <w:tcW w:w="2713" w:type="dxa"/>
          </w:tcPr>
          <w:p w14:paraId="76D484C5" w14:textId="77777777" w:rsidR="00912FF4" w:rsidRPr="009743C8" w:rsidRDefault="00912FF4" w:rsidP="00912FF4">
            <w:pPr>
              <w:rPr>
                <w:lang w:val="en-GB"/>
              </w:rPr>
            </w:pPr>
            <w:r w:rsidRPr="009743C8">
              <w:rPr>
                <w:lang w:val="en-GB"/>
              </w:rPr>
              <w:t>Indicator panels incorporating liquid crystal devices (LCD's) or light emitting diodes (LED's)</w:t>
            </w:r>
          </w:p>
        </w:tc>
        <w:tc>
          <w:tcPr>
            <w:tcW w:w="2778" w:type="dxa"/>
          </w:tcPr>
          <w:p w14:paraId="51F6718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66E1A89"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652C2F9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FA7809" w14:textId="77777777" w:rsidR="00912FF4" w:rsidRPr="009743C8" w:rsidRDefault="00912FF4" w:rsidP="00912FF4">
            <w:pPr>
              <w:rPr>
                <w:lang w:val="en-GB"/>
              </w:rPr>
            </w:pPr>
            <w:r w:rsidRPr="009743C8">
              <w:rPr>
                <w:lang w:val="en-GB"/>
              </w:rPr>
              <w:lastRenderedPageBreak/>
              <w:t>8535</w:t>
            </w:r>
          </w:p>
        </w:tc>
        <w:tc>
          <w:tcPr>
            <w:cnfStyle w:val="000010000000" w:firstRow="0" w:lastRow="0" w:firstColumn="0" w:lastColumn="0" w:oddVBand="1" w:evenVBand="0" w:oddHBand="0" w:evenHBand="0" w:firstRowFirstColumn="0" w:firstRowLastColumn="0" w:lastRowFirstColumn="0" w:lastRowLastColumn="0"/>
            <w:tcW w:w="2713" w:type="dxa"/>
          </w:tcPr>
          <w:p w14:paraId="72DBC137" w14:textId="77777777" w:rsidR="00912FF4" w:rsidRPr="009743C8" w:rsidRDefault="00912FF4" w:rsidP="00912FF4">
            <w:pPr>
              <w:rPr>
                <w:lang w:val="en-GB"/>
              </w:rPr>
            </w:pPr>
            <w:r w:rsidRPr="009743C8">
              <w:rPr>
                <w:lang w:val="en-GB"/>
              </w:rPr>
              <w:t>Electrical apparatus for switching or protecting electrical circuits, or for making connections to or in electrical circuits (for example, switches, fuses, lightning arresters, voltage limiters, surge suppressors, plugs and other connectors, junctions boxes) for a voltage exceeding 1 000 V</w:t>
            </w:r>
          </w:p>
        </w:tc>
        <w:tc>
          <w:tcPr>
            <w:tcW w:w="2778" w:type="dxa"/>
          </w:tcPr>
          <w:p w14:paraId="739053E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02F0187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FE6783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8538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9E0B81"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2C69231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2A00D4" w14:textId="77777777" w:rsidR="00912FF4" w:rsidRPr="009743C8" w:rsidRDefault="00912FF4" w:rsidP="00912FF4">
            <w:pPr>
              <w:rPr>
                <w:lang w:val="en-GB"/>
              </w:rPr>
            </w:pPr>
            <w:r w:rsidRPr="009743C8">
              <w:rPr>
                <w:lang w:val="en-GB"/>
              </w:rPr>
              <w:t>8537</w:t>
            </w:r>
          </w:p>
        </w:tc>
        <w:tc>
          <w:tcPr>
            <w:cnfStyle w:val="000010000000" w:firstRow="0" w:lastRow="0" w:firstColumn="0" w:lastColumn="0" w:oddVBand="1" w:evenVBand="0" w:oddHBand="0" w:evenHBand="0" w:firstRowFirstColumn="0" w:firstRowLastColumn="0" w:lastRowFirstColumn="0" w:lastRowLastColumn="0"/>
            <w:tcW w:w="2713" w:type="dxa"/>
          </w:tcPr>
          <w:p w14:paraId="456EAA78" w14:textId="0FEEF02C" w:rsidR="00912FF4" w:rsidRPr="009743C8" w:rsidRDefault="00912FF4" w:rsidP="00912FF4">
            <w:pPr>
              <w:rPr>
                <w:lang w:val="en-GB"/>
              </w:rPr>
            </w:pPr>
            <w:r w:rsidRPr="009743C8">
              <w:rPr>
                <w:lang w:val="en-GB"/>
              </w:rPr>
              <w:t>Boards, panels, consoles, desks, cabinets and other bases, equipped with two or more apparatus of heading 8535 or 8536, for electric control or the distribution of electricity,</w:t>
            </w:r>
          </w:p>
          <w:p w14:paraId="418E9556" w14:textId="77777777" w:rsidR="00912FF4" w:rsidRPr="009743C8" w:rsidRDefault="00912FF4" w:rsidP="00912FF4">
            <w:pPr>
              <w:rPr>
                <w:lang w:val="en-GB"/>
              </w:rPr>
            </w:pPr>
            <w:r w:rsidRPr="009743C8">
              <w:rPr>
                <w:lang w:val="en-GB"/>
              </w:rPr>
              <w:t>including those incorporating instruments or apparatus of Chapter 90, and numerical control apparatus, other than switching apparatus of heading 8517</w:t>
            </w:r>
          </w:p>
        </w:tc>
        <w:tc>
          <w:tcPr>
            <w:tcW w:w="2778" w:type="dxa"/>
          </w:tcPr>
          <w:p w14:paraId="1603D29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B3D117" w14:textId="77777777" w:rsidR="00912FF4" w:rsidRPr="009743C8" w:rsidRDefault="00912FF4" w:rsidP="00912FF4">
            <w:pPr>
              <w:rPr>
                <w:lang w:val="en-GB"/>
              </w:rPr>
            </w:pPr>
          </w:p>
        </w:tc>
      </w:tr>
      <w:tr w:rsidR="00912FF4" w:rsidRPr="009743C8" w14:paraId="64EE66C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740AFC" w14:textId="77777777" w:rsidR="00912FF4" w:rsidRPr="009743C8" w:rsidRDefault="00912FF4" w:rsidP="00912FF4">
            <w:pPr>
              <w:rPr>
                <w:lang w:val="en-GB"/>
              </w:rPr>
            </w:pPr>
            <w:r w:rsidRPr="009743C8">
              <w:rPr>
                <w:lang w:val="en-GB"/>
              </w:rPr>
              <w:t>ex 8540</w:t>
            </w:r>
          </w:p>
        </w:tc>
        <w:tc>
          <w:tcPr>
            <w:cnfStyle w:val="000010000000" w:firstRow="0" w:lastRow="0" w:firstColumn="0" w:lastColumn="0" w:oddVBand="1" w:evenVBand="0" w:oddHBand="0" w:evenHBand="0" w:firstRowFirstColumn="0" w:firstRowLastColumn="0" w:lastRowFirstColumn="0" w:lastRowLastColumn="0"/>
            <w:tcW w:w="2713" w:type="dxa"/>
          </w:tcPr>
          <w:p w14:paraId="76D65962" w14:textId="77777777" w:rsidR="00912FF4" w:rsidRPr="009743C8" w:rsidRDefault="00912FF4" w:rsidP="00912FF4">
            <w:pPr>
              <w:rPr>
                <w:lang w:val="en-GB"/>
              </w:rPr>
            </w:pPr>
            <w:r w:rsidRPr="009743C8">
              <w:rPr>
                <w:lang w:val="en-GB"/>
              </w:rPr>
              <w:t>Cathode-ray television picture tubes, including video monitor cathode-ray tubes</w:t>
            </w:r>
          </w:p>
        </w:tc>
        <w:tc>
          <w:tcPr>
            <w:tcW w:w="2778" w:type="dxa"/>
          </w:tcPr>
          <w:p w14:paraId="182FFDC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26F0BE" w14:textId="77777777" w:rsidR="00912FF4" w:rsidRPr="009743C8" w:rsidRDefault="00912FF4" w:rsidP="00912FF4">
            <w:pPr>
              <w:rPr>
                <w:lang w:val="en-GB"/>
              </w:rPr>
            </w:pPr>
          </w:p>
        </w:tc>
      </w:tr>
      <w:tr w:rsidR="00912FF4" w:rsidRPr="009743C8" w14:paraId="1B6CCE8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E93A75" w14:textId="77777777" w:rsidR="00912FF4" w:rsidRPr="009743C8" w:rsidRDefault="00912FF4" w:rsidP="00912FF4">
            <w:pPr>
              <w:rPr>
                <w:lang w:val="en-GB"/>
              </w:rPr>
            </w:pPr>
            <w:r w:rsidRPr="009743C8">
              <w:rPr>
                <w:lang w:val="en-GB"/>
              </w:rPr>
              <w:t>ex 8541</w:t>
            </w:r>
          </w:p>
        </w:tc>
        <w:tc>
          <w:tcPr>
            <w:cnfStyle w:val="000010000000" w:firstRow="0" w:lastRow="0" w:firstColumn="0" w:lastColumn="0" w:oddVBand="1" w:evenVBand="0" w:oddHBand="0" w:evenHBand="0" w:firstRowFirstColumn="0" w:firstRowLastColumn="0" w:lastRowFirstColumn="0" w:lastRowLastColumn="0"/>
            <w:tcW w:w="2713" w:type="dxa"/>
          </w:tcPr>
          <w:p w14:paraId="16745866" w14:textId="77777777" w:rsidR="00912FF4" w:rsidRPr="009743C8" w:rsidRDefault="00912FF4" w:rsidP="00912FF4">
            <w:pPr>
              <w:rPr>
                <w:lang w:val="en-GB"/>
              </w:rPr>
            </w:pPr>
            <w:r w:rsidRPr="009743C8">
              <w:rPr>
                <w:lang w:val="en-GB"/>
              </w:rPr>
              <w:t>Diodes, transistors and similar semi-conductor devices, except wafers not yet cut into chips</w:t>
            </w:r>
          </w:p>
        </w:tc>
        <w:tc>
          <w:tcPr>
            <w:tcW w:w="2778" w:type="dxa"/>
          </w:tcPr>
          <w:p w14:paraId="086FF5E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A3894C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77AF65A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DCE5E9"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660347" w:rsidRPr="009743C8" w14:paraId="0C12618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83BAAF8" w14:textId="77777777" w:rsidR="00660347" w:rsidRPr="009743C8" w:rsidRDefault="00660347" w:rsidP="00912FF4">
            <w:pPr>
              <w:rPr>
                <w:lang w:val="en-GB"/>
              </w:rPr>
            </w:pPr>
            <w:r w:rsidRPr="009743C8">
              <w:rPr>
                <w:lang w:val="en-GB"/>
              </w:rPr>
              <w:t>ex 8542</w:t>
            </w:r>
          </w:p>
        </w:tc>
        <w:tc>
          <w:tcPr>
            <w:cnfStyle w:val="000010000000" w:firstRow="0" w:lastRow="0" w:firstColumn="0" w:lastColumn="0" w:oddVBand="1" w:evenVBand="0" w:oddHBand="0" w:evenHBand="0" w:firstRowFirstColumn="0" w:firstRowLastColumn="0" w:lastRowFirstColumn="0" w:lastRowLastColumn="0"/>
            <w:tcW w:w="2713" w:type="dxa"/>
          </w:tcPr>
          <w:p w14:paraId="641AC016" w14:textId="77777777" w:rsidR="00660347" w:rsidRPr="009743C8" w:rsidRDefault="00660347" w:rsidP="00912FF4">
            <w:pPr>
              <w:rPr>
                <w:lang w:val="en-GB"/>
              </w:rPr>
            </w:pPr>
            <w:r w:rsidRPr="009743C8">
              <w:rPr>
                <w:lang w:val="en-GB"/>
              </w:rPr>
              <w:t>Electronic integrated circuits</w:t>
            </w:r>
          </w:p>
        </w:tc>
        <w:tc>
          <w:tcPr>
            <w:tcW w:w="2778" w:type="dxa"/>
          </w:tcPr>
          <w:p w14:paraId="7147FD95"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1D8250D" w14:textId="77777777" w:rsidR="00660347" w:rsidRPr="009743C8" w:rsidRDefault="00660347" w:rsidP="00912FF4">
            <w:pPr>
              <w:rPr>
                <w:lang w:val="en-GB"/>
              </w:rPr>
            </w:pPr>
          </w:p>
        </w:tc>
      </w:tr>
      <w:tr w:rsidR="00660347" w:rsidRPr="009743C8" w14:paraId="39C387F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83450FC"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139E53" w14:textId="77777777" w:rsidR="00660347" w:rsidRPr="009743C8" w:rsidRDefault="00660347" w:rsidP="00912FF4">
            <w:pPr>
              <w:rPr>
                <w:lang w:val="en-GB"/>
              </w:rPr>
            </w:pPr>
            <w:r w:rsidRPr="009743C8">
              <w:rPr>
                <w:lang w:val="en-GB"/>
              </w:rPr>
              <w:t>Monolithic integrated circuits</w:t>
            </w:r>
          </w:p>
        </w:tc>
        <w:tc>
          <w:tcPr>
            <w:tcW w:w="2778" w:type="dxa"/>
          </w:tcPr>
          <w:p w14:paraId="6DADBAA1"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CDDA295"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1DB2FDC8"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p w14:paraId="76BE985A"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08E7A577" w14:textId="77777777" w:rsidR="00660347" w:rsidRPr="009743C8" w:rsidRDefault="00660347" w:rsidP="00912FF4">
            <w:pPr>
              <w:rPr>
                <w:lang w:val="en-GB"/>
              </w:rPr>
            </w:pPr>
            <w:r w:rsidRPr="009743C8">
              <w:rPr>
                <w:lang w:val="en-GB"/>
              </w:rPr>
              <w:t>Manufacture in which the value of all the materials used does not exceed 25 per cent of the ex-works price of the product</w:t>
            </w:r>
          </w:p>
        </w:tc>
      </w:tr>
      <w:tr w:rsidR="00660347" w:rsidRPr="009743C8" w14:paraId="4BD5742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4F0C588"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3D6E520" w14:textId="77777777" w:rsidR="00660347" w:rsidRPr="009743C8" w:rsidRDefault="00660347" w:rsidP="00912FF4">
            <w:pPr>
              <w:rPr>
                <w:lang w:val="en-GB"/>
              </w:rPr>
            </w:pPr>
          </w:p>
        </w:tc>
        <w:tc>
          <w:tcPr>
            <w:tcW w:w="2778" w:type="dxa"/>
          </w:tcPr>
          <w:p w14:paraId="6620B39F"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operation of diffusion, in which integrated circuits are formed on a semi-conductor substrate by the selective intro</w:t>
            </w:r>
            <w:r w:rsidRPr="009743C8">
              <w:rPr>
                <w:lang w:val="en-GB"/>
              </w:rPr>
              <w:softHyphen/>
              <w:t>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588" w:type="dxa"/>
          </w:tcPr>
          <w:p w14:paraId="0F97C10B" w14:textId="77777777" w:rsidR="00660347" w:rsidRPr="009743C8" w:rsidRDefault="00660347" w:rsidP="00912FF4">
            <w:pPr>
              <w:rPr>
                <w:lang w:val="en-GB"/>
              </w:rPr>
            </w:pPr>
          </w:p>
        </w:tc>
      </w:tr>
      <w:tr w:rsidR="00660347" w:rsidRPr="009743C8" w14:paraId="4FD764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D5B5A3"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A61444" w14:textId="77777777" w:rsidR="00660347" w:rsidRPr="009743C8" w:rsidRDefault="00660347" w:rsidP="00912FF4">
            <w:pPr>
              <w:rPr>
                <w:lang w:val="en-GB"/>
              </w:rPr>
            </w:pPr>
            <w:r w:rsidRPr="009743C8">
              <w:rPr>
                <w:lang w:val="en-GB"/>
              </w:rPr>
              <w:t>- multichips which are parts of machinery or apparatus, not specified or included elsewhere in this Chapter</w:t>
            </w:r>
          </w:p>
        </w:tc>
        <w:tc>
          <w:tcPr>
            <w:tcW w:w="2778" w:type="dxa"/>
          </w:tcPr>
          <w:p w14:paraId="01645DAF"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26AA20C" w14:textId="77777777" w:rsidR="00660347" w:rsidRPr="009743C8" w:rsidRDefault="00660347" w:rsidP="00912FF4">
            <w:pPr>
              <w:rPr>
                <w:lang w:val="en-GB"/>
              </w:rPr>
            </w:pPr>
          </w:p>
        </w:tc>
      </w:tr>
      <w:tr w:rsidR="00660347" w:rsidRPr="009743C8" w14:paraId="1331FB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47B0C7"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5570E5" w14:textId="77777777" w:rsidR="00660347" w:rsidRPr="009743C8" w:rsidRDefault="00660347" w:rsidP="00912FF4">
            <w:pPr>
              <w:rPr>
                <w:lang w:val="en-GB"/>
              </w:rPr>
            </w:pPr>
            <w:r w:rsidRPr="009743C8">
              <w:rPr>
                <w:lang w:val="en-GB"/>
              </w:rPr>
              <w:t>- others</w:t>
            </w:r>
          </w:p>
        </w:tc>
        <w:tc>
          <w:tcPr>
            <w:tcW w:w="2778" w:type="dxa"/>
          </w:tcPr>
          <w:p w14:paraId="3AD900A5"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1FA92BC"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4DBF323"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0B7270" w14:textId="77777777" w:rsidR="00660347" w:rsidRPr="009743C8" w:rsidRDefault="00660347"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437290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9385AE" w14:textId="77777777" w:rsidR="00912FF4" w:rsidRPr="009743C8" w:rsidRDefault="00912FF4" w:rsidP="00912FF4">
            <w:pPr>
              <w:rPr>
                <w:lang w:val="en-GB"/>
              </w:rPr>
            </w:pPr>
            <w:r w:rsidRPr="009743C8">
              <w:rPr>
                <w:lang w:val="en-GB"/>
              </w:rPr>
              <w:t>ex 8543</w:t>
            </w:r>
          </w:p>
        </w:tc>
        <w:tc>
          <w:tcPr>
            <w:cnfStyle w:val="000010000000" w:firstRow="0" w:lastRow="0" w:firstColumn="0" w:lastColumn="0" w:oddVBand="1" w:evenVBand="0" w:oddHBand="0" w:evenHBand="0" w:firstRowFirstColumn="0" w:firstRowLastColumn="0" w:lastRowFirstColumn="0" w:lastRowLastColumn="0"/>
            <w:tcW w:w="2713" w:type="dxa"/>
          </w:tcPr>
          <w:p w14:paraId="597C665C" w14:textId="77777777" w:rsidR="00912FF4" w:rsidRPr="009743C8" w:rsidRDefault="00912FF4" w:rsidP="00912FF4">
            <w:pPr>
              <w:rPr>
                <w:lang w:val="en-GB"/>
              </w:rPr>
            </w:pPr>
            <w:r w:rsidRPr="009743C8">
              <w:rPr>
                <w:lang w:val="en-GB"/>
              </w:rPr>
              <w:t>Electrical machines and apparatus, having individual functions, not specified or included elsewhere in this chapter except particle acceler</w:t>
            </w:r>
            <w:r w:rsidRPr="009743C8">
              <w:rPr>
                <w:lang w:val="en-GB"/>
              </w:rPr>
              <w:softHyphen/>
              <w:t>ators, signal generators, machines and apparatus for electroplating, electrolysis or electrophoresis and parts thereof</w:t>
            </w:r>
          </w:p>
        </w:tc>
        <w:tc>
          <w:tcPr>
            <w:tcW w:w="2778" w:type="dxa"/>
          </w:tcPr>
          <w:p w14:paraId="146FC4E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E14721"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2D585E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D2B1F09" w14:textId="77777777" w:rsidR="00912FF4" w:rsidRPr="009743C8" w:rsidRDefault="00912FF4" w:rsidP="00912FF4">
            <w:pPr>
              <w:rPr>
                <w:lang w:val="en-GB"/>
              </w:rPr>
            </w:pPr>
            <w:r w:rsidRPr="009743C8">
              <w:rPr>
                <w:lang w:val="en-GB"/>
              </w:rPr>
              <w:lastRenderedPageBreak/>
              <w:t>8544</w:t>
            </w:r>
          </w:p>
        </w:tc>
        <w:tc>
          <w:tcPr>
            <w:cnfStyle w:val="000010000000" w:firstRow="0" w:lastRow="0" w:firstColumn="0" w:lastColumn="0" w:oddVBand="1" w:evenVBand="0" w:oddHBand="0" w:evenHBand="0" w:firstRowFirstColumn="0" w:firstRowLastColumn="0" w:lastRowFirstColumn="0" w:lastRowLastColumn="0"/>
            <w:tcW w:w="2713" w:type="dxa"/>
          </w:tcPr>
          <w:p w14:paraId="1A526614" w14:textId="77777777" w:rsidR="00912FF4" w:rsidRPr="009743C8" w:rsidRDefault="00912FF4" w:rsidP="00912FF4">
            <w:pPr>
              <w:rPr>
                <w:lang w:val="en-GB"/>
              </w:rPr>
            </w:pPr>
            <w:r w:rsidRPr="009743C8">
              <w:rPr>
                <w:lang w:val="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778" w:type="dxa"/>
          </w:tcPr>
          <w:p w14:paraId="6622BD8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55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CD7041" w14:textId="77777777" w:rsidR="00912FF4" w:rsidRPr="009743C8" w:rsidRDefault="00912FF4" w:rsidP="00912FF4">
            <w:pPr>
              <w:rPr>
                <w:lang w:val="en-GB"/>
              </w:rPr>
            </w:pPr>
          </w:p>
        </w:tc>
      </w:tr>
      <w:tr w:rsidR="00912FF4" w:rsidRPr="009743C8" w14:paraId="25A2934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37F698" w14:textId="77777777" w:rsidR="00912FF4" w:rsidRPr="009743C8" w:rsidRDefault="00912FF4" w:rsidP="00912FF4">
            <w:pPr>
              <w:rPr>
                <w:lang w:val="en-GB"/>
              </w:rPr>
            </w:pPr>
            <w:r w:rsidRPr="009743C8">
              <w:rPr>
                <w:lang w:val="en-GB"/>
              </w:rPr>
              <w:t>8545</w:t>
            </w:r>
          </w:p>
        </w:tc>
        <w:tc>
          <w:tcPr>
            <w:cnfStyle w:val="000010000000" w:firstRow="0" w:lastRow="0" w:firstColumn="0" w:lastColumn="0" w:oddVBand="1" w:evenVBand="0" w:oddHBand="0" w:evenHBand="0" w:firstRowFirstColumn="0" w:firstRowLastColumn="0" w:lastRowFirstColumn="0" w:lastRowLastColumn="0"/>
            <w:tcW w:w="2713" w:type="dxa"/>
          </w:tcPr>
          <w:p w14:paraId="27FBEEF3" w14:textId="77777777" w:rsidR="00912FF4" w:rsidRPr="009743C8" w:rsidRDefault="00912FF4" w:rsidP="00912FF4">
            <w:pPr>
              <w:rPr>
                <w:lang w:val="en-GB"/>
              </w:rPr>
            </w:pPr>
            <w:r w:rsidRPr="009743C8">
              <w:rPr>
                <w:lang w:val="en-GB"/>
              </w:rPr>
              <w:t>Carbon electrodes, carbon brushes, lamp carbons, battery carbons and other articles of graphite or other carbon, with or without metal, of a kind used for electrical purposes</w:t>
            </w:r>
          </w:p>
        </w:tc>
        <w:tc>
          <w:tcPr>
            <w:tcW w:w="2778" w:type="dxa"/>
          </w:tcPr>
          <w:p w14:paraId="070AAFE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0BF429" w14:textId="77777777" w:rsidR="00912FF4" w:rsidRPr="009743C8" w:rsidRDefault="00912FF4" w:rsidP="00912FF4">
            <w:pPr>
              <w:rPr>
                <w:lang w:val="en-GB"/>
              </w:rPr>
            </w:pPr>
          </w:p>
        </w:tc>
      </w:tr>
      <w:tr w:rsidR="00912FF4" w:rsidRPr="009743C8" w14:paraId="39ECD66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F9B29C" w14:textId="77777777" w:rsidR="00912FF4" w:rsidRPr="009743C8" w:rsidRDefault="00912FF4" w:rsidP="00912FF4">
            <w:pPr>
              <w:rPr>
                <w:lang w:val="en-GB"/>
              </w:rPr>
            </w:pPr>
            <w:r w:rsidRPr="009743C8">
              <w:rPr>
                <w:lang w:val="en-GB"/>
              </w:rPr>
              <w:t>8546</w:t>
            </w:r>
          </w:p>
        </w:tc>
        <w:tc>
          <w:tcPr>
            <w:cnfStyle w:val="000010000000" w:firstRow="0" w:lastRow="0" w:firstColumn="0" w:lastColumn="0" w:oddVBand="1" w:evenVBand="0" w:oddHBand="0" w:evenHBand="0" w:firstRowFirstColumn="0" w:firstRowLastColumn="0" w:lastRowFirstColumn="0" w:lastRowLastColumn="0"/>
            <w:tcW w:w="2713" w:type="dxa"/>
          </w:tcPr>
          <w:p w14:paraId="4E45E902" w14:textId="77777777" w:rsidR="00912FF4" w:rsidRPr="009743C8" w:rsidRDefault="00912FF4" w:rsidP="00912FF4">
            <w:pPr>
              <w:rPr>
                <w:lang w:val="en-GB"/>
              </w:rPr>
            </w:pPr>
            <w:r w:rsidRPr="009743C8">
              <w:rPr>
                <w:lang w:val="en-GB"/>
              </w:rPr>
              <w:t>Electrical insulators of any material</w:t>
            </w:r>
          </w:p>
        </w:tc>
        <w:tc>
          <w:tcPr>
            <w:tcW w:w="2778" w:type="dxa"/>
          </w:tcPr>
          <w:p w14:paraId="6B08BF8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A7802B" w14:textId="77777777" w:rsidR="00912FF4" w:rsidRPr="009743C8" w:rsidRDefault="00912FF4" w:rsidP="00912FF4">
            <w:pPr>
              <w:rPr>
                <w:lang w:val="en-GB"/>
              </w:rPr>
            </w:pPr>
          </w:p>
        </w:tc>
      </w:tr>
      <w:tr w:rsidR="00912FF4" w:rsidRPr="009743C8" w14:paraId="596D65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D16E6F0" w14:textId="77777777" w:rsidR="00912FF4" w:rsidRPr="009743C8" w:rsidRDefault="00912FF4" w:rsidP="00912FF4">
            <w:pPr>
              <w:rPr>
                <w:lang w:val="en-GB"/>
              </w:rPr>
            </w:pPr>
            <w:r w:rsidRPr="009743C8">
              <w:rPr>
                <w:lang w:val="en-GB"/>
              </w:rPr>
              <w:t>8547</w:t>
            </w:r>
          </w:p>
        </w:tc>
        <w:tc>
          <w:tcPr>
            <w:cnfStyle w:val="000010000000" w:firstRow="0" w:lastRow="0" w:firstColumn="0" w:lastColumn="0" w:oddVBand="1" w:evenVBand="0" w:oddHBand="0" w:evenHBand="0" w:firstRowFirstColumn="0" w:firstRowLastColumn="0" w:lastRowFirstColumn="0" w:lastRowLastColumn="0"/>
            <w:tcW w:w="2713" w:type="dxa"/>
          </w:tcPr>
          <w:p w14:paraId="12A637FE" w14:textId="6410FA2E" w:rsidR="00912FF4" w:rsidRPr="009743C8" w:rsidRDefault="00912FF4" w:rsidP="00912FF4">
            <w:pPr>
              <w:rPr>
                <w:lang w:val="en-GB"/>
              </w:rPr>
            </w:pPr>
            <w:r w:rsidRPr="009743C8">
              <w:rPr>
                <w:lang w:val="en-GB"/>
              </w:rPr>
              <w:t>Insulating fittings for electrical machines, appliances or</w:t>
            </w:r>
          </w:p>
          <w:p w14:paraId="0DBEC499" w14:textId="77777777" w:rsidR="00912FF4" w:rsidRPr="009743C8" w:rsidRDefault="00912FF4" w:rsidP="00912FF4">
            <w:pPr>
              <w:rPr>
                <w:lang w:val="en-GB"/>
              </w:rPr>
            </w:pPr>
            <w:r w:rsidRPr="009743C8">
              <w:rPr>
                <w:lang w:val="en-GB"/>
              </w:rPr>
              <w:t>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778" w:type="dxa"/>
          </w:tcPr>
          <w:p w14:paraId="6A88D35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205519" w14:textId="77777777" w:rsidR="00912FF4" w:rsidRPr="009743C8" w:rsidRDefault="00912FF4" w:rsidP="00912FF4">
            <w:pPr>
              <w:rPr>
                <w:lang w:val="en-GB"/>
              </w:rPr>
            </w:pPr>
          </w:p>
        </w:tc>
      </w:tr>
      <w:tr w:rsidR="00912FF4" w:rsidRPr="009743C8" w14:paraId="0100BF6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4CEE83B" w14:textId="77777777" w:rsidR="00912FF4" w:rsidRPr="009743C8" w:rsidRDefault="00912FF4" w:rsidP="00912FF4">
            <w:pPr>
              <w:rPr>
                <w:lang w:val="en-GB"/>
              </w:rPr>
            </w:pPr>
            <w:r w:rsidRPr="009743C8">
              <w:rPr>
                <w:lang w:val="en-GB"/>
              </w:rPr>
              <w:lastRenderedPageBreak/>
              <w:t>8548</w:t>
            </w:r>
          </w:p>
        </w:tc>
        <w:tc>
          <w:tcPr>
            <w:cnfStyle w:val="000010000000" w:firstRow="0" w:lastRow="0" w:firstColumn="0" w:lastColumn="0" w:oddVBand="1" w:evenVBand="0" w:oddHBand="0" w:evenHBand="0" w:firstRowFirstColumn="0" w:firstRowLastColumn="0" w:lastRowFirstColumn="0" w:lastRowLastColumn="0"/>
            <w:tcW w:w="2713" w:type="dxa"/>
          </w:tcPr>
          <w:p w14:paraId="20AFEF76" w14:textId="77777777" w:rsidR="00912FF4" w:rsidRPr="009743C8" w:rsidRDefault="00912FF4" w:rsidP="00912FF4">
            <w:pPr>
              <w:rPr>
                <w:lang w:val="en-GB"/>
              </w:rPr>
            </w:pPr>
            <w:r w:rsidRPr="009743C8">
              <w:rPr>
                <w:lang w:val="en-GB"/>
              </w:rPr>
              <w:t>- Waste and scrap of primary cells, primary batteries and electric accumulators; spent primary cells, spent primary batteries and spent electric accumulators; electrical parts of machinery or apparatus, not specified or included elsewhere in this Chapter</w:t>
            </w:r>
          </w:p>
        </w:tc>
        <w:tc>
          <w:tcPr>
            <w:tcW w:w="2778" w:type="dxa"/>
          </w:tcPr>
          <w:p w14:paraId="1882350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639C328" w14:textId="77777777" w:rsidR="00912FF4" w:rsidRPr="009743C8" w:rsidRDefault="00912FF4" w:rsidP="00912FF4">
            <w:pPr>
              <w:rPr>
                <w:lang w:val="en-GB"/>
              </w:rPr>
            </w:pPr>
          </w:p>
        </w:tc>
      </w:tr>
      <w:tr w:rsidR="00912FF4" w:rsidRPr="009743C8" w14:paraId="029AFE4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4BBC583"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294E612" w14:textId="77777777" w:rsidR="00912FF4" w:rsidRPr="009743C8" w:rsidRDefault="00912FF4" w:rsidP="00912FF4">
            <w:pPr>
              <w:rPr>
                <w:lang w:val="en-GB"/>
              </w:rPr>
            </w:pPr>
            <w:r w:rsidRPr="009743C8">
              <w:rPr>
                <w:lang w:val="en-GB"/>
              </w:rPr>
              <w:t>- Electronic microassemblies</w:t>
            </w:r>
          </w:p>
        </w:tc>
        <w:tc>
          <w:tcPr>
            <w:tcW w:w="2778" w:type="dxa"/>
          </w:tcPr>
          <w:p w14:paraId="254AF75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7FFF95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20E972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4C98909"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4342A1B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18D13E" w14:textId="77777777" w:rsidR="00912FF4" w:rsidRPr="009743C8" w:rsidRDefault="00912FF4" w:rsidP="00912FF4">
            <w:pPr>
              <w:rPr>
                <w:lang w:val="en-GB"/>
              </w:rPr>
            </w:pPr>
            <w:r w:rsidRPr="009743C8">
              <w:rPr>
                <w:lang w:val="en-GB"/>
              </w:rPr>
              <w:t>ex Chapter 86</w:t>
            </w:r>
          </w:p>
        </w:tc>
        <w:tc>
          <w:tcPr>
            <w:cnfStyle w:val="000010000000" w:firstRow="0" w:lastRow="0" w:firstColumn="0" w:lastColumn="0" w:oddVBand="1" w:evenVBand="0" w:oddHBand="0" w:evenHBand="0" w:firstRowFirstColumn="0" w:firstRowLastColumn="0" w:lastRowFirstColumn="0" w:lastRowLastColumn="0"/>
            <w:tcW w:w="2713" w:type="dxa"/>
          </w:tcPr>
          <w:p w14:paraId="461FF1E5" w14:textId="77777777" w:rsidR="00912FF4" w:rsidRPr="009743C8" w:rsidRDefault="00912FF4" w:rsidP="00912FF4">
            <w:pPr>
              <w:rPr>
                <w:lang w:val="en-GB"/>
              </w:rPr>
            </w:pPr>
            <w:r w:rsidRPr="009743C8">
              <w:rPr>
                <w:lang w:val="en-GB"/>
              </w:rPr>
              <w:t>Railway or tramway locomotives, rolling-stock and parts thereof; railway or tramway track fixtures and fittings and parts thereof; mechanical (including electro</w:t>
            </w:r>
            <w:r w:rsidRPr="009743C8">
              <w:rPr>
                <w:lang w:val="en-GB"/>
              </w:rPr>
              <w:softHyphen/>
              <w:t>mechanical) traffic signalling equipment of all kinds; except for:</w:t>
            </w:r>
          </w:p>
        </w:tc>
        <w:tc>
          <w:tcPr>
            <w:tcW w:w="2778" w:type="dxa"/>
          </w:tcPr>
          <w:p w14:paraId="528FBBC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F23961C" w14:textId="77777777" w:rsidR="00912FF4" w:rsidRPr="009743C8" w:rsidRDefault="00912FF4" w:rsidP="00912FF4">
            <w:pPr>
              <w:rPr>
                <w:lang w:val="en-GB"/>
              </w:rPr>
            </w:pPr>
          </w:p>
        </w:tc>
      </w:tr>
      <w:tr w:rsidR="00912FF4" w:rsidRPr="009743C8" w14:paraId="2C89CA8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41BDF8" w14:textId="77777777" w:rsidR="00912FF4" w:rsidRPr="009743C8" w:rsidRDefault="00912FF4" w:rsidP="00912FF4">
            <w:pPr>
              <w:rPr>
                <w:lang w:val="en-GB"/>
              </w:rPr>
            </w:pPr>
            <w:r w:rsidRPr="009743C8">
              <w:rPr>
                <w:lang w:val="en-GB"/>
              </w:rPr>
              <w:t>8608</w:t>
            </w:r>
          </w:p>
        </w:tc>
        <w:tc>
          <w:tcPr>
            <w:cnfStyle w:val="000010000000" w:firstRow="0" w:lastRow="0" w:firstColumn="0" w:lastColumn="0" w:oddVBand="1" w:evenVBand="0" w:oddHBand="0" w:evenHBand="0" w:firstRowFirstColumn="0" w:firstRowLastColumn="0" w:lastRowFirstColumn="0" w:lastRowLastColumn="0"/>
            <w:tcW w:w="2713" w:type="dxa"/>
          </w:tcPr>
          <w:p w14:paraId="6B21B58C" w14:textId="028D2A27" w:rsidR="00912FF4" w:rsidRPr="009743C8" w:rsidRDefault="00912FF4" w:rsidP="00912FF4">
            <w:pPr>
              <w:rPr>
                <w:lang w:val="en-GB"/>
              </w:rPr>
            </w:pPr>
            <w:r w:rsidRPr="009743C8">
              <w:rPr>
                <w:lang w:val="en-GB"/>
              </w:rPr>
              <w:t>Railway or tramway track fixtures and fittings; mechanical (including electromechanical) signalling,</w:t>
            </w:r>
          </w:p>
          <w:p w14:paraId="073EAFC7" w14:textId="77777777" w:rsidR="00912FF4" w:rsidRPr="009743C8" w:rsidRDefault="00912FF4" w:rsidP="00912FF4">
            <w:pPr>
              <w:rPr>
                <w:lang w:val="en-GB"/>
              </w:rPr>
            </w:pPr>
            <w:r w:rsidRPr="009743C8">
              <w:rPr>
                <w:lang w:val="en-GB"/>
              </w:rPr>
              <w:t>safety or traffic control equipment for railways, tramways, roads, inland waterways, parking facil</w:t>
            </w:r>
            <w:r w:rsidRPr="009743C8">
              <w:rPr>
                <w:lang w:val="en-GB"/>
              </w:rPr>
              <w:softHyphen/>
              <w:t>ities, port installations or airfields; parts of the foregoing</w:t>
            </w:r>
          </w:p>
        </w:tc>
        <w:tc>
          <w:tcPr>
            <w:tcW w:w="2778" w:type="dxa"/>
          </w:tcPr>
          <w:p w14:paraId="0AEA18C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1C50F3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0FE6708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789F73"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025864F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D2B8F62" w14:textId="77777777" w:rsidR="00912FF4" w:rsidRPr="009743C8" w:rsidRDefault="00912FF4" w:rsidP="00912FF4">
            <w:pPr>
              <w:rPr>
                <w:lang w:val="en-GB"/>
              </w:rPr>
            </w:pPr>
            <w:r w:rsidRPr="009743C8">
              <w:rPr>
                <w:lang w:val="en-GB"/>
              </w:rPr>
              <w:t>ex Chapter 87</w:t>
            </w:r>
          </w:p>
        </w:tc>
        <w:tc>
          <w:tcPr>
            <w:cnfStyle w:val="000010000000" w:firstRow="0" w:lastRow="0" w:firstColumn="0" w:lastColumn="0" w:oddVBand="1" w:evenVBand="0" w:oddHBand="0" w:evenHBand="0" w:firstRowFirstColumn="0" w:firstRowLastColumn="0" w:lastRowFirstColumn="0" w:lastRowLastColumn="0"/>
            <w:tcW w:w="2713" w:type="dxa"/>
          </w:tcPr>
          <w:p w14:paraId="4B28837C" w14:textId="77777777" w:rsidR="00912FF4" w:rsidRPr="009743C8" w:rsidRDefault="00912FF4" w:rsidP="00912FF4">
            <w:pPr>
              <w:rPr>
                <w:lang w:val="en-GB"/>
              </w:rPr>
            </w:pPr>
            <w:r w:rsidRPr="009743C8">
              <w:rPr>
                <w:lang w:val="en-GB"/>
              </w:rPr>
              <w:t>Vehicles other than railway or tramway rolling-stock, and parts and accessories thereof; except for:</w:t>
            </w:r>
          </w:p>
        </w:tc>
        <w:tc>
          <w:tcPr>
            <w:tcW w:w="2778" w:type="dxa"/>
          </w:tcPr>
          <w:p w14:paraId="6C49009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A79052" w14:textId="77777777" w:rsidR="00912FF4" w:rsidRPr="009743C8" w:rsidRDefault="00912FF4" w:rsidP="00912FF4">
            <w:pPr>
              <w:rPr>
                <w:lang w:val="en-GB"/>
              </w:rPr>
            </w:pPr>
          </w:p>
        </w:tc>
      </w:tr>
      <w:tr w:rsidR="00912FF4" w:rsidRPr="009743C8" w14:paraId="101A13D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F59CFC" w14:textId="77777777" w:rsidR="00912FF4" w:rsidRPr="009743C8" w:rsidRDefault="00912FF4" w:rsidP="00912FF4">
            <w:pPr>
              <w:rPr>
                <w:lang w:val="en-GB"/>
              </w:rPr>
            </w:pPr>
            <w:r w:rsidRPr="009743C8">
              <w:rPr>
                <w:lang w:val="en-GB"/>
              </w:rPr>
              <w:lastRenderedPageBreak/>
              <w:t>8708</w:t>
            </w:r>
          </w:p>
        </w:tc>
        <w:tc>
          <w:tcPr>
            <w:cnfStyle w:val="000010000000" w:firstRow="0" w:lastRow="0" w:firstColumn="0" w:lastColumn="0" w:oddVBand="1" w:evenVBand="0" w:oddHBand="0" w:evenHBand="0" w:firstRowFirstColumn="0" w:firstRowLastColumn="0" w:lastRowFirstColumn="0" w:lastRowLastColumn="0"/>
            <w:tcW w:w="2713" w:type="dxa"/>
          </w:tcPr>
          <w:p w14:paraId="6E9449E8" w14:textId="77777777" w:rsidR="00912FF4" w:rsidRPr="009743C8" w:rsidRDefault="00912FF4" w:rsidP="00912FF4">
            <w:pPr>
              <w:rPr>
                <w:lang w:val="en-GB"/>
              </w:rPr>
            </w:pPr>
            <w:r w:rsidRPr="009743C8">
              <w:rPr>
                <w:lang w:val="en-GB"/>
              </w:rPr>
              <w:t>Parts and accessories of the motor vehicles</w:t>
            </w:r>
          </w:p>
        </w:tc>
        <w:tc>
          <w:tcPr>
            <w:tcW w:w="2778" w:type="dxa"/>
          </w:tcPr>
          <w:p w14:paraId="49E44BB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63A27EA"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7BAAB24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3775AFF" w14:textId="77777777" w:rsidR="00912FF4" w:rsidRPr="009743C8" w:rsidRDefault="00912FF4" w:rsidP="00912FF4">
            <w:pPr>
              <w:rPr>
                <w:lang w:val="en-GB"/>
              </w:rPr>
            </w:pPr>
            <w:r w:rsidRPr="009743C8">
              <w:rPr>
                <w:lang w:val="en-GB"/>
              </w:rPr>
              <w:t>8709</w:t>
            </w:r>
          </w:p>
        </w:tc>
        <w:tc>
          <w:tcPr>
            <w:cnfStyle w:val="000010000000" w:firstRow="0" w:lastRow="0" w:firstColumn="0" w:lastColumn="0" w:oddVBand="1" w:evenVBand="0" w:oddHBand="0" w:evenHBand="0" w:firstRowFirstColumn="0" w:firstRowLastColumn="0" w:lastRowFirstColumn="0" w:lastRowLastColumn="0"/>
            <w:tcW w:w="2713" w:type="dxa"/>
          </w:tcPr>
          <w:p w14:paraId="24EABE35" w14:textId="77777777" w:rsidR="00912FF4" w:rsidRPr="009743C8" w:rsidRDefault="00912FF4" w:rsidP="00912FF4">
            <w:pPr>
              <w:rPr>
                <w:lang w:val="en-GB"/>
              </w:rPr>
            </w:pPr>
            <w:r w:rsidRPr="009743C8">
              <w:rPr>
                <w:lang w:val="en-GB"/>
              </w:rPr>
              <w:t>Works trucks, self-propelled, not fitted with lifting or handling equipment, of the type used in factories, warehouses, dock areas or airports for short distance transport of goods; tractors of the type used on railway station plat</w:t>
            </w:r>
            <w:r w:rsidRPr="009743C8">
              <w:rPr>
                <w:lang w:val="en-GB"/>
              </w:rPr>
              <w:softHyphen/>
              <w:t>forms; parts of the foregoing vehicles</w:t>
            </w:r>
          </w:p>
        </w:tc>
        <w:tc>
          <w:tcPr>
            <w:tcW w:w="2778" w:type="dxa"/>
          </w:tcPr>
          <w:p w14:paraId="5C8FBB5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113BCE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3D427C6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AAC3644"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4F68B5D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E865D5B" w14:textId="77777777" w:rsidR="00912FF4" w:rsidRPr="009743C8" w:rsidRDefault="00912FF4" w:rsidP="00912FF4">
            <w:pPr>
              <w:rPr>
                <w:lang w:val="en-GB"/>
              </w:rPr>
            </w:pPr>
            <w:r w:rsidRPr="009743C8">
              <w:rPr>
                <w:lang w:val="en-GB"/>
              </w:rPr>
              <w:t>8710</w:t>
            </w:r>
          </w:p>
        </w:tc>
        <w:tc>
          <w:tcPr>
            <w:cnfStyle w:val="000010000000" w:firstRow="0" w:lastRow="0" w:firstColumn="0" w:lastColumn="0" w:oddVBand="1" w:evenVBand="0" w:oddHBand="0" w:evenHBand="0" w:firstRowFirstColumn="0" w:firstRowLastColumn="0" w:lastRowFirstColumn="0" w:lastRowLastColumn="0"/>
            <w:tcW w:w="2713" w:type="dxa"/>
          </w:tcPr>
          <w:p w14:paraId="63B846CB" w14:textId="77777777" w:rsidR="00912FF4" w:rsidRPr="009743C8" w:rsidRDefault="00912FF4" w:rsidP="00912FF4">
            <w:pPr>
              <w:rPr>
                <w:lang w:val="en-GB"/>
              </w:rPr>
            </w:pPr>
            <w:r w:rsidRPr="009743C8">
              <w:rPr>
                <w:lang w:val="en-GB"/>
              </w:rPr>
              <w:t>Tanks and other armoured fighting vehicles, motorised, whether or not fitted with weapons, and parts of such vehicles</w:t>
            </w:r>
          </w:p>
        </w:tc>
        <w:tc>
          <w:tcPr>
            <w:tcW w:w="2778" w:type="dxa"/>
          </w:tcPr>
          <w:p w14:paraId="2F80D8A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D05332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4B880B8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2F01E6"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6E89746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13BD8E" w14:textId="77777777" w:rsidR="00912FF4" w:rsidRPr="009743C8" w:rsidRDefault="00912FF4" w:rsidP="00912FF4">
            <w:pPr>
              <w:rPr>
                <w:lang w:val="en-GB"/>
              </w:rPr>
            </w:pPr>
            <w:r w:rsidRPr="009743C8">
              <w:rPr>
                <w:lang w:val="en-GB"/>
              </w:rPr>
              <w:t>8711</w:t>
            </w:r>
          </w:p>
        </w:tc>
        <w:tc>
          <w:tcPr>
            <w:cnfStyle w:val="000010000000" w:firstRow="0" w:lastRow="0" w:firstColumn="0" w:lastColumn="0" w:oddVBand="1" w:evenVBand="0" w:oddHBand="0" w:evenHBand="0" w:firstRowFirstColumn="0" w:firstRowLastColumn="0" w:lastRowFirstColumn="0" w:lastRowLastColumn="0"/>
            <w:tcW w:w="2713" w:type="dxa"/>
          </w:tcPr>
          <w:p w14:paraId="335BFE5A" w14:textId="77777777" w:rsidR="00912FF4" w:rsidRPr="009743C8" w:rsidRDefault="00912FF4" w:rsidP="00912FF4">
            <w:pPr>
              <w:rPr>
                <w:lang w:val="en-GB"/>
              </w:rPr>
            </w:pPr>
            <w:r w:rsidRPr="009743C8">
              <w:rPr>
                <w:lang w:val="en-GB"/>
              </w:rPr>
              <w:t>Motorcycles (including mopeds) and cycles fitted with an auxiliary motor, with or without side-cars; side-cars</w:t>
            </w:r>
          </w:p>
        </w:tc>
        <w:tc>
          <w:tcPr>
            <w:tcW w:w="2778" w:type="dxa"/>
          </w:tcPr>
          <w:p w14:paraId="6B398FA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A489BB0"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4B5B02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432F25" w14:textId="77777777" w:rsidR="00912FF4" w:rsidRPr="009743C8" w:rsidRDefault="00912FF4" w:rsidP="00912FF4">
            <w:pPr>
              <w:rPr>
                <w:lang w:val="en-GB"/>
              </w:rPr>
            </w:pPr>
            <w:r w:rsidRPr="009743C8">
              <w:rPr>
                <w:lang w:val="en-GB"/>
              </w:rPr>
              <w:t>8714</w:t>
            </w:r>
          </w:p>
        </w:tc>
        <w:tc>
          <w:tcPr>
            <w:cnfStyle w:val="000010000000" w:firstRow="0" w:lastRow="0" w:firstColumn="0" w:lastColumn="0" w:oddVBand="1" w:evenVBand="0" w:oddHBand="0" w:evenHBand="0" w:firstRowFirstColumn="0" w:firstRowLastColumn="0" w:lastRowFirstColumn="0" w:lastRowLastColumn="0"/>
            <w:tcW w:w="2713" w:type="dxa"/>
          </w:tcPr>
          <w:p w14:paraId="6E745A02" w14:textId="77777777" w:rsidR="00912FF4" w:rsidRPr="009743C8" w:rsidRDefault="00912FF4" w:rsidP="00912FF4">
            <w:pPr>
              <w:rPr>
                <w:lang w:val="en-GB"/>
              </w:rPr>
            </w:pPr>
            <w:r w:rsidRPr="009743C8">
              <w:rPr>
                <w:lang w:val="en-GB"/>
              </w:rPr>
              <w:t>Parts and accessories of vehicles of headings 8711 to 8713</w:t>
            </w:r>
          </w:p>
        </w:tc>
        <w:tc>
          <w:tcPr>
            <w:tcW w:w="2778" w:type="dxa"/>
          </w:tcPr>
          <w:p w14:paraId="00ADE81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AD09BB"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6376F6E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D8877AF" w14:textId="77777777" w:rsidR="00912FF4" w:rsidRPr="009743C8" w:rsidRDefault="00912FF4" w:rsidP="00912FF4">
            <w:pPr>
              <w:rPr>
                <w:lang w:val="en-GB"/>
              </w:rPr>
            </w:pPr>
            <w:r w:rsidRPr="009743C8">
              <w:rPr>
                <w:lang w:val="en-GB"/>
              </w:rPr>
              <w:t>8715</w:t>
            </w:r>
          </w:p>
        </w:tc>
        <w:tc>
          <w:tcPr>
            <w:cnfStyle w:val="000010000000" w:firstRow="0" w:lastRow="0" w:firstColumn="0" w:lastColumn="0" w:oddVBand="1" w:evenVBand="0" w:oddHBand="0" w:evenHBand="0" w:firstRowFirstColumn="0" w:firstRowLastColumn="0" w:lastRowFirstColumn="0" w:lastRowLastColumn="0"/>
            <w:tcW w:w="2713" w:type="dxa"/>
          </w:tcPr>
          <w:p w14:paraId="7764760C" w14:textId="77777777" w:rsidR="00912FF4" w:rsidRPr="009743C8" w:rsidRDefault="00912FF4" w:rsidP="00912FF4">
            <w:pPr>
              <w:rPr>
                <w:lang w:val="en-GB"/>
              </w:rPr>
            </w:pPr>
            <w:r w:rsidRPr="009743C8">
              <w:rPr>
                <w:lang w:val="en-GB"/>
              </w:rPr>
              <w:t>Baby carriages and parts thereof</w:t>
            </w:r>
          </w:p>
        </w:tc>
        <w:tc>
          <w:tcPr>
            <w:tcW w:w="2778" w:type="dxa"/>
          </w:tcPr>
          <w:p w14:paraId="6411A5C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411305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2782EC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A86D54"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34633C2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EB998B" w14:textId="77777777" w:rsidR="00912FF4" w:rsidRPr="009743C8" w:rsidRDefault="00912FF4" w:rsidP="00912FF4">
            <w:pPr>
              <w:rPr>
                <w:lang w:val="en-GB"/>
              </w:rPr>
            </w:pPr>
            <w:r w:rsidRPr="009743C8">
              <w:rPr>
                <w:lang w:val="en-GB"/>
              </w:rPr>
              <w:t>8716</w:t>
            </w:r>
          </w:p>
        </w:tc>
        <w:tc>
          <w:tcPr>
            <w:cnfStyle w:val="000010000000" w:firstRow="0" w:lastRow="0" w:firstColumn="0" w:lastColumn="0" w:oddVBand="1" w:evenVBand="0" w:oddHBand="0" w:evenHBand="0" w:firstRowFirstColumn="0" w:firstRowLastColumn="0" w:lastRowFirstColumn="0" w:lastRowLastColumn="0"/>
            <w:tcW w:w="2713" w:type="dxa"/>
          </w:tcPr>
          <w:p w14:paraId="1A6E5339" w14:textId="64FEC9D0" w:rsidR="00912FF4" w:rsidRPr="009743C8" w:rsidRDefault="00912FF4" w:rsidP="00912FF4">
            <w:pPr>
              <w:rPr>
                <w:lang w:val="en-GB"/>
              </w:rPr>
            </w:pPr>
            <w:r w:rsidRPr="009743C8">
              <w:rPr>
                <w:lang w:val="en-GB"/>
              </w:rPr>
              <w:t>Trailers and semi-trailers; other vehicles, not mechanically</w:t>
            </w:r>
          </w:p>
          <w:p w14:paraId="157B7080" w14:textId="77777777" w:rsidR="00912FF4" w:rsidRPr="009743C8" w:rsidRDefault="00912FF4" w:rsidP="00912FF4">
            <w:pPr>
              <w:rPr>
                <w:lang w:val="en-GB"/>
              </w:rPr>
            </w:pPr>
            <w:r w:rsidRPr="009743C8">
              <w:rPr>
                <w:lang w:val="en-GB"/>
              </w:rPr>
              <w:t>propelled; parts thereof</w:t>
            </w:r>
          </w:p>
        </w:tc>
        <w:tc>
          <w:tcPr>
            <w:tcW w:w="2778" w:type="dxa"/>
          </w:tcPr>
          <w:p w14:paraId="3B979A3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042744"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4B279A7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06DBC9" w14:textId="77777777" w:rsidR="00912FF4" w:rsidRPr="009743C8" w:rsidRDefault="00912FF4" w:rsidP="00912FF4">
            <w:pPr>
              <w:rPr>
                <w:lang w:val="en-GB"/>
              </w:rPr>
            </w:pPr>
            <w:r w:rsidRPr="009743C8">
              <w:rPr>
                <w:lang w:val="en-GB"/>
              </w:rPr>
              <w:lastRenderedPageBreak/>
              <w:t>ex Chapter 88</w:t>
            </w:r>
          </w:p>
        </w:tc>
        <w:tc>
          <w:tcPr>
            <w:cnfStyle w:val="000010000000" w:firstRow="0" w:lastRow="0" w:firstColumn="0" w:lastColumn="0" w:oddVBand="1" w:evenVBand="0" w:oddHBand="0" w:evenHBand="0" w:firstRowFirstColumn="0" w:firstRowLastColumn="0" w:lastRowFirstColumn="0" w:lastRowLastColumn="0"/>
            <w:tcW w:w="2713" w:type="dxa"/>
          </w:tcPr>
          <w:p w14:paraId="482A9C64" w14:textId="77777777" w:rsidR="00912FF4" w:rsidRPr="009743C8" w:rsidRDefault="00912FF4" w:rsidP="00912FF4">
            <w:pPr>
              <w:rPr>
                <w:lang w:val="en-GB"/>
              </w:rPr>
            </w:pPr>
            <w:r w:rsidRPr="009743C8">
              <w:rPr>
                <w:lang w:val="en-GB"/>
              </w:rPr>
              <w:t>Aircraft, spacecraft, and parts thereof; except for:</w:t>
            </w:r>
          </w:p>
        </w:tc>
        <w:tc>
          <w:tcPr>
            <w:tcW w:w="2778" w:type="dxa"/>
          </w:tcPr>
          <w:p w14:paraId="25BE712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07FAA7" w14:textId="77777777" w:rsidR="00912FF4" w:rsidRPr="009743C8" w:rsidRDefault="00912FF4" w:rsidP="00912FF4">
            <w:pPr>
              <w:rPr>
                <w:lang w:val="en-GB"/>
              </w:rPr>
            </w:pPr>
            <w:r w:rsidRPr="009743C8">
              <w:rPr>
                <w:lang w:val="en-GB"/>
              </w:rPr>
              <w:t>Manufacture in which the value of all the materials used does not exceed 40 per cent of the ex-works price of the product</w:t>
            </w:r>
          </w:p>
        </w:tc>
      </w:tr>
      <w:tr w:rsidR="00912FF4" w:rsidRPr="009743C8" w14:paraId="2655CA6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5D4069" w14:textId="77777777" w:rsidR="00912FF4" w:rsidRPr="009743C8" w:rsidRDefault="00912FF4" w:rsidP="00912FF4">
            <w:pPr>
              <w:rPr>
                <w:lang w:val="en-GB"/>
              </w:rPr>
            </w:pPr>
            <w:r w:rsidRPr="009743C8">
              <w:rPr>
                <w:lang w:val="en-GB"/>
              </w:rPr>
              <w:t>ex 8804</w:t>
            </w:r>
          </w:p>
        </w:tc>
        <w:tc>
          <w:tcPr>
            <w:cnfStyle w:val="000010000000" w:firstRow="0" w:lastRow="0" w:firstColumn="0" w:lastColumn="0" w:oddVBand="1" w:evenVBand="0" w:oddHBand="0" w:evenHBand="0" w:firstRowFirstColumn="0" w:firstRowLastColumn="0" w:lastRowFirstColumn="0" w:lastRowLastColumn="0"/>
            <w:tcW w:w="2713" w:type="dxa"/>
          </w:tcPr>
          <w:p w14:paraId="197CE80B" w14:textId="77777777" w:rsidR="00912FF4" w:rsidRPr="009743C8" w:rsidRDefault="00912FF4" w:rsidP="00912FF4">
            <w:pPr>
              <w:rPr>
                <w:lang w:val="en-GB"/>
              </w:rPr>
            </w:pPr>
            <w:r w:rsidRPr="009743C8">
              <w:rPr>
                <w:lang w:val="en-GB"/>
              </w:rPr>
              <w:t>Rotochutes</w:t>
            </w:r>
          </w:p>
        </w:tc>
        <w:tc>
          <w:tcPr>
            <w:tcW w:w="2778" w:type="dxa"/>
          </w:tcPr>
          <w:p w14:paraId="67DEB70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588" w:type="dxa"/>
          </w:tcPr>
          <w:p w14:paraId="66214B62" w14:textId="77777777" w:rsidR="00912FF4" w:rsidRPr="009743C8" w:rsidRDefault="00912FF4" w:rsidP="00912FF4">
            <w:pPr>
              <w:rPr>
                <w:lang w:val="en-GB"/>
              </w:rPr>
            </w:pPr>
            <w:r w:rsidRPr="009743C8">
              <w:rPr>
                <w:lang w:val="en-GB"/>
              </w:rPr>
              <w:t>Manufacture in which the value of all the materials used does not exceed 40 per cent of the ex-works price of the product</w:t>
            </w:r>
          </w:p>
        </w:tc>
      </w:tr>
      <w:tr w:rsidR="00912FF4" w:rsidRPr="009743C8" w14:paraId="21C7E3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355770" w14:textId="77777777" w:rsidR="00912FF4" w:rsidRPr="009743C8" w:rsidRDefault="00912FF4" w:rsidP="00912FF4">
            <w:pPr>
              <w:rPr>
                <w:lang w:val="en-GB"/>
              </w:rPr>
            </w:pPr>
            <w:r w:rsidRPr="009743C8">
              <w:rPr>
                <w:lang w:val="en-GB"/>
              </w:rPr>
              <w:t>8805</w:t>
            </w:r>
          </w:p>
        </w:tc>
        <w:tc>
          <w:tcPr>
            <w:cnfStyle w:val="000010000000" w:firstRow="0" w:lastRow="0" w:firstColumn="0" w:lastColumn="0" w:oddVBand="1" w:evenVBand="0" w:oddHBand="0" w:evenHBand="0" w:firstRowFirstColumn="0" w:firstRowLastColumn="0" w:lastRowFirstColumn="0" w:lastRowLastColumn="0"/>
            <w:tcW w:w="2713" w:type="dxa"/>
          </w:tcPr>
          <w:p w14:paraId="34683C54" w14:textId="77777777" w:rsidR="00912FF4" w:rsidRPr="009743C8" w:rsidRDefault="00912FF4" w:rsidP="00912FF4">
            <w:pPr>
              <w:rPr>
                <w:lang w:val="en-GB"/>
              </w:rPr>
            </w:pPr>
            <w:r w:rsidRPr="009743C8">
              <w:rPr>
                <w:lang w:val="en-GB"/>
              </w:rPr>
              <w:t>Aircraft launching gear; deck- arrestor or similar gear; ground flying trainers; parts of the foregoing articles</w:t>
            </w:r>
          </w:p>
        </w:tc>
        <w:tc>
          <w:tcPr>
            <w:tcW w:w="2778" w:type="dxa"/>
          </w:tcPr>
          <w:p w14:paraId="1DDF37C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6BE89F"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0EA40D0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C826503" w14:textId="77777777" w:rsidR="00912FF4" w:rsidRPr="009743C8" w:rsidRDefault="00912FF4" w:rsidP="00912FF4">
            <w:pPr>
              <w:rPr>
                <w:lang w:val="en-GB"/>
              </w:rPr>
            </w:pPr>
            <w:r w:rsidRPr="009743C8">
              <w:rPr>
                <w:lang w:val="en-GB"/>
              </w:rPr>
              <w:t>Chapter 89</w:t>
            </w:r>
          </w:p>
        </w:tc>
        <w:tc>
          <w:tcPr>
            <w:cnfStyle w:val="000010000000" w:firstRow="0" w:lastRow="0" w:firstColumn="0" w:lastColumn="0" w:oddVBand="1" w:evenVBand="0" w:oddHBand="0" w:evenHBand="0" w:firstRowFirstColumn="0" w:firstRowLastColumn="0" w:lastRowFirstColumn="0" w:lastRowLastColumn="0"/>
            <w:tcW w:w="2713" w:type="dxa"/>
          </w:tcPr>
          <w:p w14:paraId="0169E07C" w14:textId="77777777" w:rsidR="00912FF4" w:rsidRPr="009743C8" w:rsidRDefault="00912FF4" w:rsidP="00912FF4">
            <w:pPr>
              <w:rPr>
                <w:lang w:val="en-GB"/>
              </w:rPr>
            </w:pPr>
            <w:r w:rsidRPr="009743C8">
              <w:rPr>
                <w:lang w:val="en-GB"/>
              </w:rPr>
              <w:t>Ships, boats and floating structures</w:t>
            </w:r>
          </w:p>
        </w:tc>
        <w:tc>
          <w:tcPr>
            <w:tcW w:w="2778" w:type="dxa"/>
          </w:tcPr>
          <w:p w14:paraId="55D5B7F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02FF13B7" w14:textId="77777777" w:rsidR="00912FF4" w:rsidRPr="009743C8" w:rsidRDefault="00912FF4" w:rsidP="00912FF4">
            <w:pPr>
              <w:rPr>
                <w:lang w:val="en-GB"/>
              </w:rPr>
            </w:pPr>
            <w:r w:rsidRPr="009743C8">
              <w:rPr>
                <w:lang w:val="en-GB"/>
              </w:rPr>
              <w:t>Manufacture in which the value of all the materials used does not exceed 40 per cent of the ex-works price of the product</w:t>
            </w:r>
          </w:p>
        </w:tc>
      </w:tr>
      <w:tr w:rsidR="00912FF4" w:rsidRPr="009743C8" w14:paraId="75A24D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6948C34" w14:textId="77777777" w:rsidR="00912FF4" w:rsidRPr="009743C8" w:rsidRDefault="00912FF4" w:rsidP="00912FF4">
            <w:pPr>
              <w:rPr>
                <w:lang w:val="en-GB"/>
              </w:rPr>
            </w:pPr>
            <w:r w:rsidRPr="009743C8">
              <w:rPr>
                <w:lang w:val="en-GB"/>
              </w:rPr>
              <w:t>ex Chapter 90</w:t>
            </w:r>
          </w:p>
        </w:tc>
        <w:tc>
          <w:tcPr>
            <w:cnfStyle w:val="000010000000" w:firstRow="0" w:lastRow="0" w:firstColumn="0" w:lastColumn="0" w:oddVBand="1" w:evenVBand="0" w:oddHBand="0" w:evenHBand="0" w:firstRowFirstColumn="0" w:firstRowLastColumn="0" w:lastRowFirstColumn="0" w:lastRowLastColumn="0"/>
            <w:tcW w:w="2713" w:type="dxa"/>
          </w:tcPr>
          <w:p w14:paraId="4BD37C62" w14:textId="77777777" w:rsidR="00912FF4" w:rsidRPr="009743C8" w:rsidRDefault="00912FF4" w:rsidP="00912FF4">
            <w:pPr>
              <w:rPr>
                <w:lang w:val="en-GB"/>
              </w:rPr>
            </w:pPr>
            <w:r w:rsidRPr="009743C8">
              <w:rPr>
                <w:lang w:val="en-GB"/>
              </w:rPr>
              <w:t>Optical, photographic, cinemato</w:t>
            </w:r>
            <w:r w:rsidRPr="009743C8">
              <w:rPr>
                <w:lang w:val="en-GB"/>
              </w:rPr>
              <w:softHyphen/>
              <w:t>graphic, measuring, checking, precision, medical or surgical instruments and apparatus; parts and accessories thereof; except for:</w:t>
            </w:r>
          </w:p>
        </w:tc>
        <w:tc>
          <w:tcPr>
            <w:tcW w:w="2778" w:type="dxa"/>
          </w:tcPr>
          <w:p w14:paraId="0B579F1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B7FB10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2CB7AB7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3AD8F7"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658D286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86018C" w14:textId="77777777" w:rsidR="00912FF4" w:rsidRPr="009743C8" w:rsidRDefault="00912FF4" w:rsidP="00912FF4">
            <w:pPr>
              <w:rPr>
                <w:lang w:val="en-GB"/>
              </w:rPr>
            </w:pPr>
            <w:r w:rsidRPr="009743C8">
              <w:rPr>
                <w:lang w:val="en-GB"/>
              </w:rPr>
              <w:t>9001</w:t>
            </w:r>
          </w:p>
        </w:tc>
        <w:tc>
          <w:tcPr>
            <w:cnfStyle w:val="000010000000" w:firstRow="0" w:lastRow="0" w:firstColumn="0" w:lastColumn="0" w:oddVBand="1" w:evenVBand="0" w:oddHBand="0" w:evenHBand="0" w:firstRowFirstColumn="0" w:firstRowLastColumn="0" w:lastRowFirstColumn="0" w:lastRowLastColumn="0"/>
            <w:tcW w:w="2713" w:type="dxa"/>
          </w:tcPr>
          <w:p w14:paraId="25F64448" w14:textId="77777777" w:rsidR="00912FF4" w:rsidRPr="009743C8" w:rsidRDefault="00912FF4" w:rsidP="00912FF4">
            <w:pPr>
              <w:rPr>
                <w:lang w:val="en-GB"/>
              </w:rPr>
            </w:pPr>
            <w:r w:rsidRPr="009743C8">
              <w:rPr>
                <w:lang w:val="en-G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778" w:type="dxa"/>
          </w:tcPr>
          <w:p w14:paraId="73A651B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E992E2C" w14:textId="77777777" w:rsidR="00912FF4" w:rsidRPr="009743C8" w:rsidRDefault="00912FF4" w:rsidP="00912FF4">
            <w:pPr>
              <w:rPr>
                <w:lang w:val="en-GB"/>
              </w:rPr>
            </w:pPr>
          </w:p>
        </w:tc>
      </w:tr>
      <w:tr w:rsidR="00912FF4" w:rsidRPr="009743C8" w14:paraId="602B487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3549A49" w14:textId="77777777" w:rsidR="00912FF4" w:rsidRPr="009743C8" w:rsidRDefault="00912FF4" w:rsidP="00912FF4">
            <w:pPr>
              <w:rPr>
                <w:lang w:val="en-GB"/>
              </w:rPr>
            </w:pPr>
            <w:r w:rsidRPr="009743C8">
              <w:rPr>
                <w:lang w:val="en-GB"/>
              </w:rPr>
              <w:t>9002</w:t>
            </w:r>
          </w:p>
        </w:tc>
        <w:tc>
          <w:tcPr>
            <w:cnfStyle w:val="000010000000" w:firstRow="0" w:lastRow="0" w:firstColumn="0" w:lastColumn="0" w:oddVBand="1" w:evenVBand="0" w:oddHBand="0" w:evenHBand="0" w:firstRowFirstColumn="0" w:firstRowLastColumn="0" w:lastRowFirstColumn="0" w:lastRowLastColumn="0"/>
            <w:tcW w:w="2713" w:type="dxa"/>
          </w:tcPr>
          <w:p w14:paraId="0FAFE7AC" w14:textId="77777777" w:rsidR="00912FF4" w:rsidRPr="009743C8" w:rsidRDefault="00912FF4" w:rsidP="00912FF4">
            <w:pPr>
              <w:rPr>
                <w:lang w:val="en-GB"/>
              </w:rPr>
            </w:pPr>
            <w:r w:rsidRPr="009743C8">
              <w:rPr>
                <w:lang w:val="en-GB"/>
              </w:rPr>
              <w:t>Lenses, prisms, mirrors and other optical elements, of any material, mounted, being parts of or fittings for instruments or apparatus, other than such elements of glass not optically worked</w:t>
            </w:r>
          </w:p>
        </w:tc>
        <w:tc>
          <w:tcPr>
            <w:tcW w:w="2778" w:type="dxa"/>
          </w:tcPr>
          <w:p w14:paraId="6A575C6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8151C8" w14:textId="77777777" w:rsidR="00912FF4" w:rsidRPr="009743C8" w:rsidRDefault="00912FF4" w:rsidP="00912FF4">
            <w:pPr>
              <w:rPr>
                <w:lang w:val="en-GB"/>
              </w:rPr>
            </w:pPr>
          </w:p>
        </w:tc>
      </w:tr>
      <w:tr w:rsidR="00912FF4" w:rsidRPr="009743C8" w14:paraId="6D8EC83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788AD49" w14:textId="77777777" w:rsidR="00912FF4" w:rsidRPr="009743C8" w:rsidRDefault="00912FF4" w:rsidP="00912FF4">
            <w:pPr>
              <w:rPr>
                <w:lang w:val="en-GB"/>
              </w:rPr>
            </w:pPr>
            <w:r w:rsidRPr="009743C8">
              <w:rPr>
                <w:lang w:val="en-GB"/>
              </w:rPr>
              <w:lastRenderedPageBreak/>
              <w:t>9004</w:t>
            </w:r>
          </w:p>
        </w:tc>
        <w:tc>
          <w:tcPr>
            <w:cnfStyle w:val="000010000000" w:firstRow="0" w:lastRow="0" w:firstColumn="0" w:lastColumn="0" w:oddVBand="1" w:evenVBand="0" w:oddHBand="0" w:evenHBand="0" w:firstRowFirstColumn="0" w:firstRowLastColumn="0" w:lastRowFirstColumn="0" w:lastRowLastColumn="0"/>
            <w:tcW w:w="2713" w:type="dxa"/>
          </w:tcPr>
          <w:p w14:paraId="516CCD78" w14:textId="77777777" w:rsidR="00912FF4" w:rsidRPr="009743C8" w:rsidRDefault="00912FF4" w:rsidP="00912FF4">
            <w:pPr>
              <w:rPr>
                <w:lang w:val="en-GB"/>
              </w:rPr>
            </w:pPr>
            <w:r w:rsidRPr="009743C8">
              <w:rPr>
                <w:lang w:val="en-GB"/>
              </w:rPr>
              <w:t>Spectacles, goggles and the like, corrective, protective or other</w:t>
            </w:r>
          </w:p>
        </w:tc>
        <w:tc>
          <w:tcPr>
            <w:tcW w:w="2778" w:type="dxa"/>
          </w:tcPr>
          <w:p w14:paraId="5613497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CF71288" w14:textId="77777777" w:rsidR="00912FF4" w:rsidRPr="009743C8" w:rsidRDefault="00912FF4" w:rsidP="00912FF4">
            <w:pPr>
              <w:rPr>
                <w:lang w:val="en-GB"/>
              </w:rPr>
            </w:pPr>
          </w:p>
        </w:tc>
      </w:tr>
      <w:tr w:rsidR="00912FF4" w:rsidRPr="009743C8" w14:paraId="125E59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A4CE63" w14:textId="77777777" w:rsidR="00912FF4" w:rsidRPr="009743C8" w:rsidRDefault="00912FF4" w:rsidP="00912FF4">
            <w:pPr>
              <w:rPr>
                <w:lang w:val="en-GB"/>
              </w:rPr>
            </w:pPr>
            <w:r w:rsidRPr="009743C8">
              <w:rPr>
                <w:lang w:val="en-GB"/>
              </w:rPr>
              <w:t>ex 9005</w:t>
            </w:r>
          </w:p>
        </w:tc>
        <w:tc>
          <w:tcPr>
            <w:cnfStyle w:val="000010000000" w:firstRow="0" w:lastRow="0" w:firstColumn="0" w:lastColumn="0" w:oddVBand="1" w:evenVBand="0" w:oddHBand="0" w:evenHBand="0" w:firstRowFirstColumn="0" w:firstRowLastColumn="0" w:lastRowFirstColumn="0" w:lastRowLastColumn="0"/>
            <w:tcW w:w="2713" w:type="dxa"/>
          </w:tcPr>
          <w:p w14:paraId="628E7A1D" w14:textId="2D6EFBC7" w:rsidR="00912FF4" w:rsidRPr="009743C8" w:rsidRDefault="00912FF4" w:rsidP="00912FF4">
            <w:pPr>
              <w:rPr>
                <w:lang w:val="en-GB"/>
              </w:rPr>
            </w:pPr>
            <w:r w:rsidRPr="009743C8">
              <w:rPr>
                <w:lang w:val="en-GB"/>
              </w:rPr>
              <w:t>Binoculars, monoculars, other optical telescopes, and mountings therefor, except for astronomical refracting telescopes and</w:t>
            </w:r>
          </w:p>
          <w:p w14:paraId="0EEF95B0" w14:textId="77777777" w:rsidR="00912FF4" w:rsidRPr="009743C8" w:rsidRDefault="00912FF4" w:rsidP="00912FF4">
            <w:pPr>
              <w:rPr>
                <w:lang w:val="en-GB"/>
              </w:rPr>
            </w:pPr>
            <w:r w:rsidRPr="009743C8">
              <w:rPr>
                <w:lang w:val="en-GB"/>
              </w:rPr>
              <w:t>mountings therefor</w:t>
            </w:r>
          </w:p>
        </w:tc>
        <w:tc>
          <w:tcPr>
            <w:tcW w:w="2778" w:type="dxa"/>
          </w:tcPr>
          <w:p w14:paraId="184E2AA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9C7E8F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w:t>
            </w:r>
          </w:p>
          <w:p w14:paraId="5542305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6744574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3D66144"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54CD22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9C5E773" w14:textId="77777777" w:rsidR="00912FF4" w:rsidRPr="009743C8" w:rsidRDefault="00912FF4" w:rsidP="00912FF4">
            <w:pPr>
              <w:rPr>
                <w:lang w:val="en-GB"/>
              </w:rPr>
            </w:pPr>
            <w:r w:rsidRPr="009743C8">
              <w:rPr>
                <w:lang w:val="en-GB"/>
              </w:rPr>
              <w:t>ex 9006</w:t>
            </w:r>
          </w:p>
        </w:tc>
        <w:tc>
          <w:tcPr>
            <w:cnfStyle w:val="000010000000" w:firstRow="0" w:lastRow="0" w:firstColumn="0" w:lastColumn="0" w:oddVBand="1" w:evenVBand="0" w:oddHBand="0" w:evenHBand="0" w:firstRowFirstColumn="0" w:firstRowLastColumn="0" w:lastRowFirstColumn="0" w:lastRowLastColumn="0"/>
            <w:tcW w:w="2713" w:type="dxa"/>
          </w:tcPr>
          <w:p w14:paraId="384D32F8" w14:textId="2D5A1B7A" w:rsidR="00912FF4" w:rsidRPr="009743C8" w:rsidRDefault="00912FF4" w:rsidP="00912FF4">
            <w:pPr>
              <w:rPr>
                <w:lang w:val="en-GB"/>
              </w:rPr>
            </w:pPr>
            <w:r w:rsidRPr="009743C8">
              <w:rPr>
                <w:lang w:val="en-GB"/>
              </w:rPr>
              <w:t>Photographic (other than cinematographic) cameras; photographic flashlight apparatus and flashbulbs other than electrically ignited flashbulbs</w:t>
            </w:r>
          </w:p>
        </w:tc>
        <w:tc>
          <w:tcPr>
            <w:tcW w:w="2778" w:type="dxa"/>
          </w:tcPr>
          <w:p w14:paraId="04A9283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879855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18FCA0D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2EB309D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258E07C7"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55EC7A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ACA8D8" w14:textId="77777777" w:rsidR="00912FF4" w:rsidRPr="009743C8" w:rsidRDefault="00912FF4" w:rsidP="00912FF4">
            <w:pPr>
              <w:rPr>
                <w:lang w:val="en-GB"/>
              </w:rPr>
            </w:pPr>
            <w:r w:rsidRPr="009743C8">
              <w:rPr>
                <w:lang w:val="en-GB"/>
              </w:rPr>
              <w:t>9007</w:t>
            </w:r>
          </w:p>
        </w:tc>
        <w:tc>
          <w:tcPr>
            <w:cnfStyle w:val="000010000000" w:firstRow="0" w:lastRow="0" w:firstColumn="0" w:lastColumn="0" w:oddVBand="1" w:evenVBand="0" w:oddHBand="0" w:evenHBand="0" w:firstRowFirstColumn="0" w:firstRowLastColumn="0" w:lastRowFirstColumn="0" w:lastRowLastColumn="0"/>
            <w:tcW w:w="2713" w:type="dxa"/>
          </w:tcPr>
          <w:p w14:paraId="66D65CDA" w14:textId="77777777" w:rsidR="00912FF4" w:rsidRPr="009743C8" w:rsidRDefault="00912FF4" w:rsidP="00912FF4">
            <w:pPr>
              <w:rPr>
                <w:lang w:val="en-GB"/>
              </w:rPr>
            </w:pPr>
            <w:r w:rsidRPr="009743C8">
              <w:rPr>
                <w:lang w:val="en-GB"/>
              </w:rPr>
              <w:t>Cinematographic cameras and projectors, whether or not incor</w:t>
            </w:r>
            <w:r w:rsidRPr="009743C8">
              <w:rPr>
                <w:lang w:val="en-GB"/>
              </w:rPr>
              <w:softHyphen/>
              <w:t>porating sound recording or repro</w:t>
            </w:r>
            <w:r w:rsidRPr="009743C8">
              <w:rPr>
                <w:lang w:val="en-GB"/>
              </w:rPr>
              <w:softHyphen/>
              <w:t>ducing apparatus</w:t>
            </w:r>
          </w:p>
        </w:tc>
        <w:tc>
          <w:tcPr>
            <w:tcW w:w="2778" w:type="dxa"/>
          </w:tcPr>
          <w:p w14:paraId="48B5171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643F63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w:t>
            </w:r>
          </w:p>
          <w:p w14:paraId="584A926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3FDF1FC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6DD3157E"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117325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3030BC" w14:textId="77777777" w:rsidR="00912FF4" w:rsidRPr="009743C8" w:rsidRDefault="00912FF4" w:rsidP="00912FF4">
            <w:pPr>
              <w:rPr>
                <w:lang w:val="en-GB"/>
              </w:rPr>
            </w:pPr>
            <w:r w:rsidRPr="009743C8">
              <w:rPr>
                <w:lang w:val="en-GB"/>
              </w:rPr>
              <w:lastRenderedPageBreak/>
              <w:t>9011</w:t>
            </w:r>
          </w:p>
        </w:tc>
        <w:tc>
          <w:tcPr>
            <w:cnfStyle w:val="000010000000" w:firstRow="0" w:lastRow="0" w:firstColumn="0" w:lastColumn="0" w:oddVBand="1" w:evenVBand="0" w:oddHBand="0" w:evenHBand="0" w:firstRowFirstColumn="0" w:firstRowLastColumn="0" w:lastRowFirstColumn="0" w:lastRowLastColumn="0"/>
            <w:tcW w:w="2713" w:type="dxa"/>
          </w:tcPr>
          <w:p w14:paraId="0FCA9ED3" w14:textId="77777777" w:rsidR="00912FF4" w:rsidRPr="009743C8" w:rsidRDefault="00912FF4" w:rsidP="00912FF4">
            <w:pPr>
              <w:rPr>
                <w:lang w:val="en-GB"/>
              </w:rPr>
            </w:pPr>
            <w:r w:rsidRPr="009743C8">
              <w:rPr>
                <w:lang w:val="en-GB"/>
              </w:rPr>
              <w:t>Compound optical microscopes, including those for photomicro</w:t>
            </w:r>
            <w:r w:rsidRPr="009743C8">
              <w:rPr>
                <w:lang w:val="en-GB"/>
              </w:rPr>
              <w:softHyphen/>
              <w:t>graphy, cinephotomicrography or microprojection</w:t>
            </w:r>
          </w:p>
        </w:tc>
        <w:tc>
          <w:tcPr>
            <w:tcW w:w="2778" w:type="dxa"/>
          </w:tcPr>
          <w:p w14:paraId="6B3BC84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F807FB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2FB0D45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2DCE07D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41053FE"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019DB5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977F3C6" w14:textId="77777777" w:rsidR="00912FF4" w:rsidRPr="009743C8" w:rsidRDefault="00912FF4" w:rsidP="00912FF4">
            <w:pPr>
              <w:rPr>
                <w:lang w:val="en-GB"/>
              </w:rPr>
            </w:pPr>
            <w:r w:rsidRPr="009743C8">
              <w:rPr>
                <w:lang w:val="en-GB"/>
              </w:rPr>
              <w:t>ex 9014</w:t>
            </w:r>
          </w:p>
        </w:tc>
        <w:tc>
          <w:tcPr>
            <w:cnfStyle w:val="000010000000" w:firstRow="0" w:lastRow="0" w:firstColumn="0" w:lastColumn="0" w:oddVBand="1" w:evenVBand="0" w:oddHBand="0" w:evenHBand="0" w:firstRowFirstColumn="0" w:firstRowLastColumn="0" w:lastRowFirstColumn="0" w:lastRowLastColumn="0"/>
            <w:tcW w:w="2713" w:type="dxa"/>
          </w:tcPr>
          <w:p w14:paraId="59CFBBAF" w14:textId="77777777" w:rsidR="00912FF4" w:rsidRPr="009743C8" w:rsidRDefault="00912FF4" w:rsidP="00912FF4">
            <w:pPr>
              <w:rPr>
                <w:lang w:val="en-GB"/>
              </w:rPr>
            </w:pPr>
            <w:r w:rsidRPr="009743C8">
              <w:rPr>
                <w:lang w:val="en-GB"/>
              </w:rPr>
              <w:t>Other navigational instruments and appliances</w:t>
            </w:r>
          </w:p>
        </w:tc>
        <w:tc>
          <w:tcPr>
            <w:tcW w:w="2778" w:type="dxa"/>
          </w:tcPr>
          <w:p w14:paraId="116010B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6E757B" w14:textId="77777777" w:rsidR="00912FF4" w:rsidRPr="009743C8" w:rsidRDefault="00912FF4" w:rsidP="00912FF4">
            <w:pPr>
              <w:rPr>
                <w:lang w:val="en-GB"/>
              </w:rPr>
            </w:pPr>
          </w:p>
        </w:tc>
      </w:tr>
      <w:tr w:rsidR="00912FF4" w:rsidRPr="009743C8" w14:paraId="2B942C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3DEE67" w14:textId="77777777" w:rsidR="00912FF4" w:rsidRPr="009743C8" w:rsidRDefault="00912FF4" w:rsidP="00912FF4">
            <w:pPr>
              <w:rPr>
                <w:lang w:val="en-GB"/>
              </w:rPr>
            </w:pPr>
            <w:r w:rsidRPr="009743C8">
              <w:rPr>
                <w:lang w:val="en-GB"/>
              </w:rPr>
              <w:t>9015</w:t>
            </w:r>
          </w:p>
        </w:tc>
        <w:tc>
          <w:tcPr>
            <w:cnfStyle w:val="000010000000" w:firstRow="0" w:lastRow="0" w:firstColumn="0" w:lastColumn="0" w:oddVBand="1" w:evenVBand="0" w:oddHBand="0" w:evenHBand="0" w:firstRowFirstColumn="0" w:firstRowLastColumn="0" w:lastRowFirstColumn="0" w:lastRowLastColumn="0"/>
            <w:tcW w:w="2713" w:type="dxa"/>
          </w:tcPr>
          <w:p w14:paraId="54EF9CB7" w14:textId="57C09256" w:rsidR="00912FF4" w:rsidRPr="009743C8" w:rsidRDefault="00912FF4" w:rsidP="00912FF4">
            <w:pPr>
              <w:rPr>
                <w:lang w:val="en-GB"/>
              </w:rPr>
            </w:pPr>
            <w:r w:rsidRPr="009743C8">
              <w:rPr>
                <w:lang w:val="en-GB"/>
              </w:rPr>
              <w:t>Surveying (including photogram- metrical surveying), hydrographic, oceanographic, hydrological,</w:t>
            </w:r>
          </w:p>
          <w:p w14:paraId="075BFFC6" w14:textId="24D176CA" w:rsidR="00912FF4" w:rsidRPr="009743C8" w:rsidRDefault="00912FF4" w:rsidP="00912FF4">
            <w:pPr>
              <w:rPr>
                <w:lang w:val="en-GB"/>
              </w:rPr>
            </w:pPr>
            <w:r w:rsidRPr="009743C8">
              <w:rPr>
                <w:lang w:val="en-GB"/>
              </w:rPr>
              <w:t>meteorological or geophysical instruments and appliances,</w:t>
            </w:r>
          </w:p>
          <w:p w14:paraId="6F6FFE48" w14:textId="77777777" w:rsidR="00912FF4" w:rsidRPr="009743C8" w:rsidRDefault="00912FF4" w:rsidP="00912FF4">
            <w:pPr>
              <w:rPr>
                <w:lang w:val="en-GB"/>
              </w:rPr>
            </w:pPr>
            <w:r w:rsidRPr="009743C8">
              <w:rPr>
                <w:lang w:val="en-GB"/>
              </w:rPr>
              <w:t>excluding compasses; rangefinders</w:t>
            </w:r>
          </w:p>
        </w:tc>
        <w:tc>
          <w:tcPr>
            <w:tcW w:w="2778" w:type="dxa"/>
          </w:tcPr>
          <w:p w14:paraId="367B089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04789F" w14:textId="77777777" w:rsidR="00912FF4" w:rsidRPr="009743C8" w:rsidRDefault="00912FF4" w:rsidP="00912FF4">
            <w:pPr>
              <w:rPr>
                <w:lang w:val="en-GB"/>
              </w:rPr>
            </w:pPr>
          </w:p>
        </w:tc>
      </w:tr>
      <w:tr w:rsidR="00912FF4" w:rsidRPr="009743C8" w14:paraId="32CB691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E764233" w14:textId="77777777" w:rsidR="00912FF4" w:rsidRPr="009743C8" w:rsidRDefault="00912FF4" w:rsidP="00912FF4">
            <w:pPr>
              <w:rPr>
                <w:lang w:val="en-GB"/>
              </w:rPr>
            </w:pPr>
            <w:r w:rsidRPr="009743C8">
              <w:rPr>
                <w:lang w:val="en-GB"/>
              </w:rPr>
              <w:t>9016</w:t>
            </w:r>
          </w:p>
        </w:tc>
        <w:tc>
          <w:tcPr>
            <w:cnfStyle w:val="000010000000" w:firstRow="0" w:lastRow="0" w:firstColumn="0" w:lastColumn="0" w:oddVBand="1" w:evenVBand="0" w:oddHBand="0" w:evenHBand="0" w:firstRowFirstColumn="0" w:firstRowLastColumn="0" w:lastRowFirstColumn="0" w:lastRowLastColumn="0"/>
            <w:tcW w:w="2713" w:type="dxa"/>
          </w:tcPr>
          <w:p w14:paraId="49D67FA2" w14:textId="58C6F831" w:rsidR="00912FF4" w:rsidRPr="009743C8" w:rsidRDefault="00912FF4" w:rsidP="00912FF4">
            <w:pPr>
              <w:rPr>
                <w:lang w:val="en-GB"/>
              </w:rPr>
            </w:pPr>
            <w:r w:rsidRPr="009743C8">
              <w:rPr>
                <w:lang w:val="en-GB"/>
              </w:rPr>
              <w:t>Balances of a sensitivity of 5 cg or better, with or without weights</w:t>
            </w:r>
          </w:p>
        </w:tc>
        <w:tc>
          <w:tcPr>
            <w:tcW w:w="2778" w:type="dxa"/>
          </w:tcPr>
          <w:p w14:paraId="44EB534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E69413" w14:textId="77777777" w:rsidR="00912FF4" w:rsidRPr="009743C8" w:rsidRDefault="00912FF4" w:rsidP="00912FF4">
            <w:pPr>
              <w:rPr>
                <w:lang w:val="en-GB"/>
              </w:rPr>
            </w:pPr>
          </w:p>
        </w:tc>
      </w:tr>
      <w:tr w:rsidR="00912FF4" w:rsidRPr="009743C8" w14:paraId="481C11A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A2164B1" w14:textId="77777777" w:rsidR="00912FF4" w:rsidRPr="009743C8" w:rsidRDefault="00912FF4" w:rsidP="00912FF4">
            <w:pPr>
              <w:rPr>
                <w:lang w:val="en-GB"/>
              </w:rPr>
            </w:pPr>
            <w:r w:rsidRPr="009743C8">
              <w:rPr>
                <w:lang w:val="en-GB"/>
              </w:rPr>
              <w:t>9017</w:t>
            </w:r>
          </w:p>
        </w:tc>
        <w:tc>
          <w:tcPr>
            <w:cnfStyle w:val="000010000000" w:firstRow="0" w:lastRow="0" w:firstColumn="0" w:lastColumn="0" w:oddVBand="1" w:evenVBand="0" w:oddHBand="0" w:evenHBand="0" w:firstRowFirstColumn="0" w:firstRowLastColumn="0" w:lastRowFirstColumn="0" w:lastRowLastColumn="0"/>
            <w:tcW w:w="2713" w:type="dxa"/>
          </w:tcPr>
          <w:p w14:paraId="3E209CFD" w14:textId="13C116DB" w:rsidR="00912FF4" w:rsidRPr="009743C8" w:rsidRDefault="00912FF4" w:rsidP="00912FF4">
            <w:pPr>
              <w:rPr>
                <w:lang w:val="en-GB"/>
              </w:rPr>
            </w:pPr>
            <w:r w:rsidRPr="009743C8">
              <w:rPr>
                <w:lang w:val="en-GB"/>
              </w:rPr>
              <w:t>Drawing, marking-out or mathematical calculating instruments (for example, drafting machines, pantographs, protractors, drawing sets, slide rules, disc calculators); instruments for measuring length, for use in the hand (for example, measuring rods and tapes, microm</w:t>
            </w:r>
            <w:r w:rsidRPr="009743C8">
              <w:rPr>
                <w:lang w:val="en-GB"/>
              </w:rPr>
              <w:softHyphen/>
              <w:t>eters, callipers), not specified or included elsewhere in this chapter</w:t>
            </w:r>
          </w:p>
        </w:tc>
        <w:tc>
          <w:tcPr>
            <w:tcW w:w="2778" w:type="dxa"/>
          </w:tcPr>
          <w:p w14:paraId="043362B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5EC0ED" w14:textId="77777777" w:rsidR="00912FF4" w:rsidRPr="009743C8" w:rsidRDefault="00912FF4" w:rsidP="00912FF4">
            <w:pPr>
              <w:rPr>
                <w:lang w:val="en-GB"/>
              </w:rPr>
            </w:pPr>
          </w:p>
        </w:tc>
      </w:tr>
      <w:tr w:rsidR="00912FF4" w:rsidRPr="009743C8" w14:paraId="1B4379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7DDE711" w14:textId="77777777" w:rsidR="00912FF4" w:rsidRPr="009743C8" w:rsidRDefault="00912FF4" w:rsidP="00912FF4">
            <w:pPr>
              <w:rPr>
                <w:lang w:val="en-GB"/>
              </w:rPr>
            </w:pPr>
            <w:r w:rsidRPr="009743C8">
              <w:rPr>
                <w:lang w:val="en-GB"/>
              </w:rPr>
              <w:lastRenderedPageBreak/>
              <w:t>9018</w:t>
            </w:r>
          </w:p>
        </w:tc>
        <w:tc>
          <w:tcPr>
            <w:cnfStyle w:val="000010000000" w:firstRow="0" w:lastRow="0" w:firstColumn="0" w:lastColumn="0" w:oddVBand="1" w:evenVBand="0" w:oddHBand="0" w:evenHBand="0" w:firstRowFirstColumn="0" w:firstRowLastColumn="0" w:lastRowFirstColumn="0" w:lastRowLastColumn="0"/>
            <w:tcW w:w="2713" w:type="dxa"/>
          </w:tcPr>
          <w:p w14:paraId="16F6683F" w14:textId="77777777" w:rsidR="00912FF4" w:rsidRPr="009743C8" w:rsidRDefault="00912FF4" w:rsidP="00912FF4">
            <w:pPr>
              <w:rPr>
                <w:lang w:val="en-GB"/>
              </w:rPr>
            </w:pPr>
            <w:r w:rsidRPr="009743C8">
              <w:rPr>
                <w:lang w:val="en-GB"/>
              </w:rPr>
              <w:t>Instruments and appliances used in medical, surgical, dental or veterinary sciences, including scintigraphic apparatus, other electro-medical apparatus and sight-testing instruments:</w:t>
            </w:r>
          </w:p>
        </w:tc>
        <w:tc>
          <w:tcPr>
            <w:tcW w:w="2778" w:type="dxa"/>
          </w:tcPr>
          <w:p w14:paraId="0609F01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64D36FE" w14:textId="77777777" w:rsidR="00912FF4" w:rsidRPr="009743C8" w:rsidRDefault="00912FF4" w:rsidP="00912FF4">
            <w:pPr>
              <w:rPr>
                <w:lang w:val="en-GB"/>
              </w:rPr>
            </w:pPr>
          </w:p>
        </w:tc>
      </w:tr>
      <w:tr w:rsidR="00912FF4" w:rsidRPr="009743C8" w14:paraId="25410A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6962B8F"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11C213" w14:textId="77777777" w:rsidR="00912FF4" w:rsidRPr="009743C8" w:rsidRDefault="00912FF4" w:rsidP="00912FF4">
            <w:pPr>
              <w:rPr>
                <w:lang w:val="en-GB"/>
              </w:rPr>
            </w:pPr>
            <w:r w:rsidRPr="009743C8">
              <w:rPr>
                <w:lang w:val="en-GB"/>
              </w:rPr>
              <w:t>- Dentists' chairs incorporating dental appliances or dentists' spittoons</w:t>
            </w:r>
          </w:p>
        </w:tc>
        <w:tc>
          <w:tcPr>
            <w:tcW w:w="2778" w:type="dxa"/>
          </w:tcPr>
          <w:p w14:paraId="264F246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588" w:type="dxa"/>
          </w:tcPr>
          <w:p w14:paraId="4535350D" w14:textId="77777777" w:rsidR="00912FF4" w:rsidRPr="009743C8" w:rsidRDefault="00912FF4" w:rsidP="00912FF4">
            <w:pPr>
              <w:rPr>
                <w:lang w:val="en-GB"/>
              </w:rPr>
            </w:pPr>
            <w:r w:rsidRPr="009743C8">
              <w:rPr>
                <w:lang w:val="en-GB"/>
              </w:rPr>
              <w:t>Manufacture in which the value of all the materials used does not exceed 40 per cent of the ex-works price of the product</w:t>
            </w:r>
          </w:p>
        </w:tc>
      </w:tr>
      <w:tr w:rsidR="00912FF4" w:rsidRPr="009743C8" w14:paraId="21B454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B30C4CE"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8FAE5DC" w14:textId="77777777" w:rsidR="00912FF4" w:rsidRPr="009743C8" w:rsidRDefault="00912FF4" w:rsidP="00912FF4">
            <w:pPr>
              <w:rPr>
                <w:lang w:val="en-GB"/>
              </w:rPr>
            </w:pPr>
            <w:r w:rsidRPr="009743C8">
              <w:rPr>
                <w:lang w:val="en-GB"/>
              </w:rPr>
              <w:t>- Other</w:t>
            </w:r>
          </w:p>
        </w:tc>
        <w:tc>
          <w:tcPr>
            <w:tcW w:w="2778" w:type="dxa"/>
          </w:tcPr>
          <w:p w14:paraId="3C50E64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69F75A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2E71808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5C945B"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4399B8C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216716" w14:textId="77777777" w:rsidR="00912FF4" w:rsidRPr="009743C8" w:rsidRDefault="00912FF4" w:rsidP="00912FF4">
            <w:pPr>
              <w:rPr>
                <w:lang w:val="en-GB"/>
              </w:rPr>
            </w:pPr>
            <w:r w:rsidRPr="009743C8">
              <w:rPr>
                <w:lang w:val="en-GB"/>
              </w:rPr>
              <w:t>9019</w:t>
            </w:r>
          </w:p>
        </w:tc>
        <w:tc>
          <w:tcPr>
            <w:cnfStyle w:val="000010000000" w:firstRow="0" w:lastRow="0" w:firstColumn="0" w:lastColumn="0" w:oddVBand="1" w:evenVBand="0" w:oddHBand="0" w:evenHBand="0" w:firstRowFirstColumn="0" w:firstRowLastColumn="0" w:lastRowFirstColumn="0" w:lastRowLastColumn="0"/>
            <w:tcW w:w="2713" w:type="dxa"/>
          </w:tcPr>
          <w:p w14:paraId="027C8299" w14:textId="00C385CB" w:rsidR="00912FF4" w:rsidRPr="009743C8" w:rsidRDefault="00912FF4" w:rsidP="00912FF4">
            <w:pPr>
              <w:rPr>
                <w:lang w:val="en-GB"/>
              </w:rPr>
            </w:pPr>
            <w:r w:rsidRPr="009743C8">
              <w:rPr>
                <w:lang w:val="en-GB"/>
              </w:rPr>
              <w:t>Mechano-therapy appliances;</w:t>
            </w:r>
          </w:p>
          <w:p w14:paraId="7DAAE59F" w14:textId="4B53C82C" w:rsidR="00912FF4" w:rsidRPr="009743C8" w:rsidRDefault="00912FF4" w:rsidP="00912FF4">
            <w:pPr>
              <w:rPr>
                <w:lang w:val="en-GB"/>
              </w:rPr>
            </w:pPr>
            <w:r w:rsidRPr="009743C8">
              <w:rPr>
                <w:lang w:val="en-GB"/>
              </w:rPr>
              <w:t>massage apparatus; psychological aptitude-testing apparatus; ozone therapy, oxygen therapy, aerosol therapy, artificial respiration or other therapeutic respiration</w:t>
            </w:r>
          </w:p>
          <w:p w14:paraId="2037EDE4" w14:textId="77777777" w:rsidR="00912FF4" w:rsidRPr="009743C8" w:rsidRDefault="00912FF4" w:rsidP="00912FF4">
            <w:pPr>
              <w:rPr>
                <w:lang w:val="en-GB"/>
              </w:rPr>
            </w:pPr>
            <w:r w:rsidRPr="009743C8">
              <w:rPr>
                <w:lang w:val="en-GB"/>
              </w:rPr>
              <w:t>apparatus</w:t>
            </w:r>
          </w:p>
        </w:tc>
        <w:tc>
          <w:tcPr>
            <w:tcW w:w="2778" w:type="dxa"/>
          </w:tcPr>
          <w:p w14:paraId="1CAE083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B7EDFC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2D5BCA6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70CDF3"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38FC9CB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524111" w14:textId="77777777" w:rsidR="00912FF4" w:rsidRPr="009743C8" w:rsidRDefault="00912FF4" w:rsidP="00912FF4">
            <w:pPr>
              <w:rPr>
                <w:lang w:val="en-GB"/>
              </w:rPr>
            </w:pPr>
            <w:r w:rsidRPr="009743C8">
              <w:rPr>
                <w:lang w:val="en-GB"/>
              </w:rPr>
              <w:t>9020</w:t>
            </w:r>
          </w:p>
        </w:tc>
        <w:tc>
          <w:tcPr>
            <w:cnfStyle w:val="000010000000" w:firstRow="0" w:lastRow="0" w:firstColumn="0" w:lastColumn="0" w:oddVBand="1" w:evenVBand="0" w:oddHBand="0" w:evenHBand="0" w:firstRowFirstColumn="0" w:firstRowLastColumn="0" w:lastRowFirstColumn="0" w:lastRowLastColumn="0"/>
            <w:tcW w:w="2713" w:type="dxa"/>
          </w:tcPr>
          <w:p w14:paraId="1D9731C6" w14:textId="77777777" w:rsidR="00912FF4" w:rsidRPr="009743C8" w:rsidRDefault="00912FF4" w:rsidP="00912FF4">
            <w:pPr>
              <w:rPr>
                <w:lang w:val="en-GB"/>
              </w:rPr>
            </w:pPr>
            <w:r w:rsidRPr="009743C8">
              <w:rPr>
                <w:lang w:val="en-GB"/>
              </w:rPr>
              <w:t>Other breathing appliances and gas masks, excluding protective masks having neither mechanical parts nor replaceable filters</w:t>
            </w:r>
          </w:p>
        </w:tc>
        <w:tc>
          <w:tcPr>
            <w:tcW w:w="2778" w:type="dxa"/>
          </w:tcPr>
          <w:p w14:paraId="4C5D318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E40DAA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0911531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ADA76B"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3578CB0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E143700" w14:textId="77777777" w:rsidR="00912FF4" w:rsidRPr="009743C8" w:rsidRDefault="00912FF4" w:rsidP="00912FF4">
            <w:pPr>
              <w:rPr>
                <w:lang w:val="en-GB"/>
              </w:rPr>
            </w:pPr>
            <w:r w:rsidRPr="009743C8">
              <w:rPr>
                <w:lang w:val="en-GB"/>
              </w:rPr>
              <w:t>9024</w:t>
            </w:r>
          </w:p>
        </w:tc>
        <w:tc>
          <w:tcPr>
            <w:cnfStyle w:val="000010000000" w:firstRow="0" w:lastRow="0" w:firstColumn="0" w:lastColumn="0" w:oddVBand="1" w:evenVBand="0" w:oddHBand="0" w:evenHBand="0" w:firstRowFirstColumn="0" w:firstRowLastColumn="0" w:lastRowFirstColumn="0" w:lastRowLastColumn="0"/>
            <w:tcW w:w="2713" w:type="dxa"/>
          </w:tcPr>
          <w:p w14:paraId="788EC8C6" w14:textId="77777777" w:rsidR="00912FF4" w:rsidRPr="009743C8" w:rsidRDefault="00912FF4" w:rsidP="00912FF4">
            <w:pPr>
              <w:rPr>
                <w:lang w:val="en-GB"/>
              </w:rPr>
            </w:pPr>
            <w:r w:rsidRPr="009743C8">
              <w:rPr>
                <w:lang w:val="en-GB"/>
              </w:rPr>
              <w:t>Machines and appliances for testing the hardness, strength, compressibility, elasticity or other mechanical properties of materials (for example, metals, wood, textiles, paper, plastics)</w:t>
            </w:r>
          </w:p>
        </w:tc>
        <w:tc>
          <w:tcPr>
            <w:tcW w:w="2778" w:type="dxa"/>
          </w:tcPr>
          <w:p w14:paraId="18B9429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3CCC5D" w14:textId="77777777" w:rsidR="00912FF4" w:rsidRPr="009743C8" w:rsidRDefault="00912FF4" w:rsidP="00912FF4">
            <w:pPr>
              <w:rPr>
                <w:lang w:val="en-GB"/>
              </w:rPr>
            </w:pPr>
          </w:p>
        </w:tc>
      </w:tr>
      <w:tr w:rsidR="00912FF4" w:rsidRPr="009743C8" w14:paraId="794E04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23C4690" w14:textId="77777777" w:rsidR="00912FF4" w:rsidRPr="009743C8" w:rsidRDefault="00912FF4" w:rsidP="00912FF4">
            <w:pPr>
              <w:rPr>
                <w:lang w:val="en-GB"/>
              </w:rPr>
            </w:pPr>
            <w:r w:rsidRPr="009743C8">
              <w:rPr>
                <w:lang w:val="en-GB"/>
              </w:rPr>
              <w:lastRenderedPageBreak/>
              <w:t>9025</w:t>
            </w:r>
          </w:p>
        </w:tc>
        <w:tc>
          <w:tcPr>
            <w:cnfStyle w:val="000010000000" w:firstRow="0" w:lastRow="0" w:firstColumn="0" w:lastColumn="0" w:oddVBand="1" w:evenVBand="0" w:oddHBand="0" w:evenHBand="0" w:firstRowFirstColumn="0" w:firstRowLastColumn="0" w:lastRowFirstColumn="0" w:lastRowLastColumn="0"/>
            <w:tcW w:w="2713" w:type="dxa"/>
          </w:tcPr>
          <w:p w14:paraId="0D6C09A3" w14:textId="1424C630" w:rsidR="00912FF4" w:rsidRPr="009743C8" w:rsidRDefault="00912FF4" w:rsidP="00912FF4">
            <w:pPr>
              <w:rPr>
                <w:lang w:val="en-GB"/>
              </w:rPr>
            </w:pPr>
            <w:r w:rsidRPr="009743C8">
              <w:rPr>
                <w:lang w:val="en-GB"/>
              </w:rPr>
              <w:t>- Hydrometers and similar floating instruments, thermometers</w:t>
            </w:r>
          </w:p>
          <w:p w14:paraId="04BA677E" w14:textId="77777777" w:rsidR="00912FF4" w:rsidRPr="009743C8" w:rsidRDefault="00912FF4" w:rsidP="00912FF4">
            <w:pPr>
              <w:rPr>
                <w:lang w:val="en-GB"/>
              </w:rPr>
            </w:pPr>
            <w:r w:rsidRPr="009743C8">
              <w:rPr>
                <w:lang w:val="en-GB"/>
              </w:rPr>
              <w:t>(except for electric or electronic thermometers for vehicles), pyro</w:t>
            </w:r>
            <w:r w:rsidRPr="009743C8">
              <w:rPr>
                <w:lang w:val="en-GB"/>
              </w:rPr>
              <w:softHyphen/>
              <w:t>meters, barometers, hygrometers and psychrometers, recording or not, and any combination of these instruments</w:t>
            </w:r>
          </w:p>
        </w:tc>
        <w:tc>
          <w:tcPr>
            <w:tcW w:w="2778" w:type="dxa"/>
          </w:tcPr>
          <w:p w14:paraId="7E2105D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EAFF39" w14:textId="77777777" w:rsidR="00912FF4" w:rsidRPr="009743C8" w:rsidRDefault="00912FF4" w:rsidP="00912FF4">
            <w:pPr>
              <w:rPr>
                <w:lang w:val="en-GB"/>
              </w:rPr>
            </w:pPr>
          </w:p>
        </w:tc>
      </w:tr>
      <w:tr w:rsidR="00912FF4" w:rsidRPr="009743C8" w14:paraId="07B6DEC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1229BEE"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7C4C583" w14:textId="77777777" w:rsidR="00912FF4" w:rsidRPr="009743C8" w:rsidRDefault="00912FF4" w:rsidP="00912FF4">
            <w:pPr>
              <w:rPr>
                <w:lang w:val="en-GB"/>
              </w:rPr>
            </w:pPr>
            <w:r w:rsidRPr="009743C8">
              <w:rPr>
                <w:lang w:val="en-GB"/>
              </w:rPr>
              <w:t>- Electric or electronic ther</w:t>
            </w:r>
            <w:r w:rsidRPr="009743C8">
              <w:rPr>
                <w:lang w:val="en-GB"/>
              </w:rPr>
              <w:softHyphen/>
              <w:t>mometers for vehicles</w:t>
            </w:r>
          </w:p>
        </w:tc>
        <w:tc>
          <w:tcPr>
            <w:tcW w:w="2778" w:type="dxa"/>
          </w:tcPr>
          <w:p w14:paraId="02DA1A7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353174" w14:textId="77777777" w:rsidR="00912FF4" w:rsidRPr="009743C8" w:rsidRDefault="00912FF4" w:rsidP="00912FF4">
            <w:pPr>
              <w:rPr>
                <w:lang w:val="en-GB"/>
              </w:rPr>
            </w:pPr>
            <w:r w:rsidRPr="009743C8">
              <w:rPr>
                <w:lang w:val="en-GB"/>
              </w:rPr>
              <w:t>Manufacture in which the value of all the materials used does not exceed 55 per cent of the ex-works price of the product</w:t>
            </w:r>
          </w:p>
        </w:tc>
      </w:tr>
      <w:tr w:rsidR="00912FF4" w:rsidRPr="009743C8" w14:paraId="28F36DA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D8E16AA" w14:textId="77777777" w:rsidR="00912FF4" w:rsidRPr="009743C8" w:rsidRDefault="00912FF4" w:rsidP="00912FF4">
            <w:pPr>
              <w:rPr>
                <w:lang w:val="en-GB"/>
              </w:rPr>
            </w:pPr>
            <w:r w:rsidRPr="009743C8">
              <w:rPr>
                <w:lang w:val="en-GB"/>
              </w:rPr>
              <w:t>9026</w:t>
            </w:r>
          </w:p>
        </w:tc>
        <w:tc>
          <w:tcPr>
            <w:cnfStyle w:val="000010000000" w:firstRow="0" w:lastRow="0" w:firstColumn="0" w:lastColumn="0" w:oddVBand="1" w:evenVBand="0" w:oddHBand="0" w:evenHBand="0" w:firstRowFirstColumn="0" w:firstRowLastColumn="0" w:lastRowFirstColumn="0" w:lastRowLastColumn="0"/>
            <w:tcW w:w="2713" w:type="dxa"/>
          </w:tcPr>
          <w:p w14:paraId="1F0824D2" w14:textId="77777777" w:rsidR="00912FF4" w:rsidRPr="009743C8" w:rsidRDefault="00912FF4" w:rsidP="00912FF4">
            <w:pPr>
              <w:rPr>
                <w:lang w:val="en-GB"/>
              </w:rPr>
            </w:pPr>
            <w:r w:rsidRPr="009743C8">
              <w:rPr>
                <w:lang w:val="en-GB"/>
              </w:rPr>
              <w:t>- Instruments and apparatus for measuring or checking the flow, level, or other variables of liquids or gases (for example, flow meters, level gauges, mano</w:t>
            </w:r>
            <w:r w:rsidRPr="009743C8">
              <w:rPr>
                <w:lang w:val="en-GB"/>
              </w:rPr>
              <w:softHyphen/>
              <w:t>meters, heat meters), excluding electric or electronic fuel gauges for vehicles instruments and apparatus of heading 9014, 9015, 9028 or 9032</w:t>
            </w:r>
          </w:p>
        </w:tc>
        <w:tc>
          <w:tcPr>
            <w:tcW w:w="2778" w:type="dxa"/>
          </w:tcPr>
          <w:p w14:paraId="16794D8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6A0FC14" w14:textId="77777777" w:rsidR="00912FF4" w:rsidRPr="009743C8" w:rsidRDefault="00912FF4" w:rsidP="00912FF4">
            <w:pPr>
              <w:rPr>
                <w:lang w:val="en-GB"/>
              </w:rPr>
            </w:pPr>
          </w:p>
        </w:tc>
      </w:tr>
      <w:tr w:rsidR="00912FF4" w:rsidRPr="009743C8" w14:paraId="55D42E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DC23FBD"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14059C" w14:textId="77777777" w:rsidR="00912FF4" w:rsidRPr="009743C8" w:rsidRDefault="00912FF4" w:rsidP="00912FF4">
            <w:pPr>
              <w:rPr>
                <w:lang w:val="en-GB"/>
              </w:rPr>
            </w:pPr>
            <w:r w:rsidRPr="009743C8">
              <w:rPr>
                <w:lang w:val="en-GB"/>
              </w:rPr>
              <w:t>- Others</w:t>
            </w:r>
          </w:p>
        </w:tc>
        <w:tc>
          <w:tcPr>
            <w:tcW w:w="2778" w:type="dxa"/>
          </w:tcPr>
          <w:p w14:paraId="5B28043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379ECF" w14:textId="77777777" w:rsidR="00912FF4" w:rsidRPr="009743C8" w:rsidRDefault="00912FF4" w:rsidP="00912FF4">
            <w:pPr>
              <w:rPr>
                <w:lang w:val="en-GB"/>
              </w:rPr>
            </w:pPr>
            <w:r w:rsidRPr="009743C8">
              <w:rPr>
                <w:lang w:val="en-GB"/>
              </w:rPr>
              <w:t>Manufacture in which the value of all the materials used does not exceed 55 per cent of the ex-works price of the product</w:t>
            </w:r>
          </w:p>
        </w:tc>
      </w:tr>
      <w:tr w:rsidR="00912FF4" w:rsidRPr="009743C8" w14:paraId="2D1A41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02697D" w14:textId="77777777" w:rsidR="00912FF4" w:rsidRPr="009743C8" w:rsidRDefault="00912FF4" w:rsidP="00912FF4">
            <w:pPr>
              <w:rPr>
                <w:lang w:val="en-GB"/>
              </w:rPr>
            </w:pPr>
            <w:r w:rsidRPr="009743C8">
              <w:rPr>
                <w:lang w:val="en-GB"/>
              </w:rPr>
              <w:t>9027</w:t>
            </w:r>
          </w:p>
        </w:tc>
        <w:tc>
          <w:tcPr>
            <w:cnfStyle w:val="000010000000" w:firstRow="0" w:lastRow="0" w:firstColumn="0" w:lastColumn="0" w:oddVBand="1" w:evenVBand="0" w:oddHBand="0" w:evenHBand="0" w:firstRowFirstColumn="0" w:firstRowLastColumn="0" w:lastRowFirstColumn="0" w:lastRowLastColumn="0"/>
            <w:tcW w:w="2713" w:type="dxa"/>
          </w:tcPr>
          <w:p w14:paraId="1F95CEDB" w14:textId="7D9B29C5" w:rsidR="00912FF4" w:rsidRPr="009743C8" w:rsidRDefault="00912FF4" w:rsidP="00912FF4">
            <w:pPr>
              <w:rPr>
                <w:lang w:val="en-GB"/>
              </w:rPr>
            </w:pPr>
            <w:r w:rsidRPr="009743C8">
              <w:rPr>
                <w:lang w:val="en-GB"/>
              </w:rPr>
              <w:t>Instruments and apparatus for physical or chemical analysis (for example, polarimeters, refractometers, spectrometers, gas or smoke analysis apparatus);</w:t>
            </w:r>
          </w:p>
          <w:p w14:paraId="512D775B" w14:textId="6E5DC379" w:rsidR="00912FF4" w:rsidRPr="009743C8" w:rsidRDefault="00912FF4" w:rsidP="00912FF4">
            <w:pPr>
              <w:rPr>
                <w:lang w:val="en-GB"/>
              </w:rPr>
            </w:pPr>
            <w:r w:rsidRPr="009743C8">
              <w:rPr>
                <w:lang w:val="en-GB"/>
              </w:rPr>
              <w:t>instruments and apparatus for measuring or checking viscosity, porosity, expansion, surface</w:t>
            </w:r>
          </w:p>
          <w:p w14:paraId="5848C90E" w14:textId="77777777" w:rsidR="00912FF4" w:rsidRPr="009743C8" w:rsidRDefault="00912FF4" w:rsidP="00912FF4">
            <w:pPr>
              <w:rPr>
                <w:lang w:val="en-GB"/>
              </w:rPr>
            </w:pPr>
            <w:r w:rsidRPr="009743C8">
              <w:rPr>
                <w:lang w:val="en-GB"/>
              </w:rPr>
              <w:t>tension or the like; instruments and apparatus for measuring or checking quantities of heat, sound or light (including exposure meters); microtomes</w:t>
            </w:r>
          </w:p>
        </w:tc>
        <w:tc>
          <w:tcPr>
            <w:tcW w:w="2778" w:type="dxa"/>
          </w:tcPr>
          <w:p w14:paraId="7B56069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48776C" w14:textId="77777777" w:rsidR="00912FF4" w:rsidRPr="009743C8" w:rsidRDefault="00912FF4" w:rsidP="00912FF4">
            <w:pPr>
              <w:rPr>
                <w:lang w:val="en-GB"/>
              </w:rPr>
            </w:pPr>
          </w:p>
        </w:tc>
      </w:tr>
      <w:tr w:rsidR="00912FF4" w:rsidRPr="009743C8" w14:paraId="73CC919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35662B6" w14:textId="77777777" w:rsidR="00912FF4" w:rsidRPr="009743C8" w:rsidRDefault="00912FF4" w:rsidP="00912FF4">
            <w:pPr>
              <w:rPr>
                <w:lang w:val="en-GB"/>
              </w:rPr>
            </w:pPr>
            <w:r w:rsidRPr="009743C8">
              <w:rPr>
                <w:lang w:val="en-GB"/>
              </w:rPr>
              <w:lastRenderedPageBreak/>
              <w:t>9028</w:t>
            </w:r>
          </w:p>
        </w:tc>
        <w:tc>
          <w:tcPr>
            <w:cnfStyle w:val="000010000000" w:firstRow="0" w:lastRow="0" w:firstColumn="0" w:lastColumn="0" w:oddVBand="1" w:evenVBand="0" w:oddHBand="0" w:evenHBand="0" w:firstRowFirstColumn="0" w:firstRowLastColumn="0" w:lastRowFirstColumn="0" w:lastRowLastColumn="0"/>
            <w:tcW w:w="2713" w:type="dxa"/>
          </w:tcPr>
          <w:p w14:paraId="0415CA4B" w14:textId="77777777" w:rsidR="00912FF4" w:rsidRPr="009743C8" w:rsidRDefault="00912FF4" w:rsidP="00912FF4">
            <w:pPr>
              <w:rPr>
                <w:lang w:val="en-GB"/>
              </w:rPr>
            </w:pPr>
            <w:r w:rsidRPr="009743C8">
              <w:rPr>
                <w:lang w:val="en-GB"/>
              </w:rPr>
              <w:t>Gas, liquid or electricity supply or production meters, including cali</w:t>
            </w:r>
            <w:r w:rsidRPr="009743C8">
              <w:rPr>
                <w:lang w:val="en-GB"/>
              </w:rPr>
              <w:softHyphen/>
              <w:t>brating meters therefor:</w:t>
            </w:r>
          </w:p>
        </w:tc>
        <w:tc>
          <w:tcPr>
            <w:tcW w:w="2778" w:type="dxa"/>
          </w:tcPr>
          <w:p w14:paraId="52FE617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3EE9B68" w14:textId="77777777" w:rsidR="00912FF4" w:rsidRPr="009743C8" w:rsidRDefault="00912FF4" w:rsidP="00912FF4">
            <w:pPr>
              <w:rPr>
                <w:lang w:val="en-GB"/>
              </w:rPr>
            </w:pPr>
          </w:p>
        </w:tc>
      </w:tr>
      <w:tr w:rsidR="00912FF4" w:rsidRPr="009743C8" w14:paraId="68306F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9FA1929"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AA40280" w14:textId="77777777" w:rsidR="00912FF4" w:rsidRPr="009743C8" w:rsidRDefault="00912FF4" w:rsidP="00912FF4">
            <w:pPr>
              <w:rPr>
                <w:lang w:val="en-GB"/>
              </w:rPr>
            </w:pPr>
            <w:r w:rsidRPr="009743C8">
              <w:rPr>
                <w:lang w:val="en-GB"/>
              </w:rPr>
              <w:t>-Parts and accessories</w:t>
            </w:r>
          </w:p>
        </w:tc>
        <w:tc>
          <w:tcPr>
            <w:tcW w:w="2778" w:type="dxa"/>
          </w:tcPr>
          <w:p w14:paraId="6100C2B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3AB4A1" w14:textId="77777777" w:rsidR="00912FF4" w:rsidRPr="009743C8" w:rsidRDefault="00912FF4" w:rsidP="00912FF4">
            <w:pPr>
              <w:rPr>
                <w:lang w:val="en-GB"/>
              </w:rPr>
            </w:pPr>
          </w:p>
        </w:tc>
      </w:tr>
      <w:tr w:rsidR="00912FF4" w:rsidRPr="009743C8" w14:paraId="22553F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5379077"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ADED4F" w14:textId="77777777" w:rsidR="00912FF4" w:rsidRPr="009743C8" w:rsidRDefault="00912FF4" w:rsidP="00912FF4">
            <w:pPr>
              <w:rPr>
                <w:lang w:val="en-GB"/>
              </w:rPr>
            </w:pPr>
            <w:r w:rsidRPr="009743C8">
              <w:rPr>
                <w:lang w:val="en-GB"/>
              </w:rPr>
              <w:t>-Other</w:t>
            </w:r>
          </w:p>
        </w:tc>
        <w:tc>
          <w:tcPr>
            <w:tcW w:w="2778" w:type="dxa"/>
          </w:tcPr>
          <w:p w14:paraId="2E75E5D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7C0013E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A0906E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375A6804"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554197B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570A05" w14:textId="77777777" w:rsidR="00912FF4" w:rsidRPr="009743C8" w:rsidRDefault="00912FF4" w:rsidP="00912FF4">
            <w:pPr>
              <w:rPr>
                <w:lang w:val="en-GB"/>
              </w:rPr>
            </w:pPr>
            <w:r w:rsidRPr="009743C8">
              <w:rPr>
                <w:lang w:val="en-GB"/>
              </w:rPr>
              <w:t>9029</w:t>
            </w:r>
          </w:p>
        </w:tc>
        <w:tc>
          <w:tcPr>
            <w:cnfStyle w:val="000010000000" w:firstRow="0" w:lastRow="0" w:firstColumn="0" w:lastColumn="0" w:oddVBand="1" w:evenVBand="0" w:oddHBand="0" w:evenHBand="0" w:firstRowFirstColumn="0" w:firstRowLastColumn="0" w:lastRowFirstColumn="0" w:lastRowLastColumn="0"/>
            <w:tcW w:w="2713" w:type="dxa"/>
          </w:tcPr>
          <w:p w14:paraId="3F284CAA" w14:textId="77777777" w:rsidR="00912FF4" w:rsidRPr="009743C8" w:rsidRDefault="00912FF4" w:rsidP="00912FF4">
            <w:pPr>
              <w:rPr>
                <w:lang w:val="en-GB"/>
              </w:rPr>
            </w:pPr>
            <w:r w:rsidRPr="009743C8">
              <w:rPr>
                <w:lang w:val="en-GB"/>
              </w:rPr>
              <w:t>Revolution counters, production counters, taximeters, mileometers, pedometers and the like; speed indicators and tachometers, other than those of heading 9014 or 9015; stroboscopes</w:t>
            </w:r>
          </w:p>
        </w:tc>
        <w:tc>
          <w:tcPr>
            <w:tcW w:w="2778" w:type="dxa"/>
          </w:tcPr>
          <w:p w14:paraId="0811F08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4410B4" w14:textId="77777777" w:rsidR="00912FF4" w:rsidRPr="009743C8" w:rsidRDefault="00912FF4" w:rsidP="00912FF4">
            <w:pPr>
              <w:rPr>
                <w:lang w:val="en-GB"/>
              </w:rPr>
            </w:pPr>
            <w:r w:rsidRPr="009743C8">
              <w:rPr>
                <w:lang w:val="en-GB"/>
              </w:rPr>
              <w:t>Manufacture in which the value of all the materials used does not exceed 55 per cent of the ex-works price of the product</w:t>
            </w:r>
          </w:p>
        </w:tc>
      </w:tr>
      <w:tr w:rsidR="00912FF4" w:rsidRPr="009743C8" w14:paraId="5E95270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0653405" w14:textId="77777777" w:rsidR="00912FF4" w:rsidRPr="009743C8" w:rsidRDefault="00912FF4" w:rsidP="00912FF4">
            <w:pPr>
              <w:rPr>
                <w:lang w:val="en-GB"/>
              </w:rPr>
            </w:pPr>
            <w:r w:rsidRPr="009743C8">
              <w:rPr>
                <w:lang w:val="en-GB"/>
              </w:rPr>
              <w:t>9030</w:t>
            </w:r>
          </w:p>
        </w:tc>
        <w:tc>
          <w:tcPr>
            <w:cnfStyle w:val="000010000000" w:firstRow="0" w:lastRow="0" w:firstColumn="0" w:lastColumn="0" w:oddVBand="1" w:evenVBand="0" w:oddHBand="0" w:evenHBand="0" w:firstRowFirstColumn="0" w:firstRowLastColumn="0" w:lastRowFirstColumn="0" w:lastRowLastColumn="0"/>
            <w:tcW w:w="2713" w:type="dxa"/>
          </w:tcPr>
          <w:p w14:paraId="55899209" w14:textId="77777777" w:rsidR="00912FF4" w:rsidRPr="009743C8" w:rsidRDefault="00912FF4" w:rsidP="00912FF4">
            <w:pPr>
              <w:rPr>
                <w:lang w:val="en-GB"/>
              </w:rPr>
            </w:pPr>
            <w:r w:rsidRPr="009743C8">
              <w:rPr>
                <w:lang w:val="en-GB"/>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778" w:type="dxa"/>
          </w:tcPr>
          <w:p w14:paraId="19B4448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B5C00B" w14:textId="77777777" w:rsidR="00912FF4" w:rsidRPr="009743C8" w:rsidRDefault="00912FF4" w:rsidP="00912FF4">
            <w:pPr>
              <w:rPr>
                <w:lang w:val="en-GB"/>
              </w:rPr>
            </w:pPr>
          </w:p>
        </w:tc>
      </w:tr>
      <w:tr w:rsidR="00912FF4" w:rsidRPr="009743C8" w14:paraId="25A4CB1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075139" w14:textId="77777777" w:rsidR="00912FF4" w:rsidRPr="009743C8" w:rsidRDefault="00912FF4" w:rsidP="00912FF4">
            <w:pPr>
              <w:rPr>
                <w:lang w:val="en-GB"/>
              </w:rPr>
            </w:pPr>
            <w:r w:rsidRPr="009743C8">
              <w:rPr>
                <w:lang w:val="en-GB"/>
              </w:rPr>
              <w:t>9031</w:t>
            </w:r>
          </w:p>
        </w:tc>
        <w:tc>
          <w:tcPr>
            <w:cnfStyle w:val="000010000000" w:firstRow="0" w:lastRow="0" w:firstColumn="0" w:lastColumn="0" w:oddVBand="1" w:evenVBand="0" w:oddHBand="0" w:evenHBand="0" w:firstRowFirstColumn="0" w:firstRowLastColumn="0" w:lastRowFirstColumn="0" w:lastRowLastColumn="0"/>
            <w:tcW w:w="2713" w:type="dxa"/>
          </w:tcPr>
          <w:p w14:paraId="02C3C018" w14:textId="77777777" w:rsidR="00912FF4" w:rsidRPr="009743C8" w:rsidRDefault="00912FF4" w:rsidP="00912FF4">
            <w:pPr>
              <w:rPr>
                <w:lang w:val="en-GB"/>
              </w:rPr>
            </w:pPr>
            <w:r w:rsidRPr="009743C8">
              <w:rPr>
                <w:lang w:val="en-GB"/>
              </w:rPr>
              <w:t>Measuring or checking instru</w:t>
            </w:r>
            <w:r w:rsidRPr="009743C8">
              <w:rPr>
                <w:lang w:val="en-GB"/>
              </w:rPr>
              <w:softHyphen/>
              <w:t>ments, appliances and machines, not specified or included elsewhere in this chapter; profile projectors</w:t>
            </w:r>
          </w:p>
        </w:tc>
        <w:tc>
          <w:tcPr>
            <w:tcW w:w="2778" w:type="dxa"/>
          </w:tcPr>
          <w:p w14:paraId="2AACF7A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A60F46" w14:textId="77777777" w:rsidR="00912FF4" w:rsidRPr="009743C8" w:rsidRDefault="00912FF4" w:rsidP="00912FF4">
            <w:pPr>
              <w:rPr>
                <w:lang w:val="en-GB"/>
              </w:rPr>
            </w:pPr>
          </w:p>
        </w:tc>
      </w:tr>
      <w:tr w:rsidR="00912FF4" w:rsidRPr="009743C8" w14:paraId="340C7E3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E102951" w14:textId="77777777" w:rsidR="00912FF4" w:rsidRPr="009743C8" w:rsidRDefault="00912FF4" w:rsidP="00912FF4">
            <w:pPr>
              <w:rPr>
                <w:lang w:val="en-GB"/>
              </w:rPr>
            </w:pPr>
            <w:r w:rsidRPr="009743C8">
              <w:rPr>
                <w:lang w:val="en-GB"/>
              </w:rPr>
              <w:t>9032</w:t>
            </w:r>
          </w:p>
        </w:tc>
        <w:tc>
          <w:tcPr>
            <w:cnfStyle w:val="000010000000" w:firstRow="0" w:lastRow="0" w:firstColumn="0" w:lastColumn="0" w:oddVBand="1" w:evenVBand="0" w:oddHBand="0" w:evenHBand="0" w:firstRowFirstColumn="0" w:firstRowLastColumn="0" w:lastRowFirstColumn="0" w:lastRowLastColumn="0"/>
            <w:tcW w:w="2713" w:type="dxa"/>
          </w:tcPr>
          <w:p w14:paraId="0D0DDADA" w14:textId="146B8652" w:rsidR="00912FF4" w:rsidRPr="009743C8" w:rsidRDefault="00912FF4" w:rsidP="00912FF4">
            <w:pPr>
              <w:rPr>
                <w:lang w:val="en-GB"/>
              </w:rPr>
            </w:pPr>
            <w:r w:rsidRPr="009743C8">
              <w:rPr>
                <w:lang w:val="en-GB"/>
              </w:rPr>
              <w:t>Automatic regulating or</w:t>
            </w:r>
          </w:p>
          <w:p w14:paraId="6791892D" w14:textId="0B97B273" w:rsidR="00912FF4" w:rsidRPr="009743C8" w:rsidRDefault="00912FF4" w:rsidP="00912FF4">
            <w:pPr>
              <w:rPr>
                <w:lang w:val="en-GB"/>
              </w:rPr>
            </w:pPr>
            <w:r w:rsidRPr="009743C8">
              <w:rPr>
                <w:lang w:val="en-GB"/>
              </w:rPr>
              <w:t>controlling instruments and</w:t>
            </w:r>
          </w:p>
          <w:p w14:paraId="55487516" w14:textId="77777777" w:rsidR="00912FF4" w:rsidRPr="009743C8" w:rsidRDefault="00912FF4" w:rsidP="00912FF4">
            <w:pPr>
              <w:rPr>
                <w:lang w:val="en-GB"/>
              </w:rPr>
            </w:pPr>
            <w:r w:rsidRPr="009743C8">
              <w:rPr>
                <w:lang w:val="en-GB"/>
              </w:rPr>
              <w:t>apparatus</w:t>
            </w:r>
          </w:p>
        </w:tc>
        <w:tc>
          <w:tcPr>
            <w:tcW w:w="2778" w:type="dxa"/>
          </w:tcPr>
          <w:p w14:paraId="57C0C2D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001AB0" w14:textId="77777777" w:rsidR="00912FF4" w:rsidRPr="009743C8" w:rsidRDefault="00912FF4" w:rsidP="00912FF4">
            <w:pPr>
              <w:rPr>
                <w:lang w:val="en-GB"/>
              </w:rPr>
            </w:pPr>
          </w:p>
        </w:tc>
      </w:tr>
      <w:tr w:rsidR="00912FF4" w:rsidRPr="009743C8" w14:paraId="30A0391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531198" w14:textId="77777777" w:rsidR="00912FF4" w:rsidRPr="009743C8" w:rsidRDefault="00912FF4" w:rsidP="00912FF4">
            <w:pPr>
              <w:rPr>
                <w:lang w:val="en-GB"/>
              </w:rPr>
            </w:pPr>
            <w:r w:rsidRPr="009743C8">
              <w:rPr>
                <w:lang w:val="en-GB"/>
              </w:rPr>
              <w:lastRenderedPageBreak/>
              <w:t>9033</w:t>
            </w:r>
          </w:p>
        </w:tc>
        <w:tc>
          <w:tcPr>
            <w:cnfStyle w:val="000010000000" w:firstRow="0" w:lastRow="0" w:firstColumn="0" w:lastColumn="0" w:oddVBand="1" w:evenVBand="0" w:oddHBand="0" w:evenHBand="0" w:firstRowFirstColumn="0" w:firstRowLastColumn="0" w:lastRowFirstColumn="0" w:lastRowLastColumn="0"/>
            <w:tcW w:w="2713" w:type="dxa"/>
          </w:tcPr>
          <w:p w14:paraId="33D6D999" w14:textId="77777777" w:rsidR="00912FF4" w:rsidRPr="009743C8" w:rsidRDefault="00912FF4" w:rsidP="00912FF4">
            <w:pPr>
              <w:rPr>
                <w:lang w:val="en-GB"/>
              </w:rPr>
            </w:pPr>
            <w:r w:rsidRPr="009743C8">
              <w:rPr>
                <w:lang w:val="en-GB"/>
              </w:rPr>
              <w:t>Parts and accessories (not specified or included elsewhere in this chapter) for machines, appliances, instruments or apparatus of Chapter 90</w:t>
            </w:r>
          </w:p>
        </w:tc>
        <w:tc>
          <w:tcPr>
            <w:tcW w:w="2778" w:type="dxa"/>
          </w:tcPr>
          <w:p w14:paraId="5466933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2A1CCF" w14:textId="77777777" w:rsidR="00912FF4" w:rsidRPr="009743C8" w:rsidRDefault="00912FF4" w:rsidP="00912FF4">
            <w:pPr>
              <w:rPr>
                <w:lang w:val="en-GB"/>
              </w:rPr>
            </w:pPr>
          </w:p>
        </w:tc>
      </w:tr>
      <w:tr w:rsidR="00912FF4" w:rsidRPr="009743C8" w14:paraId="6F59EF7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DBC20EC" w14:textId="77777777" w:rsidR="00912FF4" w:rsidRPr="009743C8" w:rsidRDefault="00912FF4" w:rsidP="00912FF4">
            <w:pPr>
              <w:rPr>
                <w:lang w:val="en-GB"/>
              </w:rPr>
            </w:pPr>
            <w:r w:rsidRPr="009743C8">
              <w:rPr>
                <w:lang w:val="en-GB"/>
              </w:rPr>
              <w:t>ex Chapter 91</w:t>
            </w:r>
          </w:p>
        </w:tc>
        <w:tc>
          <w:tcPr>
            <w:cnfStyle w:val="000010000000" w:firstRow="0" w:lastRow="0" w:firstColumn="0" w:lastColumn="0" w:oddVBand="1" w:evenVBand="0" w:oddHBand="0" w:evenHBand="0" w:firstRowFirstColumn="0" w:firstRowLastColumn="0" w:lastRowFirstColumn="0" w:lastRowLastColumn="0"/>
            <w:tcW w:w="2713" w:type="dxa"/>
          </w:tcPr>
          <w:p w14:paraId="0547BC3A" w14:textId="77777777" w:rsidR="00912FF4" w:rsidRPr="009743C8" w:rsidRDefault="00912FF4" w:rsidP="00912FF4">
            <w:pPr>
              <w:rPr>
                <w:lang w:val="en-GB"/>
              </w:rPr>
            </w:pPr>
            <w:r w:rsidRPr="009743C8">
              <w:rPr>
                <w:lang w:val="en-GB"/>
              </w:rPr>
              <w:t>Clocks and watches and parts thereof; except for:</w:t>
            </w:r>
          </w:p>
        </w:tc>
        <w:tc>
          <w:tcPr>
            <w:tcW w:w="2778" w:type="dxa"/>
          </w:tcPr>
          <w:p w14:paraId="2C0CC34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AC5C34" w14:textId="77777777" w:rsidR="00912FF4" w:rsidRPr="009743C8" w:rsidRDefault="00912FF4" w:rsidP="00912FF4">
            <w:pPr>
              <w:rPr>
                <w:lang w:val="en-GB"/>
              </w:rPr>
            </w:pPr>
          </w:p>
        </w:tc>
      </w:tr>
      <w:tr w:rsidR="00912FF4" w:rsidRPr="009743C8" w14:paraId="5CACFA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446106" w14:textId="77777777" w:rsidR="00912FF4" w:rsidRPr="009743C8" w:rsidRDefault="00912FF4" w:rsidP="00912FF4">
            <w:pPr>
              <w:rPr>
                <w:lang w:val="en-GB"/>
              </w:rPr>
            </w:pPr>
            <w:r w:rsidRPr="009743C8">
              <w:rPr>
                <w:lang w:val="en-GB"/>
              </w:rPr>
              <w:t>ex 9104</w:t>
            </w:r>
          </w:p>
        </w:tc>
        <w:tc>
          <w:tcPr>
            <w:cnfStyle w:val="000010000000" w:firstRow="0" w:lastRow="0" w:firstColumn="0" w:lastColumn="0" w:oddVBand="1" w:evenVBand="0" w:oddHBand="0" w:evenHBand="0" w:firstRowFirstColumn="0" w:firstRowLastColumn="0" w:lastRowFirstColumn="0" w:lastRowLastColumn="0"/>
            <w:tcW w:w="2713" w:type="dxa"/>
          </w:tcPr>
          <w:p w14:paraId="224B22C9" w14:textId="77777777" w:rsidR="00912FF4" w:rsidRPr="009743C8" w:rsidRDefault="00912FF4" w:rsidP="00912FF4">
            <w:pPr>
              <w:rPr>
                <w:lang w:val="en-GB"/>
              </w:rPr>
            </w:pPr>
            <w:r w:rsidRPr="009743C8">
              <w:rPr>
                <w:lang w:val="en-GB"/>
              </w:rPr>
              <w:t>Instrument panel clocks and clocks of a similar type for vehicles of Chapter 87</w:t>
            </w:r>
          </w:p>
        </w:tc>
        <w:tc>
          <w:tcPr>
            <w:tcW w:w="2778" w:type="dxa"/>
          </w:tcPr>
          <w:p w14:paraId="3782394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60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DD5FB2" w14:textId="77777777" w:rsidR="00912FF4" w:rsidRPr="009743C8" w:rsidRDefault="00912FF4" w:rsidP="00912FF4">
            <w:pPr>
              <w:rPr>
                <w:lang w:val="en-GB"/>
              </w:rPr>
            </w:pPr>
          </w:p>
        </w:tc>
      </w:tr>
      <w:tr w:rsidR="00912FF4" w:rsidRPr="009743C8" w14:paraId="272E0A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321E4C0" w14:textId="77777777" w:rsidR="00912FF4" w:rsidRPr="009743C8" w:rsidRDefault="00912FF4" w:rsidP="00912FF4">
            <w:pPr>
              <w:rPr>
                <w:lang w:val="en-GB"/>
              </w:rPr>
            </w:pPr>
            <w:r w:rsidRPr="009743C8">
              <w:rPr>
                <w:lang w:val="en-GB"/>
              </w:rPr>
              <w:t>9105</w:t>
            </w:r>
          </w:p>
        </w:tc>
        <w:tc>
          <w:tcPr>
            <w:cnfStyle w:val="000010000000" w:firstRow="0" w:lastRow="0" w:firstColumn="0" w:lastColumn="0" w:oddVBand="1" w:evenVBand="0" w:oddHBand="0" w:evenHBand="0" w:firstRowFirstColumn="0" w:firstRowLastColumn="0" w:lastRowFirstColumn="0" w:lastRowLastColumn="0"/>
            <w:tcW w:w="2713" w:type="dxa"/>
          </w:tcPr>
          <w:p w14:paraId="7651977A" w14:textId="77777777" w:rsidR="00912FF4" w:rsidRPr="009743C8" w:rsidRDefault="00912FF4" w:rsidP="00912FF4">
            <w:pPr>
              <w:rPr>
                <w:lang w:val="en-GB"/>
              </w:rPr>
            </w:pPr>
            <w:r w:rsidRPr="009743C8">
              <w:rPr>
                <w:lang w:val="en-GB"/>
              </w:rPr>
              <w:t>Other clocks</w:t>
            </w:r>
          </w:p>
        </w:tc>
        <w:tc>
          <w:tcPr>
            <w:tcW w:w="2778" w:type="dxa"/>
          </w:tcPr>
          <w:p w14:paraId="332D1BB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48DAAE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9E13A5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0877205"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6369183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B6EB2A2" w14:textId="77777777" w:rsidR="00912FF4" w:rsidRPr="009743C8" w:rsidRDefault="00912FF4" w:rsidP="00912FF4">
            <w:pPr>
              <w:rPr>
                <w:lang w:val="en-GB"/>
              </w:rPr>
            </w:pPr>
            <w:r w:rsidRPr="009743C8">
              <w:rPr>
                <w:lang w:val="en-GB"/>
              </w:rPr>
              <w:t>9109</w:t>
            </w:r>
          </w:p>
        </w:tc>
        <w:tc>
          <w:tcPr>
            <w:cnfStyle w:val="000010000000" w:firstRow="0" w:lastRow="0" w:firstColumn="0" w:lastColumn="0" w:oddVBand="1" w:evenVBand="0" w:oddHBand="0" w:evenHBand="0" w:firstRowFirstColumn="0" w:firstRowLastColumn="0" w:lastRowFirstColumn="0" w:lastRowLastColumn="0"/>
            <w:tcW w:w="2713" w:type="dxa"/>
          </w:tcPr>
          <w:p w14:paraId="70C7D7BA" w14:textId="77777777" w:rsidR="00912FF4" w:rsidRPr="009743C8" w:rsidRDefault="00912FF4" w:rsidP="00912FF4">
            <w:pPr>
              <w:rPr>
                <w:lang w:val="en-GB"/>
              </w:rPr>
            </w:pPr>
            <w:r w:rsidRPr="009743C8">
              <w:rPr>
                <w:lang w:val="en-GB"/>
              </w:rPr>
              <w:t>Clock movements, complete and assembled</w:t>
            </w:r>
          </w:p>
        </w:tc>
        <w:tc>
          <w:tcPr>
            <w:tcW w:w="2778" w:type="dxa"/>
          </w:tcPr>
          <w:p w14:paraId="3DABEEE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07FA241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248257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4D2BB52"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05660CD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1D41276" w14:textId="77777777" w:rsidR="00912FF4" w:rsidRPr="009743C8" w:rsidRDefault="00912FF4" w:rsidP="00912FF4">
            <w:pPr>
              <w:rPr>
                <w:lang w:val="en-GB"/>
              </w:rPr>
            </w:pPr>
            <w:r w:rsidRPr="009743C8">
              <w:rPr>
                <w:lang w:val="en-GB"/>
              </w:rPr>
              <w:t>9110</w:t>
            </w:r>
          </w:p>
        </w:tc>
        <w:tc>
          <w:tcPr>
            <w:cnfStyle w:val="000010000000" w:firstRow="0" w:lastRow="0" w:firstColumn="0" w:lastColumn="0" w:oddVBand="1" w:evenVBand="0" w:oddHBand="0" w:evenHBand="0" w:firstRowFirstColumn="0" w:firstRowLastColumn="0" w:lastRowFirstColumn="0" w:lastRowLastColumn="0"/>
            <w:tcW w:w="2713" w:type="dxa"/>
          </w:tcPr>
          <w:p w14:paraId="4FD51015" w14:textId="77777777" w:rsidR="00912FF4" w:rsidRPr="009743C8" w:rsidRDefault="00912FF4" w:rsidP="00912FF4">
            <w:pPr>
              <w:rPr>
                <w:lang w:val="en-GB"/>
              </w:rPr>
            </w:pPr>
            <w:r w:rsidRPr="009743C8">
              <w:rPr>
                <w:lang w:val="en-GB"/>
              </w:rPr>
              <w:t>Complete watch or clock move</w:t>
            </w:r>
            <w:r w:rsidRPr="009743C8">
              <w:rPr>
                <w:lang w:val="en-GB"/>
              </w:rPr>
              <w:softHyphen/>
              <w:t>ments, unassembled or partly assembled (movement sets); incomplete watch or clock move</w:t>
            </w:r>
            <w:r w:rsidRPr="009743C8">
              <w:rPr>
                <w:lang w:val="en-GB"/>
              </w:rPr>
              <w:softHyphen/>
              <w:t>ments, assembled; rough watch or clock movements</w:t>
            </w:r>
          </w:p>
        </w:tc>
        <w:tc>
          <w:tcPr>
            <w:tcW w:w="2778" w:type="dxa"/>
          </w:tcPr>
          <w:p w14:paraId="3BD6DFF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D5A63D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FB40A0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9114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F1F58D"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0D4091C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707A684" w14:textId="77777777" w:rsidR="00912FF4" w:rsidRPr="009743C8" w:rsidRDefault="00912FF4" w:rsidP="00912FF4">
            <w:pPr>
              <w:rPr>
                <w:lang w:val="en-GB"/>
              </w:rPr>
            </w:pPr>
            <w:r w:rsidRPr="009743C8">
              <w:rPr>
                <w:lang w:val="en-GB"/>
              </w:rPr>
              <w:lastRenderedPageBreak/>
              <w:t>9111</w:t>
            </w:r>
          </w:p>
        </w:tc>
        <w:tc>
          <w:tcPr>
            <w:cnfStyle w:val="000010000000" w:firstRow="0" w:lastRow="0" w:firstColumn="0" w:lastColumn="0" w:oddVBand="1" w:evenVBand="0" w:oddHBand="0" w:evenHBand="0" w:firstRowFirstColumn="0" w:firstRowLastColumn="0" w:lastRowFirstColumn="0" w:lastRowLastColumn="0"/>
            <w:tcW w:w="2713" w:type="dxa"/>
          </w:tcPr>
          <w:p w14:paraId="3B8BECF2" w14:textId="77777777" w:rsidR="00912FF4" w:rsidRPr="009743C8" w:rsidRDefault="00912FF4" w:rsidP="00912FF4">
            <w:pPr>
              <w:rPr>
                <w:lang w:val="en-GB"/>
              </w:rPr>
            </w:pPr>
            <w:r w:rsidRPr="009743C8">
              <w:rPr>
                <w:lang w:val="en-GB"/>
              </w:rPr>
              <w:t>Watch cases and parts thereof</w:t>
            </w:r>
          </w:p>
        </w:tc>
        <w:tc>
          <w:tcPr>
            <w:tcW w:w="2778" w:type="dxa"/>
          </w:tcPr>
          <w:p w14:paraId="020DD55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7BDFA6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E3C9AD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60DDF68"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48E87CC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125D9B7" w14:textId="77777777" w:rsidR="00912FF4" w:rsidRPr="009743C8" w:rsidRDefault="00912FF4" w:rsidP="00912FF4">
            <w:pPr>
              <w:rPr>
                <w:lang w:val="en-GB"/>
              </w:rPr>
            </w:pPr>
            <w:r w:rsidRPr="009743C8">
              <w:rPr>
                <w:lang w:val="en-GB"/>
              </w:rPr>
              <w:t>9112</w:t>
            </w:r>
          </w:p>
        </w:tc>
        <w:tc>
          <w:tcPr>
            <w:cnfStyle w:val="000010000000" w:firstRow="0" w:lastRow="0" w:firstColumn="0" w:lastColumn="0" w:oddVBand="1" w:evenVBand="0" w:oddHBand="0" w:evenHBand="0" w:firstRowFirstColumn="0" w:firstRowLastColumn="0" w:lastRowFirstColumn="0" w:lastRowLastColumn="0"/>
            <w:tcW w:w="2713" w:type="dxa"/>
          </w:tcPr>
          <w:p w14:paraId="241DE11A" w14:textId="77777777" w:rsidR="00912FF4" w:rsidRPr="009743C8" w:rsidRDefault="00912FF4" w:rsidP="00912FF4">
            <w:pPr>
              <w:rPr>
                <w:lang w:val="en-GB"/>
              </w:rPr>
            </w:pPr>
            <w:r w:rsidRPr="009743C8">
              <w:rPr>
                <w:lang w:val="en-GB"/>
              </w:rPr>
              <w:t>Clock cases and cases of a similar type for other goods of this chapter, and parts thereof</w:t>
            </w:r>
          </w:p>
        </w:tc>
        <w:tc>
          <w:tcPr>
            <w:tcW w:w="2778" w:type="dxa"/>
          </w:tcPr>
          <w:p w14:paraId="29516EF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41A30B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BCBA2C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316B26"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6349F27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A07AE65" w14:textId="77777777" w:rsidR="00912FF4" w:rsidRPr="009743C8" w:rsidRDefault="00912FF4" w:rsidP="00912FF4">
            <w:pPr>
              <w:rPr>
                <w:lang w:val="en-GB"/>
              </w:rPr>
            </w:pPr>
            <w:r w:rsidRPr="009743C8">
              <w:rPr>
                <w:lang w:val="en-GB"/>
              </w:rPr>
              <w:t>9113</w:t>
            </w:r>
          </w:p>
        </w:tc>
        <w:tc>
          <w:tcPr>
            <w:cnfStyle w:val="000010000000" w:firstRow="0" w:lastRow="0" w:firstColumn="0" w:lastColumn="0" w:oddVBand="1" w:evenVBand="0" w:oddHBand="0" w:evenHBand="0" w:firstRowFirstColumn="0" w:firstRowLastColumn="0" w:lastRowFirstColumn="0" w:lastRowLastColumn="0"/>
            <w:tcW w:w="2713" w:type="dxa"/>
          </w:tcPr>
          <w:p w14:paraId="33BA12D6" w14:textId="77777777" w:rsidR="00912FF4" w:rsidRPr="009743C8" w:rsidRDefault="00912FF4" w:rsidP="00912FF4">
            <w:pPr>
              <w:rPr>
                <w:lang w:val="en-GB"/>
              </w:rPr>
            </w:pPr>
            <w:r w:rsidRPr="009743C8">
              <w:rPr>
                <w:lang w:val="en-GB"/>
              </w:rPr>
              <w:t>Watch straps, watch bands and watch bracelets, and parts thereof:</w:t>
            </w:r>
          </w:p>
        </w:tc>
        <w:tc>
          <w:tcPr>
            <w:tcW w:w="2778" w:type="dxa"/>
          </w:tcPr>
          <w:p w14:paraId="047173C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F73A9E8" w14:textId="77777777" w:rsidR="00912FF4" w:rsidRPr="009743C8" w:rsidRDefault="00912FF4" w:rsidP="00912FF4">
            <w:pPr>
              <w:rPr>
                <w:lang w:val="en-GB"/>
              </w:rPr>
            </w:pPr>
          </w:p>
        </w:tc>
      </w:tr>
      <w:tr w:rsidR="00912FF4" w:rsidRPr="009743C8" w14:paraId="588F977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6E86AA5"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D500F7D" w14:textId="77777777" w:rsidR="00912FF4" w:rsidRPr="009743C8" w:rsidRDefault="00912FF4" w:rsidP="00912FF4">
            <w:pPr>
              <w:rPr>
                <w:lang w:val="en-GB"/>
              </w:rPr>
            </w:pPr>
            <w:r w:rsidRPr="009743C8">
              <w:rPr>
                <w:lang w:val="en-GB"/>
              </w:rPr>
              <w:t>- Of base metal, whether or not gold- or silver-plated, or of metal clad with precious metal</w:t>
            </w:r>
          </w:p>
        </w:tc>
        <w:tc>
          <w:tcPr>
            <w:tcW w:w="2778" w:type="dxa"/>
          </w:tcPr>
          <w:p w14:paraId="436EF63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E79018" w14:textId="77777777" w:rsidR="00912FF4" w:rsidRPr="009743C8" w:rsidRDefault="00912FF4" w:rsidP="00912FF4">
            <w:pPr>
              <w:rPr>
                <w:lang w:val="en-GB"/>
              </w:rPr>
            </w:pPr>
          </w:p>
        </w:tc>
      </w:tr>
      <w:tr w:rsidR="00912FF4" w:rsidRPr="009743C8" w14:paraId="5BD5D0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7B2E3FC"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E10B05" w14:textId="77777777" w:rsidR="00912FF4" w:rsidRPr="009743C8" w:rsidRDefault="00912FF4" w:rsidP="00912FF4">
            <w:pPr>
              <w:rPr>
                <w:lang w:val="en-GB"/>
              </w:rPr>
            </w:pPr>
            <w:r w:rsidRPr="009743C8">
              <w:rPr>
                <w:lang w:val="en-GB"/>
              </w:rPr>
              <w:t>- Other</w:t>
            </w:r>
          </w:p>
        </w:tc>
        <w:tc>
          <w:tcPr>
            <w:tcW w:w="2778" w:type="dxa"/>
          </w:tcPr>
          <w:p w14:paraId="08709BC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15F145" w14:textId="77777777" w:rsidR="00912FF4" w:rsidRPr="009743C8" w:rsidRDefault="00912FF4" w:rsidP="00912FF4">
            <w:pPr>
              <w:rPr>
                <w:lang w:val="en-GB"/>
              </w:rPr>
            </w:pPr>
          </w:p>
        </w:tc>
      </w:tr>
      <w:tr w:rsidR="00912FF4" w:rsidRPr="009743C8" w14:paraId="56DAE9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4A09F66" w14:textId="77777777" w:rsidR="00912FF4" w:rsidRPr="009743C8" w:rsidRDefault="00912FF4" w:rsidP="00912FF4">
            <w:pPr>
              <w:rPr>
                <w:lang w:val="en-GB"/>
              </w:rPr>
            </w:pPr>
            <w:r w:rsidRPr="009743C8">
              <w:rPr>
                <w:lang w:val="en-GB"/>
              </w:rPr>
              <w:t>Chapter 92</w:t>
            </w:r>
          </w:p>
        </w:tc>
        <w:tc>
          <w:tcPr>
            <w:cnfStyle w:val="000010000000" w:firstRow="0" w:lastRow="0" w:firstColumn="0" w:lastColumn="0" w:oddVBand="1" w:evenVBand="0" w:oddHBand="0" w:evenHBand="0" w:firstRowFirstColumn="0" w:firstRowLastColumn="0" w:lastRowFirstColumn="0" w:lastRowLastColumn="0"/>
            <w:tcW w:w="2713" w:type="dxa"/>
          </w:tcPr>
          <w:p w14:paraId="110FDD5B" w14:textId="77777777" w:rsidR="00912FF4" w:rsidRPr="009743C8" w:rsidRDefault="00912FF4" w:rsidP="00912FF4">
            <w:pPr>
              <w:rPr>
                <w:lang w:val="en-GB"/>
              </w:rPr>
            </w:pPr>
            <w:r w:rsidRPr="009743C8">
              <w:rPr>
                <w:lang w:val="en-GB"/>
              </w:rPr>
              <w:t>Musical instruments; parts and accessories of such articles</w:t>
            </w:r>
          </w:p>
        </w:tc>
        <w:tc>
          <w:tcPr>
            <w:tcW w:w="2778" w:type="dxa"/>
          </w:tcPr>
          <w:p w14:paraId="28ABA29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89F723" w14:textId="77777777" w:rsidR="00912FF4" w:rsidRPr="009743C8" w:rsidRDefault="00912FF4" w:rsidP="00912FF4">
            <w:pPr>
              <w:rPr>
                <w:lang w:val="en-GB"/>
              </w:rPr>
            </w:pPr>
          </w:p>
        </w:tc>
      </w:tr>
      <w:tr w:rsidR="00912FF4" w:rsidRPr="009743C8" w14:paraId="61451C5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74E3997" w14:textId="77777777" w:rsidR="00912FF4" w:rsidRPr="009743C8" w:rsidRDefault="00912FF4" w:rsidP="00912FF4">
            <w:pPr>
              <w:rPr>
                <w:lang w:val="en-GB"/>
              </w:rPr>
            </w:pPr>
            <w:r w:rsidRPr="009743C8">
              <w:rPr>
                <w:lang w:val="en-GB"/>
              </w:rPr>
              <w:t>Chapter 93</w:t>
            </w:r>
          </w:p>
        </w:tc>
        <w:tc>
          <w:tcPr>
            <w:cnfStyle w:val="000010000000" w:firstRow="0" w:lastRow="0" w:firstColumn="0" w:lastColumn="0" w:oddVBand="1" w:evenVBand="0" w:oddHBand="0" w:evenHBand="0" w:firstRowFirstColumn="0" w:firstRowLastColumn="0" w:lastRowFirstColumn="0" w:lastRowLastColumn="0"/>
            <w:tcW w:w="2713" w:type="dxa"/>
          </w:tcPr>
          <w:p w14:paraId="7F042AAC" w14:textId="77777777" w:rsidR="00912FF4" w:rsidRPr="009743C8" w:rsidRDefault="00912FF4" w:rsidP="00912FF4">
            <w:pPr>
              <w:rPr>
                <w:lang w:val="en-GB"/>
              </w:rPr>
            </w:pPr>
            <w:r w:rsidRPr="009743C8">
              <w:rPr>
                <w:lang w:val="en-GB"/>
              </w:rPr>
              <w:t>Arms and ammunition; parts and accessories thereof</w:t>
            </w:r>
          </w:p>
        </w:tc>
        <w:tc>
          <w:tcPr>
            <w:tcW w:w="2778" w:type="dxa"/>
          </w:tcPr>
          <w:p w14:paraId="5DE5FA0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AB4B308" w14:textId="77777777" w:rsidR="00912FF4" w:rsidRPr="009743C8" w:rsidRDefault="00912FF4" w:rsidP="00912FF4">
            <w:pPr>
              <w:rPr>
                <w:lang w:val="en-GB"/>
              </w:rPr>
            </w:pPr>
          </w:p>
        </w:tc>
      </w:tr>
      <w:tr w:rsidR="00912FF4" w:rsidRPr="009743C8" w14:paraId="6A08327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43D6B3B" w14:textId="77777777" w:rsidR="00912FF4" w:rsidRPr="009743C8" w:rsidRDefault="00912FF4" w:rsidP="00912FF4">
            <w:pPr>
              <w:rPr>
                <w:lang w:val="en-GB"/>
              </w:rPr>
            </w:pPr>
            <w:r w:rsidRPr="009743C8">
              <w:rPr>
                <w:lang w:val="en-GB"/>
              </w:rPr>
              <w:t>ex Chapter 94</w:t>
            </w:r>
          </w:p>
        </w:tc>
        <w:tc>
          <w:tcPr>
            <w:cnfStyle w:val="000010000000" w:firstRow="0" w:lastRow="0" w:firstColumn="0" w:lastColumn="0" w:oddVBand="1" w:evenVBand="0" w:oddHBand="0" w:evenHBand="0" w:firstRowFirstColumn="0" w:firstRowLastColumn="0" w:lastRowFirstColumn="0" w:lastRowLastColumn="0"/>
            <w:tcW w:w="2713" w:type="dxa"/>
          </w:tcPr>
          <w:p w14:paraId="5347924B" w14:textId="77777777" w:rsidR="00912FF4" w:rsidRPr="009743C8" w:rsidRDefault="00912FF4" w:rsidP="00912FF4">
            <w:pPr>
              <w:rPr>
                <w:lang w:val="en-GB"/>
              </w:rPr>
            </w:pPr>
            <w:r w:rsidRPr="009743C8">
              <w:rPr>
                <w:lang w:val="en-GB"/>
              </w:rPr>
              <w:t>Furniture; bedding, mattresses, mattress supports, cushions and similar stuffed furnishings; lamps and lighting fittings, not elsewhere specified or included; illuminated signs, illuminated name-plates and the like; prefab</w:t>
            </w:r>
            <w:r w:rsidRPr="009743C8">
              <w:rPr>
                <w:lang w:val="en-GB"/>
              </w:rPr>
              <w:softHyphen/>
              <w:t>ricated buildings; except for:</w:t>
            </w:r>
          </w:p>
        </w:tc>
        <w:tc>
          <w:tcPr>
            <w:tcW w:w="2778" w:type="dxa"/>
          </w:tcPr>
          <w:p w14:paraId="7BC43B9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2FACE2"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63E9CCF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83F8CF" w14:textId="77777777" w:rsidR="00912FF4" w:rsidRPr="009743C8" w:rsidRDefault="00912FF4" w:rsidP="00912FF4">
            <w:pPr>
              <w:rPr>
                <w:lang w:val="en-GB"/>
              </w:rPr>
            </w:pPr>
            <w:r w:rsidRPr="009743C8">
              <w:rPr>
                <w:lang w:val="en-GB"/>
              </w:rPr>
              <w:lastRenderedPageBreak/>
              <w:t>9401</w:t>
            </w:r>
          </w:p>
        </w:tc>
        <w:tc>
          <w:tcPr>
            <w:cnfStyle w:val="000010000000" w:firstRow="0" w:lastRow="0" w:firstColumn="0" w:lastColumn="0" w:oddVBand="1" w:evenVBand="0" w:oddHBand="0" w:evenHBand="0" w:firstRowFirstColumn="0" w:firstRowLastColumn="0" w:lastRowFirstColumn="0" w:lastRowLastColumn="0"/>
            <w:tcW w:w="2713" w:type="dxa"/>
          </w:tcPr>
          <w:p w14:paraId="7CECFC48" w14:textId="77777777" w:rsidR="00912FF4" w:rsidRPr="009743C8" w:rsidRDefault="00912FF4" w:rsidP="00912FF4">
            <w:pPr>
              <w:rPr>
                <w:lang w:val="en-GB"/>
              </w:rPr>
            </w:pPr>
            <w:r w:rsidRPr="009743C8">
              <w:rPr>
                <w:lang w:val="en-GB"/>
              </w:rPr>
              <w:t>Seats (other than those of heading 9402), whether or not convertible into beds, and parts thereof</w:t>
            </w:r>
          </w:p>
        </w:tc>
        <w:tc>
          <w:tcPr>
            <w:tcW w:w="2778" w:type="dxa"/>
          </w:tcPr>
          <w:p w14:paraId="2A974341"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FBDA13" w14:textId="77777777" w:rsidR="00912FF4" w:rsidRPr="009743C8" w:rsidRDefault="00912FF4" w:rsidP="00912FF4">
            <w:pPr>
              <w:rPr>
                <w:lang w:val="en-GB"/>
              </w:rPr>
            </w:pPr>
            <w:r w:rsidRPr="009743C8">
              <w:rPr>
                <w:lang w:val="en-GB"/>
              </w:rPr>
              <w:t>Manufacture in which the value of all the materials used does not exceed 55 per cent of the ex-works price of the product</w:t>
            </w:r>
          </w:p>
        </w:tc>
      </w:tr>
      <w:tr w:rsidR="00912FF4" w:rsidRPr="009743C8" w14:paraId="3163679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69E7B2" w14:textId="2264E183" w:rsidR="00912FF4" w:rsidRPr="009743C8" w:rsidRDefault="00912FF4" w:rsidP="00912FF4">
            <w:pPr>
              <w:rPr>
                <w:lang w:val="en-GB"/>
              </w:rPr>
            </w:pPr>
            <w:r w:rsidRPr="009743C8">
              <w:rPr>
                <w:lang w:val="en-GB"/>
              </w:rPr>
              <w:t xml:space="preserve">9405 </w:t>
            </w:r>
            <w:r w:rsidR="00660347">
              <w:rPr>
                <w:lang w:val="en-GB"/>
              </w:rPr>
              <w:t>to</w:t>
            </w:r>
            <w:r w:rsidRPr="009743C8">
              <w:rPr>
                <w:lang w:val="en-GB"/>
              </w:rPr>
              <w:t xml:space="preserve"> 9406</w:t>
            </w:r>
          </w:p>
        </w:tc>
        <w:tc>
          <w:tcPr>
            <w:cnfStyle w:val="000010000000" w:firstRow="0" w:lastRow="0" w:firstColumn="0" w:lastColumn="0" w:oddVBand="1" w:evenVBand="0" w:oddHBand="0" w:evenHBand="0" w:firstRowFirstColumn="0" w:firstRowLastColumn="0" w:lastRowFirstColumn="0" w:lastRowLastColumn="0"/>
            <w:tcW w:w="2713" w:type="dxa"/>
          </w:tcPr>
          <w:p w14:paraId="48EA4CB7" w14:textId="77777777" w:rsidR="00912FF4" w:rsidRPr="009743C8" w:rsidRDefault="00912FF4" w:rsidP="00912FF4">
            <w:pPr>
              <w:rPr>
                <w:lang w:val="en-GB"/>
              </w:rPr>
            </w:pPr>
            <w:r w:rsidRPr="009743C8">
              <w:rPr>
                <w:lang w:val="en-GB"/>
              </w:rPr>
              <w:t>Lamps and lighting fittings including searchlights and spot</w:t>
            </w:r>
            <w:r w:rsidRPr="009743C8">
              <w:rPr>
                <w:lang w:val="en-GB"/>
              </w:rPr>
              <w:softHyphen/>
              <w:t>lights and parts thereof, not elsewhere specified or included; illuminated signs, illuminated name-plates and the like, having a permanently fixed light source, and parts thereof not elsewhere specified or included; prefabricated buildings</w:t>
            </w:r>
          </w:p>
        </w:tc>
        <w:tc>
          <w:tcPr>
            <w:tcW w:w="2778" w:type="dxa"/>
          </w:tcPr>
          <w:p w14:paraId="5F8DD30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E5CFD8" w14:textId="77777777" w:rsidR="00912FF4" w:rsidRPr="009743C8" w:rsidRDefault="00912FF4" w:rsidP="00912FF4">
            <w:pPr>
              <w:rPr>
                <w:lang w:val="en-GB"/>
              </w:rPr>
            </w:pPr>
          </w:p>
        </w:tc>
      </w:tr>
      <w:tr w:rsidR="00912FF4" w:rsidRPr="009743C8" w14:paraId="73ED3F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D88CDD6" w14:textId="77777777" w:rsidR="00912FF4" w:rsidRPr="009743C8" w:rsidRDefault="00912FF4" w:rsidP="00912FF4">
            <w:pPr>
              <w:rPr>
                <w:lang w:val="en-GB"/>
              </w:rPr>
            </w:pPr>
            <w:r w:rsidRPr="009743C8">
              <w:rPr>
                <w:lang w:val="en-GB"/>
              </w:rPr>
              <w:t>ex Chapter 95</w:t>
            </w:r>
          </w:p>
        </w:tc>
        <w:tc>
          <w:tcPr>
            <w:cnfStyle w:val="000010000000" w:firstRow="0" w:lastRow="0" w:firstColumn="0" w:lastColumn="0" w:oddVBand="1" w:evenVBand="0" w:oddHBand="0" w:evenHBand="0" w:firstRowFirstColumn="0" w:firstRowLastColumn="0" w:lastRowFirstColumn="0" w:lastRowLastColumn="0"/>
            <w:tcW w:w="2713" w:type="dxa"/>
          </w:tcPr>
          <w:p w14:paraId="144D725F" w14:textId="77777777" w:rsidR="00912FF4" w:rsidRPr="009743C8" w:rsidRDefault="00912FF4" w:rsidP="00912FF4">
            <w:pPr>
              <w:rPr>
                <w:lang w:val="en-GB"/>
              </w:rPr>
            </w:pPr>
            <w:r w:rsidRPr="009743C8">
              <w:rPr>
                <w:lang w:val="en-GB"/>
              </w:rPr>
              <w:t>Toys, games and sports requisites; parts and accessories thereof; except for:</w:t>
            </w:r>
          </w:p>
        </w:tc>
        <w:tc>
          <w:tcPr>
            <w:tcW w:w="2778" w:type="dxa"/>
          </w:tcPr>
          <w:p w14:paraId="7A29620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0A1A2BF"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3BD395B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FB90B1B" w14:textId="77777777" w:rsidR="00912FF4" w:rsidRPr="009743C8" w:rsidRDefault="00912FF4" w:rsidP="00912FF4">
            <w:pPr>
              <w:rPr>
                <w:lang w:val="en-GB"/>
              </w:rPr>
            </w:pPr>
            <w:r w:rsidRPr="009743C8">
              <w:rPr>
                <w:lang w:val="en-GB"/>
              </w:rPr>
              <w:t>ex 9506</w:t>
            </w:r>
          </w:p>
        </w:tc>
        <w:tc>
          <w:tcPr>
            <w:cnfStyle w:val="000010000000" w:firstRow="0" w:lastRow="0" w:firstColumn="0" w:lastColumn="0" w:oddVBand="1" w:evenVBand="0" w:oddHBand="0" w:evenHBand="0" w:firstRowFirstColumn="0" w:firstRowLastColumn="0" w:lastRowFirstColumn="0" w:lastRowLastColumn="0"/>
            <w:tcW w:w="2713" w:type="dxa"/>
          </w:tcPr>
          <w:p w14:paraId="28EBFFA0" w14:textId="77777777" w:rsidR="00912FF4" w:rsidRPr="009743C8" w:rsidRDefault="00912FF4" w:rsidP="00912FF4">
            <w:pPr>
              <w:rPr>
                <w:lang w:val="en-GB"/>
              </w:rPr>
            </w:pPr>
            <w:r w:rsidRPr="009743C8">
              <w:rPr>
                <w:lang w:val="en-GB"/>
              </w:rPr>
              <w:t>Golf clubs and parts thereof</w:t>
            </w:r>
          </w:p>
        </w:tc>
        <w:tc>
          <w:tcPr>
            <w:tcW w:w="2778" w:type="dxa"/>
          </w:tcPr>
          <w:p w14:paraId="00BA578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588" w:type="dxa"/>
          </w:tcPr>
          <w:p w14:paraId="07BB69B9" w14:textId="77777777" w:rsidR="00912FF4" w:rsidRPr="009743C8" w:rsidRDefault="00912FF4" w:rsidP="00912FF4">
            <w:pPr>
              <w:rPr>
                <w:lang w:val="en-GB"/>
              </w:rPr>
            </w:pPr>
          </w:p>
        </w:tc>
      </w:tr>
      <w:tr w:rsidR="00912FF4" w:rsidRPr="009743C8" w14:paraId="6A26AD3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3FCC4" w14:textId="77777777" w:rsidR="00912FF4" w:rsidRPr="009743C8" w:rsidRDefault="00912FF4" w:rsidP="00912FF4">
            <w:pPr>
              <w:rPr>
                <w:lang w:val="en-GB"/>
              </w:rPr>
            </w:pPr>
            <w:r w:rsidRPr="009743C8">
              <w:rPr>
                <w:lang w:val="en-GB"/>
              </w:rPr>
              <w:t>ex Chapter 96</w:t>
            </w:r>
          </w:p>
        </w:tc>
        <w:tc>
          <w:tcPr>
            <w:cnfStyle w:val="000010000000" w:firstRow="0" w:lastRow="0" w:firstColumn="0" w:lastColumn="0" w:oddVBand="1" w:evenVBand="0" w:oddHBand="0" w:evenHBand="0" w:firstRowFirstColumn="0" w:firstRowLastColumn="0" w:lastRowFirstColumn="0" w:lastRowLastColumn="0"/>
            <w:tcW w:w="2713" w:type="dxa"/>
          </w:tcPr>
          <w:p w14:paraId="62A4B47B" w14:textId="26120B41" w:rsidR="00912FF4" w:rsidRPr="009743C8" w:rsidRDefault="00912FF4" w:rsidP="00912FF4">
            <w:pPr>
              <w:rPr>
                <w:lang w:val="en-GB"/>
              </w:rPr>
            </w:pPr>
            <w:r w:rsidRPr="009743C8">
              <w:rPr>
                <w:lang w:val="en-GB"/>
              </w:rPr>
              <w:t>Miscellaneous manufactured</w:t>
            </w:r>
          </w:p>
          <w:p w14:paraId="63ACC53F" w14:textId="77777777" w:rsidR="00912FF4" w:rsidRPr="009743C8" w:rsidRDefault="00912FF4" w:rsidP="00912FF4">
            <w:pPr>
              <w:rPr>
                <w:lang w:val="en-GB"/>
              </w:rPr>
            </w:pPr>
            <w:r w:rsidRPr="009743C8">
              <w:rPr>
                <w:lang w:val="en-GB"/>
              </w:rPr>
              <w:t>articles; except for:</w:t>
            </w:r>
          </w:p>
        </w:tc>
        <w:tc>
          <w:tcPr>
            <w:tcW w:w="2778" w:type="dxa"/>
          </w:tcPr>
          <w:p w14:paraId="7617F7A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857002"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660347" w:rsidRPr="009743C8" w14:paraId="73920001"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E867FF8" w14:textId="68830DC4" w:rsidR="00660347" w:rsidRPr="009743C8" w:rsidRDefault="00660347" w:rsidP="00DC0243">
            <w:pPr>
              <w:rPr>
                <w:lang w:val="en-GB"/>
              </w:rPr>
            </w:pPr>
            <w:r w:rsidRPr="009743C8">
              <w:rPr>
                <w:lang w:val="en-GB"/>
              </w:rPr>
              <w:t>ex 9601</w:t>
            </w:r>
          </w:p>
        </w:tc>
        <w:tc>
          <w:tcPr>
            <w:cnfStyle w:val="000010000000" w:firstRow="0" w:lastRow="0" w:firstColumn="0" w:lastColumn="0" w:oddVBand="1" w:evenVBand="0" w:oddHBand="0" w:evenHBand="0" w:firstRowFirstColumn="0" w:firstRowLastColumn="0" w:lastRowFirstColumn="0" w:lastRowLastColumn="0"/>
            <w:tcW w:w="2713" w:type="dxa"/>
          </w:tcPr>
          <w:p w14:paraId="18E82AD5" w14:textId="77777777" w:rsidR="00660347" w:rsidRPr="009743C8" w:rsidRDefault="00660347" w:rsidP="00DC0243">
            <w:pPr>
              <w:rPr>
                <w:lang w:val="en-GB"/>
              </w:rPr>
            </w:pPr>
            <w:r w:rsidRPr="009743C8">
              <w:rPr>
                <w:lang w:val="en-GB"/>
              </w:rPr>
              <w:t>Articles of animal, vegetable or mineral carving materials</w:t>
            </w:r>
          </w:p>
        </w:tc>
        <w:tc>
          <w:tcPr>
            <w:tcW w:w="2778" w:type="dxa"/>
          </w:tcPr>
          <w:p w14:paraId="1DBFE9C6" w14:textId="77777777" w:rsidR="00660347" w:rsidRPr="009743C8" w:rsidRDefault="0066034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w:t>
            </w:r>
          </w:p>
          <w:p w14:paraId="667813D7" w14:textId="77777777" w:rsidR="00660347" w:rsidRPr="009743C8" w:rsidRDefault="0066034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9E00D0" w14:textId="77777777" w:rsidR="00660347" w:rsidRPr="009743C8" w:rsidRDefault="00660347" w:rsidP="00DC0243">
            <w:pPr>
              <w:rPr>
                <w:lang w:val="en-GB"/>
              </w:rPr>
            </w:pPr>
          </w:p>
        </w:tc>
      </w:tr>
      <w:tr w:rsidR="00912FF4" w:rsidRPr="009743C8" w14:paraId="388A772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CF91BC" w14:textId="06B3FFC2" w:rsidR="00912FF4" w:rsidRPr="009743C8" w:rsidRDefault="00912FF4" w:rsidP="00912FF4">
            <w:pPr>
              <w:rPr>
                <w:lang w:val="en-GB"/>
              </w:rPr>
            </w:pPr>
            <w:r w:rsidRPr="009743C8">
              <w:rPr>
                <w:lang w:val="en-GB"/>
              </w:rPr>
              <w:t>ex 9602</w:t>
            </w:r>
          </w:p>
        </w:tc>
        <w:tc>
          <w:tcPr>
            <w:cnfStyle w:val="000010000000" w:firstRow="0" w:lastRow="0" w:firstColumn="0" w:lastColumn="0" w:oddVBand="1" w:evenVBand="0" w:oddHBand="0" w:evenHBand="0" w:firstRowFirstColumn="0" w:firstRowLastColumn="0" w:lastRowFirstColumn="0" w:lastRowLastColumn="0"/>
            <w:tcW w:w="2713" w:type="dxa"/>
          </w:tcPr>
          <w:p w14:paraId="7E16BE12" w14:textId="77777777" w:rsidR="00912FF4" w:rsidRPr="009743C8" w:rsidRDefault="00912FF4" w:rsidP="00912FF4">
            <w:pPr>
              <w:rPr>
                <w:lang w:val="en-GB"/>
              </w:rPr>
            </w:pPr>
            <w:r w:rsidRPr="009743C8">
              <w:rPr>
                <w:lang w:val="en-GB"/>
              </w:rPr>
              <w:t>Articles of animal, vegetable or mineral carving materials</w:t>
            </w:r>
          </w:p>
        </w:tc>
        <w:tc>
          <w:tcPr>
            <w:tcW w:w="2778" w:type="dxa"/>
          </w:tcPr>
          <w:p w14:paraId="4986C481" w14:textId="3CD48952"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"worked"</w:t>
            </w:r>
          </w:p>
          <w:p w14:paraId="522D6E6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F0D0E4" w14:textId="77777777" w:rsidR="00912FF4" w:rsidRPr="009743C8" w:rsidRDefault="00912FF4" w:rsidP="00912FF4">
            <w:pPr>
              <w:rPr>
                <w:lang w:val="en-GB"/>
              </w:rPr>
            </w:pPr>
          </w:p>
        </w:tc>
      </w:tr>
      <w:tr w:rsidR="00912FF4" w:rsidRPr="009743C8" w14:paraId="04AC322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309A8C0" w14:textId="77777777" w:rsidR="00912FF4" w:rsidRPr="009743C8" w:rsidRDefault="00912FF4" w:rsidP="00912FF4">
            <w:pPr>
              <w:rPr>
                <w:lang w:val="en-GB"/>
              </w:rPr>
            </w:pPr>
            <w:r w:rsidRPr="009743C8">
              <w:rPr>
                <w:lang w:val="en-GB"/>
              </w:rPr>
              <w:t>ex 9603</w:t>
            </w:r>
          </w:p>
        </w:tc>
        <w:tc>
          <w:tcPr>
            <w:cnfStyle w:val="000010000000" w:firstRow="0" w:lastRow="0" w:firstColumn="0" w:lastColumn="0" w:oddVBand="1" w:evenVBand="0" w:oddHBand="0" w:evenHBand="0" w:firstRowFirstColumn="0" w:firstRowLastColumn="0" w:lastRowFirstColumn="0" w:lastRowLastColumn="0"/>
            <w:tcW w:w="2713" w:type="dxa"/>
          </w:tcPr>
          <w:p w14:paraId="149B8D38" w14:textId="77777777" w:rsidR="00912FF4" w:rsidRPr="009743C8" w:rsidRDefault="00912FF4" w:rsidP="00912FF4">
            <w:pPr>
              <w:rPr>
                <w:lang w:val="en-GB"/>
              </w:rPr>
            </w:pPr>
            <w:r w:rsidRPr="009743C8">
              <w:rPr>
                <w:lang w:val="en-GB"/>
              </w:rPr>
              <w:t>Brooms and brushes (except for besoms and the like and brushes made from marten or squirrel hair), hand-operated mechanical floor sweepers, not motorised, paint pads and rollers, squeegees and mops</w:t>
            </w:r>
          </w:p>
        </w:tc>
        <w:tc>
          <w:tcPr>
            <w:tcW w:w="2778" w:type="dxa"/>
          </w:tcPr>
          <w:p w14:paraId="2E854B0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9D03EB" w14:textId="77777777" w:rsidR="00912FF4" w:rsidRPr="009743C8" w:rsidRDefault="00912FF4" w:rsidP="00912FF4">
            <w:pPr>
              <w:rPr>
                <w:lang w:val="en-GB"/>
              </w:rPr>
            </w:pPr>
          </w:p>
        </w:tc>
      </w:tr>
      <w:tr w:rsidR="00912FF4" w:rsidRPr="009743C8" w14:paraId="461C796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D0DC016" w14:textId="77777777" w:rsidR="00912FF4" w:rsidRPr="009743C8" w:rsidRDefault="00912FF4" w:rsidP="00912FF4">
            <w:pPr>
              <w:rPr>
                <w:lang w:val="en-GB"/>
              </w:rPr>
            </w:pPr>
            <w:r w:rsidRPr="009743C8">
              <w:rPr>
                <w:lang w:val="en-GB"/>
              </w:rPr>
              <w:lastRenderedPageBreak/>
              <w:t>9605</w:t>
            </w:r>
          </w:p>
        </w:tc>
        <w:tc>
          <w:tcPr>
            <w:cnfStyle w:val="000010000000" w:firstRow="0" w:lastRow="0" w:firstColumn="0" w:lastColumn="0" w:oddVBand="1" w:evenVBand="0" w:oddHBand="0" w:evenHBand="0" w:firstRowFirstColumn="0" w:firstRowLastColumn="0" w:lastRowFirstColumn="0" w:lastRowLastColumn="0"/>
            <w:tcW w:w="2713" w:type="dxa"/>
          </w:tcPr>
          <w:p w14:paraId="738F00BA" w14:textId="77777777" w:rsidR="00912FF4" w:rsidRPr="009743C8" w:rsidRDefault="00912FF4" w:rsidP="00912FF4">
            <w:pPr>
              <w:rPr>
                <w:lang w:val="en-GB"/>
              </w:rPr>
            </w:pPr>
            <w:r w:rsidRPr="009743C8">
              <w:rPr>
                <w:lang w:val="en-GB"/>
              </w:rPr>
              <w:t>Travel sets for personal toilet, sewing or shoe or clothes cleaning</w:t>
            </w:r>
          </w:p>
        </w:tc>
        <w:tc>
          <w:tcPr>
            <w:tcW w:w="2778" w:type="dxa"/>
          </w:tcPr>
          <w:p w14:paraId="501BDF9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Each item in the set must satisfy the rule which would apply to it if it were not included in the set. However, non-originating articles may be incorporated, provided that their total value does not exceed 15 per cent of the ex-works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585EC0EF" w14:textId="77777777" w:rsidR="00912FF4" w:rsidRPr="009743C8" w:rsidRDefault="00912FF4" w:rsidP="00912FF4">
            <w:pPr>
              <w:rPr>
                <w:lang w:val="en-GB"/>
              </w:rPr>
            </w:pPr>
          </w:p>
        </w:tc>
      </w:tr>
      <w:tr w:rsidR="00912FF4" w:rsidRPr="009743C8" w14:paraId="2545BD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13F80B3" w14:textId="77777777" w:rsidR="00912FF4" w:rsidRPr="009743C8" w:rsidRDefault="00912FF4" w:rsidP="00912FF4">
            <w:pPr>
              <w:rPr>
                <w:lang w:val="en-GB"/>
              </w:rPr>
            </w:pPr>
            <w:r w:rsidRPr="009743C8">
              <w:rPr>
                <w:lang w:val="en-GB"/>
              </w:rPr>
              <w:t>9606</w:t>
            </w:r>
          </w:p>
        </w:tc>
        <w:tc>
          <w:tcPr>
            <w:cnfStyle w:val="000010000000" w:firstRow="0" w:lastRow="0" w:firstColumn="0" w:lastColumn="0" w:oddVBand="1" w:evenVBand="0" w:oddHBand="0" w:evenHBand="0" w:firstRowFirstColumn="0" w:firstRowLastColumn="0" w:lastRowFirstColumn="0" w:lastRowLastColumn="0"/>
            <w:tcW w:w="2713" w:type="dxa"/>
          </w:tcPr>
          <w:p w14:paraId="6C392DA7" w14:textId="77777777" w:rsidR="00912FF4" w:rsidRPr="009743C8" w:rsidRDefault="00912FF4" w:rsidP="00912FF4">
            <w:pPr>
              <w:rPr>
                <w:lang w:val="en-GB"/>
              </w:rPr>
            </w:pPr>
            <w:r w:rsidRPr="009743C8">
              <w:rPr>
                <w:lang w:val="en-GB"/>
              </w:rPr>
              <w:t>Buttons, press-fasteners, snap- fasteners and press-studs, button moulds and other parts of these articles; button blanks</w:t>
            </w:r>
          </w:p>
        </w:tc>
        <w:tc>
          <w:tcPr>
            <w:tcW w:w="2778" w:type="dxa"/>
          </w:tcPr>
          <w:p w14:paraId="689940F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A5E052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3F825D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1D1B627" w14:textId="77777777" w:rsidR="00912FF4" w:rsidRPr="009743C8" w:rsidRDefault="00912FF4" w:rsidP="00912FF4">
            <w:pPr>
              <w:rPr>
                <w:lang w:val="en-GB"/>
              </w:rPr>
            </w:pPr>
          </w:p>
        </w:tc>
      </w:tr>
      <w:tr w:rsidR="00912FF4" w:rsidRPr="009743C8" w14:paraId="1BA3EB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7DEE99" w14:textId="77777777" w:rsidR="00912FF4" w:rsidRPr="009743C8" w:rsidRDefault="00912FF4" w:rsidP="00912FF4">
            <w:pPr>
              <w:rPr>
                <w:lang w:val="en-GB"/>
              </w:rPr>
            </w:pPr>
            <w:r w:rsidRPr="009743C8">
              <w:rPr>
                <w:lang w:val="en-GB"/>
              </w:rPr>
              <w:t>9608</w:t>
            </w:r>
          </w:p>
        </w:tc>
        <w:tc>
          <w:tcPr>
            <w:cnfStyle w:val="000010000000" w:firstRow="0" w:lastRow="0" w:firstColumn="0" w:lastColumn="0" w:oddVBand="1" w:evenVBand="0" w:oddHBand="0" w:evenHBand="0" w:firstRowFirstColumn="0" w:firstRowLastColumn="0" w:lastRowFirstColumn="0" w:lastRowLastColumn="0"/>
            <w:tcW w:w="2713" w:type="dxa"/>
          </w:tcPr>
          <w:p w14:paraId="1D3759AC" w14:textId="77777777" w:rsidR="00912FF4" w:rsidRPr="009743C8" w:rsidRDefault="00912FF4" w:rsidP="00912FF4">
            <w:pPr>
              <w:rPr>
                <w:lang w:val="en-GB"/>
              </w:rPr>
            </w:pPr>
            <w:r w:rsidRPr="009743C8">
              <w:rPr>
                <w:lang w:val="en-GB"/>
              </w:rPr>
              <w:t>Ball-point pens; felt-tipped and other porous-tipped pens and markers; fountain pens, stylograph pens and other pens; duplicating stylos; propelling or sliding pencils; pen-holders, pencil- holders and similar holders; parts (including caps and clips) of the foregoing articles, other than those of heading 9609</w:t>
            </w:r>
          </w:p>
        </w:tc>
        <w:tc>
          <w:tcPr>
            <w:tcW w:w="2778" w:type="dxa"/>
          </w:tcPr>
          <w:p w14:paraId="6F77D926" w14:textId="7B85AD51"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nibs or ni</w:t>
            </w:r>
            <w:r>
              <w:rPr>
                <w:lang w:val="en-GB"/>
              </w:rPr>
              <w:t>b</w:t>
            </w:r>
            <w:r w:rsidRPr="009743C8">
              <w:rPr>
                <w:lang w:val="en-GB"/>
              </w:rPr>
              <w:t>-points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3D27373" w14:textId="77777777" w:rsidR="00912FF4" w:rsidRPr="009743C8" w:rsidRDefault="00912FF4" w:rsidP="00912FF4">
            <w:pPr>
              <w:rPr>
                <w:lang w:val="en-GB"/>
              </w:rPr>
            </w:pPr>
          </w:p>
        </w:tc>
      </w:tr>
      <w:tr w:rsidR="00912FF4" w:rsidRPr="009743C8" w14:paraId="3808DE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A86D1B8" w14:textId="77777777" w:rsidR="00912FF4" w:rsidRPr="009743C8" w:rsidRDefault="00912FF4" w:rsidP="00912FF4">
            <w:pPr>
              <w:rPr>
                <w:lang w:val="en-GB"/>
              </w:rPr>
            </w:pPr>
            <w:r w:rsidRPr="009743C8">
              <w:rPr>
                <w:lang w:val="en-GB"/>
              </w:rPr>
              <w:t>ex 9609</w:t>
            </w:r>
          </w:p>
        </w:tc>
        <w:tc>
          <w:tcPr>
            <w:cnfStyle w:val="000010000000" w:firstRow="0" w:lastRow="0" w:firstColumn="0" w:lastColumn="0" w:oddVBand="1" w:evenVBand="0" w:oddHBand="0" w:evenHBand="0" w:firstRowFirstColumn="0" w:firstRowLastColumn="0" w:lastRowFirstColumn="0" w:lastRowLastColumn="0"/>
            <w:tcW w:w="2713" w:type="dxa"/>
          </w:tcPr>
          <w:p w14:paraId="21287D80" w14:textId="77777777" w:rsidR="00912FF4" w:rsidRPr="009743C8" w:rsidRDefault="00912FF4" w:rsidP="00912FF4">
            <w:pPr>
              <w:rPr>
                <w:lang w:val="en-GB"/>
              </w:rPr>
            </w:pPr>
            <w:r w:rsidRPr="009743C8">
              <w:rPr>
                <w:lang w:val="en-GB"/>
              </w:rPr>
              <w:t>Pencils</w:t>
            </w:r>
          </w:p>
        </w:tc>
        <w:tc>
          <w:tcPr>
            <w:tcW w:w="2778" w:type="dxa"/>
          </w:tcPr>
          <w:p w14:paraId="2963628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64C6C1E2" w14:textId="77777777" w:rsidR="00912FF4" w:rsidRPr="009743C8" w:rsidRDefault="00912FF4" w:rsidP="00912FF4">
            <w:pPr>
              <w:rPr>
                <w:lang w:val="en-GB"/>
              </w:rPr>
            </w:pPr>
          </w:p>
        </w:tc>
      </w:tr>
      <w:tr w:rsidR="00912FF4" w:rsidRPr="009743C8" w14:paraId="71F52E1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596227" w14:textId="77777777" w:rsidR="00912FF4" w:rsidRPr="009743C8" w:rsidRDefault="00912FF4" w:rsidP="00912FF4">
            <w:pPr>
              <w:rPr>
                <w:lang w:val="en-GB"/>
              </w:rPr>
            </w:pPr>
            <w:r w:rsidRPr="009743C8">
              <w:rPr>
                <w:lang w:val="en-GB"/>
              </w:rPr>
              <w:t>9612</w:t>
            </w:r>
          </w:p>
        </w:tc>
        <w:tc>
          <w:tcPr>
            <w:cnfStyle w:val="000010000000" w:firstRow="0" w:lastRow="0" w:firstColumn="0" w:lastColumn="0" w:oddVBand="1" w:evenVBand="0" w:oddHBand="0" w:evenHBand="0" w:firstRowFirstColumn="0" w:firstRowLastColumn="0" w:lastRowFirstColumn="0" w:lastRowLastColumn="0"/>
            <w:tcW w:w="2713" w:type="dxa"/>
          </w:tcPr>
          <w:p w14:paraId="4B1744AA" w14:textId="77777777" w:rsidR="00912FF4" w:rsidRPr="009743C8" w:rsidRDefault="00912FF4" w:rsidP="00912FF4">
            <w:pPr>
              <w:rPr>
                <w:lang w:val="en-GB"/>
              </w:rPr>
            </w:pPr>
            <w:r w:rsidRPr="009743C8">
              <w:rPr>
                <w:lang w:val="en-GB"/>
              </w:rPr>
              <w:t>Typewriter or similar ribbons, inked or otherwise prepared for giving impressions, whether or not on spools or in cartridges; ink-pads, whether or not inked, with or without boxes</w:t>
            </w:r>
          </w:p>
        </w:tc>
        <w:tc>
          <w:tcPr>
            <w:tcW w:w="2778" w:type="dxa"/>
          </w:tcPr>
          <w:p w14:paraId="56B2071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6C62B2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B7293C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9BB82B" w14:textId="77777777" w:rsidR="00912FF4" w:rsidRPr="009743C8" w:rsidRDefault="00912FF4" w:rsidP="00912FF4">
            <w:pPr>
              <w:rPr>
                <w:lang w:val="en-GB"/>
              </w:rPr>
            </w:pPr>
          </w:p>
        </w:tc>
      </w:tr>
      <w:tr w:rsidR="00912FF4" w:rsidRPr="009743C8" w14:paraId="2632B58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F6653F" w14:textId="77777777" w:rsidR="00912FF4" w:rsidRPr="009743C8" w:rsidRDefault="00912FF4" w:rsidP="00912FF4">
            <w:pPr>
              <w:rPr>
                <w:lang w:val="en-GB"/>
              </w:rPr>
            </w:pPr>
            <w:r w:rsidRPr="009743C8">
              <w:rPr>
                <w:lang w:val="en-GB"/>
              </w:rPr>
              <w:t>ex 9613</w:t>
            </w:r>
          </w:p>
        </w:tc>
        <w:tc>
          <w:tcPr>
            <w:cnfStyle w:val="000010000000" w:firstRow="0" w:lastRow="0" w:firstColumn="0" w:lastColumn="0" w:oddVBand="1" w:evenVBand="0" w:oddHBand="0" w:evenHBand="0" w:firstRowFirstColumn="0" w:firstRowLastColumn="0" w:lastRowFirstColumn="0" w:lastRowLastColumn="0"/>
            <w:tcW w:w="2713" w:type="dxa"/>
          </w:tcPr>
          <w:p w14:paraId="38971EF1" w14:textId="77777777" w:rsidR="00912FF4" w:rsidRPr="009743C8" w:rsidRDefault="00912FF4" w:rsidP="00912FF4">
            <w:pPr>
              <w:rPr>
                <w:lang w:val="en-GB"/>
              </w:rPr>
            </w:pPr>
            <w:r w:rsidRPr="009743C8">
              <w:rPr>
                <w:lang w:val="en-GB"/>
              </w:rPr>
              <w:t>Lighters with piezo-igniter</w:t>
            </w:r>
          </w:p>
        </w:tc>
        <w:tc>
          <w:tcPr>
            <w:tcW w:w="2778" w:type="dxa"/>
          </w:tcPr>
          <w:p w14:paraId="188AE37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9613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44EC87" w14:textId="77777777" w:rsidR="00912FF4" w:rsidRPr="009743C8" w:rsidRDefault="00912FF4" w:rsidP="00912FF4">
            <w:pPr>
              <w:rPr>
                <w:lang w:val="en-GB"/>
              </w:rPr>
            </w:pPr>
          </w:p>
        </w:tc>
      </w:tr>
      <w:tr w:rsidR="00912FF4" w:rsidRPr="009743C8" w14:paraId="310E61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26B0EFB" w14:textId="77777777" w:rsidR="00912FF4" w:rsidRPr="009743C8" w:rsidRDefault="00912FF4" w:rsidP="00912FF4">
            <w:pPr>
              <w:rPr>
                <w:lang w:val="en-GB"/>
              </w:rPr>
            </w:pPr>
            <w:r w:rsidRPr="009743C8">
              <w:rPr>
                <w:lang w:val="en-GB"/>
              </w:rPr>
              <w:t>ex 9614</w:t>
            </w:r>
          </w:p>
        </w:tc>
        <w:tc>
          <w:tcPr>
            <w:cnfStyle w:val="000010000000" w:firstRow="0" w:lastRow="0" w:firstColumn="0" w:lastColumn="0" w:oddVBand="1" w:evenVBand="0" w:oddHBand="0" w:evenHBand="0" w:firstRowFirstColumn="0" w:firstRowLastColumn="0" w:lastRowFirstColumn="0" w:lastRowLastColumn="0"/>
            <w:tcW w:w="2713" w:type="dxa"/>
          </w:tcPr>
          <w:p w14:paraId="602A6E3A" w14:textId="77777777" w:rsidR="00912FF4" w:rsidRPr="009743C8" w:rsidRDefault="00912FF4" w:rsidP="00912FF4">
            <w:pPr>
              <w:rPr>
                <w:lang w:val="en-GB"/>
              </w:rPr>
            </w:pPr>
            <w:r w:rsidRPr="009743C8">
              <w:rPr>
                <w:lang w:val="en-GB"/>
              </w:rPr>
              <w:t>Smoking pipes and pipe howls</w:t>
            </w:r>
          </w:p>
        </w:tc>
        <w:tc>
          <w:tcPr>
            <w:tcW w:w="2778" w:type="dxa"/>
          </w:tcPr>
          <w:p w14:paraId="56D38601"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roughly-shaped blocks</w:t>
            </w:r>
          </w:p>
        </w:tc>
        <w:tc>
          <w:tcPr>
            <w:cnfStyle w:val="000010000000" w:firstRow="0" w:lastRow="0" w:firstColumn="0" w:lastColumn="0" w:oddVBand="1" w:evenVBand="0" w:oddHBand="0" w:evenHBand="0" w:firstRowFirstColumn="0" w:firstRowLastColumn="0" w:lastRowFirstColumn="0" w:lastRowLastColumn="0"/>
            <w:tcW w:w="2588" w:type="dxa"/>
          </w:tcPr>
          <w:p w14:paraId="0BC8CA87" w14:textId="77777777" w:rsidR="00912FF4" w:rsidRPr="009743C8" w:rsidRDefault="00912FF4" w:rsidP="00912FF4">
            <w:pPr>
              <w:rPr>
                <w:lang w:val="en-GB"/>
              </w:rPr>
            </w:pPr>
          </w:p>
        </w:tc>
      </w:tr>
      <w:tr w:rsidR="00912FF4" w:rsidRPr="009743C8" w14:paraId="0D9E05B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FC61260" w14:textId="77777777" w:rsidR="00912FF4" w:rsidRPr="009743C8" w:rsidRDefault="00912FF4" w:rsidP="00912FF4">
            <w:pPr>
              <w:rPr>
                <w:lang w:val="en-GB"/>
              </w:rPr>
            </w:pPr>
            <w:r w:rsidRPr="009743C8">
              <w:rPr>
                <w:lang w:val="en-GB"/>
              </w:rPr>
              <w:lastRenderedPageBreak/>
              <w:t>Chapter 97</w:t>
            </w:r>
          </w:p>
        </w:tc>
        <w:tc>
          <w:tcPr>
            <w:cnfStyle w:val="000010000000" w:firstRow="0" w:lastRow="0" w:firstColumn="0" w:lastColumn="0" w:oddVBand="1" w:evenVBand="0" w:oddHBand="0" w:evenHBand="0" w:firstRowFirstColumn="0" w:firstRowLastColumn="0" w:lastRowFirstColumn="0" w:lastRowLastColumn="0"/>
            <w:tcW w:w="2713" w:type="dxa"/>
          </w:tcPr>
          <w:p w14:paraId="3CBBAF43" w14:textId="77777777" w:rsidR="00912FF4" w:rsidRPr="009743C8" w:rsidRDefault="00912FF4" w:rsidP="00912FF4">
            <w:pPr>
              <w:rPr>
                <w:lang w:val="en-GB"/>
              </w:rPr>
            </w:pPr>
            <w:r w:rsidRPr="009743C8">
              <w:rPr>
                <w:lang w:val="en-GB"/>
              </w:rPr>
              <w:t>Works of art, collectors' pieces and antiques</w:t>
            </w:r>
          </w:p>
        </w:tc>
        <w:tc>
          <w:tcPr>
            <w:tcW w:w="2778" w:type="dxa"/>
          </w:tcPr>
          <w:p w14:paraId="073F74A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86A35C8" w14:textId="77777777" w:rsidR="00912FF4" w:rsidRPr="009743C8" w:rsidRDefault="00912FF4" w:rsidP="00912FF4">
            <w:pPr>
              <w:rPr>
                <w:lang w:val="en-GB"/>
              </w:rPr>
            </w:pPr>
          </w:p>
        </w:tc>
      </w:tr>
    </w:tbl>
    <w:p w14:paraId="2CD2D76D" w14:textId="7B319A90" w:rsidR="00AB56E8" w:rsidRPr="009743C8" w:rsidRDefault="00AB56E8" w:rsidP="002A3FBD">
      <w:pPr>
        <w:rPr>
          <w:lang w:val="en-GB"/>
        </w:rPr>
      </w:pPr>
    </w:p>
    <w:sectPr w:rsidR="00AB56E8" w:rsidRPr="009743C8">
      <w:headerReference w:type="default" r:id="rId7"/>
      <w:footerReference w:type="default" r:id="rId8"/>
      <w:pgSz w:w="11905" w:h="16840"/>
      <w:pgMar w:top="1060" w:right="1200" w:bottom="1380" w:left="1020" w:header="0" w:footer="11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9860B" w14:textId="77777777" w:rsidR="00C21E70" w:rsidRDefault="00C21E70">
      <w:r>
        <w:separator/>
      </w:r>
    </w:p>
  </w:endnote>
  <w:endnote w:type="continuationSeparator" w:id="0">
    <w:p w14:paraId="4E43B48A" w14:textId="77777777" w:rsidR="00C21E70" w:rsidRDefault="00C2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C79F0" w14:textId="77777777" w:rsidR="009C09C5" w:rsidRDefault="00000000">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537EE" w14:textId="77777777" w:rsidR="00C21E70" w:rsidRDefault="00C21E70">
      <w:r>
        <w:rPr>
          <w:color w:val="000000"/>
        </w:rPr>
        <w:separator/>
      </w:r>
    </w:p>
  </w:footnote>
  <w:footnote w:type="continuationSeparator" w:id="0">
    <w:p w14:paraId="380C3D77" w14:textId="77777777" w:rsidR="00C21E70" w:rsidRDefault="00C21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3841" w14:textId="77777777" w:rsidR="009C09C5" w:rsidRDefault="00000000">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3AD"/>
    <w:multiLevelType w:val="multilevel"/>
    <w:tmpl w:val="25E07B6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 w15:restartNumberingAfterBreak="0">
    <w:nsid w:val="01B11AFE"/>
    <w:multiLevelType w:val="multilevel"/>
    <w:tmpl w:val="8B826D6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 w15:restartNumberingAfterBreak="0">
    <w:nsid w:val="02036274"/>
    <w:multiLevelType w:val="multilevel"/>
    <w:tmpl w:val="A3206D1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 w15:restartNumberingAfterBreak="0">
    <w:nsid w:val="0473681C"/>
    <w:multiLevelType w:val="multilevel"/>
    <w:tmpl w:val="A5DEE0C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 w15:restartNumberingAfterBreak="0">
    <w:nsid w:val="054903E5"/>
    <w:multiLevelType w:val="multilevel"/>
    <w:tmpl w:val="1CAA20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 w15:restartNumberingAfterBreak="0">
    <w:nsid w:val="05A07DF5"/>
    <w:multiLevelType w:val="multilevel"/>
    <w:tmpl w:val="F01AB5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 w15:restartNumberingAfterBreak="0">
    <w:nsid w:val="07F457E8"/>
    <w:multiLevelType w:val="multilevel"/>
    <w:tmpl w:val="33ACAE5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 w15:restartNumberingAfterBreak="0">
    <w:nsid w:val="089A3C57"/>
    <w:multiLevelType w:val="multilevel"/>
    <w:tmpl w:val="4D66BE7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 w15:restartNumberingAfterBreak="0">
    <w:nsid w:val="09EF4F5F"/>
    <w:multiLevelType w:val="multilevel"/>
    <w:tmpl w:val="8480930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 w15:restartNumberingAfterBreak="0">
    <w:nsid w:val="0AA344DA"/>
    <w:multiLevelType w:val="multilevel"/>
    <w:tmpl w:val="5DDE998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 w15:restartNumberingAfterBreak="0">
    <w:nsid w:val="0E126DBB"/>
    <w:multiLevelType w:val="multilevel"/>
    <w:tmpl w:val="C752421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 w15:restartNumberingAfterBreak="0">
    <w:nsid w:val="0E366DB1"/>
    <w:multiLevelType w:val="multilevel"/>
    <w:tmpl w:val="F094FA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 w15:restartNumberingAfterBreak="0">
    <w:nsid w:val="0E4B0E37"/>
    <w:multiLevelType w:val="multilevel"/>
    <w:tmpl w:val="2BD4E74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3" w15:restartNumberingAfterBreak="0">
    <w:nsid w:val="10780E1D"/>
    <w:multiLevelType w:val="multilevel"/>
    <w:tmpl w:val="58F41BA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4" w15:restartNumberingAfterBreak="0">
    <w:nsid w:val="10DD12A2"/>
    <w:multiLevelType w:val="multilevel"/>
    <w:tmpl w:val="E6BAF2E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5" w15:restartNumberingAfterBreak="0">
    <w:nsid w:val="116F705B"/>
    <w:multiLevelType w:val="multilevel"/>
    <w:tmpl w:val="36FA6A8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6" w15:restartNumberingAfterBreak="0">
    <w:nsid w:val="11EE7D92"/>
    <w:multiLevelType w:val="multilevel"/>
    <w:tmpl w:val="3E02493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7" w15:restartNumberingAfterBreak="0">
    <w:nsid w:val="120E5C7B"/>
    <w:multiLevelType w:val="multilevel"/>
    <w:tmpl w:val="4BCEA3A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8" w15:restartNumberingAfterBreak="0">
    <w:nsid w:val="12D40CA1"/>
    <w:multiLevelType w:val="multilevel"/>
    <w:tmpl w:val="3BF69CA8"/>
    <w:lvl w:ilvl="0">
      <w:start w:val="3701"/>
      <w:numFmt w:val="decimal"/>
      <w:lvlText w:val="%1"/>
      <w:lvlJc w:val="left"/>
      <w:rPr>
        <w:b w:val="0"/>
        <w:bCs w:val="0"/>
        <w:i w:val="0"/>
        <w:iCs w:val="0"/>
        <w:smallCaps w:val="0"/>
        <w:strike w:val="0"/>
        <w:dstrike w:val="0"/>
        <w:color w:val="231F20"/>
        <w:spacing w:val="0"/>
        <w:w w:val="100"/>
        <w:position w:val="0"/>
        <w:sz w:val="17"/>
        <w:szCs w:val="17"/>
        <w:u w:val="none"/>
        <w:vertAlign w:val="baseline"/>
      </w:rPr>
    </w:lvl>
    <w:lvl w:ilvl="1">
      <w:start w:val="3701"/>
      <w:numFmt w:val="decimal"/>
      <w:lvlText w:val="%2"/>
      <w:lvlJc w:val="left"/>
      <w:rPr>
        <w:b w:val="0"/>
        <w:bCs w:val="0"/>
        <w:i w:val="0"/>
        <w:iCs w:val="0"/>
        <w:smallCaps w:val="0"/>
        <w:strike w:val="0"/>
        <w:dstrike w:val="0"/>
        <w:color w:val="231F20"/>
        <w:spacing w:val="0"/>
        <w:w w:val="100"/>
        <w:position w:val="0"/>
        <w:sz w:val="17"/>
        <w:szCs w:val="17"/>
        <w:u w:val="none"/>
        <w:vertAlign w:val="baseline"/>
      </w:rPr>
    </w:lvl>
    <w:lvl w:ilvl="2">
      <w:start w:val="3701"/>
      <w:numFmt w:val="decimal"/>
      <w:lvlText w:val="%3"/>
      <w:lvlJc w:val="left"/>
      <w:rPr>
        <w:b w:val="0"/>
        <w:bCs w:val="0"/>
        <w:i w:val="0"/>
        <w:iCs w:val="0"/>
        <w:smallCaps w:val="0"/>
        <w:strike w:val="0"/>
        <w:dstrike w:val="0"/>
        <w:color w:val="231F20"/>
        <w:spacing w:val="0"/>
        <w:w w:val="100"/>
        <w:position w:val="0"/>
        <w:sz w:val="17"/>
        <w:szCs w:val="17"/>
        <w:u w:val="none"/>
        <w:vertAlign w:val="baseline"/>
      </w:rPr>
    </w:lvl>
    <w:lvl w:ilvl="3">
      <w:start w:val="3701"/>
      <w:numFmt w:val="decimal"/>
      <w:lvlText w:val="%4"/>
      <w:lvlJc w:val="left"/>
      <w:rPr>
        <w:b w:val="0"/>
        <w:bCs w:val="0"/>
        <w:i w:val="0"/>
        <w:iCs w:val="0"/>
        <w:smallCaps w:val="0"/>
        <w:strike w:val="0"/>
        <w:dstrike w:val="0"/>
        <w:color w:val="231F20"/>
        <w:spacing w:val="0"/>
        <w:w w:val="100"/>
        <w:position w:val="0"/>
        <w:sz w:val="17"/>
        <w:szCs w:val="17"/>
        <w:u w:val="none"/>
        <w:vertAlign w:val="baseline"/>
      </w:rPr>
    </w:lvl>
    <w:lvl w:ilvl="4">
      <w:start w:val="3701"/>
      <w:numFmt w:val="decimal"/>
      <w:lvlText w:val="%5"/>
      <w:lvlJc w:val="left"/>
      <w:rPr>
        <w:b w:val="0"/>
        <w:bCs w:val="0"/>
        <w:i w:val="0"/>
        <w:iCs w:val="0"/>
        <w:smallCaps w:val="0"/>
        <w:strike w:val="0"/>
        <w:dstrike w:val="0"/>
        <w:color w:val="231F20"/>
        <w:spacing w:val="0"/>
        <w:w w:val="100"/>
        <w:position w:val="0"/>
        <w:sz w:val="17"/>
        <w:szCs w:val="17"/>
        <w:u w:val="none"/>
        <w:vertAlign w:val="baseline"/>
      </w:rPr>
    </w:lvl>
    <w:lvl w:ilvl="5">
      <w:start w:val="3701"/>
      <w:numFmt w:val="decimal"/>
      <w:lvlText w:val="%6"/>
      <w:lvlJc w:val="left"/>
      <w:rPr>
        <w:b w:val="0"/>
        <w:bCs w:val="0"/>
        <w:i w:val="0"/>
        <w:iCs w:val="0"/>
        <w:smallCaps w:val="0"/>
        <w:strike w:val="0"/>
        <w:dstrike w:val="0"/>
        <w:color w:val="231F20"/>
        <w:spacing w:val="0"/>
        <w:w w:val="100"/>
        <w:position w:val="0"/>
        <w:sz w:val="17"/>
        <w:szCs w:val="17"/>
        <w:u w:val="none"/>
        <w:vertAlign w:val="baseline"/>
      </w:rPr>
    </w:lvl>
    <w:lvl w:ilvl="6">
      <w:start w:val="3701"/>
      <w:numFmt w:val="decimal"/>
      <w:lvlText w:val="%7"/>
      <w:lvlJc w:val="left"/>
      <w:rPr>
        <w:b w:val="0"/>
        <w:bCs w:val="0"/>
        <w:i w:val="0"/>
        <w:iCs w:val="0"/>
        <w:smallCaps w:val="0"/>
        <w:strike w:val="0"/>
        <w:dstrike w:val="0"/>
        <w:color w:val="231F20"/>
        <w:spacing w:val="0"/>
        <w:w w:val="100"/>
        <w:position w:val="0"/>
        <w:sz w:val="17"/>
        <w:szCs w:val="17"/>
        <w:u w:val="none"/>
        <w:vertAlign w:val="baseline"/>
      </w:rPr>
    </w:lvl>
    <w:lvl w:ilvl="7">
      <w:start w:val="3701"/>
      <w:numFmt w:val="decimal"/>
      <w:lvlText w:val="%8"/>
      <w:lvlJc w:val="left"/>
      <w:rPr>
        <w:b w:val="0"/>
        <w:bCs w:val="0"/>
        <w:i w:val="0"/>
        <w:iCs w:val="0"/>
        <w:smallCaps w:val="0"/>
        <w:strike w:val="0"/>
        <w:dstrike w:val="0"/>
        <w:color w:val="231F20"/>
        <w:spacing w:val="0"/>
        <w:w w:val="100"/>
        <w:position w:val="0"/>
        <w:sz w:val="17"/>
        <w:szCs w:val="17"/>
        <w:u w:val="none"/>
        <w:vertAlign w:val="baseline"/>
      </w:rPr>
    </w:lvl>
    <w:lvl w:ilvl="8">
      <w:start w:val="3701"/>
      <w:numFmt w:val="decimal"/>
      <w:lvlText w:val="%9"/>
      <w:lvlJc w:val="left"/>
      <w:rPr>
        <w:b w:val="0"/>
        <w:bCs w:val="0"/>
        <w:i w:val="0"/>
        <w:iCs w:val="0"/>
        <w:smallCaps w:val="0"/>
        <w:strike w:val="0"/>
        <w:dstrike w:val="0"/>
        <w:color w:val="231F20"/>
        <w:spacing w:val="0"/>
        <w:w w:val="100"/>
        <w:position w:val="0"/>
        <w:sz w:val="17"/>
        <w:szCs w:val="17"/>
        <w:u w:val="none"/>
        <w:vertAlign w:val="baseline"/>
      </w:rPr>
    </w:lvl>
  </w:abstractNum>
  <w:abstractNum w:abstractNumId="19" w15:restartNumberingAfterBreak="0">
    <w:nsid w:val="135D16EE"/>
    <w:multiLevelType w:val="multilevel"/>
    <w:tmpl w:val="B162A48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0" w15:restartNumberingAfterBreak="0">
    <w:nsid w:val="15D65D0B"/>
    <w:multiLevelType w:val="multilevel"/>
    <w:tmpl w:val="6EFE6EC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1" w15:restartNumberingAfterBreak="0">
    <w:nsid w:val="16915BBA"/>
    <w:multiLevelType w:val="multilevel"/>
    <w:tmpl w:val="4D5C25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2" w15:restartNumberingAfterBreak="0">
    <w:nsid w:val="17A1388B"/>
    <w:multiLevelType w:val="multilevel"/>
    <w:tmpl w:val="C5E46BF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3" w15:restartNumberingAfterBreak="0">
    <w:nsid w:val="19453127"/>
    <w:multiLevelType w:val="multilevel"/>
    <w:tmpl w:val="D838784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4" w15:restartNumberingAfterBreak="0">
    <w:nsid w:val="1A014FC1"/>
    <w:multiLevelType w:val="multilevel"/>
    <w:tmpl w:val="D966C6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5" w15:restartNumberingAfterBreak="0">
    <w:nsid w:val="1BFB2E55"/>
    <w:multiLevelType w:val="multilevel"/>
    <w:tmpl w:val="55749C2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6" w15:restartNumberingAfterBreak="0">
    <w:nsid w:val="1C2572C9"/>
    <w:multiLevelType w:val="multilevel"/>
    <w:tmpl w:val="A094F2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7" w15:restartNumberingAfterBreak="0">
    <w:nsid w:val="1CC72470"/>
    <w:multiLevelType w:val="multilevel"/>
    <w:tmpl w:val="30CA33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8" w15:restartNumberingAfterBreak="0">
    <w:nsid w:val="1E154731"/>
    <w:multiLevelType w:val="multilevel"/>
    <w:tmpl w:val="D77EBF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9" w15:restartNumberingAfterBreak="0">
    <w:nsid w:val="1E1B1CA8"/>
    <w:multiLevelType w:val="multilevel"/>
    <w:tmpl w:val="3E2A4AB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0" w15:restartNumberingAfterBreak="0">
    <w:nsid w:val="200D5B10"/>
    <w:multiLevelType w:val="multilevel"/>
    <w:tmpl w:val="57F0F138"/>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223E56E8"/>
    <w:multiLevelType w:val="multilevel"/>
    <w:tmpl w:val="B5E49C5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2" w15:restartNumberingAfterBreak="0">
    <w:nsid w:val="238F5ECB"/>
    <w:multiLevelType w:val="multilevel"/>
    <w:tmpl w:val="D08AEA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3" w15:restartNumberingAfterBreak="0">
    <w:nsid w:val="2406225B"/>
    <w:multiLevelType w:val="multilevel"/>
    <w:tmpl w:val="8EE6A49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4" w15:restartNumberingAfterBreak="0">
    <w:nsid w:val="24A3458F"/>
    <w:multiLevelType w:val="multilevel"/>
    <w:tmpl w:val="720CD3A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5" w15:restartNumberingAfterBreak="0">
    <w:nsid w:val="25974D6E"/>
    <w:multiLevelType w:val="multilevel"/>
    <w:tmpl w:val="81B681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6" w15:restartNumberingAfterBreak="0">
    <w:nsid w:val="25F01CB0"/>
    <w:multiLevelType w:val="multilevel"/>
    <w:tmpl w:val="A81E249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7" w15:restartNumberingAfterBreak="0">
    <w:nsid w:val="26BA6F76"/>
    <w:multiLevelType w:val="multilevel"/>
    <w:tmpl w:val="9B8CD3D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8" w15:restartNumberingAfterBreak="0">
    <w:nsid w:val="27396EAA"/>
    <w:multiLevelType w:val="multilevel"/>
    <w:tmpl w:val="75A6BC6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9" w15:restartNumberingAfterBreak="0">
    <w:nsid w:val="27B6268F"/>
    <w:multiLevelType w:val="multilevel"/>
    <w:tmpl w:val="D4F8C6E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0" w15:restartNumberingAfterBreak="0">
    <w:nsid w:val="281D1279"/>
    <w:multiLevelType w:val="multilevel"/>
    <w:tmpl w:val="9954CB3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1" w15:restartNumberingAfterBreak="0">
    <w:nsid w:val="282B3F50"/>
    <w:multiLevelType w:val="multilevel"/>
    <w:tmpl w:val="338E52C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2" w15:restartNumberingAfterBreak="0">
    <w:nsid w:val="2C183E64"/>
    <w:multiLevelType w:val="multilevel"/>
    <w:tmpl w:val="88D8591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3" w15:restartNumberingAfterBreak="0">
    <w:nsid w:val="2C8B1DD2"/>
    <w:multiLevelType w:val="multilevel"/>
    <w:tmpl w:val="57BC488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4" w15:restartNumberingAfterBreak="0">
    <w:nsid w:val="2F92365B"/>
    <w:multiLevelType w:val="multilevel"/>
    <w:tmpl w:val="1102E28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5" w15:restartNumberingAfterBreak="0">
    <w:nsid w:val="300B5B26"/>
    <w:multiLevelType w:val="multilevel"/>
    <w:tmpl w:val="0374FC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6" w15:restartNumberingAfterBreak="0">
    <w:nsid w:val="31C625B8"/>
    <w:multiLevelType w:val="multilevel"/>
    <w:tmpl w:val="6596AC3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7" w15:restartNumberingAfterBreak="0">
    <w:nsid w:val="34513F14"/>
    <w:multiLevelType w:val="multilevel"/>
    <w:tmpl w:val="4F0AB3A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8" w15:restartNumberingAfterBreak="0">
    <w:nsid w:val="345B51E3"/>
    <w:multiLevelType w:val="multilevel"/>
    <w:tmpl w:val="8FD6A78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9" w15:restartNumberingAfterBreak="0">
    <w:nsid w:val="34E4484D"/>
    <w:multiLevelType w:val="multilevel"/>
    <w:tmpl w:val="E830304E"/>
    <w:lvl w:ilvl="0">
      <w:start w:val="12"/>
      <w:numFmt w:val="decimal"/>
      <w:lvlText w:val="(%1)"/>
      <w:lvlJc w:val="left"/>
      <w:rPr>
        <w:b w:val="0"/>
        <w:bCs w:val="0"/>
        <w:i w:val="0"/>
        <w:iCs w:val="0"/>
        <w:smallCaps w:val="0"/>
        <w:strike w:val="0"/>
        <w:dstrike w:val="0"/>
        <w:color w:val="231F20"/>
        <w:spacing w:val="0"/>
        <w:w w:val="100"/>
        <w:position w:val="0"/>
        <w:sz w:val="14"/>
        <w:szCs w:val="14"/>
        <w:u w:val="none"/>
        <w:vertAlign w:val="baseline"/>
      </w:rPr>
    </w:lvl>
    <w:lvl w:ilvl="1">
      <w:start w:val="12"/>
      <w:numFmt w:val="decimal"/>
      <w:lvlText w:val="(%2)"/>
      <w:lvlJc w:val="left"/>
      <w:rPr>
        <w:b w:val="0"/>
        <w:bCs w:val="0"/>
        <w:i w:val="0"/>
        <w:iCs w:val="0"/>
        <w:smallCaps w:val="0"/>
        <w:strike w:val="0"/>
        <w:dstrike w:val="0"/>
        <w:color w:val="231F20"/>
        <w:spacing w:val="0"/>
        <w:w w:val="100"/>
        <w:position w:val="0"/>
        <w:sz w:val="14"/>
        <w:szCs w:val="14"/>
        <w:u w:val="none"/>
        <w:vertAlign w:val="baseline"/>
      </w:rPr>
    </w:lvl>
    <w:lvl w:ilvl="2">
      <w:start w:val="12"/>
      <w:numFmt w:val="decimal"/>
      <w:lvlText w:val="(%3)"/>
      <w:lvlJc w:val="left"/>
      <w:rPr>
        <w:b w:val="0"/>
        <w:bCs w:val="0"/>
        <w:i w:val="0"/>
        <w:iCs w:val="0"/>
        <w:smallCaps w:val="0"/>
        <w:strike w:val="0"/>
        <w:dstrike w:val="0"/>
        <w:color w:val="231F20"/>
        <w:spacing w:val="0"/>
        <w:w w:val="100"/>
        <w:position w:val="0"/>
        <w:sz w:val="14"/>
        <w:szCs w:val="14"/>
        <w:u w:val="none"/>
        <w:vertAlign w:val="baseline"/>
      </w:rPr>
    </w:lvl>
    <w:lvl w:ilvl="3">
      <w:start w:val="12"/>
      <w:numFmt w:val="decimal"/>
      <w:lvlText w:val="(%4)"/>
      <w:lvlJc w:val="left"/>
      <w:rPr>
        <w:b w:val="0"/>
        <w:bCs w:val="0"/>
        <w:i w:val="0"/>
        <w:iCs w:val="0"/>
        <w:smallCaps w:val="0"/>
        <w:strike w:val="0"/>
        <w:dstrike w:val="0"/>
        <w:color w:val="231F20"/>
        <w:spacing w:val="0"/>
        <w:w w:val="100"/>
        <w:position w:val="0"/>
        <w:sz w:val="14"/>
        <w:szCs w:val="14"/>
        <w:u w:val="none"/>
        <w:vertAlign w:val="baseline"/>
      </w:rPr>
    </w:lvl>
    <w:lvl w:ilvl="4">
      <w:start w:val="12"/>
      <w:numFmt w:val="decimal"/>
      <w:lvlText w:val="(%5)"/>
      <w:lvlJc w:val="left"/>
      <w:rPr>
        <w:b w:val="0"/>
        <w:bCs w:val="0"/>
        <w:i w:val="0"/>
        <w:iCs w:val="0"/>
        <w:smallCaps w:val="0"/>
        <w:strike w:val="0"/>
        <w:dstrike w:val="0"/>
        <w:color w:val="231F20"/>
        <w:spacing w:val="0"/>
        <w:w w:val="100"/>
        <w:position w:val="0"/>
        <w:sz w:val="14"/>
        <w:szCs w:val="14"/>
        <w:u w:val="none"/>
        <w:vertAlign w:val="baseline"/>
      </w:rPr>
    </w:lvl>
    <w:lvl w:ilvl="5">
      <w:start w:val="12"/>
      <w:numFmt w:val="decimal"/>
      <w:lvlText w:val="(%6)"/>
      <w:lvlJc w:val="left"/>
      <w:rPr>
        <w:b w:val="0"/>
        <w:bCs w:val="0"/>
        <w:i w:val="0"/>
        <w:iCs w:val="0"/>
        <w:smallCaps w:val="0"/>
        <w:strike w:val="0"/>
        <w:dstrike w:val="0"/>
        <w:color w:val="231F20"/>
        <w:spacing w:val="0"/>
        <w:w w:val="100"/>
        <w:position w:val="0"/>
        <w:sz w:val="14"/>
        <w:szCs w:val="14"/>
        <w:u w:val="none"/>
        <w:vertAlign w:val="baseline"/>
      </w:rPr>
    </w:lvl>
    <w:lvl w:ilvl="6">
      <w:start w:val="12"/>
      <w:numFmt w:val="decimal"/>
      <w:lvlText w:val="(%7)"/>
      <w:lvlJc w:val="left"/>
      <w:rPr>
        <w:b w:val="0"/>
        <w:bCs w:val="0"/>
        <w:i w:val="0"/>
        <w:iCs w:val="0"/>
        <w:smallCaps w:val="0"/>
        <w:strike w:val="0"/>
        <w:dstrike w:val="0"/>
        <w:color w:val="231F20"/>
        <w:spacing w:val="0"/>
        <w:w w:val="100"/>
        <w:position w:val="0"/>
        <w:sz w:val="14"/>
        <w:szCs w:val="14"/>
        <w:u w:val="none"/>
        <w:vertAlign w:val="baseline"/>
      </w:rPr>
    </w:lvl>
    <w:lvl w:ilvl="7">
      <w:start w:val="12"/>
      <w:numFmt w:val="decimal"/>
      <w:lvlText w:val="(%8)"/>
      <w:lvlJc w:val="left"/>
      <w:rPr>
        <w:b w:val="0"/>
        <w:bCs w:val="0"/>
        <w:i w:val="0"/>
        <w:iCs w:val="0"/>
        <w:smallCaps w:val="0"/>
        <w:strike w:val="0"/>
        <w:dstrike w:val="0"/>
        <w:color w:val="231F20"/>
        <w:spacing w:val="0"/>
        <w:w w:val="100"/>
        <w:position w:val="0"/>
        <w:sz w:val="14"/>
        <w:szCs w:val="14"/>
        <w:u w:val="none"/>
        <w:vertAlign w:val="baseline"/>
      </w:rPr>
    </w:lvl>
    <w:lvl w:ilvl="8">
      <w:start w:val="12"/>
      <w:numFmt w:val="decimal"/>
      <w:lvlText w:val="(%9)"/>
      <w:lvlJc w:val="left"/>
      <w:rPr>
        <w:b w:val="0"/>
        <w:bCs w:val="0"/>
        <w:i w:val="0"/>
        <w:iCs w:val="0"/>
        <w:smallCaps w:val="0"/>
        <w:strike w:val="0"/>
        <w:dstrike w:val="0"/>
        <w:color w:val="231F20"/>
        <w:spacing w:val="0"/>
        <w:w w:val="100"/>
        <w:position w:val="0"/>
        <w:sz w:val="14"/>
        <w:szCs w:val="14"/>
        <w:u w:val="none"/>
        <w:vertAlign w:val="baseline"/>
      </w:rPr>
    </w:lvl>
  </w:abstractNum>
  <w:abstractNum w:abstractNumId="50" w15:restartNumberingAfterBreak="0">
    <w:nsid w:val="350965F1"/>
    <w:multiLevelType w:val="multilevel"/>
    <w:tmpl w:val="4792314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1" w15:restartNumberingAfterBreak="0">
    <w:nsid w:val="35745725"/>
    <w:multiLevelType w:val="multilevel"/>
    <w:tmpl w:val="D7FC9E2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2" w15:restartNumberingAfterBreak="0">
    <w:nsid w:val="35AB1289"/>
    <w:multiLevelType w:val="multilevel"/>
    <w:tmpl w:val="8DE875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3" w15:restartNumberingAfterBreak="0">
    <w:nsid w:val="363266FC"/>
    <w:multiLevelType w:val="multilevel"/>
    <w:tmpl w:val="535083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4" w15:restartNumberingAfterBreak="0">
    <w:nsid w:val="385E3771"/>
    <w:multiLevelType w:val="multilevel"/>
    <w:tmpl w:val="65AE44E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5" w15:restartNumberingAfterBreak="0">
    <w:nsid w:val="39B878D1"/>
    <w:multiLevelType w:val="multilevel"/>
    <w:tmpl w:val="5C60460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6" w15:restartNumberingAfterBreak="0">
    <w:nsid w:val="39F64E01"/>
    <w:multiLevelType w:val="multilevel"/>
    <w:tmpl w:val="75026F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7" w15:restartNumberingAfterBreak="0">
    <w:nsid w:val="3CD86B60"/>
    <w:multiLevelType w:val="multilevel"/>
    <w:tmpl w:val="11A084F0"/>
    <w:lvl w:ilvl="0">
      <w:numFmt w:val="bullet"/>
      <w:lvlText w:val="-"/>
      <w:lvlJc w:val="left"/>
      <w:pPr>
        <w:ind w:left="0" w:hanging="118"/>
      </w:pPr>
      <w:rPr>
        <w:rFonts w:ascii="Times New Roman" w:eastAsia="Times New Roman" w:hAnsi="Times New Roman"/>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8" w15:restartNumberingAfterBreak="0">
    <w:nsid w:val="3D483D8D"/>
    <w:multiLevelType w:val="multilevel"/>
    <w:tmpl w:val="2B34F65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9" w15:restartNumberingAfterBreak="0">
    <w:nsid w:val="3D4F33CD"/>
    <w:multiLevelType w:val="multilevel"/>
    <w:tmpl w:val="1D58389C"/>
    <w:lvl w:ilvl="0">
      <w:start w:val="1"/>
      <w:numFmt w:val="decimal"/>
      <w:lvlText w:val="%1."/>
      <w:lvlJc w:val="left"/>
      <w:pPr>
        <w:ind w:left="0" w:hanging="568"/>
      </w:pPr>
      <w:rPr>
        <w:rFonts w:ascii="Times New Roman" w:eastAsia="Times New Roman" w:hAnsi="Times New Roman"/>
        <w:sz w:val="24"/>
        <w:szCs w:val="24"/>
      </w:rPr>
    </w:lvl>
    <w:lvl w:ilvl="1">
      <w:start w:val="2"/>
      <w:numFmt w:val="decimal"/>
      <w:lvlText w:val="%2"/>
      <w:lvlJc w:val="left"/>
      <w:pPr>
        <w:ind w:left="0" w:hanging="568"/>
      </w:pPr>
      <w:rPr>
        <w:rFonts w:ascii="Times New Roman" w:eastAsia="Times New Roman" w:hAnsi="Times New Roman"/>
        <w:b/>
        <w:bCs/>
        <w:w w:val="99"/>
        <w:position w:val="0"/>
        <w:sz w:val="16"/>
        <w:szCs w:val="16"/>
        <w:vertAlign w:val="baseline"/>
      </w:rPr>
    </w:lvl>
    <w:lvl w:ilvl="2">
      <w:start w:val="1"/>
      <w:numFmt w:val="decimal"/>
      <w:lvlText w:val="(%3)"/>
      <w:lvlJc w:val="left"/>
      <w:pPr>
        <w:ind w:left="0" w:hanging="658"/>
      </w:pPr>
      <w:rPr>
        <w:rFonts w:ascii="Times New Roman" w:eastAsia="Times New Roman" w:hAnsi="Times New Roman"/>
        <w:sz w:val="18"/>
        <w:szCs w:val="18"/>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0" w15:restartNumberingAfterBreak="0">
    <w:nsid w:val="3DAC1F34"/>
    <w:multiLevelType w:val="multilevel"/>
    <w:tmpl w:val="80081F5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1" w15:restartNumberingAfterBreak="0">
    <w:nsid w:val="3E8A6FC8"/>
    <w:multiLevelType w:val="multilevel"/>
    <w:tmpl w:val="4FEC89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2" w15:restartNumberingAfterBreak="0">
    <w:nsid w:val="3F7644F8"/>
    <w:multiLevelType w:val="multilevel"/>
    <w:tmpl w:val="54ACD2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3" w15:restartNumberingAfterBreak="0">
    <w:nsid w:val="40F66C45"/>
    <w:multiLevelType w:val="multilevel"/>
    <w:tmpl w:val="D646B51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4" w15:restartNumberingAfterBreak="0">
    <w:nsid w:val="42A74206"/>
    <w:multiLevelType w:val="multilevel"/>
    <w:tmpl w:val="362EF7A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5" w15:restartNumberingAfterBreak="0">
    <w:nsid w:val="46091B3A"/>
    <w:multiLevelType w:val="multilevel"/>
    <w:tmpl w:val="4CEA172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6" w15:restartNumberingAfterBreak="0">
    <w:nsid w:val="46765CF1"/>
    <w:multiLevelType w:val="multilevel"/>
    <w:tmpl w:val="903249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7" w15:restartNumberingAfterBreak="0">
    <w:nsid w:val="47106B26"/>
    <w:multiLevelType w:val="multilevel"/>
    <w:tmpl w:val="B09E4CC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8" w15:restartNumberingAfterBreak="0">
    <w:nsid w:val="4802428B"/>
    <w:multiLevelType w:val="multilevel"/>
    <w:tmpl w:val="1092EC7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9" w15:restartNumberingAfterBreak="0">
    <w:nsid w:val="4D2F378C"/>
    <w:multiLevelType w:val="multilevel"/>
    <w:tmpl w:val="5658049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0" w15:restartNumberingAfterBreak="0">
    <w:nsid w:val="4D9F1041"/>
    <w:multiLevelType w:val="multilevel"/>
    <w:tmpl w:val="600AC01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1" w15:restartNumberingAfterBreak="0">
    <w:nsid w:val="4DF87A88"/>
    <w:multiLevelType w:val="multilevel"/>
    <w:tmpl w:val="FB1CF3E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2" w15:restartNumberingAfterBreak="0">
    <w:nsid w:val="4E54298D"/>
    <w:multiLevelType w:val="multilevel"/>
    <w:tmpl w:val="796A6B2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3" w15:restartNumberingAfterBreak="0">
    <w:nsid w:val="4F081967"/>
    <w:multiLevelType w:val="multilevel"/>
    <w:tmpl w:val="73004CB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4" w15:restartNumberingAfterBreak="0">
    <w:nsid w:val="4F3F6895"/>
    <w:multiLevelType w:val="multilevel"/>
    <w:tmpl w:val="B1B01D8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5" w15:restartNumberingAfterBreak="0">
    <w:nsid w:val="4F665338"/>
    <w:multiLevelType w:val="multilevel"/>
    <w:tmpl w:val="A0B489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6" w15:restartNumberingAfterBreak="0">
    <w:nsid w:val="50DF407F"/>
    <w:multiLevelType w:val="multilevel"/>
    <w:tmpl w:val="170A323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7" w15:restartNumberingAfterBreak="0">
    <w:nsid w:val="529153B6"/>
    <w:multiLevelType w:val="multilevel"/>
    <w:tmpl w:val="4476B73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8" w15:restartNumberingAfterBreak="0">
    <w:nsid w:val="52EF594E"/>
    <w:multiLevelType w:val="multilevel"/>
    <w:tmpl w:val="ADA063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9" w15:restartNumberingAfterBreak="0">
    <w:nsid w:val="531A5A43"/>
    <w:multiLevelType w:val="multilevel"/>
    <w:tmpl w:val="FAE4921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0" w15:restartNumberingAfterBreak="0">
    <w:nsid w:val="53274A53"/>
    <w:multiLevelType w:val="multilevel"/>
    <w:tmpl w:val="295E70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1" w15:restartNumberingAfterBreak="0">
    <w:nsid w:val="532F6A1B"/>
    <w:multiLevelType w:val="multilevel"/>
    <w:tmpl w:val="CCD0CEF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2" w15:restartNumberingAfterBreak="0">
    <w:nsid w:val="53A64E6C"/>
    <w:multiLevelType w:val="multilevel"/>
    <w:tmpl w:val="8AB25A7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3" w15:restartNumberingAfterBreak="0">
    <w:nsid w:val="5515550A"/>
    <w:multiLevelType w:val="multilevel"/>
    <w:tmpl w:val="7446144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4" w15:restartNumberingAfterBreak="0">
    <w:nsid w:val="57064278"/>
    <w:multiLevelType w:val="multilevel"/>
    <w:tmpl w:val="6C6CD38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5" w15:restartNumberingAfterBreak="0">
    <w:nsid w:val="57314C8C"/>
    <w:multiLevelType w:val="multilevel"/>
    <w:tmpl w:val="D1BEE256"/>
    <w:lvl w:ilvl="0">
      <w:start w:val="1"/>
      <w:numFmt w:val="decimal"/>
      <w:lvlText w:val="%1."/>
      <w:lvlJc w:val="left"/>
      <w:pPr>
        <w:ind w:left="0" w:hanging="568"/>
      </w:pPr>
      <w:rPr>
        <w:rFonts w:ascii="Times New Roman" w:eastAsia="Times New Roman" w:hAnsi="Times New Roman"/>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6" w15:restartNumberingAfterBreak="0">
    <w:nsid w:val="57C72468"/>
    <w:multiLevelType w:val="multilevel"/>
    <w:tmpl w:val="E438C6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7" w15:restartNumberingAfterBreak="0">
    <w:nsid w:val="585D242A"/>
    <w:multiLevelType w:val="multilevel"/>
    <w:tmpl w:val="34AC056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8" w15:restartNumberingAfterBreak="0">
    <w:nsid w:val="588F2CB8"/>
    <w:multiLevelType w:val="multilevel"/>
    <w:tmpl w:val="8A963F3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9" w15:restartNumberingAfterBreak="0">
    <w:nsid w:val="59B5464C"/>
    <w:multiLevelType w:val="multilevel"/>
    <w:tmpl w:val="2B5E2E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0" w15:restartNumberingAfterBreak="0">
    <w:nsid w:val="5A92631A"/>
    <w:multiLevelType w:val="multilevel"/>
    <w:tmpl w:val="54A827D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1" w15:restartNumberingAfterBreak="0">
    <w:nsid w:val="5C2D65C0"/>
    <w:multiLevelType w:val="multilevel"/>
    <w:tmpl w:val="9E32902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2" w15:restartNumberingAfterBreak="0">
    <w:nsid w:val="5E2B7070"/>
    <w:multiLevelType w:val="multilevel"/>
    <w:tmpl w:val="7FE2756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3" w15:restartNumberingAfterBreak="0">
    <w:nsid w:val="5F0E6D35"/>
    <w:multiLevelType w:val="multilevel"/>
    <w:tmpl w:val="CBDA2230"/>
    <w:lvl w:ilvl="0">
      <w:start w:val="3"/>
      <w:numFmt w:val="decimal"/>
      <w:lvlText w:val="(%1)"/>
      <w:lvlJc w:val="left"/>
      <w:rPr>
        <w:b w:val="0"/>
        <w:bCs w:val="0"/>
        <w:i w:val="0"/>
        <w:iCs w:val="0"/>
        <w:smallCaps w:val="0"/>
        <w:strike w:val="0"/>
        <w:dstrike w:val="0"/>
        <w:color w:val="231F20"/>
        <w:spacing w:val="0"/>
        <w:w w:val="100"/>
        <w:position w:val="0"/>
        <w:sz w:val="14"/>
        <w:szCs w:val="14"/>
        <w:u w:val="none"/>
        <w:vertAlign w:val="baseline"/>
      </w:rPr>
    </w:lvl>
    <w:lvl w:ilvl="1">
      <w:start w:val="3"/>
      <w:numFmt w:val="decimal"/>
      <w:lvlText w:val="(%2)"/>
      <w:lvlJc w:val="left"/>
      <w:rPr>
        <w:b w:val="0"/>
        <w:bCs w:val="0"/>
        <w:i w:val="0"/>
        <w:iCs w:val="0"/>
        <w:smallCaps w:val="0"/>
        <w:strike w:val="0"/>
        <w:dstrike w:val="0"/>
        <w:color w:val="231F20"/>
        <w:spacing w:val="0"/>
        <w:w w:val="100"/>
        <w:position w:val="0"/>
        <w:sz w:val="14"/>
        <w:szCs w:val="14"/>
        <w:u w:val="none"/>
        <w:vertAlign w:val="baseline"/>
      </w:rPr>
    </w:lvl>
    <w:lvl w:ilvl="2">
      <w:start w:val="3"/>
      <w:numFmt w:val="decimal"/>
      <w:lvlText w:val="(%3)"/>
      <w:lvlJc w:val="left"/>
      <w:rPr>
        <w:b w:val="0"/>
        <w:bCs w:val="0"/>
        <w:i w:val="0"/>
        <w:iCs w:val="0"/>
        <w:smallCaps w:val="0"/>
        <w:strike w:val="0"/>
        <w:dstrike w:val="0"/>
        <w:color w:val="231F20"/>
        <w:spacing w:val="0"/>
        <w:w w:val="100"/>
        <w:position w:val="0"/>
        <w:sz w:val="14"/>
        <w:szCs w:val="14"/>
        <w:u w:val="none"/>
        <w:vertAlign w:val="baseline"/>
      </w:rPr>
    </w:lvl>
    <w:lvl w:ilvl="3">
      <w:start w:val="3"/>
      <w:numFmt w:val="decimal"/>
      <w:lvlText w:val="(%4)"/>
      <w:lvlJc w:val="left"/>
      <w:rPr>
        <w:b w:val="0"/>
        <w:bCs w:val="0"/>
        <w:i w:val="0"/>
        <w:iCs w:val="0"/>
        <w:smallCaps w:val="0"/>
        <w:strike w:val="0"/>
        <w:dstrike w:val="0"/>
        <w:color w:val="231F20"/>
        <w:spacing w:val="0"/>
        <w:w w:val="100"/>
        <w:position w:val="0"/>
        <w:sz w:val="14"/>
        <w:szCs w:val="14"/>
        <w:u w:val="none"/>
        <w:vertAlign w:val="baseline"/>
      </w:rPr>
    </w:lvl>
    <w:lvl w:ilvl="4">
      <w:start w:val="3"/>
      <w:numFmt w:val="decimal"/>
      <w:lvlText w:val="(%5)"/>
      <w:lvlJc w:val="left"/>
      <w:rPr>
        <w:b w:val="0"/>
        <w:bCs w:val="0"/>
        <w:i w:val="0"/>
        <w:iCs w:val="0"/>
        <w:smallCaps w:val="0"/>
        <w:strike w:val="0"/>
        <w:dstrike w:val="0"/>
        <w:color w:val="231F20"/>
        <w:spacing w:val="0"/>
        <w:w w:val="100"/>
        <w:position w:val="0"/>
        <w:sz w:val="14"/>
        <w:szCs w:val="14"/>
        <w:u w:val="none"/>
        <w:vertAlign w:val="baseline"/>
      </w:rPr>
    </w:lvl>
    <w:lvl w:ilvl="5">
      <w:start w:val="3"/>
      <w:numFmt w:val="decimal"/>
      <w:lvlText w:val="(%6)"/>
      <w:lvlJc w:val="left"/>
      <w:rPr>
        <w:b w:val="0"/>
        <w:bCs w:val="0"/>
        <w:i w:val="0"/>
        <w:iCs w:val="0"/>
        <w:smallCaps w:val="0"/>
        <w:strike w:val="0"/>
        <w:dstrike w:val="0"/>
        <w:color w:val="231F20"/>
        <w:spacing w:val="0"/>
        <w:w w:val="100"/>
        <w:position w:val="0"/>
        <w:sz w:val="14"/>
        <w:szCs w:val="14"/>
        <w:u w:val="none"/>
        <w:vertAlign w:val="baseline"/>
      </w:rPr>
    </w:lvl>
    <w:lvl w:ilvl="6">
      <w:start w:val="3"/>
      <w:numFmt w:val="decimal"/>
      <w:lvlText w:val="(%7)"/>
      <w:lvlJc w:val="left"/>
      <w:rPr>
        <w:b w:val="0"/>
        <w:bCs w:val="0"/>
        <w:i w:val="0"/>
        <w:iCs w:val="0"/>
        <w:smallCaps w:val="0"/>
        <w:strike w:val="0"/>
        <w:dstrike w:val="0"/>
        <w:color w:val="231F20"/>
        <w:spacing w:val="0"/>
        <w:w w:val="100"/>
        <w:position w:val="0"/>
        <w:sz w:val="14"/>
        <w:szCs w:val="14"/>
        <w:u w:val="none"/>
        <w:vertAlign w:val="baseline"/>
      </w:rPr>
    </w:lvl>
    <w:lvl w:ilvl="7">
      <w:start w:val="3"/>
      <w:numFmt w:val="decimal"/>
      <w:lvlText w:val="(%8)"/>
      <w:lvlJc w:val="left"/>
      <w:rPr>
        <w:b w:val="0"/>
        <w:bCs w:val="0"/>
        <w:i w:val="0"/>
        <w:iCs w:val="0"/>
        <w:smallCaps w:val="0"/>
        <w:strike w:val="0"/>
        <w:dstrike w:val="0"/>
        <w:color w:val="231F20"/>
        <w:spacing w:val="0"/>
        <w:w w:val="100"/>
        <w:position w:val="0"/>
        <w:sz w:val="14"/>
        <w:szCs w:val="14"/>
        <w:u w:val="none"/>
        <w:vertAlign w:val="baseline"/>
      </w:rPr>
    </w:lvl>
    <w:lvl w:ilvl="8">
      <w:start w:val="3"/>
      <w:numFmt w:val="decimal"/>
      <w:lvlText w:val="(%9)"/>
      <w:lvlJc w:val="left"/>
      <w:rPr>
        <w:b w:val="0"/>
        <w:bCs w:val="0"/>
        <w:i w:val="0"/>
        <w:iCs w:val="0"/>
        <w:smallCaps w:val="0"/>
        <w:strike w:val="0"/>
        <w:dstrike w:val="0"/>
        <w:color w:val="231F20"/>
        <w:spacing w:val="0"/>
        <w:w w:val="100"/>
        <w:position w:val="0"/>
        <w:sz w:val="14"/>
        <w:szCs w:val="14"/>
        <w:u w:val="none"/>
        <w:vertAlign w:val="baseline"/>
      </w:rPr>
    </w:lvl>
  </w:abstractNum>
  <w:abstractNum w:abstractNumId="94" w15:restartNumberingAfterBreak="0">
    <w:nsid w:val="62790B5D"/>
    <w:multiLevelType w:val="multilevel"/>
    <w:tmpl w:val="56242D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5" w15:restartNumberingAfterBreak="0">
    <w:nsid w:val="6281489A"/>
    <w:multiLevelType w:val="multilevel"/>
    <w:tmpl w:val="1CD2FE9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6" w15:restartNumberingAfterBreak="0">
    <w:nsid w:val="636E4C41"/>
    <w:multiLevelType w:val="multilevel"/>
    <w:tmpl w:val="1A80F32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7" w15:restartNumberingAfterBreak="0">
    <w:nsid w:val="63852532"/>
    <w:multiLevelType w:val="multilevel"/>
    <w:tmpl w:val="56021D2C"/>
    <w:lvl w:ilvl="0">
      <w:start w:val="1"/>
      <w:numFmt w:val="decimal"/>
      <w:lvlText w:val="%1."/>
      <w:lvlJc w:val="left"/>
      <w:pPr>
        <w:ind w:left="0" w:hanging="568"/>
      </w:pPr>
      <w:rPr>
        <w:rFonts w:ascii="Times New Roman" w:eastAsia="Times New Roman" w:hAnsi="Times New Roman"/>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8" w15:restartNumberingAfterBreak="0">
    <w:nsid w:val="65A41ABB"/>
    <w:multiLevelType w:val="multilevel"/>
    <w:tmpl w:val="6C489A0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9" w15:restartNumberingAfterBreak="0">
    <w:nsid w:val="664355C6"/>
    <w:multiLevelType w:val="multilevel"/>
    <w:tmpl w:val="BF98C16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0" w15:restartNumberingAfterBreak="0">
    <w:nsid w:val="66481E17"/>
    <w:multiLevelType w:val="multilevel"/>
    <w:tmpl w:val="1FF68E2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1" w15:restartNumberingAfterBreak="0">
    <w:nsid w:val="6995596B"/>
    <w:multiLevelType w:val="multilevel"/>
    <w:tmpl w:val="649418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2" w15:restartNumberingAfterBreak="0">
    <w:nsid w:val="6A6862E1"/>
    <w:multiLevelType w:val="multilevel"/>
    <w:tmpl w:val="3238FE1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3" w15:restartNumberingAfterBreak="0">
    <w:nsid w:val="6D37384F"/>
    <w:multiLevelType w:val="multilevel"/>
    <w:tmpl w:val="F5A07F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4" w15:restartNumberingAfterBreak="0">
    <w:nsid w:val="6E55765E"/>
    <w:multiLevelType w:val="multilevel"/>
    <w:tmpl w:val="9B0C98D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5" w15:restartNumberingAfterBreak="0">
    <w:nsid w:val="6E88276A"/>
    <w:multiLevelType w:val="multilevel"/>
    <w:tmpl w:val="804AFBA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6" w15:restartNumberingAfterBreak="0">
    <w:nsid w:val="6EAE6330"/>
    <w:multiLevelType w:val="multilevel"/>
    <w:tmpl w:val="DA58E8E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7" w15:restartNumberingAfterBreak="0">
    <w:nsid w:val="6F027A25"/>
    <w:multiLevelType w:val="multilevel"/>
    <w:tmpl w:val="52308DF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8" w15:restartNumberingAfterBreak="0">
    <w:nsid w:val="70955339"/>
    <w:multiLevelType w:val="multilevel"/>
    <w:tmpl w:val="0B6690A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9" w15:restartNumberingAfterBreak="0">
    <w:nsid w:val="717A1462"/>
    <w:multiLevelType w:val="multilevel"/>
    <w:tmpl w:val="3800D5F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0" w15:restartNumberingAfterBreak="0">
    <w:nsid w:val="726E3DF2"/>
    <w:multiLevelType w:val="multilevel"/>
    <w:tmpl w:val="35EAE4C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1" w15:restartNumberingAfterBreak="0">
    <w:nsid w:val="72C96498"/>
    <w:multiLevelType w:val="multilevel"/>
    <w:tmpl w:val="C37055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2" w15:restartNumberingAfterBreak="0">
    <w:nsid w:val="73973FDD"/>
    <w:multiLevelType w:val="multilevel"/>
    <w:tmpl w:val="8D3E0A7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3" w15:restartNumberingAfterBreak="0">
    <w:nsid w:val="73D61A4C"/>
    <w:multiLevelType w:val="multilevel"/>
    <w:tmpl w:val="2C6457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4" w15:restartNumberingAfterBreak="0">
    <w:nsid w:val="76D3428B"/>
    <w:multiLevelType w:val="multilevel"/>
    <w:tmpl w:val="3544BDF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5" w15:restartNumberingAfterBreak="0">
    <w:nsid w:val="76EC0ED6"/>
    <w:multiLevelType w:val="multilevel"/>
    <w:tmpl w:val="B9C66D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6" w15:restartNumberingAfterBreak="0">
    <w:nsid w:val="77DF6707"/>
    <w:multiLevelType w:val="multilevel"/>
    <w:tmpl w:val="8D10279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7" w15:restartNumberingAfterBreak="0">
    <w:nsid w:val="787A38D4"/>
    <w:multiLevelType w:val="multilevel"/>
    <w:tmpl w:val="B50E5B3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8" w15:restartNumberingAfterBreak="0">
    <w:nsid w:val="79580620"/>
    <w:multiLevelType w:val="multilevel"/>
    <w:tmpl w:val="44FA783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9" w15:restartNumberingAfterBreak="0">
    <w:nsid w:val="79C53CC5"/>
    <w:multiLevelType w:val="multilevel"/>
    <w:tmpl w:val="41305AB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0" w15:restartNumberingAfterBreak="0">
    <w:nsid w:val="7BDF68EB"/>
    <w:multiLevelType w:val="multilevel"/>
    <w:tmpl w:val="8AA6660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1" w15:restartNumberingAfterBreak="0">
    <w:nsid w:val="7D591DB6"/>
    <w:multiLevelType w:val="multilevel"/>
    <w:tmpl w:val="2E003F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2" w15:restartNumberingAfterBreak="0">
    <w:nsid w:val="7E5C6679"/>
    <w:multiLevelType w:val="multilevel"/>
    <w:tmpl w:val="DF16FC74"/>
    <w:lvl w:ilvl="0">
      <w:start w:val="1"/>
      <w:numFmt w:val="decimal"/>
      <w:lvlText w:val="%1."/>
      <w:lvlJc w:val="left"/>
      <w:pPr>
        <w:ind w:left="0" w:hanging="568"/>
      </w:pPr>
      <w:rPr>
        <w:rFonts w:ascii="Times New Roman" w:eastAsia="Times New Roman" w:hAnsi="Times New Roman"/>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23" w15:restartNumberingAfterBreak="0">
    <w:nsid w:val="7E70749B"/>
    <w:multiLevelType w:val="multilevel"/>
    <w:tmpl w:val="726AAD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num w:numId="1" w16cid:durableId="1132594794">
    <w:abstractNumId w:val="83"/>
  </w:num>
  <w:num w:numId="2" w16cid:durableId="600376753">
    <w:abstractNumId w:val="50"/>
  </w:num>
  <w:num w:numId="3" w16cid:durableId="1300721998">
    <w:abstractNumId w:val="56"/>
  </w:num>
  <w:num w:numId="4" w16cid:durableId="631641652">
    <w:abstractNumId w:val="34"/>
  </w:num>
  <w:num w:numId="5" w16cid:durableId="1518695429">
    <w:abstractNumId w:val="107"/>
  </w:num>
  <w:num w:numId="6" w16cid:durableId="1049887336">
    <w:abstractNumId w:val="46"/>
  </w:num>
  <w:num w:numId="7" w16cid:durableId="1832090359">
    <w:abstractNumId w:val="15"/>
  </w:num>
  <w:num w:numId="8" w16cid:durableId="364716471">
    <w:abstractNumId w:val="54"/>
  </w:num>
  <w:num w:numId="9" w16cid:durableId="1685747796">
    <w:abstractNumId w:val="47"/>
  </w:num>
  <w:num w:numId="10" w16cid:durableId="2062055575">
    <w:abstractNumId w:val="111"/>
  </w:num>
  <w:num w:numId="11" w16cid:durableId="446317819">
    <w:abstractNumId w:val="10"/>
  </w:num>
  <w:num w:numId="12" w16cid:durableId="669335158">
    <w:abstractNumId w:val="11"/>
  </w:num>
  <w:num w:numId="13" w16cid:durableId="1165243211">
    <w:abstractNumId w:val="113"/>
  </w:num>
  <w:num w:numId="14" w16cid:durableId="130173043">
    <w:abstractNumId w:val="4"/>
  </w:num>
  <w:num w:numId="15" w16cid:durableId="84348660">
    <w:abstractNumId w:val="25"/>
  </w:num>
  <w:num w:numId="16" w16cid:durableId="2038382611">
    <w:abstractNumId w:val="96"/>
  </w:num>
  <w:num w:numId="17" w16cid:durableId="524446793">
    <w:abstractNumId w:val="79"/>
  </w:num>
  <w:num w:numId="18" w16cid:durableId="1770392217">
    <w:abstractNumId w:val="123"/>
  </w:num>
  <w:num w:numId="19" w16cid:durableId="478881600">
    <w:abstractNumId w:val="51"/>
  </w:num>
  <w:num w:numId="20" w16cid:durableId="262685619">
    <w:abstractNumId w:val="105"/>
  </w:num>
  <w:num w:numId="21" w16cid:durableId="1411930447">
    <w:abstractNumId w:val="120"/>
  </w:num>
  <w:num w:numId="22" w16cid:durableId="1695039121">
    <w:abstractNumId w:val="0"/>
  </w:num>
  <w:num w:numId="23" w16cid:durableId="1161384127">
    <w:abstractNumId w:val="18"/>
  </w:num>
  <w:num w:numId="24" w16cid:durableId="286087734">
    <w:abstractNumId w:val="102"/>
  </w:num>
  <w:num w:numId="25" w16cid:durableId="1426808679">
    <w:abstractNumId w:val="1"/>
  </w:num>
  <w:num w:numId="26" w16cid:durableId="2098822025">
    <w:abstractNumId w:val="66"/>
  </w:num>
  <w:num w:numId="27" w16cid:durableId="1651246834">
    <w:abstractNumId w:val="117"/>
  </w:num>
  <w:num w:numId="28" w16cid:durableId="643896659">
    <w:abstractNumId w:val="43"/>
  </w:num>
  <w:num w:numId="29" w16cid:durableId="1412657098">
    <w:abstractNumId w:val="63"/>
  </w:num>
  <w:num w:numId="30" w16cid:durableId="554701702">
    <w:abstractNumId w:val="110"/>
  </w:num>
  <w:num w:numId="31" w16cid:durableId="1881748830">
    <w:abstractNumId w:val="58"/>
  </w:num>
  <w:num w:numId="32" w16cid:durableId="1177959693">
    <w:abstractNumId w:val="17"/>
  </w:num>
  <w:num w:numId="33" w16cid:durableId="1971545786">
    <w:abstractNumId w:val="106"/>
  </w:num>
  <w:num w:numId="34" w16cid:durableId="1691756041">
    <w:abstractNumId w:val="62"/>
  </w:num>
  <w:num w:numId="35" w16cid:durableId="1540046712">
    <w:abstractNumId w:val="71"/>
  </w:num>
  <w:num w:numId="36" w16cid:durableId="704062515">
    <w:abstractNumId w:val="24"/>
  </w:num>
  <w:num w:numId="37" w16cid:durableId="1746561513">
    <w:abstractNumId w:val="114"/>
  </w:num>
  <w:num w:numId="38" w16cid:durableId="1998611074">
    <w:abstractNumId w:val="76"/>
  </w:num>
  <w:num w:numId="39" w16cid:durableId="615453290">
    <w:abstractNumId w:val="95"/>
  </w:num>
  <w:num w:numId="40" w16cid:durableId="227806844">
    <w:abstractNumId w:val="37"/>
  </w:num>
  <w:num w:numId="41" w16cid:durableId="768350420">
    <w:abstractNumId w:val="98"/>
  </w:num>
  <w:num w:numId="42" w16cid:durableId="1648322684">
    <w:abstractNumId w:val="44"/>
  </w:num>
  <w:num w:numId="43" w16cid:durableId="411437882">
    <w:abstractNumId w:val="28"/>
  </w:num>
  <w:num w:numId="44" w16cid:durableId="994408637">
    <w:abstractNumId w:val="81"/>
  </w:num>
  <w:num w:numId="45" w16cid:durableId="1000815751">
    <w:abstractNumId w:val="74"/>
  </w:num>
  <w:num w:numId="46" w16cid:durableId="1344943261">
    <w:abstractNumId w:val="69"/>
  </w:num>
  <w:num w:numId="47" w16cid:durableId="1551577246">
    <w:abstractNumId w:val="48"/>
  </w:num>
  <w:num w:numId="48" w16cid:durableId="972052834">
    <w:abstractNumId w:val="88"/>
  </w:num>
  <w:num w:numId="49" w16cid:durableId="1049836571">
    <w:abstractNumId w:val="61"/>
  </w:num>
  <w:num w:numId="50" w16cid:durableId="1967465244">
    <w:abstractNumId w:val="35"/>
  </w:num>
  <w:num w:numId="51" w16cid:durableId="849296981">
    <w:abstractNumId w:val="39"/>
  </w:num>
  <w:num w:numId="52" w16cid:durableId="2146770716">
    <w:abstractNumId w:val="13"/>
  </w:num>
  <w:num w:numId="53" w16cid:durableId="1567185278">
    <w:abstractNumId w:val="32"/>
  </w:num>
  <w:num w:numId="54" w16cid:durableId="620115500">
    <w:abstractNumId w:val="121"/>
  </w:num>
  <w:num w:numId="55" w16cid:durableId="544296507">
    <w:abstractNumId w:val="100"/>
  </w:num>
  <w:num w:numId="56" w16cid:durableId="157354526">
    <w:abstractNumId w:val="104"/>
  </w:num>
  <w:num w:numId="57" w16cid:durableId="755055340">
    <w:abstractNumId w:val="94"/>
  </w:num>
  <w:num w:numId="58" w16cid:durableId="892741205">
    <w:abstractNumId w:val="42"/>
  </w:num>
  <w:num w:numId="59" w16cid:durableId="1970043338">
    <w:abstractNumId w:val="72"/>
  </w:num>
  <w:num w:numId="60" w16cid:durableId="1067072951">
    <w:abstractNumId w:val="6"/>
  </w:num>
  <w:num w:numId="61" w16cid:durableId="1086338341">
    <w:abstractNumId w:val="89"/>
  </w:num>
  <w:num w:numId="62" w16cid:durableId="831524802">
    <w:abstractNumId w:val="2"/>
  </w:num>
  <w:num w:numId="63" w16cid:durableId="1166677100">
    <w:abstractNumId w:val="65"/>
  </w:num>
  <w:num w:numId="64" w16cid:durableId="310444540">
    <w:abstractNumId w:val="29"/>
  </w:num>
  <w:num w:numId="65" w16cid:durableId="1601982605">
    <w:abstractNumId w:val="67"/>
  </w:num>
  <w:num w:numId="66" w16cid:durableId="1708211562">
    <w:abstractNumId w:val="112"/>
  </w:num>
  <w:num w:numId="67" w16cid:durableId="207491593">
    <w:abstractNumId w:val="82"/>
  </w:num>
  <w:num w:numId="68" w16cid:durableId="106507947">
    <w:abstractNumId w:val="20"/>
  </w:num>
  <w:num w:numId="69" w16cid:durableId="793014145">
    <w:abstractNumId w:val="14"/>
  </w:num>
  <w:num w:numId="70" w16cid:durableId="1231038661">
    <w:abstractNumId w:val="101"/>
  </w:num>
  <w:num w:numId="71" w16cid:durableId="144858185">
    <w:abstractNumId w:val="52"/>
  </w:num>
  <w:num w:numId="72" w16cid:durableId="1406147893">
    <w:abstractNumId w:val="22"/>
  </w:num>
  <w:num w:numId="73" w16cid:durableId="1307858859">
    <w:abstractNumId w:val="38"/>
  </w:num>
  <w:num w:numId="74" w16cid:durableId="1936018577">
    <w:abstractNumId w:val="8"/>
  </w:num>
  <w:num w:numId="75" w16cid:durableId="1427270541">
    <w:abstractNumId w:val="16"/>
  </w:num>
  <w:num w:numId="76" w16cid:durableId="1224174591">
    <w:abstractNumId w:val="90"/>
  </w:num>
  <w:num w:numId="77" w16cid:durableId="1229270207">
    <w:abstractNumId w:val="103"/>
  </w:num>
  <w:num w:numId="78" w16cid:durableId="1853567418">
    <w:abstractNumId w:val="99"/>
  </w:num>
  <w:num w:numId="79" w16cid:durableId="770972038">
    <w:abstractNumId w:val="108"/>
  </w:num>
  <w:num w:numId="80" w16cid:durableId="814613380">
    <w:abstractNumId w:val="92"/>
  </w:num>
  <w:num w:numId="81" w16cid:durableId="1249735786">
    <w:abstractNumId w:val="3"/>
  </w:num>
  <w:num w:numId="82" w16cid:durableId="811096453">
    <w:abstractNumId w:val="70"/>
  </w:num>
  <w:num w:numId="83" w16cid:durableId="1207765039">
    <w:abstractNumId w:val="118"/>
  </w:num>
  <w:num w:numId="84" w16cid:durableId="1396395735">
    <w:abstractNumId w:val="30"/>
  </w:num>
  <w:num w:numId="85" w16cid:durableId="977494959">
    <w:abstractNumId w:val="87"/>
  </w:num>
  <w:num w:numId="86" w16cid:durableId="2011370685">
    <w:abstractNumId w:val="109"/>
  </w:num>
  <w:num w:numId="87" w16cid:durableId="908541456">
    <w:abstractNumId w:val="75"/>
  </w:num>
  <w:num w:numId="88" w16cid:durableId="1753115225">
    <w:abstractNumId w:val="36"/>
  </w:num>
  <w:num w:numId="89" w16cid:durableId="530146151">
    <w:abstractNumId w:val="45"/>
  </w:num>
  <w:num w:numId="90" w16cid:durableId="1769079092">
    <w:abstractNumId w:val="64"/>
  </w:num>
  <w:num w:numId="91" w16cid:durableId="652418908">
    <w:abstractNumId w:val="78"/>
  </w:num>
  <w:num w:numId="92" w16cid:durableId="838471244">
    <w:abstractNumId w:val="60"/>
  </w:num>
  <w:num w:numId="93" w16cid:durableId="384840876">
    <w:abstractNumId w:val="26"/>
  </w:num>
  <w:num w:numId="94" w16cid:durableId="1734085221">
    <w:abstractNumId w:val="116"/>
  </w:num>
  <w:num w:numId="95" w16cid:durableId="1998798383">
    <w:abstractNumId w:val="5"/>
  </w:num>
  <w:num w:numId="96" w16cid:durableId="549804873">
    <w:abstractNumId w:val="80"/>
  </w:num>
  <w:num w:numId="97" w16cid:durableId="38675815">
    <w:abstractNumId w:val="68"/>
  </w:num>
  <w:num w:numId="98" w16cid:durableId="369963262">
    <w:abstractNumId w:val="40"/>
  </w:num>
  <w:num w:numId="99" w16cid:durableId="988556272">
    <w:abstractNumId w:val="53"/>
  </w:num>
  <w:num w:numId="100" w16cid:durableId="161043302">
    <w:abstractNumId w:val="86"/>
  </w:num>
  <w:num w:numId="101" w16cid:durableId="2060398114">
    <w:abstractNumId w:val="55"/>
  </w:num>
  <w:num w:numId="102" w16cid:durableId="392437582">
    <w:abstractNumId w:val="19"/>
  </w:num>
  <w:num w:numId="103" w16cid:durableId="2084519666">
    <w:abstractNumId w:val="33"/>
  </w:num>
  <w:num w:numId="104" w16cid:durableId="2106420925">
    <w:abstractNumId w:val="23"/>
  </w:num>
  <w:num w:numId="105" w16cid:durableId="1070466491">
    <w:abstractNumId w:val="9"/>
  </w:num>
  <w:num w:numId="106" w16cid:durableId="1455175940">
    <w:abstractNumId w:val="12"/>
  </w:num>
  <w:num w:numId="107" w16cid:durableId="530270234">
    <w:abstractNumId w:val="7"/>
  </w:num>
  <w:num w:numId="108" w16cid:durableId="102381669">
    <w:abstractNumId w:val="77"/>
  </w:num>
  <w:num w:numId="109" w16cid:durableId="473838334">
    <w:abstractNumId w:val="41"/>
  </w:num>
  <w:num w:numId="110" w16cid:durableId="920942505">
    <w:abstractNumId w:val="115"/>
  </w:num>
  <w:num w:numId="111" w16cid:durableId="121925682">
    <w:abstractNumId w:val="84"/>
  </w:num>
  <w:num w:numId="112" w16cid:durableId="544483804">
    <w:abstractNumId w:val="119"/>
  </w:num>
  <w:num w:numId="113" w16cid:durableId="2075617104">
    <w:abstractNumId w:val="21"/>
  </w:num>
  <w:num w:numId="114" w16cid:durableId="785394022">
    <w:abstractNumId w:val="31"/>
  </w:num>
  <w:num w:numId="115" w16cid:durableId="1847671929">
    <w:abstractNumId w:val="91"/>
  </w:num>
  <w:num w:numId="116" w16cid:durableId="722095701">
    <w:abstractNumId w:val="27"/>
  </w:num>
  <w:num w:numId="117" w16cid:durableId="1997996847">
    <w:abstractNumId w:val="73"/>
  </w:num>
  <w:num w:numId="118" w16cid:durableId="1897203322">
    <w:abstractNumId w:val="93"/>
  </w:num>
  <w:num w:numId="119" w16cid:durableId="925263958">
    <w:abstractNumId w:val="49"/>
  </w:num>
  <w:num w:numId="120" w16cid:durableId="1393851681">
    <w:abstractNumId w:val="122"/>
  </w:num>
  <w:num w:numId="121" w16cid:durableId="1107892910">
    <w:abstractNumId w:val="57"/>
  </w:num>
  <w:num w:numId="122" w16cid:durableId="528681409">
    <w:abstractNumId w:val="59"/>
  </w:num>
  <w:num w:numId="123" w16cid:durableId="1313411805">
    <w:abstractNumId w:val="97"/>
  </w:num>
  <w:num w:numId="124" w16cid:durableId="1012611917">
    <w:abstractNumId w:val="85"/>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6E8"/>
    <w:rsid w:val="00011337"/>
    <w:rsid w:val="00040191"/>
    <w:rsid w:val="00054595"/>
    <w:rsid w:val="000D6E99"/>
    <w:rsid w:val="000F7AFB"/>
    <w:rsid w:val="001D5251"/>
    <w:rsid w:val="0028579A"/>
    <w:rsid w:val="002A2DC8"/>
    <w:rsid w:val="002A3FBD"/>
    <w:rsid w:val="0036504C"/>
    <w:rsid w:val="00454B1E"/>
    <w:rsid w:val="00472925"/>
    <w:rsid w:val="004734C2"/>
    <w:rsid w:val="00546838"/>
    <w:rsid w:val="005C173B"/>
    <w:rsid w:val="005F0197"/>
    <w:rsid w:val="00660347"/>
    <w:rsid w:val="006B7EB8"/>
    <w:rsid w:val="00763D2D"/>
    <w:rsid w:val="00802172"/>
    <w:rsid w:val="00890C7D"/>
    <w:rsid w:val="00903C2F"/>
    <w:rsid w:val="00912FF4"/>
    <w:rsid w:val="009743C8"/>
    <w:rsid w:val="009B393C"/>
    <w:rsid w:val="009D2307"/>
    <w:rsid w:val="00AB56E8"/>
    <w:rsid w:val="00BB443A"/>
    <w:rsid w:val="00C21E70"/>
    <w:rsid w:val="00D06A4A"/>
    <w:rsid w:val="00E2227C"/>
    <w:rsid w:val="00F81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44A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widowControl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outlineLvl w:val="0"/>
    </w:pPr>
    <w:rPr>
      <w:rFonts w:ascii="Cambria" w:eastAsia="MS Gothic" w:hAnsi="Cambria" w:cs="Times New Roman"/>
      <w:color w:val="365F91"/>
      <w:sz w:val="32"/>
      <w:szCs w:val="32"/>
    </w:rPr>
  </w:style>
  <w:style w:type="paragraph" w:styleId="Heading2">
    <w:name w:val="heading 2"/>
    <w:basedOn w:val="Normal"/>
    <w:next w:val="Normal"/>
    <w:uiPriority w:val="9"/>
    <w:unhideWhenUsed/>
    <w:qFormat/>
    <w:pPr>
      <w:keepNext/>
      <w:keepLines/>
      <w:spacing w:before="40"/>
      <w:outlineLvl w:val="1"/>
    </w:pPr>
    <w:rPr>
      <w:rFonts w:ascii="Cambria" w:eastAsia="MS Gothic" w:hAnsi="Cambria" w:cs="Times New Roman"/>
      <w:color w:val="365F91"/>
      <w:sz w:val="26"/>
      <w:szCs w:val="26"/>
    </w:rPr>
  </w:style>
  <w:style w:type="paragraph" w:styleId="Heading3">
    <w:name w:val="heading 3"/>
    <w:basedOn w:val="Normal"/>
    <w:next w:val="Normal"/>
    <w:uiPriority w:val="9"/>
    <w:unhideWhenUsed/>
    <w:qFormat/>
    <w:pPr>
      <w:keepNext/>
      <w:keepLines/>
      <w:spacing w:before="40"/>
      <w:outlineLvl w:val="2"/>
    </w:pPr>
    <w:rPr>
      <w:rFonts w:ascii="Cambria" w:eastAsia="MS Gothic" w:hAnsi="Cambria" w:cs="Times New Roman"/>
      <w:color w:val="243F60"/>
      <w:sz w:val="24"/>
      <w:szCs w:val="24"/>
    </w:rPr>
  </w:style>
  <w:style w:type="paragraph" w:styleId="Heading4">
    <w:name w:val="heading 4"/>
    <w:basedOn w:val="Normal"/>
    <w:next w:val="Normal"/>
    <w:uiPriority w:val="9"/>
    <w:semiHidden/>
    <w:unhideWhenUsed/>
    <w:qFormat/>
    <w:pPr>
      <w:keepNext/>
      <w:keepLines/>
      <w:spacing w:before="40"/>
      <w:outlineLvl w:val="3"/>
    </w:pPr>
    <w:rPr>
      <w:rFonts w:ascii="Cambria" w:eastAsia="MS Gothic" w:hAnsi="Cambria" w:cs="Times New Roma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left="20"/>
    </w:pPr>
    <w:rPr>
      <w:rFonts w:ascii="Times New Roman" w:eastAsia="Times New Roman" w:hAnsi="Times New Roman"/>
      <w:sz w:val="24"/>
      <w:szCs w:val="24"/>
    </w:rPr>
  </w:style>
  <w:style w:type="paragraph" w:styleId="ListParagraph">
    <w:name w:val="List Paragraph"/>
    <w:basedOn w:val="Normal"/>
  </w:style>
  <w:style w:type="paragraph" w:customStyle="1" w:styleId="TableParagraph">
    <w:name w:val="Table Paragraph"/>
    <w:basedOn w:val="Normal"/>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Revision">
    <w:name w:val="Revision"/>
    <w:pPr>
      <w:widowControl/>
      <w:suppressAutoHyphens/>
    </w:p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customStyle="1" w:styleId="Default">
    <w:name w:val="Default"/>
    <w:pPr>
      <w:widowControl/>
      <w:suppressAutoHyphens/>
      <w:autoSpaceDE w:val="0"/>
    </w:pPr>
    <w:rPr>
      <w:rFonts w:ascii="Times New Roman" w:hAnsi="Times New Roman" w:cs="Times New Roman"/>
      <w:color w:val="000000"/>
      <w:sz w:val="24"/>
      <w:szCs w:val="24"/>
      <w:lang w:val="en-GB"/>
    </w:rPr>
  </w:style>
  <w:style w:type="character" w:styleId="Hyperlink">
    <w:name w:val="Hyperlink"/>
    <w:rPr>
      <w:color w:val="0000FF"/>
      <w:u w:val="single"/>
    </w:rPr>
  </w:style>
  <w:style w:type="paragraph" w:customStyle="1" w:styleId="Normal1">
    <w:name w:val="Normal1"/>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super">
    <w:name w:val="super"/>
  </w:style>
  <w:style w:type="character" w:customStyle="1" w:styleId="italic">
    <w:name w:val="italic"/>
  </w:style>
  <w:style w:type="paragraph" w:customStyle="1" w:styleId="note">
    <w:name w:val="note"/>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bold">
    <w:name w:val="bold"/>
  </w:style>
  <w:style w:type="paragraph" w:customStyle="1" w:styleId="ti-grseq-1">
    <w:name w:val="ti-grseq-1"/>
    <w:basedOn w:val="Normal"/>
    <w:pPr>
      <w:widowControl/>
      <w:spacing w:before="100" w:after="100"/>
    </w:pPr>
    <w:rPr>
      <w:rFonts w:ascii="Times New Roman" w:eastAsia="Times New Roman" w:hAnsi="Times New Roman" w:cs="Times New Roman"/>
      <w:sz w:val="24"/>
      <w:szCs w:val="24"/>
      <w:lang w:val="en-GB" w:eastAsia="en-GB"/>
    </w:rPr>
  </w:style>
  <w:style w:type="paragraph" w:customStyle="1" w:styleId="tbl-hdr">
    <w:name w:val="tbl-hdr"/>
    <w:basedOn w:val="Normal"/>
    <w:pPr>
      <w:widowControl/>
      <w:spacing w:before="100" w:after="100"/>
    </w:pPr>
    <w:rPr>
      <w:rFonts w:ascii="Times New Roman" w:eastAsia="Times New Roman" w:hAnsi="Times New Roman" w:cs="Times New Roman"/>
      <w:sz w:val="24"/>
      <w:szCs w:val="24"/>
      <w:lang w:val="en-GB" w:eastAsia="en-GB"/>
    </w:rPr>
  </w:style>
  <w:style w:type="paragraph" w:customStyle="1" w:styleId="tbl-txt">
    <w:name w:val="tbl-txt"/>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rPr>
      <w:rFonts w:ascii="Times New Roman" w:eastAsia="Times New Roman" w:hAnsi="Times New Roman"/>
      <w:sz w:val="24"/>
      <w:szCs w:val="24"/>
    </w:rPr>
  </w:style>
  <w:style w:type="character" w:customStyle="1" w:styleId="Bodytext3">
    <w:name w:val="Body text (3)_"/>
    <w:rPr>
      <w:i/>
      <w:iCs/>
      <w:sz w:val="16"/>
      <w:szCs w:val="16"/>
      <w:shd w:val="clear" w:color="auto" w:fill="FFFFFF"/>
    </w:rPr>
  </w:style>
  <w:style w:type="character" w:customStyle="1" w:styleId="Bodytext30">
    <w:name w:val="Body text (3)"/>
    <w:rPr>
      <w:i/>
      <w:iCs/>
      <w:color w:val="231F20"/>
      <w:sz w:val="16"/>
      <w:szCs w:val="16"/>
      <w:u w:val="none"/>
    </w:rPr>
  </w:style>
  <w:style w:type="character" w:customStyle="1" w:styleId="Headerorfooter">
    <w:name w:val="Header or footer_"/>
    <w:rPr>
      <w:b/>
      <w:bCs/>
      <w:sz w:val="18"/>
      <w:szCs w:val="18"/>
      <w:shd w:val="clear" w:color="auto" w:fill="FFFFFF"/>
    </w:rPr>
  </w:style>
  <w:style w:type="character" w:customStyle="1" w:styleId="Headerorfooter0">
    <w:name w:val="Header or footer"/>
    <w:rPr>
      <w:b/>
      <w:bCs/>
      <w:color w:val="231F20"/>
      <w:sz w:val="18"/>
      <w:szCs w:val="18"/>
      <w:u w:val="single"/>
    </w:rPr>
  </w:style>
  <w:style w:type="character" w:customStyle="1" w:styleId="Headerorfooter95pt">
    <w:name w:val="Header or footer + 9.5 pt"/>
    <w:rPr>
      <w:b/>
      <w:bCs/>
      <w:color w:val="231F20"/>
      <w:spacing w:val="20"/>
      <w:sz w:val="19"/>
      <w:szCs w:val="19"/>
      <w:u w:val="none"/>
    </w:rPr>
  </w:style>
  <w:style w:type="character" w:customStyle="1" w:styleId="Bodytext4">
    <w:name w:val="Body text (4)_"/>
    <w:rPr>
      <w:b/>
      <w:bCs/>
      <w:sz w:val="17"/>
      <w:szCs w:val="17"/>
      <w:shd w:val="clear" w:color="auto" w:fill="FFFFFF"/>
    </w:rPr>
  </w:style>
  <w:style w:type="character" w:customStyle="1" w:styleId="Bodytext40">
    <w:name w:val="Body text (4)"/>
    <w:rPr>
      <w:b/>
      <w:bCs/>
      <w:color w:val="231F20"/>
      <w:sz w:val="17"/>
      <w:szCs w:val="17"/>
      <w:u w:val="none"/>
    </w:rPr>
  </w:style>
  <w:style w:type="character" w:customStyle="1" w:styleId="Bodytext42">
    <w:name w:val="Body text (4)2"/>
    <w:rPr>
      <w:b/>
      <w:bCs/>
      <w:color w:val="231F20"/>
      <w:sz w:val="17"/>
      <w:szCs w:val="17"/>
      <w:u w:val="single"/>
    </w:rPr>
  </w:style>
  <w:style w:type="character" w:customStyle="1" w:styleId="Bodytext2">
    <w:name w:val="Body text (2)_"/>
    <w:rPr>
      <w:sz w:val="17"/>
      <w:szCs w:val="17"/>
      <w:shd w:val="clear" w:color="auto" w:fill="FFFFFF"/>
    </w:rPr>
  </w:style>
  <w:style w:type="character" w:customStyle="1" w:styleId="Bodytext20">
    <w:name w:val="Body text (2)"/>
    <w:rPr>
      <w:color w:val="231F20"/>
      <w:sz w:val="17"/>
      <w:szCs w:val="17"/>
      <w:u w:val="none"/>
    </w:rPr>
  </w:style>
  <w:style w:type="character" w:customStyle="1" w:styleId="Bodytext22">
    <w:name w:val="Body text (2)2"/>
    <w:rPr>
      <w:color w:val="231F20"/>
      <w:sz w:val="17"/>
      <w:szCs w:val="17"/>
      <w:u w:val="none"/>
    </w:rPr>
  </w:style>
  <w:style w:type="character" w:customStyle="1" w:styleId="Bodytext27pt">
    <w:name w:val="Body text (2) + 7 pt"/>
    <w:rPr>
      <w:color w:val="231F20"/>
      <w:sz w:val="14"/>
      <w:szCs w:val="14"/>
      <w:u w:val="none"/>
    </w:rPr>
  </w:style>
  <w:style w:type="character" w:customStyle="1" w:styleId="Bodytext2Exact">
    <w:name w:val="Body text (2) Exact"/>
    <w:rPr>
      <w:sz w:val="17"/>
      <w:szCs w:val="17"/>
      <w:u w:val="none"/>
    </w:rPr>
  </w:style>
  <w:style w:type="character" w:customStyle="1" w:styleId="Bodytext2Exact1">
    <w:name w:val="Body text (2) Exact1"/>
    <w:rPr>
      <w:color w:val="231F20"/>
      <w:sz w:val="17"/>
      <w:szCs w:val="17"/>
      <w:u w:val="none"/>
    </w:rPr>
  </w:style>
  <w:style w:type="character" w:customStyle="1" w:styleId="Heading12Exact">
    <w:name w:val="Heading #1 (2) Exact"/>
    <w:rPr>
      <w:b/>
      <w:bCs/>
      <w:sz w:val="14"/>
      <w:szCs w:val="14"/>
      <w:shd w:val="clear" w:color="auto" w:fill="FFFFFF"/>
    </w:rPr>
  </w:style>
  <w:style w:type="character" w:customStyle="1" w:styleId="Heading12Exact1">
    <w:name w:val="Heading #1 (2) Exact1"/>
    <w:rPr>
      <w:b/>
      <w:bCs/>
      <w:color w:val="231F20"/>
      <w:sz w:val="14"/>
      <w:szCs w:val="14"/>
      <w:u w:val="none"/>
    </w:rPr>
  </w:style>
  <w:style w:type="character" w:customStyle="1" w:styleId="Heading1275pt">
    <w:name w:val="Heading #1 (2) + 7.5 pt"/>
    <w:rPr>
      <w:b/>
      <w:bCs/>
      <w:color w:val="231F20"/>
      <w:sz w:val="15"/>
      <w:szCs w:val="15"/>
      <w:u w:val="none"/>
    </w:rPr>
  </w:style>
  <w:style w:type="character" w:customStyle="1" w:styleId="Heading1Exact1">
    <w:name w:val="Heading #1 Exact1"/>
    <w:rPr>
      <w:color w:val="231F20"/>
      <w:sz w:val="17"/>
      <w:szCs w:val="17"/>
      <w:u w:val="none"/>
    </w:rPr>
  </w:style>
  <w:style w:type="character" w:customStyle="1" w:styleId="Headerorfooter2">
    <w:name w:val="Header or footer2"/>
    <w:rPr>
      <w:b/>
      <w:bCs/>
      <w:color w:val="231F20"/>
      <w:sz w:val="18"/>
      <w:szCs w:val="18"/>
      <w:u w:val="single"/>
    </w:rPr>
  </w:style>
  <w:style w:type="character" w:customStyle="1" w:styleId="Headerorfooter95pt1">
    <w:name w:val="Header or footer + 9.5 pt1"/>
    <w:rPr>
      <w:b/>
      <w:bCs/>
      <w:color w:val="231F20"/>
      <w:spacing w:val="20"/>
      <w:sz w:val="19"/>
      <w:szCs w:val="19"/>
      <w:u w:val="none"/>
    </w:rPr>
  </w:style>
  <w:style w:type="character" w:customStyle="1" w:styleId="Bodytext28pt">
    <w:name w:val="Body text (2) + 8 pt"/>
    <w:rPr>
      <w:color w:val="231F20"/>
      <w:sz w:val="16"/>
      <w:szCs w:val="16"/>
      <w:u w:val="none"/>
    </w:rPr>
  </w:style>
  <w:style w:type="character" w:customStyle="1" w:styleId="Heading13Exact">
    <w:name w:val="Heading #1 (3) Exact"/>
    <w:rPr>
      <w:b/>
      <w:bCs/>
      <w:sz w:val="14"/>
      <w:szCs w:val="14"/>
      <w:shd w:val="clear" w:color="auto" w:fill="FFFFFF"/>
    </w:rPr>
  </w:style>
  <w:style w:type="character" w:customStyle="1" w:styleId="Heading13Exact1">
    <w:name w:val="Heading #1 (3) Exact1"/>
    <w:rPr>
      <w:b/>
      <w:bCs/>
      <w:color w:val="231F20"/>
      <w:sz w:val="14"/>
      <w:szCs w:val="14"/>
      <w:u w:val="none"/>
    </w:rPr>
  </w:style>
  <w:style w:type="character" w:customStyle="1" w:styleId="Heading1375pt">
    <w:name w:val="Heading #1 (3) + 7.5 pt"/>
    <w:rPr>
      <w:b/>
      <w:bCs/>
      <w:color w:val="231F20"/>
      <w:sz w:val="15"/>
      <w:szCs w:val="15"/>
      <w:u w:val="none"/>
    </w:rPr>
  </w:style>
  <w:style w:type="character" w:customStyle="1" w:styleId="Bodytext5Exact">
    <w:name w:val="Body text (5) Exact"/>
    <w:rPr>
      <w:sz w:val="14"/>
      <w:szCs w:val="14"/>
      <w:u w:val="none"/>
    </w:rPr>
  </w:style>
  <w:style w:type="character" w:customStyle="1" w:styleId="Bodytext5Exact1">
    <w:name w:val="Body text (5) Exact1"/>
    <w:rPr>
      <w:rFonts w:ascii="Times New Roman" w:hAnsi="Times New Roman" w:cs="Times New Roman"/>
      <w:color w:val="231F20"/>
      <w:spacing w:val="0"/>
      <w:w w:val="100"/>
      <w:position w:val="0"/>
      <w:sz w:val="14"/>
      <w:szCs w:val="14"/>
      <w:u w:val="none"/>
      <w:vertAlign w:val="baseline"/>
    </w:rPr>
  </w:style>
  <w:style w:type="character" w:customStyle="1" w:styleId="Bodytext6Exact">
    <w:name w:val="Body text (6) Exact"/>
    <w:rPr>
      <w:b/>
      <w:bCs/>
      <w:sz w:val="11"/>
      <w:szCs w:val="11"/>
      <w:shd w:val="clear" w:color="auto" w:fill="FFFFFF"/>
    </w:rPr>
  </w:style>
  <w:style w:type="character" w:customStyle="1" w:styleId="Bodytext6Exact1">
    <w:name w:val="Body text (6) Exact1"/>
    <w:rPr>
      <w:b/>
      <w:bCs/>
      <w:color w:val="231F20"/>
      <w:sz w:val="11"/>
      <w:szCs w:val="11"/>
      <w:u w:val="none"/>
    </w:rPr>
  </w:style>
  <w:style w:type="character" w:customStyle="1" w:styleId="Heading14Exact">
    <w:name w:val="Heading #1 (4) Exact"/>
    <w:rPr>
      <w:b/>
      <w:bCs/>
      <w:sz w:val="14"/>
      <w:szCs w:val="14"/>
      <w:shd w:val="clear" w:color="auto" w:fill="FFFFFF"/>
    </w:rPr>
  </w:style>
  <w:style w:type="character" w:customStyle="1" w:styleId="Heading14Exact1">
    <w:name w:val="Heading #1 (4) Exact1"/>
    <w:rPr>
      <w:b/>
      <w:bCs/>
      <w:color w:val="231F20"/>
      <w:sz w:val="14"/>
      <w:szCs w:val="14"/>
      <w:u w:val="none"/>
    </w:rPr>
  </w:style>
  <w:style w:type="character" w:customStyle="1" w:styleId="Heading1475pt">
    <w:name w:val="Heading #1 (4) + 7.5 pt"/>
    <w:rPr>
      <w:b/>
      <w:bCs/>
      <w:color w:val="231F20"/>
      <w:sz w:val="15"/>
      <w:szCs w:val="15"/>
      <w:u w:val="none"/>
    </w:rPr>
  </w:style>
  <w:style w:type="character" w:customStyle="1" w:styleId="Bodytext28pt1">
    <w:name w:val="Body text (2) + 8 pt1"/>
    <w:rPr>
      <w:i/>
      <w:iCs/>
      <w:color w:val="231F20"/>
      <w:sz w:val="16"/>
      <w:szCs w:val="16"/>
      <w:u w:val="none"/>
    </w:rPr>
  </w:style>
  <w:style w:type="character" w:customStyle="1" w:styleId="Bodytext210pt">
    <w:name w:val="Body text (2) + 10 pt"/>
    <w:rPr>
      <w:color w:val="231F20"/>
      <w:sz w:val="20"/>
      <w:szCs w:val="20"/>
      <w:u w:val="none"/>
    </w:rPr>
  </w:style>
  <w:style w:type="character" w:customStyle="1" w:styleId="Bodytext5">
    <w:name w:val="Body text (5)_"/>
    <w:rPr>
      <w:sz w:val="14"/>
      <w:szCs w:val="14"/>
      <w:shd w:val="clear" w:color="auto" w:fill="FFFFFF"/>
    </w:rPr>
  </w:style>
  <w:style w:type="character" w:customStyle="1" w:styleId="Bodytext50">
    <w:name w:val="Body text (5)"/>
    <w:rPr>
      <w:color w:val="231F20"/>
      <w:sz w:val="14"/>
      <w:szCs w:val="14"/>
      <w:u w:val="none"/>
    </w:rPr>
  </w:style>
  <w:style w:type="paragraph" w:customStyle="1" w:styleId="Bodytext31">
    <w:name w:val="Body text (3)1"/>
    <w:basedOn w:val="Normal"/>
    <w:pPr>
      <w:shd w:val="clear" w:color="auto" w:fill="FFFFFF"/>
      <w:spacing w:after="380" w:line="178" w:lineRule="exact"/>
    </w:pPr>
    <w:rPr>
      <w:i/>
      <w:iCs/>
      <w:sz w:val="16"/>
      <w:szCs w:val="16"/>
    </w:rPr>
  </w:style>
  <w:style w:type="paragraph" w:customStyle="1" w:styleId="Headerorfooter1">
    <w:name w:val="Header or footer1"/>
    <w:basedOn w:val="Normal"/>
    <w:pPr>
      <w:shd w:val="clear" w:color="auto" w:fill="FFFFFF"/>
      <w:spacing w:line="200" w:lineRule="exact"/>
    </w:pPr>
    <w:rPr>
      <w:b/>
      <w:bCs/>
      <w:sz w:val="18"/>
      <w:szCs w:val="18"/>
    </w:rPr>
  </w:style>
  <w:style w:type="paragraph" w:customStyle="1" w:styleId="Bodytext41">
    <w:name w:val="Body text (4)1"/>
    <w:basedOn w:val="Normal"/>
    <w:pPr>
      <w:shd w:val="clear" w:color="auto" w:fill="FFFFFF"/>
      <w:spacing w:before="380" w:after="260" w:line="192" w:lineRule="exact"/>
      <w:jc w:val="both"/>
    </w:pPr>
    <w:rPr>
      <w:b/>
      <w:bCs/>
      <w:sz w:val="17"/>
      <w:szCs w:val="17"/>
    </w:rPr>
  </w:style>
  <w:style w:type="paragraph" w:customStyle="1" w:styleId="Bodytext21">
    <w:name w:val="Body text (2)1"/>
    <w:basedOn w:val="Normal"/>
    <w:pPr>
      <w:shd w:val="clear" w:color="auto" w:fill="FFFFFF"/>
      <w:spacing w:before="260" w:line="192" w:lineRule="exact"/>
      <w:ind w:hanging="340"/>
      <w:jc w:val="both"/>
    </w:pPr>
    <w:rPr>
      <w:sz w:val="17"/>
      <w:szCs w:val="17"/>
    </w:rPr>
  </w:style>
  <w:style w:type="paragraph" w:customStyle="1" w:styleId="Heading12">
    <w:name w:val="Heading #1 (2)"/>
    <w:basedOn w:val="Normal"/>
    <w:pPr>
      <w:shd w:val="clear" w:color="auto" w:fill="FFFFFF"/>
      <w:spacing w:line="166" w:lineRule="exact"/>
      <w:outlineLvl w:val="0"/>
    </w:pPr>
    <w:rPr>
      <w:b/>
      <w:bCs/>
      <w:sz w:val="14"/>
      <w:szCs w:val="14"/>
    </w:rPr>
  </w:style>
  <w:style w:type="paragraph" w:customStyle="1" w:styleId="Heading13">
    <w:name w:val="Heading #1 (3)"/>
    <w:basedOn w:val="Normal"/>
    <w:pPr>
      <w:shd w:val="clear" w:color="auto" w:fill="FFFFFF"/>
      <w:spacing w:line="166" w:lineRule="exact"/>
      <w:outlineLvl w:val="0"/>
    </w:pPr>
    <w:rPr>
      <w:b/>
      <w:bCs/>
      <w:sz w:val="14"/>
      <w:szCs w:val="14"/>
    </w:rPr>
  </w:style>
  <w:style w:type="paragraph" w:customStyle="1" w:styleId="Bodytext51">
    <w:name w:val="Body text (5)1"/>
    <w:basedOn w:val="Normal"/>
    <w:pPr>
      <w:shd w:val="clear" w:color="auto" w:fill="FFFFFF"/>
      <w:spacing w:line="154" w:lineRule="exact"/>
    </w:pPr>
    <w:rPr>
      <w:sz w:val="14"/>
      <w:szCs w:val="14"/>
    </w:rPr>
  </w:style>
  <w:style w:type="paragraph" w:customStyle="1" w:styleId="Bodytext6">
    <w:name w:val="Body text (6)"/>
    <w:basedOn w:val="Normal"/>
    <w:pPr>
      <w:shd w:val="clear" w:color="auto" w:fill="FFFFFF"/>
      <w:spacing w:line="122" w:lineRule="exact"/>
    </w:pPr>
    <w:rPr>
      <w:b/>
      <w:bCs/>
      <w:sz w:val="11"/>
      <w:szCs w:val="11"/>
    </w:rPr>
  </w:style>
  <w:style w:type="paragraph" w:customStyle="1" w:styleId="Heading14">
    <w:name w:val="Heading #1 (4)"/>
    <w:basedOn w:val="Normal"/>
    <w:pPr>
      <w:shd w:val="clear" w:color="auto" w:fill="FFFFFF"/>
      <w:spacing w:line="166" w:lineRule="exact"/>
      <w:outlineLvl w:val="0"/>
    </w:pPr>
    <w:rPr>
      <w:b/>
      <w:bCs/>
      <w:sz w:val="14"/>
      <w:szCs w:val="14"/>
    </w:rPr>
  </w:style>
  <w:style w:type="paragraph" w:customStyle="1" w:styleId="Heading11">
    <w:name w:val="Heading 11"/>
    <w:basedOn w:val="Normal"/>
    <w:pPr>
      <w:shd w:val="clear" w:color="auto" w:fill="FFFFFF"/>
      <w:spacing w:line="188" w:lineRule="exact"/>
      <w:outlineLvl w:val="0"/>
    </w:pPr>
    <w:rPr>
      <w:sz w:val="17"/>
      <w:szCs w:val="17"/>
    </w:rPr>
  </w:style>
  <w:style w:type="character" w:customStyle="1" w:styleId="normaltextrun">
    <w:name w:val="normaltextrun"/>
    <w:basedOn w:val="DefaultParagraphFont"/>
  </w:style>
  <w:style w:type="paragraph" w:styleId="Title">
    <w:name w:val="Title"/>
    <w:basedOn w:val="Normal"/>
    <w:next w:val="Normal"/>
    <w:uiPriority w:val="10"/>
    <w:qFormat/>
    <w:pPr>
      <w:contextualSpacing/>
    </w:pPr>
    <w:rPr>
      <w:rFonts w:ascii="Cambria" w:eastAsia="MS Gothic" w:hAnsi="Cambria" w:cs="Times New Roman"/>
      <w:spacing w:val="-10"/>
      <w:kern w:val="3"/>
      <w:sz w:val="56"/>
      <w:szCs w:val="56"/>
    </w:rPr>
  </w:style>
  <w:style w:type="character" w:customStyle="1" w:styleId="TitleChar">
    <w:name w:val="Title Char"/>
    <w:basedOn w:val="DefaultParagraphFont"/>
    <w:rPr>
      <w:rFonts w:ascii="Cambria" w:eastAsia="MS Gothic" w:hAnsi="Cambria" w:cs="Times New Roman"/>
      <w:spacing w:val="-10"/>
      <w:kern w:val="3"/>
      <w:sz w:val="56"/>
      <w:szCs w:val="56"/>
    </w:rPr>
  </w:style>
  <w:style w:type="character" w:customStyle="1" w:styleId="Heading1Char">
    <w:name w:val="Heading 1 Char"/>
    <w:basedOn w:val="DefaultParagraphFont"/>
    <w:rPr>
      <w:rFonts w:ascii="Cambria" w:eastAsia="MS Gothic" w:hAnsi="Cambria" w:cs="Times New Roman"/>
      <w:color w:val="365F91"/>
      <w:sz w:val="32"/>
      <w:szCs w:val="32"/>
    </w:rPr>
  </w:style>
  <w:style w:type="character" w:customStyle="1" w:styleId="Heading2Char">
    <w:name w:val="Heading 2 Char"/>
    <w:basedOn w:val="DefaultParagraphFont"/>
    <w:rPr>
      <w:rFonts w:ascii="Cambria" w:eastAsia="MS Gothic" w:hAnsi="Cambria" w:cs="Times New Roman"/>
      <w:color w:val="365F91"/>
      <w:sz w:val="26"/>
      <w:szCs w:val="26"/>
    </w:rPr>
  </w:style>
  <w:style w:type="character" w:customStyle="1" w:styleId="Heading3Char">
    <w:name w:val="Heading 3 Char"/>
    <w:basedOn w:val="DefaultParagraphFont"/>
    <w:rPr>
      <w:rFonts w:ascii="Cambria" w:eastAsia="MS Gothic" w:hAnsi="Cambria" w:cs="Times New Roman"/>
      <w:color w:val="243F60"/>
      <w:sz w:val="24"/>
      <w:szCs w:val="24"/>
    </w:rPr>
  </w:style>
  <w:style w:type="character" w:customStyle="1" w:styleId="Heading4Char">
    <w:name w:val="Heading 4 Char"/>
    <w:basedOn w:val="DefaultParagraphFont"/>
    <w:rPr>
      <w:rFonts w:ascii="Cambria" w:eastAsia="MS Gothic" w:hAnsi="Cambria" w:cs="Times New Roman"/>
      <w:i/>
      <w:iCs/>
      <w:color w:val="365F91"/>
    </w:rPr>
  </w:style>
  <w:style w:type="table" w:styleId="ListTable3">
    <w:name w:val="List Table 3"/>
    <w:basedOn w:val="TableNormal"/>
    <w:uiPriority w:val="48"/>
    <w:rsid w:val="000F7AF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90</Pages>
  <Words>23096</Words>
  <Characters>131649</Characters>
  <Application>Microsoft Office Word</Application>
  <DocSecurity>0</DocSecurity>
  <Lines>1097</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24</cp:revision>
  <dcterms:created xsi:type="dcterms:W3CDTF">2022-04-14T17:18:00Z</dcterms:created>
  <dcterms:modified xsi:type="dcterms:W3CDTF">2022-07-26T16:39:00Z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2021-12-23T13:04:20Z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d8c36e25-9f55-4d24-806c-4ffa0a7f6c71</vt:lpwstr>
  </property>
  <property fmtid="{D5CDD505-2E9C-101B-9397-08002B2CF9AE}" pid="8" name="MSIP_Label_c1c05e37-788c-4c59-b50e-5c98323c0a70_ContentBits">
    <vt:lpwstr>0</vt:lpwstr>
  </property>
</Properties>
</file>