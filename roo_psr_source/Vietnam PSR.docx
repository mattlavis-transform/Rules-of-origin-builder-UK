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876" w:type="pct"/>
        <w:tblLayout w:type="fixed"/>
        <w:tblCellMar>
          <w:top w:w="28" w:type="dxa"/>
          <w:bottom w:w="28" w:type="dxa"/>
        </w:tblCellMar>
        <w:tblLook w:val="00A0" w:firstRow="1" w:lastRow="0" w:firstColumn="1" w:lastColumn="0" w:noHBand="0" w:noVBand="0"/>
      </w:tblPr>
      <w:tblGrid>
        <w:gridCol w:w="1555"/>
        <w:gridCol w:w="2526"/>
        <w:gridCol w:w="2583"/>
        <w:gridCol w:w="2581"/>
      </w:tblGrid>
      <w:tr w:rsidR="00FB4548" w:rsidRPr="00683B69" w14:paraId="200F1FE4" w14:textId="31FB9CD6" w:rsidTr="00FE785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41" w:type="pct"/>
          </w:tcPr>
          <w:p w14:paraId="20E7F145" w14:textId="21EDBBAF" w:rsidR="00FB4548" w:rsidRPr="00683B69" w:rsidRDefault="00FB4548" w:rsidP="00683B69">
            <w:r>
              <w:t>Classification</w:t>
            </w:r>
          </w:p>
        </w:tc>
        <w:tc>
          <w:tcPr>
            <w:cnfStyle w:val="000010000000" w:firstRow="0" w:lastRow="0" w:firstColumn="0" w:lastColumn="0" w:oddVBand="1" w:evenVBand="0" w:oddHBand="0" w:evenHBand="0" w:firstRowFirstColumn="0" w:firstRowLastColumn="0" w:lastRowFirstColumn="0" w:lastRowLastColumn="0"/>
            <w:tcW w:w="1366" w:type="pct"/>
          </w:tcPr>
          <w:p w14:paraId="7D1FA6C0" w14:textId="756FF507" w:rsidR="00FB4548" w:rsidRPr="00683B69" w:rsidRDefault="00FB4548" w:rsidP="00683B69">
            <w:r>
              <w:t>Description</w:t>
            </w:r>
          </w:p>
        </w:tc>
        <w:tc>
          <w:tcPr>
            <w:tcW w:w="1397" w:type="pct"/>
          </w:tcPr>
          <w:p w14:paraId="424D06EA" w14:textId="6E6AE3C4" w:rsidR="00FB4548" w:rsidRPr="00683B69" w:rsidRDefault="00FB4548" w:rsidP="00683B69">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396" w:type="pct"/>
          </w:tcPr>
          <w:p w14:paraId="1CBC8F44" w14:textId="1A03CC04" w:rsidR="00FB4548" w:rsidRDefault="00FB4548" w:rsidP="00683B69">
            <w:r>
              <w:t>PSR2</w:t>
            </w:r>
          </w:p>
        </w:tc>
      </w:tr>
      <w:tr w:rsidR="00FB4548" w:rsidRPr="00683B69" w14:paraId="2E58DB7E" w14:textId="08D0EF2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474258" w14:textId="77777777" w:rsidR="00FB4548" w:rsidRPr="00683B69" w:rsidRDefault="00FB4548" w:rsidP="00683B69">
            <w:r w:rsidRPr="00683B69">
              <w:t>Chapter 1</w:t>
            </w:r>
          </w:p>
        </w:tc>
        <w:tc>
          <w:tcPr>
            <w:cnfStyle w:val="000010000000" w:firstRow="0" w:lastRow="0" w:firstColumn="0" w:lastColumn="0" w:oddVBand="1" w:evenVBand="0" w:oddHBand="0" w:evenHBand="0" w:firstRowFirstColumn="0" w:firstRowLastColumn="0" w:lastRowFirstColumn="0" w:lastRowLastColumn="0"/>
            <w:tcW w:w="1366" w:type="pct"/>
          </w:tcPr>
          <w:p w14:paraId="6BC925F9" w14:textId="77777777" w:rsidR="00FB4548" w:rsidRPr="00683B69" w:rsidRDefault="00FB4548" w:rsidP="00683B69">
            <w:r w:rsidRPr="00683B69">
              <w:t>Live animals.</w:t>
            </w:r>
          </w:p>
        </w:tc>
        <w:tc>
          <w:tcPr>
            <w:tcW w:w="1397" w:type="pct"/>
          </w:tcPr>
          <w:p w14:paraId="1EC2B2F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273A7FF" w14:textId="77777777" w:rsidR="00FB4548" w:rsidRPr="00683B69" w:rsidRDefault="00FB4548" w:rsidP="00683B69"/>
        </w:tc>
      </w:tr>
      <w:tr w:rsidR="00FB4548" w:rsidRPr="00683B69" w14:paraId="0014F82C" w14:textId="3A00D30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1E92CDE" w14:textId="77777777" w:rsidR="00FB4548" w:rsidRPr="00683B69" w:rsidRDefault="00FB4548" w:rsidP="00683B69">
            <w:r w:rsidRPr="00683B69">
              <w:t>Chapter 2</w:t>
            </w:r>
          </w:p>
        </w:tc>
        <w:tc>
          <w:tcPr>
            <w:cnfStyle w:val="000010000000" w:firstRow="0" w:lastRow="0" w:firstColumn="0" w:lastColumn="0" w:oddVBand="1" w:evenVBand="0" w:oddHBand="0" w:evenHBand="0" w:firstRowFirstColumn="0" w:firstRowLastColumn="0" w:lastRowFirstColumn="0" w:lastRowLastColumn="0"/>
            <w:tcW w:w="1366" w:type="pct"/>
          </w:tcPr>
          <w:p w14:paraId="096B0E0E" w14:textId="77777777" w:rsidR="00FB4548" w:rsidRPr="00683B69" w:rsidRDefault="00FB4548" w:rsidP="00683B69">
            <w:r w:rsidRPr="00683B69">
              <w:t>Meat and edible meat offal.</w:t>
            </w:r>
          </w:p>
        </w:tc>
        <w:tc>
          <w:tcPr>
            <w:tcW w:w="1397" w:type="pct"/>
          </w:tcPr>
          <w:p w14:paraId="6B06D4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ABA062" w14:textId="77777777" w:rsidR="00FB4548" w:rsidRPr="00683B69" w:rsidRDefault="00FB4548" w:rsidP="00683B69"/>
        </w:tc>
      </w:tr>
      <w:tr w:rsidR="00FB4548" w:rsidRPr="00683B69" w14:paraId="31A20D7B" w14:textId="6F34B3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816675" w14:textId="77777777" w:rsidR="00FB4548" w:rsidRPr="00683B69" w:rsidRDefault="00FB4548" w:rsidP="00683B69">
            <w:r w:rsidRPr="00683B69">
              <w:t>ex Chapter 3</w:t>
            </w:r>
          </w:p>
        </w:tc>
        <w:tc>
          <w:tcPr>
            <w:cnfStyle w:val="000010000000" w:firstRow="0" w:lastRow="0" w:firstColumn="0" w:lastColumn="0" w:oddVBand="1" w:evenVBand="0" w:oddHBand="0" w:evenHBand="0" w:firstRowFirstColumn="0" w:firstRowLastColumn="0" w:lastRowFirstColumn="0" w:lastRowLastColumn="0"/>
            <w:tcW w:w="1366" w:type="pct"/>
          </w:tcPr>
          <w:p w14:paraId="6244725E" w14:textId="77777777" w:rsidR="00FB4548" w:rsidRPr="00683B69" w:rsidRDefault="00FB4548" w:rsidP="00683B69">
            <w:r w:rsidRPr="00683B69">
              <w:t>Fish and crustaceans, molluscs and other aquatic invertebrates, except for:</w:t>
            </w:r>
          </w:p>
        </w:tc>
        <w:tc>
          <w:tcPr>
            <w:tcW w:w="1397" w:type="pct"/>
          </w:tcPr>
          <w:p w14:paraId="76E45BC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3D094A7" w14:textId="77777777" w:rsidR="00FB4548" w:rsidRPr="00683B69" w:rsidRDefault="00FB4548" w:rsidP="00683B69"/>
        </w:tc>
      </w:tr>
      <w:tr w:rsidR="00FB4548" w:rsidRPr="00683B69" w14:paraId="57FDF663" w14:textId="03E39D5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0EBEB0C" w14:textId="77777777" w:rsidR="00FB4548" w:rsidRPr="00683B69" w:rsidRDefault="00FB4548" w:rsidP="00683B69">
            <w:r w:rsidRPr="00683B69">
              <w:t>0304</w:t>
            </w:r>
          </w:p>
        </w:tc>
        <w:tc>
          <w:tcPr>
            <w:cnfStyle w:val="000010000000" w:firstRow="0" w:lastRow="0" w:firstColumn="0" w:lastColumn="0" w:oddVBand="1" w:evenVBand="0" w:oddHBand="0" w:evenHBand="0" w:firstRowFirstColumn="0" w:firstRowLastColumn="0" w:lastRowFirstColumn="0" w:lastRowLastColumn="0"/>
            <w:tcW w:w="1366" w:type="pct"/>
          </w:tcPr>
          <w:p w14:paraId="65A4EA26" w14:textId="77777777" w:rsidR="00FB4548" w:rsidRPr="00683B69" w:rsidRDefault="00FB4548" w:rsidP="00683B69">
            <w:r w:rsidRPr="00683B69">
              <w:t>fish fillets and other fish meat (whether or not minced), fresh, chilled or frozen;</w:t>
            </w:r>
          </w:p>
        </w:tc>
        <w:tc>
          <w:tcPr>
            <w:tcW w:w="1397" w:type="pct"/>
          </w:tcPr>
          <w:p w14:paraId="02B795E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E16ED50" w14:textId="77777777" w:rsidR="00FB4548" w:rsidRPr="00683B69" w:rsidRDefault="00FB4548" w:rsidP="00683B69"/>
        </w:tc>
      </w:tr>
      <w:tr w:rsidR="00FB4548" w:rsidRPr="00683B69" w14:paraId="32D6FEE7" w14:textId="609AFB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E21466" w14:textId="77777777" w:rsidR="00FB4548" w:rsidRPr="00683B69" w:rsidRDefault="00FB4548" w:rsidP="00683B69">
            <w:r w:rsidRPr="00683B69">
              <w:t>0305</w:t>
            </w:r>
          </w:p>
        </w:tc>
        <w:tc>
          <w:tcPr>
            <w:cnfStyle w:val="000010000000" w:firstRow="0" w:lastRow="0" w:firstColumn="0" w:lastColumn="0" w:oddVBand="1" w:evenVBand="0" w:oddHBand="0" w:evenHBand="0" w:firstRowFirstColumn="0" w:firstRowLastColumn="0" w:lastRowFirstColumn="0" w:lastRowLastColumn="0"/>
            <w:tcW w:w="1366" w:type="pct"/>
          </w:tcPr>
          <w:p w14:paraId="30357522" w14:textId="77777777" w:rsidR="00FB4548" w:rsidRPr="00683B69" w:rsidRDefault="00FB4548" w:rsidP="00683B69">
            <w:r w:rsidRPr="00683B69">
              <w:t>fish, dried, salted or in brine; smoked fish, whether or not cooked before or during the smoking process; flours, meals and pellets of fish, fit for human consumption;</w:t>
            </w:r>
          </w:p>
        </w:tc>
        <w:tc>
          <w:tcPr>
            <w:tcW w:w="1397" w:type="pct"/>
          </w:tcPr>
          <w:p w14:paraId="0DDB584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EEAD" w14:textId="77777777" w:rsidR="00FB4548" w:rsidRPr="00683B69" w:rsidRDefault="00FB4548" w:rsidP="00683B69"/>
        </w:tc>
      </w:tr>
      <w:tr w:rsidR="00FB4548" w:rsidRPr="00683B69" w14:paraId="40F6F088" w14:textId="694D276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5A32431" w14:textId="77777777" w:rsidR="00FB4548" w:rsidRPr="00683B69" w:rsidRDefault="00FB4548" w:rsidP="00683B69">
            <w:r w:rsidRPr="00683B69">
              <w:t>ex 0306</w:t>
            </w:r>
          </w:p>
        </w:tc>
        <w:tc>
          <w:tcPr>
            <w:cnfStyle w:val="000010000000" w:firstRow="0" w:lastRow="0" w:firstColumn="0" w:lastColumn="0" w:oddVBand="1" w:evenVBand="0" w:oddHBand="0" w:evenHBand="0" w:firstRowFirstColumn="0" w:firstRowLastColumn="0" w:lastRowFirstColumn="0" w:lastRowLastColumn="0"/>
            <w:tcW w:w="1366" w:type="pct"/>
          </w:tcPr>
          <w:p w14:paraId="7EB02FD5" w14:textId="77777777" w:rsidR="00FB4548" w:rsidRPr="00683B69" w:rsidRDefault="00FB4548" w:rsidP="00683B69">
            <w:r w:rsidRPr="00683B69">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1397" w:type="pct"/>
          </w:tcPr>
          <w:p w14:paraId="4827FBE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FEDA256" w14:textId="77777777" w:rsidR="00FB4548" w:rsidRPr="00683B69" w:rsidRDefault="00FB4548" w:rsidP="00683B69"/>
        </w:tc>
      </w:tr>
      <w:tr w:rsidR="00FB4548" w:rsidRPr="00683B69" w14:paraId="3FDD7FAF" w14:textId="6A79AA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766CAB" w14:textId="77777777" w:rsidR="00FB4548" w:rsidRPr="00683B69" w:rsidRDefault="00FB4548" w:rsidP="00683B69">
            <w:r w:rsidRPr="00683B69">
              <w:t>ex 0307</w:t>
            </w:r>
          </w:p>
        </w:tc>
        <w:tc>
          <w:tcPr>
            <w:cnfStyle w:val="000010000000" w:firstRow="0" w:lastRow="0" w:firstColumn="0" w:lastColumn="0" w:oddVBand="1" w:evenVBand="0" w:oddHBand="0" w:evenHBand="0" w:firstRowFirstColumn="0" w:firstRowLastColumn="0" w:lastRowFirstColumn="0" w:lastRowLastColumn="0"/>
            <w:tcW w:w="1366" w:type="pct"/>
          </w:tcPr>
          <w:p w14:paraId="4633BF1A" w14:textId="77777777" w:rsidR="00FB4548" w:rsidRPr="00683B69" w:rsidRDefault="00FB4548" w:rsidP="00683B69">
            <w:r w:rsidRPr="00683B69">
              <w:t>molluscs, whether in shell or not, dried, salted or in brine; smoked molluscs, whether in shell or not, whether or not cooked before or during the smoking process; flours, meals and pellets of molluscs, fit for human consumption; and</w:t>
            </w:r>
          </w:p>
        </w:tc>
        <w:tc>
          <w:tcPr>
            <w:tcW w:w="1397" w:type="pct"/>
          </w:tcPr>
          <w:p w14:paraId="4A37204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87FF173" w14:textId="77777777" w:rsidR="00FB4548" w:rsidRPr="00683B69" w:rsidRDefault="00FB4548" w:rsidP="00683B69"/>
        </w:tc>
      </w:tr>
      <w:tr w:rsidR="00FB4548" w:rsidRPr="00683B69" w14:paraId="4369401D" w14:textId="3F5EBD9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F783225" w14:textId="77777777" w:rsidR="00FB4548" w:rsidRPr="00683B69" w:rsidRDefault="00FB4548" w:rsidP="00683B69">
            <w:r w:rsidRPr="00683B69">
              <w:lastRenderedPageBreak/>
              <w:t>ex 0308</w:t>
            </w:r>
          </w:p>
        </w:tc>
        <w:tc>
          <w:tcPr>
            <w:cnfStyle w:val="000010000000" w:firstRow="0" w:lastRow="0" w:firstColumn="0" w:lastColumn="0" w:oddVBand="1" w:evenVBand="0" w:oddHBand="0" w:evenHBand="0" w:firstRowFirstColumn="0" w:firstRowLastColumn="0" w:lastRowFirstColumn="0" w:lastRowLastColumn="0"/>
            <w:tcW w:w="1366" w:type="pct"/>
          </w:tcPr>
          <w:p w14:paraId="3128798D" w14:textId="77777777" w:rsidR="00FB4548" w:rsidRPr="00683B69" w:rsidRDefault="00FB4548" w:rsidP="00683B69">
            <w:r w:rsidRPr="00683B69">
              <w:t>aquatic invertebrates other than crustaceans and molluscs, dried salted or in brine; smoked aquatic invertebrates other than crustaceans and molluscs, whether or not cooked before or during the smoking process; flours, meals and pellets of aquatic invertebrates other than crustaceans and molluscs, fit for human consumption</w:t>
            </w:r>
          </w:p>
        </w:tc>
        <w:tc>
          <w:tcPr>
            <w:tcW w:w="1397" w:type="pct"/>
          </w:tcPr>
          <w:p w14:paraId="78CBF45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C2A84" w14:textId="77777777" w:rsidR="00FB4548" w:rsidRPr="00683B69" w:rsidRDefault="00FB4548" w:rsidP="00683B69"/>
        </w:tc>
      </w:tr>
      <w:tr w:rsidR="00FB4548" w:rsidRPr="00683B69" w14:paraId="02AF4BB2" w14:textId="7217C99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2E291E" w14:textId="77777777" w:rsidR="00FB4548" w:rsidRPr="00683B69" w:rsidRDefault="00FB4548" w:rsidP="00683B69">
            <w:r w:rsidRPr="00683B69">
              <w:t>ex Chapter 4</w:t>
            </w:r>
          </w:p>
        </w:tc>
        <w:tc>
          <w:tcPr>
            <w:cnfStyle w:val="000010000000" w:firstRow="0" w:lastRow="0" w:firstColumn="0" w:lastColumn="0" w:oddVBand="1" w:evenVBand="0" w:oddHBand="0" w:evenHBand="0" w:firstRowFirstColumn="0" w:firstRowLastColumn="0" w:lastRowFirstColumn="0" w:lastRowLastColumn="0"/>
            <w:tcW w:w="1366" w:type="pct"/>
          </w:tcPr>
          <w:p w14:paraId="73EC4082" w14:textId="77777777" w:rsidR="00FB4548" w:rsidRPr="00683B69" w:rsidRDefault="00FB4548" w:rsidP="00683B69">
            <w:r w:rsidRPr="00683B69">
              <w:t>Dairy produce; birds' eggs; edible products of animal origin, not elsewhere specified or included;</w:t>
            </w:r>
          </w:p>
        </w:tc>
        <w:tc>
          <w:tcPr>
            <w:tcW w:w="1397" w:type="pct"/>
          </w:tcPr>
          <w:p w14:paraId="4973A88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7515DD4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materials of Chapter 4 used are wholly obtained; and</w:t>
            </w:r>
          </w:p>
          <w:p w14:paraId="62D78FA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59CA1AF" w14:textId="77777777" w:rsidR="00FB4548" w:rsidRPr="00683B69" w:rsidRDefault="00FB4548" w:rsidP="00683B69"/>
        </w:tc>
      </w:tr>
      <w:tr w:rsidR="00FB4548" w:rsidRPr="00683B69" w14:paraId="14A02E00" w14:textId="34F3808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F7A476" w14:textId="77777777" w:rsidR="00FB4548" w:rsidRPr="00683B69" w:rsidRDefault="00FB4548" w:rsidP="00683B69">
            <w:r w:rsidRPr="00683B69">
              <w:t>0409</w:t>
            </w:r>
          </w:p>
        </w:tc>
        <w:tc>
          <w:tcPr>
            <w:cnfStyle w:val="000010000000" w:firstRow="0" w:lastRow="0" w:firstColumn="0" w:lastColumn="0" w:oddVBand="1" w:evenVBand="0" w:oddHBand="0" w:evenHBand="0" w:firstRowFirstColumn="0" w:firstRowLastColumn="0" w:lastRowFirstColumn="0" w:lastRowLastColumn="0"/>
            <w:tcW w:w="1366" w:type="pct"/>
          </w:tcPr>
          <w:p w14:paraId="4C6D1092" w14:textId="77777777" w:rsidR="00FB4548" w:rsidRPr="00683B69" w:rsidRDefault="00FB4548" w:rsidP="00683B69">
            <w:r w:rsidRPr="00683B69">
              <w:t>Natural honey.</w:t>
            </w:r>
          </w:p>
        </w:tc>
        <w:tc>
          <w:tcPr>
            <w:tcW w:w="1397" w:type="pct"/>
          </w:tcPr>
          <w:p w14:paraId="0F2189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natural honey used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7C969F98" w14:textId="77777777" w:rsidR="00FB4548" w:rsidRPr="00683B69" w:rsidRDefault="00FB4548" w:rsidP="00683B69"/>
        </w:tc>
      </w:tr>
      <w:tr w:rsidR="00FB4548" w:rsidRPr="00683B69" w14:paraId="5F57892D" w14:textId="397581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116EB8" w14:textId="77777777" w:rsidR="00FB4548" w:rsidRPr="00683B69" w:rsidRDefault="00FB4548" w:rsidP="00683B69">
            <w:r w:rsidRPr="00683B69">
              <w:t>ex Chapter 5</w:t>
            </w:r>
          </w:p>
        </w:tc>
        <w:tc>
          <w:tcPr>
            <w:cnfStyle w:val="000010000000" w:firstRow="0" w:lastRow="0" w:firstColumn="0" w:lastColumn="0" w:oddVBand="1" w:evenVBand="0" w:oddHBand="0" w:evenHBand="0" w:firstRowFirstColumn="0" w:firstRowLastColumn="0" w:lastRowFirstColumn="0" w:lastRowLastColumn="0"/>
            <w:tcW w:w="1366" w:type="pct"/>
          </w:tcPr>
          <w:p w14:paraId="17D175F1" w14:textId="77777777" w:rsidR="00FB4548" w:rsidRPr="00683B69" w:rsidRDefault="00FB4548" w:rsidP="00683B69">
            <w:r w:rsidRPr="00683B69">
              <w:t>Products of animal origin, not elsewhere specified or included, except for:</w:t>
            </w:r>
          </w:p>
        </w:tc>
        <w:tc>
          <w:tcPr>
            <w:tcW w:w="1397" w:type="pct"/>
          </w:tcPr>
          <w:p w14:paraId="59A6640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BED72C2" w14:textId="77777777" w:rsidR="00FB4548" w:rsidRPr="00683B69" w:rsidRDefault="00FB4548" w:rsidP="00683B69"/>
        </w:tc>
      </w:tr>
      <w:tr w:rsidR="00FB4548" w:rsidRPr="00683B69" w14:paraId="24CDE000" w14:textId="0F5860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366521" w14:textId="523E546C" w:rsidR="00FB4548" w:rsidRPr="00683B69" w:rsidRDefault="00FB4548" w:rsidP="00683B69">
            <w:bookmarkStart w:id="0" w:name="page65"/>
            <w:bookmarkEnd w:id="0"/>
            <w:r w:rsidRPr="00683B69">
              <w:t>ex 051191</w:t>
            </w:r>
          </w:p>
        </w:tc>
        <w:tc>
          <w:tcPr>
            <w:cnfStyle w:val="000010000000" w:firstRow="0" w:lastRow="0" w:firstColumn="0" w:lastColumn="0" w:oddVBand="1" w:evenVBand="0" w:oddHBand="0" w:evenHBand="0" w:firstRowFirstColumn="0" w:firstRowLastColumn="0" w:lastRowFirstColumn="0" w:lastRowLastColumn="0"/>
            <w:tcW w:w="1366" w:type="pct"/>
          </w:tcPr>
          <w:p w14:paraId="0DD27E67" w14:textId="77777777" w:rsidR="00FB4548" w:rsidRPr="00683B69" w:rsidRDefault="00FB4548" w:rsidP="00683B69">
            <w:r w:rsidRPr="00683B69">
              <w:t>inedible fish eggs and roes.</w:t>
            </w:r>
          </w:p>
        </w:tc>
        <w:tc>
          <w:tcPr>
            <w:tcW w:w="1397" w:type="pct"/>
          </w:tcPr>
          <w:p w14:paraId="6833C307" w14:textId="0CA59594"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8980DD" w14:textId="77777777" w:rsidR="00FB4548" w:rsidRPr="00683B69" w:rsidRDefault="00FB4548" w:rsidP="00683B69"/>
        </w:tc>
      </w:tr>
      <w:tr w:rsidR="00FB4548" w:rsidRPr="00683B69" w14:paraId="4A10FF95" w14:textId="5221720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9172E87" w14:textId="77777777" w:rsidR="00FB4548" w:rsidRPr="00683B69" w:rsidRDefault="00FB4548" w:rsidP="00683B69">
            <w:r w:rsidRPr="00683B69">
              <w:t>Chapter 6</w:t>
            </w:r>
          </w:p>
        </w:tc>
        <w:tc>
          <w:tcPr>
            <w:cnfStyle w:val="000010000000" w:firstRow="0" w:lastRow="0" w:firstColumn="0" w:lastColumn="0" w:oddVBand="1" w:evenVBand="0" w:oddHBand="0" w:evenHBand="0" w:firstRowFirstColumn="0" w:firstRowLastColumn="0" w:lastRowFirstColumn="0" w:lastRowLastColumn="0"/>
            <w:tcW w:w="1366" w:type="pct"/>
          </w:tcPr>
          <w:p w14:paraId="5960B24E" w14:textId="77777777" w:rsidR="00FB4548" w:rsidRPr="00683B69" w:rsidRDefault="00FB4548" w:rsidP="00683B69">
            <w:r w:rsidRPr="00683B69">
              <w:t>Live trees and other plants; bulbs, roots and the like; cut flowers and ornamental foliage.</w:t>
            </w:r>
          </w:p>
        </w:tc>
        <w:tc>
          <w:tcPr>
            <w:tcW w:w="1397" w:type="pct"/>
          </w:tcPr>
          <w:p w14:paraId="7703062E" w14:textId="6CBFD2D9"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68215FC5" w14:textId="77777777" w:rsidR="00FB4548" w:rsidRPr="00683B69" w:rsidRDefault="00FB4548" w:rsidP="00683B69"/>
        </w:tc>
      </w:tr>
      <w:tr w:rsidR="00FB4548" w:rsidRPr="00683B69" w14:paraId="4DABB925" w14:textId="6363FCD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29CE20" w14:textId="77777777" w:rsidR="00FB4548" w:rsidRPr="00683B69" w:rsidRDefault="00FB4548" w:rsidP="00683B69">
            <w:r w:rsidRPr="00683B69">
              <w:t>Chapter 7</w:t>
            </w:r>
          </w:p>
        </w:tc>
        <w:tc>
          <w:tcPr>
            <w:cnfStyle w:val="000010000000" w:firstRow="0" w:lastRow="0" w:firstColumn="0" w:lastColumn="0" w:oddVBand="1" w:evenVBand="0" w:oddHBand="0" w:evenHBand="0" w:firstRowFirstColumn="0" w:firstRowLastColumn="0" w:lastRowFirstColumn="0" w:lastRowLastColumn="0"/>
            <w:tcW w:w="1366" w:type="pct"/>
          </w:tcPr>
          <w:p w14:paraId="23D550AF" w14:textId="77777777" w:rsidR="00FB4548" w:rsidRPr="00683B69" w:rsidRDefault="00FB4548" w:rsidP="00683B69">
            <w:r w:rsidRPr="00683B69">
              <w:t>Edible vegetables and certain roots and tubers.</w:t>
            </w:r>
          </w:p>
        </w:tc>
        <w:tc>
          <w:tcPr>
            <w:tcW w:w="1397" w:type="pct"/>
          </w:tcPr>
          <w:p w14:paraId="0E5428BE" w14:textId="31B80F7A"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DE833CE" w14:textId="77777777" w:rsidR="00FB4548" w:rsidRPr="00683B69" w:rsidRDefault="00FB4548" w:rsidP="00683B69"/>
        </w:tc>
      </w:tr>
      <w:tr w:rsidR="00FB4548" w:rsidRPr="00683B69" w14:paraId="04A1D429" w14:textId="20181BF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1DFD8C" w14:textId="77777777" w:rsidR="00FB4548" w:rsidRPr="00683B69" w:rsidRDefault="00FB4548" w:rsidP="00683B69">
            <w:bookmarkStart w:id="1" w:name="page66"/>
            <w:bookmarkEnd w:id="1"/>
            <w:r w:rsidRPr="00683B69">
              <w:t>Chapter 8</w:t>
            </w:r>
          </w:p>
        </w:tc>
        <w:tc>
          <w:tcPr>
            <w:cnfStyle w:val="000010000000" w:firstRow="0" w:lastRow="0" w:firstColumn="0" w:lastColumn="0" w:oddVBand="1" w:evenVBand="0" w:oddHBand="0" w:evenHBand="0" w:firstRowFirstColumn="0" w:firstRowLastColumn="0" w:lastRowFirstColumn="0" w:lastRowLastColumn="0"/>
            <w:tcW w:w="1366" w:type="pct"/>
          </w:tcPr>
          <w:p w14:paraId="5B949F20" w14:textId="77777777" w:rsidR="00FB4548" w:rsidRPr="00683B69" w:rsidRDefault="00FB4548" w:rsidP="00683B69">
            <w:r w:rsidRPr="00683B69">
              <w:t>Edible fruit and nuts; peel of citrus fruits or melons.</w:t>
            </w:r>
          </w:p>
        </w:tc>
        <w:tc>
          <w:tcPr>
            <w:tcW w:w="1397" w:type="pct"/>
          </w:tcPr>
          <w:p w14:paraId="6FA9827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54FEE20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fruit, nuts and peels of citrus fruits or melons of Chapter 8 used are wholly obtained; and</w:t>
            </w:r>
          </w:p>
          <w:p w14:paraId="5131F57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57F47F35" w14:textId="77777777" w:rsidR="00FB4548" w:rsidRPr="00683B69" w:rsidRDefault="00FB4548" w:rsidP="00683B69"/>
        </w:tc>
      </w:tr>
      <w:tr w:rsidR="00FB4548" w:rsidRPr="00683B69" w14:paraId="1B381F65" w14:textId="59C0F6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F54CFC8" w14:textId="77777777" w:rsidR="00FB4548" w:rsidRPr="00683B69" w:rsidRDefault="00FB4548" w:rsidP="00683B69">
            <w:r w:rsidRPr="00683B69">
              <w:t>Chapter 9</w:t>
            </w:r>
          </w:p>
        </w:tc>
        <w:tc>
          <w:tcPr>
            <w:cnfStyle w:val="000010000000" w:firstRow="0" w:lastRow="0" w:firstColumn="0" w:lastColumn="0" w:oddVBand="1" w:evenVBand="0" w:oddHBand="0" w:evenHBand="0" w:firstRowFirstColumn="0" w:firstRowLastColumn="0" w:lastRowFirstColumn="0" w:lastRowLastColumn="0"/>
            <w:tcW w:w="1366" w:type="pct"/>
          </w:tcPr>
          <w:p w14:paraId="03B40FEA" w14:textId="77777777" w:rsidR="00FB4548" w:rsidRPr="00683B69" w:rsidRDefault="00FB4548" w:rsidP="00683B69">
            <w:r w:rsidRPr="00683B69">
              <w:t>Coffee, tea, maté and spices.</w:t>
            </w:r>
          </w:p>
        </w:tc>
        <w:tc>
          <w:tcPr>
            <w:tcW w:w="1397" w:type="pct"/>
          </w:tcPr>
          <w:p w14:paraId="2DD338D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5ACB3142" w14:textId="77777777" w:rsidR="00FB4548" w:rsidRPr="00683B69" w:rsidRDefault="00FB4548" w:rsidP="00683B69"/>
        </w:tc>
      </w:tr>
      <w:tr w:rsidR="00FB4548" w:rsidRPr="00683B69" w14:paraId="301E171E" w14:textId="402D9AE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3191B44" w14:textId="77777777" w:rsidR="00FB4548" w:rsidRPr="00683B69" w:rsidRDefault="00FB4548" w:rsidP="00683B69">
            <w:r w:rsidRPr="00683B69">
              <w:lastRenderedPageBreak/>
              <w:t>Chapter 10</w:t>
            </w:r>
          </w:p>
        </w:tc>
        <w:tc>
          <w:tcPr>
            <w:cnfStyle w:val="000010000000" w:firstRow="0" w:lastRow="0" w:firstColumn="0" w:lastColumn="0" w:oddVBand="1" w:evenVBand="0" w:oddHBand="0" w:evenHBand="0" w:firstRowFirstColumn="0" w:firstRowLastColumn="0" w:lastRowFirstColumn="0" w:lastRowLastColumn="0"/>
            <w:tcW w:w="1366" w:type="pct"/>
          </w:tcPr>
          <w:p w14:paraId="0537D4AD" w14:textId="77777777" w:rsidR="00FB4548" w:rsidRPr="00683B69" w:rsidRDefault="00FB4548" w:rsidP="00683B69">
            <w:r w:rsidRPr="00683B69">
              <w:t>Cereals.</w:t>
            </w:r>
          </w:p>
        </w:tc>
        <w:tc>
          <w:tcPr>
            <w:tcW w:w="1397" w:type="pct"/>
          </w:tcPr>
          <w:p w14:paraId="49E6A39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D49CB" w14:textId="77777777" w:rsidR="00FB4548" w:rsidRPr="00683B69" w:rsidRDefault="00FB4548" w:rsidP="00683B69"/>
        </w:tc>
      </w:tr>
      <w:tr w:rsidR="00FB4548" w:rsidRPr="00683B69" w14:paraId="17FA6CC8" w14:textId="1D24C67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69B623" w14:textId="77777777" w:rsidR="00FB4548" w:rsidRPr="00683B69" w:rsidRDefault="00FB4548" w:rsidP="00683B69">
            <w:r w:rsidRPr="00683B69">
              <w:t>Chapter 11</w:t>
            </w:r>
          </w:p>
        </w:tc>
        <w:tc>
          <w:tcPr>
            <w:cnfStyle w:val="000010000000" w:firstRow="0" w:lastRow="0" w:firstColumn="0" w:lastColumn="0" w:oddVBand="1" w:evenVBand="0" w:oddHBand="0" w:evenHBand="0" w:firstRowFirstColumn="0" w:firstRowLastColumn="0" w:lastRowFirstColumn="0" w:lastRowLastColumn="0"/>
            <w:tcW w:w="1366" w:type="pct"/>
          </w:tcPr>
          <w:p w14:paraId="2B7D2732" w14:textId="77777777" w:rsidR="00FB4548" w:rsidRPr="00683B69" w:rsidRDefault="00FB4548" w:rsidP="00683B69">
            <w:r w:rsidRPr="00683B69">
              <w:t>Products of the milling industry; malt; starches; inulin; wheat gluten.</w:t>
            </w:r>
          </w:p>
        </w:tc>
        <w:tc>
          <w:tcPr>
            <w:tcW w:w="1397" w:type="pct"/>
          </w:tcPr>
          <w:p w14:paraId="7B5571C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10 and 11, headings 0701, 071410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6DE9547" w14:textId="77777777" w:rsidR="00FB4548" w:rsidRPr="00683B69" w:rsidRDefault="00FB4548" w:rsidP="00683B69"/>
        </w:tc>
      </w:tr>
      <w:tr w:rsidR="00FB4548" w:rsidRPr="00683B69" w14:paraId="178E9C31" w14:textId="44119AA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2C02CE" w14:textId="77777777" w:rsidR="00FB4548" w:rsidRPr="00683B69" w:rsidRDefault="00FB4548" w:rsidP="00683B69">
            <w:r w:rsidRPr="00683B69">
              <w:t>Chapter 12</w:t>
            </w:r>
          </w:p>
        </w:tc>
        <w:tc>
          <w:tcPr>
            <w:cnfStyle w:val="000010000000" w:firstRow="0" w:lastRow="0" w:firstColumn="0" w:lastColumn="0" w:oddVBand="1" w:evenVBand="0" w:oddHBand="0" w:evenHBand="0" w:firstRowFirstColumn="0" w:firstRowLastColumn="0" w:lastRowFirstColumn="0" w:lastRowLastColumn="0"/>
            <w:tcW w:w="1366" w:type="pct"/>
          </w:tcPr>
          <w:p w14:paraId="1C7483FC" w14:textId="77777777" w:rsidR="00FB4548" w:rsidRPr="00683B69" w:rsidRDefault="00FB4548" w:rsidP="00683B69">
            <w:r w:rsidRPr="00683B69">
              <w:t>Oil seeds and oleaginous fruits; miscellaneous grains, seeds and fruit; industrial or medicinal plants; straw and fodder.</w:t>
            </w:r>
          </w:p>
        </w:tc>
        <w:tc>
          <w:tcPr>
            <w:tcW w:w="1397" w:type="pct"/>
          </w:tcPr>
          <w:p w14:paraId="3CF82A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2672560" w14:textId="77777777" w:rsidR="00FB4548" w:rsidRPr="00683B69" w:rsidRDefault="00FB4548" w:rsidP="00683B69"/>
        </w:tc>
      </w:tr>
      <w:tr w:rsidR="00FB4548" w:rsidRPr="00683B69" w14:paraId="20C5B4A3" w14:textId="7A11C7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0AD399" w14:textId="77777777" w:rsidR="00FB4548" w:rsidRPr="00683B69" w:rsidRDefault="00FB4548" w:rsidP="00683B69">
            <w:r w:rsidRPr="00683B69">
              <w:t>Chapter 13</w:t>
            </w:r>
          </w:p>
        </w:tc>
        <w:tc>
          <w:tcPr>
            <w:cnfStyle w:val="000010000000" w:firstRow="0" w:lastRow="0" w:firstColumn="0" w:lastColumn="0" w:oddVBand="1" w:evenVBand="0" w:oddHBand="0" w:evenHBand="0" w:firstRowFirstColumn="0" w:firstRowLastColumn="0" w:lastRowFirstColumn="0" w:lastRowLastColumn="0"/>
            <w:tcW w:w="1366" w:type="pct"/>
          </w:tcPr>
          <w:p w14:paraId="1B647F95" w14:textId="77777777" w:rsidR="00FB4548" w:rsidRPr="00683B69" w:rsidRDefault="00FB4548" w:rsidP="00683B69">
            <w:r w:rsidRPr="00683B69">
              <w:t>Lac; gums, resins and other vegetable saps and extracts.</w:t>
            </w:r>
          </w:p>
        </w:tc>
        <w:tc>
          <w:tcPr>
            <w:tcW w:w="1397" w:type="pct"/>
          </w:tcPr>
          <w:p w14:paraId="797F394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72D4A05" w14:textId="77777777" w:rsidR="00FB4548" w:rsidRPr="00683B69" w:rsidRDefault="00FB4548" w:rsidP="00683B69"/>
        </w:tc>
      </w:tr>
      <w:tr w:rsidR="00FB4548" w:rsidRPr="00683B69" w14:paraId="432D5711" w14:textId="3F7D687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8702441" w14:textId="77777777" w:rsidR="00FB4548" w:rsidRPr="00683B69" w:rsidRDefault="00FB4548" w:rsidP="00683B69">
            <w:r w:rsidRPr="00683B69">
              <w:t>Chapter 14</w:t>
            </w:r>
          </w:p>
        </w:tc>
        <w:tc>
          <w:tcPr>
            <w:cnfStyle w:val="000010000000" w:firstRow="0" w:lastRow="0" w:firstColumn="0" w:lastColumn="0" w:oddVBand="1" w:evenVBand="0" w:oddHBand="0" w:evenHBand="0" w:firstRowFirstColumn="0" w:firstRowLastColumn="0" w:lastRowFirstColumn="0" w:lastRowLastColumn="0"/>
            <w:tcW w:w="1366" w:type="pct"/>
          </w:tcPr>
          <w:p w14:paraId="612BB4F7" w14:textId="77777777" w:rsidR="00FB4548" w:rsidRPr="00683B69" w:rsidRDefault="00FB4548" w:rsidP="00683B69">
            <w:r w:rsidRPr="00683B69">
              <w:t>Vegetable plaiting materials; vegetable products not elsewhere specified or included.</w:t>
            </w:r>
          </w:p>
        </w:tc>
        <w:tc>
          <w:tcPr>
            <w:tcW w:w="1397" w:type="pct"/>
          </w:tcPr>
          <w:p w14:paraId="64CA626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91DCECF" w14:textId="77777777" w:rsidR="00FB4548" w:rsidRPr="00683B69" w:rsidRDefault="00FB4548" w:rsidP="00683B69"/>
        </w:tc>
      </w:tr>
      <w:tr w:rsidR="00FB4548" w:rsidRPr="00683B69" w14:paraId="36F45A31" w14:textId="1793C7C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D71FE9E" w14:textId="77777777" w:rsidR="00FB4548" w:rsidRPr="00683B69" w:rsidRDefault="00FB4548" w:rsidP="00683B69">
            <w:r w:rsidRPr="00683B69">
              <w:t>ex Chapter 15</w:t>
            </w:r>
          </w:p>
        </w:tc>
        <w:tc>
          <w:tcPr>
            <w:cnfStyle w:val="000010000000" w:firstRow="0" w:lastRow="0" w:firstColumn="0" w:lastColumn="0" w:oddVBand="1" w:evenVBand="0" w:oddHBand="0" w:evenHBand="0" w:firstRowFirstColumn="0" w:firstRowLastColumn="0" w:lastRowFirstColumn="0" w:lastRowLastColumn="0"/>
            <w:tcW w:w="1366" w:type="pct"/>
          </w:tcPr>
          <w:p w14:paraId="5941CC43" w14:textId="77777777" w:rsidR="00FB4548" w:rsidRPr="00683B69" w:rsidRDefault="00FB4548" w:rsidP="00683B69">
            <w:r w:rsidRPr="00683B69">
              <w:t>Animal or vegetable fats and oils and their cleavage products; prepared edible fats; animal or vegetable waxes; except for:</w:t>
            </w:r>
          </w:p>
        </w:tc>
        <w:tc>
          <w:tcPr>
            <w:tcW w:w="1397" w:type="pct"/>
          </w:tcPr>
          <w:p w14:paraId="4C46108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3B1FA" w14:textId="77777777" w:rsidR="00FB4548" w:rsidRPr="00683B69" w:rsidRDefault="00FB4548" w:rsidP="00683B69"/>
        </w:tc>
      </w:tr>
      <w:tr w:rsidR="00FB4548" w:rsidRPr="00683B69" w14:paraId="0E600E6A" w14:textId="5AAF7C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9578B4" w14:textId="47ED907A" w:rsidR="00FB4548" w:rsidRPr="00683B69" w:rsidRDefault="00FB4548" w:rsidP="00145173">
            <w:r w:rsidRPr="00683B69">
              <w:t xml:space="preserve">1509 </w:t>
            </w:r>
            <w:r w:rsidR="00145173">
              <w:t xml:space="preserve">to </w:t>
            </w:r>
            <w:r w:rsidRPr="00683B69">
              <w:t>1510</w:t>
            </w:r>
          </w:p>
        </w:tc>
        <w:tc>
          <w:tcPr>
            <w:cnfStyle w:val="000010000000" w:firstRow="0" w:lastRow="0" w:firstColumn="0" w:lastColumn="0" w:oddVBand="1" w:evenVBand="0" w:oddHBand="0" w:evenHBand="0" w:firstRowFirstColumn="0" w:firstRowLastColumn="0" w:lastRowFirstColumn="0" w:lastRowLastColumn="0"/>
            <w:tcW w:w="1366" w:type="pct"/>
          </w:tcPr>
          <w:p w14:paraId="21445CB2" w14:textId="77777777" w:rsidR="00FB4548" w:rsidRPr="00683B69" w:rsidRDefault="00FB4548" w:rsidP="00683B69">
            <w:r w:rsidRPr="00683B69">
              <w:t>olive oil and its fractions;</w:t>
            </w:r>
          </w:p>
        </w:tc>
        <w:tc>
          <w:tcPr>
            <w:tcW w:w="1397" w:type="pct"/>
          </w:tcPr>
          <w:p w14:paraId="56A4E1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1943E77D" w14:textId="77777777" w:rsidR="00FB4548" w:rsidRPr="00683B69" w:rsidRDefault="00FB4548" w:rsidP="00683B69"/>
        </w:tc>
      </w:tr>
      <w:tr w:rsidR="00FB4548" w:rsidRPr="00683B69" w14:paraId="0AA8D7E8" w14:textId="5D14741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516148" w14:textId="61F1B39A" w:rsidR="00FB4548" w:rsidRPr="00683B69" w:rsidRDefault="00FB4548" w:rsidP="00145173">
            <w:r w:rsidRPr="00683B69">
              <w:t xml:space="preserve">1516 </w:t>
            </w:r>
            <w:r w:rsidR="00145173">
              <w:t xml:space="preserve">to </w:t>
            </w:r>
            <w:r w:rsidRPr="00683B69">
              <w:t>1517</w:t>
            </w:r>
          </w:p>
        </w:tc>
        <w:tc>
          <w:tcPr>
            <w:cnfStyle w:val="000010000000" w:firstRow="0" w:lastRow="0" w:firstColumn="0" w:lastColumn="0" w:oddVBand="1" w:evenVBand="0" w:oddHBand="0" w:evenHBand="0" w:firstRowFirstColumn="0" w:firstRowLastColumn="0" w:lastRowFirstColumn="0" w:lastRowLastColumn="0"/>
            <w:tcW w:w="1366" w:type="pct"/>
          </w:tcPr>
          <w:p w14:paraId="680DDAC6" w14:textId="77777777" w:rsidR="00FB4548" w:rsidRPr="00683B69" w:rsidRDefault="00FB4548" w:rsidP="00683B69">
            <w:r w:rsidRPr="00683B69">
              <w:t>animal or vegetable fats and oils and their fractions, partly or wholly hydrogenated, inter-esterified, re-esterified or elaidinised, whether or not refined, but not further prepared;</w:t>
            </w:r>
          </w:p>
          <w:p w14:paraId="768ED30A" w14:textId="77777777" w:rsidR="00FB4548" w:rsidRPr="00683B69" w:rsidRDefault="00FB4548" w:rsidP="00683B69">
            <w:r w:rsidRPr="00683B69">
              <w:t>margarine; edible mixtures or preparations of animal or vegetable fats or oils or of fractions of different fats or oils of this Chapter, other than edible fats or oils or their fractions of heading 1516; and</w:t>
            </w:r>
          </w:p>
        </w:tc>
        <w:tc>
          <w:tcPr>
            <w:tcW w:w="1397" w:type="pct"/>
          </w:tcPr>
          <w:p w14:paraId="6043232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B73DDF" w14:textId="77777777" w:rsidR="00FB4548" w:rsidRPr="00683B69" w:rsidRDefault="00FB4548" w:rsidP="00683B69"/>
        </w:tc>
      </w:tr>
      <w:tr w:rsidR="00FB4548" w:rsidRPr="00683B69" w14:paraId="392EF172" w14:textId="34CD7CD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A6F8400" w14:textId="77777777" w:rsidR="00FB4548" w:rsidRPr="00683B69" w:rsidRDefault="00FB4548" w:rsidP="00683B69">
            <w:r w:rsidRPr="00683B69">
              <w:lastRenderedPageBreak/>
              <w:t>152000</w:t>
            </w:r>
          </w:p>
        </w:tc>
        <w:tc>
          <w:tcPr>
            <w:cnfStyle w:val="000010000000" w:firstRow="0" w:lastRow="0" w:firstColumn="0" w:lastColumn="0" w:oddVBand="1" w:evenVBand="0" w:oddHBand="0" w:evenHBand="0" w:firstRowFirstColumn="0" w:firstRowLastColumn="0" w:lastRowFirstColumn="0" w:lastRowLastColumn="0"/>
            <w:tcW w:w="1366" w:type="pct"/>
          </w:tcPr>
          <w:p w14:paraId="7327A79F" w14:textId="3E63E9A8" w:rsidR="00FB4548" w:rsidRPr="00683B69" w:rsidRDefault="00ED6CAE" w:rsidP="00683B69">
            <w:r>
              <w:t>G</w:t>
            </w:r>
            <w:r w:rsidR="00FB4548" w:rsidRPr="00683B69">
              <w:t>lycerol</w:t>
            </w:r>
          </w:p>
        </w:tc>
        <w:tc>
          <w:tcPr>
            <w:tcW w:w="1397" w:type="pct"/>
          </w:tcPr>
          <w:p w14:paraId="535684B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A3AFC14" w14:textId="77777777" w:rsidR="00FB4548" w:rsidRPr="00683B69" w:rsidRDefault="00FB4548" w:rsidP="00683B69"/>
        </w:tc>
      </w:tr>
      <w:tr w:rsidR="00FB4548" w:rsidRPr="00683B69" w14:paraId="53510378" w14:textId="53E5590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8F17163" w14:textId="77777777" w:rsidR="00FB4548" w:rsidRPr="00683B69" w:rsidRDefault="00FB4548" w:rsidP="00683B69">
            <w:r w:rsidRPr="00683B69">
              <w:t>Chapter 16</w:t>
            </w:r>
          </w:p>
        </w:tc>
        <w:tc>
          <w:tcPr>
            <w:cnfStyle w:val="000010000000" w:firstRow="0" w:lastRow="0" w:firstColumn="0" w:lastColumn="0" w:oddVBand="1" w:evenVBand="0" w:oddHBand="0" w:evenHBand="0" w:firstRowFirstColumn="0" w:firstRowLastColumn="0" w:lastRowFirstColumn="0" w:lastRowLastColumn="0"/>
            <w:tcW w:w="1366" w:type="pct"/>
          </w:tcPr>
          <w:p w14:paraId="4197CE0A" w14:textId="77777777" w:rsidR="00FB4548" w:rsidRPr="00683B69" w:rsidRDefault="00FB4548" w:rsidP="00683B69">
            <w:r w:rsidRPr="00683B69">
              <w:t>Preparations of meat, of fish or of crustaceans, molluscs or other aquatic invertebrates.</w:t>
            </w:r>
          </w:p>
        </w:tc>
        <w:tc>
          <w:tcPr>
            <w:tcW w:w="1397" w:type="pct"/>
          </w:tcPr>
          <w:p w14:paraId="77C81EC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095C34E" w14:textId="77777777" w:rsidR="00FB4548" w:rsidRPr="00683B69" w:rsidRDefault="00FB4548" w:rsidP="00683B69"/>
        </w:tc>
      </w:tr>
      <w:tr w:rsidR="00FB4548" w:rsidRPr="00683B69" w14:paraId="1A0911B8" w14:textId="2C7245A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849AF7" w14:textId="77777777" w:rsidR="00FB4548" w:rsidRPr="00683B69" w:rsidRDefault="00FB4548" w:rsidP="00683B69">
            <w:r w:rsidRPr="00683B69">
              <w:t>ex Chapter 17</w:t>
            </w:r>
          </w:p>
        </w:tc>
        <w:tc>
          <w:tcPr>
            <w:cnfStyle w:val="000010000000" w:firstRow="0" w:lastRow="0" w:firstColumn="0" w:lastColumn="0" w:oddVBand="1" w:evenVBand="0" w:oddHBand="0" w:evenHBand="0" w:firstRowFirstColumn="0" w:firstRowLastColumn="0" w:lastRowFirstColumn="0" w:lastRowLastColumn="0"/>
            <w:tcW w:w="1366" w:type="pct"/>
          </w:tcPr>
          <w:p w14:paraId="3239C109" w14:textId="77777777" w:rsidR="00FB4548" w:rsidRPr="00683B69" w:rsidRDefault="00FB4548" w:rsidP="00683B69">
            <w:r w:rsidRPr="00683B69">
              <w:t>Sugars and sugar confectionery; except for:</w:t>
            </w:r>
          </w:p>
        </w:tc>
        <w:tc>
          <w:tcPr>
            <w:tcW w:w="1397" w:type="pct"/>
          </w:tcPr>
          <w:p w14:paraId="6CAF3E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E7DC7C" w14:textId="77777777" w:rsidR="00FB4548" w:rsidRPr="00683B69" w:rsidRDefault="00FB4548" w:rsidP="00683B69"/>
        </w:tc>
      </w:tr>
      <w:tr w:rsidR="00FB4548" w:rsidRPr="00683B69" w14:paraId="788B9FBD" w14:textId="780244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8F99230" w14:textId="77777777" w:rsidR="00FB4548" w:rsidRPr="00683B69" w:rsidRDefault="00FB4548" w:rsidP="00683B69">
            <w:r w:rsidRPr="00683B69">
              <w:t>1702</w:t>
            </w:r>
          </w:p>
        </w:tc>
        <w:tc>
          <w:tcPr>
            <w:cnfStyle w:val="000010000000" w:firstRow="0" w:lastRow="0" w:firstColumn="0" w:lastColumn="0" w:oddVBand="1" w:evenVBand="0" w:oddHBand="0" w:evenHBand="0" w:firstRowFirstColumn="0" w:firstRowLastColumn="0" w:lastRowFirstColumn="0" w:lastRowLastColumn="0"/>
            <w:tcW w:w="1366" w:type="pct"/>
          </w:tcPr>
          <w:p w14:paraId="496A2D2E" w14:textId="77777777" w:rsidR="00FB4548" w:rsidRPr="00683B69" w:rsidRDefault="00FB4548" w:rsidP="00683B69">
            <w:r w:rsidRPr="00683B69">
              <w:t>other sugars, including chemically pure lactose, maltose, glucose and fructose, in solid form; sugar syrups not containing added flavouring or colouring matter; artificial honey, whether or not mixed with natural honey; caramel; and</w:t>
            </w:r>
          </w:p>
        </w:tc>
        <w:tc>
          <w:tcPr>
            <w:tcW w:w="1397" w:type="pct"/>
          </w:tcPr>
          <w:p w14:paraId="09540D3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A044F11" w14:textId="77777777" w:rsidR="00FB4548" w:rsidRPr="00683B69" w:rsidRDefault="00FB4548" w:rsidP="00683B69"/>
        </w:tc>
      </w:tr>
      <w:tr w:rsidR="00FB4548" w:rsidRPr="00683B69" w14:paraId="777DA77D" w14:textId="6259FF16" w:rsidTr="00FE785F">
        <w:trPr>
          <w:cnfStyle w:val="000000100000" w:firstRow="0" w:lastRow="0" w:firstColumn="0" w:lastColumn="0" w:oddVBand="0" w:evenVBand="0" w:oddHBand="1" w:evenHBand="0" w:firstRowFirstColumn="0" w:firstRowLastColumn="0" w:lastRowFirstColumn="0" w:lastRowLastColumn="0"/>
          <w:cantSplit/>
          <w:trHeight w:val="5381"/>
        </w:trPr>
        <w:tc>
          <w:tcPr>
            <w:cnfStyle w:val="001000000000" w:firstRow="0" w:lastRow="0" w:firstColumn="1" w:lastColumn="0" w:oddVBand="0" w:evenVBand="0" w:oddHBand="0" w:evenHBand="0" w:firstRowFirstColumn="0" w:firstRowLastColumn="0" w:lastRowFirstColumn="0" w:lastRowLastColumn="0"/>
            <w:tcW w:w="841" w:type="pct"/>
          </w:tcPr>
          <w:p w14:paraId="1F7C0EAC" w14:textId="77777777" w:rsidR="00FB4548" w:rsidRPr="00683B69" w:rsidRDefault="00FB4548" w:rsidP="00683B69">
            <w:r w:rsidRPr="00683B69">
              <w:t>1704</w:t>
            </w:r>
          </w:p>
        </w:tc>
        <w:tc>
          <w:tcPr>
            <w:cnfStyle w:val="000010000000" w:firstRow="0" w:lastRow="0" w:firstColumn="0" w:lastColumn="0" w:oddVBand="1" w:evenVBand="0" w:oddHBand="0" w:evenHBand="0" w:firstRowFirstColumn="0" w:firstRowLastColumn="0" w:lastRowFirstColumn="0" w:lastRowLastColumn="0"/>
            <w:tcW w:w="1366" w:type="pct"/>
          </w:tcPr>
          <w:p w14:paraId="754B9D72" w14:textId="77777777" w:rsidR="00FB4548" w:rsidRPr="00683B69" w:rsidRDefault="00FB4548" w:rsidP="00683B69">
            <w:r w:rsidRPr="00683B69">
              <w:t>sugar confectionery (including white chocolate), not containing cocoa;</w:t>
            </w:r>
          </w:p>
        </w:tc>
        <w:tc>
          <w:tcPr>
            <w:tcW w:w="1397" w:type="pct"/>
          </w:tcPr>
          <w:p w14:paraId="3F4F16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5832166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1492E24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 and</w:t>
            </w:r>
          </w:p>
          <w:p w14:paraId="70E40AC2" w14:textId="61FFD512"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19BECDF" w14:textId="77777777" w:rsidR="00FB4548" w:rsidRPr="00683B69" w:rsidRDefault="00FB4548" w:rsidP="00683B69"/>
        </w:tc>
      </w:tr>
      <w:tr w:rsidR="00FB4548" w:rsidRPr="00683B69" w14:paraId="4996ED2C" w14:textId="11F19A1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7AD3AF" w14:textId="77777777" w:rsidR="00FB4548" w:rsidRPr="00683B69" w:rsidRDefault="00FB4548" w:rsidP="00683B69">
            <w:bookmarkStart w:id="2" w:name="page68"/>
            <w:bookmarkEnd w:id="2"/>
            <w:r w:rsidRPr="00683B69">
              <w:lastRenderedPageBreak/>
              <w:t>Chapter 18</w:t>
            </w:r>
          </w:p>
        </w:tc>
        <w:tc>
          <w:tcPr>
            <w:cnfStyle w:val="000010000000" w:firstRow="0" w:lastRow="0" w:firstColumn="0" w:lastColumn="0" w:oddVBand="1" w:evenVBand="0" w:oddHBand="0" w:evenHBand="0" w:firstRowFirstColumn="0" w:firstRowLastColumn="0" w:lastRowFirstColumn="0" w:lastRowLastColumn="0"/>
            <w:tcW w:w="1366" w:type="pct"/>
          </w:tcPr>
          <w:p w14:paraId="6417C2F4" w14:textId="77777777" w:rsidR="00FB4548" w:rsidRPr="00683B69" w:rsidRDefault="00FB4548" w:rsidP="00683B69">
            <w:r w:rsidRPr="00683B69">
              <w:t>Cocoa and cocoa preparations.</w:t>
            </w:r>
          </w:p>
        </w:tc>
        <w:tc>
          <w:tcPr>
            <w:tcW w:w="1397" w:type="pct"/>
          </w:tcPr>
          <w:p w14:paraId="7E9EF76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338753A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and of the materials of Chapter 4 used does not exceed 40 % of the weight of the final product; and</w:t>
            </w:r>
          </w:p>
          <w:p w14:paraId="69A066D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total combined weight of sugar and the materials of Chapter 4 used does not exceed 60 %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CB16681" w14:textId="77777777" w:rsidR="00FB4548" w:rsidRPr="00683B69" w:rsidRDefault="00FB4548" w:rsidP="00683B69"/>
        </w:tc>
      </w:tr>
      <w:tr w:rsidR="00FB4548" w:rsidRPr="00683B69" w14:paraId="6B9A66FD" w14:textId="3CB65042" w:rsidTr="00FE785F">
        <w:trPr>
          <w:cnfStyle w:val="000000100000" w:firstRow="0" w:lastRow="0" w:firstColumn="0" w:lastColumn="0" w:oddVBand="0" w:evenVBand="0" w:oddHBand="1" w:evenHBand="0" w:firstRowFirstColumn="0" w:firstRowLastColumn="0" w:lastRowFirstColumn="0" w:lastRowLastColumn="0"/>
          <w:cantSplit/>
          <w:trHeight w:val="8335"/>
        </w:trPr>
        <w:tc>
          <w:tcPr>
            <w:cnfStyle w:val="001000000000" w:firstRow="0" w:lastRow="0" w:firstColumn="1" w:lastColumn="0" w:oddVBand="0" w:evenVBand="0" w:oddHBand="0" w:evenHBand="0" w:firstRowFirstColumn="0" w:firstRowLastColumn="0" w:lastRowFirstColumn="0" w:lastRowLastColumn="0"/>
            <w:tcW w:w="841" w:type="pct"/>
          </w:tcPr>
          <w:p w14:paraId="0AD39EA4" w14:textId="77777777" w:rsidR="00FB4548" w:rsidRPr="00683B69" w:rsidRDefault="00FB4548" w:rsidP="00683B69">
            <w:bookmarkStart w:id="3" w:name="page69"/>
            <w:bookmarkEnd w:id="3"/>
            <w:r w:rsidRPr="00683B69">
              <w:t>Chapter 19</w:t>
            </w:r>
          </w:p>
        </w:tc>
        <w:tc>
          <w:tcPr>
            <w:cnfStyle w:val="000010000000" w:firstRow="0" w:lastRow="0" w:firstColumn="0" w:lastColumn="0" w:oddVBand="1" w:evenVBand="0" w:oddHBand="0" w:evenHBand="0" w:firstRowFirstColumn="0" w:firstRowLastColumn="0" w:lastRowFirstColumn="0" w:lastRowLastColumn="0"/>
            <w:tcW w:w="1366" w:type="pct"/>
          </w:tcPr>
          <w:p w14:paraId="7379B3DF" w14:textId="77777777" w:rsidR="00FB4548" w:rsidRPr="00683B69" w:rsidRDefault="00FB4548" w:rsidP="00683B69">
            <w:r w:rsidRPr="00683B69">
              <w:t>Preparations of cereals, flour, starch or milk; pastrycooks' products.</w:t>
            </w:r>
          </w:p>
        </w:tc>
        <w:tc>
          <w:tcPr>
            <w:tcW w:w="1397" w:type="pct"/>
          </w:tcPr>
          <w:p w14:paraId="1E2D1DF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43E2C82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Chapters 2, 3 and 16 used does not exceed 20 % of the weight of the final product;</w:t>
            </w:r>
          </w:p>
          <w:p w14:paraId="6E26121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headings 1006 and 1101 to 1108 used does not exceed 20 % of the weight of the final product;</w:t>
            </w:r>
          </w:p>
          <w:p w14:paraId="459172A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77E7FFE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 and</w:t>
            </w:r>
          </w:p>
          <w:p w14:paraId="1EF657FE" w14:textId="1A502FB6"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931D54F" w14:textId="77777777" w:rsidR="00FB4548" w:rsidRPr="00683B69" w:rsidRDefault="00FB4548" w:rsidP="00683B69"/>
        </w:tc>
      </w:tr>
      <w:tr w:rsidR="00FB4548" w:rsidRPr="00683B69" w14:paraId="4DA1EF59" w14:textId="00F5C95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131E33" w14:textId="77777777" w:rsidR="00FB4548" w:rsidRPr="00683B69" w:rsidRDefault="00FB4548" w:rsidP="00683B69">
            <w:bookmarkStart w:id="4" w:name="page70"/>
            <w:bookmarkEnd w:id="4"/>
            <w:r w:rsidRPr="00683B69">
              <w:lastRenderedPageBreak/>
              <w:t>ex Chapter 20</w:t>
            </w:r>
          </w:p>
        </w:tc>
        <w:tc>
          <w:tcPr>
            <w:cnfStyle w:val="000010000000" w:firstRow="0" w:lastRow="0" w:firstColumn="0" w:lastColumn="0" w:oddVBand="1" w:evenVBand="0" w:oddHBand="0" w:evenHBand="0" w:firstRowFirstColumn="0" w:firstRowLastColumn="0" w:lastRowFirstColumn="0" w:lastRowLastColumn="0"/>
            <w:tcW w:w="1366" w:type="pct"/>
          </w:tcPr>
          <w:p w14:paraId="3D7A3EE7" w14:textId="77777777" w:rsidR="00FB4548" w:rsidRPr="00683B69" w:rsidRDefault="00FB4548" w:rsidP="00683B69">
            <w:r w:rsidRPr="00683B69">
              <w:t>Preparations of vegetables, fruit, nuts or other parts of plants; except for:</w:t>
            </w:r>
          </w:p>
        </w:tc>
        <w:tc>
          <w:tcPr>
            <w:tcW w:w="1397" w:type="pct"/>
          </w:tcPr>
          <w:p w14:paraId="15CBFC7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03AA93B" w14:textId="77777777" w:rsidR="00FB4548" w:rsidRPr="00683B69" w:rsidRDefault="00FB4548" w:rsidP="00683B69"/>
        </w:tc>
      </w:tr>
      <w:tr w:rsidR="00FB4548" w:rsidRPr="00683B69" w14:paraId="4C55AD91" w14:textId="157B42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867FC0D" w14:textId="77777777" w:rsidR="00FB4548" w:rsidRPr="00683B69" w:rsidRDefault="00FB4548" w:rsidP="00683B69">
            <w:r w:rsidRPr="00683B69">
              <w:t>2002 and</w:t>
            </w:r>
          </w:p>
          <w:p w14:paraId="283D6CF2" w14:textId="77777777" w:rsidR="00FB4548" w:rsidRPr="00683B69" w:rsidRDefault="00FB4548" w:rsidP="00683B69">
            <w:r w:rsidRPr="00683B69">
              <w:t>2003</w:t>
            </w:r>
          </w:p>
        </w:tc>
        <w:tc>
          <w:tcPr>
            <w:cnfStyle w:val="000010000000" w:firstRow="0" w:lastRow="0" w:firstColumn="0" w:lastColumn="0" w:oddVBand="1" w:evenVBand="0" w:oddHBand="0" w:evenHBand="0" w:firstRowFirstColumn="0" w:firstRowLastColumn="0" w:lastRowFirstColumn="0" w:lastRowLastColumn="0"/>
            <w:tcW w:w="1366" w:type="pct"/>
          </w:tcPr>
          <w:p w14:paraId="57893ACE" w14:textId="77777777" w:rsidR="00FB4548" w:rsidRPr="00683B69" w:rsidRDefault="00FB4548" w:rsidP="00683B69">
            <w:r w:rsidRPr="00683B69">
              <w:t>tomatoes, mushrooms and truffles prepared or preserved otherwise than by vinegar of acetic acid.</w:t>
            </w:r>
          </w:p>
        </w:tc>
        <w:tc>
          <w:tcPr>
            <w:tcW w:w="1397" w:type="pct"/>
          </w:tcPr>
          <w:p w14:paraId="46A1E8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8CAC" w14:textId="77777777" w:rsidR="00FB4548" w:rsidRPr="00683B69" w:rsidRDefault="00FB4548" w:rsidP="00683B69"/>
        </w:tc>
      </w:tr>
      <w:tr w:rsidR="00FB4548" w:rsidRPr="00683B69" w14:paraId="44EBDF92" w14:textId="5A9D7B7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F060A1" w14:textId="77777777" w:rsidR="00FB4548" w:rsidRPr="00683B69" w:rsidRDefault="00FB4548" w:rsidP="00683B69">
            <w:r w:rsidRPr="00683B69">
              <w:t>ex Chapter 21</w:t>
            </w:r>
          </w:p>
        </w:tc>
        <w:tc>
          <w:tcPr>
            <w:cnfStyle w:val="000010000000" w:firstRow="0" w:lastRow="0" w:firstColumn="0" w:lastColumn="0" w:oddVBand="1" w:evenVBand="0" w:oddHBand="0" w:evenHBand="0" w:firstRowFirstColumn="0" w:firstRowLastColumn="0" w:lastRowFirstColumn="0" w:lastRowLastColumn="0"/>
            <w:tcW w:w="1366" w:type="pct"/>
          </w:tcPr>
          <w:p w14:paraId="59B7C8DE" w14:textId="77777777" w:rsidR="00FB4548" w:rsidRPr="00683B69" w:rsidRDefault="00FB4548" w:rsidP="00683B69">
            <w:r w:rsidRPr="00683B69">
              <w:t>Miscellaneous edible preparations; except for:</w:t>
            </w:r>
          </w:p>
        </w:tc>
        <w:tc>
          <w:tcPr>
            <w:tcW w:w="1397" w:type="pct"/>
          </w:tcPr>
          <w:p w14:paraId="7AA1D85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2DF49C4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the materials of Chapter 4 used does not exceed 20 % of the weight of the final product;</w:t>
            </w:r>
          </w:p>
          <w:p w14:paraId="1C1D200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used does not exceed 40 % of the weight of the final products; and</w:t>
            </w:r>
          </w:p>
          <w:p w14:paraId="2461544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6697AF3F" w14:textId="77777777" w:rsidR="00FB4548" w:rsidRPr="00683B69" w:rsidRDefault="00FB4548" w:rsidP="00683B69"/>
        </w:tc>
      </w:tr>
      <w:tr w:rsidR="00FB4548" w:rsidRPr="00683B69" w14:paraId="09DF907A" w14:textId="642AE43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1713ED" w14:textId="77777777" w:rsidR="00FB4548" w:rsidRPr="00683B69" w:rsidRDefault="00FB4548" w:rsidP="00683B69">
            <w:bookmarkStart w:id="5" w:name="page71"/>
            <w:bookmarkEnd w:id="5"/>
            <w:r w:rsidRPr="00683B69">
              <w:t>2103</w:t>
            </w:r>
          </w:p>
        </w:tc>
        <w:tc>
          <w:tcPr>
            <w:cnfStyle w:val="000010000000" w:firstRow="0" w:lastRow="0" w:firstColumn="0" w:lastColumn="0" w:oddVBand="1" w:evenVBand="0" w:oddHBand="0" w:evenHBand="0" w:firstRowFirstColumn="0" w:firstRowLastColumn="0" w:lastRowFirstColumn="0" w:lastRowLastColumn="0"/>
            <w:tcW w:w="1366" w:type="pct"/>
          </w:tcPr>
          <w:p w14:paraId="2164507A" w14:textId="77777777" w:rsidR="00FB4548" w:rsidRPr="00683B69" w:rsidRDefault="00FB4548" w:rsidP="00683B69">
            <w:r w:rsidRPr="00683B69">
              <w:t>Sauces and preparations therefore; mixed condiments and mixed seasonings; mustard flour and meal and prepared mustard:</w:t>
            </w:r>
          </w:p>
        </w:tc>
        <w:tc>
          <w:tcPr>
            <w:tcW w:w="1397" w:type="pct"/>
          </w:tcPr>
          <w:p w14:paraId="207028F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C830EFD" w14:textId="77777777" w:rsidR="00FB4548" w:rsidRPr="00683B69" w:rsidRDefault="00FB4548" w:rsidP="00683B69"/>
        </w:tc>
      </w:tr>
      <w:tr w:rsidR="00FB4548" w:rsidRPr="00683B69" w14:paraId="01CC5B79" w14:textId="2AE2F26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0B65383"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4DAEB576" w14:textId="77777777" w:rsidR="00FB4548" w:rsidRPr="00683B69" w:rsidRDefault="00FB4548" w:rsidP="00683B69">
            <w:r w:rsidRPr="00683B69">
              <w:t>–</w:t>
            </w:r>
            <w:r w:rsidRPr="00683B69">
              <w:tab/>
              <w:t>sauces and preparations therefore; mixed condiments and mixed seasonings; and</w:t>
            </w:r>
          </w:p>
        </w:tc>
        <w:tc>
          <w:tcPr>
            <w:tcW w:w="1397" w:type="pct"/>
          </w:tcPr>
          <w:p w14:paraId="427446C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96" w:type="pct"/>
          </w:tcPr>
          <w:p w14:paraId="5F7A21DF" w14:textId="77777777" w:rsidR="00FB4548" w:rsidRPr="00683B69" w:rsidRDefault="00FB4548" w:rsidP="00683B69"/>
        </w:tc>
      </w:tr>
      <w:tr w:rsidR="00FB4548" w:rsidRPr="00683B69" w14:paraId="53096484" w14:textId="6B725AA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7DDEB41"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3796DC3B" w14:textId="77777777" w:rsidR="00FB4548" w:rsidRPr="00683B69" w:rsidRDefault="00FB4548" w:rsidP="00683B69">
            <w:r w:rsidRPr="00683B69">
              <w:t>–</w:t>
            </w:r>
            <w:r w:rsidRPr="00683B69">
              <w:tab/>
              <w:t>mustard flour and meal and prepared mustard</w:t>
            </w:r>
          </w:p>
        </w:tc>
        <w:tc>
          <w:tcPr>
            <w:tcW w:w="1397" w:type="pct"/>
          </w:tcPr>
          <w:p w14:paraId="318B961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1D0C8F10" w14:textId="77777777" w:rsidR="00FB4548" w:rsidRPr="00683B69" w:rsidRDefault="00FB4548" w:rsidP="00683B69"/>
        </w:tc>
      </w:tr>
      <w:tr w:rsidR="00FB4548" w:rsidRPr="00683B69" w14:paraId="330BD588" w14:textId="05D91CE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A620155" w14:textId="77777777" w:rsidR="00FB4548" w:rsidRPr="00683B69" w:rsidRDefault="00FB4548" w:rsidP="00683B69">
            <w:r w:rsidRPr="00683B69">
              <w:lastRenderedPageBreak/>
              <w:t>Chapter 22</w:t>
            </w:r>
          </w:p>
        </w:tc>
        <w:tc>
          <w:tcPr>
            <w:cnfStyle w:val="000010000000" w:firstRow="0" w:lastRow="0" w:firstColumn="0" w:lastColumn="0" w:oddVBand="1" w:evenVBand="0" w:oddHBand="0" w:evenHBand="0" w:firstRowFirstColumn="0" w:firstRowLastColumn="0" w:lastRowFirstColumn="0" w:lastRowLastColumn="0"/>
            <w:tcW w:w="1366" w:type="pct"/>
          </w:tcPr>
          <w:p w14:paraId="0CD9EA81" w14:textId="77777777" w:rsidR="00FB4548" w:rsidRPr="00683B69" w:rsidRDefault="00FB4548" w:rsidP="00683B69">
            <w:r w:rsidRPr="00683B69">
              <w:t>Beverages, spirits and vinegar.</w:t>
            </w:r>
          </w:p>
        </w:tc>
        <w:tc>
          <w:tcPr>
            <w:tcW w:w="1397" w:type="pct"/>
          </w:tcPr>
          <w:p w14:paraId="1F061B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headings 2207 and 2208, in which:</w:t>
            </w:r>
          </w:p>
          <w:p w14:paraId="4856DFC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the materials of sub-headings 0806 10, 2009 61, 2009 69 used are wholly obtained; and</w:t>
            </w:r>
          </w:p>
          <w:p w14:paraId="47D4354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the individual weight of sugar and of the materials of Chapter 4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53767D7" w14:textId="77777777" w:rsidR="00FB4548" w:rsidRPr="00683B69" w:rsidRDefault="00FB4548" w:rsidP="00683B69"/>
        </w:tc>
      </w:tr>
      <w:tr w:rsidR="00FB4548" w:rsidRPr="00683B69" w14:paraId="3715E203" w14:textId="6997A8B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80B90DB" w14:textId="77777777" w:rsidR="00FB4548" w:rsidRPr="00683B69" w:rsidRDefault="00FB4548" w:rsidP="00683B69">
            <w:r w:rsidRPr="00683B69">
              <w:t>ex Chapter 23</w:t>
            </w:r>
          </w:p>
        </w:tc>
        <w:tc>
          <w:tcPr>
            <w:cnfStyle w:val="000010000000" w:firstRow="0" w:lastRow="0" w:firstColumn="0" w:lastColumn="0" w:oddVBand="1" w:evenVBand="0" w:oddHBand="0" w:evenHBand="0" w:firstRowFirstColumn="0" w:firstRowLastColumn="0" w:lastRowFirstColumn="0" w:lastRowLastColumn="0"/>
            <w:tcW w:w="1366" w:type="pct"/>
          </w:tcPr>
          <w:p w14:paraId="1EC10238" w14:textId="77777777" w:rsidR="00FB4548" w:rsidRPr="00683B69" w:rsidRDefault="00FB4548" w:rsidP="00683B69">
            <w:r w:rsidRPr="00683B69">
              <w:t>Residues and waste from the food industries; prepared animal fodder; except for:</w:t>
            </w:r>
          </w:p>
        </w:tc>
        <w:tc>
          <w:tcPr>
            <w:tcW w:w="1397" w:type="pct"/>
          </w:tcPr>
          <w:p w14:paraId="6D7EDDF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2FD622" w14:textId="77777777" w:rsidR="00FB4548" w:rsidRPr="00683B69" w:rsidRDefault="00FB4548" w:rsidP="00683B69"/>
        </w:tc>
      </w:tr>
      <w:tr w:rsidR="00FB4548" w:rsidRPr="00683B69" w14:paraId="1B60048F" w14:textId="1836C0E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EDA4F3" w14:textId="77777777" w:rsidR="00FB4548" w:rsidRPr="00683B69" w:rsidRDefault="00FB4548" w:rsidP="00683B69">
            <w:bookmarkStart w:id="6" w:name="page72"/>
            <w:bookmarkEnd w:id="6"/>
            <w:r w:rsidRPr="00683B69">
              <w:t>2302 and ex</w:t>
            </w:r>
          </w:p>
          <w:p w14:paraId="4CDDB4C0" w14:textId="77777777" w:rsidR="00FB4548" w:rsidRPr="00683B69" w:rsidRDefault="00FB4548" w:rsidP="00683B69">
            <w:r w:rsidRPr="00683B69">
              <w:t>2303</w:t>
            </w:r>
          </w:p>
        </w:tc>
        <w:tc>
          <w:tcPr>
            <w:cnfStyle w:val="000010000000" w:firstRow="0" w:lastRow="0" w:firstColumn="0" w:lastColumn="0" w:oddVBand="1" w:evenVBand="0" w:oddHBand="0" w:evenHBand="0" w:firstRowFirstColumn="0" w:firstRowLastColumn="0" w:lastRowFirstColumn="0" w:lastRowLastColumn="0"/>
            <w:tcW w:w="1366" w:type="pct"/>
          </w:tcPr>
          <w:p w14:paraId="706C059C" w14:textId="77777777" w:rsidR="00FB4548" w:rsidRPr="00683B69" w:rsidRDefault="00FB4548" w:rsidP="00683B69">
            <w:r w:rsidRPr="00683B69">
              <w:t>residues of starch manufacture; and</w:t>
            </w:r>
          </w:p>
        </w:tc>
        <w:tc>
          <w:tcPr>
            <w:tcW w:w="1397" w:type="pct"/>
          </w:tcPr>
          <w:p w14:paraId="7B20260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7931CC9" w14:textId="77777777" w:rsidR="00FB4548" w:rsidRPr="00683B69" w:rsidRDefault="00FB4548" w:rsidP="00683B69"/>
        </w:tc>
      </w:tr>
      <w:tr w:rsidR="00FB4548" w:rsidRPr="00683B69" w14:paraId="33B72304" w14:textId="31C40DB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9B9AF8" w14:textId="77777777" w:rsidR="00FB4548" w:rsidRPr="00683B69" w:rsidRDefault="00FB4548" w:rsidP="00683B69">
            <w:r w:rsidRPr="00683B69">
              <w:lastRenderedPageBreak/>
              <w:t>2309</w:t>
            </w:r>
          </w:p>
        </w:tc>
        <w:tc>
          <w:tcPr>
            <w:cnfStyle w:val="000010000000" w:firstRow="0" w:lastRow="0" w:firstColumn="0" w:lastColumn="0" w:oddVBand="1" w:evenVBand="0" w:oddHBand="0" w:evenHBand="0" w:firstRowFirstColumn="0" w:firstRowLastColumn="0" w:lastRowFirstColumn="0" w:lastRowLastColumn="0"/>
            <w:tcW w:w="1366" w:type="pct"/>
          </w:tcPr>
          <w:p w14:paraId="6594FEB3" w14:textId="77777777" w:rsidR="00FB4548" w:rsidRPr="00683B69" w:rsidRDefault="00FB4548" w:rsidP="00683B69">
            <w:r w:rsidRPr="00683B69">
              <w:t>preparations of a kind used in animal feeding.</w:t>
            </w:r>
          </w:p>
        </w:tc>
        <w:tc>
          <w:tcPr>
            <w:tcW w:w="1397" w:type="pct"/>
          </w:tcPr>
          <w:p w14:paraId="1FFBF45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1FDA7DB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materials of Chapters 2 and 3 used are wholly obtained;</w:t>
            </w:r>
          </w:p>
          <w:p w14:paraId="1C1668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materials of Chapter 10 and 11 and headings 2302 and 2303 used does not exceed 20 % of the weight of the final product;</w:t>
            </w:r>
          </w:p>
          <w:p w14:paraId="22C6ADF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individual weight of the materials of Chapter 4 used does not exceed 20 % of the weight of the final product;</w:t>
            </w:r>
          </w:p>
          <w:p w14:paraId="3B0DBB5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individual weight of sugar used does not exceed 40 % of the weight of the final products; and</w:t>
            </w:r>
          </w:p>
          <w:p w14:paraId="18D80EA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494EA58E" w14:textId="77777777" w:rsidR="00FB4548" w:rsidRPr="00683B69" w:rsidRDefault="00FB4548" w:rsidP="00683B69"/>
        </w:tc>
      </w:tr>
      <w:tr w:rsidR="00FB4548" w:rsidRPr="00683B69" w14:paraId="7F0051CD" w14:textId="6932196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B63C065" w14:textId="77777777" w:rsidR="00FB4548" w:rsidRPr="00683B69" w:rsidRDefault="00FB4548" w:rsidP="00683B69">
            <w:bookmarkStart w:id="7" w:name="page73"/>
            <w:bookmarkEnd w:id="7"/>
            <w:r w:rsidRPr="00683B69">
              <w:t>ex Chapter 24</w:t>
            </w:r>
          </w:p>
        </w:tc>
        <w:tc>
          <w:tcPr>
            <w:cnfStyle w:val="000010000000" w:firstRow="0" w:lastRow="0" w:firstColumn="0" w:lastColumn="0" w:oddVBand="1" w:evenVBand="0" w:oddHBand="0" w:evenHBand="0" w:firstRowFirstColumn="0" w:firstRowLastColumn="0" w:lastRowFirstColumn="0" w:lastRowLastColumn="0"/>
            <w:tcW w:w="1366" w:type="pct"/>
          </w:tcPr>
          <w:p w14:paraId="4CD8B018" w14:textId="77777777" w:rsidR="00FB4548" w:rsidRPr="00683B69" w:rsidRDefault="00FB4548" w:rsidP="00683B69">
            <w:r w:rsidRPr="00683B69">
              <w:t>Tobacco and manufactured tobacco substitutes; except for:</w:t>
            </w:r>
          </w:p>
        </w:tc>
        <w:tc>
          <w:tcPr>
            <w:tcW w:w="1397" w:type="pct"/>
          </w:tcPr>
          <w:p w14:paraId="2FE854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396" w:type="pct"/>
          </w:tcPr>
          <w:p w14:paraId="4205053E" w14:textId="77777777" w:rsidR="00FB4548" w:rsidRPr="00683B69" w:rsidRDefault="00FB4548" w:rsidP="00683B69"/>
        </w:tc>
      </w:tr>
      <w:tr w:rsidR="00FB4548" w:rsidRPr="00683B69" w14:paraId="25EC2BAC" w14:textId="55A6F54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4F2899" w14:textId="77777777" w:rsidR="00FB4548" w:rsidRPr="00683B69" w:rsidRDefault="00FB4548" w:rsidP="00683B69">
            <w:r w:rsidRPr="00683B69">
              <w:t>2401</w:t>
            </w:r>
          </w:p>
        </w:tc>
        <w:tc>
          <w:tcPr>
            <w:cnfStyle w:val="000010000000" w:firstRow="0" w:lastRow="0" w:firstColumn="0" w:lastColumn="0" w:oddVBand="1" w:evenVBand="0" w:oddHBand="0" w:evenHBand="0" w:firstRowFirstColumn="0" w:firstRowLastColumn="0" w:lastRowFirstColumn="0" w:lastRowLastColumn="0"/>
            <w:tcW w:w="1366" w:type="pct"/>
          </w:tcPr>
          <w:p w14:paraId="59D54AA0" w14:textId="77777777" w:rsidR="00FB4548" w:rsidRPr="00683B69" w:rsidRDefault="00FB4548" w:rsidP="00683B69">
            <w:r w:rsidRPr="00683B69">
              <w:t>unmanufactured tobacco; tobacco refuse; and</w:t>
            </w:r>
          </w:p>
        </w:tc>
        <w:tc>
          <w:tcPr>
            <w:tcW w:w="1397" w:type="pct"/>
          </w:tcPr>
          <w:p w14:paraId="669CBC2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11CE297" w14:textId="77777777" w:rsidR="00FB4548" w:rsidRPr="00683B69" w:rsidRDefault="00FB4548" w:rsidP="00683B69"/>
        </w:tc>
      </w:tr>
      <w:tr w:rsidR="00FB4548" w:rsidRPr="00683B69" w14:paraId="501E5FC7" w14:textId="4C2D720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0541BBB" w14:textId="77777777" w:rsidR="00FB4548" w:rsidRPr="00683B69" w:rsidRDefault="00FB4548" w:rsidP="00683B69">
            <w:r w:rsidRPr="00683B69">
              <w:t>ex 2402</w:t>
            </w:r>
          </w:p>
        </w:tc>
        <w:tc>
          <w:tcPr>
            <w:cnfStyle w:val="000010000000" w:firstRow="0" w:lastRow="0" w:firstColumn="0" w:lastColumn="0" w:oddVBand="1" w:evenVBand="0" w:oddHBand="0" w:evenHBand="0" w:firstRowFirstColumn="0" w:firstRowLastColumn="0" w:lastRowFirstColumn="0" w:lastRowLastColumn="0"/>
            <w:tcW w:w="1366" w:type="pct"/>
          </w:tcPr>
          <w:p w14:paraId="65B8C241" w14:textId="77777777" w:rsidR="00FB4548" w:rsidRPr="00683B69" w:rsidRDefault="00FB4548" w:rsidP="00683B69">
            <w:r w:rsidRPr="00683B69">
              <w:t>cigarettes of tobacco or of tobacco substitutes.</w:t>
            </w:r>
          </w:p>
        </w:tc>
        <w:tc>
          <w:tcPr>
            <w:tcW w:w="1397" w:type="pct"/>
          </w:tcPr>
          <w:p w14:paraId="7C01120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smoking tobacco of subheading 240319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396" w:type="pct"/>
          </w:tcPr>
          <w:p w14:paraId="067B5E38" w14:textId="77777777" w:rsidR="00FB4548" w:rsidRPr="00683B69" w:rsidRDefault="00FB4548" w:rsidP="00683B69"/>
        </w:tc>
      </w:tr>
      <w:tr w:rsidR="00FB4548" w:rsidRPr="00683B69" w14:paraId="0D47AC8D" w14:textId="45DA3EB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84D343A" w14:textId="77777777" w:rsidR="00FB4548" w:rsidRPr="00683B69" w:rsidRDefault="00FB4548" w:rsidP="00683B69">
            <w:r w:rsidRPr="00683B69">
              <w:lastRenderedPageBreak/>
              <w:t>ex Chapter 25</w:t>
            </w:r>
          </w:p>
        </w:tc>
        <w:tc>
          <w:tcPr>
            <w:cnfStyle w:val="000010000000" w:firstRow="0" w:lastRow="0" w:firstColumn="0" w:lastColumn="0" w:oddVBand="1" w:evenVBand="0" w:oddHBand="0" w:evenHBand="0" w:firstRowFirstColumn="0" w:firstRowLastColumn="0" w:lastRowFirstColumn="0" w:lastRowLastColumn="0"/>
            <w:tcW w:w="1366" w:type="pct"/>
          </w:tcPr>
          <w:p w14:paraId="04D9743C" w14:textId="77777777" w:rsidR="00FB4548" w:rsidRPr="00683B69" w:rsidRDefault="00FB4548" w:rsidP="00683B69">
            <w:r w:rsidRPr="00683B69">
              <w:t>Salt; sulphur; earths and stone; plastering materials, lime and cement; except for:</w:t>
            </w:r>
          </w:p>
        </w:tc>
        <w:tc>
          <w:tcPr>
            <w:tcW w:w="1397" w:type="pct"/>
          </w:tcPr>
          <w:p w14:paraId="254CC92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0DCD050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0A4F168" w14:textId="77777777" w:rsidR="00FB4548" w:rsidRPr="00683B69" w:rsidRDefault="00FB4548" w:rsidP="00683B69"/>
        </w:tc>
      </w:tr>
      <w:tr w:rsidR="00FB4548" w:rsidRPr="00683B69" w14:paraId="66048CF5" w14:textId="32CE177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6B462A9" w14:textId="77777777" w:rsidR="00FB4548" w:rsidRPr="00683B69" w:rsidRDefault="00FB4548" w:rsidP="00683B69">
            <w:bookmarkStart w:id="8" w:name="page74"/>
            <w:bookmarkEnd w:id="8"/>
            <w:r w:rsidRPr="00683B69">
              <w:t>ex 2519</w:t>
            </w:r>
          </w:p>
        </w:tc>
        <w:tc>
          <w:tcPr>
            <w:cnfStyle w:val="000010000000" w:firstRow="0" w:lastRow="0" w:firstColumn="0" w:lastColumn="0" w:oddVBand="1" w:evenVBand="0" w:oddHBand="0" w:evenHBand="0" w:firstRowFirstColumn="0" w:firstRowLastColumn="0" w:lastRowFirstColumn="0" w:lastRowLastColumn="0"/>
            <w:tcW w:w="1366" w:type="pct"/>
          </w:tcPr>
          <w:p w14:paraId="51399747" w14:textId="77777777" w:rsidR="00FB4548" w:rsidRPr="00683B69" w:rsidRDefault="00FB4548" w:rsidP="00683B69">
            <w:r w:rsidRPr="00683B69">
              <w:t>crushed natural magnesium carbonate (magnesite), in hermetically-sealed containers, and magnesium oxide, whether or not pure, other than fused magnesia or dead-burned (sintered) magnesia.</w:t>
            </w:r>
          </w:p>
        </w:tc>
        <w:tc>
          <w:tcPr>
            <w:tcW w:w="1397" w:type="pct"/>
          </w:tcPr>
          <w:p w14:paraId="296D6D3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96" w:type="pct"/>
          </w:tcPr>
          <w:p w14:paraId="27664323" w14:textId="77777777" w:rsidR="00FB4548" w:rsidRPr="00683B69" w:rsidRDefault="00FB4548" w:rsidP="00683B69"/>
        </w:tc>
      </w:tr>
      <w:tr w:rsidR="00FB4548" w:rsidRPr="00683B69" w14:paraId="2AA3DA41" w14:textId="192A5D9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7A07E00" w14:textId="77777777" w:rsidR="00FB4548" w:rsidRPr="00683B69" w:rsidRDefault="00FB4548" w:rsidP="00683B69">
            <w:r w:rsidRPr="00683B69">
              <w:t>Chapter 26</w:t>
            </w:r>
          </w:p>
        </w:tc>
        <w:tc>
          <w:tcPr>
            <w:cnfStyle w:val="000010000000" w:firstRow="0" w:lastRow="0" w:firstColumn="0" w:lastColumn="0" w:oddVBand="1" w:evenVBand="0" w:oddHBand="0" w:evenHBand="0" w:firstRowFirstColumn="0" w:firstRowLastColumn="0" w:lastRowFirstColumn="0" w:lastRowLastColumn="0"/>
            <w:tcW w:w="1366" w:type="pct"/>
          </w:tcPr>
          <w:p w14:paraId="430EAE86" w14:textId="77777777" w:rsidR="00FB4548" w:rsidRPr="00683B69" w:rsidRDefault="00FB4548" w:rsidP="00683B69">
            <w:r w:rsidRPr="00683B69">
              <w:t>Ores, slag and ash.</w:t>
            </w:r>
          </w:p>
        </w:tc>
        <w:tc>
          <w:tcPr>
            <w:tcW w:w="1397" w:type="pct"/>
          </w:tcPr>
          <w:p w14:paraId="254A336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9548B4D" w14:textId="77777777" w:rsidR="00FB4548" w:rsidRPr="00683B69" w:rsidRDefault="00FB4548" w:rsidP="00683B69"/>
        </w:tc>
      </w:tr>
      <w:tr w:rsidR="00FB4548" w:rsidRPr="00683B69" w14:paraId="1E3D71DD" w14:textId="0B70B39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AF8BA8A" w14:textId="77777777" w:rsidR="00FB4548" w:rsidRPr="00683B69" w:rsidRDefault="00FB4548" w:rsidP="00683B69">
            <w:r w:rsidRPr="00683B69">
              <w:t>ex Chapter 27</w:t>
            </w:r>
          </w:p>
        </w:tc>
        <w:tc>
          <w:tcPr>
            <w:cnfStyle w:val="000010000000" w:firstRow="0" w:lastRow="0" w:firstColumn="0" w:lastColumn="0" w:oddVBand="1" w:evenVBand="0" w:oddHBand="0" w:evenHBand="0" w:firstRowFirstColumn="0" w:firstRowLastColumn="0" w:lastRowFirstColumn="0" w:lastRowLastColumn="0"/>
            <w:tcW w:w="1366" w:type="pct"/>
          </w:tcPr>
          <w:p w14:paraId="6319328C" w14:textId="77777777" w:rsidR="00FB4548" w:rsidRPr="00683B69" w:rsidRDefault="00FB4548" w:rsidP="00683B69">
            <w:r w:rsidRPr="00683B69">
              <w:t>Mineral fuels, mineral oils and products of their distillation; bituminous substances; mineral waxes, except for:</w:t>
            </w:r>
          </w:p>
        </w:tc>
        <w:tc>
          <w:tcPr>
            <w:tcW w:w="1397" w:type="pct"/>
          </w:tcPr>
          <w:p w14:paraId="58B50CC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34B8526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DA728B5" w14:textId="77777777" w:rsidR="00FB4548" w:rsidRPr="00683B69" w:rsidRDefault="00FB4548" w:rsidP="00683B69"/>
        </w:tc>
      </w:tr>
      <w:tr w:rsidR="00FB4548" w:rsidRPr="00683B69" w14:paraId="1F654CA3" w14:textId="10D19B1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645F338" w14:textId="77777777" w:rsidR="00FB4548" w:rsidRPr="00683B69" w:rsidRDefault="00FB4548" w:rsidP="00683B69">
            <w:r w:rsidRPr="00683B69">
              <w:t>ex 2707</w:t>
            </w:r>
          </w:p>
        </w:tc>
        <w:tc>
          <w:tcPr>
            <w:cnfStyle w:val="000010000000" w:firstRow="0" w:lastRow="0" w:firstColumn="0" w:lastColumn="0" w:oddVBand="1" w:evenVBand="0" w:oddHBand="0" w:evenHBand="0" w:firstRowFirstColumn="0" w:firstRowLastColumn="0" w:lastRowFirstColumn="0" w:lastRowLastColumn="0"/>
            <w:tcW w:w="1366" w:type="pct"/>
          </w:tcPr>
          <w:p w14:paraId="34906D35" w14:textId="77777777" w:rsidR="00FB4548" w:rsidRPr="00683B69" w:rsidRDefault="00FB4548" w:rsidP="00683B69">
            <w:r w:rsidRPr="00683B69">
              <w:t>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benzole), for use as power or heating fuels.</w:t>
            </w:r>
          </w:p>
        </w:tc>
        <w:tc>
          <w:tcPr>
            <w:tcW w:w="1397" w:type="pct"/>
          </w:tcPr>
          <w:p w14:paraId="23BA572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process(es)1; or</w:t>
            </w:r>
          </w:p>
          <w:p w14:paraId="3EAD74C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436C9FE" w14:textId="77777777" w:rsidR="00FB4548" w:rsidRPr="00683B69" w:rsidRDefault="00FB4548" w:rsidP="00683B69"/>
        </w:tc>
      </w:tr>
      <w:tr w:rsidR="00FB4548" w:rsidRPr="00683B69" w14:paraId="6894C532" w14:textId="54F007E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70E464C" w14:textId="77777777" w:rsidR="00FB4548" w:rsidRPr="00683B69" w:rsidRDefault="00FB4548" w:rsidP="00683B69">
            <w:bookmarkStart w:id="9" w:name="page75"/>
            <w:bookmarkEnd w:id="9"/>
            <w:r w:rsidRPr="00683B69">
              <w:lastRenderedPageBreak/>
              <w:t>2710</w:t>
            </w:r>
          </w:p>
        </w:tc>
        <w:tc>
          <w:tcPr>
            <w:cnfStyle w:val="000010000000" w:firstRow="0" w:lastRow="0" w:firstColumn="0" w:lastColumn="0" w:oddVBand="1" w:evenVBand="0" w:oddHBand="0" w:evenHBand="0" w:firstRowFirstColumn="0" w:firstRowLastColumn="0" w:lastRowFirstColumn="0" w:lastRowLastColumn="0"/>
            <w:tcW w:w="1366" w:type="pct"/>
          </w:tcPr>
          <w:p w14:paraId="09ABBA5D" w14:textId="77777777" w:rsidR="00FB4548" w:rsidRPr="00683B69" w:rsidRDefault="00FB4548" w:rsidP="00683B69">
            <w:r w:rsidRPr="00683B6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1397" w:type="pct"/>
          </w:tcPr>
          <w:p w14:paraId="1C1932B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process(es)2;or</w:t>
            </w:r>
          </w:p>
          <w:p w14:paraId="0DBB616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76C7267" w14:textId="77777777" w:rsidR="00FB4548" w:rsidRPr="00683B69" w:rsidRDefault="00FB4548" w:rsidP="00683B69"/>
        </w:tc>
      </w:tr>
      <w:tr w:rsidR="00FB4548" w:rsidRPr="00683B69" w14:paraId="53DC4197" w14:textId="366D9D7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E5DF704" w14:textId="77777777" w:rsidR="00FB4548" w:rsidRPr="00683B69" w:rsidRDefault="00FB4548" w:rsidP="00683B69">
            <w:r w:rsidRPr="00683B69">
              <w:t>2711</w:t>
            </w:r>
          </w:p>
        </w:tc>
        <w:tc>
          <w:tcPr>
            <w:cnfStyle w:val="000010000000" w:firstRow="0" w:lastRow="0" w:firstColumn="0" w:lastColumn="0" w:oddVBand="1" w:evenVBand="0" w:oddHBand="0" w:evenHBand="0" w:firstRowFirstColumn="0" w:firstRowLastColumn="0" w:lastRowFirstColumn="0" w:lastRowLastColumn="0"/>
            <w:tcW w:w="1366" w:type="pct"/>
          </w:tcPr>
          <w:p w14:paraId="65DA24D9" w14:textId="77777777" w:rsidR="00FB4548" w:rsidRPr="00683B69" w:rsidRDefault="00FB4548" w:rsidP="00683B69">
            <w:r w:rsidRPr="00683B69">
              <w:t>petroleum gases and other gaseous hydrocarbons;</w:t>
            </w:r>
          </w:p>
        </w:tc>
        <w:tc>
          <w:tcPr>
            <w:tcW w:w="1397" w:type="pct"/>
          </w:tcPr>
          <w:p w14:paraId="7CC4953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process(es)2; or</w:t>
            </w:r>
          </w:p>
          <w:p w14:paraId="1C9D268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63E4249" w14:textId="77777777" w:rsidR="00FB4548" w:rsidRPr="00683B69" w:rsidRDefault="00FB4548" w:rsidP="00683B69"/>
        </w:tc>
      </w:tr>
      <w:tr w:rsidR="00FB4548" w:rsidRPr="00683B69" w14:paraId="0B1151FA" w14:textId="3D81A78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3CD264E" w14:textId="77777777" w:rsidR="00FB4548" w:rsidRPr="00683B69" w:rsidRDefault="00FB4548" w:rsidP="00683B69">
            <w:r w:rsidRPr="00683B69">
              <w:t>2712</w:t>
            </w:r>
          </w:p>
        </w:tc>
        <w:tc>
          <w:tcPr>
            <w:cnfStyle w:val="000010000000" w:firstRow="0" w:lastRow="0" w:firstColumn="0" w:lastColumn="0" w:oddVBand="1" w:evenVBand="0" w:oddHBand="0" w:evenHBand="0" w:firstRowFirstColumn="0" w:firstRowLastColumn="0" w:lastRowFirstColumn="0" w:lastRowLastColumn="0"/>
            <w:tcW w:w="1366" w:type="pct"/>
          </w:tcPr>
          <w:p w14:paraId="3043601E" w14:textId="77777777" w:rsidR="00FB4548" w:rsidRPr="00683B69" w:rsidRDefault="00FB4548" w:rsidP="00683B69">
            <w:r w:rsidRPr="00683B69">
              <w:t>petroleum jelly; paraffin wax, microcrystalline petroleum wax, slack wax, ozokerite, lignite wax, peat wax, other mineral waxes, and similar products obtained by synthesis or by other processes, whether or not coloured; and</w:t>
            </w:r>
          </w:p>
        </w:tc>
        <w:tc>
          <w:tcPr>
            <w:tcW w:w="1397" w:type="pct"/>
          </w:tcPr>
          <w:p w14:paraId="23CB3A5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process(es)2; or</w:t>
            </w:r>
          </w:p>
          <w:p w14:paraId="4688D99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0420E3" w14:textId="77777777" w:rsidR="00FB4548" w:rsidRPr="00683B69" w:rsidRDefault="00FB4548" w:rsidP="00683B69"/>
        </w:tc>
      </w:tr>
      <w:tr w:rsidR="00FB4548" w:rsidRPr="00683B69" w14:paraId="534F5DAF" w14:textId="636E653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F2E6D0" w14:textId="77777777" w:rsidR="00FB4548" w:rsidRPr="00683B69" w:rsidRDefault="00FB4548" w:rsidP="00683B69">
            <w:bookmarkStart w:id="10" w:name="page76"/>
            <w:bookmarkEnd w:id="10"/>
            <w:r w:rsidRPr="00683B69">
              <w:lastRenderedPageBreak/>
              <w:t>2713</w:t>
            </w:r>
          </w:p>
        </w:tc>
        <w:tc>
          <w:tcPr>
            <w:cnfStyle w:val="000010000000" w:firstRow="0" w:lastRow="0" w:firstColumn="0" w:lastColumn="0" w:oddVBand="1" w:evenVBand="0" w:oddHBand="0" w:evenHBand="0" w:firstRowFirstColumn="0" w:firstRowLastColumn="0" w:lastRowFirstColumn="0" w:lastRowLastColumn="0"/>
            <w:tcW w:w="1366" w:type="pct"/>
          </w:tcPr>
          <w:p w14:paraId="628DAE60" w14:textId="77777777" w:rsidR="00FB4548" w:rsidRPr="00683B69" w:rsidRDefault="00FB4548" w:rsidP="00683B69">
            <w:r w:rsidRPr="00683B69">
              <w:t>petroleum coke, petroleum bitumen and other residues of petroleum oils or of oils obtained from bituminous materials.</w:t>
            </w:r>
          </w:p>
        </w:tc>
        <w:tc>
          <w:tcPr>
            <w:tcW w:w="1397" w:type="pct"/>
          </w:tcPr>
          <w:p w14:paraId="706779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process(es)1; or</w:t>
            </w:r>
          </w:p>
          <w:p w14:paraId="4CAE3C6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2D5356" w14:textId="77777777" w:rsidR="00FB4548" w:rsidRPr="00683B69" w:rsidRDefault="00FB4548" w:rsidP="00683B69"/>
        </w:tc>
      </w:tr>
      <w:tr w:rsidR="00FB4548" w:rsidRPr="00683B69" w14:paraId="204BCA54" w14:textId="6EE2BCB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6C9D380" w14:textId="77777777" w:rsidR="00FB4548" w:rsidRPr="00683B69" w:rsidRDefault="00FB4548" w:rsidP="00683B69">
            <w:r w:rsidRPr="00683B69">
              <w:t>Chapter 28</w:t>
            </w:r>
          </w:p>
        </w:tc>
        <w:tc>
          <w:tcPr>
            <w:cnfStyle w:val="000010000000" w:firstRow="0" w:lastRow="0" w:firstColumn="0" w:lastColumn="0" w:oddVBand="1" w:evenVBand="0" w:oddHBand="0" w:evenHBand="0" w:firstRowFirstColumn="0" w:firstRowLastColumn="0" w:lastRowFirstColumn="0" w:lastRowLastColumn="0"/>
            <w:tcW w:w="1366" w:type="pct"/>
          </w:tcPr>
          <w:p w14:paraId="27C38F92" w14:textId="77777777" w:rsidR="00FB4548" w:rsidRPr="00683B69" w:rsidRDefault="00FB4548" w:rsidP="00683B69">
            <w:r w:rsidRPr="00683B69">
              <w:t>Inorganic chemicals; organic or inorganic compounds of precious metals, of rare-earth metals, of radioactive elements or of isotopes.</w:t>
            </w:r>
          </w:p>
        </w:tc>
        <w:tc>
          <w:tcPr>
            <w:tcW w:w="1397" w:type="pct"/>
          </w:tcPr>
          <w:p w14:paraId="1467A51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6736118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B6FAF33" w14:textId="77777777" w:rsidR="00FB4548" w:rsidRPr="00683B69" w:rsidRDefault="00FB4548" w:rsidP="00683B69"/>
        </w:tc>
      </w:tr>
      <w:tr w:rsidR="00FB4548" w:rsidRPr="00683B69" w14:paraId="306FD7DC" w14:textId="56A0F9D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69DC146" w14:textId="77777777" w:rsidR="00FB4548" w:rsidRPr="00683B69" w:rsidRDefault="00FB4548" w:rsidP="00683B69">
            <w:r w:rsidRPr="00683B69">
              <w:t>Chapter 29</w:t>
            </w:r>
          </w:p>
        </w:tc>
        <w:tc>
          <w:tcPr>
            <w:cnfStyle w:val="000010000000" w:firstRow="0" w:lastRow="0" w:firstColumn="0" w:lastColumn="0" w:oddVBand="1" w:evenVBand="0" w:oddHBand="0" w:evenHBand="0" w:firstRowFirstColumn="0" w:firstRowLastColumn="0" w:lastRowFirstColumn="0" w:lastRowLastColumn="0"/>
            <w:tcW w:w="1366" w:type="pct"/>
          </w:tcPr>
          <w:p w14:paraId="3D0C5C38" w14:textId="77777777" w:rsidR="00FB4548" w:rsidRPr="00683B69" w:rsidRDefault="00FB4548" w:rsidP="00683B69">
            <w:r w:rsidRPr="00683B69">
              <w:t>Organic chemicals.</w:t>
            </w:r>
          </w:p>
        </w:tc>
        <w:tc>
          <w:tcPr>
            <w:tcW w:w="1397" w:type="pct"/>
          </w:tcPr>
          <w:p w14:paraId="1E3A964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A3012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89D7D6D" w14:textId="77777777" w:rsidR="00FB4548" w:rsidRPr="00683B69" w:rsidRDefault="00FB4548" w:rsidP="00683B69"/>
        </w:tc>
      </w:tr>
      <w:tr w:rsidR="00FB4548" w:rsidRPr="00683B69" w14:paraId="3C6B5402" w14:textId="4CE1B40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DB1DF2A" w14:textId="77777777" w:rsidR="00FB4548" w:rsidRPr="00683B69" w:rsidRDefault="00FB4548" w:rsidP="00683B69">
            <w:bookmarkStart w:id="11" w:name="page77"/>
            <w:bookmarkStart w:id="12" w:name="page78"/>
            <w:bookmarkEnd w:id="11"/>
            <w:bookmarkEnd w:id="12"/>
            <w:r w:rsidRPr="00683B69">
              <w:t>ex Chapter 30</w:t>
            </w:r>
          </w:p>
        </w:tc>
        <w:tc>
          <w:tcPr>
            <w:cnfStyle w:val="000010000000" w:firstRow="0" w:lastRow="0" w:firstColumn="0" w:lastColumn="0" w:oddVBand="1" w:evenVBand="0" w:oddHBand="0" w:evenHBand="0" w:firstRowFirstColumn="0" w:firstRowLastColumn="0" w:lastRowFirstColumn="0" w:lastRowLastColumn="0"/>
            <w:tcW w:w="1366" w:type="pct"/>
          </w:tcPr>
          <w:p w14:paraId="5BCB397B" w14:textId="77777777" w:rsidR="00FB4548" w:rsidRPr="00683B69" w:rsidRDefault="00FB4548" w:rsidP="00683B69">
            <w:r w:rsidRPr="00683B69">
              <w:t>Pharmaceutical products.</w:t>
            </w:r>
          </w:p>
        </w:tc>
        <w:tc>
          <w:tcPr>
            <w:tcW w:w="1397" w:type="pct"/>
          </w:tcPr>
          <w:p w14:paraId="1E68FAD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09C3A2D9" w14:textId="77777777" w:rsidR="00FB4548" w:rsidRPr="00683B69" w:rsidRDefault="00FB4548" w:rsidP="00683B69"/>
        </w:tc>
      </w:tr>
      <w:tr w:rsidR="00FB4548" w:rsidRPr="00683B69" w14:paraId="21C3A4C6" w14:textId="314B047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C82A504" w14:textId="77777777" w:rsidR="00FB4548" w:rsidRPr="00683B69" w:rsidRDefault="00FB4548" w:rsidP="00683B69">
            <w:r w:rsidRPr="00683B69">
              <w:lastRenderedPageBreak/>
              <w:t>3004</w:t>
            </w:r>
          </w:p>
        </w:tc>
        <w:tc>
          <w:tcPr>
            <w:cnfStyle w:val="000010000000" w:firstRow="0" w:lastRow="0" w:firstColumn="0" w:lastColumn="0" w:oddVBand="1" w:evenVBand="0" w:oddHBand="0" w:evenHBand="0" w:firstRowFirstColumn="0" w:firstRowLastColumn="0" w:lastRowFirstColumn="0" w:lastRowLastColumn="0"/>
            <w:tcW w:w="1366" w:type="pct"/>
          </w:tcPr>
          <w:p w14:paraId="3B0197EB" w14:textId="77777777" w:rsidR="00FB4548" w:rsidRPr="00683B69" w:rsidRDefault="00FB4548" w:rsidP="00683B69">
            <w:r w:rsidRPr="00683B69">
              <w:t>Medicaments (excluding goods of heading 3002, 3005 or 3006) consisting of mixed or unmixed products for therapeutic or prophylactic uses, put up in measured doses (including those in the form of transdermal administration systems) or in forms or in forms of packing for retail sale.</w:t>
            </w:r>
          </w:p>
        </w:tc>
        <w:tc>
          <w:tcPr>
            <w:tcW w:w="1397" w:type="pct"/>
          </w:tcPr>
          <w:p w14:paraId="472DE9D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76FA9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F66A4C" w14:textId="77777777" w:rsidR="00FB4548" w:rsidRPr="00683B69" w:rsidRDefault="00FB4548" w:rsidP="00683B69"/>
        </w:tc>
      </w:tr>
      <w:tr w:rsidR="00FB4548" w:rsidRPr="00683B69" w14:paraId="3BA39A4C" w14:textId="7958BA2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995022A" w14:textId="77777777" w:rsidR="00FB4548" w:rsidRPr="00683B69" w:rsidRDefault="00FB4548" w:rsidP="00683B69">
            <w:r w:rsidRPr="00683B69">
              <w:t>Chapter 31</w:t>
            </w:r>
          </w:p>
        </w:tc>
        <w:tc>
          <w:tcPr>
            <w:cnfStyle w:val="000010000000" w:firstRow="0" w:lastRow="0" w:firstColumn="0" w:lastColumn="0" w:oddVBand="1" w:evenVBand="0" w:oddHBand="0" w:evenHBand="0" w:firstRowFirstColumn="0" w:firstRowLastColumn="0" w:lastRowFirstColumn="0" w:lastRowLastColumn="0"/>
            <w:tcW w:w="1366" w:type="pct"/>
          </w:tcPr>
          <w:p w14:paraId="1480F4FB" w14:textId="77777777" w:rsidR="00FB4548" w:rsidRPr="00683B69" w:rsidRDefault="00FB4548" w:rsidP="00683B69">
            <w:r w:rsidRPr="00683B69">
              <w:t>Fertilisers.</w:t>
            </w:r>
          </w:p>
        </w:tc>
        <w:tc>
          <w:tcPr>
            <w:tcW w:w="1397" w:type="pct"/>
          </w:tcPr>
          <w:p w14:paraId="3242EDF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CB0F49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BE959A1" w14:textId="77777777" w:rsidR="00FB4548" w:rsidRPr="00683B69" w:rsidRDefault="00FB4548" w:rsidP="00683B69"/>
        </w:tc>
      </w:tr>
      <w:tr w:rsidR="00FB4548" w:rsidRPr="00683B69" w14:paraId="6FFB481C" w14:textId="2220670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E6328DC" w14:textId="77777777" w:rsidR="00FB4548" w:rsidRPr="00683B69" w:rsidRDefault="00FB4548" w:rsidP="00683B69">
            <w:r w:rsidRPr="00683B69">
              <w:t>Chapter 32</w:t>
            </w:r>
          </w:p>
        </w:tc>
        <w:tc>
          <w:tcPr>
            <w:cnfStyle w:val="000010000000" w:firstRow="0" w:lastRow="0" w:firstColumn="0" w:lastColumn="0" w:oddVBand="1" w:evenVBand="0" w:oddHBand="0" w:evenHBand="0" w:firstRowFirstColumn="0" w:firstRowLastColumn="0" w:lastRowFirstColumn="0" w:lastRowLastColumn="0"/>
            <w:tcW w:w="1366" w:type="pct"/>
          </w:tcPr>
          <w:p w14:paraId="0D232BD5" w14:textId="77777777" w:rsidR="00FB4548" w:rsidRPr="00683B69" w:rsidRDefault="00FB4548" w:rsidP="00683B69">
            <w:r w:rsidRPr="00683B69">
              <w:t>Tanning or dyeing extracts; tannins and their derivatives; dyes, pigments and other colouring matter; paints and varnishes; putty and other mastics; and inks.</w:t>
            </w:r>
          </w:p>
        </w:tc>
        <w:tc>
          <w:tcPr>
            <w:tcW w:w="1397" w:type="pct"/>
          </w:tcPr>
          <w:p w14:paraId="19554EC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78BC6F0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1C7252" w14:textId="77777777" w:rsidR="00FB4548" w:rsidRPr="00683B69" w:rsidRDefault="00FB4548" w:rsidP="00683B69"/>
        </w:tc>
      </w:tr>
      <w:tr w:rsidR="00FB4548" w:rsidRPr="00683B69" w14:paraId="4DE69864" w14:textId="6E5A8F4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4A6171C" w14:textId="77777777" w:rsidR="00FB4548" w:rsidRPr="00683B69" w:rsidRDefault="00FB4548" w:rsidP="00683B69">
            <w:bookmarkStart w:id="13" w:name="page79"/>
            <w:bookmarkEnd w:id="13"/>
            <w:r w:rsidRPr="00683B69">
              <w:lastRenderedPageBreak/>
              <w:t>Chapter 33</w:t>
            </w:r>
          </w:p>
        </w:tc>
        <w:tc>
          <w:tcPr>
            <w:cnfStyle w:val="000010000000" w:firstRow="0" w:lastRow="0" w:firstColumn="0" w:lastColumn="0" w:oddVBand="1" w:evenVBand="0" w:oddHBand="0" w:evenHBand="0" w:firstRowFirstColumn="0" w:firstRowLastColumn="0" w:lastRowFirstColumn="0" w:lastRowLastColumn="0"/>
            <w:tcW w:w="1366" w:type="pct"/>
          </w:tcPr>
          <w:p w14:paraId="52D18B20" w14:textId="77777777" w:rsidR="00FB4548" w:rsidRPr="00683B69" w:rsidRDefault="00FB4548" w:rsidP="00683B69">
            <w:r w:rsidRPr="00683B69">
              <w:t>Essential oils and resinoids; perfumery, cosmetic or toilet preparations.</w:t>
            </w:r>
          </w:p>
        </w:tc>
        <w:tc>
          <w:tcPr>
            <w:tcW w:w="1397" w:type="pct"/>
          </w:tcPr>
          <w:p w14:paraId="4BD331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001C04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376851" w14:textId="77777777" w:rsidR="00FB4548" w:rsidRPr="00683B69" w:rsidRDefault="00FB4548" w:rsidP="00683B69"/>
        </w:tc>
      </w:tr>
      <w:tr w:rsidR="00FB4548" w:rsidRPr="00683B69" w14:paraId="37D6E6CC" w14:textId="1FA9B6E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2711D02" w14:textId="77777777" w:rsidR="00FB4548" w:rsidRPr="00683B69" w:rsidRDefault="00FB4548" w:rsidP="00683B69">
            <w:r w:rsidRPr="00683B69">
              <w:t>ex Chapter 34</w:t>
            </w:r>
          </w:p>
        </w:tc>
        <w:tc>
          <w:tcPr>
            <w:cnfStyle w:val="000010000000" w:firstRow="0" w:lastRow="0" w:firstColumn="0" w:lastColumn="0" w:oddVBand="1" w:evenVBand="0" w:oddHBand="0" w:evenHBand="0" w:firstRowFirstColumn="0" w:firstRowLastColumn="0" w:lastRowFirstColumn="0" w:lastRowLastColumn="0"/>
            <w:tcW w:w="1366" w:type="pct"/>
          </w:tcPr>
          <w:p w14:paraId="68728E12" w14:textId="77777777" w:rsidR="00FB4548" w:rsidRPr="00683B69" w:rsidRDefault="00FB4548" w:rsidP="00683B69">
            <w:r w:rsidRPr="00683B69">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97" w:type="pct"/>
          </w:tcPr>
          <w:p w14:paraId="0DC1392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BA8D9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CD9AC34" w14:textId="77777777" w:rsidR="00FB4548" w:rsidRPr="00683B69" w:rsidRDefault="00FB4548" w:rsidP="00683B69"/>
        </w:tc>
      </w:tr>
      <w:tr w:rsidR="00FB4548" w:rsidRPr="00683B69" w14:paraId="708146FC" w14:textId="55B0384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60ED23" w14:textId="77777777" w:rsidR="00FB4548" w:rsidRPr="00683B69" w:rsidRDefault="00FB4548" w:rsidP="00683B69">
            <w:r w:rsidRPr="00683B69">
              <w:t>ex 3404</w:t>
            </w:r>
          </w:p>
        </w:tc>
        <w:tc>
          <w:tcPr>
            <w:cnfStyle w:val="000010000000" w:firstRow="0" w:lastRow="0" w:firstColumn="0" w:lastColumn="0" w:oddVBand="1" w:evenVBand="0" w:oddHBand="0" w:evenHBand="0" w:firstRowFirstColumn="0" w:firstRowLastColumn="0" w:lastRowFirstColumn="0" w:lastRowLastColumn="0"/>
            <w:tcW w:w="1366" w:type="pct"/>
          </w:tcPr>
          <w:p w14:paraId="03762711" w14:textId="77777777" w:rsidR="00FB4548" w:rsidRPr="00683B69" w:rsidRDefault="00FB4548" w:rsidP="00683B69">
            <w:r w:rsidRPr="00683B69">
              <w:t>Artificial waxes and prepared waxes:</w:t>
            </w:r>
          </w:p>
          <w:p w14:paraId="66C5785D" w14:textId="77777777" w:rsidR="00FB4548" w:rsidRPr="00683B69" w:rsidRDefault="00FB4548" w:rsidP="00683B69">
            <w:r w:rsidRPr="00683B69">
              <w:t>–</w:t>
            </w:r>
            <w:r w:rsidRPr="00683B69">
              <w:tab/>
              <w:t>with a basis of paraffin, petroleum waxes, waxes obtained from bituminous minerals, slack wax or scale wax.</w:t>
            </w:r>
          </w:p>
        </w:tc>
        <w:tc>
          <w:tcPr>
            <w:tcW w:w="1397" w:type="pct"/>
          </w:tcPr>
          <w:p w14:paraId="40A762A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46B0EFF" w14:textId="77777777" w:rsidR="00FB4548" w:rsidRPr="00683B69" w:rsidRDefault="00FB4548" w:rsidP="00683B69"/>
        </w:tc>
      </w:tr>
      <w:tr w:rsidR="00FB4548" w:rsidRPr="00683B69" w14:paraId="65FE6271" w14:textId="7A2B305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E3A11A2" w14:textId="77777777" w:rsidR="00FB4548" w:rsidRPr="00683B69" w:rsidRDefault="00FB4548" w:rsidP="00683B69">
            <w:r w:rsidRPr="00683B69">
              <w:t>ex Chapter 35</w:t>
            </w:r>
          </w:p>
        </w:tc>
        <w:tc>
          <w:tcPr>
            <w:cnfStyle w:val="000010000000" w:firstRow="0" w:lastRow="0" w:firstColumn="0" w:lastColumn="0" w:oddVBand="1" w:evenVBand="0" w:oddHBand="0" w:evenHBand="0" w:firstRowFirstColumn="0" w:firstRowLastColumn="0" w:lastRowFirstColumn="0" w:lastRowLastColumn="0"/>
            <w:tcW w:w="1366" w:type="pct"/>
          </w:tcPr>
          <w:p w14:paraId="14C37508" w14:textId="77777777" w:rsidR="00FB4548" w:rsidRPr="00683B69" w:rsidRDefault="00FB4548" w:rsidP="00683B69">
            <w:r w:rsidRPr="00683B69">
              <w:t>Albuminoidal substances; modified starches; glues; enzymes.</w:t>
            </w:r>
          </w:p>
        </w:tc>
        <w:tc>
          <w:tcPr>
            <w:tcW w:w="1397" w:type="pct"/>
          </w:tcPr>
          <w:p w14:paraId="296D6D1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EB56EB" w14:textId="77777777" w:rsidR="00FB4548" w:rsidRPr="00683B69" w:rsidRDefault="00FB4548" w:rsidP="00683B69"/>
        </w:tc>
      </w:tr>
      <w:tr w:rsidR="00FB4548" w:rsidRPr="00683B69" w14:paraId="34887F9F" w14:textId="10726E6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B138282" w14:textId="77777777" w:rsidR="00FB4548" w:rsidRPr="00683B69" w:rsidRDefault="00FB4548" w:rsidP="00683B69">
            <w:r w:rsidRPr="00683B69">
              <w:t>3505</w:t>
            </w:r>
          </w:p>
        </w:tc>
        <w:tc>
          <w:tcPr>
            <w:cnfStyle w:val="000010000000" w:firstRow="0" w:lastRow="0" w:firstColumn="0" w:lastColumn="0" w:oddVBand="1" w:evenVBand="0" w:oddHBand="0" w:evenHBand="0" w:firstRowFirstColumn="0" w:firstRowLastColumn="0" w:lastRowFirstColumn="0" w:lastRowLastColumn="0"/>
            <w:tcW w:w="1366" w:type="pct"/>
          </w:tcPr>
          <w:p w14:paraId="66829FEC" w14:textId="77777777" w:rsidR="00FB4548" w:rsidRPr="00683B69" w:rsidRDefault="00FB4548" w:rsidP="00683B69">
            <w:r w:rsidRPr="00683B69">
              <w:t>Dextrins and other modified starches (for example, pregelatinised or esterified starches); glues based on starches, or on dextrins or other modified starches.</w:t>
            </w:r>
          </w:p>
        </w:tc>
        <w:tc>
          <w:tcPr>
            <w:tcW w:w="1397" w:type="pct"/>
          </w:tcPr>
          <w:p w14:paraId="3C3E13C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01667E" w14:textId="77777777" w:rsidR="00FB4548" w:rsidRPr="00683B69" w:rsidRDefault="00FB4548" w:rsidP="00683B69"/>
        </w:tc>
      </w:tr>
      <w:tr w:rsidR="00FB4548" w:rsidRPr="00683B69" w14:paraId="47132480" w14:textId="7DC5AEC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394CC8D" w14:textId="77777777" w:rsidR="00FB4548" w:rsidRPr="00683B69" w:rsidRDefault="00FB4548" w:rsidP="00683B69">
            <w:r w:rsidRPr="00683B69">
              <w:lastRenderedPageBreak/>
              <w:t>3506</w:t>
            </w:r>
          </w:p>
        </w:tc>
        <w:tc>
          <w:tcPr>
            <w:cnfStyle w:val="000010000000" w:firstRow="0" w:lastRow="0" w:firstColumn="0" w:lastColumn="0" w:oddVBand="1" w:evenVBand="0" w:oddHBand="0" w:evenHBand="0" w:firstRowFirstColumn="0" w:firstRowLastColumn="0" w:lastRowFirstColumn="0" w:lastRowLastColumn="0"/>
            <w:tcW w:w="1366" w:type="pct"/>
          </w:tcPr>
          <w:p w14:paraId="2E783C9A" w14:textId="77777777" w:rsidR="00FB4548" w:rsidRPr="00683B69" w:rsidRDefault="00FB4548" w:rsidP="00683B69">
            <w:r w:rsidRPr="00683B69">
              <w:t>Prepared glues and other prepared adhesives, not elsewhere specified or included; products suitable for use as glues or adhesives, put up for retail sale as glues or adhesives, not exceeding a net weight of 1 kg.</w:t>
            </w:r>
          </w:p>
        </w:tc>
        <w:tc>
          <w:tcPr>
            <w:tcW w:w="1397" w:type="pct"/>
          </w:tcPr>
          <w:p w14:paraId="55B9B1B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FE2B3A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CF4C02" w14:textId="77777777" w:rsidR="00FB4548" w:rsidRPr="00683B69" w:rsidRDefault="00FB4548" w:rsidP="00683B69"/>
        </w:tc>
      </w:tr>
      <w:tr w:rsidR="00FB4548" w:rsidRPr="00683B69" w14:paraId="1D6489AA" w14:textId="62A3AD4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46C0EA1" w14:textId="77777777" w:rsidR="00FB4548" w:rsidRPr="00683B69" w:rsidRDefault="00FB4548" w:rsidP="00683B69">
            <w:r w:rsidRPr="00683B69">
              <w:t>Chapter 36</w:t>
            </w:r>
          </w:p>
        </w:tc>
        <w:tc>
          <w:tcPr>
            <w:cnfStyle w:val="000010000000" w:firstRow="0" w:lastRow="0" w:firstColumn="0" w:lastColumn="0" w:oddVBand="1" w:evenVBand="0" w:oddHBand="0" w:evenHBand="0" w:firstRowFirstColumn="0" w:firstRowLastColumn="0" w:lastRowFirstColumn="0" w:lastRowLastColumn="0"/>
            <w:tcW w:w="1366" w:type="pct"/>
          </w:tcPr>
          <w:p w14:paraId="0079FEF3" w14:textId="77777777" w:rsidR="00FB4548" w:rsidRPr="00683B69" w:rsidRDefault="00FB4548" w:rsidP="00683B69">
            <w:r w:rsidRPr="00683B69">
              <w:t>Explosives; pyrotechnic products; matches; pyrophoric alloys; certain combustible preparations.</w:t>
            </w:r>
          </w:p>
        </w:tc>
        <w:tc>
          <w:tcPr>
            <w:tcW w:w="1397" w:type="pct"/>
          </w:tcPr>
          <w:p w14:paraId="6336563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36956C3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3BAB14" w14:textId="77777777" w:rsidR="00FB4548" w:rsidRPr="00683B69" w:rsidRDefault="00FB4548" w:rsidP="00683B69"/>
        </w:tc>
      </w:tr>
      <w:tr w:rsidR="00FB4548" w:rsidRPr="00683B69" w14:paraId="1A484E9B" w14:textId="581EE4C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E96919" w14:textId="77777777" w:rsidR="00FB4548" w:rsidRPr="00683B69" w:rsidRDefault="00FB4548" w:rsidP="00683B69">
            <w:r w:rsidRPr="00683B69">
              <w:t>Chapter 37</w:t>
            </w:r>
          </w:p>
        </w:tc>
        <w:tc>
          <w:tcPr>
            <w:cnfStyle w:val="000010000000" w:firstRow="0" w:lastRow="0" w:firstColumn="0" w:lastColumn="0" w:oddVBand="1" w:evenVBand="0" w:oddHBand="0" w:evenHBand="0" w:firstRowFirstColumn="0" w:firstRowLastColumn="0" w:lastRowFirstColumn="0" w:lastRowLastColumn="0"/>
            <w:tcW w:w="1366" w:type="pct"/>
          </w:tcPr>
          <w:p w14:paraId="3871D0F4" w14:textId="77777777" w:rsidR="00FB4548" w:rsidRPr="00683B69" w:rsidRDefault="00FB4548" w:rsidP="00683B69">
            <w:r w:rsidRPr="00683B69">
              <w:t>Photographic or cinematographic goods.</w:t>
            </w:r>
          </w:p>
        </w:tc>
        <w:tc>
          <w:tcPr>
            <w:tcW w:w="1397" w:type="pct"/>
          </w:tcPr>
          <w:p w14:paraId="0169F7A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594DD74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3B56D9" w14:textId="77777777" w:rsidR="00FB4548" w:rsidRPr="00683B69" w:rsidRDefault="00FB4548" w:rsidP="00683B69"/>
        </w:tc>
      </w:tr>
      <w:tr w:rsidR="00FB4548" w:rsidRPr="00683B69" w14:paraId="6E3ABADF" w14:textId="637F914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2FC5BC2" w14:textId="77777777" w:rsidR="00FB4548" w:rsidRPr="00683B69" w:rsidRDefault="00FB4548" w:rsidP="00683B69">
            <w:r w:rsidRPr="00683B69">
              <w:lastRenderedPageBreak/>
              <w:t>ex Chapter 38</w:t>
            </w:r>
          </w:p>
        </w:tc>
        <w:tc>
          <w:tcPr>
            <w:cnfStyle w:val="000010000000" w:firstRow="0" w:lastRow="0" w:firstColumn="0" w:lastColumn="0" w:oddVBand="1" w:evenVBand="0" w:oddHBand="0" w:evenHBand="0" w:firstRowFirstColumn="0" w:firstRowLastColumn="0" w:lastRowFirstColumn="0" w:lastRowLastColumn="0"/>
            <w:tcW w:w="1366" w:type="pct"/>
          </w:tcPr>
          <w:p w14:paraId="06591E50" w14:textId="77777777" w:rsidR="00FB4548" w:rsidRPr="00683B69" w:rsidRDefault="00FB4548" w:rsidP="00683B69">
            <w:r w:rsidRPr="00683B69">
              <w:t>Miscellaneous chemical products; except for:</w:t>
            </w:r>
          </w:p>
        </w:tc>
        <w:tc>
          <w:tcPr>
            <w:tcW w:w="1397" w:type="pct"/>
          </w:tcPr>
          <w:p w14:paraId="23EC87B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41ED76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FF557D1" w14:textId="77777777" w:rsidR="00FB4548" w:rsidRPr="00683B69" w:rsidRDefault="00FB4548" w:rsidP="00683B69"/>
        </w:tc>
      </w:tr>
      <w:tr w:rsidR="00FB4548" w:rsidRPr="00683B69" w14:paraId="5DFD13EC" w14:textId="7236AC8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4025BE" w14:textId="61D30B5C" w:rsidR="00FB4548" w:rsidRPr="00683B69" w:rsidRDefault="00FB4548" w:rsidP="00683B69">
            <w:bookmarkStart w:id="14" w:name="page81"/>
            <w:bookmarkEnd w:id="14"/>
            <w:r w:rsidRPr="00683B69">
              <w:t>382460</w:t>
            </w:r>
          </w:p>
        </w:tc>
        <w:tc>
          <w:tcPr>
            <w:cnfStyle w:val="000010000000" w:firstRow="0" w:lastRow="0" w:firstColumn="0" w:lastColumn="0" w:oddVBand="1" w:evenVBand="0" w:oddHBand="0" w:evenHBand="0" w:firstRowFirstColumn="0" w:firstRowLastColumn="0" w:lastRowFirstColumn="0" w:lastRowLastColumn="0"/>
            <w:tcW w:w="1366" w:type="pct"/>
          </w:tcPr>
          <w:p w14:paraId="57F4B088" w14:textId="77777777" w:rsidR="00FB4548" w:rsidRPr="00683B69" w:rsidRDefault="00FB4548" w:rsidP="00683B69">
            <w:r w:rsidRPr="00683B69">
              <w:t>sorbitol other than that of subheading 2905 44; and</w:t>
            </w:r>
          </w:p>
        </w:tc>
        <w:tc>
          <w:tcPr>
            <w:tcW w:w="1397" w:type="pct"/>
          </w:tcPr>
          <w:p w14:paraId="6125285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and except materials of subheading 2905 44. However, materials of the same subheading as the product may be used, provided that their total value does not exceed 20 % of the</w:t>
            </w:r>
          </w:p>
          <w:p w14:paraId="6988C69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ex-works price of the product; or</w:t>
            </w:r>
          </w:p>
          <w:p w14:paraId="3F37E29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860C24" w14:textId="77777777" w:rsidR="00FB4548" w:rsidRPr="00683B69" w:rsidRDefault="00FB4548" w:rsidP="00683B69"/>
        </w:tc>
      </w:tr>
      <w:tr w:rsidR="00FB4548" w:rsidRPr="00683B69" w14:paraId="56ADDCAC" w14:textId="4F8C8B0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0F226BD" w14:textId="77777777" w:rsidR="00FB4548" w:rsidRPr="00683B69" w:rsidRDefault="00FB4548" w:rsidP="00683B69">
            <w:r w:rsidRPr="00683B69">
              <w:t>Chapter 39</w:t>
            </w:r>
          </w:p>
        </w:tc>
        <w:tc>
          <w:tcPr>
            <w:cnfStyle w:val="000010000000" w:firstRow="0" w:lastRow="0" w:firstColumn="0" w:lastColumn="0" w:oddVBand="1" w:evenVBand="0" w:oddHBand="0" w:evenHBand="0" w:firstRowFirstColumn="0" w:firstRowLastColumn="0" w:lastRowFirstColumn="0" w:lastRowLastColumn="0"/>
            <w:tcW w:w="1366" w:type="pct"/>
          </w:tcPr>
          <w:p w14:paraId="74C510FA" w14:textId="77777777" w:rsidR="00FB4548" w:rsidRPr="00683B69" w:rsidRDefault="00FB4548" w:rsidP="00683B69">
            <w:r w:rsidRPr="00683B69">
              <w:t>plastics and articles thereof.</w:t>
            </w:r>
          </w:p>
        </w:tc>
        <w:tc>
          <w:tcPr>
            <w:tcW w:w="1397" w:type="pct"/>
          </w:tcPr>
          <w:p w14:paraId="47292B6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1171D2B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DBE9675" w14:textId="77777777" w:rsidR="00FB4548" w:rsidRPr="00683B69" w:rsidRDefault="00FB4548" w:rsidP="00683B69"/>
        </w:tc>
      </w:tr>
      <w:tr w:rsidR="00FB4548" w:rsidRPr="00683B69" w14:paraId="2ACF1A95" w14:textId="739EFD9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6F787AD" w14:textId="77777777" w:rsidR="00FB4548" w:rsidRPr="00683B69" w:rsidRDefault="00FB4548" w:rsidP="00683B69">
            <w:r w:rsidRPr="00683B69">
              <w:lastRenderedPageBreak/>
              <w:t>ex Chapter 40</w:t>
            </w:r>
          </w:p>
        </w:tc>
        <w:tc>
          <w:tcPr>
            <w:cnfStyle w:val="000010000000" w:firstRow="0" w:lastRow="0" w:firstColumn="0" w:lastColumn="0" w:oddVBand="1" w:evenVBand="0" w:oddHBand="0" w:evenHBand="0" w:firstRowFirstColumn="0" w:firstRowLastColumn="0" w:lastRowFirstColumn="0" w:lastRowLastColumn="0"/>
            <w:tcW w:w="1366" w:type="pct"/>
          </w:tcPr>
          <w:p w14:paraId="411CE5D8" w14:textId="77777777" w:rsidR="00FB4548" w:rsidRPr="00683B69" w:rsidRDefault="00FB4548" w:rsidP="00683B69">
            <w:r w:rsidRPr="00683B69">
              <w:t>Rubber and articles thereof; except for:</w:t>
            </w:r>
          </w:p>
        </w:tc>
        <w:tc>
          <w:tcPr>
            <w:tcW w:w="1397" w:type="pct"/>
          </w:tcPr>
          <w:p w14:paraId="0CAA5BD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E9164A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5726F34" w14:textId="77777777" w:rsidR="00FB4548" w:rsidRPr="00683B69" w:rsidRDefault="00FB4548" w:rsidP="00683B69"/>
        </w:tc>
      </w:tr>
      <w:tr w:rsidR="00FE785F" w:rsidRPr="00683B69" w14:paraId="3DA0F6F7"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0D14CD36" w14:textId="77777777" w:rsidR="00FE785F" w:rsidRPr="00683B69" w:rsidRDefault="00FE785F" w:rsidP="00683B69">
            <w:bookmarkStart w:id="15" w:name="page82"/>
            <w:bookmarkEnd w:id="15"/>
            <w:r w:rsidRPr="00683B69">
              <w:t>4012</w:t>
            </w:r>
          </w:p>
        </w:tc>
        <w:tc>
          <w:tcPr>
            <w:cnfStyle w:val="000010000000" w:firstRow="0" w:lastRow="0" w:firstColumn="0" w:lastColumn="0" w:oddVBand="1" w:evenVBand="0" w:oddHBand="0" w:evenHBand="0" w:firstRowFirstColumn="0" w:firstRowLastColumn="0" w:lastRowFirstColumn="0" w:lastRowLastColumn="0"/>
            <w:tcW w:w="1366" w:type="pct"/>
          </w:tcPr>
          <w:p w14:paraId="721146A3" w14:textId="77777777" w:rsidR="00FE785F" w:rsidRPr="00683B69" w:rsidRDefault="00FE785F" w:rsidP="00683B69">
            <w:r w:rsidRPr="00683B69">
              <w:t>retreaded or used pneumatic tyres of rubber; solid or cushion tyres, tyre treads and tyre flaps, of rubber:</w:t>
            </w:r>
          </w:p>
        </w:tc>
        <w:tc>
          <w:tcPr>
            <w:tcW w:w="1397" w:type="pct"/>
          </w:tcPr>
          <w:p w14:paraId="1BCFD9FF"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6568C66" w14:textId="77777777" w:rsidR="00FE785F" w:rsidRPr="00683B69" w:rsidRDefault="00FE785F" w:rsidP="00683B69"/>
        </w:tc>
      </w:tr>
      <w:tr w:rsidR="00FE785F" w:rsidRPr="00683B69" w14:paraId="0D095CA6"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32F28D6"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233E820B" w14:textId="77777777" w:rsidR="00FE785F" w:rsidRPr="00683B69" w:rsidRDefault="00FE785F" w:rsidP="00683B69">
            <w:r w:rsidRPr="00683B69">
              <w:t>–</w:t>
            </w:r>
            <w:r w:rsidRPr="00683B69">
              <w:tab/>
              <w:t>retreaded pneumatic, solid or cushion tyres, of rubber; and</w:t>
            </w:r>
          </w:p>
        </w:tc>
        <w:tc>
          <w:tcPr>
            <w:tcW w:w="1397" w:type="pct"/>
          </w:tcPr>
          <w:p w14:paraId="300FB3D8"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r w:rsidRPr="00683B69">
              <w:t>Retreading of used tyres.</w:t>
            </w:r>
          </w:p>
        </w:tc>
        <w:tc>
          <w:tcPr>
            <w:cnfStyle w:val="000010000000" w:firstRow="0" w:lastRow="0" w:firstColumn="0" w:lastColumn="0" w:oddVBand="1" w:evenVBand="0" w:oddHBand="0" w:evenHBand="0" w:firstRowFirstColumn="0" w:firstRowLastColumn="0" w:lastRowFirstColumn="0" w:lastRowLastColumn="0"/>
            <w:tcW w:w="1396" w:type="pct"/>
          </w:tcPr>
          <w:p w14:paraId="33CC4AFD" w14:textId="77777777" w:rsidR="00FE785F" w:rsidRPr="00683B69" w:rsidRDefault="00FE785F" w:rsidP="00683B69"/>
        </w:tc>
      </w:tr>
      <w:tr w:rsidR="00FE785F" w:rsidRPr="00683B69" w14:paraId="551C440E"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33FC8F"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546CD2E3" w14:textId="77777777" w:rsidR="00FE785F" w:rsidRPr="00683B69" w:rsidRDefault="00FE785F" w:rsidP="00683B69">
            <w:r w:rsidRPr="00683B69">
              <w:t>–</w:t>
            </w:r>
            <w:r w:rsidRPr="00683B69">
              <w:tab/>
              <w:t>other</w:t>
            </w:r>
          </w:p>
        </w:tc>
        <w:tc>
          <w:tcPr>
            <w:tcW w:w="1397" w:type="pct"/>
          </w:tcPr>
          <w:p w14:paraId="6DE33F9B"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those of headings 4011 and 4012; or</w:t>
            </w:r>
          </w:p>
          <w:p w14:paraId="420C01CA"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863492" w14:textId="77777777" w:rsidR="00FE785F" w:rsidRPr="00683B69" w:rsidRDefault="00FE785F" w:rsidP="00683B69"/>
        </w:tc>
      </w:tr>
      <w:tr w:rsidR="00FB4548" w:rsidRPr="00683B69" w14:paraId="1473E3CD" w14:textId="6C9B9B5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86BA607" w14:textId="77777777" w:rsidR="00FB4548" w:rsidRPr="00683B69" w:rsidRDefault="00FB4548" w:rsidP="00683B69">
            <w:bookmarkStart w:id="16" w:name="page83"/>
            <w:bookmarkEnd w:id="16"/>
            <w:r w:rsidRPr="00683B69">
              <w:t>ex Chapter 41</w:t>
            </w:r>
          </w:p>
        </w:tc>
        <w:tc>
          <w:tcPr>
            <w:cnfStyle w:val="000010000000" w:firstRow="0" w:lastRow="0" w:firstColumn="0" w:lastColumn="0" w:oddVBand="1" w:evenVBand="0" w:oddHBand="0" w:evenHBand="0" w:firstRowFirstColumn="0" w:firstRowLastColumn="0" w:lastRowFirstColumn="0" w:lastRowLastColumn="0"/>
            <w:tcW w:w="1366" w:type="pct"/>
          </w:tcPr>
          <w:p w14:paraId="14CD2553" w14:textId="77777777" w:rsidR="00FB4548" w:rsidRPr="00683B69" w:rsidRDefault="00FB4548" w:rsidP="00683B69">
            <w:r w:rsidRPr="00683B69">
              <w:t>Raw hides and skins (other than furskins) and leather; except for:</w:t>
            </w:r>
          </w:p>
        </w:tc>
        <w:tc>
          <w:tcPr>
            <w:tcW w:w="1397" w:type="pct"/>
          </w:tcPr>
          <w:p w14:paraId="1D1D9F4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28A3D57D" w14:textId="77777777" w:rsidR="00FB4548" w:rsidRPr="00683B69" w:rsidRDefault="00FB4548" w:rsidP="00683B69"/>
        </w:tc>
      </w:tr>
      <w:tr w:rsidR="00FB4548" w:rsidRPr="00683B69" w14:paraId="55A0F1E6" w14:textId="3041F7C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F6D8C2" w14:textId="77777777" w:rsidR="00FB4548" w:rsidRPr="00683B69" w:rsidRDefault="00FB4548" w:rsidP="00683B69">
            <w:r w:rsidRPr="00683B69">
              <w:t>4104 to 4106</w:t>
            </w:r>
          </w:p>
        </w:tc>
        <w:tc>
          <w:tcPr>
            <w:cnfStyle w:val="000010000000" w:firstRow="0" w:lastRow="0" w:firstColumn="0" w:lastColumn="0" w:oddVBand="1" w:evenVBand="0" w:oddHBand="0" w:evenHBand="0" w:firstRowFirstColumn="0" w:firstRowLastColumn="0" w:lastRowFirstColumn="0" w:lastRowLastColumn="0"/>
            <w:tcW w:w="1366" w:type="pct"/>
          </w:tcPr>
          <w:p w14:paraId="64E66789" w14:textId="77777777" w:rsidR="00FB4548" w:rsidRPr="00683B69" w:rsidRDefault="00FB4548" w:rsidP="00683B69">
            <w:r w:rsidRPr="00683B69">
              <w:t>tanned or crust hides and skins, without wool or hair on, whether or not split, but not further prepared; and</w:t>
            </w:r>
          </w:p>
        </w:tc>
        <w:tc>
          <w:tcPr>
            <w:tcW w:w="1397" w:type="pct"/>
          </w:tcPr>
          <w:p w14:paraId="761EE38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Re-tanning of tanned or pre-tanned hides and skins of sub-heading 4104 11, 4104 19, 4105 10, 4106 21, 4106 31 or 4106 91; or</w:t>
            </w:r>
          </w:p>
          <w:p w14:paraId="1A0BE6C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CA4455" w14:textId="77777777" w:rsidR="00FB4548" w:rsidRPr="00683B69" w:rsidRDefault="00FB4548" w:rsidP="00683B69"/>
        </w:tc>
      </w:tr>
      <w:tr w:rsidR="00F760E8" w:rsidRPr="00683B69" w14:paraId="208F47E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93B2FE5" w14:textId="278FEAF1" w:rsidR="00F760E8" w:rsidRPr="00683B69" w:rsidRDefault="00F760E8" w:rsidP="00F760E8">
            <w:pPr>
              <w:rPr>
                <w:b w:val="0"/>
                <w:bCs w:val="0"/>
              </w:rPr>
            </w:pPr>
            <w:r w:rsidRPr="00683B69">
              <w:t>4107</w:t>
            </w:r>
          </w:p>
          <w:p w14:paraId="1EA94813" w14:textId="33C52BBA" w:rsidR="00F760E8" w:rsidRPr="00683B69" w:rsidRDefault="00F760E8" w:rsidP="00DE1EE7"/>
        </w:tc>
        <w:tc>
          <w:tcPr>
            <w:cnfStyle w:val="000010000000" w:firstRow="0" w:lastRow="0" w:firstColumn="0" w:lastColumn="0" w:oddVBand="1" w:evenVBand="0" w:oddHBand="0" w:evenHBand="0" w:firstRowFirstColumn="0" w:firstRowLastColumn="0" w:lastRowFirstColumn="0" w:lastRowLastColumn="0"/>
            <w:tcW w:w="1366" w:type="pct"/>
          </w:tcPr>
          <w:p w14:paraId="5F3EB93F" w14:textId="77777777" w:rsidR="00F760E8" w:rsidRPr="00683B69" w:rsidRDefault="00F760E8" w:rsidP="00DE1EE7">
            <w:r w:rsidRPr="00683B69">
              <w:t>leather further prepared after tanning or crusting.</w:t>
            </w:r>
          </w:p>
        </w:tc>
        <w:tc>
          <w:tcPr>
            <w:tcW w:w="1397" w:type="pct"/>
          </w:tcPr>
          <w:p w14:paraId="04559682" w14:textId="77777777" w:rsidR="00F760E8" w:rsidRPr="00683B69" w:rsidRDefault="00F760E8" w:rsidP="00DE1EE7">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sub-headings 4104 41, 4104 49,</w:t>
            </w:r>
          </w:p>
          <w:p w14:paraId="627BACED" w14:textId="77777777" w:rsidR="00F760E8" w:rsidRPr="00683B69" w:rsidRDefault="00F760E8" w:rsidP="00DE1EE7">
            <w:pPr>
              <w:cnfStyle w:val="000000100000" w:firstRow="0" w:lastRow="0" w:firstColumn="0" w:lastColumn="0" w:oddVBand="0" w:evenVBand="0" w:oddHBand="1" w:evenHBand="0" w:firstRowFirstColumn="0" w:firstRowLastColumn="0" w:lastRowFirstColumn="0" w:lastRowLastColumn="0"/>
            </w:pPr>
            <w:r w:rsidRPr="00683B69">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396" w:type="pct"/>
          </w:tcPr>
          <w:p w14:paraId="3DA5E6AD" w14:textId="77777777" w:rsidR="00F760E8" w:rsidRPr="00683B69" w:rsidRDefault="00F760E8" w:rsidP="00DE1EE7"/>
        </w:tc>
      </w:tr>
      <w:tr w:rsidR="00FB4548" w:rsidRPr="00683B69" w14:paraId="454C35D2" w14:textId="03AC6AF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40A827B" w14:textId="1DB0D5E2" w:rsidR="00FB4548" w:rsidRPr="00683B69" w:rsidRDefault="00FB4548" w:rsidP="00F760E8">
            <w:r w:rsidRPr="00683B69">
              <w:lastRenderedPageBreak/>
              <w:t>4112</w:t>
            </w:r>
            <w:r w:rsidR="00F760E8">
              <w:t xml:space="preserve"> to </w:t>
            </w:r>
            <w:r w:rsidRPr="00683B69">
              <w:t>4113</w:t>
            </w:r>
          </w:p>
        </w:tc>
        <w:tc>
          <w:tcPr>
            <w:cnfStyle w:val="000010000000" w:firstRow="0" w:lastRow="0" w:firstColumn="0" w:lastColumn="0" w:oddVBand="1" w:evenVBand="0" w:oddHBand="0" w:evenHBand="0" w:firstRowFirstColumn="0" w:firstRowLastColumn="0" w:lastRowFirstColumn="0" w:lastRowLastColumn="0"/>
            <w:tcW w:w="1366" w:type="pct"/>
          </w:tcPr>
          <w:p w14:paraId="623C8D76" w14:textId="77777777" w:rsidR="00FB4548" w:rsidRPr="00683B69" w:rsidRDefault="00FB4548" w:rsidP="00683B69">
            <w:r w:rsidRPr="00683B69">
              <w:t>leather further prepared after tanning or crusting.</w:t>
            </w:r>
          </w:p>
        </w:tc>
        <w:tc>
          <w:tcPr>
            <w:tcW w:w="1397" w:type="pct"/>
          </w:tcPr>
          <w:p w14:paraId="480BCD7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sub-headings 4104 41, 4104 49,</w:t>
            </w:r>
          </w:p>
          <w:p w14:paraId="07D65A2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396" w:type="pct"/>
          </w:tcPr>
          <w:p w14:paraId="088F4EFC" w14:textId="77777777" w:rsidR="00FB4548" w:rsidRPr="00683B69" w:rsidRDefault="00FB4548" w:rsidP="00683B69"/>
        </w:tc>
      </w:tr>
      <w:tr w:rsidR="00FB4548" w:rsidRPr="00683B69" w14:paraId="43CAF92E" w14:textId="7CD5CC3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7B99BF9" w14:textId="77777777" w:rsidR="00FB4548" w:rsidRPr="00683B69" w:rsidRDefault="00FB4548" w:rsidP="00683B69">
            <w:r w:rsidRPr="00683B69">
              <w:t>Chapter 42</w:t>
            </w:r>
          </w:p>
        </w:tc>
        <w:tc>
          <w:tcPr>
            <w:cnfStyle w:val="000010000000" w:firstRow="0" w:lastRow="0" w:firstColumn="0" w:lastColumn="0" w:oddVBand="1" w:evenVBand="0" w:oddHBand="0" w:evenHBand="0" w:firstRowFirstColumn="0" w:firstRowLastColumn="0" w:lastRowFirstColumn="0" w:lastRowLastColumn="0"/>
            <w:tcW w:w="1366" w:type="pct"/>
          </w:tcPr>
          <w:p w14:paraId="46A15B66" w14:textId="77777777" w:rsidR="00FB4548" w:rsidRPr="00683B69" w:rsidRDefault="00FB4548" w:rsidP="00683B69">
            <w:r w:rsidRPr="00683B69">
              <w:t>Articles of leather; saddlery and harness; travel goods, handbags and similar containers; articles of animal gut (other than silk worm gut).</w:t>
            </w:r>
          </w:p>
        </w:tc>
        <w:tc>
          <w:tcPr>
            <w:tcW w:w="1397" w:type="pct"/>
          </w:tcPr>
          <w:p w14:paraId="373C3DE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D1EDB2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079246" w14:textId="77777777" w:rsidR="00FB4548" w:rsidRPr="00683B69" w:rsidRDefault="00FB4548" w:rsidP="00683B69"/>
        </w:tc>
      </w:tr>
      <w:tr w:rsidR="00FB4548" w:rsidRPr="00683B69" w14:paraId="7E9203E3" w14:textId="0A8367D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CC63D84" w14:textId="77777777" w:rsidR="00FB4548" w:rsidRPr="00683B69" w:rsidRDefault="00FB4548" w:rsidP="00683B69">
            <w:r w:rsidRPr="00683B69">
              <w:t>ex Chapter 43</w:t>
            </w:r>
          </w:p>
        </w:tc>
        <w:tc>
          <w:tcPr>
            <w:cnfStyle w:val="000010000000" w:firstRow="0" w:lastRow="0" w:firstColumn="0" w:lastColumn="0" w:oddVBand="1" w:evenVBand="0" w:oddHBand="0" w:evenHBand="0" w:firstRowFirstColumn="0" w:firstRowLastColumn="0" w:lastRowFirstColumn="0" w:lastRowLastColumn="0"/>
            <w:tcW w:w="1366" w:type="pct"/>
          </w:tcPr>
          <w:p w14:paraId="3C32C8B2" w14:textId="77777777" w:rsidR="00FB4548" w:rsidRPr="00683B69" w:rsidRDefault="00FB4548" w:rsidP="00683B69">
            <w:r w:rsidRPr="00683B69">
              <w:t>Furskins and artificial fur; manufactures thereof; except for:</w:t>
            </w:r>
          </w:p>
        </w:tc>
        <w:tc>
          <w:tcPr>
            <w:tcW w:w="1397" w:type="pct"/>
          </w:tcPr>
          <w:p w14:paraId="034A230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E2F105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345A5B" w14:textId="77777777" w:rsidR="00FB4548" w:rsidRPr="00683B69" w:rsidRDefault="00FB4548" w:rsidP="00683B69"/>
        </w:tc>
      </w:tr>
      <w:tr w:rsidR="00FB4548" w:rsidRPr="00683B69" w14:paraId="7A898D3D" w14:textId="697B436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2AC1419" w14:textId="77777777" w:rsidR="00FB4548" w:rsidRPr="00683B69" w:rsidRDefault="00FB4548" w:rsidP="00683B69">
            <w:r w:rsidRPr="00683B69">
              <w:t>4302</w:t>
            </w:r>
          </w:p>
        </w:tc>
        <w:tc>
          <w:tcPr>
            <w:cnfStyle w:val="000010000000" w:firstRow="0" w:lastRow="0" w:firstColumn="0" w:lastColumn="0" w:oddVBand="1" w:evenVBand="0" w:oddHBand="0" w:evenHBand="0" w:firstRowFirstColumn="0" w:firstRowLastColumn="0" w:lastRowFirstColumn="0" w:lastRowLastColumn="0"/>
            <w:tcW w:w="1366" w:type="pct"/>
          </w:tcPr>
          <w:p w14:paraId="5E8BEE01" w14:textId="77777777" w:rsidR="00FB4548" w:rsidRPr="00683B69" w:rsidRDefault="00FB4548" w:rsidP="00683B69">
            <w:r w:rsidRPr="00683B69">
              <w:t>tanned or dressed furskins, assembled: (including heads, tails, paws and other pieces of cuttings), unassembled or assembled (without the addition of other materials) other than those of heading 4303; and</w:t>
            </w:r>
          </w:p>
        </w:tc>
        <w:tc>
          <w:tcPr>
            <w:tcW w:w="1397" w:type="pct"/>
          </w:tcPr>
          <w:p w14:paraId="39367DE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8D69BDE" w14:textId="77777777" w:rsidR="00FB4548" w:rsidRPr="00683B69" w:rsidRDefault="00FB4548" w:rsidP="00683B69"/>
        </w:tc>
      </w:tr>
      <w:tr w:rsidR="00FB4548" w:rsidRPr="00683B69" w14:paraId="054B0174" w14:textId="1C26636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E7B7DF2" w14:textId="77777777" w:rsidR="00FB4548" w:rsidRPr="00683B69" w:rsidRDefault="00FB4548" w:rsidP="00683B69">
            <w:r w:rsidRPr="00683B69">
              <w:t>4303</w:t>
            </w:r>
          </w:p>
        </w:tc>
        <w:tc>
          <w:tcPr>
            <w:cnfStyle w:val="000010000000" w:firstRow="0" w:lastRow="0" w:firstColumn="0" w:lastColumn="0" w:oddVBand="1" w:evenVBand="0" w:oddHBand="0" w:evenHBand="0" w:firstRowFirstColumn="0" w:firstRowLastColumn="0" w:lastRowFirstColumn="0" w:lastRowLastColumn="0"/>
            <w:tcW w:w="1366" w:type="pct"/>
          </w:tcPr>
          <w:p w14:paraId="329B597F" w14:textId="77777777" w:rsidR="00FB4548" w:rsidRPr="00683B69" w:rsidRDefault="00FB4548" w:rsidP="00683B69">
            <w:r w:rsidRPr="00683B69">
              <w:t>articles of apparel, clothing accessories and other articles of furskin.</w:t>
            </w:r>
          </w:p>
        </w:tc>
        <w:tc>
          <w:tcPr>
            <w:tcW w:w="1397" w:type="pct"/>
          </w:tcPr>
          <w:p w14:paraId="0CC539E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7BF178B" w14:textId="77777777" w:rsidR="00FB4548" w:rsidRPr="00683B69" w:rsidRDefault="00FB4548" w:rsidP="00683B69"/>
        </w:tc>
      </w:tr>
      <w:tr w:rsidR="00FB4548" w:rsidRPr="00683B69" w14:paraId="2FCBCCAF" w14:textId="48F6F5C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9836AE7" w14:textId="77777777" w:rsidR="00FB4548" w:rsidRPr="00683B69" w:rsidRDefault="00FB4548" w:rsidP="00683B69">
            <w:r w:rsidRPr="00683B69">
              <w:t>ex Chapter 44</w:t>
            </w:r>
          </w:p>
        </w:tc>
        <w:tc>
          <w:tcPr>
            <w:cnfStyle w:val="000010000000" w:firstRow="0" w:lastRow="0" w:firstColumn="0" w:lastColumn="0" w:oddVBand="1" w:evenVBand="0" w:oddHBand="0" w:evenHBand="0" w:firstRowFirstColumn="0" w:firstRowLastColumn="0" w:lastRowFirstColumn="0" w:lastRowLastColumn="0"/>
            <w:tcW w:w="1366" w:type="pct"/>
          </w:tcPr>
          <w:p w14:paraId="31A8D664" w14:textId="77777777" w:rsidR="00FB4548" w:rsidRPr="00683B69" w:rsidRDefault="00FB4548" w:rsidP="00683B69">
            <w:r w:rsidRPr="00683B69">
              <w:t>Wood and articles of wood; wood charcoal; except for:</w:t>
            </w:r>
          </w:p>
        </w:tc>
        <w:tc>
          <w:tcPr>
            <w:tcW w:w="1397" w:type="pct"/>
          </w:tcPr>
          <w:p w14:paraId="3535963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3CFA3C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53FBBAB" w14:textId="77777777" w:rsidR="00FB4548" w:rsidRPr="00683B69" w:rsidRDefault="00FB4548" w:rsidP="00683B69"/>
        </w:tc>
      </w:tr>
      <w:tr w:rsidR="00FB4548" w:rsidRPr="00683B69" w14:paraId="1FF8B4B1" w14:textId="390F69E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8782DEA" w14:textId="77777777" w:rsidR="00FB4548" w:rsidRPr="00683B69" w:rsidRDefault="00FB4548" w:rsidP="00683B69">
            <w:r w:rsidRPr="00683B69">
              <w:lastRenderedPageBreak/>
              <w:t>ex 4407</w:t>
            </w:r>
          </w:p>
        </w:tc>
        <w:tc>
          <w:tcPr>
            <w:cnfStyle w:val="000010000000" w:firstRow="0" w:lastRow="0" w:firstColumn="0" w:lastColumn="0" w:oddVBand="1" w:evenVBand="0" w:oddHBand="0" w:evenHBand="0" w:firstRowFirstColumn="0" w:firstRowLastColumn="0" w:lastRowFirstColumn="0" w:lastRowLastColumn="0"/>
            <w:tcW w:w="1366" w:type="pct"/>
          </w:tcPr>
          <w:p w14:paraId="758649C3" w14:textId="77777777" w:rsidR="00FB4548" w:rsidRPr="00683B69" w:rsidRDefault="00FB4548" w:rsidP="00683B69">
            <w:r w:rsidRPr="00683B69">
              <w:t>wood sawn or chipped lengthwise, sliced or peeled, of a thickness exceeding 6 mm, planed, sanded or end-jointed;</w:t>
            </w:r>
          </w:p>
        </w:tc>
        <w:tc>
          <w:tcPr>
            <w:tcW w:w="1397" w:type="pct"/>
          </w:tcPr>
          <w:p w14:paraId="3BC8C34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Planing, sanding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1F5FD55C" w14:textId="77777777" w:rsidR="00FB4548" w:rsidRPr="00683B69" w:rsidRDefault="00FB4548" w:rsidP="00683B69"/>
        </w:tc>
      </w:tr>
      <w:tr w:rsidR="00FB4548" w:rsidRPr="00683B69" w14:paraId="0CA0550B" w14:textId="3A88F4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338B6BB" w14:textId="77777777" w:rsidR="00FB4548" w:rsidRPr="00683B69" w:rsidRDefault="00FB4548" w:rsidP="00683B69">
            <w:r w:rsidRPr="00683B69">
              <w:t>ex 4408</w:t>
            </w:r>
          </w:p>
        </w:tc>
        <w:tc>
          <w:tcPr>
            <w:cnfStyle w:val="000010000000" w:firstRow="0" w:lastRow="0" w:firstColumn="0" w:lastColumn="0" w:oddVBand="1" w:evenVBand="0" w:oddHBand="0" w:evenHBand="0" w:firstRowFirstColumn="0" w:firstRowLastColumn="0" w:lastRowFirstColumn="0" w:lastRowLastColumn="0"/>
            <w:tcW w:w="1366" w:type="pct"/>
          </w:tcPr>
          <w:p w14:paraId="51C6E1E6" w14:textId="77777777" w:rsidR="00FB4548" w:rsidRPr="00683B69" w:rsidRDefault="00FB4548" w:rsidP="00683B69">
            <w:r w:rsidRPr="00683B69">
              <w:t>sheets for veneering (including those obtained by slicing laminated wood) and for plywood, of a thickness not exceeding 6 mm, spliced, and other wood sawn lengthwise, sliced or peeled</w:t>
            </w:r>
          </w:p>
          <w:p w14:paraId="55D516B6" w14:textId="77777777" w:rsidR="00FB4548" w:rsidRPr="00683B69" w:rsidRDefault="00FB4548" w:rsidP="00683B69">
            <w:r w:rsidRPr="00683B69">
              <w:t>of a thickness not exceeding 6 mm, planed, sanded or end-jointed;</w:t>
            </w:r>
          </w:p>
        </w:tc>
        <w:tc>
          <w:tcPr>
            <w:tcW w:w="1397" w:type="pct"/>
          </w:tcPr>
          <w:p w14:paraId="6AD51C0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Splicing, planing, sanding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331C8B0B" w14:textId="77777777" w:rsidR="00FB4548" w:rsidRPr="00683B69" w:rsidRDefault="00FB4548" w:rsidP="00683B69"/>
        </w:tc>
      </w:tr>
      <w:tr w:rsidR="005F20D2" w:rsidRPr="00683B69" w14:paraId="30423B21"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841" w:type="pct"/>
          </w:tcPr>
          <w:p w14:paraId="54B854B7" w14:textId="471345C6" w:rsidR="005F20D2" w:rsidRPr="00683B69" w:rsidRDefault="005F20D2" w:rsidP="00456DB4">
            <w:r>
              <w:t>ex 4410</w:t>
            </w:r>
          </w:p>
        </w:tc>
        <w:tc>
          <w:tcPr>
            <w:cnfStyle w:val="000010000000" w:firstRow="0" w:lastRow="0" w:firstColumn="0" w:lastColumn="0" w:oddVBand="1" w:evenVBand="0" w:oddHBand="0" w:evenHBand="0" w:firstRowFirstColumn="0" w:firstRowLastColumn="0" w:lastRowFirstColumn="0" w:lastRowLastColumn="0"/>
            <w:tcW w:w="1366" w:type="pct"/>
          </w:tcPr>
          <w:p w14:paraId="3E96C2E7" w14:textId="77777777" w:rsidR="005F20D2" w:rsidRPr="00683B69" w:rsidRDefault="005F20D2" w:rsidP="00456DB4">
            <w:r w:rsidRPr="00683B69">
              <w:t>beadings and mouldings, including moulded skirting and other moulded boards;</w:t>
            </w:r>
          </w:p>
        </w:tc>
        <w:tc>
          <w:tcPr>
            <w:tcW w:w="1397" w:type="pct"/>
          </w:tcPr>
          <w:p w14:paraId="38BFEA44" w14:textId="77777777" w:rsidR="005F20D2" w:rsidRPr="00683B69" w:rsidRDefault="005F20D2" w:rsidP="00456DB4">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358AFE15" w14:textId="77777777" w:rsidR="005F20D2" w:rsidRPr="00683B69" w:rsidRDefault="005F20D2" w:rsidP="00456DB4"/>
        </w:tc>
      </w:tr>
      <w:tr w:rsidR="005F20D2" w:rsidRPr="00683B69" w14:paraId="4C70BDE6"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7E3301C" w14:textId="66C3ED94" w:rsidR="005F20D2" w:rsidRPr="00683B69" w:rsidRDefault="005F20D2" w:rsidP="00456DB4">
            <w:r>
              <w:t>ex 4411</w:t>
            </w:r>
          </w:p>
        </w:tc>
        <w:tc>
          <w:tcPr>
            <w:cnfStyle w:val="000010000000" w:firstRow="0" w:lastRow="0" w:firstColumn="0" w:lastColumn="0" w:oddVBand="1" w:evenVBand="0" w:oddHBand="0" w:evenHBand="0" w:firstRowFirstColumn="0" w:firstRowLastColumn="0" w:lastRowFirstColumn="0" w:lastRowLastColumn="0"/>
            <w:tcW w:w="1366" w:type="pct"/>
          </w:tcPr>
          <w:p w14:paraId="61B99B2E" w14:textId="77777777" w:rsidR="005F20D2" w:rsidRPr="00683B69" w:rsidRDefault="005F20D2" w:rsidP="00456DB4">
            <w:r w:rsidRPr="00683B69">
              <w:t>beadings and mouldings, including moulded skirting and other moulded boards;</w:t>
            </w:r>
          </w:p>
        </w:tc>
        <w:tc>
          <w:tcPr>
            <w:tcW w:w="1397" w:type="pct"/>
          </w:tcPr>
          <w:p w14:paraId="28831B0A" w14:textId="77777777" w:rsidR="005F20D2" w:rsidRPr="00683B69" w:rsidRDefault="005F20D2" w:rsidP="00456DB4">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48B1149E" w14:textId="77777777" w:rsidR="005F20D2" w:rsidRPr="00683B69" w:rsidRDefault="005F20D2" w:rsidP="00456DB4"/>
        </w:tc>
      </w:tr>
      <w:tr w:rsidR="005F20D2" w:rsidRPr="00683B69" w14:paraId="40646322"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841" w:type="pct"/>
          </w:tcPr>
          <w:p w14:paraId="1C320BDB" w14:textId="52D82A6D" w:rsidR="005F20D2" w:rsidRPr="00683B69" w:rsidRDefault="005F20D2" w:rsidP="00456DB4">
            <w:r>
              <w:t>ex 4412</w:t>
            </w:r>
          </w:p>
        </w:tc>
        <w:tc>
          <w:tcPr>
            <w:cnfStyle w:val="000010000000" w:firstRow="0" w:lastRow="0" w:firstColumn="0" w:lastColumn="0" w:oddVBand="1" w:evenVBand="0" w:oddHBand="0" w:evenHBand="0" w:firstRowFirstColumn="0" w:firstRowLastColumn="0" w:lastRowFirstColumn="0" w:lastRowLastColumn="0"/>
            <w:tcW w:w="1366" w:type="pct"/>
          </w:tcPr>
          <w:p w14:paraId="46FD883B" w14:textId="77777777" w:rsidR="005F20D2" w:rsidRPr="00683B69" w:rsidRDefault="005F20D2" w:rsidP="00456DB4">
            <w:r w:rsidRPr="00683B69">
              <w:t>beadings and mouldings, including moulded skirting and other moulded boards;</w:t>
            </w:r>
          </w:p>
        </w:tc>
        <w:tc>
          <w:tcPr>
            <w:tcW w:w="1397" w:type="pct"/>
          </w:tcPr>
          <w:p w14:paraId="076017B4" w14:textId="77777777" w:rsidR="005F20D2" w:rsidRPr="00683B69" w:rsidRDefault="005F20D2" w:rsidP="00456DB4">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C7A06D2" w14:textId="77777777" w:rsidR="005F20D2" w:rsidRPr="00683B69" w:rsidRDefault="005F20D2" w:rsidP="00456DB4"/>
        </w:tc>
      </w:tr>
      <w:tr w:rsidR="00FB4548" w:rsidRPr="00683B69" w14:paraId="7DD190FE" w14:textId="690EE9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EB3214" w14:textId="4671B910" w:rsidR="00FB4548" w:rsidRPr="00683B69" w:rsidRDefault="005F20D2" w:rsidP="00683B69">
            <w:r>
              <w:t xml:space="preserve">ex </w:t>
            </w:r>
            <w:r w:rsidR="00B74085">
              <w:t>441</w:t>
            </w:r>
            <w:r>
              <w:t>3</w:t>
            </w:r>
          </w:p>
        </w:tc>
        <w:tc>
          <w:tcPr>
            <w:cnfStyle w:val="000010000000" w:firstRow="0" w:lastRow="0" w:firstColumn="0" w:lastColumn="0" w:oddVBand="1" w:evenVBand="0" w:oddHBand="0" w:evenHBand="0" w:firstRowFirstColumn="0" w:firstRowLastColumn="0" w:lastRowFirstColumn="0" w:lastRowLastColumn="0"/>
            <w:tcW w:w="1366" w:type="pct"/>
          </w:tcPr>
          <w:p w14:paraId="42ED141D" w14:textId="77777777" w:rsidR="00FB4548" w:rsidRPr="00683B69" w:rsidRDefault="00FB4548" w:rsidP="00683B69">
            <w:r w:rsidRPr="00683B69">
              <w:t>beadings and mouldings, including moulded skirting and other moulded boards;</w:t>
            </w:r>
          </w:p>
        </w:tc>
        <w:tc>
          <w:tcPr>
            <w:tcW w:w="1397" w:type="pct"/>
          </w:tcPr>
          <w:p w14:paraId="1C29774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7C1A2E87" w14:textId="77777777" w:rsidR="00FB4548" w:rsidRPr="00683B69" w:rsidRDefault="00FB4548" w:rsidP="00683B69"/>
        </w:tc>
      </w:tr>
      <w:tr w:rsidR="00FB4548" w:rsidRPr="00683B69" w14:paraId="0B017886" w14:textId="1377EA4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BB454EF" w14:textId="77777777" w:rsidR="00FB4548" w:rsidRPr="00683B69" w:rsidRDefault="00FB4548" w:rsidP="00683B69">
            <w:r w:rsidRPr="00683B69">
              <w:t>ex 4415</w:t>
            </w:r>
          </w:p>
        </w:tc>
        <w:tc>
          <w:tcPr>
            <w:cnfStyle w:val="000010000000" w:firstRow="0" w:lastRow="0" w:firstColumn="0" w:lastColumn="0" w:oddVBand="1" w:evenVBand="0" w:oddHBand="0" w:evenHBand="0" w:firstRowFirstColumn="0" w:firstRowLastColumn="0" w:lastRowFirstColumn="0" w:lastRowLastColumn="0"/>
            <w:tcW w:w="1366" w:type="pct"/>
          </w:tcPr>
          <w:p w14:paraId="002B4DFD" w14:textId="77777777" w:rsidR="00FB4548" w:rsidRPr="00683B69" w:rsidRDefault="00FB4548" w:rsidP="00683B69">
            <w:r w:rsidRPr="00683B69">
              <w:t>packing cases, boxes, crates, drums and similar packings, of wood:</w:t>
            </w:r>
          </w:p>
        </w:tc>
        <w:tc>
          <w:tcPr>
            <w:tcW w:w="1397" w:type="pct"/>
          </w:tcPr>
          <w:p w14:paraId="185B8B7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boards not cut to size.</w:t>
            </w:r>
          </w:p>
        </w:tc>
        <w:tc>
          <w:tcPr>
            <w:cnfStyle w:val="000010000000" w:firstRow="0" w:lastRow="0" w:firstColumn="0" w:lastColumn="0" w:oddVBand="1" w:evenVBand="0" w:oddHBand="0" w:evenHBand="0" w:firstRowFirstColumn="0" w:firstRowLastColumn="0" w:lastRowFirstColumn="0" w:lastRowLastColumn="0"/>
            <w:tcW w:w="1396" w:type="pct"/>
          </w:tcPr>
          <w:p w14:paraId="7A637BBC" w14:textId="77777777" w:rsidR="00FB4548" w:rsidRPr="00683B69" w:rsidRDefault="00FB4548" w:rsidP="00683B69"/>
        </w:tc>
      </w:tr>
      <w:tr w:rsidR="00B124DD" w:rsidRPr="00683B69" w14:paraId="11AD1B6F" w14:textId="558EC23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F7C972" w14:textId="77777777" w:rsidR="00B124DD" w:rsidRPr="00683B69" w:rsidRDefault="00B124DD" w:rsidP="00683B69">
            <w:bookmarkStart w:id="17" w:name="page85"/>
            <w:bookmarkEnd w:id="17"/>
            <w:r w:rsidRPr="00683B69">
              <w:t>ex 4418</w:t>
            </w:r>
          </w:p>
        </w:tc>
        <w:tc>
          <w:tcPr>
            <w:cnfStyle w:val="000010000000" w:firstRow="0" w:lastRow="0" w:firstColumn="0" w:lastColumn="0" w:oddVBand="1" w:evenVBand="0" w:oddHBand="0" w:evenHBand="0" w:firstRowFirstColumn="0" w:firstRowLastColumn="0" w:lastRowFirstColumn="0" w:lastRowLastColumn="0"/>
            <w:tcW w:w="1366" w:type="pct"/>
          </w:tcPr>
          <w:p w14:paraId="7DF7E4D0" w14:textId="77777777" w:rsidR="00B124DD" w:rsidRPr="00683B69" w:rsidRDefault="00B124DD" w:rsidP="00683B69">
            <w:r w:rsidRPr="00683B69">
              <w:t>–</w:t>
            </w:r>
            <w:r w:rsidRPr="00683B69">
              <w:tab/>
              <w:t>builders' joinery and carpentry of wood;</w:t>
            </w:r>
          </w:p>
        </w:tc>
        <w:tc>
          <w:tcPr>
            <w:tcW w:w="1397" w:type="pct"/>
          </w:tcPr>
          <w:p w14:paraId="2A120DEE"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60BEDAE7" w14:textId="77777777" w:rsidR="00B124DD" w:rsidRPr="00683B69" w:rsidRDefault="00B124DD" w:rsidP="00683B69"/>
        </w:tc>
      </w:tr>
      <w:tr w:rsidR="00B124DD" w:rsidRPr="00683B69" w14:paraId="169112C7" w14:textId="14E0BEF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9023F1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63B90C1" w14:textId="77777777" w:rsidR="00B124DD" w:rsidRPr="00683B69" w:rsidRDefault="00B124DD" w:rsidP="00683B69">
            <w:r w:rsidRPr="00683B69">
              <w:t>–</w:t>
            </w:r>
            <w:r w:rsidRPr="00683B69">
              <w:tab/>
              <w:t>beadings and mouldings; and</w:t>
            </w:r>
          </w:p>
        </w:tc>
        <w:tc>
          <w:tcPr>
            <w:tcW w:w="1397" w:type="pct"/>
          </w:tcPr>
          <w:p w14:paraId="562CFA74"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D0AC48D" w14:textId="77777777" w:rsidR="00B124DD" w:rsidRPr="00683B69" w:rsidRDefault="00B124DD" w:rsidP="00683B69"/>
        </w:tc>
      </w:tr>
      <w:tr w:rsidR="00FB4548" w:rsidRPr="00683B69" w14:paraId="56768D3B" w14:textId="71231F4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68A1F94" w14:textId="77777777" w:rsidR="00FB4548" w:rsidRPr="00683B69" w:rsidRDefault="00FB4548" w:rsidP="00683B69">
            <w:r w:rsidRPr="00683B69">
              <w:t>ex 4421</w:t>
            </w:r>
          </w:p>
        </w:tc>
        <w:tc>
          <w:tcPr>
            <w:cnfStyle w:val="000010000000" w:firstRow="0" w:lastRow="0" w:firstColumn="0" w:lastColumn="0" w:oddVBand="1" w:evenVBand="0" w:oddHBand="0" w:evenHBand="0" w:firstRowFirstColumn="0" w:firstRowLastColumn="0" w:lastRowFirstColumn="0" w:lastRowLastColumn="0"/>
            <w:tcW w:w="1366" w:type="pct"/>
          </w:tcPr>
          <w:p w14:paraId="0BEA4EF4" w14:textId="77777777" w:rsidR="00FB4548" w:rsidRPr="00683B69" w:rsidRDefault="00FB4548" w:rsidP="00683B69">
            <w:r w:rsidRPr="00683B69">
              <w:t>match splints; wooden pegs or pins for footwear.</w:t>
            </w:r>
          </w:p>
        </w:tc>
        <w:tc>
          <w:tcPr>
            <w:tcW w:w="1397" w:type="pct"/>
          </w:tcPr>
          <w:p w14:paraId="36E3A67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96" w:type="pct"/>
          </w:tcPr>
          <w:p w14:paraId="6B72C5C5" w14:textId="77777777" w:rsidR="00FB4548" w:rsidRPr="00683B69" w:rsidRDefault="00FB4548" w:rsidP="00683B69"/>
        </w:tc>
      </w:tr>
      <w:tr w:rsidR="00FB4548" w:rsidRPr="00683B69" w14:paraId="433B4EBC" w14:textId="2D1A099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D14F464" w14:textId="77777777" w:rsidR="00FB4548" w:rsidRPr="00683B69" w:rsidRDefault="00FB4548" w:rsidP="00683B69">
            <w:r w:rsidRPr="00683B69">
              <w:lastRenderedPageBreak/>
              <w:t>Chapter 45</w:t>
            </w:r>
          </w:p>
        </w:tc>
        <w:tc>
          <w:tcPr>
            <w:cnfStyle w:val="000010000000" w:firstRow="0" w:lastRow="0" w:firstColumn="0" w:lastColumn="0" w:oddVBand="1" w:evenVBand="0" w:oddHBand="0" w:evenHBand="0" w:firstRowFirstColumn="0" w:firstRowLastColumn="0" w:lastRowFirstColumn="0" w:lastRowLastColumn="0"/>
            <w:tcW w:w="1366" w:type="pct"/>
          </w:tcPr>
          <w:p w14:paraId="47F05FA4" w14:textId="77777777" w:rsidR="00FB4548" w:rsidRPr="00683B69" w:rsidRDefault="00FB4548" w:rsidP="00683B69">
            <w:r w:rsidRPr="00683B69">
              <w:t>Cork and articles of cork.</w:t>
            </w:r>
          </w:p>
        </w:tc>
        <w:tc>
          <w:tcPr>
            <w:tcW w:w="1397" w:type="pct"/>
          </w:tcPr>
          <w:p w14:paraId="6B92031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5B8CCA5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EE6C13" w14:textId="77777777" w:rsidR="00FB4548" w:rsidRPr="00683B69" w:rsidRDefault="00FB4548" w:rsidP="00683B69"/>
        </w:tc>
      </w:tr>
      <w:tr w:rsidR="00FB4548" w:rsidRPr="00683B69" w14:paraId="593F5FF1" w14:textId="07B4F1A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48680C" w14:textId="77777777" w:rsidR="00FB4548" w:rsidRPr="00683B69" w:rsidRDefault="00FB4548" w:rsidP="00683B69">
            <w:r w:rsidRPr="00683B69">
              <w:t>Chapter 46</w:t>
            </w:r>
          </w:p>
        </w:tc>
        <w:tc>
          <w:tcPr>
            <w:cnfStyle w:val="000010000000" w:firstRow="0" w:lastRow="0" w:firstColumn="0" w:lastColumn="0" w:oddVBand="1" w:evenVBand="0" w:oddHBand="0" w:evenHBand="0" w:firstRowFirstColumn="0" w:firstRowLastColumn="0" w:lastRowFirstColumn="0" w:lastRowLastColumn="0"/>
            <w:tcW w:w="1366" w:type="pct"/>
          </w:tcPr>
          <w:p w14:paraId="55CC87D3" w14:textId="77777777" w:rsidR="00FB4548" w:rsidRPr="00683B69" w:rsidRDefault="00FB4548" w:rsidP="00683B69">
            <w:r w:rsidRPr="00683B69">
              <w:t>Manufactures of straw, of esparto or of other plaiting materials; basketware and wickerwork.</w:t>
            </w:r>
          </w:p>
        </w:tc>
        <w:tc>
          <w:tcPr>
            <w:tcW w:w="1397" w:type="pct"/>
          </w:tcPr>
          <w:p w14:paraId="22837FF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9D1308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A7DBA7" w14:textId="77777777" w:rsidR="00FB4548" w:rsidRPr="00683B69" w:rsidRDefault="00FB4548" w:rsidP="00683B69"/>
        </w:tc>
      </w:tr>
      <w:tr w:rsidR="00FB4548" w:rsidRPr="00683B69" w14:paraId="04CF41D5" w14:textId="19A267C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D8A88F3" w14:textId="77777777" w:rsidR="00FB4548" w:rsidRPr="00683B69" w:rsidRDefault="00FB4548" w:rsidP="00683B69">
            <w:bookmarkStart w:id="18" w:name="page86"/>
            <w:bookmarkEnd w:id="18"/>
            <w:r w:rsidRPr="00683B69">
              <w:t>Chapter 47</w:t>
            </w:r>
          </w:p>
        </w:tc>
        <w:tc>
          <w:tcPr>
            <w:cnfStyle w:val="000010000000" w:firstRow="0" w:lastRow="0" w:firstColumn="0" w:lastColumn="0" w:oddVBand="1" w:evenVBand="0" w:oddHBand="0" w:evenHBand="0" w:firstRowFirstColumn="0" w:firstRowLastColumn="0" w:lastRowFirstColumn="0" w:lastRowLastColumn="0"/>
            <w:tcW w:w="1366" w:type="pct"/>
          </w:tcPr>
          <w:p w14:paraId="56B4A3CC" w14:textId="77777777" w:rsidR="00FB4548" w:rsidRPr="00683B69" w:rsidRDefault="00FB4548" w:rsidP="00683B69">
            <w:r w:rsidRPr="00683B69">
              <w:t>Pulp of wood or of other fibrous cellulosic material; recovered (waste and scrap) paper or paperboard.</w:t>
            </w:r>
          </w:p>
        </w:tc>
        <w:tc>
          <w:tcPr>
            <w:tcW w:w="1397" w:type="pct"/>
          </w:tcPr>
          <w:p w14:paraId="6AFCBAE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C9BEC9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748D39" w14:textId="77777777" w:rsidR="00FB4548" w:rsidRPr="00683B69" w:rsidRDefault="00FB4548" w:rsidP="00683B69"/>
        </w:tc>
      </w:tr>
      <w:tr w:rsidR="00FB4548" w:rsidRPr="00683B69" w14:paraId="66780CEA" w14:textId="405A793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E1D430D" w14:textId="77777777" w:rsidR="00FB4548" w:rsidRPr="00683B69" w:rsidRDefault="00FB4548" w:rsidP="00683B69">
            <w:r w:rsidRPr="00683B69">
              <w:t>Chapter 48</w:t>
            </w:r>
          </w:p>
        </w:tc>
        <w:tc>
          <w:tcPr>
            <w:cnfStyle w:val="000010000000" w:firstRow="0" w:lastRow="0" w:firstColumn="0" w:lastColumn="0" w:oddVBand="1" w:evenVBand="0" w:oddHBand="0" w:evenHBand="0" w:firstRowFirstColumn="0" w:firstRowLastColumn="0" w:lastRowFirstColumn="0" w:lastRowLastColumn="0"/>
            <w:tcW w:w="1366" w:type="pct"/>
          </w:tcPr>
          <w:p w14:paraId="63A205D0" w14:textId="77777777" w:rsidR="00FB4548" w:rsidRPr="00683B69" w:rsidRDefault="00FB4548" w:rsidP="00683B69">
            <w:r w:rsidRPr="00683B69">
              <w:t>Paper and paperboard; articles of paper pulp, of paper or of paperboard.</w:t>
            </w:r>
          </w:p>
        </w:tc>
        <w:tc>
          <w:tcPr>
            <w:tcW w:w="1397" w:type="pct"/>
          </w:tcPr>
          <w:p w14:paraId="59C5F05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9A1925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E8B441" w14:textId="77777777" w:rsidR="00FB4548" w:rsidRPr="00683B69" w:rsidRDefault="00FB4548" w:rsidP="00683B69"/>
        </w:tc>
      </w:tr>
      <w:tr w:rsidR="00FB4548" w:rsidRPr="00683B69" w14:paraId="6A044452" w14:textId="1F57FE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69449C5" w14:textId="77777777" w:rsidR="00FB4548" w:rsidRPr="00683B69" w:rsidRDefault="00FB4548" w:rsidP="00683B69">
            <w:r w:rsidRPr="00683B69">
              <w:t>Chapter 49</w:t>
            </w:r>
          </w:p>
        </w:tc>
        <w:tc>
          <w:tcPr>
            <w:cnfStyle w:val="000010000000" w:firstRow="0" w:lastRow="0" w:firstColumn="0" w:lastColumn="0" w:oddVBand="1" w:evenVBand="0" w:oddHBand="0" w:evenHBand="0" w:firstRowFirstColumn="0" w:firstRowLastColumn="0" w:lastRowFirstColumn="0" w:lastRowLastColumn="0"/>
            <w:tcW w:w="1366" w:type="pct"/>
          </w:tcPr>
          <w:p w14:paraId="21DEDF76" w14:textId="77777777" w:rsidR="00FB4548" w:rsidRPr="00683B69" w:rsidRDefault="00FB4548" w:rsidP="00683B69">
            <w:r w:rsidRPr="00683B69">
              <w:t>Printed books, newspapers, pictures and other products of the printing industry; manuscripts, typescripts and plans.</w:t>
            </w:r>
          </w:p>
        </w:tc>
        <w:tc>
          <w:tcPr>
            <w:tcW w:w="1397" w:type="pct"/>
          </w:tcPr>
          <w:p w14:paraId="7E2F83F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FE75DB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DD7BCFF" w14:textId="77777777" w:rsidR="00FB4548" w:rsidRPr="00683B69" w:rsidRDefault="00FB4548" w:rsidP="00683B69"/>
        </w:tc>
      </w:tr>
      <w:tr w:rsidR="00FB4548" w:rsidRPr="00683B69" w14:paraId="75979495" w14:textId="287A3C0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0BDF932" w14:textId="77777777" w:rsidR="00FB4548" w:rsidRPr="00683B69" w:rsidRDefault="00FB4548" w:rsidP="00683B69">
            <w:r w:rsidRPr="00683B69">
              <w:t>ex Chapter 50</w:t>
            </w:r>
          </w:p>
        </w:tc>
        <w:tc>
          <w:tcPr>
            <w:cnfStyle w:val="000010000000" w:firstRow="0" w:lastRow="0" w:firstColumn="0" w:lastColumn="0" w:oddVBand="1" w:evenVBand="0" w:oddHBand="0" w:evenHBand="0" w:firstRowFirstColumn="0" w:firstRowLastColumn="0" w:lastRowFirstColumn="0" w:lastRowLastColumn="0"/>
            <w:tcW w:w="1366" w:type="pct"/>
          </w:tcPr>
          <w:p w14:paraId="530DD339" w14:textId="77777777" w:rsidR="00FB4548" w:rsidRPr="00683B69" w:rsidRDefault="00FB4548" w:rsidP="00683B69">
            <w:r w:rsidRPr="00683B69">
              <w:t>Silk; except for:</w:t>
            </w:r>
          </w:p>
        </w:tc>
        <w:tc>
          <w:tcPr>
            <w:tcW w:w="1397" w:type="pct"/>
          </w:tcPr>
          <w:p w14:paraId="546D064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5DDDFD" w14:textId="77777777" w:rsidR="00FB4548" w:rsidRPr="00683B69" w:rsidRDefault="00FB4548" w:rsidP="00683B69"/>
        </w:tc>
      </w:tr>
      <w:tr w:rsidR="00FB4548" w:rsidRPr="00683B69" w14:paraId="2242940E" w14:textId="501A200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32C0573" w14:textId="77777777" w:rsidR="00FB4548" w:rsidRPr="00683B69" w:rsidRDefault="00FB4548" w:rsidP="00683B69">
            <w:r w:rsidRPr="00683B69">
              <w:lastRenderedPageBreak/>
              <w:t>ex 5003</w:t>
            </w:r>
          </w:p>
        </w:tc>
        <w:tc>
          <w:tcPr>
            <w:cnfStyle w:val="000010000000" w:firstRow="0" w:lastRow="0" w:firstColumn="0" w:lastColumn="0" w:oddVBand="1" w:evenVBand="0" w:oddHBand="0" w:evenHBand="0" w:firstRowFirstColumn="0" w:firstRowLastColumn="0" w:lastRowFirstColumn="0" w:lastRowLastColumn="0"/>
            <w:tcW w:w="1366" w:type="pct"/>
          </w:tcPr>
          <w:p w14:paraId="5AD9E737" w14:textId="77777777" w:rsidR="00FB4548" w:rsidRPr="00683B69" w:rsidRDefault="00FB4548" w:rsidP="00683B69">
            <w:r w:rsidRPr="00683B69">
              <w:t>silk waste (including cocoons unsuitable for reeling, yarn waste and garnetted stock), carded or combed;</w:t>
            </w:r>
          </w:p>
        </w:tc>
        <w:tc>
          <w:tcPr>
            <w:tcW w:w="1397" w:type="pct"/>
          </w:tcPr>
          <w:p w14:paraId="74880C0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Carding or combing of silk waste.</w:t>
            </w:r>
          </w:p>
        </w:tc>
        <w:tc>
          <w:tcPr>
            <w:cnfStyle w:val="000010000000" w:firstRow="0" w:lastRow="0" w:firstColumn="0" w:lastColumn="0" w:oddVBand="1" w:evenVBand="0" w:oddHBand="0" w:evenHBand="0" w:firstRowFirstColumn="0" w:firstRowLastColumn="0" w:lastRowFirstColumn="0" w:lastRowLastColumn="0"/>
            <w:tcW w:w="1396" w:type="pct"/>
          </w:tcPr>
          <w:p w14:paraId="154AB230" w14:textId="77777777" w:rsidR="00FB4548" w:rsidRPr="00683B69" w:rsidRDefault="00FB4548" w:rsidP="00683B69"/>
        </w:tc>
      </w:tr>
      <w:tr w:rsidR="00746066" w:rsidRPr="00683B69" w14:paraId="4EDD18A1"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2B73F46" w14:textId="4CCD8B64" w:rsidR="00746066" w:rsidRPr="00683B69" w:rsidRDefault="00746066" w:rsidP="00DC0243">
            <w:r w:rsidRPr="00683B69">
              <w:t>5004 to</w:t>
            </w:r>
            <w:r>
              <w:t xml:space="preserve"> </w:t>
            </w:r>
            <w:r w:rsidRPr="00683B69">
              <w:t>500</w:t>
            </w:r>
            <w:r>
              <w:t>5</w:t>
            </w:r>
          </w:p>
        </w:tc>
        <w:tc>
          <w:tcPr>
            <w:cnfStyle w:val="000010000000" w:firstRow="0" w:lastRow="0" w:firstColumn="0" w:lastColumn="0" w:oddVBand="1" w:evenVBand="0" w:oddHBand="0" w:evenHBand="0" w:firstRowFirstColumn="0" w:firstRowLastColumn="0" w:lastRowFirstColumn="0" w:lastRowLastColumn="0"/>
            <w:tcW w:w="1366" w:type="pct"/>
          </w:tcPr>
          <w:p w14:paraId="7B034B46" w14:textId="77777777" w:rsidR="00746066" w:rsidRPr="00683B69" w:rsidRDefault="00746066" w:rsidP="00DC0243">
            <w:r w:rsidRPr="00683B69">
              <w:t>silk yarn and yarn spun from silk waste; and</w:t>
            </w:r>
          </w:p>
        </w:tc>
        <w:tc>
          <w:tcPr>
            <w:tcW w:w="1397" w:type="pct"/>
          </w:tcPr>
          <w:p w14:paraId="486BBD88" w14:textId="77777777" w:rsidR="00746066" w:rsidRPr="00683B69" w:rsidRDefault="00746066" w:rsidP="00DC0243">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 or twisting.3</w:t>
            </w:r>
          </w:p>
        </w:tc>
        <w:tc>
          <w:tcPr>
            <w:cnfStyle w:val="000010000000" w:firstRow="0" w:lastRow="0" w:firstColumn="0" w:lastColumn="0" w:oddVBand="1" w:evenVBand="0" w:oddHBand="0" w:evenHBand="0" w:firstRowFirstColumn="0" w:firstRowLastColumn="0" w:lastRowFirstColumn="0" w:lastRowLastColumn="0"/>
            <w:tcW w:w="1396" w:type="pct"/>
          </w:tcPr>
          <w:p w14:paraId="6852E30B" w14:textId="77777777" w:rsidR="00746066" w:rsidRPr="00683B69" w:rsidRDefault="00746066" w:rsidP="00DC0243"/>
        </w:tc>
      </w:tr>
      <w:tr w:rsidR="00FB4548" w:rsidRPr="00683B69" w14:paraId="7C91A657" w14:textId="6DA29D8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A65509D" w14:textId="77777777" w:rsidR="00FB4548" w:rsidRPr="00683B69" w:rsidRDefault="00FB4548" w:rsidP="00683B69">
            <w:bookmarkStart w:id="19" w:name="page87"/>
            <w:bookmarkEnd w:id="19"/>
            <w:r w:rsidRPr="00683B69">
              <w:t>ex 5006</w:t>
            </w:r>
          </w:p>
        </w:tc>
        <w:tc>
          <w:tcPr>
            <w:cnfStyle w:val="000010000000" w:firstRow="0" w:lastRow="0" w:firstColumn="0" w:lastColumn="0" w:oddVBand="1" w:evenVBand="0" w:oddHBand="0" w:evenHBand="0" w:firstRowFirstColumn="0" w:firstRowLastColumn="0" w:lastRowFirstColumn="0" w:lastRowLastColumn="0"/>
            <w:tcW w:w="1366" w:type="pct"/>
          </w:tcPr>
          <w:p w14:paraId="7BD27285" w14:textId="77777777" w:rsidR="00FB4548" w:rsidRPr="00683B69" w:rsidRDefault="00FB4548" w:rsidP="00683B69">
            <w:r w:rsidRPr="00683B69">
              <w:t>silk yarn and yarn spun from silk waste; and</w:t>
            </w:r>
          </w:p>
        </w:tc>
        <w:tc>
          <w:tcPr>
            <w:tcW w:w="1397" w:type="pct"/>
          </w:tcPr>
          <w:p w14:paraId="5380503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 or twisting.3</w:t>
            </w:r>
          </w:p>
        </w:tc>
        <w:tc>
          <w:tcPr>
            <w:cnfStyle w:val="000010000000" w:firstRow="0" w:lastRow="0" w:firstColumn="0" w:lastColumn="0" w:oddVBand="1" w:evenVBand="0" w:oddHBand="0" w:evenHBand="0" w:firstRowFirstColumn="0" w:firstRowLastColumn="0" w:lastRowFirstColumn="0" w:lastRowLastColumn="0"/>
            <w:tcW w:w="1396" w:type="pct"/>
          </w:tcPr>
          <w:p w14:paraId="1281FF77" w14:textId="77777777" w:rsidR="00FB4548" w:rsidRPr="00683B69" w:rsidRDefault="00FB4548" w:rsidP="00683B69"/>
        </w:tc>
      </w:tr>
      <w:tr w:rsidR="00FB4548" w:rsidRPr="00683B69" w14:paraId="224DC6FF" w14:textId="20322D5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AA7546F" w14:textId="77777777" w:rsidR="00FB4548" w:rsidRPr="00683B69" w:rsidRDefault="00FB4548" w:rsidP="00683B69">
            <w:r w:rsidRPr="00683B69">
              <w:t>5007</w:t>
            </w:r>
          </w:p>
        </w:tc>
        <w:tc>
          <w:tcPr>
            <w:cnfStyle w:val="000010000000" w:firstRow="0" w:lastRow="0" w:firstColumn="0" w:lastColumn="0" w:oddVBand="1" w:evenVBand="0" w:oddHBand="0" w:evenHBand="0" w:firstRowFirstColumn="0" w:firstRowLastColumn="0" w:lastRowFirstColumn="0" w:lastRowLastColumn="0"/>
            <w:tcW w:w="1366" w:type="pct"/>
          </w:tcPr>
          <w:p w14:paraId="005F17D8" w14:textId="77777777" w:rsidR="00FB4548" w:rsidRPr="00683B69" w:rsidRDefault="00FB4548" w:rsidP="00683B69">
            <w:r w:rsidRPr="00683B69">
              <w:t>woven fabrics of silk or of silk waste:</w:t>
            </w:r>
          </w:p>
        </w:tc>
        <w:tc>
          <w:tcPr>
            <w:tcW w:w="1397" w:type="pct"/>
          </w:tcPr>
          <w:p w14:paraId="5B22742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w:t>
            </w:r>
          </w:p>
          <w:p w14:paraId="53CE452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man-made filament yarn or twisting, in each case accompanied by weaving;</w:t>
            </w:r>
          </w:p>
          <w:p w14:paraId="2B4084C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w:t>
            </w:r>
          </w:p>
          <w:p w14:paraId="653266F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yarn dyeing accompanied by weaving; or</w:t>
            </w:r>
          </w:p>
          <w:p w14:paraId="59A4CCB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4002CD95" w14:textId="77777777" w:rsidR="00FB4548" w:rsidRPr="00683B69" w:rsidRDefault="00FB4548" w:rsidP="00683B69"/>
        </w:tc>
      </w:tr>
      <w:tr w:rsidR="00FB4548" w:rsidRPr="00683B69" w14:paraId="6514A670" w14:textId="4695989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0531A52" w14:textId="77777777" w:rsidR="00FB4548" w:rsidRPr="00683B69" w:rsidRDefault="00FB4548" w:rsidP="00683B69">
            <w:bookmarkStart w:id="20" w:name="page88"/>
            <w:bookmarkEnd w:id="20"/>
            <w:r w:rsidRPr="00683B69">
              <w:t>ex Chapter 51</w:t>
            </w:r>
          </w:p>
        </w:tc>
        <w:tc>
          <w:tcPr>
            <w:cnfStyle w:val="000010000000" w:firstRow="0" w:lastRow="0" w:firstColumn="0" w:lastColumn="0" w:oddVBand="1" w:evenVBand="0" w:oddHBand="0" w:evenHBand="0" w:firstRowFirstColumn="0" w:firstRowLastColumn="0" w:lastRowFirstColumn="0" w:lastRowLastColumn="0"/>
            <w:tcW w:w="1366" w:type="pct"/>
          </w:tcPr>
          <w:p w14:paraId="7F259793" w14:textId="77777777" w:rsidR="00FB4548" w:rsidRPr="00683B69" w:rsidRDefault="00FB4548" w:rsidP="00683B69">
            <w:r w:rsidRPr="00683B69">
              <w:t>Wool, fine or coarse animal hair; horsehair yarn and woven fabric; except for:</w:t>
            </w:r>
          </w:p>
        </w:tc>
        <w:tc>
          <w:tcPr>
            <w:tcW w:w="1397" w:type="pct"/>
          </w:tcPr>
          <w:p w14:paraId="6034CFC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0B6298" w14:textId="77777777" w:rsidR="00FB4548" w:rsidRPr="00683B69" w:rsidRDefault="00FB4548" w:rsidP="00683B69"/>
        </w:tc>
      </w:tr>
      <w:tr w:rsidR="00FB4548" w:rsidRPr="00683B69" w14:paraId="28D1F8FC" w14:textId="73D252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4421504" w14:textId="77777777" w:rsidR="00FB4548" w:rsidRPr="00683B69" w:rsidRDefault="00FB4548" w:rsidP="00683B69">
            <w:r w:rsidRPr="00683B69">
              <w:t>5106 to 5110</w:t>
            </w:r>
          </w:p>
        </w:tc>
        <w:tc>
          <w:tcPr>
            <w:cnfStyle w:val="000010000000" w:firstRow="0" w:lastRow="0" w:firstColumn="0" w:lastColumn="0" w:oddVBand="1" w:evenVBand="0" w:oddHBand="0" w:evenHBand="0" w:firstRowFirstColumn="0" w:firstRowLastColumn="0" w:lastRowFirstColumn="0" w:lastRowLastColumn="0"/>
            <w:tcW w:w="1366" w:type="pct"/>
          </w:tcPr>
          <w:p w14:paraId="562D1DBB" w14:textId="77777777" w:rsidR="00FB4548" w:rsidRPr="00683B69" w:rsidRDefault="00FB4548" w:rsidP="00683B69">
            <w:r w:rsidRPr="00683B69">
              <w:t>yarn of wool, of fine or coarse animal hair or of horsehair; and</w:t>
            </w:r>
          </w:p>
        </w:tc>
        <w:tc>
          <w:tcPr>
            <w:tcW w:w="1397" w:type="pct"/>
          </w:tcPr>
          <w:p w14:paraId="1BDA82A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66B71796" w14:textId="77777777" w:rsidR="00FB4548" w:rsidRPr="00683B69" w:rsidRDefault="00FB4548" w:rsidP="00683B69"/>
        </w:tc>
      </w:tr>
      <w:tr w:rsidR="00FB4548" w:rsidRPr="00683B69" w14:paraId="4A4FEA1E" w14:textId="1910C04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49B29E" w14:textId="77777777" w:rsidR="00FB4548" w:rsidRPr="00683B69" w:rsidRDefault="00FB4548" w:rsidP="00683B69">
            <w:r w:rsidRPr="00683B69">
              <w:lastRenderedPageBreak/>
              <w:t>5111 to 5113</w:t>
            </w:r>
          </w:p>
        </w:tc>
        <w:tc>
          <w:tcPr>
            <w:cnfStyle w:val="000010000000" w:firstRow="0" w:lastRow="0" w:firstColumn="0" w:lastColumn="0" w:oddVBand="1" w:evenVBand="0" w:oddHBand="0" w:evenHBand="0" w:firstRowFirstColumn="0" w:firstRowLastColumn="0" w:lastRowFirstColumn="0" w:lastRowLastColumn="0"/>
            <w:tcW w:w="1366" w:type="pct"/>
          </w:tcPr>
          <w:p w14:paraId="18560D6D" w14:textId="77777777" w:rsidR="00FB4548" w:rsidRPr="00683B69" w:rsidRDefault="00FB4548" w:rsidP="00683B69">
            <w:r w:rsidRPr="00683B69">
              <w:t>woven fabrics of wool, of fine or coarse animal hair or of horsehair.</w:t>
            </w:r>
          </w:p>
        </w:tc>
        <w:tc>
          <w:tcPr>
            <w:tcW w:w="1397" w:type="pct"/>
          </w:tcPr>
          <w:p w14:paraId="384DC0A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19E4870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yarn dyeing accompanied by weaving; or</w:t>
            </w:r>
          </w:p>
          <w:p w14:paraId="6F1D18D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32ACC453" w14:textId="77777777" w:rsidR="00FB4548" w:rsidRPr="00683B69" w:rsidRDefault="00FB4548" w:rsidP="00683B69"/>
        </w:tc>
      </w:tr>
      <w:tr w:rsidR="00FB4548" w:rsidRPr="00683B69" w14:paraId="233E8E4A" w14:textId="28F472E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99F22B0" w14:textId="77777777" w:rsidR="00FB4548" w:rsidRPr="00683B69" w:rsidRDefault="00FB4548" w:rsidP="00683B69">
            <w:bookmarkStart w:id="21" w:name="page89"/>
            <w:bookmarkEnd w:id="21"/>
            <w:r w:rsidRPr="00683B69">
              <w:t>ex Chapter 52</w:t>
            </w:r>
          </w:p>
        </w:tc>
        <w:tc>
          <w:tcPr>
            <w:cnfStyle w:val="000010000000" w:firstRow="0" w:lastRow="0" w:firstColumn="0" w:lastColumn="0" w:oddVBand="1" w:evenVBand="0" w:oddHBand="0" w:evenHBand="0" w:firstRowFirstColumn="0" w:firstRowLastColumn="0" w:lastRowFirstColumn="0" w:lastRowLastColumn="0"/>
            <w:tcW w:w="1366" w:type="pct"/>
          </w:tcPr>
          <w:p w14:paraId="59028803" w14:textId="77777777" w:rsidR="00FB4548" w:rsidRPr="00683B69" w:rsidRDefault="00FB4548" w:rsidP="00683B69">
            <w:r w:rsidRPr="00683B69">
              <w:t>Cotton; except for:</w:t>
            </w:r>
          </w:p>
        </w:tc>
        <w:tc>
          <w:tcPr>
            <w:tcW w:w="1397" w:type="pct"/>
          </w:tcPr>
          <w:p w14:paraId="5128BF4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4E8DE16" w14:textId="77777777" w:rsidR="00FB4548" w:rsidRPr="00683B69" w:rsidRDefault="00FB4548" w:rsidP="00683B69"/>
        </w:tc>
      </w:tr>
      <w:tr w:rsidR="00FB4548" w:rsidRPr="00683B69" w14:paraId="53CE4E6E" w14:textId="349CC77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1E566A7" w14:textId="77777777" w:rsidR="00FB4548" w:rsidRPr="00683B69" w:rsidRDefault="00FB4548" w:rsidP="00683B69">
            <w:r w:rsidRPr="00683B69">
              <w:t>5204 to 5207</w:t>
            </w:r>
          </w:p>
        </w:tc>
        <w:tc>
          <w:tcPr>
            <w:cnfStyle w:val="000010000000" w:firstRow="0" w:lastRow="0" w:firstColumn="0" w:lastColumn="0" w:oddVBand="1" w:evenVBand="0" w:oddHBand="0" w:evenHBand="0" w:firstRowFirstColumn="0" w:firstRowLastColumn="0" w:lastRowFirstColumn="0" w:lastRowLastColumn="0"/>
            <w:tcW w:w="1366" w:type="pct"/>
          </w:tcPr>
          <w:p w14:paraId="489FF03B" w14:textId="77777777" w:rsidR="00FB4548" w:rsidRPr="00683B69" w:rsidRDefault="00FB4548" w:rsidP="00683B69">
            <w:r w:rsidRPr="00683B69">
              <w:t>yarn and thread of cotton; and</w:t>
            </w:r>
          </w:p>
        </w:tc>
        <w:tc>
          <w:tcPr>
            <w:tcW w:w="1397" w:type="pct"/>
          </w:tcPr>
          <w:p w14:paraId="3ACFDFE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7D9DC38C" w14:textId="77777777" w:rsidR="00FB4548" w:rsidRPr="00683B69" w:rsidRDefault="00FB4548" w:rsidP="00683B69"/>
        </w:tc>
      </w:tr>
      <w:tr w:rsidR="00FB4548" w:rsidRPr="00683B69" w14:paraId="65681988" w14:textId="2863DA7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CA3A8CE" w14:textId="77777777" w:rsidR="00FB4548" w:rsidRPr="00683B69" w:rsidRDefault="00FB4548" w:rsidP="00683B69">
            <w:r w:rsidRPr="00683B69">
              <w:lastRenderedPageBreak/>
              <w:t>5208 to 5212</w:t>
            </w:r>
          </w:p>
        </w:tc>
        <w:tc>
          <w:tcPr>
            <w:cnfStyle w:val="000010000000" w:firstRow="0" w:lastRow="0" w:firstColumn="0" w:lastColumn="0" w:oddVBand="1" w:evenVBand="0" w:oddHBand="0" w:evenHBand="0" w:firstRowFirstColumn="0" w:firstRowLastColumn="0" w:lastRowFirstColumn="0" w:lastRowLastColumn="0"/>
            <w:tcW w:w="1366" w:type="pct"/>
          </w:tcPr>
          <w:p w14:paraId="1D8FAE52" w14:textId="77777777" w:rsidR="00FB4548" w:rsidRPr="00683B69" w:rsidRDefault="00FB4548" w:rsidP="00683B69">
            <w:r w:rsidRPr="00683B69">
              <w:t>woven fabrics of cotton.</w:t>
            </w:r>
          </w:p>
        </w:tc>
        <w:tc>
          <w:tcPr>
            <w:tcW w:w="1397" w:type="pct"/>
          </w:tcPr>
          <w:p w14:paraId="2C1F3E3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w:t>
            </w:r>
          </w:p>
          <w:p w14:paraId="45A2367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yarn dyeing accompanied by weaving; or</w:t>
            </w:r>
          </w:p>
          <w:p w14:paraId="7B11654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9C07314" w14:textId="77777777" w:rsidR="00FB4548" w:rsidRPr="00683B69" w:rsidRDefault="00FB4548" w:rsidP="00683B69"/>
        </w:tc>
      </w:tr>
      <w:tr w:rsidR="00FB4548" w:rsidRPr="00683B69" w14:paraId="7E01985C" w14:textId="070B7F1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0EE00CE" w14:textId="77777777" w:rsidR="00FB4548" w:rsidRPr="00683B69" w:rsidRDefault="00FB4548" w:rsidP="00683B69">
            <w:bookmarkStart w:id="22" w:name="page90"/>
            <w:bookmarkEnd w:id="22"/>
            <w:r w:rsidRPr="00683B69">
              <w:t>ex Chapter 53</w:t>
            </w:r>
          </w:p>
        </w:tc>
        <w:tc>
          <w:tcPr>
            <w:cnfStyle w:val="000010000000" w:firstRow="0" w:lastRow="0" w:firstColumn="0" w:lastColumn="0" w:oddVBand="1" w:evenVBand="0" w:oddHBand="0" w:evenHBand="0" w:firstRowFirstColumn="0" w:firstRowLastColumn="0" w:lastRowFirstColumn="0" w:lastRowLastColumn="0"/>
            <w:tcW w:w="1366" w:type="pct"/>
          </w:tcPr>
          <w:p w14:paraId="75A1C33D" w14:textId="77777777" w:rsidR="00FB4548" w:rsidRPr="00683B69" w:rsidRDefault="00FB4548" w:rsidP="00683B69">
            <w:r w:rsidRPr="00683B69">
              <w:t>Other vegetable textile fibres; paper yarn and woven fabrics of paper yarn; except for:</w:t>
            </w:r>
          </w:p>
        </w:tc>
        <w:tc>
          <w:tcPr>
            <w:tcW w:w="1397" w:type="pct"/>
          </w:tcPr>
          <w:p w14:paraId="59CBE44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F165683" w14:textId="77777777" w:rsidR="00FB4548" w:rsidRPr="00683B69" w:rsidRDefault="00FB4548" w:rsidP="00683B69"/>
        </w:tc>
      </w:tr>
      <w:tr w:rsidR="00FB4548" w:rsidRPr="00683B69" w14:paraId="0A272239" w14:textId="7701C74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E3F0B71" w14:textId="77777777" w:rsidR="00FB4548" w:rsidRPr="00683B69" w:rsidRDefault="00FB4548" w:rsidP="00683B69">
            <w:r w:rsidRPr="00683B69">
              <w:t>5306 to 5308</w:t>
            </w:r>
          </w:p>
        </w:tc>
        <w:tc>
          <w:tcPr>
            <w:cnfStyle w:val="000010000000" w:firstRow="0" w:lastRow="0" w:firstColumn="0" w:lastColumn="0" w:oddVBand="1" w:evenVBand="0" w:oddHBand="0" w:evenHBand="0" w:firstRowFirstColumn="0" w:firstRowLastColumn="0" w:lastRowFirstColumn="0" w:lastRowLastColumn="0"/>
            <w:tcW w:w="1366" w:type="pct"/>
          </w:tcPr>
          <w:p w14:paraId="73A6B801" w14:textId="77777777" w:rsidR="00FB4548" w:rsidRPr="00683B69" w:rsidRDefault="00FB4548" w:rsidP="00683B69">
            <w:r w:rsidRPr="00683B69">
              <w:t>yarn of other vegetable textile fibres; paper yarn; and</w:t>
            </w:r>
          </w:p>
        </w:tc>
        <w:tc>
          <w:tcPr>
            <w:tcW w:w="1397" w:type="pct"/>
          </w:tcPr>
          <w:p w14:paraId="5DEDE2E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1A474AB6" w14:textId="77777777" w:rsidR="00FB4548" w:rsidRPr="00683B69" w:rsidRDefault="00FB4548" w:rsidP="00683B69"/>
        </w:tc>
      </w:tr>
      <w:tr w:rsidR="00FB4548" w:rsidRPr="00683B69" w14:paraId="46160DFC" w14:textId="3C09E01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A5897D0" w14:textId="77777777" w:rsidR="00FB4548" w:rsidRPr="00683B69" w:rsidRDefault="00FB4548" w:rsidP="00683B69">
            <w:r w:rsidRPr="00683B69">
              <w:lastRenderedPageBreak/>
              <w:t>5309 to 5311</w:t>
            </w:r>
          </w:p>
        </w:tc>
        <w:tc>
          <w:tcPr>
            <w:cnfStyle w:val="000010000000" w:firstRow="0" w:lastRow="0" w:firstColumn="0" w:lastColumn="0" w:oddVBand="1" w:evenVBand="0" w:oddHBand="0" w:evenHBand="0" w:firstRowFirstColumn="0" w:firstRowLastColumn="0" w:lastRowFirstColumn="0" w:lastRowLastColumn="0"/>
            <w:tcW w:w="1366" w:type="pct"/>
          </w:tcPr>
          <w:p w14:paraId="53C4B564" w14:textId="77777777" w:rsidR="00FB4548" w:rsidRPr="00683B69" w:rsidRDefault="00FB4548" w:rsidP="00683B69">
            <w:r w:rsidRPr="00683B69">
              <w:t>woven fabrics of other vegetable textile fibres; woven fabrics of paper yarn.</w:t>
            </w:r>
          </w:p>
        </w:tc>
        <w:tc>
          <w:tcPr>
            <w:tcW w:w="1397" w:type="pct"/>
          </w:tcPr>
          <w:p w14:paraId="3C6FAB5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 made staple fibres or extrusion of man-made filament yarn, in each case accompanied by weaving;</w:t>
            </w:r>
          </w:p>
          <w:p w14:paraId="230C5B8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yarn dyeing accompanied by weaving; or</w:t>
            </w:r>
          </w:p>
          <w:p w14:paraId="2C1F413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61E6A021" w14:textId="77777777" w:rsidR="00FB4548" w:rsidRPr="00683B69" w:rsidRDefault="00FB4548" w:rsidP="00683B69"/>
        </w:tc>
      </w:tr>
      <w:tr w:rsidR="00FB4548" w:rsidRPr="00683B69" w14:paraId="2EAB84F7" w14:textId="679A00A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77EC66" w14:textId="77777777" w:rsidR="00FB4548" w:rsidRPr="00683B69" w:rsidRDefault="00FB4548" w:rsidP="00683B69">
            <w:bookmarkStart w:id="23" w:name="page91"/>
            <w:bookmarkEnd w:id="23"/>
            <w:r w:rsidRPr="00683B69">
              <w:t>5401 to 5406</w:t>
            </w:r>
          </w:p>
        </w:tc>
        <w:tc>
          <w:tcPr>
            <w:cnfStyle w:val="000010000000" w:firstRow="0" w:lastRow="0" w:firstColumn="0" w:lastColumn="0" w:oddVBand="1" w:evenVBand="0" w:oddHBand="0" w:evenHBand="0" w:firstRowFirstColumn="0" w:firstRowLastColumn="0" w:lastRowFirstColumn="0" w:lastRowLastColumn="0"/>
            <w:tcW w:w="1366" w:type="pct"/>
          </w:tcPr>
          <w:p w14:paraId="55B4CEEF" w14:textId="77777777" w:rsidR="00FB4548" w:rsidRPr="00683B69" w:rsidRDefault="00FB4548" w:rsidP="00683B69">
            <w:r w:rsidRPr="00683B69">
              <w:t>Yarn, monofilament and thread of man-made filaments.</w:t>
            </w:r>
          </w:p>
        </w:tc>
        <w:tc>
          <w:tcPr>
            <w:tcW w:w="1397" w:type="pct"/>
          </w:tcPr>
          <w:p w14:paraId="1473846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1A1811BD" w14:textId="77777777" w:rsidR="00FB4548" w:rsidRPr="00683B69" w:rsidRDefault="00FB4548" w:rsidP="00683B69"/>
        </w:tc>
      </w:tr>
      <w:tr w:rsidR="00FB4548" w:rsidRPr="00683B69" w14:paraId="20A50775" w14:textId="286D37E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518C2E3" w14:textId="77777777" w:rsidR="00FB4548" w:rsidRPr="00683B69" w:rsidRDefault="00FB4548" w:rsidP="00683B69">
            <w:r w:rsidRPr="00683B69">
              <w:lastRenderedPageBreak/>
              <w:t>5407 and</w:t>
            </w:r>
          </w:p>
          <w:p w14:paraId="21F93910" w14:textId="77777777" w:rsidR="00FB4548" w:rsidRPr="00683B69" w:rsidRDefault="00FB4548" w:rsidP="00683B69">
            <w:r w:rsidRPr="00683B69">
              <w:t>5408</w:t>
            </w:r>
          </w:p>
        </w:tc>
        <w:tc>
          <w:tcPr>
            <w:cnfStyle w:val="000010000000" w:firstRow="0" w:lastRow="0" w:firstColumn="0" w:lastColumn="0" w:oddVBand="1" w:evenVBand="0" w:oddHBand="0" w:evenHBand="0" w:firstRowFirstColumn="0" w:firstRowLastColumn="0" w:lastRowFirstColumn="0" w:lastRowLastColumn="0"/>
            <w:tcW w:w="1366" w:type="pct"/>
          </w:tcPr>
          <w:p w14:paraId="710ECFEF" w14:textId="77777777" w:rsidR="00FB4548" w:rsidRPr="00683B69" w:rsidRDefault="00FB4548" w:rsidP="00683B69">
            <w:r w:rsidRPr="00683B69">
              <w:t>Woven fabrics of man-made filament yarn.</w:t>
            </w:r>
          </w:p>
        </w:tc>
        <w:tc>
          <w:tcPr>
            <w:tcW w:w="1397" w:type="pct"/>
          </w:tcPr>
          <w:p w14:paraId="604BFBB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5E04409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w:t>
            </w:r>
          </w:p>
          <w:p w14:paraId="642DF78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twisting or texturing accompanied by weaving provided that the value of the non-twisted/non-textured yarns used does not exceed 47,5 % of the ex-works price of the product; or</w:t>
            </w:r>
          </w:p>
          <w:p w14:paraId="527D013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01078F1D" w14:textId="77777777" w:rsidR="00FB4548" w:rsidRPr="00683B69" w:rsidRDefault="00FB4548" w:rsidP="00683B69"/>
        </w:tc>
      </w:tr>
      <w:tr w:rsidR="00FB4548" w:rsidRPr="00683B69" w14:paraId="0597B7BB" w14:textId="1A0A035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E9129E3" w14:textId="77777777" w:rsidR="00FB4548" w:rsidRPr="00683B69" w:rsidRDefault="00FB4548" w:rsidP="00683B69">
            <w:bookmarkStart w:id="24" w:name="page92"/>
            <w:bookmarkEnd w:id="24"/>
            <w:r w:rsidRPr="00683B69">
              <w:t>5501 to 5507</w:t>
            </w:r>
          </w:p>
        </w:tc>
        <w:tc>
          <w:tcPr>
            <w:cnfStyle w:val="000010000000" w:firstRow="0" w:lastRow="0" w:firstColumn="0" w:lastColumn="0" w:oddVBand="1" w:evenVBand="0" w:oddHBand="0" w:evenHBand="0" w:firstRowFirstColumn="0" w:firstRowLastColumn="0" w:lastRowFirstColumn="0" w:lastRowLastColumn="0"/>
            <w:tcW w:w="1366" w:type="pct"/>
          </w:tcPr>
          <w:p w14:paraId="1200A4BC" w14:textId="77777777" w:rsidR="00FB4548" w:rsidRPr="00683B69" w:rsidRDefault="00FB4548" w:rsidP="00683B69">
            <w:r w:rsidRPr="00683B69">
              <w:t>Man-made staple fibres.</w:t>
            </w:r>
          </w:p>
        </w:tc>
        <w:tc>
          <w:tcPr>
            <w:tcW w:w="1397" w:type="pct"/>
          </w:tcPr>
          <w:p w14:paraId="3DBC8DC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w:t>
            </w:r>
          </w:p>
        </w:tc>
        <w:tc>
          <w:tcPr>
            <w:cnfStyle w:val="000010000000" w:firstRow="0" w:lastRow="0" w:firstColumn="0" w:lastColumn="0" w:oddVBand="1" w:evenVBand="0" w:oddHBand="0" w:evenHBand="0" w:firstRowFirstColumn="0" w:firstRowLastColumn="0" w:lastRowFirstColumn="0" w:lastRowLastColumn="0"/>
            <w:tcW w:w="1396" w:type="pct"/>
          </w:tcPr>
          <w:p w14:paraId="0D2FA044" w14:textId="77777777" w:rsidR="00FB4548" w:rsidRPr="00683B69" w:rsidRDefault="00FB4548" w:rsidP="00683B69"/>
        </w:tc>
      </w:tr>
      <w:tr w:rsidR="00FB4548" w:rsidRPr="00683B69" w14:paraId="03093C00" w14:textId="7724066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8702966" w14:textId="77777777" w:rsidR="00FB4548" w:rsidRPr="00683B69" w:rsidRDefault="00FB4548" w:rsidP="00683B69">
            <w:r w:rsidRPr="00683B69">
              <w:t>5508 to 5511</w:t>
            </w:r>
          </w:p>
        </w:tc>
        <w:tc>
          <w:tcPr>
            <w:cnfStyle w:val="000010000000" w:firstRow="0" w:lastRow="0" w:firstColumn="0" w:lastColumn="0" w:oddVBand="1" w:evenVBand="0" w:oddHBand="0" w:evenHBand="0" w:firstRowFirstColumn="0" w:firstRowLastColumn="0" w:lastRowFirstColumn="0" w:lastRowLastColumn="0"/>
            <w:tcW w:w="1366" w:type="pct"/>
          </w:tcPr>
          <w:p w14:paraId="71F0E4D3" w14:textId="77777777" w:rsidR="00FB4548" w:rsidRPr="00683B69" w:rsidRDefault="00FB4548" w:rsidP="00683B69">
            <w:r w:rsidRPr="00683B69">
              <w:t>Yarn and sewing thread of man-made staple fibres.</w:t>
            </w:r>
          </w:p>
        </w:tc>
        <w:tc>
          <w:tcPr>
            <w:tcW w:w="1397" w:type="pct"/>
          </w:tcPr>
          <w:p w14:paraId="41876A6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spinning.3</w:t>
            </w:r>
          </w:p>
        </w:tc>
        <w:tc>
          <w:tcPr>
            <w:cnfStyle w:val="000010000000" w:firstRow="0" w:lastRow="0" w:firstColumn="0" w:lastColumn="0" w:oddVBand="1" w:evenVBand="0" w:oddHBand="0" w:evenHBand="0" w:firstRowFirstColumn="0" w:firstRowLastColumn="0" w:lastRowFirstColumn="0" w:lastRowLastColumn="0"/>
            <w:tcW w:w="1396" w:type="pct"/>
          </w:tcPr>
          <w:p w14:paraId="3C15F691" w14:textId="77777777" w:rsidR="00FB4548" w:rsidRPr="00683B69" w:rsidRDefault="00FB4548" w:rsidP="00683B69"/>
        </w:tc>
      </w:tr>
      <w:tr w:rsidR="00FB4548" w:rsidRPr="00683B69" w14:paraId="4FC0889E" w14:textId="31A0FEC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44F6BEC" w14:textId="77777777" w:rsidR="00FB4548" w:rsidRPr="00683B69" w:rsidRDefault="00FB4548" w:rsidP="00683B69">
            <w:r w:rsidRPr="00683B69">
              <w:lastRenderedPageBreak/>
              <w:t>5512 to 5516</w:t>
            </w:r>
          </w:p>
        </w:tc>
        <w:tc>
          <w:tcPr>
            <w:cnfStyle w:val="000010000000" w:firstRow="0" w:lastRow="0" w:firstColumn="0" w:lastColumn="0" w:oddVBand="1" w:evenVBand="0" w:oddHBand="0" w:evenHBand="0" w:firstRowFirstColumn="0" w:firstRowLastColumn="0" w:lastRowFirstColumn="0" w:lastRowLastColumn="0"/>
            <w:tcW w:w="1366" w:type="pct"/>
          </w:tcPr>
          <w:p w14:paraId="45EBFEC0" w14:textId="77777777" w:rsidR="00FB4548" w:rsidRPr="00683B69" w:rsidRDefault="00FB4548" w:rsidP="00683B69">
            <w:r w:rsidRPr="00683B69">
              <w:t>Woven fabrics of man-made staple fibres.</w:t>
            </w:r>
          </w:p>
        </w:tc>
        <w:tc>
          <w:tcPr>
            <w:tcW w:w="1397" w:type="pct"/>
          </w:tcPr>
          <w:p w14:paraId="0998D73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 made staple fibres or extrusion of man-made filament yarn, in each case accompanied by weaving;</w:t>
            </w:r>
          </w:p>
          <w:p w14:paraId="4784BC5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yarn dyeing accompanied by weaving; or</w:t>
            </w:r>
          </w:p>
          <w:p w14:paraId="4A3AE0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085BEE6B" w14:textId="77777777" w:rsidR="00FB4548" w:rsidRPr="00683B69" w:rsidRDefault="00FB4548" w:rsidP="00683B69"/>
        </w:tc>
      </w:tr>
      <w:tr w:rsidR="00FB4548" w:rsidRPr="00683B69" w14:paraId="1DD48E88" w14:textId="49D6409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6D150E" w14:textId="77777777" w:rsidR="00FB4548" w:rsidRPr="00683B69" w:rsidRDefault="00FB4548" w:rsidP="00683B69">
            <w:bookmarkStart w:id="25" w:name="page93"/>
            <w:bookmarkEnd w:id="25"/>
            <w:r w:rsidRPr="00683B69">
              <w:t>ex Chapter 56</w:t>
            </w:r>
          </w:p>
        </w:tc>
        <w:tc>
          <w:tcPr>
            <w:cnfStyle w:val="000010000000" w:firstRow="0" w:lastRow="0" w:firstColumn="0" w:lastColumn="0" w:oddVBand="1" w:evenVBand="0" w:oddHBand="0" w:evenHBand="0" w:firstRowFirstColumn="0" w:firstRowLastColumn="0" w:lastRowFirstColumn="0" w:lastRowLastColumn="0"/>
            <w:tcW w:w="1366" w:type="pct"/>
          </w:tcPr>
          <w:p w14:paraId="55CD969F" w14:textId="77777777" w:rsidR="00FB4548" w:rsidRPr="00683B69" w:rsidRDefault="00FB4548" w:rsidP="00683B69">
            <w:r w:rsidRPr="00683B69">
              <w:t>Wadding, felt and non-wovens; special yarns; twine, cordage, ropes and cables and articles thereof; except for:</w:t>
            </w:r>
          </w:p>
        </w:tc>
        <w:tc>
          <w:tcPr>
            <w:tcW w:w="1397" w:type="pct"/>
          </w:tcPr>
          <w:p w14:paraId="4B18381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fibres; or</w:t>
            </w:r>
          </w:p>
          <w:p w14:paraId="7B2D8F0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flocking accompanied by dyeing or printing.3</w:t>
            </w:r>
          </w:p>
        </w:tc>
        <w:tc>
          <w:tcPr>
            <w:cnfStyle w:val="000010000000" w:firstRow="0" w:lastRow="0" w:firstColumn="0" w:lastColumn="0" w:oddVBand="1" w:evenVBand="0" w:oddHBand="0" w:evenHBand="0" w:firstRowFirstColumn="0" w:firstRowLastColumn="0" w:lastRowFirstColumn="0" w:lastRowLastColumn="0"/>
            <w:tcW w:w="1396" w:type="pct"/>
          </w:tcPr>
          <w:p w14:paraId="3B78796F" w14:textId="77777777" w:rsidR="00FB4548" w:rsidRPr="00683B69" w:rsidRDefault="00FB4548" w:rsidP="00683B69"/>
        </w:tc>
      </w:tr>
      <w:tr w:rsidR="00B124DD" w:rsidRPr="00683B69" w14:paraId="4E2D83D2" w14:textId="17D760F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E6CB777" w14:textId="77777777" w:rsidR="00B124DD" w:rsidRPr="00683B69" w:rsidRDefault="00B124DD" w:rsidP="00683B69">
            <w:r w:rsidRPr="00683B69">
              <w:t>5602</w:t>
            </w:r>
          </w:p>
        </w:tc>
        <w:tc>
          <w:tcPr>
            <w:cnfStyle w:val="000010000000" w:firstRow="0" w:lastRow="0" w:firstColumn="0" w:lastColumn="0" w:oddVBand="1" w:evenVBand="0" w:oddHBand="0" w:evenHBand="0" w:firstRowFirstColumn="0" w:firstRowLastColumn="0" w:lastRowFirstColumn="0" w:lastRowLastColumn="0"/>
            <w:tcW w:w="1366" w:type="pct"/>
          </w:tcPr>
          <w:p w14:paraId="2BC75C0C" w14:textId="77777777" w:rsidR="00B124DD" w:rsidRPr="00683B69" w:rsidRDefault="00B124DD" w:rsidP="00683B69">
            <w:r w:rsidRPr="00683B69">
              <w:t>felt, whether or not impregnated, coated, covered or laminated:</w:t>
            </w:r>
          </w:p>
        </w:tc>
        <w:tc>
          <w:tcPr>
            <w:tcW w:w="1397" w:type="pct"/>
          </w:tcPr>
          <w:p w14:paraId="1A23101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CB045DD" w14:textId="77777777" w:rsidR="00B124DD" w:rsidRPr="00683B69" w:rsidRDefault="00B124DD" w:rsidP="00683B69"/>
        </w:tc>
      </w:tr>
      <w:tr w:rsidR="00B124DD" w:rsidRPr="00683B69" w14:paraId="771DE04B" w14:textId="517510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326E8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6C4A8EB" w14:textId="77777777" w:rsidR="00B124DD" w:rsidRPr="00683B69" w:rsidRDefault="00B124DD" w:rsidP="00683B69">
            <w:r w:rsidRPr="00683B69">
              <w:t>–</w:t>
            </w:r>
            <w:r w:rsidRPr="00683B69">
              <w:tab/>
              <w:t>needleloom felt; and</w:t>
            </w:r>
          </w:p>
        </w:tc>
        <w:tc>
          <w:tcPr>
            <w:tcW w:w="1397" w:type="pct"/>
          </w:tcPr>
          <w:p w14:paraId="01912102"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fabric formation, However:</w:t>
            </w:r>
          </w:p>
          <w:p w14:paraId="37ABF0D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polypropylene filament of heading 5402;</w:t>
            </w:r>
          </w:p>
          <w:p w14:paraId="5A433AE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polypropylene fibres of heading 5503 or 5506; or</w:t>
            </w:r>
          </w:p>
          <w:p w14:paraId="60378A34"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polypropylene filament tow of heading 5501;</w:t>
            </w:r>
          </w:p>
          <w:p w14:paraId="4DBDE85F"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of which the denomination in all cases of a single filament or fibre is less than 9 decitex,</w:t>
            </w:r>
          </w:p>
          <w:p w14:paraId="09886B8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may be used, provided that their total value does not exceed 40 % of the ex-works price of the product; or</w:t>
            </w:r>
          </w:p>
          <w:p w14:paraId="51925D9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fabric formation alone in the case of felt made from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130595A0" w14:textId="77777777" w:rsidR="00B124DD" w:rsidRPr="00683B69" w:rsidRDefault="00B124DD" w:rsidP="00683B69"/>
        </w:tc>
      </w:tr>
      <w:tr w:rsidR="00B124DD" w:rsidRPr="00683B69" w14:paraId="3BC1B393" w14:textId="5849E0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0346A4B" w14:textId="77777777" w:rsidR="00B124DD" w:rsidRPr="00683B69" w:rsidRDefault="00B124DD" w:rsidP="00683B69">
            <w:bookmarkStart w:id="26" w:name="page94"/>
            <w:bookmarkEnd w:id="26"/>
          </w:p>
        </w:tc>
        <w:tc>
          <w:tcPr>
            <w:cnfStyle w:val="000010000000" w:firstRow="0" w:lastRow="0" w:firstColumn="0" w:lastColumn="0" w:oddVBand="1" w:evenVBand="0" w:oddHBand="0" w:evenHBand="0" w:firstRowFirstColumn="0" w:firstRowLastColumn="0" w:lastRowFirstColumn="0" w:lastRowLastColumn="0"/>
            <w:tcW w:w="1366" w:type="pct"/>
          </w:tcPr>
          <w:p w14:paraId="05DE9CFC" w14:textId="77777777" w:rsidR="00B124DD" w:rsidRPr="00683B69" w:rsidRDefault="00B124DD" w:rsidP="00683B69">
            <w:r w:rsidRPr="00683B69">
              <w:t>–</w:t>
            </w:r>
            <w:r w:rsidRPr="00683B69">
              <w:tab/>
              <w:t>other;</w:t>
            </w:r>
          </w:p>
        </w:tc>
        <w:tc>
          <w:tcPr>
            <w:tcW w:w="1397" w:type="pct"/>
          </w:tcPr>
          <w:p w14:paraId="48392BF0"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fabric formation; or</w:t>
            </w:r>
          </w:p>
          <w:p w14:paraId="54577F7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fabric formation alone in the case of other felt made from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252E1D19" w14:textId="77777777" w:rsidR="00B124DD" w:rsidRPr="00683B69" w:rsidRDefault="00B124DD" w:rsidP="00683B69"/>
        </w:tc>
      </w:tr>
      <w:tr w:rsidR="00FB4548" w:rsidRPr="00683B69" w14:paraId="569FA636" w14:textId="751F13F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112E2DA" w14:textId="77777777" w:rsidR="00FB4548" w:rsidRPr="00683B69" w:rsidRDefault="00FB4548" w:rsidP="00683B69">
            <w:r w:rsidRPr="00683B69">
              <w:t>5603</w:t>
            </w:r>
          </w:p>
        </w:tc>
        <w:tc>
          <w:tcPr>
            <w:cnfStyle w:val="000010000000" w:firstRow="0" w:lastRow="0" w:firstColumn="0" w:lastColumn="0" w:oddVBand="1" w:evenVBand="0" w:oddHBand="0" w:evenHBand="0" w:firstRowFirstColumn="0" w:firstRowLastColumn="0" w:lastRowFirstColumn="0" w:lastRowLastColumn="0"/>
            <w:tcW w:w="1366" w:type="pct"/>
          </w:tcPr>
          <w:p w14:paraId="1C956D82" w14:textId="77777777" w:rsidR="00FB4548" w:rsidRPr="00683B69" w:rsidRDefault="00FB4548" w:rsidP="00683B69">
            <w:r w:rsidRPr="00683B69">
              <w:t>nonwovens whether or not impregnated, coated, covered or laminated;</w:t>
            </w:r>
          </w:p>
        </w:tc>
        <w:tc>
          <w:tcPr>
            <w:tcW w:w="1397" w:type="pct"/>
          </w:tcPr>
          <w:p w14:paraId="2B96E3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444E8476" w14:textId="77777777" w:rsidR="00FB4548" w:rsidRPr="00683B69" w:rsidRDefault="00FB4548" w:rsidP="00683B69"/>
        </w:tc>
      </w:tr>
      <w:tr w:rsidR="00B124DD" w:rsidRPr="00683B69" w14:paraId="06BFBA08" w14:textId="133C7B8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B848BF" w14:textId="77777777" w:rsidR="00B124DD" w:rsidRPr="00683B69" w:rsidRDefault="00B124DD" w:rsidP="00683B69">
            <w:r w:rsidRPr="00683B69">
              <w:t>5604</w:t>
            </w:r>
          </w:p>
        </w:tc>
        <w:tc>
          <w:tcPr>
            <w:cnfStyle w:val="000010000000" w:firstRow="0" w:lastRow="0" w:firstColumn="0" w:lastColumn="0" w:oddVBand="1" w:evenVBand="0" w:oddHBand="0" w:evenHBand="0" w:firstRowFirstColumn="0" w:firstRowLastColumn="0" w:lastRowFirstColumn="0" w:lastRowLastColumn="0"/>
            <w:tcW w:w="1366" w:type="pct"/>
          </w:tcPr>
          <w:p w14:paraId="49CBAD24" w14:textId="77777777" w:rsidR="00B124DD" w:rsidRPr="00683B69" w:rsidRDefault="00B124DD" w:rsidP="00683B69">
            <w:r w:rsidRPr="00683B69">
              <w:t>rubber thread and cord, textile covered; textile yarn, and strip and the like of heading 5404 or 5405, impregnated, coated, covered or sheathed with rubber or plastics:</w:t>
            </w:r>
          </w:p>
        </w:tc>
        <w:tc>
          <w:tcPr>
            <w:tcW w:w="1397" w:type="pct"/>
          </w:tcPr>
          <w:p w14:paraId="25BE0B2E"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5AFF80" w14:textId="77777777" w:rsidR="00B124DD" w:rsidRPr="00683B69" w:rsidRDefault="00B124DD" w:rsidP="00683B69"/>
        </w:tc>
      </w:tr>
      <w:tr w:rsidR="00B124DD" w:rsidRPr="00683B69" w14:paraId="40BA3F78" w14:textId="480879BD"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45081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F9708B9" w14:textId="77777777" w:rsidR="00B124DD" w:rsidRPr="00683B69" w:rsidRDefault="00B124DD" w:rsidP="00683B69">
            <w:r w:rsidRPr="00683B69">
              <w:t>–</w:t>
            </w:r>
            <w:r w:rsidRPr="00683B69">
              <w:tab/>
              <w:t>rubber thread and cord, textile covered; and</w:t>
            </w:r>
          </w:p>
        </w:tc>
        <w:tc>
          <w:tcPr>
            <w:tcW w:w="1397" w:type="pct"/>
          </w:tcPr>
          <w:p w14:paraId="00365DD4"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96" w:type="pct"/>
          </w:tcPr>
          <w:p w14:paraId="08330FE5" w14:textId="77777777" w:rsidR="00B124DD" w:rsidRPr="00683B69" w:rsidRDefault="00B124DD" w:rsidP="00683B69"/>
        </w:tc>
      </w:tr>
      <w:tr w:rsidR="00B124DD" w:rsidRPr="00683B69" w14:paraId="29562C9C" w14:textId="29F57B9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421B3F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C00E224" w14:textId="77777777" w:rsidR="00B124DD" w:rsidRPr="00683B69" w:rsidRDefault="00B124DD" w:rsidP="00683B69">
            <w:r w:rsidRPr="00683B69">
              <w:t>–</w:t>
            </w:r>
            <w:r w:rsidRPr="00683B69">
              <w:tab/>
              <w:t>other;</w:t>
            </w:r>
          </w:p>
        </w:tc>
        <w:tc>
          <w:tcPr>
            <w:tcW w:w="1397" w:type="pct"/>
          </w:tcPr>
          <w:p w14:paraId="28F064C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fibres.3</w:t>
            </w:r>
          </w:p>
        </w:tc>
        <w:tc>
          <w:tcPr>
            <w:cnfStyle w:val="000010000000" w:firstRow="0" w:lastRow="0" w:firstColumn="0" w:lastColumn="0" w:oddVBand="1" w:evenVBand="0" w:oddHBand="0" w:evenHBand="0" w:firstRowFirstColumn="0" w:firstRowLastColumn="0" w:lastRowFirstColumn="0" w:lastRowLastColumn="0"/>
            <w:tcW w:w="1396" w:type="pct"/>
          </w:tcPr>
          <w:p w14:paraId="49922611" w14:textId="77777777" w:rsidR="00B124DD" w:rsidRPr="00683B69" w:rsidRDefault="00B124DD" w:rsidP="00683B69"/>
        </w:tc>
      </w:tr>
      <w:tr w:rsidR="00FB4548" w:rsidRPr="00683B69" w14:paraId="0F0225C9" w14:textId="06CB437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9FA371C" w14:textId="77777777" w:rsidR="00FB4548" w:rsidRPr="00683B69" w:rsidRDefault="00FB4548" w:rsidP="00683B69">
            <w:r w:rsidRPr="00683B69">
              <w:lastRenderedPageBreak/>
              <w:t>5605</w:t>
            </w:r>
          </w:p>
        </w:tc>
        <w:tc>
          <w:tcPr>
            <w:cnfStyle w:val="000010000000" w:firstRow="0" w:lastRow="0" w:firstColumn="0" w:lastColumn="0" w:oddVBand="1" w:evenVBand="0" w:oddHBand="0" w:evenHBand="0" w:firstRowFirstColumn="0" w:firstRowLastColumn="0" w:lastRowFirstColumn="0" w:lastRowLastColumn="0"/>
            <w:tcW w:w="1366" w:type="pct"/>
          </w:tcPr>
          <w:p w14:paraId="3F21103A" w14:textId="77777777" w:rsidR="00FB4548" w:rsidRPr="00683B69" w:rsidRDefault="00FB4548" w:rsidP="00683B69">
            <w:r w:rsidRPr="00683B69">
              <w:t>metallised yarn, whether or not gimped, being textile yarn, or strip or the like of heading 5404 or 5405, combined with metal in the form of thread, strip or powder or covered with metal; and</w:t>
            </w:r>
          </w:p>
        </w:tc>
        <w:tc>
          <w:tcPr>
            <w:tcW w:w="1397" w:type="pct"/>
          </w:tcPr>
          <w:p w14:paraId="72785FD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or man-made staple fibres.3</w:t>
            </w:r>
          </w:p>
        </w:tc>
        <w:tc>
          <w:tcPr>
            <w:cnfStyle w:val="000010000000" w:firstRow="0" w:lastRow="0" w:firstColumn="0" w:lastColumn="0" w:oddVBand="1" w:evenVBand="0" w:oddHBand="0" w:evenHBand="0" w:firstRowFirstColumn="0" w:firstRowLastColumn="0" w:lastRowFirstColumn="0" w:lastRowLastColumn="0"/>
            <w:tcW w:w="1396" w:type="pct"/>
          </w:tcPr>
          <w:p w14:paraId="3EE7747C" w14:textId="77777777" w:rsidR="00FB4548" w:rsidRPr="00683B69" w:rsidRDefault="00FB4548" w:rsidP="00683B69"/>
        </w:tc>
      </w:tr>
      <w:tr w:rsidR="00FB4548" w:rsidRPr="00683B69" w14:paraId="5D30D95A" w14:textId="506C8D7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264C79F" w14:textId="77777777" w:rsidR="00FB4548" w:rsidRPr="00683B69" w:rsidRDefault="00FB4548" w:rsidP="00683B69">
            <w:bookmarkStart w:id="27" w:name="page95"/>
            <w:bookmarkEnd w:id="27"/>
            <w:r w:rsidRPr="00683B69">
              <w:t>5606</w:t>
            </w:r>
          </w:p>
        </w:tc>
        <w:tc>
          <w:tcPr>
            <w:cnfStyle w:val="000010000000" w:firstRow="0" w:lastRow="0" w:firstColumn="0" w:lastColumn="0" w:oddVBand="1" w:evenVBand="0" w:oddHBand="0" w:evenHBand="0" w:firstRowFirstColumn="0" w:firstRowLastColumn="0" w:lastRowFirstColumn="0" w:lastRowLastColumn="0"/>
            <w:tcW w:w="1366" w:type="pct"/>
          </w:tcPr>
          <w:p w14:paraId="3F4AC7D3" w14:textId="77777777" w:rsidR="00FB4548" w:rsidRPr="00683B69" w:rsidRDefault="00FB4548" w:rsidP="00683B69">
            <w:r w:rsidRPr="00683B69">
              <w:t>gimped yarn, and strip and the like of heading 5404 or 5405, gimped (other than those of heading 5605 and gimped horsehair yarn); chenille yarn (including flock chenille yarn); loop</w:t>
            </w:r>
          </w:p>
          <w:p w14:paraId="32E0BD50" w14:textId="77777777" w:rsidR="00FB4548" w:rsidRPr="00683B69" w:rsidRDefault="00FB4548" w:rsidP="00683B69">
            <w:r w:rsidRPr="00683B69">
              <w:t>wale-yarn.</w:t>
            </w:r>
          </w:p>
        </w:tc>
        <w:tc>
          <w:tcPr>
            <w:tcW w:w="1397" w:type="pct"/>
          </w:tcPr>
          <w:p w14:paraId="72CB652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or man-made staple fibres;</w:t>
            </w:r>
          </w:p>
          <w:p w14:paraId="7FF460C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accompanied with flocking; or flocking accompanied by dyeing.3</w:t>
            </w:r>
          </w:p>
        </w:tc>
        <w:tc>
          <w:tcPr>
            <w:cnfStyle w:val="000010000000" w:firstRow="0" w:lastRow="0" w:firstColumn="0" w:lastColumn="0" w:oddVBand="1" w:evenVBand="0" w:oddHBand="0" w:evenHBand="0" w:firstRowFirstColumn="0" w:firstRowLastColumn="0" w:lastRowFirstColumn="0" w:lastRowLastColumn="0"/>
            <w:tcW w:w="1396" w:type="pct"/>
          </w:tcPr>
          <w:p w14:paraId="6F7CE972" w14:textId="77777777" w:rsidR="00FB4548" w:rsidRPr="00683B69" w:rsidRDefault="00FB4548" w:rsidP="00683B69"/>
        </w:tc>
      </w:tr>
      <w:tr w:rsidR="00FB4548" w:rsidRPr="00683B69" w14:paraId="37E188A1" w14:textId="2614AFF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E72B60B" w14:textId="77777777" w:rsidR="00FB4548" w:rsidRPr="00683B69" w:rsidRDefault="00FB4548" w:rsidP="00683B69">
            <w:bookmarkStart w:id="28" w:name="page96"/>
            <w:bookmarkEnd w:id="28"/>
            <w:r w:rsidRPr="00683B69">
              <w:t>Chapter 57</w:t>
            </w:r>
          </w:p>
        </w:tc>
        <w:tc>
          <w:tcPr>
            <w:cnfStyle w:val="000010000000" w:firstRow="0" w:lastRow="0" w:firstColumn="0" w:lastColumn="0" w:oddVBand="1" w:evenVBand="0" w:oddHBand="0" w:evenHBand="0" w:firstRowFirstColumn="0" w:firstRowLastColumn="0" w:lastRowFirstColumn="0" w:lastRowLastColumn="0"/>
            <w:tcW w:w="1366" w:type="pct"/>
          </w:tcPr>
          <w:p w14:paraId="21BE903D" w14:textId="77777777" w:rsidR="00FB4548" w:rsidRPr="00683B69" w:rsidRDefault="00FB4548" w:rsidP="00683B69">
            <w:r w:rsidRPr="00683B69">
              <w:t>Carpets and other textile floor coverings.</w:t>
            </w:r>
          </w:p>
        </w:tc>
        <w:tc>
          <w:tcPr>
            <w:tcW w:w="1397" w:type="pct"/>
          </w:tcPr>
          <w:p w14:paraId="26B033D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 manufacture from coir yarn or sisal yarn or jute yarn;</w:t>
            </w:r>
          </w:p>
          <w:p w14:paraId="50C1F4C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flocking accompanied by dyeing or by printing; or tufting accompanied by dyeing or by printing.</w:t>
            </w:r>
          </w:p>
          <w:p w14:paraId="3BD96F0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non-woven techniques including needle punching.3</w:t>
            </w:r>
          </w:p>
          <w:p w14:paraId="1F856AD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However:</w:t>
            </w:r>
          </w:p>
          <w:p w14:paraId="5C6060E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polypropylene filament of heading 5402,</w:t>
            </w:r>
          </w:p>
          <w:p w14:paraId="7872F4A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polypropylene fibres of heading 5503 or 5506, or</w:t>
            </w:r>
          </w:p>
          <w:p w14:paraId="6D20B05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polypropylene filament tow of heading 5501,</w:t>
            </w:r>
          </w:p>
          <w:p w14:paraId="1A19D53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of which the denomination in all cases of a single filament or fibre is less than 9 decitex, may be used, provided that their total value does not exceed 40 % of the ex-works price of the product.</w:t>
            </w:r>
          </w:p>
          <w:p w14:paraId="6C168B0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Jute fabric may be used as a backing.</w:t>
            </w:r>
          </w:p>
        </w:tc>
        <w:tc>
          <w:tcPr>
            <w:cnfStyle w:val="000010000000" w:firstRow="0" w:lastRow="0" w:firstColumn="0" w:lastColumn="0" w:oddVBand="1" w:evenVBand="0" w:oddHBand="0" w:evenHBand="0" w:firstRowFirstColumn="0" w:firstRowLastColumn="0" w:lastRowFirstColumn="0" w:lastRowLastColumn="0"/>
            <w:tcW w:w="1396" w:type="pct"/>
          </w:tcPr>
          <w:p w14:paraId="02AFE383" w14:textId="77777777" w:rsidR="00FB4548" w:rsidRPr="00683B69" w:rsidRDefault="00FB4548" w:rsidP="00683B69"/>
        </w:tc>
      </w:tr>
      <w:tr w:rsidR="00FB4548" w:rsidRPr="00683B69" w14:paraId="625A31A4" w14:textId="30B7DC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ACDD4DC" w14:textId="77777777" w:rsidR="00FB4548" w:rsidRPr="00683B69" w:rsidRDefault="00FB4548" w:rsidP="00683B69">
            <w:bookmarkStart w:id="29" w:name="page97"/>
            <w:bookmarkEnd w:id="29"/>
            <w:r w:rsidRPr="00683B69">
              <w:lastRenderedPageBreak/>
              <w:t>ex Chapter 58</w:t>
            </w:r>
          </w:p>
        </w:tc>
        <w:tc>
          <w:tcPr>
            <w:cnfStyle w:val="000010000000" w:firstRow="0" w:lastRow="0" w:firstColumn="0" w:lastColumn="0" w:oddVBand="1" w:evenVBand="0" w:oddHBand="0" w:evenHBand="0" w:firstRowFirstColumn="0" w:firstRowLastColumn="0" w:lastRowFirstColumn="0" w:lastRowLastColumn="0"/>
            <w:tcW w:w="1366" w:type="pct"/>
          </w:tcPr>
          <w:p w14:paraId="056BD012" w14:textId="77777777" w:rsidR="00FB4548" w:rsidRPr="00683B69" w:rsidRDefault="00FB4548" w:rsidP="00683B69">
            <w:r w:rsidRPr="00683B69">
              <w:t>Special woven fabrics; tufted textile fabrics; lace; tapestries; trimmings; and embroidery; except for:</w:t>
            </w:r>
          </w:p>
        </w:tc>
        <w:tc>
          <w:tcPr>
            <w:tcW w:w="1397" w:type="pct"/>
          </w:tcPr>
          <w:p w14:paraId="1419F55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weaving;</w:t>
            </w:r>
          </w:p>
          <w:p w14:paraId="42E5EA4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flocking or coating; flocking accompanied by dyeing or by printing;</w:t>
            </w:r>
          </w:p>
          <w:p w14:paraId="0959F10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yarn dyeing accompanied by weaving; or</w:t>
            </w:r>
          </w:p>
          <w:p w14:paraId="5A7F57D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88C3DCA" w14:textId="77777777" w:rsidR="00FB4548" w:rsidRPr="00683B69" w:rsidRDefault="00FB4548" w:rsidP="00683B69"/>
        </w:tc>
      </w:tr>
      <w:tr w:rsidR="00FB4548" w:rsidRPr="00683B69" w14:paraId="2211C8C3" w14:textId="572B2C7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92F4C8D" w14:textId="77777777" w:rsidR="00FB4548" w:rsidRPr="00683B69" w:rsidRDefault="00FB4548" w:rsidP="00683B69">
            <w:r w:rsidRPr="00683B69">
              <w:t>5805</w:t>
            </w:r>
          </w:p>
        </w:tc>
        <w:tc>
          <w:tcPr>
            <w:cnfStyle w:val="000010000000" w:firstRow="0" w:lastRow="0" w:firstColumn="0" w:lastColumn="0" w:oddVBand="1" w:evenVBand="0" w:oddHBand="0" w:evenHBand="0" w:firstRowFirstColumn="0" w:firstRowLastColumn="0" w:lastRowFirstColumn="0" w:lastRowLastColumn="0"/>
            <w:tcW w:w="1366" w:type="pct"/>
          </w:tcPr>
          <w:p w14:paraId="66988D3E" w14:textId="77777777" w:rsidR="00FB4548" w:rsidRPr="00683B69" w:rsidRDefault="00FB4548" w:rsidP="00683B69">
            <w:r w:rsidRPr="00683B69">
              <w:t>hand-woven tapestries of the types Gobelins, Flanders, Aubusson, Beauvais and the like, and needle-worked tapestries (for example, petit point, cross stitch), whether or not made up; and</w:t>
            </w:r>
          </w:p>
        </w:tc>
        <w:tc>
          <w:tcPr>
            <w:tcW w:w="1397" w:type="pct"/>
          </w:tcPr>
          <w:p w14:paraId="056F836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E56F43B" w14:textId="77777777" w:rsidR="00FB4548" w:rsidRPr="00683B69" w:rsidRDefault="00FB4548" w:rsidP="00683B69"/>
        </w:tc>
      </w:tr>
      <w:tr w:rsidR="00FB4548" w:rsidRPr="00683B69" w14:paraId="6B287492" w14:textId="58E44B1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F4FA45A" w14:textId="77777777" w:rsidR="00FB4548" w:rsidRPr="00683B69" w:rsidRDefault="00FB4548" w:rsidP="00683B69">
            <w:r w:rsidRPr="00683B69">
              <w:t>5810</w:t>
            </w:r>
          </w:p>
        </w:tc>
        <w:tc>
          <w:tcPr>
            <w:cnfStyle w:val="000010000000" w:firstRow="0" w:lastRow="0" w:firstColumn="0" w:lastColumn="0" w:oddVBand="1" w:evenVBand="0" w:oddHBand="0" w:evenHBand="0" w:firstRowFirstColumn="0" w:firstRowLastColumn="0" w:lastRowFirstColumn="0" w:lastRowLastColumn="0"/>
            <w:tcW w:w="1366" w:type="pct"/>
          </w:tcPr>
          <w:p w14:paraId="4D60DD6C" w14:textId="77777777" w:rsidR="00FB4548" w:rsidRPr="00683B69" w:rsidRDefault="00FB4548" w:rsidP="00683B69">
            <w:r w:rsidRPr="00683B69">
              <w:t>embroidery in the piece, in strips or in motifs.</w:t>
            </w:r>
          </w:p>
        </w:tc>
        <w:tc>
          <w:tcPr>
            <w:tcW w:w="1397" w:type="pct"/>
          </w:tcPr>
          <w:p w14:paraId="181B521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92141B1" w14:textId="77777777" w:rsidR="00FB4548" w:rsidRPr="00683B69" w:rsidRDefault="00FB4548" w:rsidP="00683B69"/>
        </w:tc>
      </w:tr>
      <w:tr w:rsidR="00FB4548" w:rsidRPr="00683B69" w14:paraId="08F6CF0C" w14:textId="1BE1EDB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7AAD48" w14:textId="77777777" w:rsidR="00FB4548" w:rsidRPr="00683B69" w:rsidRDefault="00FB4548" w:rsidP="00683B69">
            <w:bookmarkStart w:id="30" w:name="page98"/>
            <w:bookmarkEnd w:id="30"/>
            <w:r w:rsidRPr="00683B69">
              <w:t>5901</w:t>
            </w:r>
          </w:p>
        </w:tc>
        <w:tc>
          <w:tcPr>
            <w:cnfStyle w:val="000010000000" w:firstRow="0" w:lastRow="0" w:firstColumn="0" w:lastColumn="0" w:oddVBand="1" w:evenVBand="0" w:oddHBand="0" w:evenHBand="0" w:firstRowFirstColumn="0" w:firstRowLastColumn="0" w:lastRowFirstColumn="0" w:lastRowLastColumn="0"/>
            <w:tcW w:w="1366" w:type="pct"/>
          </w:tcPr>
          <w:p w14:paraId="7756701B" w14:textId="77777777" w:rsidR="00FB4548" w:rsidRPr="00683B69" w:rsidRDefault="00FB4548" w:rsidP="00683B69">
            <w:r w:rsidRPr="00683B69">
              <w:t>Textile fabrics coated with gum or amylaceous substances, of a kind used for the outer covers of books or the like; tracing cloth; prepared painting canvas; buckram and similar stiffened textile fabrics of a kind used for hat foundations.</w:t>
            </w:r>
          </w:p>
        </w:tc>
        <w:tc>
          <w:tcPr>
            <w:tcW w:w="1397" w:type="pct"/>
          </w:tcPr>
          <w:p w14:paraId="4A17AA8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flocking or by coating; or 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1396" w:type="pct"/>
          </w:tcPr>
          <w:p w14:paraId="4568FA64" w14:textId="77777777" w:rsidR="00FB4548" w:rsidRPr="00683B69" w:rsidRDefault="00FB4548" w:rsidP="00683B69"/>
        </w:tc>
      </w:tr>
      <w:tr w:rsidR="00B124DD" w:rsidRPr="00683B69" w14:paraId="18A2E131" w14:textId="675AACA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F71C171" w14:textId="77777777" w:rsidR="00B124DD" w:rsidRPr="00683B69" w:rsidRDefault="00B124DD" w:rsidP="00683B69">
            <w:r w:rsidRPr="00683B69">
              <w:lastRenderedPageBreak/>
              <w:t>5902</w:t>
            </w:r>
          </w:p>
        </w:tc>
        <w:tc>
          <w:tcPr>
            <w:cnfStyle w:val="000010000000" w:firstRow="0" w:lastRow="0" w:firstColumn="0" w:lastColumn="0" w:oddVBand="1" w:evenVBand="0" w:oddHBand="0" w:evenHBand="0" w:firstRowFirstColumn="0" w:firstRowLastColumn="0" w:lastRowFirstColumn="0" w:lastRowLastColumn="0"/>
            <w:tcW w:w="1366" w:type="pct"/>
          </w:tcPr>
          <w:p w14:paraId="4A171432" w14:textId="77777777" w:rsidR="00B124DD" w:rsidRPr="00683B69" w:rsidRDefault="00B124DD" w:rsidP="00683B69">
            <w:r w:rsidRPr="00683B69">
              <w:t>Tyre cord fabric of high tenacity yarn of nylon or other polyamides, polyesters or viscose rayon:</w:t>
            </w:r>
          </w:p>
        </w:tc>
        <w:tc>
          <w:tcPr>
            <w:tcW w:w="1397" w:type="pct"/>
          </w:tcPr>
          <w:p w14:paraId="726E9DA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C9EC389" w14:textId="77777777" w:rsidR="00B124DD" w:rsidRPr="00683B69" w:rsidRDefault="00B124DD" w:rsidP="00683B69"/>
        </w:tc>
      </w:tr>
      <w:tr w:rsidR="00B124DD" w:rsidRPr="00683B69" w14:paraId="0ACADDE0" w14:textId="11C02714"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A5E04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598F414" w14:textId="77777777" w:rsidR="00B124DD" w:rsidRPr="00683B69" w:rsidRDefault="00B124DD" w:rsidP="00683B69">
            <w:r w:rsidRPr="00683B69">
              <w:t>–</w:t>
            </w:r>
            <w:r w:rsidRPr="00683B69">
              <w:tab/>
              <w:t>containing not more than 90 % by weight of textile materials</w:t>
            </w:r>
          </w:p>
        </w:tc>
        <w:tc>
          <w:tcPr>
            <w:tcW w:w="1397" w:type="pct"/>
          </w:tcPr>
          <w:p w14:paraId="37D894A2"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13A7E89C" w14:textId="77777777" w:rsidR="00B124DD" w:rsidRPr="00683B69" w:rsidRDefault="00B124DD" w:rsidP="00683B69"/>
        </w:tc>
      </w:tr>
      <w:tr w:rsidR="00B124DD" w:rsidRPr="00683B69" w14:paraId="3D6FABB3" w14:textId="2B9360F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3AE97B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7C0024CB" w14:textId="77777777" w:rsidR="00B124DD" w:rsidRPr="00683B69" w:rsidRDefault="00B124DD" w:rsidP="00683B69">
            <w:r w:rsidRPr="00683B69">
              <w:t>–</w:t>
            </w:r>
            <w:r w:rsidRPr="00683B69">
              <w:tab/>
              <w:t>other</w:t>
            </w:r>
          </w:p>
        </w:tc>
        <w:tc>
          <w:tcPr>
            <w:tcW w:w="1397" w:type="pct"/>
          </w:tcPr>
          <w:p w14:paraId="2C90789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4FFAE733" w14:textId="77777777" w:rsidR="00B124DD" w:rsidRPr="00683B69" w:rsidRDefault="00B124DD" w:rsidP="00683B69"/>
        </w:tc>
      </w:tr>
      <w:tr w:rsidR="00FB4548" w:rsidRPr="00683B69" w14:paraId="37C091EA" w14:textId="67846DB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01AC042" w14:textId="77777777" w:rsidR="00FB4548" w:rsidRPr="00683B69" w:rsidRDefault="00FB4548" w:rsidP="00683B69">
            <w:r w:rsidRPr="00683B69">
              <w:t>5903</w:t>
            </w:r>
          </w:p>
        </w:tc>
        <w:tc>
          <w:tcPr>
            <w:cnfStyle w:val="000010000000" w:firstRow="0" w:lastRow="0" w:firstColumn="0" w:lastColumn="0" w:oddVBand="1" w:evenVBand="0" w:oddHBand="0" w:evenHBand="0" w:firstRowFirstColumn="0" w:firstRowLastColumn="0" w:lastRowFirstColumn="0" w:lastRowLastColumn="0"/>
            <w:tcW w:w="1366" w:type="pct"/>
          </w:tcPr>
          <w:p w14:paraId="1D4E495E" w14:textId="77777777" w:rsidR="00FB4548" w:rsidRPr="00683B69" w:rsidRDefault="00FB4548" w:rsidP="00683B69">
            <w:r w:rsidRPr="00683B69">
              <w:t>Textile fabrics impregnated, coated, covered or laminated with plastics, other than those of heading 5902.</w:t>
            </w:r>
          </w:p>
        </w:tc>
        <w:tc>
          <w:tcPr>
            <w:tcW w:w="1397" w:type="pct"/>
          </w:tcPr>
          <w:p w14:paraId="5F61672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or</w:t>
            </w:r>
          </w:p>
          <w:p w14:paraId="36BE25E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E71C551" w14:textId="77777777" w:rsidR="00FB4548" w:rsidRPr="00683B69" w:rsidRDefault="00FB4548" w:rsidP="00683B69"/>
        </w:tc>
      </w:tr>
      <w:tr w:rsidR="00FB4548" w:rsidRPr="00683B69" w14:paraId="558A4C35" w14:textId="4DABAB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E0F02F" w14:textId="77777777" w:rsidR="00FB4548" w:rsidRPr="00683B69" w:rsidRDefault="00FB4548" w:rsidP="00683B69">
            <w:bookmarkStart w:id="31" w:name="page99"/>
            <w:bookmarkStart w:id="32" w:name="page100"/>
            <w:bookmarkEnd w:id="31"/>
            <w:bookmarkEnd w:id="32"/>
            <w:r w:rsidRPr="00683B69">
              <w:t>5904</w:t>
            </w:r>
          </w:p>
        </w:tc>
        <w:tc>
          <w:tcPr>
            <w:cnfStyle w:val="000010000000" w:firstRow="0" w:lastRow="0" w:firstColumn="0" w:lastColumn="0" w:oddVBand="1" w:evenVBand="0" w:oddHBand="0" w:evenHBand="0" w:firstRowFirstColumn="0" w:firstRowLastColumn="0" w:lastRowFirstColumn="0" w:lastRowLastColumn="0"/>
            <w:tcW w:w="1366" w:type="pct"/>
          </w:tcPr>
          <w:p w14:paraId="706AFC8F" w14:textId="77777777" w:rsidR="00FB4548" w:rsidRPr="00683B69" w:rsidRDefault="00FB4548" w:rsidP="00683B69">
            <w:r w:rsidRPr="00683B69">
              <w:t>Linoleum, whether or not cut to shape; floor coverings consisting of a coating or covering applied on a textile backing, whether or not cut to shape.</w:t>
            </w:r>
          </w:p>
        </w:tc>
        <w:tc>
          <w:tcPr>
            <w:tcW w:w="1397" w:type="pct"/>
          </w:tcPr>
          <w:p w14:paraId="5367F0B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coating.3</w:t>
            </w:r>
          </w:p>
        </w:tc>
        <w:tc>
          <w:tcPr>
            <w:cnfStyle w:val="000010000000" w:firstRow="0" w:lastRow="0" w:firstColumn="0" w:lastColumn="0" w:oddVBand="1" w:evenVBand="0" w:oddHBand="0" w:evenHBand="0" w:firstRowFirstColumn="0" w:firstRowLastColumn="0" w:lastRowFirstColumn="0" w:lastRowLastColumn="0"/>
            <w:tcW w:w="1396" w:type="pct"/>
          </w:tcPr>
          <w:p w14:paraId="4DD8E632" w14:textId="77777777" w:rsidR="00FB4548" w:rsidRPr="00683B69" w:rsidRDefault="00FB4548" w:rsidP="00683B69"/>
        </w:tc>
      </w:tr>
      <w:tr w:rsidR="00B124DD" w:rsidRPr="00683B69" w14:paraId="42211845" w14:textId="1503F1D8"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9A8225" w14:textId="77777777" w:rsidR="00B124DD" w:rsidRPr="00683B69" w:rsidRDefault="00B124DD" w:rsidP="00683B69">
            <w:r w:rsidRPr="00683B69">
              <w:t>5905</w:t>
            </w:r>
          </w:p>
        </w:tc>
        <w:tc>
          <w:tcPr>
            <w:cnfStyle w:val="000010000000" w:firstRow="0" w:lastRow="0" w:firstColumn="0" w:lastColumn="0" w:oddVBand="1" w:evenVBand="0" w:oddHBand="0" w:evenHBand="0" w:firstRowFirstColumn="0" w:firstRowLastColumn="0" w:lastRowFirstColumn="0" w:lastRowLastColumn="0"/>
            <w:tcW w:w="1366" w:type="pct"/>
          </w:tcPr>
          <w:p w14:paraId="037F86B5" w14:textId="77777777" w:rsidR="00B124DD" w:rsidRPr="00683B69" w:rsidRDefault="00B124DD" w:rsidP="00683B69">
            <w:r w:rsidRPr="00683B69">
              <w:t>Textile wall coverings:</w:t>
            </w:r>
          </w:p>
        </w:tc>
        <w:tc>
          <w:tcPr>
            <w:tcW w:w="1397" w:type="pct"/>
          </w:tcPr>
          <w:p w14:paraId="4E5F893F"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361B19A" w14:textId="77777777" w:rsidR="00B124DD" w:rsidRPr="00683B69" w:rsidRDefault="00B124DD" w:rsidP="00683B69"/>
        </w:tc>
      </w:tr>
      <w:tr w:rsidR="00B124DD" w:rsidRPr="00683B69" w14:paraId="2285E39E" w14:textId="65E73B6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ACD58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3875F73" w14:textId="77777777" w:rsidR="00B124DD" w:rsidRPr="00683B69" w:rsidRDefault="00B124DD" w:rsidP="00683B69">
            <w:r w:rsidRPr="00683B69">
              <w:t>–</w:t>
            </w:r>
            <w:r w:rsidRPr="00683B69">
              <w:tab/>
              <w:t>impregnated, coated, covered or laminated with rubber, plastics or other materials</w:t>
            </w:r>
          </w:p>
        </w:tc>
        <w:tc>
          <w:tcPr>
            <w:tcW w:w="1397" w:type="pct"/>
          </w:tcPr>
          <w:p w14:paraId="1B65915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72DE01A7" w14:textId="77777777" w:rsidR="00B124DD" w:rsidRPr="00683B69" w:rsidRDefault="00B124DD" w:rsidP="00683B69"/>
        </w:tc>
      </w:tr>
      <w:tr w:rsidR="00B124DD" w:rsidRPr="00683B69" w14:paraId="1F6DEED4" w14:textId="49F268D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579E78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30B44305" w14:textId="77777777" w:rsidR="00B124DD" w:rsidRPr="00683B69" w:rsidRDefault="00B124DD" w:rsidP="00683B69">
            <w:r w:rsidRPr="00683B69">
              <w:t>–</w:t>
            </w:r>
            <w:r w:rsidRPr="00683B69">
              <w:tab/>
              <w:t>other</w:t>
            </w:r>
          </w:p>
        </w:tc>
        <w:tc>
          <w:tcPr>
            <w:tcW w:w="1397" w:type="pct"/>
          </w:tcPr>
          <w:p w14:paraId="0E7BDEE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weaving;</w:t>
            </w:r>
          </w:p>
          <w:p w14:paraId="4122ED5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or</w:t>
            </w:r>
          </w:p>
          <w:p w14:paraId="73F880B1"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73ABEB38" w14:textId="77777777" w:rsidR="00B124DD" w:rsidRPr="00683B69" w:rsidRDefault="00B124DD" w:rsidP="00683B69"/>
        </w:tc>
      </w:tr>
      <w:tr w:rsidR="00B124DD" w:rsidRPr="00683B69" w14:paraId="06857AEA" w14:textId="256BC69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95E2F74" w14:textId="77777777" w:rsidR="00B124DD" w:rsidRPr="00683B69" w:rsidRDefault="00B124DD" w:rsidP="00683B69">
            <w:bookmarkStart w:id="33" w:name="page101"/>
            <w:bookmarkEnd w:id="33"/>
            <w:r w:rsidRPr="00683B69">
              <w:t>5906</w:t>
            </w:r>
          </w:p>
        </w:tc>
        <w:tc>
          <w:tcPr>
            <w:cnfStyle w:val="000010000000" w:firstRow="0" w:lastRow="0" w:firstColumn="0" w:lastColumn="0" w:oddVBand="1" w:evenVBand="0" w:oddHBand="0" w:evenHBand="0" w:firstRowFirstColumn="0" w:firstRowLastColumn="0" w:lastRowFirstColumn="0" w:lastRowLastColumn="0"/>
            <w:tcW w:w="1366" w:type="pct"/>
          </w:tcPr>
          <w:p w14:paraId="4D4F440A" w14:textId="77777777" w:rsidR="00B124DD" w:rsidRPr="00683B69" w:rsidRDefault="00B124DD" w:rsidP="00683B69">
            <w:r w:rsidRPr="00683B69">
              <w:t>Rubberised textile fabrics, other than those of heading 5902:</w:t>
            </w:r>
          </w:p>
        </w:tc>
        <w:tc>
          <w:tcPr>
            <w:tcW w:w="1397" w:type="pct"/>
          </w:tcPr>
          <w:p w14:paraId="74F217BC"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2AF7E3B" w14:textId="77777777" w:rsidR="00B124DD" w:rsidRPr="00683B69" w:rsidRDefault="00B124DD" w:rsidP="00683B69"/>
        </w:tc>
      </w:tr>
      <w:tr w:rsidR="00B124DD" w:rsidRPr="00683B69" w14:paraId="353D6CB4" w14:textId="118A675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9C920F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402D29D" w14:textId="77777777" w:rsidR="00B124DD" w:rsidRPr="00683B69" w:rsidRDefault="00B124DD" w:rsidP="00683B69">
            <w:r w:rsidRPr="00683B69">
              <w:t>–</w:t>
            </w:r>
            <w:r w:rsidRPr="00683B69">
              <w:tab/>
              <w:t>knitted or crocheted fabrics;</w:t>
            </w:r>
          </w:p>
        </w:tc>
        <w:tc>
          <w:tcPr>
            <w:tcW w:w="1397" w:type="pct"/>
          </w:tcPr>
          <w:p w14:paraId="3B56A8ED"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knitting;</w:t>
            </w:r>
          </w:p>
          <w:p w14:paraId="069B686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knitting accompanied by dyeing or by coating; or</w:t>
            </w:r>
          </w:p>
          <w:p w14:paraId="13015598"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knitting.3</w:t>
            </w:r>
          </w:p>
        </w:tc>
        <w:tc>
          <w:tcPr>
            <w:cnfStyle w:val="000010000000" w:firstRow="0" w:lastRow="0" w:firstColumn="0" w:lastColumn="0" w:oddVBand="1" w:evenVBand="0" w:oddHBand="0" w:evenHBand="0" w:firstRowFirstColumn="0" w:firstRowLastColumn="0" w:lastRowFirstColumn="0" w:lastRowLastColumn="0"/>
            <w:tcW w:w="1396" w:type="pct"/>
          </w:tcPr>
          <w:p w14:paraId="05AA45A7" w14:textId="77777777" w:rsidR="00B124DD" w:rsidRPr="00683B69" w:rsidRDefault="00B124DD" w:rsidP="00683B69"/>
        </w:tc>
      </w:tr>
      <w:tr w:rsidR="00B124DD" w:rsidRPr="00683B69" w14:paraId="272FC1C8" w14:textId="703EC61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0800FFB"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BF1DAD1" w14:textId="77777777" w:rsidR="00B124DD" w:rsidRPr="00683B69" w:rsidRDefault="00B124DD" w:rsidP="00683B69">
            <w:r w:rsidRPr="00683B69">
              <w:t>–</w:t>
            </w:r>
            <w:r w:rsidRPr="00683B69">
              <w:tab/>
              <w:t>other fabrics made of synthetic filament yarn, containing more than 90 % by weight of textile materials; and</w:t>
            </w:r>
          </w:p>
        </w:tc>
        <w:tc>
          <w:tcPr>
            <w:tcW w:w="1397" w:type="pct"/>
          </w:tcPr>
          <w:p w14:paraId="2864341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334384C7" w14:textId="77777777" w:rsidR="00B124DD" w:rsidRPr="00683B69" w:rsidRDefault="00B124DD" w:rsidP="00683B69"/>
        </w:tc>
      </w:tr>
      <w:tr w:rsidR="00B124DD" w:rsidRPr="00683B69" w14:paraId="3F921A82" w14:textId="4049A75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E29E48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831FFB0" w14:textId="77777777" w:rsidR="00B124DD" w:rsidRPr="00683B69" w:rsidRDefault="00B124DD" w:rsidP="00683B69">
            <w:r w:rsidRPr="00683B69">
              <w:t>–</w:t>
            </w:r>
            <w:r w:rsidRPr="00683B69">
              <w:tab/>
              <w:t>other.</w:t>
            </w:r>
          </w:p>
        </w:tc>
        <w:tc>
          <w:tcPr>
            <w:tcW w:w="1397" w:type="pct"/>
          </w:tcPr>
          <w:p w14:paraId="112AF68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or</w:t>
            </w:r>
          </w:p>
          <w:p w14:paraId="3841637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64A4FD9B" w14:textId="77777777" w:rsidR="00B124DD" w:rsidRPr="00683B69" w:rsidRDefault="00B124DD" w:rsidP="00683B69"/>
        </w:tc>
      </w:tr>
      <w:tr w:rsidR="00FB4548" w:rsidRPr="00683B69" w14:paraId="581982D5" w14:textId="28A2171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9E2ADCB" w14:textId="77777777" w:rsidR="00FB4548" w:rsidRPr="00683B69" w:rsidRDefault="00FB4548" w:rsidP="00683B69">
            <w:bookmarkStart w:id="34" w:name="page102"/>
            <w:bookmarkEnd w:id="34"/>
            <w:r w:rsidRPr="00683B69">
              <w:lastRenderedPageBreak/>
              <w:t>5907</w:t>
            </w:r>
          </w:p>
        </w:tc>
        <w:tc>
          <w:tcPr>
            <w:cnfStyle w:val="000010000000" w:firstRow="0" w:lastRow="0" w:firstColumn="0" w:lastColumn="0" w:oddVBand="1" w:evenVBand="0" w:oddHBand="0" w:evenHBand="0" w:firstRowFirstColumn="0" w:firstRowLastColumn="0" w:lastRowFirstColumn="0" w:lastRowLastColumn="0"/>
            <w:tcW w:w="1366" w:type="pct"/>
          </w:tcPr>
          <w:p w14:paraId="2832064F" w14:textId="77777777" w:rsidR="00FB4548" w:rsidRPr="00683B69" w:rsidRDefault="00FB4548" w:rsidP="00683B69">
            <w:r w:rsidRPr="00683B69">
              <w:t>Textile fabrics otherwise impregnated, coated or covered; painted canvas being theatrical scenery, studio back-cloths or the like.</w:t>
            </w:r>
          </w:p>
        </w:tc>
        <w:tc>
          <w:tcPr>
            <w:tcW w:w="1397" w:type="pct"/>
          </w:tcPr>
          <w:p w14:paraId="2228DC1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flocking or by coating; flocking accompanied by dyeing or by printing; or</w:t>
            </w:r>
          </w:p>
          <w:p w14:paraId="148F4A1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5BFFBA" w14:textId="77777777" w:rsidR="00FB4548" w:rsidRPr="00683B69" w:rsidRDefault="00FB4548" w:rsidP="00683B69"/>
        </w:tc>
      </w:tr>
      <w:tr w:rsidR="00B124DD" w:rsidRPr="00683B69" w14:paraId="6EA61E9F" w14:textId="7D6E7BE0"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5BD0D9A" w14:textId="77777777" w:rsidR="00B124DD" w:rsidRPr="00683B69" w:rsidRDefault="00B124DD" w:rsidP="00683B69">
            <w:r w:rsidRPr="00683B69">
              <w:t>5908</w:t>
            </w:r>
          </w:p>
        </w:tc>
        <w:tc>
          <w:tcPr>
            <w:cnfStyle w:val="000010000000" w:firstRow="0" w:lastRow="0" w:firstColumn="0" w:lastColumn="0" w:oddVBand="1" w:evenVBand="0" w:oddHBand="0" w:evenHBand="0" w:firstRowFirstColumn="0" w:firstRowLastColumn="0" w:lastRowFirstColumn="0" w:lastRowLastColumn="0"/>
            <w:tcW w:w="1366" w:type="pct"/>
          </w:tcPr>
          <w:p w14:paraId="20BFC030" w14:textId="77777777" w:rsidR="00B124DD" w:rsidRPr="00683B69" w:rsidRDefault="00B124DD" w:rsidP="00683B69">
            <w:r w:rsidRPr="00683B69">
              <w:t>Textile wicks, woven, plaited or knitted, for lamps, stoves, lighters, candles or the like; incandescent gas mantles and tubular knitted gas mantle fabric therefor, whether or not impregnated:</w:t>
            </w:r>
          </w:p>
        </w:tc>
        <w:tc>
          <w:tcPr>
            <w:tcW w:w="1397" w:type="pct"/>
          </w:tcPr>
          <w:p w14:paraId="773CB2D9"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934394" w14:textId="77777777" w:rsidR="00B124DD" w:rsidRPr="00683B69" w:rsidRDefault="00B124DD" w:rsidP="00683B69"/>
        </w:tc>
      </w:tr>
      <w:tr w:rsidR="00B124DD" w:rsidRPr="00683B69" w14:paraId="533E5FFF" w14:textId="36943A5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5F1BA4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58389F5" w14:textId="77777777" w:rsidR="00B124DD" w:rsidRPr="00683B69" w:rsidRDefault="00B124DD" w:rsidP="00683B69">
            <w:r w:rsidRPr="00683B69">
              <w:t>–</w:t>
            </w:r>
            <w:r w:rsidRPr="00683B69">
              <w:tab/>
              <w:t>incandescent gas mantles, impregnated; and</w:t>
            </w:r>
          </w:p>
        </w:tc>
        <w:tc>
          <w:tcPr>
            <w:tcW w:w="1397" w:type="pct"/>
          </w:tcPr>
          <w:p w14:paraId="32507251"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96" w:type="pct"/>
          </w:tcPr>
          <w:p w14:paraId="6F8EF092" w14:textId="77777777" w:rsidR="00B124DD" w:rsidRPr="00683B69" w:rsidRDefault="00B124DD" w:rsidP="00683B69"/>
        </w:tc>
      </w:tr>
      <w:tr w:rsidR="00B124DD" w:rsidRPr="00683B69" w14:paraId="19615E6C" w14:textId="59B0107E"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AF599EC"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B1EB5DE" w14:textId="77777777" w:rsidR="00B124DD" w:rsidRPr="00683B69" w:rsidRDefault="00B124DD" w:rsidP="00683B69">
            <w:r w:rsidRPr="00683B69">
              <w:t>–</w:t>
            </w:r>
            <w:r w:rsidRPr="00683B69">
              <w:tab/>
              <w:t>other</w:t>
            </w:r>
          </w:p>
        </w:tc>
        <w:tc>
          <w:tcPr>
            <w:tcW w:w="1397" w:type="pct"/>
          </w:tcPr>
          <w:p w14:paraId="4433FC43"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758A90" w14:textId="77777777" w:rsidR="00B124DD" w:rsidRPr="00683B69" w:rsidRDefault="00B124DD" w:rsidP="00683B69"/>
        </w:tc>
      </w:tr>
      <w:tr w:rsidR="00B124DD" w:rsidRPr="00683B69" w14:paraId="56DC03CD" w14:textId="0251998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7702508" w14:textId="77777777" w:rsidR="00B124DD" w:rsidRPr="00683B69" w:rsidRDefault="00B124DD" w:rsidP="00683B69">
            <w:r w:rsidRPr="00683B69">
              <w:t>5909 to 5911</w:t>
            </w:r>
          </w:p>
        </w:tc>
        <w:tc>
          <w:tcPr>
            <w:cnfStyle w:val="000010000000" w:firstRow="0" w:lastRow="0" w:firstColumn="0" w:lastColumn="0" w:oddVBand="1" w:evenVBand="0" w:oddHBand="0" w:evenHBand="0" w:firstRowFirstColumn="0" w:firstRowLastColumn="0" w:lastRowFirstColumn="0" w:lastRowLastColumn="0"/>
            <w:tcW w:w="1366" w:type="pct"/>
          </w:tcPr>
          <w:p w14:paraId="34498EE8" w14:textId="77777777" w:rsidR="00B124DD" w:rsidRPr="00683B69" w:rsidRDefault="00B124DD" w:rsidP="00683B69">
            <w:r w:rsidRPr="00683B69">
              <w:t>Textile articles of a kind suitable for industrial use:</w:t>
            </w:r>
          </w:p>
        </w:tc>
        <w:tc>
          <w:tcPr>
            <w:tcW w:w="1397" w:type="pct"/>
          </w:tcPr>
          <w:p w14:paraId="04FC1C7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F7B49AD" w14:textId="77777777" w:rsidR="00B124DD" w:rsidRPr="00683B69" w:rsidRDefault="00B124DD" w:rsidP="00683B69"/>
        </w:tc>
      </w:tr>
      <w:tr w:rsidR="00B124DD" w:rsidRPr="00683B69" w14:paraId="1EF66345" w14:textId="07C63AD5"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18AA6C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F2C7821" w14:textId="77777777" w:rsidR="00B124DD" w:rsidRPr="00683B69" w:rsidRDefault="00B124DD" w:rsidP="00683B69">
            <w:r w:rsidRPr="00683B69">
              <w:t>–</w:t>
            </w:r>
            <w:r w:rsidRPr="00683B69">
              <w:tab/>
              <w:t>polishing discs or rings other than of felt of heading 5911;</w:t>
            </w:r>
          </w:p>
        </w:tc>
        <w:tc>
          <w:tcPr>
            <w:tcW w:w="1397" w:type="pct"/>
          </w:tcPr>
          <w:p w14:paraId="78097C67"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5ACBC4B6" w14:textId="77777777" w:rsidR="00B124DD" w:rsidRPr="00683B69" w:rsidRDefault="00B124DD" w:rsidP="00683B69"/>
        </w:tc>
      </w:tr>
      <w:tr w:rsidR="00B124DD" w:rsidRPr="00683B69" w14:paraId="695E2489" w14:textId="564650F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69F59C3" w14:textId="77777777" w:rsidR="00B124DD" w:rsidRPr="00683B69" w:rsidRDefault="00B124DD" w:rsidP="00683B69">
            <w:bookmarkStart w:id="35" w:name="page103"/>
            <w:bookmarkEnd w:id="35"/>
          </w:p>
        </w:tc>
        <w:tc>
          <w:tcPr>
            <w:cnfStyle w:val="000010000000" w:firstRow="0" w:lastRow="0" w:firstColumn="0" w:lastColumn="0" w:oddVBand="1" w:evenVBand="0" w:oddHBand="0" w:evenHBand="0" w:firstRowFirstColumn="0" w:firstRowLastColumn="0" w:lastRowFirstColumn="0" w:lastRowLastColumn="0"/>
            <w:tcW w:w="1366" w:type="pct"/>
          </w:tcPr>
          <w:p w14:paraId="5A438606" w14:textId="77777777" w:rsidR="00B124DD" w:rsidRPr="00683B69" w:rsidRDefault="00B124DD" w:rsidP="00683B69">
            <w:r w:rsidRPr="00683B69">
              <w:t>–</w:t>
            </w:r>
            <w:r w:rsidRPr="00683B69">
              <w:tab/>
              <w:t>woven fabrics, of a kind commonly used in papermaking or other technical uses, felted or not, whether or not impregnated or coated, tubular or endless with single or multiple warp and/or weft, or flat woven with multiple warp and/or weft of heading 5911; and</w:t>
            </w:r>
          </w:p>
        </w:tc>
        <w:tc>
          <w:tcPr>
            <w:tcW w:w="1397" w:type="pct"/>
          </w:tcPr>
          <w:p w14:paraId="6B797B81"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Spinning of natural or of</w:t>
            </w:r>
          </w:p>
          <w:p w14:paraId="2E83F03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man-made staple fibres, in each case accompanied by weaving; or weaving accompanied by dyeing or by coating.</w:t>
            </w:r>
          </w:p>
          <w:p w14:paraId="16A31446"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Only the following fibres may be used:</w:t>
            </w:r>
          </w:p>
          <w:p w14:paraId="094D6DF1"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coir yarn;</w:t>
            </w:r>
          </w:p>
          <w:p w14:paraId="7A7F65F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of polytetrafluoroethylene4;</w:t>
            </w:r>
          </w:p>
          <w:p w14:paraId="0478273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multiple, of polyamide, coated impregnated or covered with a phenolic resin;</w:t>
            </w:r>
          </w:p>
          <w:p w14:paraId="1084A14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of synthetic textile fibres of aromatic polyamides, obtained by polycondensation of m-phenylenediamine and isophthalic acid;</w:t>
            </w:r>
          </w:p>
          <w:p w14:paraId="4B2BDAC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monofil of polytetrafluoroethylene4;</w:t>
            </w:r>
          </w:p>
          <w:p w14:paraId="6C75417C"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yarn of synthetic textile fibres of poly (p-phenylene terephthalamide);</w:t>
            </w:r>
          </w:p>
        </w:tc>
        <w:tc>
          <w:tcPr>
            <w:cnfStyle w:val="000010000000" w:firstRow="0" w:lastRow="0" w:firstColumn="0" w:lastColumn="0" w:oddVBand="1" w:evenVBand="0" w:oddHBand="0" w:evenHBand="0" w:firstRowFirstColumn="0" w:firstRowLastColumn="0" w:lastRowFirstColumn="0" w:lastRowLastColumn="0"/>
            <w:tcW w:w="1396" w:type="pct"/>
          </w:tcPr>
          <w:p w14:paraId="629CB4D9" w14:textId="77777777" w:rsidR="00B124DD" w:rsidRPr="00683B69" w:rsidRDefault="00B124DD" w:rsidP="00683B69"/>
        </w:tc>
      </w:tr>
      <w:tr w:rsidR="00B124DD" w:rsidRPr="00683B69" w14:paraId="62CED569" w14:textId="30D2CD9D"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7F76FBA" w14:textId="77777777" w:rsidR="00B124DD" w:rsidRPr="00683B69" w:rsidRDefault="00B124DD" w:rsidP="00683B69">
            <w:bookmarkStart w:id="36" w:name="page104"/>
            <w:bookmarkEnd w:id="36"/>
          </w:p>
        </w:tc>
        <w:tc>
          <w:tcPr>
            <w:cnfStyle w:val="000010000000" w:firstRow="0" w:lastRow="0" w:firstColumn="0" w:lastColumn="0" w:oddVBand="1" w:evenVBand="0" w:oddHBand="0" w:evenHBand="0" w:firstRowFirstColumn="0" w:firstRowLastColumn="0" w:lastRowFirstColumn="0" w:lastRowLastColumn="0"/>
            <w:tcW w:w="1366" w:type="pct"/>
          </w:tcPr>
          <w:p w14:paraId="7A8619AB" w14:textId="77777777" w:rsidR="00B124DD" w:rsidRPr="00683B69" w:rsidRDefault="00B124DD" w:rsidP="00683B69"/>
        </w:tc>
        <w:tc>
          <w:tcPr>
            <w:tcW w:w="1397" w:type="pct"/>
          </w:tcPr>
          <w:p w14:paraId="0593B2E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glass fibre yarn, coated with phenol resin and gimped with acrylic yarn4; and</w:t>
            </w:r>
          </w:p>
          <w:p w14:paraId="0E44070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396" w:type="pct"/>
          </w:tcPr>
          <w:p w14:paraId="2226BF47" w14:textId="77777777" w:rsidR="00B124DD" w:rsidRPr="00683B69" w:rsidRDefault="00B124DD" w:rsidP="00683B69"/>
        </w:tc>
      </w:tr>
      <w:tr w:rsidR="00B124DD" w:rsidRPr="00683B69" w14:paraId="71A1CCD4" w14:textId="4384C5F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DE01A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6F120DA" w14:textId="77777777" w:rsidR="00B124DD" w:rsidRPr="00683B69" w:rsidRDefault="00B124DD" w:rsidP="00683B69">
            <w:r w:rsidRPr="00683B69">
              <w:t>–</w:t>
            </w:r>
            <w:r w:rsidRPr="00683B69">
              <w:tab/>
              <w:t>other</w:t>
            </w:r>
          </w:p>
        </w:tc>
        <w:tc>
          <w:tcPr>
            <w:tcW w:w="1397" w:type="pct"/>
          </w:tcPr>
          <w:p w14:paraId="4B864135"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filament yarn or spinning of natural or man-made staple fibres, accompanied by weaving3; or</w:t>
            </w:r>
          </w:p>
          <w:p w14:paraId="78806B50"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57AB2690" w14:textId="77777777" w:rsidR="00B124DD" w:rsidRPr="00683B69" w:rsidRDefault="00B124DD" w:rsidP="00683B69"/>
        </w:tc>
      </w:tr>
      <w:tr w:rsidR="00FB4548" w:rsidRPr="00683B69" w14:paraId="6E2E0EE3" w14:textId="5BF344F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20E17E4" w14:textId="77777777" w:rsidR="00FB4548" w:rsidRPr="00683B69" w:rsidRDefault="00FB4548" w:rsidP="00683B69">
            <w:bookmarkStart w:id="37" w:name="page105"/>
            <w:bookmarkEnd w:id="37"/>
            <w:r w:rsidRPr="00683B69">
              <w:lastRenderedPageBreak/>
              <w:t>Chapter 60</w:t>
            </w:r>
          </w:p>
        </w:tc>
        <w:tc>
          <w:tcPr>
            <w:cnfStyle w:val="000010000000" w:firstRow="0" w:lastRow="0" w:firstColumn="0" w:lastColumn="0" w:oddVBand="1" w:evenVBand="0" w:oddHBand="0" w:evenHBand="0" w:firstRowFirstColumn="0" w:firstRowLastColumn="0" w:lastRowFirstColumn="0" w:lastRowLastColumn="0"/>
            <w:tcW w:w="1366" w:type="pct"/>
          </w:tcPr>
          <w:p w14:paraId="71B72DE9" w14:textId="77777777" w:rsidR="00FB4548" w:rsidRPr="00683B69" w:rsidRDefault="00FB4548" w:rsidP="00683B69">
            <w:r w:rsidRPr="00683B69">
              <w:t>Knitted or crocheted fabrics.</w:t>
            </w:r>
          </w:p>
        </w:tc>
        <w:tc>
          <w:tcPr>
            <w:tcW w:w="1397" w:type="pct"/>
          </w:tcPr>
          <w:p w14:paraId="1B694AA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 manmade filament yarn, in each case accompanied by knitting;</w:t>
            </w:r>
          </w:p>
          <w:p w14:paraId="316258D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knitting accompanied by dyeing or by flocking or by coating; flocking accompanied by dyeing or by printing;</w:t>
            </w:r>
          </w:p>
          <w:p w14:paraId="24F6037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knitting; or</w:t>
            </w:r>
          </w:p>
          <w:p w14:paraId="0CEFFF9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twisting or texturing accompanied by knitting provided that the value of the non-twisted/non-textured yarns used does not exceed 47,5 % of the ex-works price of the product.3</w:t>
            </w:r>
          </w:p>
        </w:tc>
        <w:tc>
          <w:tcPr>
            <w:cnfStyle w:val="000010000000" w:firstRow="0" w:lastRow="0" w:firstColumn="0" w:lastColumn="0" w:oddVBand="1" w:evenVBand="0" w:oddHBand="0" w:evenHBand="0" w:firstRowFirstColumn="0" w:firstRowLastColumn="0" w:lastRowFirstColumn="0" w:lastRowLastColumn="0"/>
            <w:tcW w:w="1396" w:type="pct"/>
          </w:tcPr>
          <w:p w14:paraId="1EAAA695" w14:textId="77777777" w:rsidR="00FB4548" w:rsidRPr="00683B69" w:rsidRDefault="00FB4548" w:rsidP="00683B69"/>
        </w:tc>
      </w:tr>
      <w:tr w:rsidR="00B124DD" w:rsidRPr="00683B69" w14:paraId="40198D94" w14:textId="13C5619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7FE0708" w14:textId="77777777" w:rsidR="00B124DD" w:rsidRPr="00683B69" w:rsidRDefault="00B124DD" w:rsidP="00683B69">
            <w:r w:rsidRPr="00683B69">
              <w:t>Chapter 61</w:t>
            </w:r>
          </w:p>
        </w:tc>
        <w:tc>
          <w:tcPr>
            <w:cnfStyle w:val="000010000000" w:firstRow="0" w:lastRow="0" w:firstColumn="0" w:lastColumn="0" w:oddVBand="1" w:evenVBand="0" w:oddHBand="0" w:evenHBand="0" w:firstRowFirstColumn="0" w:firstRowLastColumn="0" w:lastRowFirstColumn="0" w:lastRowLastColumn="0"/>
            <w:tcW w:w="1366" w:type="pct"/>
          </w:tcPr>
          <w:p w14:paraId="6760C5C0" w14:textId="77777777" w:rsidR="00B124DD" w:rsidRPr="00683B69" w:rsidRDefault="00B124DD" w:rsidP="00683B69">
            <w:r w:rsidRPr="00683B69">
              <w:t>Articles of apparel and clothing accessories, knitted or crocheted:</w:t>
            </w:r>
          </w:p>
        </w:tc>
        <w:tc>
          <w:tcPr>
            <w:tcW w:w="1397" w:type="pct"/>
          </w:tcPr>
          <w:p w14:paraId="068F3CB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63DD84B" w14:textId="77777777" w:rsidR="00B124DD" w:rsidRPr="00683B69" w:rsidRDefault="00B124DD" w:rsidP="00683B69"/>
        </w:tc>
      </w:tr>
      <w:tr w:rsidR="00B124DD" w:rsidRPr="00683B69" w14:paraId="45F32BA4" w14:textId="5D9F6114"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F5930B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0BAEE767" w14:textId="77777777" w:rsidR="00B124DD" w:rsidRPr="00683B69" w:rsidRDefault="00B124DD" w:rsidP="00683B69">
            <w:r w:rsidRPr="00683B69">
              <w:t>–</w:t>
            </w:r>
            <w:r w:rsidRPr="00683B69">
              <w:tab/>
              <w:t>obtained by sewing together or otherwise assembling, two or more pieces of knitted or crocheted fabric which have been either cut to form or obtained directly to form; and</w:t>
            </w:r>
          </w:p>
        </w:tc>
        <w:tc>
          <w:tcPr>
            <w:tcW w:w="1397" w:type="pct"/>
          </w:tcPr>
          <w:p w14:paraId="4FF004C0"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Knitting and making-up (including cutting).3, 5</w:t>
            </w:r>
          </w:p>
        </w:tc>
        <w:tc>
          <w:tcPr>
            <w:cnfStyle w:val="000010000000" w:firstRow="0" w:lastRow="0" w:firstColumn="0" w:lastColumn="0" w:oddVBand="1" w:evenVBand="0" w:oddHBand="0" w:evenHBand="0" w:firstRowFirstColumn="0" w:firstRowLastColumn="0" w:lastRowFirstColumn="0" w:lastRowLastColumn="0"/>
            <w:tcW w:w="1396" w:type="pct"/>
          </w:tcPr>
          <w:p w14:paraId="465C2012" w14:textId="77777777" w:rsidR="00B124DD" w:rsidRPr="00683B69" w:rsidRDefault="00B124DD" w:rsidP="00683B69"/>
        </w:tc>
      </w:tr>
      <w:tr w:rsidR="00B124DD" w:rsidRPr="00683B69" w14:paraId="2FA8A405" w14:textId="57472A4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14361C" w14:textId="77777777" w:rsidR="00B124DD" w:rsidRPr="00683B69" w:rsidRDefault="00B124DD" w:rsidP="00683B69">
            <w:bookmarkStart w:id="38" w:name="page106"/>
            <w:bookmarkEnd w:id="38"/>
          </w:p>
        </w:tc>
        <w:tc>
          <w:tcPr>
            <w:cnfStyle w:val="000010000000" w:firstRow="0" w:lastRow="0" w:firstColumn="0" w:lastColumn="0" w:oddVBand="1" w:evenVBand="0" w:oddHBand="0" w:evenHBand="0" w:firstRowFirstColumn="0" w:firstRowLastColumn="0" w:lastRowFirstColumn="0" w:lastRowLastColumn="0"/>
            <w:tcW w:w="1366" w:type="pct"/>
          </w:tcPr>
          <w:p w14:paraId="296CA37E" w14:textId="77777777" w:rsidR="00B124DD" w:rsidRPr="00683B69" w:rsidRDefault="00B124DD" w:rsidP="00683B69">
            <w:r w:rsidRPr="00683B69">
              <w:t>–</w:t>
            </w:r>
            <w:r w:rsidRPr="00683B69">
              <w:tab/>
              <w:t>other</w:t>
            </w:r>
          </w:p>
        </w:tc>
        <w:tc>
          <w:tcPr>
            <w:tcW w:w="1397" w:type="pct"/>
          </w:tcPr>
          <w:p w14:paraId="47C8F203"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knitting (knitted to shape products); or</w:t>
            </w:r>
          </w:p>
          <w:p w14:paraId="02F943BF"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knitting (knitted to shape products).3</w:t>
            </w:r>
          </w:p>
        </w:tc>
        <w:tc>
          <w:tcPr>
            <w:cnfStyle w:val="000010000000" w:firstRow="0" w:lastRow="0" w:firstColumn="0" w:lastColumn="0" w:oddVBand="1" w:evenVBand="0" w:oddHBand="0" w:evenHBand="0" w:firstRowFirstColumn="0" w:firstRowLastColumn="0" w:lastRowFirstColumn="0" w:lastRowLastColumn="0"/>
            <w:tcW w:w="1396" w:type="pct"/>
          </w:tcPr>
          <w:p w14:paraId="602DDA88" w14:textId="77777777" w:rsidR="00B124DD" w:rsidRPr="00683B69" w:rsidRDefault="00B124DD" w:rsidP="00683B69"/>
        </w:tc>
      </w:tr>
      <w:tr w:rsidR="00FB4548" w:rsidRPr="00683B69" w14:paraId="2C5E21EF" w14:textId="5A256D1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3A91F0B" w14:textId="77777777" w:rsidR="00FB4548" w:rsidRPr="00683B69" w:rsidRDefault="00FB4548" w:rsidP="00683B69">
            <w:r w:rsidRPr="00683B69">
              <w:lastRenderedPageBreak/>
              <w:t>ex Chapter 62</w:t>
            </w:r>
          </w:p>
        </w:tc>
        <w:tc>
          <w:tcPr>
            <w:cnfStyle w:val="000010000000" w:firstRow="0" w:lastRow="0" w:firstColumn="0" w:lastColumn="0" w:oddVBand="1" w:evenVBand="0" w:oddHBand="0" w:evenHBand="0" w:firstRowFirstColumn="0" w:firstRowLastColumn="0" w:lastRowFirstColumn="0" w:lastRowLastColumn="0"/>
            <w:tcW w:w="1366" w:type="pct"/>
          </w:tcPr>
          <w:p w14:paraId="3A18E7ED" w14:textId="77777777" w:rsidR="00FB4548" w:rsidRPr="00683B69" w:rsidRDefault="00FB4548" w:rsidP="00683B69">
            <w:r w:rsidRPr="00683B69">
              <w:t>Articles of apparel and clothing accessories, not knitted or crocheted; except for:</w:t>
            </w:r>
          </w:p>
        </w:tc>
        <w:tc>
          <w:tcPr>
            <w:tcW w:w="1397" w:type="pct"/>
          </w:tcPr>
          <w:p w14:paraId="68863D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0F4048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68D71BD1" w14:textId="77777777" w:rsidR="00FB4548" w:rsidRPr="00683B69" w:rsidRDefault="00FB4548" w:rsidP="00683B69"/>
        </w:tc>
      </w:tr>
      <w:tr w:rsidR="00A919EC" w:rsidRPr="00683B69" w14:paraId="5F1CA54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CFD51B4" w14:textId="058D06C4" w:rsidR="00A919EC" w:rsidRPr="00683B69" w:rsidRDefault="00A919EC" w:rsidP="00A919EC">
            <w:pPr>
              <w:rPr>
                <w:b w:val="0"/>
                <w:bCs w:val="0"/>
              </w:rPr>
            </w:pPr>
            <w:r w:rsidRPr="00683B69">
              <w:t>ex 6202</w:t>
            </w:r>
          </w:p>
          <w:p w14:paraId="32E1561F" w14:textId="6885D497"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09B1C4E6" w14:textId="77777777" w:rsidR="00A919EC" w:rsidRPr="00683B69" w:rsidRDefault="00A919EC" w:rsidP="00DE1EE7">
            <w:r w:rsidRPr="00683B69">
              <w:t>women's, girls' and babies' clothing and clothing accessories for babies, embroidered;</w:t>
            </w:r>
          </w:p>
        </w:tc>
        <w:tc>
          <w:tcPr>
            <w:tcW w:w="1397" w:type="pct"/>
          </w:tcPr>
          <w:p w14:paraId="03DB52AC"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FFF3CEC"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4DD0D232" w14:textId="77777777" w:rsidR="00A919EC" w:rsidRPr="00683B69" w:rsidRDefault="00A919EC" w:rsidP="00DE1EE7"/>
        </w:tc>
      </w:tr>
      <w:tr w:rsidR="00A919EC" w:rsidRPr="00683B69" w14:paraId="3193FC85"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7EC3AFD8" w14:textId="2A648482" w:rsidR="00A919EC" w:rsidRPr="00683B69" w:rsidRDefault="00A919EC" w:rsidP="00A919EC">
            <w:pPr>
              <w:rPr>
                <w:b w:val="0"/>
                <w:bCs w:val="0"/>
              </w:rPr>
            </w:pPr>
            <w:r w:rsidRPr="00683B69">
              <w:t>ex 6204</w:t>
            </w:r>
          </w:p>
          <w:p w14:paraId="41182BD0" w14:textId="0E49415B"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5755B123" w14:textId="77777777" w:rsidR="00A919EC" w:rsidRPr="00683B69" w:rsidRDefault="00A919EC" w:rsidP="00DE1EE7">
            <w:r w:rsidRPr="00683B69">
              <w:t>women's, girls' and babies' clothing and clothing accessories for babies, embroidered;</w:t>
            </w:r>
          </w:p>
        </w:tc>
        <w:tc>
          <w:tcPr>
            <w:tcW w:w="1397" w:type="pct"/>
          </w:tcPr>
          <w:p w14:paraId="0D797F1C"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90DFE29"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78DC2C14" w14:textId="77777777" w:rsidR="00A919EC" w:rsidRPr="00683B69" w:rsidRDefault="00A919EC" w:rsidP="00DE1EE7"/>
        </w:tc>
      </w:tr>
      <w:tr w:rsidR="00A919EC" w:rsidRPr="00683B69" w14:paraId="2B9C585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AE1B1AC" w14:textId="1288F840" w:rsidR="00A919EC" w:rsidRPr="00683B69" w:rsidRDefault="00A919EC" w:rsidP="00A919EC">
            <w:pPr>
              <w:rPr>
                <w:b w:val="0"/>
                <w:bCs w:val="0"/>
              </w:rPr>
            </w:pPr>
            <w:r w:rsidRPr="00683B69">
              <w:t>ex 6206</w:t>
            </w:r>
          </w:p>
          <w:p w14:paraId="4FD07A3C" w14:textId="6D3C40D2"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0BEE3447" w14:textId="77777777" w:rsidR="00A919EC" w:rsidRPr="00683B69" w:rsidRDefault="00A919EC" w:rsidP="00DE1EE7">
            <w:r w:rsidRPr="00683B69">
              <w:t>women's, girls' and babies' clothing and clothing accessories for babies, embroidered;</w:t>
            </w:r>
          </w:p>
        </w:tc>
        <w:tc>
          <w:tcPr>
            <w:tcW w:w="1397" w:type="pct"/>
          </w:tcPr>
          <w:p w14:paraId="4C585186"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733C5153"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6C08E093" w14:textId="77777777" w:rsidR="00A919EC" w:rsidRPr="00683B69" w:rsidRDefault="00A919EC" w:rsidP="00DE1EE7"/>
        </w:tc>
      </w:tr>
      <w:tr w:rsidR="00A919EC" w:rsidRPr="00683B69" w14:paraId="45BC6BF1"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2CB4F23F" w14:textId="70FE69EA" w:rsidR="00A919EC" w:rsidRPr="00683B69" w:rsidRDefault="00A919EC" w:rsidP="00A919EC">
            <w:pPr>
              <w:rPr>
                <w:b w:val="0"/>
                <w:bCs w:val="0"/>
              </w:rPr>
            </w:pPr>
            <w:r w:rsidRPr="00683B69">
              <w:lastRenderedPageBreak/>
              <w:t>ex 6209</w:t>
            </w:r>
          </w:p>
          <w:p w14:paraId="34BE19D4" w14:textId="2BA87AA1"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7BF1A3AB" w14:textId="77777777" w:rsidR="00A919EC" w:rsidRPr="00683B69" w:rsidRDefault="00A919EC" w:rsidP="00DE1EE7">
            <w:r w:rsidRPr="00683B69">
              <w:t>women's, girls' and babies' clothing and clothing accessories for babies, embroidered;</w:t>
            </w:r>
          </w:p>
        </w:tc>
        <w:tc>
          <w:tcPr>
            <w:tcW w:w="1397" w:type="pct"/>
          </w:tcPr>
          <w:p w14:paraId="0020C62B"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45F1A98"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4F8BEAD2" w14:textId="77777777" w:rsidR="00A919EC" w:rsidRPr="00683B69" w:rsidRDefault="00A919EC" w:rsidP="00DE1EE7"/>
        </w:tc>
      </w:tr>
      <w:tr w:rsidR="00FB4548" w:rsidRPr="00683B69" w14:paraId="7FF521C4" w14:textId="1F53028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27A282" w14:textId="77777777" w:rsidR="00FB4548" w:rsidRPr="00683B69" w:rsidRDefault="00FB4548" w:rsidP="00683B69">
            <w:r w:rsidRPr="00683B69">
              <w:t>ex 6211</w:t>
            </w:r>
          </w:p>
        </w:tc>
        <w:tc>
          <w:tcPr>
            <w:cnfStyle w:val="000010000000" w:firstRow="0" w:lastRow="0" w:firstColumn="0" w:lastColumn="0" w:oddVBand="1" w:evenVBand="0" w:oddHBand="0" w:evenHBand="0" w:firstRowFirstColumn="0" w:firstRowLastColumn="0" w:lastRowFirstColumn="0" w:lastRowLastColumn="0"/>
            <w:tcW w:w="1366" w:type="pct"/>
          </w:tcPr>
          <w:p w14:paraId="6C9241F2" w14:textId="77777777" w:rsidR="00FB4548" w:rsidRPr="00683B69" w:rsidRDefault="00FB4548" w:rsidP="00683B69">
            <w:r w:rsidRPr="00683B69">
              <w:t>women's, girls' and babies' clothing and clothing accessories for babies, embroidered;</w:t>
            </w:r>
          </w:p>
        </w:tc>
        <w:tc>
          <w:tcPr>
            <w:tcW w:w="1397" w:type="pct"/>
          </w:tcPr>
          <w:p w14:paraId="41F8D04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15A4AD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4E95F56D" w14:textId="77777777" w:rsidR="00FB4548" w:rsidRPr="00683B69" w:rsidRDefault="00FB4548" w:rsidP="00683B69"/>
        </w:tc>
      </w:tr>
      <w:tr w:rsidR="006860C8" w:rsidRPr="00683B69" w14:paraId="383B333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18E78E68" w14:textId="421FA6CF" w:rsidR="006860C8" w:rsidRPr="00683B69" w:rsidRDefault="006860C8" w:rsidP="006860C8">
            <w:pPr>
              <w:rPr>
                <w:b w:val="0"/>
                <w:bCs w:val="0"/>
              </w:rPr>
            </w:pPr>
            <w:r w:rsidRPr="00683B69">
              <w:t>ex 6210</w:t>
            </w:r>
          </w:p>
          <w:p w14:paraId="064EF896" w14:textId="5228FDD4" w:rsidR="006860C8" w:rsidRPr="00683B69" w:rsidRDefault="006860C8" w:rsidP="00DE1EE7"/>
        </w:tc>
        <w:tc>
          <w:tcPr>
            <w:cnfStyle w:val="000010000000" w:firstRow="0" w:lastRow="0" w:firstColumn="0" w:lastColumn="0" w:oddVBand="1" w:evenVBand="0" w:oddHBand="0" w:evenHBand="0" w:firstRowFirstColumn="0" w:firstRowLastColumn="0" w:lastRowFirstColumn="0" w:lastRowLastColumn="0"/>
            <w:tcW w:w="1366" w:type="pct"/>
          </w:tcPr>
          <w:p w14:paraId="1EA34CF0" w14:textId="77777777" w:rsidR="006860C8" w:rsidRPr="00683B69" w:rsidRDefault="006860C8" w:rsidP="00DE1EE7">
            <w:r w:rsidRPr="00683B69">
              <w:t>fire-resistant equipment of fabric covered with foil of aluminised polyester;</w:t>
            </w:r>
          </w:p>
        </w:tc>
        <w:tc>
          <w:tcPr>
            <w:tcW w:w="1397" w:type="pct"/>
          </w:tcPr>
          <w:p w14:paraId="79CB60BC" w14:textId="77777777" w:rsidR="006860C8" w:rsidRPr="00683B69" w:rsidRDefault="006860C8"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A4B0C6E" w14:textId="77777777" w:rsidR="006860C8" w:rsidRPr="00683B69" w:rsidRDefault="006860C8" w:rsidP="00DE1EE7">
            <w:pPr>
              <w:cnfStyle w:val="000000000000" w:firstRow="0" w:lastRow="0" w:firstColumn="0" w:lastColumn="0" w:oddVBand="0" w:evenVBand="0" w:oddHBand="0"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7C287C73" w14:textId="77777777" w:rsidR="006860C8" w:rsidRPr="00683B69" w:rsidRDefault="006860C8" w:rsidP="00DE1EE7"/>
        </w:tc>
      </w:tr>
      <w:tr w:rsidR="00FB4548" w:rsidRPr="00683B69" w14:paraId="0217C007" w14:textId="69F529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128C2F" w14:textId="77777777" w:rsidR="00FB4548" w:rsidRPr="00683B69" w:rsidRDefault="00FB4548" w:rsidP="00683B69">
            <w:r w:rsidRPr="00683B69">
              <w:t>ex 6216</w:t>
            </w:r>
          </w:p>
        </w:tc>
        <w:tc>
          <w:tcPr>
            <w:cnfStyle w:val="000010000000" w:firstRow="0" w:lastRow="0" w:firstColumn="0" w:lastColumn="0" w:oddVBand="1" w:evenVBand="0" w:oddHBand="0" w:evenHBand="0" w:firstRowFirstColumn="0" w:firstRowLastColumn="0" w:lastRowFirstColumn="0" w:lastRowLastColumn="0"/>
            <w:tcW w:w="1366" w:type="pct"/>
          </w:tcPr>
          <w:p w14:paraId="4398D299" w14:textId="77777777" w:rsidR="00FB4548" w:rsidRPr="00683B69" w:rsidRDefault="00FB4548" w:rsidP="00683B69">
            <w:r w:rsidRPr="00683B69">
              <w:t>fire-resistant equipment of fabric covered with foil of aluminised polyester;</w:t>
            </w:r>
          </w:p>
        </w:tc>
        <w:tc>
          <w:tcPr>
            <w:tcW w:w="1397" w:type="pct"/>
          </w:tcPr>
          <w:p w14:paraId="58D4042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58B064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7D41D683" w14:textId="77777777" w:rsidR="00FB4548" w:rsidRPr="00683B69" w:rsidRDefault="00FB4548" w:rsidP="00683B69"/>
        </w:tc>
      </w:tr>
      <w:tr w:rsidR="00065FED" w:rsidRPr="00683B69" w14:paraId="6F505C4F" w14:textId="61CF631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42E7ED1" w14:textId="77777777" w:rsidR="00065FED" w:rsidRPr="00683B69" w:rsidRDefault="00065FED" w:rsidP="00683B69">
            <w:r w:rsidRPr="00683B69">
              <w:t>6213 and</w:t>
            </w:r>
          </w:p>
          <w:p w14:paraId="66C4138F" w14:textId="77777777" w:rsidR="00065FED" w:rsidRPr="00683B69" w:rsidRDefault="00065FED" w:rsidP="00683B69">
            <w:r w:rsidRPr="00683B69">
              <w:t>6214</w:t>
            </w:r>
          </w:p>
        </w:tc>
        <w:tc>
          <w:tcPr>
            <w:cnfStyle w:val="000010000000" w:firstRow="0" w:lastRow="0" w:firstColumn="0" w:lastColumn="0" w:oddVBand="1" w:evenVBand="0" w:oddHBand="0" w:evenHBand="0" w:firstRowFirstColumn="0" w:firstRowLastColumn="0" w:lastRowFirstColumn="0" w:lastRowLastColumn="0"/>
            <w:tcW w:w="1366" w:type="pct"/>
          </w:tcPr>
          <w:p w14:paraId="0B2F3A8E" w14:textId="77777777" w:rsidR="00065FED" w:rsidRPr="00683B69" w:rsidRDefault="00065FED" w:rsidP="00683B69">
            <w:r w:rsidRPr="00683B69">
              <w:t>handkerchiefs, shawls, scarves, mufflers, mantillas, veils and the like:</w:t>
            </w:r>
          </w:p>
        </w:tc>
        <w:tc>
          <w:tcPr>
            <w:tcW w:w="1397" w:type="pct"/>
          </w:tcPr>
          <w:p w14:paraId="2DE618C0"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6C193ACD" w14:textId="77777777" w:rsidR="00065FED" w:rsidRPr="00683B69" w:rsidRDefault="00065FED" w:rsidP="00683B69"/>
        </w:tc>
      </w:tr>
      <w:tr w:rsidR="00065FED" w:rsidRPr="00683B69" w14:paraId="564F9803" w14:textId="1EF1B55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C3DEE6E"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3EF0AA15" w14:textId="77777777" w:rsidR="00065FED" w:rsidRPr="00683B69" w:rsidRDefault="00065FED" w:rsidP="00683B69">
            <w:r w:rsidRPr="00683B69">
              <w:t>–</w:t>
            </w:r>
            <w:r w:rsidRPr="00683B69">
              <w:tab/>
              <w:t>embroidered; and</w:t>
            </w:r>
          </w:p>
        </w:tc>
        <w:tc>
          <w:tcPr>
            <w:tcW w:w="1397" w:type="pct"/>
          </w:tcPr>
          <w:p w14:paraId="31B9C358"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w:t>
            </w:r>
          </w:p>
          <w:p w14:paraId="3E87C708"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product;5 or</w:t>
            </w:r>
          </w:p>
          <w:p w14:paraId="79EB635B"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39C5E587" w14:textId="77777777" w:rsidR="00065FED" w:rsidRPr="00683B69" w:rsidRDefault="00065FED" w:rsidP="00683B69"/>
        </w:tc>
      </w:tr>
      <w:tr w:rsidR="00065FED" w:rsidRPr="00683B69" w14:paraId="219D3986" w14:textId="7803449B"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D0FE5E" w14:textId="77777777" w:rsidR="00065FED" w:rsidRPr="00683B69" w:rsidRDefault="00065FED" w:rsidP="00683B69">
            <w:bookmarkStart w:id="39" w:name="page108"/>
            <w:bookmarkEnd w:id="39"/>
          </w:p>
        </w:tc>
        <w:tc>
          <w:tcPr>
            <w:cnfStyle w:val="000010000000" w:firstRow="0" w:lastRow="0" w:firstColumn="0" w:lastColumn="0" w:oddVBand="1" w:evenVBand="0" w:oddHBand="0" w:evenHBand="0" w:firstRowFirstColumn="0" w:firstRowLastColumn="0" w:lastRowFirstColumn="0" w:lastRowLastColumn="0"/>
            <w:tcW w:w="1366" w:type="pct"/>
          </w:tcPr>
          <w:p w14:paraId="0EBB0F8D" w14:textId="77777777" w:rsidR="00065FED" w:rsidRPr="00683B69" w:rsidRDefault="00065FED" w:rsidP="00683B69">
            <w:r w:rsidRPr="00683B69">
              <w:t>–</w:t>
            </w:r>
            <w:r w:rsidRPr="00683B69">
              <w:tab/>
              <w:t>other; and</w:t>
            </w:r>
          </w:p>
        </w:tc>
        <w:tc>
          <w:tcPr>
            <w:tcW w:w="1397" w:type="pct"/>
          </w:tcPr>
          <w:p w14:paraId="39505EED"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cutting);or</w:t>
            </w:r>
          </w:p>
          <w:p w14:paraId="5B56879B"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product.3, 5</w:t>
            </w:r>
          </w:p>
        </w:tc>
        <w:tc>
          <w:tcPr>
            <w:cnfStyle w:val="000010000000" w:firstRow="0" w:lastRow="0" w:firstColumn="0" w:lastColumn="0" w:oddVBand="1" w:evenVBand="0" w:oddHBand="0" w:evenHBand="0" w:firstRowFirstColumn="0" w:firstRowLastColumn="0" w:lastRowFirstColumn="0" w:lastRowLastColumn="0"/>
            <w:tcW w:w="1396" w:type="pct"/>
          </w:tcPr>
          <w:p w14:paraId="306BE2F9" w14:textId="77777777" w:rsidR="00065FED" w:rsidRPr="00683B69" w:rsidRDefault="00065FED" w:rsidP="00683B69"/>
        </w:tc>
      </w:tr>
      <w:tr w:rsidR="00065FED" w:rsidRPr="00683B69" w14:paraId="6E0B289B" w14:textId="35EF3D4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27B498F5" w14:textId="77777777" w:rsidR="00065FED" w:rsidRPr="00683B69" w:rsidRDefault="00065FED" w:rsidP="00683B69">
            <w:r w:rsidRPr="00683B69">
              <w:t>6217</w:t>
            </w:r>
          </w:p>
        </w:tc>
        <w:tc>
          <w:tcPr>
            <w:cnfStyle w:val="000010000000" w:firstRow="0" w:lastRow="0" w:firstColumn="0" w:lastColumn="0" w:oddVBand="1" w:evenVBand="0" w:oddHBand="0" w:evenHBand="0" w:firstRowFirstColumn="0" w:firstRowLastColumn="0" w:lastRowFirstColumn="0" w:lastRowLastColumn="0"/>
            <w:tcW w:w="1366" w:type="pct"/>
          </w:tcPr>
          <w:p w14:paraId="565CA939" w14:textId="77777777" w:rsidR="00065FED" w:rsidRPr="00683B69" w:rsidRDefault="00065FED" w:rsidP="00683B69">
            <w:r w:rsidRPr="00683B69">
              <w:t>other made up clothing accessories; parts of garments or of clothing accessories, other than those of heading 6212:</w:t>
            </w:r>
          </w:p>
        </w:tc>
        <w:tc>
          <w:tcPr>
            <w:tcW w:w="1397" w:type="pct"/>
          </w:tcPr>
          <w:p w14:paraId="3BD4CEB7"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60DB570" w14:textId="77777777" w:rsidR="00065FED" w:rsidRPr="00683B69" w:rsidRDefault="00065FED" w:rsidP="00683B69"/>
        </w:tc>
      </w:tr>
      <w:tr w:rsidR="00065FED" w:rsidRPr="00683B69" w14:paraId="6048E20E" w14:textId="46F666D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D21B241"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50C02979" w14:textId="77777777" w:rsidR="00065FED" w:rsidRPr="00683B69" w:rsidRDefault="00065FED" w:rsidP="00683B69">
            <w:r w:rsidRPr="00683B69">
              <w:t>–</w:t>
            </w:r>
            <w:r w:rsidRPr="00683B69">
              <w:tab/>
              <w:t>embroidered;</w:t>
            </w:r>
          </w:p>
        </w:tc>
        <w:tc>
          <w:tcPr>
            <w:tcW w:w="1397" w:type="pct"/>
          </w:tcPr>
          <w:p w14:paraId="7703FA32"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 or</w:t>
            </w:r>
          </w:p>
          <w:p w14:paraId="6EA237F0"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product.5</w:t>
            </w:r>
          </w:p>
        </w:tc>
        <w:tc>
          <w:tcPr>
            <w:cnfStyle w:val="000010000000" w:firstRow="0" w:lastRow="0" w:firstColumn="0" w:lastColumn="0" w:oddVBand="1" w:evenVBand="0" w:oddHBand="0" w:evenHBand="0" w:firstRowFirstColumn="0" w:firstRowLastColumn="0" w:lastRowFirstColumn="0" w:lastRowLastColumn="0"/>
            <w:tcW w:w="1396" w:type="pct"/>
          </w:tcPr>
          <w:p w14:paraId="75D37E06" w14:textId="77777777" w:rsidR="00065FED" w:rsidRPr="00683B69" w:rsidRDefault="00065FED" w:rsidP="00683B69"/>
        </w:tc>
      </w:tr>
      <w:tr w:rsidR="00065FED" w:rsidRPr="00683B69" w14:paraId="3C3CB197" w14:textId="4D96900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8746A88" w14:textId="77777777" w:rsidR="00065FED" w:rsidRPr="00683B69" w:rsidRDefault="00065FED" w:rsidP="00683B69">
            <w:bookmarkStart w:id="40" w:name="page109"/>
            <w:bookmarkEnd w:id="40"/>
          </w:p>
        </w:tc>
        <w:tc>
          <w:tcPr>
            <w:cnfStyle w:val="000010000000" w:firstRow="0" w:lastRow="0" w:firstColumn="0" w:lastColumn="0" w:oddVBand="1" w:evenVBand="0" w:oddHBand="0" w:evenHBand="0" w:firstRowFirstColumn="0" w:firstRowLastColumn="0" w:lastRowFirstColumn="0" w:lastRowLastColumn="0"/>
            <w:tcW w:w="1366" w:type="pct"/>
          </w:tcPr>
          <w:p w14:paraId="75279262" w14:textId="77777777" w:rsidR="00065FED" w:rsidRPr="00683B69" w:rsidRDefault="00065FED" w:rsidP="00683B69">
            <w:r w:rsidRPr="00683B69">
              <w:t>–</w:t>
            </w:r>
            <w:r w:rsidRPr="00683B69">
              <w:tab/>
              <w:t>fire-resistant equipment of fabric covered with foil of aluminised polyester;</w:t>
            </w:r>
          </w:p>
        </w:tc>
        <w:tc>
          <w:tcPr>
            <w:tcW w:w="1397" w:type="pct"/>
          </w:tcPr>
          <w:p w14:paraId="0A27B589"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 or</w:t>
            </w:r>
          </w:p>
          <w:p w14:paraId="306C0D08"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24216E3C" w14:textId="77777777" w:rsidR="00065FED" w:rsidRPr="00683B69" w:rsidRDefault="00065FED" w:rsidP="00683B69"/>
        </w:tc>
      </w:tr>
      <w:tr w:rsidR="00065FED" w:rsidRPr="00683B69" w14:paraId="49DF4A5F" w14:textId="318EC505"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F75C4D8"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0D8E40" w14:textId="77777777" w:rsidR="00065FED" w:rsidRPr="00683B69" w:rsidRDefault="00065FED" w:rsidP="00683B69">
            <w:r w:rsidRPr="00683B69">
              <w:t>–</w:t>
            </w:r>
            <w:r w:rsidRPr="00683B69">
              <w:tab/>
              <w:t>interlinings for collars and cuffs, cut out; and</w:t>
            </w:r>
          </w:p>
        </w:tc>
        <w:tc>
          <w:tcPr>
            <w:tcW w:w="1397" w:type="pct"/>
          </w:tcPr>
          <w:p w14:paraId="771709C9"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D2926C2" w14:textId="77777777" w:rsidR="00065FED" w:rsidRPr="00683B69" w:rsidRDefault="00065FED" w:rsidP="00683B69"/>
        </w:tc>
      </w:tr>
      <w:tr w:rsidR="00065FED" w:rsidRPr="00683B69" w14:paraId="647E7255" w14:textId="3EC0C76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634FD26"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09E05E18" w14:textId="77777777" w:rsidR="00065FED" w:rsidRPr="00683B69" w:rsidRDefault="00065FED" w:rsidP="00683B69">
            <w:r w:rsidRPr="00683B69">
              <w:t>–</w:t>
            </w:r>
            <w:r w:rsidRPr="00683B69">
              <w:tab/>
              <w:t>other.</w:t>
            </w:r>
          </w:p>
        </w:tc>
        <w:tc>
          <w:tcPr>
            <w:tcW w:w="1397" w:type="pct"/>
          </w:tcPr>
          <w:p w14:paraId="7F867689"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cutting).5</w:t>
            </w:r>
          </w:p>
        </w:tc>
        <w:tc>
          <w:tcPr>
            <w:cnfStyle w:val="000010000000" w:firstRow="0" w:lastRow="0" w:firstColumn="0" w:lastColumn="0" w:oddVBand="1" w:evenVBand="0" w:oddHBand="0" w:evenHBand="0" w:firstRowFirstColumn="0" w:firstRowLastColumn="0" w:lastRowFirstColumn="0" w:lastRowLastColumn="0"/>
            <w:tcW w:w="1396" w:type="pct"/>
          </w:tcPr>
          <w:p w14:paraId="04AF9078" w14:textId="77777777" w:rsidR="00065FED" w:rsidRPr="00683B69" w:rsidRDefault="00065FED" w:rsidP="00683B69"/>
        </w:tc>
      </w:tr>
      <w:tr w:rsidR="00FB4548" w:rsidRPr="00683B69" w14:paraId="5FD78DDE" w14:textId="5E46065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1F51DCA" w14:textId="77777777" w:rsidR="00FB4548" w:rsidRPr="00683B69" w:rsidRDefault="00FB4548" w:rsidP="00683B69">
            <w:r w:rsidRPr="00683B69">
              <w:t>ex Chapter 63</w:t>
            </w:r>
          </w:p>
        </w:tc>
        <w:tc>
          <w:tcPr>
            <w:cnfStyle w:val="000010000000" w:firstRow="0" w:lastRow="0" w:firstColumn="0" w:lastColumn="0" w:oddVBand="1" w:evenVBand="0" w:oddHBand="0" w:evenHBand="0" w:firstRowFirstColumn="0" w:firstRowLastColumn="0" w:lastRowFirstColumn="0" w:lastRowLastColumn="0"/>
            <w:tcW w:w="1366" w:type="pct"/>
          </w:tcPr>
          <w:p w14:paraId="1384B257" w14:textId="77777777" w:rsidR="00FB4548" w:rsidRPr="00683B69" w:rsidRDefault="00FB4548" w:rsidP="00683B69">
            <w:r w:rsidRPr="00683B69">
              <w:t>Other made-up textile articles; sets; worn clothing and worn textile articles; rags; except for:</w:t>
            </w:r>
          </w:p>
        </w:tc>
        <w:tc>
          <w:tcPr>
            <w:tcW w:w="1397" w:type="pct"/>
          </w:tcPr>
          <w:p w14:paraId="64BA72E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F6DFAAB" w14:textId="77777777" w:rsidR="00FB4548" w:rsidRPr="00683B69" w:rsidRDefault="00FB4548" w:rsidP="00683B69"/>
        </w:tc>
      </w:tr>
      <w:tr w:rsidR="00065FED" w:rsidRPr="00683B69" w14:paraId="1609DA68" w14:textId="79363B6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B6A5816" w14:textId="77777777" w:rsidR="00065FED" w:rsidRPr="00683B69" w:rsidRDefault="00065FED" w:rsidP="00683B69">
            <w:r w:rsidRPr="00683B69">
              <w:t>6301 to 6304</w:t>
            </w:r>
          </w:p>
        </w:tc>
        <w:tc>
          <w:tcPr>
            <w:cnfStyle w:val="000010000000" w:firstRow="0" w:lastRow="0" w:firstColumn="0" w:lastColumn="0" w:oddVBand="1" w:evenVBand="0" w:oddHBand="0" w:evenHBand="0" w:firstRowFirstColumn="0" w:firstRowLastColumn="0" w:lastRowFirstColumn="0" w:lastRowLastColumn="0"/>
            <w:tcW w:w="1366" w:type="pct"/>
          </w:tcPr>
          <w:p w14:paraId="69C2270C" w14:textId="77777777" w:rsidR="00065FED" w:rsidRPr="00683B69" w:rsidRDefault="00065FED" w:rsidP="00683B69">
            <w:r w:rsidRPr="00683B69">
              <w:t>blankets, travelling rugs, bed linen etc.; curtains etc.; other furnishing articles:</w:t>
            </w:r>
          </w:p>
        </w:tc>
        <w:tc>
          <w:tcPr>
            <w:tcW w:w="1397" w:type="pct"/>
          </w:tcPr>
          <w:p w14:paraId="5860D64B"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091AA9F" w14:textId="77777777" w:rsidR="00065FED" w:rsidRPr="00683B69" w:rsidRDefault="00065FED" w:rsidP="00683B69"/>
        </w:tc>
      </w:tr>
      <w:tr w:rsidR="00065FED" w:rsidRPr="00683B69" w14:paraId="2772DADC" w14:textId="5F4B6542"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0C957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CF7762" w14:textId="77777777" w:rsidR="00065FED" w:rsidRPr="00683B69" w:rsidRDefault="00065FED" w:rsidP="00683B69">
            <w:r w:rsidRPr="00683B69">
              <w:t>–</w:t>
            </w:r>
            <w:r w:rsidRPr="00683B69">
              <w:tab/>
              <w:t>of felt, of nonwovens; and</w:t>
            </w:r>
          </w:p>
        </w:tc>
        <w:tc>
          <w:tcPr>
            <w:tcW w:w="1397" w:type="pct"/>
          </w:tcPr>
          <w:p w14:paraId="0623D36E"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use of natural fibres in each case accompanied by non-woven process including needle punching and making-up (including cutting).3</w:t>
            </w:r>
          </w:p>
        </w:tc>
        <w:tc>
          <w:tcPr>
            <w:cnfStyle w:val="000010000000" w:firstRow="0" w:lastRow="0" w:firstColumn="0" w:lastColumn="0" w:oddVBand="1" w:evenVBand="0" w:oddHBand="0" w:evenHBand="0" w:firstRowFirstColumn="0" w:firstRowLastColumn="0" w:lastRowFirstColumn="0" w:lastRowLastColumn="0"/>
            <w:tcW w:w="1396" w:type="pct"/>
          </w:tcPr>
          <w:p w14:paraId="6A788A76" w14:textId="77777777" w:rsidR="00065FED" w:rsidRPr="00683B69" w:rsidRDefault="00065FED" w:rsidP="00683B69"/>
        </w:tc>
      </w:tr>
      <w:tr w:rsidR="00065FED" w:rsidRPr="00683B69" w14:paraId="77A4D1E0" w14:textId="2D64C9E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B252F0E" w14:textId="77777777" w:rsidR="00065FED" w:rsidRPr="00683B69" w:rsidRDefault="00065FED" w:rsidP="00683B69">
            <w:bookmarkStart w:id="41" w:name="page110"/>
            <w:bookmarkEnd w:id="41"/>
          </w:p>
        </w:tc>
        <w:tc>
          <w:tcPr>
            <w:cnfStyle w:val="000010000000" w:firstRow="0" w:lastRow="0" w:firstColumn="0" w:lastColumn="0" w:oddVBand="1" w:evenVBand="0" w:oddHBand="0" w:evenHBand="0" w:firstRowFirstColumn="0" w:firstRowLastColumn="0" w:lastRowFirstColumn="0" w:lastRowLastColumn="0"/>
            <w:tcW w:w="1366" w:type="pct"/>
          </w:tcPr>
          <w:p w14:paraId="5C8B16EF" w14:textId="77777777" w:rsidR="00065FED" w:rsidRPr="00683B69" w:rsidRDefault="00065FED" w:rsidP="00683B69">
            <w:r w:rsidRPr="00683B69">
              <w:t>–</w:t>
            </w:r>
            <w:r w:rsidRPr="00683B69">
              <w:tab/>
              <w:t>other:</w:t>
            </w:r>
          </w:p>
        </w:tc>
        <w:tc>
          <w:tcPr>
            <w:tcW w:w="1397" w:type="pct"/>
          </w:tcPr>
          <w:p w14:paraId="5EFBA990"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EA17DA1" w14:textId="77777777" w:rsidR="00065FED" w:rsidRPr="00683B69" w:rsidRDefault="00065FED" w:rsidP="00683B69"/>
        </w:tc>
      </w:tr>
      <w:tr w:rsidR="00065FED" w:rsidRPr="00683B69" w14:paraId="4C07F2E7" w14:textId="645D4880"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914730B"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708E196D" w14:textId="77777777" w:rsidR="00065FED" w:rsidRPr="00683B69" w:rsidRDefault="00065FED" w:rsidP="00683B69">
            <w:r w:rsidRPr="00683B69">
              <w:t>– –</w:t>
            </w:r>
            <w:r w:rsidRPr="00683B69">
              <w:tab/>
              <w:t>embroidered; and</w:t>
            </w:r>
          </w:p>
        </w:tc>
        <w:tc>
          <w:tcPr>
            <w:tcW w:w="1397" w:type="pct"/>
          </w:tcPr>
          <w:p w14:paraId="16725FCA"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or knitting accompanied by making-up (including cutting); or</w:t>
            </w:r>
          </w:p>
          <w:p w14:paraId="3CD17F28"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unembroidered fabric (other than knitted or crocheted), provided that the value of the unembroidered fabric used does not exceed 40 % of the ex-works price of the product.5,6</w:t>
            </w:r>
          </w:p>
        </w:tc>
        <w:tc>
          <w:tcPr>
            <w:cnfStyle w:val="000010000000" w:firstRow="0" w:lastRow="0" w:firstColumn="0" w:lastColumn="0" w:oddVBand="1" w:evenVBand="0" w:oddHBand="0" w:evenHBand="0" w:firstRowFirstColumn="0" w:firstRowLastColumn="0" w:lastRowFirstColumn="0" w:lastRowLastColumn="0"/>
            <w:tcW w:w="1396" w:type="pct"/>
          </w:tcPr>
          <w:p w14:paraId="69B34D7C" w14:textId="77777777" w:rsidR="00065FED" w:rsidRPr="00683B69" w:rsidRDefault="00065FED" w:rsidP="00683B69"/>
        </w:tc>
      </w:tr>
      <w:tr w:rsidR="00065FED" w:rsidRPr="00683B69" w14:paraId="7F5CAF8E" w14:textId="1EB078F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7FE6BC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267A4FD2" w14:textId="77777777" w:rsidR="00065FED" w:rsidRPr="00683B69" w:rsidRDefault="00065FED" w:rsidP="00683B69">
            <w:r w:rsidRPr="00683B69">
              <w:t>– –</w:t>
            </w:r>
            <w:r w:rsidRPr="00683B69">
              <w:tab/>
              <w:t>other;</w:t>
            </w:r>
          </w:p>
        </w:tc>
        <w:tc>
          <w:tcPr>
            <w:tcW w:w="1397" w:type="pct"/>
          </w:tcPr>
          <w:p w14:paraId="3D54F58B"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731DA3A6" w14:textId="77777777" w:rsidR="00065FED" w:rsidRPr="00683B69" w:rsidRDefault="00065FED" w:rsidP="00683B69"/>
        </w:tc>
      </w:tr>
      <w:tr w:rsidR="00FB4548" w:rsidRPr="00683B69" w14:paraId="35E0888B" w14:textId="531C042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1C7E787" w14:textId="77777777" w:rsidR="00FB4548" w:rsidRPr="00683B69" w:rsidRDefault="00FB4548" w:rsidP="00683B69">
            <w:r w:rsidRPr="00683B69">
              <w:t>6305</w:t>
            </w:r>
          </w:p>
        </w:tc>
        <w:tc>
          <w:tcPr>
            <w:cnfStyle w:val="000010000000" w:firstRow="0" w:lastRow="0" w:firstColumn="0" w:lastColumn="0" w:oddVBand="1" w:evenVBand="0" w:oddHBand="0" w:evenHBand="0" w:firstRowFirstColumn="0" w:firstRowLastColumn="0" w:lastRowFirstColumn="0" w:lastRowLastColumn="0"/>
            <w:tcW w:w="1366" w:type="pct"/>
          </w:tcPr>
          <w:p w14:paraId="0D09F326" w14:textId="77777777" w:rsidR="00FB4548" w:rsidRPr="00683B69" w:rsidRDefault="00FB4548" w:rsidP="00683B69">
            <w:r w:rsidRPr="00683B69">
              <w:t>sacks and bags, of a kind used for the packing of goods;</w:t>
            </w:r>
          </w:p>
        </w:tc>
        <w:tc>
          <w:tcPr>
            <w:tcW w:w="1397" w:type="pct"/>
          </w:tcPr>
          <w:p w14:paraId="51C1A8C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spinning of natural and/or</w:t>
            </w:r>
          </w:p>
          <w:p w14:paraId="0D73FDE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man-made staple fibres accompanied by weaving or knitting and making-up (including cutting).3</w:t>
            </w:r>
          </w:p>
        </w:tc>
        <w:tc>
          <w:tcPr>
            <w:cnfStyle w:val="000010000000" w:firstRow="0" w:lastRow="0" w:firstColumn="0" w:lastColumn="0" w:oddVBand="1" w:evenVBand="0" w:oddHBand="0" w:evenHBand="0" w:firstRowFirstColumn="0" w:firstRowLastColumn="0" w:lastRowFirstColumn="0" w:lastRowLastColumn="0"/>
            <w:tcW w:w="1396" w:type="pct"/>
          </w:tcPr>
          <w:p w14:paraId="74D90956" w14:textId="77777777" w:rsidR="00FB4548" w:rsidRPr="00683B69" w:rsidRDefault="00FB4548" w:rsidP="00683B69"/>
        </w:tc>
      </w:tr>
      <w:tr w:rsidR="004D1E01" w:rsidRPr="00683B69" w14:paraId="11B4B8D9" w14:textId="4548240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7449599" w14:textId="77777777" w:rsidR="004D1E01" w:rsidRPr="00683B69" w:rsidRDefault="004D1E01" w:rsidP="00683B69">
            <w:bookmarkStart w:id="42" w:name="page111"/>
            <w:bookmarkEnd w:id="42"/>
            <w:r w:rsidRPr="00683B69">
              <w:t>6306</w:t>
            </w:r>
          </w:p>
        </w:tc>
        <w:tc>
          <w:tcPr>
            <w:cnfStyle w:val="000010000000" w:firstRow="0" w:lastRow="0" w:firstColumn="0" w:lastColumn="0" w:oddVBand="1" w:evenVBand="0" w:oddHBand="0" w:evenHBand="0" w:firstRowFirstColumn="0" w:firstRowLastColumn="0" w:lastRowFirstColumn="0" w:lastRowLastColumn="0"/>
            <w:tcW w:w="1366" w:type="pct"/>
          </w:tcPr>
          <w:p w14:paraId="5D2BEFD6" w14:textId="77777777" w:rsidR="004D1E01" w:rsidRPr="00683B69" w:rsidRDefault="004D1E01" w:rsidP="00683B69">
            <w:r w:rsidRPr="00683B69">
              <w:t>tarpaulins, awnings and sunblinds; tents; sails for boats, sailboards or landcraft; camping goods:</w:t>
            </w:r>
          </w:p>
        </w:tc>
        <w:tc>
          <w:tcPr>
            <w:tcW w:w="1397" w:type="pct"/>
          </w:tcPr>
          <w:p w14:paraId="799CDC1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7B9AD6B6" w14:textId="77777777" w:rsidR="004D1E01" w:rsidRPr="00683B69" w:rsidRDefault="004D1E01" w:rsidP="00683B69"/>
        </w:tc>
      </w:tr>
      <w:tr w:rsidR="004D1E01" w:rsidRPr="00683B69" w14:paraId="5B16CA15" w14:textId="7E2C10D4"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D2429C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4F63CC66" w14:textId="77777777" w:rsidR="004D1E01" w:rsidRPr="00683B69" w:rsidRDefault="004D1E01" w:rsidP="00683B69">
            <w:r w:rsidRPr="00683B69">
              <w:t>–</w:t>
            </w:r>
            <w:r w:rsidRPr="00683B69">
              <w:tab/>
              <w:t>of nonwovens; and</w:t>
            </w:r>
          </w:p>
        </w:tc>
        <w:tc>
          <w:tcPr>
            <w:tcW w:w="1397" w:type="pct"/>
          </w:tcPr>
          <w:p w14:paraId="42A550B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7B8E9A03" w14:textId="77777777" w:rsidR="004D1E01" w:rsidRPr="00683B69" w:rsidRDefault="004D1E01" w:rsidP="00683B69"/>
        </w:tc>
      </w:tr>
      <w:tr w:rsidR="004D1E01" w:rsidRPr="00683B69" w14:paraId="0753E160" w14:textId="28B74ED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45371A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03BEE54" w14:textId="77777777" w:rsidR="004D1E01" w:rsidRPr="00683B69" w:rsidRDefault="004D1E01" w:rsidP="00683B69">
            <w:r w:rsidRPr="00683B69">
              <w:t>–</w:t>
            </w:r>
            <w:r w:rsidRPr="00683B69">
              <w:tab/>
              <w:t>other;</w:t>
            </w:r>
          </w:p>
        </w:tc>
        <w:tc>
          <w:tcPr>
            <w:tcW w:w="1397" w:type="pct"/>
          </w:tcPr>
          <w:p w14:paraId="76330479"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making-up (including cutting);3,5 or</w:t>
            </w:r>
          </w:p>
          <w:p w14:paraId="1E3F8EBE"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1B5766CB" w14:textId="77777777" w:rsidR="004D1E01" w:rsidRPr="00683B69" w:rsidRDefault="004D1E01" w:rsidP="00683B69"/>
        </w:tc>
      </w:tr>
      <w:tr w:rsidR="00FB4548" w:rsidRPr="00683B69" w14:paraId="09D2353A" w14:textId="030F3C7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7F9C4E4" w14:textId="77777777" w:rsidR="00FB4548" w:rsidRPr="00683B69" w:rsidRDefault="00FB4548" w:rsidP="00683B69">
            <w:r w:rsidRPr="00683B69">
              <w:t>6307</w:t>
            </w:r>
          </w:p>
        </w:tc>
        <w:tc>
          <w:tcPr>
            <w:cnfStyle w:val="000010000000" w:firstRow="0" w:lastRow="0" w:firstColumn="0" w:lastColumn="0" w:oddVBand="1" w:evenVBand="0" w:oddHBand="0" w:evenHBand="0" w:firstRowFirstColumn="0" w:firstRowLastColumn="0" w:lastRowFirstColumn="0" w:lastRowLastColumn="0"/>
            <w:tcW w:w="1366" w:type="pct"/>
          </w:tcPr>
          <w:p w14:paraId="04032E55" w14:textId="77777777" w:rsidR="00FB4548" w:rsidRPr="00683B69" w:rsidRDefault="00FB4548" w:rsidP="00683B69">
            <w:r w:rsidRPr="00683B69">
              <w:t>other made-up articles, including dress patterns; and</w:t>
            </w:r>
          </w:p>
        </w:tc>
        <w:tc>
          <w:tcPr>
            <w:tcW w:w="1397" w:type="pct"/>
          </w:tcPr>
          <w:p w14:paraId="09151BA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8E3B1F" w14:textId="77777777" w:rsidR="00FB4548" w:rsidRPr="00683B69" w:rsidRDefault="00FB4548" w:rsidP="00683B69"/>
        </w:tc>
      </w:tr>
      <w:tr w:rsidR="00FB4548" w:rsidRPr="00683B69" w14:paraId="09D5EBA2" w14:textId="3D7F1B6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50B2F5" w14:textId="77777777" w:rsidR="00FB4548" w:rsidRPr="00683B69" w:rsidRDefault="00FB4548" w:rsidP="00683B69">
            <w:r w:rsidRPr="00683B69">
              <w:lastRenderedPageBreak/>
              <w:t>6308</w:t>
            </w:r>
          </w:p>
        </w:tc>
        <w:tc>
          <w:tcPr>
            <w:cnfStyle w:val="000010000000" w:firstRow="0" w:lastRow="0" w:firstColumn="0" w:lastColumn="0" w:oddVBand="1" w:evenVBand="0" w:oddHBand="0" w:evenHBand="0" w:firstRowFirstColumn="0" w:firstRowLastColumn="0" w:lastRowFirstColumn="0" w:lastRowLastColumn="0"/>
            <w:tcW w:w="1366" w:type="pct"/>
          </w:tcPr>
          <w:p w14:paraId="12EE4663" w14:textId="77777777" w:rsidR="00FB4548" w:rsidRPr="00683B69" w:rsidRDefault="00FB4548" w:rsidP="00683B69">
            <w:r w:rsidRPr="00683B69">
              <w:t>sets consisting of woven fabric and yarn, whether or not with accessories, for making up into rugs, tapestries, embroidered table cloths or serviettes, or similar textile articles, put up in packings for retail sale.</w:t>
            </w:r>
          </w:p>
        </w:tc>
        <w:tc>
          <w:tcPr>
            <w:tcW w:w="1397" w:type="pct"/>
          </w:tcPr>
          <w:p w14:paraId="5A0EEE3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504C55F4" w14:textId="77777777" w:rsidR="00FB4548" w:rsidRPr="00683B69" w:rsidRDefault="00FB4548" w:rsidP="00683B69"/>
        </w:tc>
      </w:tr>
      <w:tr w:rsidR="00FB4548" w:rsidRPr="00683B69" w14:paraId="6ACC84BC" w14:textId="1B8A494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CF78EE" w14:textId="77777777" w:rsidR="00FB4548" w:rsidRPr="00683B69" w:rsidRDefault="00FB4548" w:rsidP="00683B69">
            <w:bookmarkStart w:id="43" w:name="page112"/>
            <w:bookmarkEnd w:id="43"/>
            <w:r w:rsidRPr="00683B69">
              <w:t>ex Chapter 64</w:t>
            </w:r>
          </w:p>
        </w:tc>
        <w:tc>
          <w:tcPr>
            <w:cnfStyle w:val="000010000000" w:firstRow="0" w:lastRow="0" w:firstColumn="0" w:lastColumn="0" w:oddVBand="1" w:evenVBand="0" w:oddHBand="0" w:evenHBand="0" w:firstRowFirstColumn="0" w:firstRowLastColumn="0" w:lastRowFirstColumn="0" w:lastRowLastColumn="0"/>
            <w:tcW w:w="1366" w:type="pct"/>
          </w:tcPr>
          <w:p w14:paraId="7E5F1AA6" w14:textId="77777777" w:rsidR="00FB4548" w:rsidRPr="00683B69" w:rsidRDefault="00FB4548" w:rsidP="00683B69">
            <w:r w:rsidRPr="00683B69">
              <w:t>Footwear, gaiters and the like; parts of such articles; except for:</w:t>
            </w:r>
          </w:p>
        </w:tc>
        <w:tc>
          <w:tcPr>
            <w:tcW w:w="1397" w:type="pct"/>
          </w:tcPr>
          <w:p w14:paraId="218E4A7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96" w:type="pct"/>
          </w:tcPr>
          <w:p w14:paraId="232B231C" w14:textId="77777777" w:rsidR="00FB4548" w:rsidRPr="00683B69" w:rsidRDefault="00FB4548" w:rsidP="00683B69"/>
        </w:tc>
      </w:tr>
      <w:tr w:rsidR="00FB4548" w:rsidRPr="00683B69" w14:paraId="22E0AC27" w14:textId="48EEA09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30D0CA5" w14:textId="77777777" w:rsidR="00FB4548" w:rsidRPr="00683B69" w:rsidRDefault="00FB4548" w:rsidP="00683B69">
            <w:r w:rsidRPr="00683B69">
              <w:t>6406</w:t>
            </w:r>
          </w:p>
        </w:tc>
        <w:tc>
          <w:tcPr>
            <w:cnfStyle w:val="000010000000" w:firstRow="0" w:lastRow="0" w:firstColumn="0" w:lastColumn="0" w:oddVBand="1" w:evenVBand="0" w:oddHBand="0" w:evenHBand="0" w:firstRowFirstColumn="0" w:firstRowLastColumn="0" w:lastRowFirstColumn="0" w:lastRowLastColumn="0"/>
            <w:tcW w:w="1366" w:type="pct"/>
          </w:tcPr>
          <w:p w14:paraId="66AAE297" w14:textId="77777777" w:rsidR="00FB4548" w:rsidRPr="00683B69" w:rsidRDefault="00FB4548" w:rsidP="00683B69">
            <w:r w:rsidRPr="00683B69">
              <w:t>parts of footwear (including uppers whether or not attached to soles other than outer soles); removable in-soles, heel cushions and similar articles; gaiters, leggings and similar articles, and parts thereof.</w:t>
            </w:r>
          </w:p>
        </w:tc>
        <w:tc>
          <w:tcPr>
            <w:tcW w:w="1397" w:type="pct"/>
          </w:tcPr>
          <w:p w14:paraId="44C3B41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594B720" w14:textId="77777777" w:rsidR="00FB4548" w:rsidRPr="00683B69" w:rsidRDefault="00FB4548" w:rsidP="00683B69"/>
        </w:tc>
      </w:tr>
      <w:tr w:rsidR="00FB4548" w:rsidRPr="00683B69" w14:paraId="69FAD797" w14:textId="3542056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3906D2" w14:textId="77777777" w:rsidR="00FB4548" w:rsidRPr="00683B69" w:rsidRDefault="00FB4548" w:rsidP="00683B69">
            <w:r w:rsidRPr="00683B69">
              <w:t>Chapter 65</w:t>
            </w:r>
          </w:p>
        </w:tc>
        <w:tc>
          <w:tcPr>
            <w:cnfStyle w:val="000010000000" w:firstRow="0" w:lastRow="0" w:firstColumn="0" w:lastColumn="0" w:oddVBand="1" w:evenVBand="0" w:oddHBand="0" w:evenHBand="0" w:firstRowFirstColumn="0" w:firstRowLastColumn="0" w:lastRowFirstColumn="0" w:lastRowLastColumn="0"/>
            <w:tcW w:w="1366" w:type="pct"/>
          </w:tcPr>
          <w:p w14:paraId="46C77809" w14:textId="77777777" w:rsidR="00FB4548" w:rsidRPr="00683B69" w:rsidRDefault="00FB4548" w:rsidP="00683B69">
            <w:r w:rsidRPr="00683B69">
              <w:t>Headgear and parts thereof.</w:t>
            </w:r>
          </w:p>
        </w:tc>
        <w:tc>
          <w:tcPr>
            <w:tcW w:w="1397" w:type="pct"/>
          </w:tcPr>
          <w:p w14:paraId="6D54D1A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0D69597" w14:textId="77777777" w:rsidR="00FB4548" w:rsidRPr="00683B69" w:rsidRDefault="00FB4548" w:rsidP="00683B69"/>
        </w:tc>
      </w:tr>
      <w:tr w:rsidR="00FB4548" w:rsidRPr="00683B69" w14:paraId="6E5BC2C9" w14:textId="033592C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72DAE6B" w14:textId="77777777" w:rsidR="00FB4548" w:rsidRPr="00683B69" w:rsidRDefault="00FB4548" w:rsidP="00683B69">
            <w:r w:rsidRPr="00683B69">
              <w:t>Chapter 66</w:t>
            </w:r>
          </w:p>
        </w:tc>
        <w:tc>
          <w:tcPr>
            <w:cnfStyle w:val="000010000000" w:firstRow="0" w:lastRow="0" w:firstColumn="0" w:lastColumn="0" w:oddVBand="1" w:evenVBand="0" w:oddHBand="0" w:evenHBand="0" w:firstRowFirstColumn="0" w:firstRowLastColumn="0" w:lastRowFirstColumn="0" w:lastRowLastColumn="0"/>
            <w:tcW w:w="1366" w:type="pct"/>
          </w:tcPr>
          <w:p w14:paraId="0E8934A9" w14:textId="77777777" w:rsidR="00FB4548" w:rsidRPr="00683B69" w:rsidRDefault="00FB4548" w:rsidP="00683B69">
            <w:r w:rsidRPr="00683B69">
              <w:t>Umbrellas, sun umbrellas, walking-sticks, seat-sticks, whips, riding-crops, and parts thereof.</w:t>
            </w:r>
          </w:p>
        </w:tc>
        <w:tc>
          <w:tcPr>
            <w:tcW w:w="1397" w:type="pct"/>
          </w:tcPr>
          <w:p w14:paraId="40B5FF8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1199AF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4CBCBA" w14:textId="77777777" w:rsidR="00FB4548" w:rsidRPr="00683B69" w:rsidRDefault="00FB4548" w:rsidP="00683B69"/>
        </w:tc>
      </w:tr>
      <w:tr w:rsidR="00FB4548" w:rsidRPr="00683B69" w14:paraId="38A652CE" w14:textId="4FF0FCA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14C81EB" w14:textId="77777777" w:rsidR="00FB4548" w:rsidRPr="00683B69" w:rsidRDefault="00FB4548" w:rsidP="00683B69">
            <w:r w:rsidRPr="00683B69">
              <w:t>Chapter 67</w:t>
            </w:r>
          </w:p>
        </w:tc>
        <w:tc>
          <w:tcPr>
            <w:cnfStyle w:val="000010000000" w:firstRow="0" w:lastRow="0" w:firstColumn="0" w:lastColumn="0" w:oddVBand="1" w:evenVBand="0" w:oddHBand="0" w:evenHBand="0" w:firstRowFirstColumn="0" w:firstRowLastColumn="0" w:lastRowFirstColumn="0" w:lastRowLastColumn="0"/>
            <w:tcW w:w="1366" w:type="pct"/>
          </w:tcPr>
          <w:p w14:paraId="7F20F998" w14:textId="77777777" w:rsidR="00FB4548" w:rsidRPr="00683B69" w:rsidRDefault="00FB4548" w:rsidP="00683B69">
            <w:r w:rsidRPr="00683B69">
              <w:t>Prepared feathers and down and articles made of feathers or of down; artificial flowers; articles of human hair.</w:t>
            </w:r>
          </w:p>
        </w:tc>
        <w:tc>
          <w:tcPr>
            <w:tcW w:w="1397" w:type="pct"/>
          </w:tcPr>
          <w:p w14:paraId="2F144BA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1924F3" w14:textId="77777777" w:rsidR="00FB4548" w:rsidRPr="00683B69" w:rsidRDefault="00FB4548" w:rsidP="00683B69"/>
        </w:tc>
      </w:tr>
      <w:tr w:rsidR="00FB4548" w:rsidRPr="00683B69" w14:paraId="4CDA185D" w14:textId="3EAB646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157727" w14:textId="77777777" w:rsidR="00FB4548" w:rsidRPr="00683B69" w:rsidRDefault="00FB4548" w:rsidP="00683B69">
            <w:bookmarkStart w:id="44" w:name="page113"/>
            <w:bookmarkEnd w:id="44"/>
            <w:r w:rsidRPr="00683B69">
              <w:lastRenderedPageBreak/>
              <w:t>ex Chapter 68</w:t>
            </w:r>
          </w:p>
        </w:tc>
        <w:tc>
          <w:tcPr>
            <w:cnfStyle w:val="000010000000" w:firstRow="0" w:lastRow="0" w:firstColumn="0" w:lastColumn="0" w:oddVBand="1" w:evenVBand="0" w:oddHBand="0" w:evenHBand="0" w:firstRowFirstColumn="0" w:firstRowLastColumn="0" w:lastRowFirstColumn="0" w:lastRowLastColumn="0"/>
            <w:tcW w:w="1366" w:type="pct"/>
          </w:tcPr>
          <w:p w14:paraId="4488E584" w14:textId="77777777" w:rsidR="00FB4548" w:rsidRPr="00683B69" w:rsidRDefault="00FB4548" w:rsidP="00683B69">
            <w:r w:rsidRPr="00683B69">
              <w:t>Articles of stone, plaster, cement, asbestos, mica or similar materials, except for:</w:t>
            </w:r>
          </w:p>
        </w:tc>
        <w:tc>
          <w:tcPr>
            <w:tcW w:w="1397" w:type="pct"/>
          </w:tcPr>
          <w:p w14:paraId="52D9C45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074DC06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37B36F" w14:textId="77777777" w:rsidR="00FB4548" w:rsidRPr="00683B69" w:rsidRDefault="00FB4548" w:rsidP="00683B69"/>
        </w:tc>
      </w:tr>
      <w:tr w:rsidR="00FB4548" w:rsidRPr="00683B69" w14:paraId="3B2FB043" w14:textId="03EB985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5E57A6E" w14:textId="77777777" w:rsidR="00FB4548" w:rsidRPr="00683B69" w:rsidRDefault="00FB4548" w:rsidP="00683B69">
            <w:bookmarkStart w:id="45" w:name="page114"/>
            <w:bookmarkEnd w:id="45"/>
            <w:r w:rsidRPr="00683B69">
              <w:t>ex 6803</w:t>
            </w:r>
          </w:p>
        </w:tc>
        <w:tc>
          <w:tcPr>
            <w:cnfStyle w:val="000010000000" w:firstRow="0" w:lastRow="0" w:firstColumn="0" w:lastColumn="0" w:oddVBand="1" w:evenVBand="0" w:oddHBand="0" w:evenHBand="0" w:firstRowFirstColumn="0" w:firstRowLastColumn="0" w:lastRowFirstColumn="0" w:lastRowLastColumn="0"/>
            <w:tcW w:w="1366" w:type="pct"/>
          </w:tcPr>
          <w:p w14:paraId="2F96B537" w14:textId="77777777" w:rsidR="00FB4548" w:rsidRPr="00683B69" w:rsidRDefault="00FB4548" w:rsidP="00683B69">
            <w:r w:rsidRPr="00683B69">
              <w:t>articles of slate or of agglomerated slate;</w:t>
            </w:r>
          </w:p>
        </w:tc>
        <w:tc>
          <w:tcPr>
            <w:tcW w:w="1397" w:type="pct"/>
          </w:tcPr>
          <w:p w14:paraId="43B2BDF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worked slate.</w:t>
            </w:r>
          </w:p>
        </w:tc>
        <w:tc>
          <w:tcPr>
            <w:cnfStyle w:val="000010000000" w:firstRow="0" w:lastRow="0" w:firstColumn="0" w:lastColumn="0" w:oddVBand="1" w:evenVBand="0" w:oddHBand="0" w:evenHBand="0" w:firstRowFirstColumn="0" w:firstRowLastColumn="0" w:lastRowFirstColumn="0" w:lastRowLastColumn="0"/>
            <w:tcW w:w="1396" w:type="pct"/>
          </w:tcPr>
          <w:p w14:paraId="00412F56" w14:textId="77777777" w:rsidR="00FB4548" w:rsidRPr="00683B69" w:rsidRDefault="00FB4548" w:rsidP="00683B69"/>
        </w:tc>
      </w:tr>
      <w:tr w:rsidR="00FB4548" w:rsidRPr="00683B69" w14:paraId="52E356E9" w14:textId="5FC199E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F89BEE7" w14:textId="77777777" w:rsidR="00FB4548" w:rsidRPr="00683B69" w:rsidRDefault="00FB4548" w:rsidP="00683B69">
            <w:r w:rsidRPr="00683B69">
              <w:t>ex 6812</w:t>
            </w:r>
          </w:p>
        </w:tc>
        <w:tc>
          <w:tcPr>
            <w:cnfStyle w:val="000010000000" w:firstRow="0" w:lastRow="0" w:firstColumn="0" w:lastColumn="0" w:oddVBand="1" w:evenVBand="0" w:oddHBand="0" w:evenHBand="0" w:firstRowFirstColumn="0" w:firstRowLastColumn="0" w:lastRowFirstColumn="0" w:lastRowLastColumn="0"/>
            <w:tcW w:w="1366" w:type="pct"/>
          </w:tcPr>
          <w:p w14:paraId="526D5F1C" w14:textId="77777777" w:rsidR="00FB4548" w:rsidRPr="00683B69" w:rsidRDefault="00FB4548" w:rsidP="00683B69">
            <w:r w:rsidRPr="00683B69">
              <w:t>articles of asbestos; articles of mixtures with a basis of asbestos or of mixtures with a basis of asbestos and magnesium carbonate; and</w:t>
            </w:r>
          </w:p>
        </w:tc>
        <w:tc>
          <w:tcPr>
            <w:tcW w:w="1397" w:type="pct"/>
          </w:tcPr>
          <w:p w14:paraId="48E6A20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213A44CF" w14:textId="77777777" w:rsidR="00FB4548" w:rsidRPr="00683B69" w:rsidRDefault="00FB4548" w:rsidP="00683B69"/>
        </w:tc>
      </w:tr>
      <w:tr w:rsidR="00FB4548" w:rsidRPr="00683B69" w14:paraId="785AB0C2" w14:textId="536E6DC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8A1D74" w14:textId="77777777" w:rsidR="00FB4548" w:rsidRPr="00683B69" w:rsidRDefault="00FB4548" w:rsidP="00683B69">
            <w:r w:rsidRPr="00683B69">
              <w:t>ex 6814</w:t>
            </w:r>
          </w:p>
        </w:tc>
        <w:tc>
          <w:tcPr>
            <w:cnfStyle w:val="000010000000" w:firstRow="0" w:lastRow="0" w:firstColumn="0" w:lastColumn="0" w:oddVBand="1" w:evenVBand="0" w:oddHBand="0" w:evenHBand="0" w:firstRowFirstColumn="0" w:firstRowLastColumn="0" w:lastRowFirstColumn="0" w:lastRowLastColumn="0"/>
            <w:tcW w:w="1366" w:type="pct"/>
          </w:tcPr>
          <w:p w14:paraId="2B98F22A" w14:textId="77777777" w:rsidR="00FB4548" w:rsidRPr="00683B69" w:rsidRDefault="00FB4548" w:rsidP="00683B69">
            <w:r w:rsidRPr="00683B69">
              <w:t>articles of mica, including agglomerated or reconstituted mica, on a support of paper, paperboard or other materials.</w:t>
            </w:r>
          </w:p>
        </w:tc>
        <w:tc>
          <w:tcPr>
            <w:tcW w:w="1397" w:type="pct"/>
          </w:tcPr>
          <w:p w14:paraId="258EF50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96" w:type="pct"/>
          </w:tcPr>
          <w:p w14:paraId="4E771894" w14:textId="77777777" w:rsidR="00FB4548" w:rsidRPr="00683B69" w:rsidRDefault="00FB4548" w:rsidP="00683B69"/>
        </w:tc>
      </w:tr>
      <w:tr w:rsidR="00FB4548" w:rsidRPr="00683B69" w14:paraId="0A23EC24" w14:textId="49F6CE1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3BEA8D" w14:textId="77777777" w:rsidR="00FB4548" w:rsidRPr="00683B69" w:rsidRDefault="00FB4548" w:rsidP="00683B69">
            <w:r w:rsidRPr="00683B69">
              <w:t>Chapter 69</w:t>
            </w:r>
          </w:p>
        </w:tc>
        <w:tc>
          <w:tcPr>
            <w:cnfStyle w:val="000010000000" w:firstRow="0" w:lastRow="0" w:firstColumn="0" w:lastColumn="0" w:oddVBand="1" w:evenVBand="0" w:oddHBand="0" w:evenHBand="0" w:firstRowFirstColumn="0" w:firstRowLastColumn="0" w:lastRowFirstColumn="0" w:lastRowLastColumn="0"/>
            <w:tcW w:w="1366" w:type="pct"/>
          </w:tcPr>
          <w:p w14:paraId="77A20899" w14:textId="77777777" w:rsidR="00FB4548" w:rsidRPr="00683B69" w:rsidRDefault="00FB4548" w:rsidP="00683B69">
            <w:r w:rsidRPr="00683B69">
              <w:t>Ceramic products.</w:t>
            </w:r>
          </w:p>
        </w:tc>
        <w:tc>
          <w:tcPr>
            <w:tcW w:w="1397" w:type="pct"/>
          </w:tcPr>
          <w:p w14:paraId="1E30CC9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124C19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4C3606" w14:textId="77777777" w:rsidR="00FB4548" w:rsidRPr="00683B69" w:rsidRDefault="00FB4548" w:rsidP="00683B69"/>
        </w:tc>
      </w:tr>
      <w:tr w:rsidR="00FB4548" w:rsidRPr="00683B69" w14:paraId="7722666B" w14:textId="32C1417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7ADD157" w14:textId="77777777" w:rsidR="00FB4548" w:rsidRPr="00683B69" w:rsidRDefault="00FB4548" w:rsidP="00683B69">
            <w:r w:rsidRPr="00683B69">
              <w:t>ex Chapter 70</w:t>
            </w:r>
          </w:p>
        </w:tc>
        <w:tc>
          <w:tcPr>
            <w:cnfStyle w:val="000010000000" w:firstRow="0" w:lastRow="0" w:firstColumn="0" w:lastColumn="0" w:oddVBand="1" w:evenVBand="0" w:oddHBand="0" w:evenHBand="0" w:firstRowFirstColumn="0" w:firstRowLastColumn="0" w:lastRowFirstColumn="0" w:lastRowLastColumn="0"/>
            <w:tcW w:w="1366" w:type="pct"/>
          </w:tcPr>
          <w:p w14:paraId="62450185" w14:textId="77777777" w:rsidR="00FB4548" w:rsidRPr="00683B69" w:rsidRDefault="00FB4548" w:rsidP="00683B69">
            <w:r w:rsidRPr="00683B69">
              <w:t>Glass and glassware, except for:</w:t>
            </w:r>
          </w:p>
        </w:tc>
        <w:tc>
          <w:tcPr>
            <w:tcW w:w="1397" w:type="pct"/>
          </w:tcPr>
          <w:p w14:paraId="0C5842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30FD0E8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AF988C3" w14:textId="77777777" w:rsidR="00FB4548" w:rsidRPr="00683B69" w:rsidRDefault="00FB4548" w:rsidP="00683B69"/>
        </w:tc>
      </w:tr>
      <w:tr w:rsidR="00FB4548" w:rsidRPr="00683B69" w14:paraId="6AE9C56F" w14:textId="1200777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C004DD" w14:textId="77777777" w:rsidR="00FB4548" w:rsidRPr="00683B69" w:rsidRDefault="00FB4548" w:rsidP="00683B69">
            <w:r w:rsidRPr="00683B69">
              <w:t>7010</w:t>
            </w:r>
          </w:p>
        </w:tc>
        <w:tc>
          <w:tcPr>
            <w:cnfStyle w:val="000010000000" w:firstRow="0" w:lastRow="0" w:firstColumn="0" w:lastColumn="0" w:oddVBand="1" w:evenVBand="0" w:oddHBand="0" w:evenHBand="0" w:firstRowFirstColumn="0" w:firstRowLastColumn="0" w:lastRowFirstColumn="0" w:lastRowLastColumn="0"/>
            <w:tcW w:w="1366" w:type="pct"/>
          </w:tcPr>
          <w:p w14:paraId="4A878500" w14:textId="77777777" w:rsidR="00FB4548" w:rsidRPr="00683B69" w:rsidRDefault="00FB4548" w:rsidP="00683B69">
            <w:r w:rsidRPr="00683B69">
              <w:t>carboys, bottles, flasks, jars, pots, phials, ampoules and other containers, of glass, of a kind used for the conveyance or packing of goods; preserving jars of glass; stoppers, lids and other closures, of glass;</w:t>
            </w:r>
          </w:p>
        </w:tc>
        <w:tc>
          <w:tcPr>
            <w:tcW w:w="1397" w:type="pct"/>
          </w:tcPr>
          <w:p w14:paraId="4C062E6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430459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F39C72" w14:textId="77777777" w:rsidR="00FB4548" w:rsidRPr="00683B69" w:rsidRDefault="00FB4548" w:rsidP="00683B69"/>
        </w:tc>
      </w:tr>
      <w:tr w:rsidR="00FB4548" w:rsidRPr="00683B69" w14:paraId="42D892AA" w14:textId="3AC58C3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7443E8E" w14:textId="77777777" w:rsidR="00FB4548" w:rsidRPr="00683B69" w:rsidRDefault="00FB4548" w:rsidP="00683B69">
            <w:r w:rsidRPr="00683B69">
              <w:lastRenderedPageBreak/>
              <w:t>7013</w:t>
            </w:r>
          </w:p>
        </w:tc>
        <w:tc>
          <w:tcPr>
            <w:cnfStyle w:val="000010000000" w:firstRow="0" w:lastRow="0" w:firstColumn="0" w:lastColumn="0" w:oddVBand="1" w:evenVBand="0" w:oddHBand="0" w:evenHBand="0" w:firstRowFirstColumn="0" w:firstRowLastColumn="0" w:lastRowFirstColumn="0" w:lastRowLastColumn="0"/>
            <w:tcW w:w="1366" w:type="pct"/>
          </w:tcPr>
          <w:p w14:paraId="60208242" w14:textId="77777777" w:rsidR="00FB4548" w:rsidRPr="00683B69" w:rsidRDefault="00FB4548" w:rsidP="00683B69">
            <w:r w:rsidRPr="00683B69">
              <w:t>glassware of a kind used for table, kitchen, toilet, office, indoor decoration or similar purposes (other than that of heading 7010 or 7018); and</w:t>
            </w:r>
          </w:p>
        </w:tc>
        <w:tc>
          <w:tcPr>
            <w:tcW w:w="1397" w:type="pct"/>
          </w:tcPr>
          <w:p w14:paraId="5A32126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p w14:paraId="4DF950B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cutting of glassware, provided that the total value of the uncut glassware used does not exceed 50 % of the ex-works price of the product; or</w:t>
            </w:r>
          </w:p>
          <w:p w14:paraId="7099442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7A01848" w14:textId="77777777" w:rsidR="00FB4548" w:rsidRPr="00683B69" w:rsidRDefault="00FB4548" w:rsidP="00683B69"/>
        </w:tc>
      </w:tr>
      <w:tr w:rsidR="00FB4548" w:rsidRPr="00683B69" w14:paraId="16AF586A" w14:textId="63D04BE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97F5F66" w14:textId="77777777" w:rsidR="00FB4548" w:rsidRPr="00683B69" w:rsidRDefault="00FB4548" w:rsidP="00683B69">
            <w:r w:rsidRPr="00683B69">
              <w:t>7019</w:t>
            </w:r>
          </w:p>
        </w:tc>
        <w:tc>
          <w:tcPr>
            <w:cnfStyle w:val="000010000000" w:firstRow="0" w:lastRow="0" w:firstColumn="0" w:lastColumn="0" w:oddVBand="1" w:evenVBand="0" w:oddHBand="0" w:evenHBand="0" w:firstRowFirstColumn="0" w:firstRowLastColumn="0" w:lastRowFirstColumn="0" w:lastRowLastColumn="0"/>
            <w:tcW w:w="1366" w:type="pct"/>
          </w:tcPr>
          <w:p w14:paraId="767B8526" w14:textId="77777777" w:rsidR="00FB4548" w:rsidRPr="00683B69" w:rsidRDefault="00FB4548" w:rsidP="00683B69">
            <w:r w:rsidRPr="00683B69">
              <w:t>glass fibres (including glass wool) and articles thereof (for example, yarn, woven fabrics).</w:t>
            </w:r>
          </w:p>
        </w:tc>
        <w:tc>
          <w:tcPr>
            <w:tcW w:w="1397" w:type="pct"/>
          </w:tcPr>
          <w:p w14:paraId="7BAFEC6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70C1C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8FC131D" w14:textId="77777777" w:rsidR="00FB4548" w:rsidRPr="00683B69" w:rsidRDefault="00FB4548" w:rsidP="00683B69"/>
        </w:tc>
      </w:tr>
      <w:tr w:rsidR="00FB4548" w:rsidRPr="00683B69" w14:paraId="53C08187" w14:textId="09761C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F9057CC" w14:textId="77777777" w:rsidR="00FB4548" w:rsidRPr="00683B69" w:rsidRDefault="00FB4548" w:rsidP="00683B69">
            <w:bookmarkStart w:id="46" w:name="page116"/>
            <w:bookmarkEnd w:id="46"/>
            <w:r w:rsidRPr="00683B69">
              <w:t>ex Chapter 71</w:t>
            </w:r>
          </w:p>
        </w:tc>
        <w:tc>
          <w:tcPr>
            <w:cnfStyle w:val="000010000000" w:firstRow="0" w:lastRow="0" w:firstColumn="0" w:lastColumn="0" w:oddVBand="1" w:evenVBand="0" w:oddHBand="0" w:evenHBand="0" w:firstRowFirstColumn="0" w:firstRowLastColumn="0" w:lastRowFirstColumn="0" w:lastRowLastColumn="0"/>
            <w:tcW w:w="1366" w:type="pct"/>
          </w:tcPr>
          <w:p w14:paraId="5F851F13" w14:textId="77777777" w:rsidR="00FB4548" w:rsidRPr="00683B69" w:rsidRDefault="00FB4548" w:rsidP="00683B69">
            <w:r w:rsidRPr="00683B69">
              <w:t>Natural or cultured pearls, precious or semi-precious stones, precious metals, metals clad with precious metal, and articles thereof; imitation jewellery; coin, except for:</w:t>
            </w:r>
          </w:p>
        </w:tc>
        <w:tc>
          <w:tcPr>
            <w:tcW w:w="1397" w:type="pct"/>
          </w:tcPr>
          <w:p w14:paraId="110600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E49795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333E3FD" w14:textId="77777777" w:rsidR="00FB4548" w:rsidRPr="00683B69" w:rsidRDefault="00FB4548" w:rsidP="00683B69"/>
        </w:tc>
      </w:tr>
      <w:tr w:rsidR="004D1E01" w:rsidRPr="00683B69" w14:paraId="05F4F0CA" w14:textId="48BE228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B35F51B" w14:textId="2B989957" w:rsidR="00DD357F" w:rsidRPr="00683B69" w:rsidRDefault="004D1E01" w:rsidP="00DD357F">
            <w:pPr>
              <w:rPr>
                <w:b w:val="0"/>
                <w:bCs w:val="0"/>
              </w:rPr>
            </w:pPr>
            <w:r w:rsidRPr="00683B69">
              <w:t>7106</w:t>
            </w:r>
          </w:p>
          <w:p w14:paraId="0008D737" w14:textId="4124A5F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E351A9D" w14:textId="77777777" w:rsidR="004D1E01" w:rsidRPr="00683B69" w:rsidRDefault="004D1E01" w:rsidP="00683B69">
            <w:r w:rsidRPr="00683B69">
              <w:t>precious metals:</w:t>
            </w:r>
          </w:p>
        </w:tc>
        <w:tc>
          <w:tcPr>
            <w:tcW w:w="1397" w:type="pct"/>
          </w:tcPr>
          <w:p w14:paraId="064AFDBD"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1403332" w14:textId="77777777" w:rsidR="004D1E01" w:rsidRPr="00683B69" w:rsidRDefault="004D1E01" w:rsidP="00683B69"/>
        </w:tc>
      </w:tr>
      <w:tr w:rsidR="004D1E01" w:rsidRPr="00683B69" w14:paraId="548F29D8" w14:textId="56F8D2F0"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0C6208B"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BDB3FF2" w14:textId="77777777" w:rsidR="004D1E01" w:rsidRPr="00683B69" w:rsidRDefault="004D1E01" w:rsidP="00683B69">
            <w:r w:rsidRPr="00683B69">
              <w:t>–</w:t>
            </w:r>
            <w:r w:rsidRPr="00683B69">
              <w:tab/>
              <w:t>unwrought; and</w:t>
            </w:r>
          </w:p>
        </w:tc>
        <w:tc>
          <w:tcPr>
            <w:tcW w:w="1397" w:type="pct"/>
          </w:tcPr>
          <w:p w14:paraId="553123BE"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those of headings 7106, 7108 and 7110;</w:t>
            </w:r>
          </w:p>
          <w:p w14:paraId="5935218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electrolytic, thermal or chemical separation of precious metals of heading 7106, 7108 or 7110; or</w:t>
            </w:r>
          </w:p>
          <w:p w14:paraId="66548C17"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22C12FDC" w14:textId="77777777" w:rsidR="004D1E01" w:rsidRPr="00683B69" w:rsidRDefault="004D1E01" w:rsidP="00683B69"/>
        </w:tc>
      </w:tr>
      <w:tr w:rsidR="004D1E01" w:rsidRPr="00683B69" w14:paraId="2372BFA3" w14:textId="6855C94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4514FE"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5C431FBA" w14:textId="77777777" w:rsidR="004D1E01" w:rsidRPr="00683B69" w:rsidRDefault="004D1E01" w:rsidP="00683B69">
            <w:r w:rsidRPr="00683B69">
              <w:t>–</w:t>
            </w:r>
            <w:r w:rsidRPr="00683B69">
              <w:tab/>
              <w:t>semi-manufactured or in powder form; and</w:t>
            </w:r>
          </w:p>
        </w:tc>
        <w:tc>
          <w:tcPr>
            <w:tcW w:w="1397" w:type="pct"/>
          </w:tcPr>
          <w:p w14:paraId="1624F90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3E16EDFA" w14:textId="77777777" w:rsidR="004D1E01" w:rsidRPr="00683B69" w:rsidRDefault="004D1E01" w:rsidP="00683B69"/>
        </w:tc>
      </w:tr>
      <w:tr w:rsidR="00DD357F" w:rsidRPr="00683B69" w14:paraId="77031C39"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8216337" w14:textId="66D98087" w:rsidR="00DD357F" w:rsidRPr="00683B69" w:rsidRDefault="00DD357F" w:rsidP="00480B5E">
            <w:r w:rsidRPr="00683B69">
              <w:t>7108</w:t>
            </w:r>
          </w:p>
        </w:tc>
        <w:tc>
          <w:tcPr>
            <w:cnfStyle w:val="000010000000" w:firstRow="0" w:lastRow="0" w:firstColumn="0" w:lastColumn="0" w:oddVBand="1" w:evenVBand="0" w:oddHBand="0" w:evenHBand="0" w:firstRowFirstColumn="0" w:firstRowLastColumn="0" w:lastRowFirstColumn="0" w:lastRowLastColumn="0"/>
            <w:tcW w:w="1366" w:type="pct"/>
          </w:tcPr>
          <w:p w14:paraId="43E81D0E" w14:textId="59C2232B" w:rsidR="00DD357F" w:rsidRPr="00683B69" w:rsidRDefault="00DD357F" w:rsidP="00480B5E">
            <w:r w:rsidRPr="00683B69">
              <w:t>precious metals:</w:t>
            </w:r>
          </w:p>
        </w:tc>
        <w:tc>
          <w:tcPr>
            <w:tcW w:w="1397" w:type="pct"/>
          </w:tcPr>
          <w:p w14:paraId="3AAF8764" w14:textId="77777777" w:rsidR="00DD357F" w:rsidRPr="00683B69" w:rsidRDefault="00DD357F" w:rsidP="00480B5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7AE9D0FB" w14:textId="77777777" w:rsidR="00DD357F" w:rsidRPr="00683B69" w:rsidRDefault="00DD357F" w:rsidP="00480B5E"/>
        </w:tc>
      </w:tr>
      <w:tr w:rsidR="00DD357F" w:rsidRPr="00683B69" w14:paraId="0659867A"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31F7AFE" w14:textId="77777777" w:rsidR="00DD357F" w:rsidRPr="00683B69" w:rsidRDefault="00DD357F" w:rsidP="00480B5E"/>
        </w:tc>
        <w:tc>
          <w:tcPr>
            <w:cnfStyle w:val="000010000000" w:firstRow="0" w:lastRow="0" w:firstColumn="0" w:lastColumn="0" w:oddVBand="1" w:evenVBand="0" w:oddHBand="0" w:evenHBand="0" w:firstRowFirstColumn="0" w:firstRowLastColumn="0" w:lastRowFirstColumn="0" w:lastRowLastColumn="0"/>
            <w:tcW w:w="1366" w:type="pct"/>
          </w:tcPr>
          <w:p w14:paraId="29BE2CAE" w14:textId="07CC0EAD" w:rsidR="00DD357F" w:rsidRPr="00683B69" w:rsidRDefault="00DD357F" w:rsidP="00480B5E">
            <w:r w:rsidRPr="00683B69">
              <w:t>–</w:t>
            </w:r>
            <w:r w:rsidRPr="00683B69">
              <w:tab/>
              <w:t>unwrought; and</w:t>
            </w:r>
          </w:p>
        </w:tc>
        <w:tc>
          <w:tcPr>
            <w:tcW w:w="1397" w:type="pct"/>
          </w:tcPr>
          <w:p w14:paraId="3A5BC576" w14:textId="77777777"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7106, 7108 and 7110;</w:t>
            </w:r>
          </w:p>
          <w:p w14:paraId="6DB305B3" w14:textId="77777777"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r w:rsidRPr="00683B69">
              <w:t>electrolytic, thermal or chemical separation of precious metals of heading 7106, 7108 or 7110; or</w:t>
            </w:r>
          </w:p>
          <w:p w14:paraId="7FC4D0D8" w14:textId="07EE88F6"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3C8CF32B" w14:textId="77777777" w:rsidR="00DD357F" w:rsidRPr="00683B69" w:rsidRDefault="00DD357F" w:rsidP="00480B5E"/>
        </w:tc>
      </w:tr>
      <w:tr w:rsidR="00DD357F" w:rsidRPr="00683B69" w14:paraId="06FE0CCC"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5E2E00E" w14:textId="77777777" w:rsidR="00DD357F" w:rsidRPr="00683B69" w:rsidRDefault="00DD357F" w:rsidP="00480B5E"/>
        </w:tc>
        <w:tc>
          <w:tcPr>
            <w:cnfStyle w:val="000010000000" w:firstRow="0" w:lastRow="0" w:firstColumn="0" w:lastColumn="0" w:oddVBand="1" w:evenVBand="0" w:oddHBand="0" w:evenHBand="0" w:firstRowFirstColumn="0" w:firstRowLastColumn="0" w:lastRowFirstColumn="0" w:lastRowLastColumn="0"/>
            <w:tcW w:w="1366" w:type="pct"/>
          </w:tcPr>
          <w:p w14:paraId="4BBA5CBD" w14:textId="6508EC41" w:rsidR="00DD357F" w:rsidRPr="00683B69" w:rsidRDefault="00DD357F" w:rsidP="00480B5E">
            <w:r w:rsidRPr="00683B69">
              <w:t>–</w:t>
            </w:r>
            <w:r w:rsidRPr="00683B69">
              <w:tab/>
              <w:t>semi-manufactured or in powder form; and</w:t>
            </w:r>
          </w:p>
        </w:tc>
        <w:tc>
          <w:tcPr>
            <w:tcW w:w="1397" w:type="pct"/>
          </w:tcPr>
          <w:p w14:paraId="4784AED4" w14:textId="225C5DDF" w:rsidR="00DD357F" w:rsidRPr="00683B69" w:rsidRDefault="00DD357F" w:rsidP="00480B5E">
            <w:pPr>
              <w:cnfStyle w:val="000000000000" w:firstRow="0" w:lastRow="0" w:firstColumn="0" w:lastColumn="0" w:oddVBand="0" w:evenVBand="0" w:oddHBand="0"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4833D1A2" w14:textId="77777777" w:rsidR="00DD357F" w:rsidRPr="00683B69" w:rsidRDefault="00DD357F" w:rsidP="00480B5E"/>
        </w:tc>
      </w:tr>
      <w:tr w:rsidR="00480B5E" w:rsidRPr="00683B69" w14:paraId="3BF96731"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976EEBA" w14:textId="4E51A2DD" w:rsidR="00480B5E" w:rsidRPr="00683B69" w:rsidRDefault="00480B5E" w:rsidP="00480B5E">
            <w:r w:rsidRPr="00683B69">
              <w:t>7110</w:t>
            </w:r>
          </w:p>
        </w:tc>
        <w:tc>
          <w:tcPr>
            <w:cnfStyle w:val="000010000000" w:firstRow="0" w:lastRow="0" w:firstColumn="0" w:lastColumn="0" w:oddVBand="1" w:evenVBand="0" w:oddHBand="0" w:evenHBand="0" w:firstRowFirstColumn="0" w:firstRowLastColumn="0" w:lastRowFirstColumn="0" w:lastRowLastColumn="0"/>
            <w:tcW w:w="1366" w:type="pct"/>
          </w:tcPr>
          <w:p w14:paraId="02B11D81" w14:textId="38C9962E" w:rsidR="00480B5E" w:rsidRPr="00683B69" w:rsidRDefault="00480B5E" w:rsidP="00480B5E">
            <w:r w:rsidRPr="00683B69">
              <w:t>precious metals:</w:t>
            </w:r>
          </w:p>
        </w:tc>
        <w:tc>
          <w:tcPr>
            <w:tcW w:w="1397" w:type="pct"/>
          </w:tcPr>
          <w:p w14:paraId="5FC59FB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B8D6F73" w14:textId="77777777" w:rsidR="00480B5E" w:rsidRPr="00683B69" w:rsidRDefault="00480B5E" w:rsidP="00480B5E"/>
        </w:tc>
      </w:tr>
      <w:tr w:rsidR="00480B5E" w:rsidRPr="00683B69" w14:paraId="36D51968"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11EC175" w14:textId="77777777" w:rsidR="00480B5E" w:rsidRPr="00683B69" w:rsidRDefault="00480B5E" w:rsidP="00480B5E"/>
        </w:tc>
        <w:tc>
          <w:tcPr>
            <w:cnfStyle w:val="000010000000" w:firstRow="0" w:lastRow="0" w:firstColumn="0" w:lastColumn="0" w:oddVBand="1" w:evenVBand="0" w:oddHBand="0" w:evenHBand="0" w:firstRowFirstColumn="0" w:firstRowLastColumn="0" w:lastRowFirstColumn="0" w:lastRowLastColumn="0"/>
            <w:tcW w:w="1366" w:type="pct"/>
          </w:tcPr>
          <w:p w14:paraId="63F0565B" w14:textId="2893300A" w:rsidR="00480B5E" w:rsidRPr="00683B69" w:rsidRDefault="00480B5E" w:rsidP="00480B5E">
            <w:r w:rsidRPr="00683B69">
              <w:t>–</w:t>
            </w:r>
            <w:r w:rsidRPr="00683B69">
              <w:tab/>
              <w:t>unwrought; and</w:t>
            </w:r>
          </w:p>
        </w:tc>
        <w:tc>
          <w:tcPr>
            <w:tcW w:w="1397" w:type="pct"/>
          </w:tcPr>
          <w:p w14:paraId="31A6B47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those of headings 7106, 7108 and 7110;</w:t>
            </w:r>
          </w:p>
          <w:p w14:paraId="63671CD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electrolytic, thermal or chemical separation of precious metals of heading 7106, 7108 or 7110; or</w:t>
            </w:r>
          </w:p>
          <w:p w14:paraId="162DCB62" w14:textId="05CA407F"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75E03EC6" w14:textId="77777777" w:rsidR="00480B5E" w:rsidRPr="00683B69" w:rsidRDefault="00480B5E" w:rsidP="00480B5E"/>
        </w:tc>
      </w:tr>
      <w:tr w:rsidR="00480B5E" w:rsidRPr="00683B69" w14:paraId="4DD07825"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42BFFF3" w14:textId="77777777" w:rsidR="00480B5E" w:rsidRPr="00683B69" w:rsidRDefault="00480B5E" w:rsidP="00480B5E"/>
        </w:tc>
        <w:tc>
          <w:tcPr>
            <w:cnfStyle w:val="000010000000" w:firstRow="0" w:lastRow="0" w:firstColumn="0" w:lastColumn="0" w:oddVBand="1" w:evenVBand="0" w:oddHBand="0" w:evenHBand="0" w:firstRowFirstColumn="0" w:firstRowLastColumn="0" w:lastRowFirstColumn="0" w:lastRowLastColumn="0"/>
            <w:tcW w:w="1366" w:type="pct"/>
          </w:tcPr>
          <w:p w14:paraId="3706F641" w14:textId="3B18FA30" w:rsidR="00480B5E" w:rsidRPr="00683B69" w:rsidRDefault="00480B5E" w:rsidP="00480B5E">
            <w:r w:rsidRPr="00683B69">
              <w:t>–</w:t>
            </w:r>
            <w:r w:rsidRPr="00683B69">
              <w:tab/>
              <w:t>semi-manufactured or in powder form; and</w:t>
            </w:r>
          </w:p>
        </w:tc>
        <w:tc>
          <w:tcPr>
            <w:tcW w:w="1397" w:type="pct"/>
          </w:tcPr>
          <w:p w14:paraId="2121E173" w14:textId="4842EA2A"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2BD2B758" w14:textId="77777777" w:rsidR="00480B5E" w:rsidRPr="00683B69" w:rsidRDefault="00480B5E" w:rsidP="00480B5E"/>
        </w:tc>
      </w:tr>
      <w:tr w:rsidR="00480B5E" w:rsidRPr="00683B69" w14:paraId="6A41B104" w14:textId="10B4531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F72B58F" w14:textId="77777777" w:rsidR="00480B5E" w:rsidRPr="00683B69" w:rsidRDefault="00480B5E" w:rsidP="00480B5E">
            <w:bookmarkStart w:id="47" w:name="page117"/>
            <w:bookmarkEnd w:id="47"/>
            <w:r w:rsidRPr="00683B69">
              <w:t>7117</w:t>
            </w:r>
          </w:p>
        </w:tc>
        <w:tc>
          <w:tcPr>
            <w:cnfStyle w:val="000010000000" w:firstRow="0" w:lastRow="0" w:firstColumn="0" w:lastColumn="0" w:oddVBand="1" w:evenVBand="0" w:oddHBand="0" w:evenHBand="0" w:firstRowFirstColumn="0" w:firstRowLastColumn="0" w:lastRowFirstColumn="0" w:lastRowLastColumn="0"/>
            <w:tcW w:w="1366" w:type="pct"/>
          </w:tcPr>
          <w:p w14:paraId="2EABFA8E" w14:textId="77777777" w:rsidR="00480B5E" w:rsidRPr="00683B69" w:rsidRDefault="00480B5E" w:rsidP="00480B5E">
            <w:r w:rsidRPr="00683B69">
              <w:t>imitation jewellery.</w:t>
            </w:r>
          </w:p>
        </w:tc>
        <w:tc>
          <w:tcPr>
            <w:tcW w:w="1397" w:type="pct"/>
          </w:tcPr>
          <w:p w14:paraId="16B7D7A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5D7FE40"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0E510FE" w14:textId="77777777" w:rsidR="00480B5E" w:rsidRPr="00683B69" w:rsidRDefault="00480B5E" w:rsidP="00480B5E"/>
        </w:tc>
      </w:tr>
      <w:tr w:rsidR="00480B5E" w:rsidRPr="00683B69" w14:paraId="4E20E4A9" w14:textId="1EC9C67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530E980" w14:textId="77777777" w:rsidR="00480B5E" w:rsidRPr="00683B69" w:rsidRDefault="00480B5E" w:rsidP="00480B5E">
            <w:r w:rsidRPr="00683B69">
              <w:lastRenderedPageBreak/>
              <w:t>ex Chapter 72</w:t>
            </w:r>
          </w:p>
        </w:tc>
        <w:tc>
          <w:tcPr>
            <w:cnfStyle w:val="000010000000" w:firstRow="0" w:lastRow="0" w:firstColumn="0" w:lastColumn="0" w:oddVBand="1" w:evenVBand="0" w:oddHBand="0" w:evenHBand="0" w:firstRowFirstColumn="0" w:firstRowLastColumn="0" w:lastRowFirstColumn="0" w:lastRowLastColumn="0"/>
            <w:tcW w:w="1366" w:type="pct"/>
          </w:tcPr>
          <w:p w14:paraId="707AC7C9" w14:textId="77777777" w:rsidR="00480B5E" w:rsidRPr="00683B69" w:rsidRDefault="00480B5E" w:rsidP="00480B5E">
            <w:r w:rsidRPr="00683B69">
              <w:t>Iron and steel; except for:</w:t>
            </w:r>
          </w:p>
        </w:tc>
        <w:tc>
          <w:tcPr>
            <w:tcW w:w="1397" w:type="pct"/>
          </w:tcPr>
          <w:p w14:paraId="314F66A0"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DD006DE" w14:textId="77777777" w:rsidR="00480B5E" w:rsidRPr="00683B69" w:rsidRDefault="00480B5E" w:rsidP="00480B5E"/>
        </w:tc>
      </w:tr>
      <w:tr w:rsidR="00480B5E" w:rsidRPr="00683B69" w14:paraId="5301F34E" w14:textId="70A456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EF10DBF" w14:textId="77777777" w:rsidR="00480B5E" w:rsidRPr="00683B69" w:rsidRDefault="00480B5E" w:rsidP="00480B5E">
            <w:r w:rsidRPr="00683B69">
              <w:t>7207</w:t>
            </w:r>
          </w:p>
        </w:tc>
        <w:tc>
          <w:tcPr>
            <w:cnfStyle w:val="000010000000" w:firstRow="0" w:lastRow="0" w:firstColumn="0" w:lastColumn="0" w:oddVBand="1" w:evenVBand="0" w:oddHBand="0" w:evenHBand="0" w:firstRowFirstColumn="0" w:firstRowLastColumn="0" w:lastRowFirstColumn="0" w:lastRowLastColumn="0"/>
            <w:tcW w:w="1366" w:type="pct"/>
          </w:tcPr>
          <w:p w14:paraId="60A936DF" w14:textId="77777777" w:rsidR="00480B5E" w:rsidRPr="00683B69" w:rsidRDefault="00480B5E" w:rsidP="00480B5E">
            <w:r w:rsidRPr="00683B69">
              <w:t>semi-finished products of iron or non-alloy steel;</w:t>
            </w:r>
          </w:p>
        </w:tc>
        <w:tc>
          <w:tcPr>
            <w:tcW w:w="1397" w:type="pct"/>
          </w:tcPr>
          <w:p w14:paraId="56AAE4B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heading 7201, 7202, 7203, 7204 or</w:t>
            </w:r>
          </w:p>
          <w:p w14:paraId="751573A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7205.</w:t>
            </w:r>
          </w:p>
        </w:tc>
        <w:tc>
          <w:tcPr>
            <w:cnfStyle w:val="000010000000" w:firstRow="0" w:lastRow="0" w:firstColumn="0" w:lastColumn="0" w:oddVBand="1" w:evenVBand="0" w:oddHBand="0" w:evenHBand="0" w:firstRowFirstColumn="0" w:firstRowLastColumn="0" w:lastRowFirstColumn="0" w:lastRowLastColumn="0"/>
            <w:tcW w:w="1396" w:type="pct"/>
          </w:tcPr>
          <w:p w14:paraId="6B9B379F" w14:textId="77777777" w:rsidR="00480B5E" w:rsidRPr="00683B69" w:rsidRDefault="00480B5E" w:rsidP="00480B5E"/>
        </w:tc>
      </w:tr>
      <w:tr w:rsidR="00480B5E" w:rsidRPr="00683B69" w14:paraId="19B5B3CE" w14:textId="3CB1BB5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CDFCF15" w14:textId="77777777" w:rsidR="00480B5E" w:rsidRPr="00683B69" w:rsidRDefault="00480B5E" w:rsidP="00480B5E">
            <w:r w:rsidRPr="00683B69">
              <w:t>7208 to 7214</w:t>
            </w:r>
          </w:p>
        </w:tc>
        <w:tc>
          <w:tcPr>
            <w:cnfStyle w:val="000010000000" w:firstRow="0" w:lastRow="0" w:firstColumn="0" w:lastColumn="0" w:oddVBand="1" w:evenVBand="0" w:oddHBand="0" w:evenHBand="0" w:firstRowFirstColumn="0" w:firstRowLastColumn="0" w:lastRowFirstColumn="0" w:lastRowLastColumn="0"/>
            <w:tcW w:w="1366" w:type="pct"/>
          </w:tcPr>
          <w:p w14:paraId="011800A5" w14:textId="77777777" w:rsidR="00480B5E" w:rsidRPr="00683B69" w:rsidRDefault="00480B5E" w:rsidP="00480B5E">
            <w:r w:rsidRPr="00683B69">
              <w:t>flat-rolled products, bars and rods of iron or non-alloy steel;</w:t>
            </w:r>
          </w:p>
        </w:tc>
        <w:tc>
          <w:tcPr>
            <w:tcW w:w="1397" w:type="pct"/>
          </w:tcPr>
          <w:p w14:paraId="10DD6D4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396" w:type="pct"/>
          </w:tcPr>
          <w:p w14:paraId="096C8D5D" w14:textId="77777777" w:rsidR="00480B5E" w:rsidRPr="00683B69" w:rsidRDefault="00480B5E" w:rsidP="00480B5E"/>
        </w:tc>
      </w:tr>
      <w:tr w:rsidR="00480B5E" w:rsidRPr="00683B69" w14:paraId="63FF4709" w14:textId="2477E8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64D926F" w14:textId="7240D185" w:rsidR="00480B5E" w:rsidRPr="00683B69" w:rsidRDefault="00480B5E" w:rsidP="00CC6088">
            <w:r w:rsidRPr="00683B69">
              <w:t xml:space="preserve">7215 </w:t>
            </w:r>
            <w:r w:rsidR="00CC6088">
              <w:t xml:space="preserve">to </w:t>
            </w:r>
            <w:r w:rsidRPr="00683B69">
              <w:t>7216</w:t>
            </w:r>
          </w:p>
        </w:tc>
        <w:tc>
          <w:tcPr>
            <w:cnfStyle w:val="000010000000" w:firstRow="0" w:lastRow="0" w:firstColumn="0" w:lastColumn="0" w:oddVBand="1" w:evenVBand="0" w:oddHBand="0" w:evenHBand="0" w:firstRowFirstColumn="0" w:firstRowLastColumn="0" w:lastRowFirstColumn="0" w:lastRowLastColumn="0"/>
            <w:tcW w:w="1366" w:type="pct"/>
          </w:tcPr>
          <w:p w14:paraId="78F77F7E" w14:textId="77777777" w:rsidR="00480B5E" w:rsidRPr="00683B69" w:rsidRDefault="00480B5E" w:rsidP="00480B5E">
            <w:r w:rsidRPr="00683B69">
              <w:t>other bars and rods of iron or non-alloy steel;</w:t>
            </w:r>
          </w:p>
          <w:p w14:paraId="49E2F670" w14:textId="77777777" w:rsidR="00480B5E" w:rsidRPr="00683B69" w:rsidRDefault="00480B5E" w:rsidP="00480B5E">
            <w:r w:rsidRPr="00683B69">
              <w:t>angles, shapes and sections of iron or non-alloy steel;</w:t>
            </w:r>
          </w:p>
        </w:tc>
        <w:tc>
          <w:tcPr>
            <w:tcW w:w="1397" w:type="pct"/>
          </w:tcPr>
          <w:p w14:paraId="231515A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headings 7206 and 7207; or</w:t>
            </w:r>
          </w:p>
          <w:p w14:paraId="7AECA83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189331" w14:textId="77777777" w:rsidR="00480B5E" w:rsidRPr="00683B69" w:rsidRDefault="00480B5E" w:rsidP="00480B5E"/>
        </w:tc>
      </w:tr>
      <w:tr w:rsidR="00480B5E" w:rsidRPr="00683B69" w14:paraId="388F4CAE" w14:textId="74D38CE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293AFE" w14:textId="77777777" w:rsidR="00480B5E" w:rsidRPr="00683B69" w:rsidRDefault="00480B5E" w:rsidP="00480B5E">
            <w:bookmarkStart w:id="48" w:name="page118"/>
            <w:bookmarkStart w:id="49" w:name="page119"/>
            <w:bookmarkEnd w:id="48"/>
            <w:bookmarkEnd w:id="49"/>
            <w:r w:rsidRPr="00683B69">
              <w:t>7217</w:t>
            </w:r>
          </w:p>
        </w:tc>
        <w:tc>
          <w:tcPr>
            <w:cnfStyle w:val="000010000000" w:firstRow="0" w:lastRow="0" w:firstColumn="0" w:lastColumn="0" w:oddVBand="1" w:evenVBand="0" w:oddHBand="0" w:evenHBand="0" w:firstRowFirstColumn="0" w:firstRowLastColumn="0" w:lastRowFirstColumn="0" w:lastRowLastColumn="0"/>
            <w:tcW w:w="1366" w:type="pct"/>
          </w:tcPr>
          <w:p w14:paraId="34C9070E" w14:textId="77777777" w:rsidR="00480B5E" w:rsidRPr="00683B69" w:rsidRDefault="00480B5E" w:rsidP="00480B5E">
            <w:r w:rsidRPr="00683B69">
              <w:t>wire of iron or non-alloy steel;</w:t>
            </w:r>
          </w:p>
        </w:tc>
        <w:tc>
          <w:tcPr>
            <w:tcW w:w="1397" w:type="pct"/>
          </w:tcPr>
          <w:p w14:paraId="1F20635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96" w:type="pct"/>
          </w:tcPr>
          <w:p w14:paraId="72D0518D" w14:textId="77777777" w:rsidR="00480B5E" w:rsidRPr="00683B69" w:rsidRDefault="00480B5E" w:rsidP="00480B5E"/>
        </w:tc>
      </w:tr>
      <w:tr w:rsidR="00665AF4" w:rsidRPr="00683B69" w14:paraId="3EB2068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1C8637F5" w14:textId="63DF179B" w:rsidR="00665AF4" w:rsidRPr="00683B69" w:rsidRDefault="00665AF4" w:rsidP="00DE1EE7">
            <w:r w:rsidRPr="00683B69">
              <w:t>721891</w:t>
            </w:r>
          </w:p>
          <w:p w14:paraId="641D81CD" w14:textId="0099810F" w:rsidR="00665AF4" w:rsidRPr="00683B69" w:rsidRDefault="00665AF4" w:rsidP="00DE1EE7"/>
        </w:tc>
        <w:tc>
          <w:tcPr>
            <w:cnfStyle w:val="000010000000" w:firstRow="0" w:lastRow="0" w:firstColumn="0" w:lastColumn="0" w:oddVBand="1" w:evenVBand="0" w:oddHBand="0" w:evenHBand="0" w:firstRowFirstColumn="0" w:firstRowLastColumn="0" w:lastRowFirstColumn="0" w:lastRowLastColumn="0"/>
            <w:tcW w:w="1366" w:type="pct"/>
          </w:tcPr>
          <w:p w14:paraId="5B098078" w14:textId="77777777" w:rsidR="00665AF4" w:rsidRPr="00683B69" w:rsidRDefault="00665AF4" w:rsidP="00DE1EE7">
            <w:r w:rsidRPr="00683B69">
              <w:t>semi-finished products;</w:t>
            </w:r>
          </w:p>
        </w:tc>
        <w:tc>
          <w:tcPr>
            <w:tcW w:w="1397" w:type="pct"/>
          </w:tcPr>
          <w:p w14:paraId="1692641F" w14:textId="77777777" w:rsidR="00665AF4" w:rsidRPr="00683B69" w:rsidRDefault="00665AF4" w:rsidP="00DE1EE7">
            <w:pPr>
              <w:cnfStyle w:val="000000000000" w:firstRow="0" w:lastRow="0" w:firstColumn="0" w:lastColumn="0" w:oddVBand="0" w:evenVBand="0" w:oddHBand="0" w:evenHBand="0" w:firstRowFirstColumn="0" w:firstRowLastColumn="0" w:lastRowFirstColumn="0" w:lastRowLastColumn="0"/>
            </w:pPr>
            <w:r w:rsidRPr="00683B69">
              <w:t>Manufacture from materials of heading 7201, 7202, 7203, 7204,</w:t>
            </w:r>
          </w:p>
          <w:p w14:paraId="0917BBA7" w14:textId="77777777" w:rsidR="00665AF4" w:rsidRPr="00683B69" w:rsidRDefault="00665AF4" w:rsidP="00DE1EE7">
            <w:pPr>
              <w:cnfStyle w:val="000000000000" w:firstRow="0" w:lastRow="0" w:firstColumn="0" w:lastColumn="0" w:oddVBand="0" w:evenVBand="0" w:oddHBand="0" w:evenHBand="0" w:firstRowFirstColumn="0" w:firstRowLastColumn="0" w:lastRowFirstColumn="0" w:lastRowLastColumn="0"/>
            </w:pPr>
            <w:r w:rsidRPr="00683B69">
              <w:t>7205 or subheading 7218 10.</w:t>
            </w:r>
          </w:p>
        </w:tc>
        <w:tc>
          <w:tcPr>
            <w:cnfStyle w:val="000010000000" w:firstRow="0" w:lastRow="0" w:firstColumn="0" w:lastColumn="0" w:oddVBand="1" w:evenVBand="0" w:oddHBand="0" w:evenHBand="0" w:firstRowFirstColumn="0" w:firstRowLastColumn="0" w:lastRowFirstColumn="0" w:lastRowLastColumn="0"/>
            <w:tcW w:w="1396" w:type="pct"/>
          </w:tcPr>
          <w:p w14:paraId="6E86A698" w14:textId="77777777" w:rsidR="00665AF4" w:rsidRPr="00683B69" w:rsidRDefault="00665AF4" w:rsidP="00DE1EE7"/>
        </w:tc>
      </w:tr>
      <w:tr w:rsidR="00480B5E" w:rsidRPr="00683B69" w14:paraId="46862959" w14:textId="3CD588E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7B4A140" w14:textId="6868CA07" w:rsidR="00480B5E" w:rsidRPr="00683B69" w:rsidRDefault="00480B5E" w:rsidP="00480B5E">
            <w:r w:rsidRPr="00683B69">
              <w:t>721899</w:t>
            </w:r>
          </w:p>
        </w:tc>
        <w:tc>
          <w:tcPr>
            <w:cnfStyle w:val="000010000000" w:firstRow="0" w:lastRow="0" w:firstColumn="0" w:lastColumn="0" w:oddVBand="1" w:evenVBand="0" w:oddHBand="0" w:evenHBand="0" w:firstRowFirstColumn="0" w:firstRowLastColumn="0" w:lastRowFirstColumn="0" w:lastRowLastColumn="0"/>
            <w:tcW w:w="1366" w:type="pct"/>
          </w:tcPr>
          <w:p w14:paraId="579AD044" w14:textId="77777777" w:rsidR="00480B5E" w:rsidRPr="00683B69" w:rsidRDefault="00480B5E" w:rsidP="00480B5E">
            <w:r w:rsidRPr="00683B69">
              <w:t>semi-finished products;</w:t>
            </w:r>
          </w:p>
        </w:tc>
        <w:tc>
          <w:tcPr>
            <w:tcW w:w="1397" w:type="pct"/>
          </w:tcPr>
          <w:p w14:paraId="6934AD7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heading 7201, 7202, 7203, 7204,</w:t>
            </w:r>
          </w:p>
          <w:p w14:paraId="24F0D77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7205 or subheading 7218 10.</w:t>
            </w:r>
          </w:p>
        </w:tc>
        <w:tc>
          <w:tcPr>
            <w:cnfStyle w:val="000010000000" w:firstRow="0" w:lastRow="0" w:firstColumn="0" w:lastColumn="0" w:oddVBand="1" w:evenVBand="0" w:oddHBand="0" w:evenHBand="0" w:firstRowFirstColumn="0" w:firstRowLastColumn="0" w:lastRowFirstColumn="0" w:lastRowLastColumn="0"/>
            <w:tcW w:w="1396" w:type="pct"/>
          </w:tcPr>
          <w:p w14:paraId="66F106EA" w14:textId="77777777" w:rsidR="00480B5E" w:rsidRPr="00683B69" w:rsidRDefault="00480B5E" w:rsidP="00480B5E"/>
        </w:tc>
      </w:tr>
      <w:tr w:rsidR="00480B5E" w:rsidRPr="00683B69" w14:paraId="613FF6E5" w14:textId="47A31D6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3ED1B9E" w14:textId="77777777" w:rsidR="00480B5E" w:rsidRPr="00683B69" w:rsidRDefault="00480B5E" w:rsidP="00480B5E">
            <w:r w:rsidRPr="00683B69">
              <w:t>7219 to 7222</w:t>
            </w:r>
          </w:p>
        </w:tc>
        <w:tc>
          <w:tcPr>
            <w:cnfStyle w:val="000010000000" w:firstRow="0" w:lastRow="0" w:firstColumn="0" w:lastColumn="0" w:oddVBand="1" w:evenVBand="0" w:oddHBand="0" w:evenHBand="0" w:firstRowFirstColumn="0" w:firstRowLastColumn="0" w:lastRowFirstColumn="0" w:lastRowLastColumn="0"/>
            <w:tcW w:w="1366" w:type="pct"/>
          </w:tcPr>
          <w:p w14:paraId="5A493F88" w14:textId="77777777" w:rsidR="00480B5E" w:rsidRPr="00683B69" w:rsidRDefault="00480B5E" w:rsidP="00480B5E">
            <w:r w:rsidRPr="00683B69">
              <w:t>flat-rolled products, bars and rods, angles, shapes and sections of stainless steel;</w:t>
            </w:r>
          </w:p>
        </w:tc>
        <w:tc>
          <w:tcPr>
            <w:tcW w:w="1397" w:type="pct"/>
          </w:tcPr>
          <w:p w14:paraId="47173B0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57AC669D" w14:textId="77777777" w:rsidR="00480B5E" w:rsidRPr="00683B69" w:rsidRDefault="00480B5E" w:rsidP="00480B5E"/>
        </w:tc>
      </w:tr>
      <w:tr w:rsidR="00480B5E" w:rsidRPr="00683B69" w14:paraId="4F2F9567" w14:textId="0BE97F9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DEFA55A" w14:textId="77777777" w:rsidR="00480B5E" w:rsidRPr="00683B69" w:rsidRDefault="00480B5E" w:rsidP="00480B5E">
            <w:r w:rsidRPr="00683B69">
              <w:t>7223</w:t>
            </w:r>
          </w:p>
        </w:tc>
        <w:tc>
          <w:tcPr>
            <w:cnfStyle w:val="000010000000" w:firstRow="0" w:lastRow="0" w:firstColumn="0" w:lastColumn="0" w:oddVBand="1" w:evenVBand="0" w:oddHBand="0" w:evenHBand="0" w:firstRowFirstColumn="0" w:firstRowLastColumn="0" w:lastRowFirstColumn="0" w:lastRowLastColumn="0"/>
            <w:tcW w:w="1366" w:type="pct"/>
          </w:tcPr>
          <w:p w14:paraId="1DA758B2" w14:textId="77777777" w:rsidR="00480B5E" w:rsidRPr="00683B69" w:rsidRDefault="00480B5E" w:rsidP="00480B5E">
            <w:r w:rsidRPr="00683B69">
              <w:t>wire of stainless steel;</w:t>
            </w:r>
          </w:p>
        </w:tc>
        <w:tc>
          <w:tcPr>
            <w:tcW w:w="1397" w:type="pct"/>
          </w:tcPr>
          <w:p w14:paraId="380266D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17D05C36" w14:textId="77777777" w:rsidR="00480B5E" w:rsidRPr="00683B69" w:rsidRDefault="00480B5E" w:rsidP="00480B5E"/>
        </w:tc>
      </w:tr>
      <w:tr w:rsidR="00480B5E" w:rsidRPr="00683B69" w14:paraId="42420209" w14:textId="2F6E385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F8367B5" w14:textId="416EDC94" w:rsidR="00480B5E" w:rsidRPr="00683B69" w:rsidRDefault="00480B5E" w:rsidP="00480B5E">
            <w:r w:rsidRPr="00683B69">
              <w:t>722490</w:t>
            </w:r>
          </w:p>
        </w:tc>
        <w:tc>
          <w:tcPr>
            <w:cnfStyle w:val="000010000000" w:firstRow="0" w:lastRow="0" w:firstColumn="0" w:lastColumn="0" w:oddVBand="1" w:evenVBand="0" w:oddHBand="0" w:evenHBand="0" w:firstRowFirstColumn="0" w:firstRowLastColumn="0" w:lastRowFirstColumn="0" w:lastRowLastColumn="0"/>
            <w:tcW w:w="1366" w:type="pct"/>
          </w:tcPr>
          <w:p w14:paraId="1F2E7C0C" w14:textId="77777777" w:rsidR="00480B5E" w:rsidRPr="00683B69" w:rsidRDefault="00480B5E" w:rsidP="00480B5E">
            <w:r w:rsidRPr="00683B69">
              <w:t>semi-finished products;</w:t>
            </w:r>
          </w:p>
        </w:tc>
        <w:tc>
          <w:tcPr>
            <w:tcW w:w="1397" w:type="pct"/>
          </w:tcPr>
          <w:p w14:paraId="5559A46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heading 7201, 7202, 7203, 7204,</w:t>
            </w:r>
          </w:p>
          <w:p w14:paraId="6B0537F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7205 or subheading 7224 10.</w:t>
            </w:r>
          </w:p>
        </w:tc>
        <w:tc>
          <w:tcPr>
            <w:cnfStyle w:val="000010000000" w:firstRow="0" w:lastRow="0" w:firstColumn="0" w:lastColumn="0" w:oddVBand="1" w:evenVBand="0" w:oddHBand="0" w:evenHBand="0" w:firstRowFirstColumn="0" w:firstRowLastColumn="0" w:lastRowFirstColumn="0" w:lastRowLastColumn="0"/>
            <w:tcW w:w="1396" w:type="pct"/>
          </w:tcPr>
          <w:p w14:paraId="32754331" w14:textId="77777777" w:rsidR="00480B5E" w:rsidRPr="00683B69" w:rsidRDefault="00480B5E" w:rsidP="00480B5E"/>
        </w:tc>
      </w:tr>
      <w:tr w:rsidR="00480B5E" w:rsidRPr="00683B69" w14:paraId="27401303" w14:textId="579F8ED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954E95C" w14:textId="77777777" w:rsidR="00480B5E" w:rsidRPr="00683B69" w:rsidRDefault="00480B5E" w:rsidP="00480B5E">
            <w:r w:rsidRPr="00683B69">
              <w:lastRenderedPageBreak/>
              <w:t>7225 to 7228</w:t>
            </w:r>
          </w:p>
        </w:tc>
        <w:tc>
          <w:tcPr>
            <w:cnfStyle w:val="000010000000" w:firstRow="0" w:lastRow="0" w:firstColumn="0" w:lastColumn="0" w:oddVBand="1" w:evenVBand="0" w:oddHBand="0" w:evenHBand="0" w:firstRowFirstColumn="0" w:firstRowLastColumn="0" w:lastRowFirstColumn="0" w:lastRowLastColumn="0"/>
            <w:tcW w:w="1366" w:type="pct"/>
          </w:tcPr>
          <w:p w14:paraId="4989634F" w14:textId="77777777" w:rsidR="00480B5E" w:rsidRPr="00683B69" w:rsidRDefault="00480B5E" w:rsidP="00480B5E">
            <w:r w:rsidRPr="00683B69">
              <w:t>flat-rolled products, hot-rolled bars and rods, in irregularly wound coils; angles, shapes and sections, of other alloy steel; hollow drill bars and rods, of alloy or non-alloy steel; and</w:t>
            </w:r>
          </w:p>
        </w:tc>
        <w:tc>
          <w:tcPr>
            <w:tcW w:w="1397" w:type="pct"/>
          </w:tcPr>
          <w:p w14:paraId="36B3B55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396" w:type="pct"/>
          </w:tcPr>
          <w:p w14:paraId="1F386285" w14:textId="77777777" w:rsidR="00480B5E" w:rsidRPr="00683B69" w:rsidRDefault="00480B5E" w:rsidP="00480B5E"/>
        </w:tc>
      </w:tr>
      <w:tr w:rsidR="00480B5E" w:rsidRPr="00683B69" w14:paraId="64037E8C" w14:textId="51283E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26161B" w14:textId="77777777" w:rsidR="00480B5E" w:rsidRPr="00683B69" w:rsidRDefault="00480B5E" w:rsidP="00480B5E">
            <w:r w:rsidRPr="00683B69">
              <w:t>7229</w:t>
            </w:r>
          </w:p>
        </w:tc>
        <w:tc>
          <w:tcPr>
            <w:cnfStyle w:val="000010000000" w:firstRow="0" w:lastRow="0" w:firstColumn="0" w:lastColumn="0" w:oddVBand="1" w:evenVBand="0" w:oddHBand="0" w:evenHBand="0" w:firstRowFirstColumn="0" w:firstRowLastColumn="0" w:lastRowFirstColumn="0" w:lastRowLastColumn="0"/>
            <w:tcW w:w="1366" w:type="pct"/>
          </w:tcPr>
          <w:p w14:paraId="302AF69B" w14:textId="77777777" w:rsidR="00480B5E" w:rsidRPr="00683B69" w:rsidRDefault="00480B5E" w:rsidP="00480B5E">
            <w:r w:rsidRPr="00683B69">
              <w:t>wire of other alloy steel.</w:t>
            </w:r>
          </w:p>
        </w:tc>
        <w:tc>
          <w:tcPr>
            <w:tcW w:w="1397" w:type="pct"/>
          </w:tcPr>
          <w:p w14:paraId="7B43684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96" w:type="pct"/>
          </w:tcPr>
          <w:p w14:paraId="0FF507A3" w14:textId="77777777" w:rsidR="00480B5E" w:rsidRPr="00683B69" w:rsidRDefault="00480B5E" w:rsidP="00480B5E"/>
        </w:tc>
      </w:tr>
      <w:tr w:rsidR="00480B5E" w:rsidRPr="00683B69" w14:paraId="1F35A148" w14:textId="4632AC3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832FEE" w14:textId="77777777" w:rsidR="00480B5E" w:rsidRPr="00683B69" w:rsidRDefault="00480B5E" w:rsidP="00480B5E">
            <w:r w:rsidRPr="00683B69">
              <w:t>ex Chapter 73</w:t>
            </w:r>
          </w:p>
        </w:tc>
        <w:tc>
          <w:tcPr>
            <w:cnfStyle w:val="000010000000" w:firstRow="0" w:lastRow="0" w:firstColumn="0" w:lastColumn="0" w:oddVBand="1" w:evenVBand="0" w:oddHBand="0" w:evenHBand="0" w:firstRowFirstColumn="0" w:firstRowLastColumn="0" w:lastRowFirstColumn="0" w:lastRowLastColumn="0"/>
            <w:tcW w:w="1366" w:type="pct"/>
          </w:tcPr>
          <w:p w14:paraId="7BD27C06" w14:textId="77777777" w:rsidR="00480B5E" w:rsidRPr="00683B69" w:rsidRDefault="00480B5E" w:rsidP="00480B5E">
            <w:r w:rsidRPr="00683B69">
              <w:t>Articles of iron or steel; except for:</w:t>
            </w:r>
          </w:p>
        </w:tc>
        <w:tc>
          <w:tcPr>
            <w:tcW w:w="1397" w:type="pct"/>
          </w:tcPr>
          <w:p w14:paraId="54ECE5B8"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1059612" w14:textId="77777777" w:rsidR="00480B5E" w:rsidRPr="00683B69" w:rsidRDefault="00480B5E" w:rsidP="00480B5E"/>
        </w:tc>
      </w:tr>
      <w:tr w:rsidR="00480B5E" w:rsidRPr="00683B69" w14:paraId="6113D547" w14:textId="6E5AED1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7790E09" w14:textId="77777777" w:rsidR="00480B5E" w:rsidRPr="00683B69" w:rsidRDefault="00480B5E" w:rsidP="00480B5E">
            <w:r w:rsidRPr="00683B69">
              <w:t>ex 7301</w:t>
            </w:r>
          </w:p>
        </w:tc>
        <w:tc>
          <w:tcPr>
            <w:cnfStyle w:val="000010000000" w:firstRow="0" w:lastRow="0" w:firstColumn="0" w:lastColumn="0" w:oddVBand="1" w:evenVBand="0" w:oddHBand="0" w:evenHBand="0" w:firstRowFirstColumn="0" w:firstRowLastColumn="0" w:lastRowFirstColumn="0" w:lastRowLastColumn="0"/>
            <w:tcW w:w="1366" w:type="pct"/>
          </w:tcPr>
          <w:p w14:paraId="2A1C6908" w14:textId="77777777" w:rsidR="00480B5E" w:rsidRPr="00683B69" w:rsidRDefault="00480B5E" w:rsidP="00480B5E">
            <w:r w:rsidRPr="00683B69">
              <w:t>sheet piling;</w:t>
            </w:r>
          </w:p>
        </w:tc>
        <w:tc>
          <w:tcPr>
            <w:tcW w:w="1397" w:type="pct"/>
          </w:tcPr>
          <w:p w14:paraId="1EF611C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31460F7A" w14:textId="77777777" w:rsidR="00480B5E" w:rsidRPr="00683B69" w:rsidRDefault="00480B5E" w:rsidP="00480B5E"/>
        </w:tc>
      </w:tr>
      <w:tr w:rsidR="00480B5E" w:rsidRPr="00683B69" w14:paraId="6010ADC7" w14:textId="67CC94D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E9FF86" w14:textId="77777777" w:rsidR="00480B5E" w:rsidRPr="00683B69" w:rsidRDefault="00480B5E" w:rsidP="00480B5E">
            <w:r w:rsidRPr="00683B69">
              <w:t>7302</w:t>
            </w:r>
          </w:p>
        </w:tc>
        <w:tc>
          <w:tcPr>
            <w:cnfStyle w:val="000010000000" w:firstRow="0" w:lastRow="0" w:firstColumn="0" w:lastColumn="0" w:oddVBand="1" w:evenVBand="0" w:oddHBand="0" w:evenHBand="0" w:firstRowFirstColumn="0" w:firstRowLastColumn="0" w:lastRowFirstColumn="0" w:lastRowLastColumn="0"/>
            <w:tcW w:w="1366" w:type="pct"/>
          </w:tcPr>
          <w:p w14:paraId="3BFCA5C0" w14:textId="77777777" w:rsidR="00480B5E" w:rsidRPr="00683B69" w:rsidRDefault="00480B5E" w:rsidP="00480B5E">
            <w:r w:rsidRPr="00683B6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97" w:type="pct"/>
          </w:tcPr>
          <w:p w14:paraId="666F8A1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2E779816" w14:textId="77777777" w:rsidR="00480B5E" w:rsidRPr="00683B69" w:rsidRDefault="00480B5E" w:rsidP="00480B5E"/>
        </w:tc>
      </w:tr>
      <w:tr w:rsidR="00480B5E" w:rsidRPr="00683B69" w14:paraId="48C1DA59" w14:textId="3D12478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AE791F1" w14:textId="77777777" w:rsidR="00480B5E" w:rsidRPr="00683B69" w:rsidRDefault="00480B5E" w:rsidP="00480B5E">
            <w:r w:rsidRPr="00683B69">
              <w:t>7304 and</w:t>
            </w:r>
          </w:p>
          <w:p w14:paraId="20D6C4E9" w14:textId="77777777" w:rsidR="00480B5E" w:rsidRPr="00683B69" w:rsidRDefault="00480B5E" w:rsidP="00480B5E">
            <w:r w:rsidRPr="00683B69">
              <w:t>7305</w:t>
            </w:r>
          </w:p>
        </w:tc>
        <w:tc>
          <w:tcPr>
            <w:cnfStyle w:val="000010000000" w:firstRow="0" w:lastRow="0" w:firstColumn="0" w:lastColumn="0" w:oddVBand="1" w:evenVBand="0" w:oddHBand="0" w:evenHBand="0" w:firstRowFirstColumn="0" w:firstRowLastColumn="0" w:lastRowFirstColumn="0" w:lastRowLastColumn="0"/>
            <w:tcW w:w="1366" w:type="pct"/>
          </w:tcPr>
          <w:p w14:paraId="6A4CE9F2" w14:textId="77777777" w:rsidR="00480B5E" w:rsidRPr="00683B69" w:rsidRDefault="00480B5E" w:rsidP="00480B5E">
            <w:r w:rsidRPr="00683B69">
              <w:t>tubes, pipes and hollow profiles, of iron (other than cast iron) or steel;</w:t>
            </w:r>
          </w:p>
          <w:p w14:paraId="23B7D7CF" w14:textId="77777777" w:rsidR="00480B5E" w:rsidRPr="00683B69" w:rsidRDefault="00480B5E" w:rsidP="00480B5E">
            <w:r w:rsidRPr="00683B69">
              <w:t>other tubes and pipes (for example, welded, riveted or similarly closed), having circular cross-sections, the external diameter of which exceeds 406,4 mm, of iron or steel;</w:t>
            </w:r>
          </w:p>
        </w:tc>
        <w:tc>
          <w:tcPr>
            <w:tcW w:w="1397" w:type="pct"/>
          </w:tcPr>
          <w:p w14:paraId="5EDEF37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heading 7206, 7207, 7208, 7209,</w:t>
            </w:r>
          </w:p>
          <w:p w14:paraId="2A2E2EB0"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7210, 7212, 7218, 7219, 7220 or 7224.</w:t>
            </w:r>
          </w:p>
        </w:tc>
        <w:tc>
          <w:tcPr>
            <w:cnfStyle w:val="000010000000" w:firstRow="0" w:lastRow="0" w:firstColumn="0" w:lastColumn="0" w:oddVBand="1" w:evenVBand="0" w:oddHBand="0" w:evenHBand="0" w:firstRowFirstColumn="0" w:firstRowLastColumn="0" w:lastRowFirstColumn="0" w:lastRowLastColumn="0"/>
            <w:tcW w:w="1396" w:type="pct"/>
          </w:tcPr>
          <w:p w14:paraId="014DEC98" w14:textId="77777777" w:rsidR="00480B5E" w:rsidRPr="00683B69" w:rsidRDefault="00480B5E" w:rsidP="00480B5E"/>
        </w:tc>
      </w:tr>
      <w:tr w:rsidR="00480B5E" w:rsidRPr="00683B69" w14:paraId="2AD185A2" w14:textId="257A36B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FE25BF4" w14:textId="77777777" w:rsidR="00480B5E" w:rsidRPr="00683B69" w:rsidRDefault="00480B5E" w:rsidP="00480B5E">
            <w:r w:rsidRPr="00683B69">
              <w:t>7306</w:t>
            </w:r>
          </w:p>
        </w:tc>
        <w:tc>
          <w:tcPr>
            <w:cnfStyle w:val="000010000000" w:firstRow="0" w:lastRow="0" w:firstColumn="0" w:lastColumn="0" w:oddVBand="1" w:evenVBand="0" w:oddHBand="0" w:evenHBand="0" w:firstRowFirstColumn="0" w:firstRowLastColumn="0" w:lastRowFirstColumn="0" w:lastRowLastColumn="0"/>
            <w:tcW w:w="1366" w:type="pct"/>
          </w:tcPr>
          <w:p w14:paraId="39EE6E64" w14:textId="77777777" w:rsidR="00480B5E" w:rsidRPr="00683B69" w:rsidRDefault="00480B5E" w:rsidP="00480B5E">
            <w:r w:rsidRPr="00683B69">
              <w:t>other tubes, pipes and hollow profiles (for example, open seam or welded, riveted or similarly closed), of iron or steel;</w:t>
            </w:r>
          </w:p>
        </w:tc>
        <w:tc>
          <w:tcPr>
            <w:tcW w:w="1397" w:type="pct"/>
          </w:tcPr>
          <w:p w14:paraId="0B0DC880"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Chapter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C911C56" w14:textId="77777777" w:rsidR="00480B5E" w:rsidRPr="00683B69" w:rsidRDefault="00480B5E" w:rsidP="00480B5E"/>
        </w:tc>
      </w:tr>
      <w:tr w:rsidR="00480B5E" w:rsidRPr="00683B69" w14:paraId="0984867B" w14:textId="45F8F42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2C017C8" w14:textId="77777777" w:rsidR="00480B5E" w:rsidRPr="00683B69" w:rsidRDefault="00480B5E" w:rsidP="00480B5E">
            <w:bookmarkStart w:id="50" w:name="page120"/>
            <w:bookmarkEnd w:id="50"/>
            <w:r w:rsidRPr="00683B69">
              <w:lastRenderedPageBreak/>
              <w:t>ex 7307</w:t>
            </w:r>
          </w:p>
        </w:tc>
        <w:tc>
          <w:tcPr>
            <w:cnfStyle w:val="000010000000" w:firstRow="0" w:lastRow="0" w:firstColumn="0" w:lastColumn="0" w:oddVBand="1" w:evenVBand="0" w:oddHBand="0" w:evenHBand="0" w:firstRowFirstColumn="0" w:firstRowLastColumn="0" w:lastRowFirstColumn="0" w:lastRowLastColumn="0"/>
            <w:tcW w:w="1366" w:type="pct"/>
          </w:tcPr>
          <w:p w14:paraId="6E5D191D" w14:textId="77777777" w:rsidR="00480B5E" w:rsidRPr="00683B69" w:rsidRDefault="00480B5E" w:rsidP="00480B5E">
            <w:r w:rsidRPr="00683B69">
              <w:t>tube or pipe fittings of stainless steel (ISO No X5CrNiMo 1712), consisting of several parts; and</w:t>
            </w:r>
          </w:p>
        </w:tc>
        <w:tc>
          <w:tcPr>
            <w:tcW w:w="1397" w:type="pct"/>
          </w:tcPr>
          <w:p w14:paraId="049955F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BA9942" w14:textId="77777777" w:rsidR="00480B5E" w:rsidRPr="00683B69" w:rsidRDefault="00480B5E" w:rsidP="00480B5E"/>
        </w:tc>
      </w:tr>
      <w:tr w:rsidR="00480B5E" w:rsidRPr="00683B69" w14:paraId="46142E60" w14:textId="6396822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27DFAC" w14:textId="77777777" w:rsidR="00480B5E" w:rsidRPr="00683B69" w:rsidRDefault="00480B5E" w:rsidP="00480B5E">
            <w:r w:rsidRPr="00683B69">
              <w:t>7308</w:t>
            </w:r>
          </w:p>
        </w:tc>
        <w:tc>
          <w:tcPr>
            <w:cnfStyle w:val="000010000000" w:firstRow="0" w:lastRow="0" w:firstColumn="0" w:lastColumn="0" w:oddVBand="1" w:evenVBand="0" w:oddHBand="0" w:evenHBand="0" w:firstRowFirstColumn="0" w:firstRowLastColumn="0" w:lastRowFirstColumn="0" w:lastRowLastColumn="0"/>
            <w:tcW w:w="1366" w:type="pct"/>
          </w:tcPr>
          <w:p w14:paraId="60BC8BCB" w14:textId="77777777" w:rsidR="00480B5E" w:rsidRPr="00683B69" w:rsidRDefault="00480B5E" w:rsidP="00480B5E">
            <w:r w:rsidRPr="00683B6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97" w:type="pct"/>
          </w:tcPr>
          <w:p w14:paraId="3C4BE16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96" w:type="pct"/>
          </w:tcPr>
          <w:p w14:paraId="200C9BF1" w14:textId="77777777" w:rsidR="00480B5E" w:rsidRPr="00683B69" w:rsidRDefault="00480B5E" w:rsidP="00480B5E"/>
        </w:tc>
      </w:tr>
      <w:tr w:rsidR="00480B5E" w:rsidRPr="00683B69" w14:paraId="699DBAD9" w14:textId="1EC72AB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F43E48E" w14:textId="77777777" w:rsidR="00480B5E" w:rsidRPr="00683B69" w:rsidRDefault="00480B5E" w:rsidP="00480B5E">
            <w:r w:rsidRPr="00683B69">
              <w:t>ex Chapter 74</w:t>
            </w:r>
          </w:p>
        </w:tc>
        <w:tc>
          <w:tcPr>
            <w:cnfStyle w:val="000010000000" w:firstRow="0" w:lastRow="0" w:firstColumn="0" w:lastColumn="0" w:oddVBand="1" w:evenVBand="0" w:oddHBand="0" w:evenHBand="0" w:firstRowFirstColumn="0" w:firstRowLastColumn="0" w:lastRowFirstColumn="0" w:lastRowLastColumn="0"/>
            <w:tcW w:w="1366" w:type="pct"/>
          </w:tcPr>
          <w:p w14:paraId="3AA3E098" w14:textId="77777777" w:rsidR="00480B5E" w:rsidRPr="00683B69" w:rsidRDefault="00480B5E" w:rsidP="00480B5E">
            <w:r w:rsidRPr="00683B69">
              <w:t>Copper and articles thereof; except for:</w:t>
            </w:r>
          </w:p>
        </w:tc>
        <w:tc>
          <w:tcPr>
            <w:tcW w:w="1397" w:type="pct"/>
          </w:tcPr>
          <w:p w14:paraId="3BEC0C3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BF8BB8" w14:textId="77777777" w:rsidR="00480B5E" w:rsidRPr="00683B69" w:rsidRDefault="00480B5E" w:rsidP="00480B5E"/>
        </w:tc>
      </w:tr>
      <w:tr w:rsidR="00480B5E" w:rsidRPr="00683B69" w14:paraId="5256E4F3" w14:textId="246003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316165C" w14:textId="77777777" w:rsidR="00480B5E" w:rsidRPr="00683B69" w:rsidRDefault="00480B5E" w:rsidP="00480B5E">
            <w:r w:rsidRPr="00683B69">
              <w:t>7408</w:t>
            </w:r>
          </w:p>
        </w:tc>
        <w:tc>
          <w:tcPr>
            <w:cnfStyle w:val="000010000000" w:firstRow="0" w:lastRow="0" w:firstColumn="0" w:lastColumn="0" w:oddVBand="1" w:evenVBand="0" w:oddHBand="0" w:evenHBand="0" w:firstRowFirstColumn="0" w:firstRowLastColumn="0" w:lastRowFirstColumn="0" w:lastRowLastColumn="0"/>
            <w:tcW w:w="1366" w:type="pct"/>
          </w:tcPr>
          <w:p w14:paraId="6164A71B" w14:textId="77777777" w:rsidR="00480B5E" w:rsidRPr="00683B69" w:rsidRDefault="00480B5E" w:rsidP="00480B5E">
            <w:r w:rsidRPr="00683B69">
              <w:t>copper wire; and</w:t>
            </w:r>
          </w:p>
        </w:tc>
        <w:tc>
          <w:tcPr>
            <w:tcW w:w="1397" w:type="pct"/>
          </w:tcPr>
          <w:p w14:paraId="6D6B8EE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7407.</w:t>
            </w:r>
          </w:p>
        </w:tc>
        <w:tc>
          <w:tcPr>
            <w:cnfStyle w:val="000010000000" w:firstRow="0" w:lastRow="0" w:firstColumn="0" w:lastColumn="0" w:oddVBand="1" w:evenVBand="0" w:oddHBand="0" w:evenHBand="0" w:firstRowFirstColumn="0" w:firstRowLastColumn="0" w:lastRowFirstColumn="0" w:lastRowLastColumn="0"/>
            <w:tcW w:w="1396" w:type="pct"/>
          </w:tcPr>
          <w:p w14:paraId="127C20BC" w14:textId="77777777" w:rsidR="00480B5E" w:rsidRPr="00683B69" w:rsidRDefault="00480B5E" w:rsidP="00480B5E"/>
        </w:tc>
      </w:tr>
      <w:tr w:rsidR="00480B5E" w:rsidRPr="00683B69" w14:paraId="211B140B" w14:textId="3F00932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A9A29CC" w14:textId="77777777" w:rsidR="00480B5E" w:rsidRPr="00683B69" w:rsidRDefault="00480B5E" w:rsidP="00480B5E">
            <w:r w:rsidRPr="00683B69">
              <w:t>7413</w:t>
            </w:r>
          </w:p>
        </w:tc>
        <w:tc>
          <w:tcPr>
            <w:cnfStyle w:val="000010000000" w:firstRow="0" w:lastRow="0" w:firstColumn="0" w:lastColumn="0" w:oddVBand="1" w:evenVBand="0" w:oddHBand="0" w:evenHBand="0" w:firstRowFirstColumn="0" w:firstRowLastColumn="0" w:lastRowFirstColumn="0" w:lastRowLastColumn="0"/>
            <w:tcW w:w="1366" w:type="pct"/>
          </w:tcPr>
          <w:p w14:paraId="37426A0D" w14:textId="77777777" w:rsidR="00480B5E" w:rsidRPr="00683B69" w:rsidRDefault="00480B5E" w:rsidP="00480B5E">
            <w:r w:rsidRPr="00683B69">
              <w:t>stranded wire, cables, plaited bands and the like, of copper; not electrically insulated.</w:t>
            </w:r>
          </w:p>
        </w:tc>
        <w:tc>
          <w:tcPr>
            <w:tcW w:w="1397" w:type="pct"/>
          </w:tcPr>
          <w:p w14:paraId="09EB40A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7408.</w:t>
            </w:r>
          </w:p>
        </w:tc>
        <w:tc>
          <w:tcPr>
            <w:cnfStyle w:val="000010000000" w:firstRow="0" w:lastRow="0" w:firstColumn="0" w:lastColumn="0" w:oddVBand="1" w:evenVBand="0" w:oddHBand="0" w:evenHBand="0" w:firstRowFirstColumn="0" w:firstRowLastColumn="0" w:lastRowFirstColumn="0" w:lastRowLastColumn="0"/>
            <w:tcW w:w="1396" w:type="pct"/>
          </w:tcPr>
          <w:p w14:paraId="141B1F1C" w14:textId="77777777" w:rsidR="00480B5E" w:rsidRPr="00683B69" w:rsidRDefault="00480B5E" w:rsidP="00480B5E"/>
        </w:tc>
      </w:tr>
      <w:tr w:rsidR="00480B5E" w:rsidRPr="00683B69" w14:paraId="35EE5982" w14:textId="6F852F0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52E06DE" w14:textId="77777777" w:rsidR="00480B5E" w:rsidRPr="00683B69" w:rsidRDefault="00480B5E" w:rsidP="00480B5E">
            <w:bookmarkStart w:id="51" w:name="page121"/>
            <w:bookmarkEnd w:id="51"/>
            <w:r w:rsidRPr="00683B69">
              <w:t>Chapter 75</w:t>
            </w:r>
          </w:p>
        </w:tc>
        <w:tc>
          <w:tcPr>
            <w:cnfStyle w:val="000010000000" w:firstRow="0" w:lastRow="0" w:firstColumn="0" w:lastColumn="0" w:oddVBand="1" w:evenVBand="0" w:oddHBand="0" w:evenHBand="0" w:firstRowFirstColumn="0" w:firstRowLastColumn="0" w:lastRowFirstColumn="0" w:lastRowLastColumn="0"/>
            <w:tcW w:w="1366" w:type="pct"/>
          </w:tcPr>
          <w:p w14:paraId="11CA57CE" w14:textId="77777777" w:rsidR="00480B5E" w:rsidRPr="00683B69" w:rsidRDefault="00480B5E" w:rsidP="00480B5E">
            <w:r w:rsidRPr="00683B69">
              <w:t>Nickel and articles thereof.</w:t>
            </w:r>
          </w:p>
        </w:tc>
        <w:tc>
          <w:tcPr>
            <w:tcW w:w="1397" w:type="pct"/>
          </w:tcPr>
          <w:p w14:paraId="1A97358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3698EFB" w14:textId="77777777" w:rsidR="00480B5E" w:rsidRPr="00683B69" w:rsidRDefault="00480B5E" w:rsidP="00480B5E"/>
        </w:tc>
      </w:tr>
      <w:tr w:rsidR="00480B5E" w:rsidRPr="00683B69" w14:paraId="38E867DA" w14:textId="639F2DF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3ECB0AA" w14:textId="77777777" w:rsidR="00480B5E" w:rsidRPr="00683B69" w:rsidRDefault="00480B5E" w:rsidP="00480B5E">
            <w:r w:rsidRPr="00683B69">
              <w:t>ex Chapter 76</w:t>
            </w:r>
          </w:p>
        </w:tc>
        <w:tc>
          <w:tcPr>
            <w:cnfStyle w:val="000010000000" w:firstRow="0" w:lastRow="0" w:firstColumn="0" w:lastColumn="0" w:oddVBand="1" w:evenVBand="0" w:oddHBand="0" w:evenHBand="0" w:firstRowFirstColumn="0" w:firstRowLastColumn="0" w:lastRowFirstColumn="0" w:lastRowLastColumn="0"/>
            <w:tcW w:w="1366" w:type="pct"/>
          </w:tcPr>
          <w:p w14:paraId="7A421477" w14:textId="77777777" w:rsidR="00480B5E" w:rsidRPr="00683B69" w:rsidRDefault="00480B5E" w:rsidP="00480B5E">
            <w:r w:rsidRPr="00683B69">
              <w:t>Aluminium and articles thereof, except:</w:t>
            </w:r>
          </w:p>
        </w:tc>
        <w:tc>
          <w:tcPr>
            <w:tcW w:w="1397" w:type="pct"/>
          </w:tcPr>
          <w:p w14:paraId="5418079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CB437F2" w14:textId="77777777" w:rsidR="00480B5E" w:rsidRPr="00683B69" w:rsidRDefault="00480B5E" w:rsidP="00480B5E"/>
        </w:tc>
      </w:tr>
      <w:tr w:rsidR="00480B5E" w:rsidRPr="00683B69" w14:paraId="1A59A868" w14:textId="58D3347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E4E5EB" w14:textId="77777777" w:rsidR="00480B5E" w:rsidRPr="00683B69" w:rsidRDefault="00480B5E" w:rsidP="00480B5E">
            <w:r w:rsidRPr="00683B69">
              <w:t>7601</w:t>
            </w:r>
          </w:p>
        </w:tc>
        <w:tc>
          <w:tcPr>
            <w:cnfStyle w:val="000010000000" w:firstRow="0" w:lastRow="0" w:firstColumn="0" w:lastColumn="0" w:oddVBand="1" w:evenVBand="0" w:oddHBand="0" w:evenHBand="0" w:firstRowFirstColumn="0" w:firstRowLastColumn="0" w:lastRowFirstColumn="0" w:lastRowLastColumn="0"/>
            <w:tcW w:w="1366" w:type="pct"/>
          </w:tcPr>
          <w:p w14:paraId="56554C66" w14:textId="77777777" w:rsidR="00480B5E" w:rsidRPr="00683B69" w:rsidRDefault="00480B5E" w:rsidP="00480B5E">
            <w:r w:rsidRPr="00683B69">
              <w:t>unwrought aluminium;</w:t>
            </w:r>
          </w:p>
        </w:tc>
        <w:tc>
          <w:tcPr>
            <w:tcW w:w="1397" w:type="pct"/>
          </w:tcPr>
          <w:p w14:paraId="2160D1B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910603" w14:textId="77777777" w:rsidR="00480B5E" w:rsidRPr="00683B69" w:rsidRDefault="00480B5E" w:rsidP="00480B5E"/>
        </w:tc>
      </w:tr>
      <w:tr w:rsidR="00480B5E" w:rsidRPr="00683B69" w14:paraId="31095466" w14:textId="0BA064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C9E523A" w14:textId="77777777" w:rsidR="00480B5E" w:rsidRPr="00683B69" w:rsidRDefault="00480B5E" w:rsidP="00480B5E">
            <w:r w:rsidRPr="00683B69">
              <w:lastRenderedPageBreak/>
              <w:t>7605</w:t>
            </w:r>
          </w:p>
        </w:tc>
        <w:tc>
          <w:tcPr>
            <w:cnfStyle w:val="000010000000" w:firstRow="0" w:lastRow="0" w:firstColumn="0" w:lastColumn="0" w:oddVBand="1" w:evenVBand="0" w:oddHBand="0" w:evenHBand="0" w:firstRowFirstColumn="0" w:firstRowLastColumn="0" w:lastRowFirstColumn="0" w:lastRowLastColumn="0"/>
            <w:tcW w:w="1366" w:type="pct"/>
          </w:tcPr>
          <w:p w14:paraId="60C580F7" w14:textId="77777777" w:rsidR="00480B5E" w:rsidRPr="00683B69" w:rsidRDefault="00480B5E" w:rsidP="00480B5E">
            <w:r w:rsidRPr="00683B69">
              <w:t>aluminium wire;</w:t>
            </w:r>
          </w:p>
        </w:tc>
        <w:tc>
          <w:tcPr>
            <w:tcW w:w="1397" w:type="pct"/>
          </w:tcPr>
          <w:p w14:paraId="13F1745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7604.</w:t>
            </w:r>
          </w:p>
        </w:tc>
        <w:tc>
          <w:tcPr>
            <w:cnfStyle w:val="000010000000" w:firstRow="0" w:lastRow="0" w:firstColumn="0" w:lastColumn="0" w:oddVBand="1" w:evenVBand="0" w:oddHBand="0" w:evenHBand="0" w:firstRowFirstColumn="0" w:firstRowLastColumn="0" w:lastRowFirstColumn="0" w:lastRowLastColumn="0"/>
            <w:tcW w:w="1396" w:type="pct"/>
          </w:tcPr>
          <w:p w14:paraId="2348D449" w14:textId="77777777" w:rsidR="00480B5E" w:rsidRPr="00683B69" w:rsidRDefault="00480B5E" w:rsidP="00480B5E"/>
        </w:tc>
      </w:tr>
      <w:tr w:rsidR="00480B5E" w:rsidRPr="00683B69" w14:paraId="393240BA" w14:textId="3C04C1F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F78D45" w14:textId="77777777" w:rsidR="00480B5E" w:rsidRPr="00683B69" w:rsidRDefault="00480B5E" w:rsidP="00480B5E">
            <w:r w:rsidRPr="00683B69">
              <w:t>7607</w:t>
            </w:r>
          </w:p>
        </w:tc>
        <w:tc>
          <w:tcPr>
            <w:cnfStyle w:val="000010000000" w:firstRow="0" w:lastRow="0" w:firstColumn="0" w:lastColumn="0" w:oddVBand="1" w:evenVBand="0" w:oddHBand="0" w:evenHBand="0" w:firstRowFirstColumn="0" w:firstRowLastColumn="0" w:lastRowFirstColumn="0" w:lastRowLastColumn="0"/>
            <w:tcW w:w="1366" w:type="pct"/>
          </w:tcPr>
          <w:p w14:paraId="2CF35D18" w14:textId="77777777" w:rsidR="00480B5E" w:rsidRPr="00683B69" w:rsidRDefault="00480B5E" w:rsidP="00480B5E">
            <w:r w:rsidRPr="00683B69">
              <w:t>aluminium foil (whether or not printed or backed with paper, paperboard, plastics or similar backing materials) of a thickness (excluding any backing) not exceeding 0,2 mm; and</w:t>
            </w:r>
          </w:p>
        </w:tc>
        <w:tc>
          <w:tcPr>
            <w:tcW w:w="1397" w:type="pct"/>
          </w:tcPr>
          <w:p w14:paraId="0F47311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396" w:type="pct"/>
          </w:tcPr>
          <w:p w14:paraId="1D93266F" w14:textId="77777777" w:rsidR="00480B5E" w:rsidRPr="00683B69" w:rsidRDefault="00480B5E" w:rsidP="00480B5E"/>
        </w:tc>
      </w:tr>
      <w:tr w:rsidR="00480B5E" w:rsidRPr="00683B69" w14:paraId="0450857E" w14:textId="31363F2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E9FA75" w14:textId="77777777" w:rsidR="00480B5E" w:rsidRPr="00683B69" w:rsidRDefault="00480B5E" w:rsidP="00480B5E">
            <w:r w:rsidRPr="00683B69">
              <w:t>7614</w:t>
            </w:r>
          </w:p>
        </w:tc>
        <w:tc>
          <w:tcPr>
            <w:cnfStyle w:val="000010000000" w:firstRow="0" w:lastRow="0" w:firstColumn="0" w:lastColumn="0" w:oddVBand="1" w:evenVBand="0" w:oddHBand="0" w:evenHBand="0" w:firstRowFirstColumn="0" w:firstRowLastColumn="0" w:lastRowFirstColumn="0" w:lastRowLastColumn="0"/>
            <w:tcW w:w="1366" w:type="pct"/>
          </w:tcPr>
          <w:p w14:paraId="463A4101" w14:textId="77777777" w:rsidR="00480B5E" w:rsidRPr="00683B69" w:rsidRDefault="00480B5E" w:rsidP="00480B5E">
            <w:r w:rsidRPr="00683B69">
              <w:t>stranded wire, cables, plaited bands and the like, of aluminium, not electrically insulated.</w:t>
            </w:r>
          </w:p>
        </w:tc>
        <w:tc>
          <w:tcPr>
            <w:tcW w:w="1397" w:type="pct"/>
          </w:tcPr>
          <w:p w14:paraId="43DCAFC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7605.</w:t>
            </w:r>
          </w:p>
        </w:tc>
        <w:tc>
          <w:tcPr>
            <w:cnfStyle w:val="000010000000" w:firstRow="0" w:lastRow="0" w:firstColumn="0" w:lastColumn="0" w:oddVBand="1" w:evenVBand="0" w:oddHBand="0" w:evenHBand="0" w:firstRowFirstColumn="0" w:firstRowLastColumn="0" w:lastRowFirstColumn="0" w:lastRowLastColumn="0"/>
            <w:tcW w:w="1396" w:type="pct"/>
          </w:tcPr>
          <w:p w14:paraId="092171F2" w14:textId="77777777" w:rsidR="00480B5E" w:rsidRPr="00683B69" w:rsidRDefault="00480B5E" w:rsidP="00480B5E"/>
        </w:tc>
      </w:tr>
      <w:tr w:rsidR="00480B5E" w:rsidRPr="00683B69" w14:paraId="64747EF1" w14:textId="631CFBE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1DF397" w14:textId="77777777" w:rsidR="00480B5E" w:rsidRPr="00683B69" w:rsidRDefault="00480B5E" w:rsidP="00480B5E">
            <w:r w:rsidRPr="00683B69">
              <w:t>Chapter 78</w:t>
            </w:r>
          </w:p>
        </w:tc>
        <w:tc>
          <w:tcPr>
            <w:cnfStyle w:val="000010000000" w:firstRow="0" w:lastRow="0" w:firstColumn="0" w:lastColumn="0" w:oddVBand="1" w:evenVBand="0" w:oddHBand="0" w:evenHBand="0" w:firstRowFirstColumn="0" w:firstRowLastColumn="0" w:lastRowFirstColumn="0" w:lastRowLastColumn="0"/>
            <w:tcW w:w="1366" w:type="pct"/>
          </w:tcPr>
          <w:p w14:paraId="38169FE7" w14:textId="77777777" w:rsidR="00480B5E" w:rsidRPr="00683B69" w:rsidRDefault="00480B5E" w:rsidP="00480B5E">
            <w:r w:rsidRPr="00683B69">
              <w:t>Lead and articles thereof.</w:t>
            </w:r>
          </w:p>
        </w:tc>
        <w:tc>
          <w:tcPr>
            <w:tcW w:w="1397" w:type="pct"/>
          </w:tcPr>
          <w:p w14:paraId="570135A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F9709D" w14:textId="77777777" w:rsidR="00480B5E" w:rsidRPr="00683B69" w:rsidRDefault="00480B5E" w:rsidP="00480B5E"/>
        </w:tc>
      </w:tr>
      <w:tr w:rsidR="00480B5E" w:rsidRPr="00683B69" w14:paraId="1261FDD2" w14:textId="216215B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2295E2F" w14:textId="77777777" w:rsidR="00480B5E" w:rsidRPr="00683B69" w:rsidRDefault="00480B5E" w:rsidP="00480B5E">
            <w:bookmarkStart w:id="52" w:name="page122"/>
            <w:bookmarkEnd w:id="52"/>
            <w:r w:rsidRPr="00683B69">
              <w:t>Chapter 79</w:t>
            </w:r>
          </w:p>
        </w:tc>
        <w:tc>
          <w:tcPr>
            <w:cnfStyle w:val="000010000000" w:firstRow="0" w:lastRow="0" w:firstColumn="0" w:lastColumn="0" w:oddVBand="1" w:evenVBand="0" w:oddHBand="0" w:evenHBand="0" w:firstRowFirstColumn="0" w:firstRowLastColumn="0" w:lastRowFirstColumn="0" w:lastRowLastColumn="0"/>
            <w:tcW w:w="1366" w:type="pct"/>
          </w:tcPr>
          <w:p w14:paraId="280EE514" w14:textId="77777777" w:rsidR="00480B5E" w:rsidRPr="00683B69" w:rsidRDefault="00480B5E" w:rsidP="00480B5E">
            <w:r w:rsidRPr="00683B69">
              <w:t>Zinc and articles thereof.</w:t>
            </w:r>
          </w:p>
        </w:tc>
        <w:tc>
          <w:tcPr>
            <w:tcW w:w="1397" w:type="pct"/>
          </w:tcPr>
          <w:p w14:paraId="5E76E5F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AE90AA4" w14:textId="77777777" w:rsidR="00480B5E" w:rsidRPr="00683B69" w:rsidRDefault="00480B5E" w:rsidP="00480B5E"/>
        </w:tc>
      </w:tr>
      <w:tr w:rsidR="00480B5E" w:rsidRPr="00683B69" w14:paraId="25CC2B19" w14:textId="694A0FA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4530BC6" w14:textId="77777777" w:rsidR="00480B5E" w:rsidRPr="00683B69" w:rsidRDefault="00480B5E" w:rsidP="00480B5E">
            <w:r w:rsidRPr="00683B69">
              <w:t>ex Chapter 80</w:t>
            </w:r>
          </w:p>
        </w:tc>
        <w:tc>
          <w:tcPr>
            <w:cnfStyle w:val="000010000000" w:firstRow="0" w:lastRow="0" w:firstColumn="0" w:lastColumn="0" w:oddVBand="1" w:evenVBand="0" w:oddHBand="0" w:evenHBand="0" w:firstRowFirstColumn="0" w:firstRowLastColumn="0" w:lastRowFirstColumn="0" w:lastRowLastColumn="0"/>
            <w:tcW w:w="1366" w:type="pct"/>
          </w:tcPr>
          <w:p w14:paraId="10F78466" w14:textId="77777777" w:rsidR="00480B5E" w:rsidRPr="00683B69" w:rsidRDefault="00480B5E" w:rsidP="00480B5E">
            <w:r w:rsidRPr="00683B69">
              <w:t>Tin and articles thereof, except:</w:t>
            </w:r>
          </w:p>
        </w:tc>
        <w:tc>
          <w:tcPr>
            <w:tcW w:w="1397" w:type="pct"/>
          </w:tcPr>
          <w:p w14:paraId="029EEBE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46ED27" w14:textId="77777777" w:rsidR="00480B5E" w:rsidRPr="00683B69" w:rsidRDefault="00480B5E" w:rsidP="00480B5E"/>
        </w:tc>
      </w:tr>
      <w:tr w:rsidR="00480B5E" w:rsidRPr="00683B69" w14:paraId="0CECAA34" w14:textId="1104E4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49E2A70" w14:textId="77777777" w:rsidR="00480B5E" w:rsidRPr="00683B69" w:rsidRDefault="00480B5E" w:rsidP="00480B5E">
            <w:r w:rsidRPr="00683B69">
              <w:t>8007</w:t>
            </w:r>
          </w:p>
        </w:tc>
        <w:tc>
          <w:tcPr>
            <w:cnfStyle w:val="000010000000" w:firstRow="0" w:lastRow="0" w:firstColumn="0" w:lastColumn="0" w:oddVBand="1" w:evenVBand="0" w:oddHBand="0" w:evenHBand="0" w:firstRowFirstColumn="0" w:firstRowLastColumn="0" w:lastRowFirstColumn="0" w:lastRowLastColumn="0"/>
            <w:tcW w:w="1366" w:type="pct"/>
          </w:tcPr>
          <w:p w14:paraId="62CED8B0" w14:textId="77777777" w:rsidR="00480B5E" w:rsidRPr="00683B69" w:rsidRDefault="00480B5E" w:rsidP="00480B5E">
            <w:r w:rsidRPr="00683B69">
              <w:t>other articles of tin.</w:t>
            </w:r>
          </w:p>
        </w:tc>
        <w:tc>
          <w:tcPr>
            <w:tcW w:w="1397" w:type="pct"/>
          </w:tcPr>
          <w:p w14:paraId="345BB52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3D414B2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3C1114D" w14:textId="77777777" w:rsidR="00480B5E" w:rsidRPr="00683B69" w:rsidRDefault="00480B5E" w:rsidP="00480B5E"/>
        </w:tc>
      </w:tr>
      <w:tr w:rsidR="00480B5E" w:rsidRPr="00683B69" w14:paraId="5C41DBA1" w14:textId="20C1782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E4A459C" w14:textId="77777777" w:rsidR="00480B5E" w:rsidRPr="00683B69" w:rsidRDefault="00480B5E" w:rsidP="00480B5E">
            <w:bookmarkStart w:id="53" w:name="page123"/>
            <w:bookmarkEnd w:id="53"/>
            <w:r w:rsidRPr="00683B69">
              <w:t>Chapter 81</w:t>
            </w:r>
          </w:p>
        </w:tc>
        <w:tc>
          <w:tcPr>
            <w:cnfStyle w:val="000010000000" w:firstRow="0" w:lastRow="0" w:firstColumn="0" w:lastColumn="0" w:oddVBand="1" w:evenVBand="0" w:oddHBand="0" w:evenHBand="0" w:firstRowFirstColumn="0" w:firstRowLastColumn="0" w:lastRowFirstColumn="0" w:lastRowLastColumn="0"/>
            <w:tcW w:w="1366" w:type="pct"/>
          </w:tcPr>
          <w:p w14:paraId="325D5EC5" w14:textId="77777777" w:rsidR="00480B5E" w:rsidRPr="00683B69" w:rsidRDefault="00480B5E" w:rsidP="00480B5E">
            <w:r w:rsidRPr="00683B69">
              <w:t>Other base metals; cermets; articles thereof.</w:t>
            </w:r>
          </w:p>
        </w:tc>
        <w:tc>
          <w:tcPr>
            <w:tcW w:w="1397" w:type="pct"/>
          </w:tcPr>
          <w:p w14:paraId="4309710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2B97C9" w14:textId="77777777" w:rsidR="00480B5E" w:rsidRPr="00683B69" w:rsidRDefault="00480B5E" w:rsidP="00480B5E"/>
        </w:tc>
      </w:tr>
      <w:tr w:rsidR="00480B5E" w:rsidRPr="00683B69" w14:paraId="5D216563" w14:textId="586ABA2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5939145" w14:textId="77777777" w:rsidR="00480B5E" w:rsidRPr="00683B69" w:rsidRDefault="00480B5E" w:rsidP="00480B5E">
            <w:r w:rsidRPr="00683B69">
              <w:t>ex Chapter 82</w:t>
            </w:r>
          </w:p>
        </w:tc>
        <w:tc>
          <w:tcPr>
            <w:cnfStyle w:val="000010000000" w:firstRow="0" w:lastRow="0" w:firstColumn="0" w:lastColumn="0" w:oddVBand="1" w:evenVBand="0" w:oddHBand="0" w:evenHBand="0" w:firstRowFirstColumn="0" w:firstRowLastColumn="0" w:lastRowFirstColumn="0" w:lastRowLastColumn="0"/>
            <w:tcW w:w="1366" w:type="pct"/>
          </w:tcPr>
          <w:p w14:paraId="6938DF7A" w14:textId="77777777" w:rsidR="00480B5E" w:rsidRPr="00683B69" w:rsidRDefault="00480B5E" w:rsidP="00480B5E">
            <w:r w:rsidRPr="00683B69">
              <w:t>Tools, implements, cutlery, spoons and forks, of base metal; parts thereof of base metal; except for:</w:t>
            </w:r>
          </w:p>
        </w:tc>
        <w:tc>
          <w:tcPr>
            <w:tcW w:w="1397" w:type="pct"/>
          </w:tcPr>
          <w:p w14:paraId="45E23C3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32DBFB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747CF5" w14:textId="77777777" w:rsidR="00480B5E" w:rsidRPr="00683B69" w:rsidRDefault="00480B5E" w:rsidP="00480B5E"/>
        </w:tc>
      </w:tr>
      <w:tr w:rsidR="00480B5E" w:rsidRPr="00683B69" w14:paraId="0FE440E3" w14:textId="3CEA70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8FD41F" w14:textId="77777777" w:rsidR="00480B5E" w:rsidRPr="00683B69" w:rsidRDefault="00480B5E" w:rsidP="00480B5E">
            <w:r w:rsidRPr="00683B69">
              <w:lastRenderedPageBreak/>
              <w:t>8206</w:t>
            </w:r>
          </w:p>
        </w:tc>
        <w:tc>
          <w:tcPr>
            <w:cnfStyle w:val="000010000000" w:firstRow="0" w:lastRow="0" w:firstColumn="0" w:lastColumn="0" w:oddVBand="1" w:evenVBand="0" w:oddHBand="0" w:evenHBand="0" w:firstRowFirstColumn="0" w:firstRowLastColumn="0" w:lastRowFirstColumn="0" w:lastRowLastColumn="0"/>
            <w:tcW w:w="1366" w:type="pct"/>
          </w:tcPr>
          <w:p w14:paraId="38C9898C" w14:textId="77777777" w:rsidR="00480B5E" w:rsidRPr="00683B69" w:rsidRDefault="00480B5E" w:rsidP="00480B5E">
            <w:r w:rsidRPr="00683B69">
              <w:t>tools of two or more of the headings 8202 to 8205, put up in sets for retail sale.</w:t>
            </w:r>
          </w:p>
        </w:tc>
        <w:tc>
          <w:tcPr>
            <w:tcW w:w="1397" w:type="pct"/>
          </w:tcPr>
          <w:p w14:paraId="26AE82F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08DBC95A" w14:textId="77777777" w:rsidR="00480B5E" w:rsidRPr="00683B69" w:rsidRDefault="00480B5E" w:rsidP="00480B5E"/>
        </w:tc>
      </w:tr>
      <w:tr w:rsidR="00480B5E" w:rsidRPr="00683B69" w14:paraId="20310C01" w14:textId="72C839B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9A0C8C" w14:textId="77777777" w:rsidR="00480B5E" w:rsidRPr="00683B69" w:rsidRDefault="00480B5E" w:rsidP="00480B5E">
            <w:r w:rsidRPr="00683B69">
              <w:t>Chapter 83</w:t>
            </w:r>
          </w:p>
        </w:tc>
        <w:tc>
          <w:tcPr>
            <w:cnfStyle w:val="000010000000" w:firstRow="0" w:lastRow="0" w:firstColumn="0" w:lastColumn="0" w:oddVBand="1" w:evenVBand="0" w:oddHBand="0" w:evenHBand="0" w:firstRowFirstColumn="0" w:firstRowLastColumn="0" w:lastRowFirstColumn="0" w:lastRowLastColumn="0"/>
            <w:tcW w:w="1366" w:type="pct"/>
          </w:tcPr>
          <w:p w14:paraId="2AE026A9" w14:textId="77777777" w:rsidR="00480B5E" w:rsidRPr="00683B69" w:rsidRDefault="00480B5E" w:rsidP="00480B5E">
            <w:r w:rsidRPr="00683B69">
              <w:t>Miscellaneous articles of base metal.</w:t>
            </w:r>
          </w:p>
        </w:tc>
        <w:tc>
          <w:tcPr>
            <w:tcW w:w="1397" w:type="pct"/>
          </w:tcPr>
          <w:p w14:paraId="7437E60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F80831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5C02C5" w14:textId="77777777" w:rsidR="00480B5E" w:rsidRPr="00683B69" w:rsidRDefault="00480B5E" w:rsidP="00480B5E"/>
        </w:tc>
      </w:tr>
      <w:tr w:rsidR="00480B5E" w:rsidRPr="00683B69" w14:paraId="312166FF" w14:textId="12E303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4A63A43" w14:textId="77777777" w:rsidR="00480B5E" w:rsidRPr="00683B69" w:rsidRDefault="00480B5E" w:rsidP="00480B5E">
            <w:r w:rsidRPr="00683B69">
              <w:t>ex Chapter 84</w:t>
            </w:r>
          </w:p>
        </w:tc>
        <w:tc>
          <w:tcPr>
            <w:cnfStyle w:val="000010000000" w:firstRow="0" w:lastRow="0" w:firstColumn="0" w:lastColumn="0" w:oddVBand="1" w:evenVBand="0" w:oddHBand="0" w:evenHBand="0" w:firstRowFirstColumn="0" w:firstRowLastColumn="0" w:lastRowFirstColumn="0" w:lastRowLastColumn="0"/>
            <w:tcW w:w="1366" w:type="pct"/>
          </w:tcPr>
          <w:p w14:paraId="4815E326" w14:textId="77777777" w:rsidR="00480B5E" w:rsidRPr="00683B69" w:rsidRDefault="00480B5E" w:rsidP="00480B5E">
            <w:r w:rsidRPr="00683B69">
              <w:t>Nuclear reactors, boilers, machinery and mechanical appliances; parts thereof; except for:</w:t>
            </w:r>
          </w:p>
        </w:tc>
        <w:tc>
          <w:tcPr>
            <w:tcW w:w="1397" w:type="pct"/>
          </w:tcPr>
          <w:p w14:paraId="0AB7F53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E47BCC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16A1B3" w14:textId="77777777" w:rsidR="00480B5E" w:rsidRPr="00683B69" w:rsidRDefault="00480B5E" w:rsidP="00480B5E"/>
        </w:tc>
      </w:tr>
      <w:tr w:rsidR="00480B5E" w:rsidRPr="00683B69" w14:paraId="0627FEB7" w14:textId="4146270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9791C87" w14:textId="77777777" w:rsidR="00480B5E" w:rsidRPr="00683B69" w:rsidRDefault="00480B5E" w:rsidP="00480B5E">
            <w:r w:rsidRPr="00683B69">
              <w:t>8401</w:t>
            </w:r>
          </w:p>
        </w:tc>
        <w:tc>
          <w:tcPr>
            <w:cnfStyle w:val="000010000000" w:firstRow="0" w:lastRow="0" w:firstColumn="0" w:lastColumn="0" w:oddVBand="1" w:evenVBand="0" w:oddHBand="0" w:evenHBand="0" w:firstRowFirstColumn="0" w:firstRowLastColumn="0" w:lastRowFirstColumn="0" w:lastRowLastColumn="0"/>
            <w:tcW w:w="1366" w:type="pct"/>
          </w:tcPr>
          <w:p w14:paraId="6648435A" w14:textId="77777777" w:rsidR="00480B5E" w:rsidRPr="00683B69" w:rsidRDefault="00480B5E" w:rsidP="00480B5E">
            <w:r w:rsidRPr="00683B69">
              <w:t>nuclear reactors; fuel elements (cartridges), non-irradiated, for nuclear reactors; machinery and apparatus for isotopic separation;</w:t>
            </w:r>
          </w:p>
        </w:tc>
        <w:tc>
          <w:tcPr>
            <w:tcW w:w="1397" w:type="pct"/>
          </w:tcPr>
          <w:p w14:paraId="7D4CCB8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B53C03C" w14:textId="77777777" w:rsidR="00480B5E" w:rsidRPr="00683B69" w:rsidRDefault="00480B5E" w:rsidP="00480B5E"/>
        </w:tc>
      </w:tr>
      <w:tr w:rsidR="00480B5E" w:rsidRPr="00683B69" w14:paraId="0F4863D2" w14:textId="17029A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76366DB" w14:textId="77777777" w:rsidR="00480B5E" w:rsidRPr="00683B69" w:rsidRDefault="00480B5E" w:rsidP="00480B5E">
            <w:r w:rsidRPr="00683B69">
              <w:t>8407</w:t>
            </w:r>
          </w:p>
        </w:tc>
        <w:tc>
          <w:tcPr>
            <w:cnfStyle w:val="000010000000" w:firstRow="0" w:lastRow="0" w:firstColumn="0" w:lastColumn="0" w:oddVBand="1" w:evenVBand="0" w:oddHBand="0" w:evenHBand="0" w:firstRowFirstColumn="0" w:firstRowLastColumn="0" w:lastRowFirstColumn="0" w:lastRowLastColumn="0"/>
            <w:tcW w:w="1366" w:type="pct"/>
          </w:tcPr>
          <w:p w14:paraId="4B6DB820" w14:textId="77777777" w:rsidR="00480B5E" w:rsidRPr="00683B69" w:rsidRDefault="00480B5E" w:rsidP="00480B5E">
            <w:r w:rsidRPr="00683B69">
              <w:t>spark-ignition reciprocating or rotary internal combustion piston engines;</w:t>
            </w:r>
          </w:p>
        </w:tc>
        <w:tc>
          <w:tcPr>
            <w:tcW w:w="1397" w:type="pct"/>
          </w:tcPr>
          <w:p w14:paraId="4B3D71E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E7953B" w14:textId="77777777" w:rsidR="00480B5E" w:rsidRPr="00683B69" w:rsidRDefault="00480B5E" w:rsidP="00480B5E"/>
        </w:tc>
      </w:tr>
      <w:tr w:rsidR="00480B5E" w:rsidRPr="00683B69" w14:paraId="67E39B8F" w14:textId="2454D6E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10FD78D" w14:textId="77777777" w:rsidR="00480B5E" w:rsidRPr="00683B69" w:rsidRDefault="00480B5E" w:rsidP="00480B5E">
            <w:r w:rsidRPr="00683B69">
              <w:t>8408</w:t>
            </w:r>
          </w:p>
        </w:tc>
        <w:tc>
          <w:tcPr>
            <w:cnfStyle w:val="000010000000" w:firstRow="0" w:lastRow="0" w:firstColumn="0" w:lastColumn="0" w:oddVBand="1" w:evenVBand="0" w:oddHBand="0" w:evenHBand="0" w:firstRowFirstColumn="0" w:firstRowLastColumn="0" w:lastRowFirstColumn="0" w:lastRowLastColumn="0"/>
            <w:tcW w:w="1366" w:type="pct"/>
          </w:tcPr>
          <w:p w14:paraId="57CCFE4F" w14:textId="77777777" w:rsidR="00480B5E" w:rsidRPr="00683B69" w:rsidRDefault="00480B5E" w:rsidP="00480B5E">
            <w:r w:rsidRPr="00683B69">
              <w:t>compression-ignition internal combustion piston engines (diesel or semi-diesel engines);</w:t>
            </w:r>
          </w:p>
        </w:tc>
        <w:tc>
          <w:tcPr>
            <w:tcW w:w="1397" w:type="pct"/>
          </w:tcPr>
          <w:p w14:paraId="6E44FE7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C5D115" w14:textId="77777777" w:rsidR="00480B5E" w:rsidRPr="00683B69" w:rsidRDefault="00480B5E" w:rsidP="00480B5E"/>
        </w:tc>
      </w:tr>
      <w:tr w:rsidR="00480B5E" w:rsidRPr="00683B69" w14:paraId="48E7A026" w14:textId="70F2F90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1D3A5ED" w14:textId="77777777" w:rsidR="00480B5E" w:rsidRPr="00683B69" w:rsidRDefault="00480B5E" w:rsidP="00480B5E">
            <w:r w:rsidRPr="00683B69">
              <w:lastRenderedPageBreak/>
              <w:t>8419</w:t>
            </w:r>
          </w:p>
        </w:tc>
        <w:tc>
          <w:tcPr>
            <w:cnfStyle w:val="000010000000" w:firstRow="0" w:lastRow="0" w:firstColumn="0" w:lastColumn="0" w:oddVBand="1" w:evenVBand="0" w:oddHBand="0" w:evenHBand="0" w:firstRowFirstColumn="0" w:firstRowLastColumn="0" w:lastRowFirstColumn="0" w:lastRowLastColumn="0"/>
            <w:tcW w:w="1366" w:type="pct"/>
          </w:tcPr>
          <w:p w14:paraId="4F913AEE" w14:textId="77777777" w:rsidR="00480B5E" w:rsidRPr="00683B69" w:rsidRDefault="00480B5E" w:rsidP="00480B5E">
            <w:r w:rsidRPr="00683B69">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397" w:type="pct"/>
          </w:tcPr>
          <w:p w14:paraId="118EA16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27D2468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49738A" w14:textId="77777777" w:rsidR="00480B5E" w:rsidRPr="00683B69" w:rsidRDefault="00480B5E" w:rsidP="00480B5E"/>
        </w:tc>
      </w:tr>
      <w:tr w:rsidR="00480B5E" w:rsidRPr="00683B69" w14:paraId="56E13C7F" w14:textId="00E24CE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8F7B11C" w14:textId="77777777" w:rsidR="00480B5E" w:rsidRPr="00683B69" w:rsidRDefault="00480B5E" w:rsidP="00480B5E">
            <w:r w:rsidRPr="00683B69">
              <w:t>8427</w:t>
            </w:r>
          </w:p>
        </w:tc>
        <w:tc>
          <w:tcPr>
            <w:cnfStyle w:val="000010000000" w:firstRow="0" w:lastRow="0" w:firstColumn="0" w:lastColumn="0" w:oddVBand="1" w:evenVBand="0" w:oddHBand="0" w:evenHBand="0" w:firstRowFirstColumn="0" w:firstRowLastColumn="0" w:lastRowFirstColumn="0" w:lastRowLastColumn="0"/>
            <w:tcW w:w="1366" w:type="pct"/>
          </w:tcPr>
          <w:p w14:paraId="5152812C" w14:textId="77777777" w:rsidR="00480B5E" w:rsidRPr="00683B69" w:rsidRDefault="00480B5E" w:rsidP="00480B5E">
            <w:r w:rsidRPr="00683B69">
              <w:t>fork-lift trucks; other works trucks fitted with lifting or handling equipment;</w:t>
            </w:r>
          </w:p>
        </w:tc>
        <w:tc>
          <w:tcPr>
            <w:tcW w:w="1397" w:type="pct"/>
          </w:tcPr>
          <w:p w14:paraId="65325484"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4ABFBC1" w14:textId="77777777" w:rsidR="00480B5E" w:rsidRPr="00683B69" w:rsidRDefault="00480B5E" w:rsidP="00480B5E"/>
        </w:tc>
      </w:tr>
      <w:tr w:rsidR="00480B5E" w:rsidRPr="00683B69" w14:paraId="0B0016E7" w14:textId="54E5CE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B251DB" w14:textId="5510E30B" w:rsidR="00480B5E" w:rsidRPr="00683B69" w:rsidRDefault="00480B5E" w:rsidP="00480B5E">
            <w:bookmarkStart w:id="54" w:name="page125"/>
            <w:bookmarkEnd w:id="54"/>
            <w:r w:rsidRPr="00683B69">
              <w:t>844331</w:t>
            </w:r>
          </w:p>
        </w:tc>
        <w:tc>
          <w:tcPr>
            <w:cnfStyle w:val="000010000000" w:firstRow="0" w:lastRow="0" w:firstColumn="0" w:lastColumn="0" w:oddVBand="1" w:evenVBand="0" w:oddHBand="0" w:evenHBand="0" w:firstRowFirstColumn="0" w:firstRowLastColumn="0" w:lastRowFirstColumn="0" w:lastRowLastColumn="0"/>
            <w:tcW w:w="1366" w:type="pct"/>
          </w:tcPr>
          <w:p w14:paraId="21FAF569" w14:textId="77777777" w:rsidR="00480B5E" w:rsidRPr="00683B69" w:rsidRDefault="00480B5E" w:rsidP="00480B5E">
            <w:r w:rsidRPr="00683B69">
              <w:t>machines which perform two or more functions of printing, copying or facsimile transmission, capable of connecting to an automatic data-processing machine or to a network;</w:t>
            </w:r>
          </w:p>
        </w:tc>
        <w:tc>
          <w:tcPr>
            <w:tcW w:w="1397" w:type="pct"/>
          </w:tcPr>
          <w:p w14:paraId="33A56F1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6CA4D80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F2D9449" w14:textId="77777777" w:rsidR="00480B5E" w:rsidRPr="00683B69" w:rsidRDefault="00480B5E" w:rsidP="00480B5E"/>
        </w:tc>
      </w:tr>
      <w:tr w:rsidR="00480B5E" w:rsidRPr="00683B69" w14:paraId="142AD05C" w14:textId="629E76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D7B62BA" w14:textId="77777777" w:rsidR="00480B5E" w:rsidRPr="00683B69" w:rsidRDefault="00480B5E" w:rsidP="00480B5E">
            <w:r w:rsidRPr="00683B69">
              <w:t>8481</w:t>
            </w:r>
          </w:p>
        </w:tc>
        <w:tc>
          <w:tcPr>
            <w:cnfStyle w:val="000010000000" w:firstRow="0" w:lastRow="0" w:firstColumn="0" w:lastColumn="0" w:oddVBand="1" w:evenVBand="0" w:oddHBand="0" w:evenHBand="0" w:firstRowFirstColumn="0" w:firstRowLastColumn="0" w:lastRowFirstColumn="0" w:lastRowLastColumn="0"/>
            <w:tcW w:w="1366" w:type="pct"/>
          </w:tcPr>
          <w:p w14:paraId="21874600" w14:textId="77777777" w:rsidR="00480B5E" w:rsidRPr="00683B69" w:rsidRDefault="00480B5E" w:rsidP="00480B5E">
            <w:r w:rsidRPr="00683B69">
              <w:t>taps, cocks, valves and similar appliances for pipes, boiler shells, tanks, vats or the like, including pressure-reducing valves and thermostatically controlled valves; and</w:t>
            </w:r>
          </w:p>
        </w:tc>
        <w:tc>
          <w:tcPr>
            <w:tcW w:w="1397" w:type="pct"/>
          </w:tcPr>
          <w:p w14:paraId="5D952BF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or</w:t>
            </w:r>
          </w:p>
          <w:p w14:paraId="3EC484E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4199B3" w14:textId="77777777" w:rsidR="00480B5E" w:rsidRPr="00683B69" w:rsidRDefault="00480B5E" w:rsidP="00480B5E"/>
        </w:tc>
      </w:tr>
      <w:tr w:rsidR="00480B5E" w:rsidRPr="00683B69" w14:paraId="665182C8" w14:textId="13B25D7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9880F5F" w14:textId="77777777" w:rsidR="00480B5E" w:rsidRPr="00683B69" w:rsidRDefault="00480B5E" w:rsidP="00480B5E">
            <w:r w:rsidRPr="00683B69">
              <w:t>8482</w:t>
            </w:r>
          </w:p>
        </w:tc>
        <w:tc>
          <w:tcPr>
            <w:cnfStyle w:val="000010000000" w:firstRow="0" w:lastRow="0" w:firstColumn="0" w:lastColumn="0" w:oddVBand="1" w:evenVBand="0" w:oddHBand="0" w:evenHBand="0" w:firstRowFirstColumn="0" w:firstRowLastColumn="0" w:lastRowFirstColumn="0" w:lastRowLastColumn="0"/>
            <w:tcW w:w="1366" w:type="pct"/>
          </w:tcPr>
          <w:p w14:paraId="03C280F6" w14:textId="77777777" w:rsidR="00480B5E" w:rsidRPr="00683B69" w:rsidRDefault="00480B5E" w:rsidP="00480B5E">
            <w:r w:rsidRPr="00683B69">
              <w:t>ball or roller bearings.</w:t>
            </w:r>
          </w:p>
        </w:tc>
        <w:tc>
          <w:tcPr>
            <w:tcW w:w="1397" w:type="pct"/>
          </w:tcPr>
          <w:p w14:paraId="57DA21D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B783CE" w14:textId="77777777" w:rsidR="00480B5E" w:rsidRPr="00683B69" w:rsidRDefault="00480B5E" w:rsidP="00480B5E"/>
        </w:tc>
      </w:tr>
      <w:tr w:rsidR="00480B5E" w:rsidRPr="00683B69" w14:paraId="716C9066" w14:textId="674841D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1323A5" w14:textId="77777777" w:rsidR="00480B5E" w:rsidRPr="00683B69" w:rsidRDefault="00480B5E" w:rsidP="00480B5E">
            <w:r w:rsidRPr="00683B69">
              <w:lastRenderedPageBreak/>
              <w:t>ex Chapter 85</w:t>
            </w:r>
          </w:p>
        </w:tc>
        <w:tc>
          <w:tcPr>
            <w:cnfStyle w:val="000010000000" w:firstRow="0" w:lastRow="0" w:firstColumn="0" w:lastColumn="0" w:oddVBand="1" w:evenVBand="0" w:oddHBand="0" w:evenHBand="0" w:firstRowFirstColumn="0" w:firstRowLastColumn="0" w:lastRowFirstColumn="0" w:lastRowLastColumn="0"/>
            <w:tcW w:w="1366" w:type="pct"/>
          </w:tcPr>
          <w:p w14:paraId="594B6DD8" w14:textId="77777777" w:rsidR="00480B5E" w:rsidRPr="00683B69" w:rsidRDefault="00480B5E" w:rsidP="00480B5E">
            <w:r w:rsidRPr="00683B69">
              <w:t>Electrical machinery and equipment and parts thereof; sound recorders and reproducers, television image and sound recorders and reproducers, and parts and accessories of such articles; except for:</w:t>
            </w:r>
          </w:p>
        </w:tc>
        <w:tc>
          <w:tcPr>
            <w:tcW w:w="1397" w:type="pct"/>
          </w:tcPr>
          <w:p w14:paraId="3DC1EFC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541980B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11A972" w14:textId="77777777" w:rsidR="00480B5E" w:rsidRPr="00683B69" w:rsidRDefault="00480B5E" w:rsidP="00480B5E"/>
        </w:tc>
      </w:tr>
      <w:tr w:rsidR="00480B5E" w:rsidRPr="00683B69" w14:paraId="174A18CD" w14:textId="729E4EE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C297FE3" w14:textId="10F860A7" w:rsidR="00480B5E" w:rsidRPr="00683B69" w:rsidRDefault="00480B5E" w:rsidP="00480B5E">
            <w:bookmarkStart w:id="55" w:name="page126"/>
            <w:bookmarkEnd w:id="55"/>
            <w:r w:rsidRPr="00683B69">
              <w:t>8501</w:t>
            </w:r>
            <w:r>
              <w:t xml:space="preserve"> to </w:t>
            </w:r>
            <w:r w:rsidRPr="00683B69">
              <w:t>8502</w:t>
            </w:r>
          </w:p>
        </w:tc>
        <w:tc>
          <w:tcPr>
            <w:cnfStyle w:val="000010000000" w:firstRow="0" w:lastRow="0" w:firstColumn="0" w:lastColumn="0" w:oddVBand="1" w:evenVBand="0" w:oddHBand="0" w:evenHBand="0" w:firstRowFirstColumn="0" w:firstRowLastColumn="0" w:lastRowFirstColumn="0" w:lastRowLastColumn="0"/>
            <w:tcW w:w="1366" w:type="pct"/>
          </w:tcPr>
          <w:p w14:paraId="6F1C0FB0" w14:textId="77777777" w:rsidR="00480B5E" w:rsidRPr="00683B69" w:rsidRDefault="00480B5E" w:rsidP="00480B5E">
            <w:r w:rsidRPr="00683B69">
              <w:t>electric motors and generators; Electric generating sets and rotary converters;</w:t>
            </w:r>
          </w:p>
        </w:tc>
        <w:tc>
          <w:tcPr>
            <w:tcW w:w="1397" w:type="pct"/>
          </w:tcPr>
          <w:p w14:paraId="2292C62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8503; or</w:t>
            </w:r>
          </w:p>
          <w:p w14:paraId="73C9944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E46FC78" w14:textId="77777777" w:rsidR="00480B5E" w:rsidRPr="00683B69" w:rsidRDefault="00480B5E" w:rsidP="00480B5E"/>
        </w:tc>
      </w:tr>
      <w:tr w:rsidR="00480B5E" w:rsidRPr="00683B69" w14:paraId="1EF6EEB6" w14:textId="445052B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0A61C29" w14:textId="77777777" w:rsidR="00480B5E" w:rsidRPr="00683B69" w:rsidRDefault="00480B5E" w:rsidP="00480B5E">
            <w:r w:rsidRPr="00683B69">
              <w:t>8513</w:t>
            </w:r>
          </w:p>
        </w:tc>
        <w:tc>
          <w:tcPr>
            <w:cnfStyle w:val="000010000000" w:firstRow="0" w:lastRow="0" w:firstColumn="0" w:lastColumn="0" w:oddVBand="1" w:evenVBand="0" w:oddHBand="0" w:evenHBand="0" w:firstRowFirstColumn="0" w:firstRowLastColumn="0" w:lastRowFirstColumn="0" w:lastRowLastColumn="0"/>
            <w:tcW w:w="1366" w:type="pct"/>
          </w:tcPr>
          <w:p w14:paraId="4F930066" w14:textId="77777777" w:rsidR="00480B5E" w:rsidRPr="00683B69" w:rsidRDefault="00480B5E" w:rsidP="00480B5E">
            <w:r w:rsidRPr="00683B69">
              <w:t>portable electric lamps designed to function by their own source of energy (for example, dry batteries, accumulators, magnetos), other than lighting equipment of heading 8512;</w:t>
            </w:r>
          </w:p>
        </w:tc>
        <w:tc>
          <w:tcPr>
            <w:tcW w:w="1397" w:type="pct"/>
          </w:tcPr>
          <w:p w14:paraId="5583290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3CA324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834A58" w14:textId="77777777" w:rsidR="00480B5E" w:rsidRPr="00683B69" w:rsidRDefault="00480B5E" w:rsidP="00480B5E"/>
        </w:tc>
      </w:tr>
      <w:tr w:rsidR="00480B5E" w:rsidRPr="00683B69" w14:paraId="036E9130" w14:textId="3FC7ED7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23082B4" w14:textId="77777777" w:rsidR="00480B5E" w:rsidRPr="00683B69" w:rsidRDefault="00480B5E" w:rsidP="00480B5E">
            <w:r w:rsidRPr="00683B69">
              <w:t>8519</w:t>
            </w:r>
          </w:p>
        </w:tc>
        <w:tc>
          <w:tcPr>
            <w:cnfStyle w:val="000010000000" w:firstRow="0" w:lastRow="0" w:firstColumn="0" w:lastColumn="0" w:oddVBand="1" w:evenVBand="0" w:oddHBand="0" w:evenHBand="0" w:firstRowFirstColumn="0" w:firstRowLastColumn="0" w:lastRowFirstColumn="0" w:lastRowLastColumn="0"/>
            <w:tcW w:w="1366" w:type="pct"/>
          </w:tcPr>
          <w:p w14:paraId="1A12EAEA" w14:textId="77777777" w:rsidR="00480B5E" w:rsidRPr="00683B69" w:rsidRDefault="00480B5E" w:rsidP="00480B5E">
            <w:r w:rsidRPr="00683B69">
              <w:t>sound recording and sound reproducing apparatus;</w:t>
            </w:r>
          </w:p>
        </w:tc>
        <w:tc>
          <w:tcPr>
            <w:tcW w:w="1397" w:type="pct"/>
          </w:tcPr>
          <w:p w14:paraId="62CADD5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8522; or</w:t>
            </w:r>
          </w:p>
          <w:p w14:paraId="1B9A2448"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3ED7306" w14:textId="77777777" w:rsidR="00480B5E" w:rsidRPr="00683B69" w:rsidRDefault="00480B5E" w:rsidP="00480B5E"/>
        </w:tc>
      </w:tr>
      <w:tr w:rsidR="00480B5E" w:rsidRPr="00683B69" w14:paraId="29622E8B" w14:textId="77629EF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3C4864D" w14:textId="77777777" w:rsidR="00480B5E" w:rsidRPr="00683B69" w:rsidRDefault="00480B5E" w:rsidP="00480B5E">
            <w:r w:rsidRPr="00683B69">
              <w:t>8521</w:t>
            </w:r>
          </w:p>
        </w:tc>
        <w:tc>
          <w:tcPr>
            <w:cnfStyle w:val="000010000000" w:firstRow="0" w:lastRow="0" w:firstColumn="0" w:lastColumn="0" w:oddVBand="1" w:evenVBand="0" w:oddHBand="0" w:evenHBand="0" w:firstRowFirstColumn="0" w:firstRowLastColumn="0" w:lastRowFirstColumn="0" w:lastRowLastColumn="0"/>
            <w:tcW w:w="1366" w:type="pct"/>
          </w:tcPr>
          <w:p w14:paraId="656103B9" w14:textId="77777777" w:rsidR="00480B5E" w:rsidRPr="00683B69" w:rsidRDefault="00480B5E" w:rsidP="00480B5E">
            <w:r w:rsidRPr="00683B69">
              <w:t>video recording or reproducing apparatus, whether or not incorporating a video tuner;</w:t>
            </w:r>
          </w:p>
        </w:tc>
        <w:tc>
          <w:tcPr>
            <w:tcW w:w="1397" w:type="pct"/>
          </w:tcPr>
          <w:p w14:paraId="55D8C28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8522; or</w:t>
            </w:r>
          </w:p>
          <w:p w14:paraId="77AC55B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7A732E" w14:textId="77777777" w:rsidR="00480B5E" w:rsidRPr="00683B69" w:rsidRDefault="00480B5E" w:rsidP="00480B5E"/>
        </w:tc>
      </w:tr>
      <w:tr w:rsidR="00480B5E" w:rsidRPr="00683B69" w14:paraId="00CAEBF9" w14:textId="7DA17DC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F26ABFF" w14:textId="77777777" w:rsidR="00480B5E" w:rsidRPr="00683B69" w:rsidRDefault="00480B5E" w:rsidP="00480B5E">
            <w:bookmarkStart w:id="56" w:name="page127"/>
            <w:bookmarkEnd w:id="56"/>
            <w:r w:rsidRPr="00683B69">
              <w:lastRenderedPageBreak/>
              <w:t>8523</w:t>
            </w:r>
          </w:p>
        </w:tc>
        <w:tc>
          <w:tcPr>
            <w:cnfStyle w:val="000010000000" w:firstRow="0" w:lastRow="0" w:firstColumn="0" w:lastColumn="0" w:oddVBand="1" w:evenVBand="0" w:oddHBand="0" w:evenHBand="0" w:firstRowFirstColumn="0" w:firstRowLastColumn="0" w:lastRowFirstColumn="0" w:lastRowLastColumn="0"/>
            <w:tcW w:w="1366" w:type="pct"/>
          </w:tcPr>
          <w:p w14:paraId="59A11ED7" w14:textId="77777777" w:rsidR="00480B5E" w:rsidRPr="00683B69" w:rsidRDefault="00480B5E" w:rsidP="00480B5E">
            <w:r w:rsidRPr="00683B69">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1397" w:type="pct"/>
          </w:tcPr>
          <w:p w14:paraId="152909B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26611E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7625158" w14:textId="77777777" w:rsidR="00480B5E" w:rsidRPr="00683B69" w:rsidRDefault="00480B5E" w:rsidP="00480B5E"/>
        </w:tc>
      </w:tr>
      <w:tr w:rsidR="00480B5E" w:rsidRPr="00683B69" w14:paraId="0BA6D6A9" w14:textId="51D77D1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3CB6363" w14:textId="77777777" w:rsidR="00480B5E" w:rsidRPr="00683B69" w:rsidRDefault="00480B5E" w:rsidP="00480B5E">
            <w:r w:rsidRPr="00683B69">
              <w:t>8525</w:t>
            </w:r>
          </w:p>
        </w:tc>
        <w:tc>
          <w:tcPr>
            <w:cnfStyle w:val="000010000000" w:firstRow="0" w:lastRow="0" w:firstColumn="0" w:lastColumn="0" w:oddVBand="1" w:evenVBand="0" w:oddHBand="0" w:evenHBand="0" w:firstRowFirstColumn="0" w:firstRowLastColumn="0" w:lastRowFirstColumn="0" w:lastRowLastColumn="0"/>
            <w:tcW w:w="1366" w:type="pct"/>
          </w:tcPr>
          <w:p w14:paraId="2CB07BB9" w14:textId="77777777" w:rsidR="00480B5E" w:rsidRPr="00683B69" w:rsidRDefault="00480B5E" w:rsidP="00480B5E">
            <w:r w:rsidRPr="00683B69">
              <w:t>transmission apparatus for radio-broadcasting or television, whether or not incorporating reception apparatus or sound recording or reproducing apparatus; television cameras, digital cameras and video camera recorders;</w:t>
            </w:r>
          </w:p>
        </w:tc>
        <w:tc>
          <w:tcPr>
            <w:tcW w:w="1397" w:type="pct"/>
          </w:tcPr>
          <w:p w14:paraId="0987345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22F0D1A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E72A02" w14:textId="77777777" w:rsidR="00480B5E" w:rsidRPr="00683B69" w:rsidRDefault="00480B5E" w:rsidP="00480B5E"/>
        </w:tc>
      </w:tr>
      <w:tr w:rsidR="00480B5E" w:rsidRPr="00683B69" w14:paraId="5AF8A733" w14:textId="0943673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85BFF7" w14:textId="77777777" w:rsidR="00480B5E" w:rsidRPr="00683B69" w:rsidRDefault="00480B5E" w:rsidP="00480B5E">
            <w:r w:rsidRPr="00683B69">
              <w:t>8526</w:t>
            </w:r>
          </w:p>
        </w:tc>
        <w:tc>
          <w:tcPr>
            <w:cnfStyle w:val="000010000000" w:firstRow="0" w:lastRow="0" w:firstColumn="0" w:lastColumn="0" w:oddVBand="1" w:evenVBand="0" w:oddHBand="0" w:evenHBand="0" w:firstRowFirstColumn="0" w:firstRowLastColumn="0" w:lastRowFirstColumn="0" w:lastRowLastColumn="0"/>
            <w:tcW w:w="1366" w:type="pct"/>
          </w:tcPr>
          <w:p w14:paraId="18222928" w14:textId="77777777" w:rsidR="00480B5E" w:rsidRPr="00683B69" w:rsidRDefault="00480B5E" w:rsidP="00480B5E">
            <w:r w:rsidRPr="00683B69">
              <w:t>radar apparatus, radio navigational aid apparatus and radio remote control apparatus;</w:t>
            </w:r>
          </w:p>
        </w:tc>
        <w:tc>
          <w:tcPr>
            <w:tcW w:w="1397" w:type="pct"/>
          </w:tcPr>
          <w:p w14:paraId="7191AB1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7C5EC6A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9DB96AC" w14:textId="77777777" w:rsidR="00480B5E" w:rsidRPr="00683B69" w:rsidRDefault="00480B5E" w:rsidP="00480B5E"/>
        </w:tc>
      </w:tr>
      <w:tr w:rsidR="00480B5E" w:rsidRPr="00683B69" w14:paraId="30A07CE4" w14:textId="783041B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C2879D7" w14:textId="77777777" w:rsidR="00480B5E" w:rsidRPr="00683B69" w:rsidRDefault="00480B5E" w:rsidP="00480B5E">
            <w:bookmarkStart w:id="57" w:name="page128"/>
            <w:bookmarkEnd w:id="57"/>
            <w:r w:rsidRPr="00683B69">
              <w:t>8527</w:t>
            </w:r>
          </w:p>
        </w:tc>
        <w:tc>
          <w:tcPr>
            <w:cnfStyle w:val="000010000000" w:firstRow="0" w:lastRow="0" w:firstColumn="0" w:lastColumn="0" w:oddVBand="1" w:evenVBand="0" w:oddHBand="0" w:evenHBand="0" w:firstRowFirstColumn="0" w:firstRowLastColumn="0" w:lastRowFirstColumn="0" w:lastRowLastColumn="0"/>
            <w:tcW w:w="1366" w:type="pct"/>
          </w:tcPr>
          <w:p w14:paraId="47D70080" w14:textId="77777777" w:rsidR="00480B5E" w:rsidRPr="00683B69" w:rsidRDefault="00480B5E" w:rsidP="00480B5E">
            <w:r w:rsidRPr="00683B69">
              <w:t>reception apparatus for radio-broadcasting, whether or not combined, in the same housing, with sound recording or reproducing apparatus or a clock;</w:t>
            </w:r>
          </w:p>
        </w:tc>
        <w:tc>
          <w:tcPr>
            <w:tcW w:w="1397" w:type="pct"/>
          </w:tcPr>
          <w:p w14:paraId="1E3B0EB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5AB0184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54EADB" w14:textId="77777777" w:rsidR="00480B5E" w:rsidRPr="00683B69" w:rsidRDefault="00480B5E" w:rsidP="00480B5E"/>
        </w:tc>
      </w:tr>
      <w:tr w:rsidR="00480B5E" w:rsidRPr="00683B69" w14:paraId="130F2003" w14:textId="4AC2BF6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7E3FE8A" w14:textId="77777777" w:rsidR="00480B5E" w:rsidRPr="00683B69" w:rsidRDefault="00480B5E" w:rsidP="00480B5E">
            <w:r w:rsidRPr="00683B69">
              <w:t>8528</w:t>
            </w:r>
          </w:p>
        </w:tc>
        <w:tc>
          <w:tcPr>
            <w:cnfStyle w:val="000010000000" w:firstRow="0" w:lastRow="0" w:firstColumn="0" w:lastColumn="0" w:oddVBand="1" w:evenVBand="0" w:oddHBand="0" w:evenHBand="0" w:firstRowFirstColumn="0" w:firstRowLastColumn="0" w:lastRowFirstColumn="0" w:lastRowLastColumn="0"/>
            <w:tcW w:w="1366" w:type="pct"/>
          </w:tcPr>
          <w:p w14:paraId="20A8A118" w14:textId="77777777" w:rsidR="00480B5E" w:rsidRPr="00683B69" w:rsidRDefault="00480B5E" w:rsidP="00480B5E">
            <w:r w:rsidRPr="00683B69">
              <w:t>monitors and projectors, not incorporating television reception apparatus; reception apparatus for television, whether or not incorporating radio- broadcast receivers or sound or video recording or reproducing apparatus;</w:t>
            </w:r>
          </w:p>
        </w:tc>
        <w:tc>
          <w:tcPr>
            <w:tcW w:w="1397" w:type="pct"/>
          </w:tcPr>
          <w:p w14:paraId="0038C89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1D7455D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34D4C4" w14:textId="77777777" w:rsidR="00480B5E" w:rsidRPr="00683B69" w:rsidRDefault="00480B5E" w:rsidP="00480B5E"/>
        </w:tc>
      </w:tr>
      <w:tr w:rsidR="00480B5E" w:rsidRPr="00683B69" w14:paraId="1FD33BF9" w14:textId="01D3259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64BC657" w14:textId="77777777" w:rsidR="00480B5E" w:rsidRPr="00683B69" w:rsidRDefault="00480B5E" w:rsidP="00480B5E">
            <w:r w:rsidRPr="00683B69">
              <w:lastRenderedPageBreak/>
              <w:t>8535 to 8537</w:t>
            </w:r>
          </w:p>
        </w:tc>
        <w:tc>
          <w:tcPr>
            <w:cnfStyle w:val="000010000000" w:firstRow="0" w:lastRow="0" w:firstColumn="0" w:lastColumn="0" w:oddVBand="1" w:evenVBand="0" w:oddHBand="0" w:evenHBand="0" w:firstRowFirstColumn="0" w:firstRowLastColumn="0" w:lastRowFirstColumn="0" w:lastRowLastColumn="0"/>
            <w:tcW w:w="1366" w:type="pct"/>
          </w:tcPr>
          <w:p w14:paraId="6404DABC" w14:textId="77777777" w:rsidR="00480B5E" w:rsidRPr="00683B69" w:rsidRDefault="00480B5E" w:rsidP="00480B5E">
            <w:r w:rsidRPr="00683B69">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1397" w:type="pct"/>
          </w:tcPr>
          <w:p w14:paraId="2948440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8538; or</w:t>
            </w:r>
          </w:p>
          <w:p w14:paraId="546773D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55E926" w14:textId="77777777" w:rsidR="00480B5E" w:rsidRPr="00683B69" w:rsidRDefault="00480B5E" w:rsidP="00480B5E"/>
        </w:tc>
      </w:tr>
      <w:tr w:rsidR="00480B5E" w:rsidRPr="00683B69" w14:paraId="5FAFCCCC" w14:textId="26DE21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BFB855B" w14:textId="77777777" w:rsidR="00480B5E" w:rsidRPr="00683B69" w:rsidRDefault="00480B5E" w:rsidP="00480B5E">
            <w:bookmarkStart w:id="58" w:name="page129"/>
            <w:bookmarkEnd w:id="58"/>
            <w:r w:rsidRPr="00683B69">
              <w:t>8539</w:t>
            </w:r>
          </w:p>
        </w:tc>
        <w:tc>
          <w:tcPr>
            <w:cnfStyle w:val="000010000000" w:firstRow="0" w:lastRow="0" w:firstColumn="0" w:lastColumn="0" w:oddVBand="1" w:evenVBand="0" w:oddHBand="0" w:evenHBand="0" w:firstRowFirstColumn="0" w:firstRowLastColumn="0" w:lastRowFirstColumn="0" w:lastRowLastColumn="0"/>
            <w:tcW w:w="1366" w:type="pct"/>
          </w:tcPr>
          <w:p w14:paraId="0B37D22C" w14:textId="77777777" w:rsidR="00480B5E" w:rsidRPr="00683B69" w:rsidRDefault="00480B5E" w:rsidP="00480B5E">
            <w:r w:rsidRPr="00683B69">
              <w:t>electric filament or discharge lamps, including sealed beam lamp units and ultra-violet or infra-red lamps; arc-lamps;</w:t>
            </w:r>
          </w:p>
        </w:tc>
        <w:tc>
          <w:tcPr>
            <w:tcW w:w="1397" w:type="pct"/>
          </w:tcPr>
          <w:p w14:paraId="77869AD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01EF983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C10C5A" w14:textId="77777777" w:rsidR="00480B5E" w:rsidRPr="00683B69" w:rsidRDefault="00480B5E" w:rsidP="00480B5E"/>
        </w:tc>
      </w:tr>
      <w:tr w:rsidR="00480B5E" w:rsidRPr="00683B69" w14:paraId="72D3309C" w14:textId="3303B77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50A53F" w14:textId="77777777" w:rsidR="00480B5E" w:rsidRPr="00683B69" w:rsidRDefault="00480B5E" w:rsidP="00480B5E">
            <w:r w:rsidRPr="00683B69">
              <w:t>8544</w:t>
            </w:r>
          </w:p>
        </w:tc>
        <w:tc>
          <w:tcPr>
            <w:cnfStyle w:val="000010000000" w:firstRow="0" w:lastRow="0" w:firstColumn="0" w:lastColumn="0" w:oddVBand="1" w:evenVBand="0" w:oddHBand="0" w:evenHBand="0" w:firstRowFirstColumn="0" w:firstRowLastColumn="0" w:lastRowFirstColumn="0" w:lastRowLastColumn="0"/>
            <w:tcW w:w="1366" w:type="pct"/>
          </w:tcPr>
          <w:p w14:paraId="0EE04B64" w14:textId="77777777" w:rsidR="00480B5E" w:rsidRPr="00683B69" w:rsidRDefault="00480B5E" w:rsidP="00480B5E">
            <w:r w:rsidRPr="00683B6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97" w:type="pct"/>
          </w:tcPr>
          <w:p w14:paraId="4DB8E53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93E3710"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0A2BAE8" w14:textId="77777777" w:rsidR="00480B5E" w:rsidRPr="00683B69" w:rsidRDefault="00480B5E" w:rsidP="00480B5E"/>
        </w:tc>
      </w:tr>
      <w:tr w:rsidR="00480B5E" w:rsidRPr="00683B69" w14:paraId="338FA698" w14:textId="6DE92C3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FCBBAC" w14:textId="77777777" w:rsidR="00480B5E" w:rsidRPr="00683B69" w:rsidRDefault="00480B5E" w:rsidP="00480B5E">
            <w:r w:rsidRPr="00683B69">
              <w:t>8545</w:t>
            </w:r>
          </w:p>
        </w:tc>
        <w:tc>
          <w:tcPr>
            <w:cnfStyle w:val="000010000000" w:firstRow="0" w:lastRow="0" w:firstColumn="0" w:lastColumn="0" w:oddVBand="1" w:evenVBand="0" w:oddHBand="0" w:evenHBand="0" w:firstRowFirstColumn="0" w:firstRowLastColumn="0" w:lastRowFirstColumn="0" w:lastRowLastColumn="0"/>
            <w:tcW w:w="1366" w:type="pct"/>
          </w:tcPr>
          <w:p w14:paraId="3CB877A6" w14:textId="77777777" w:rsidR="00480B5E" w:rsidRPr="00683B69" w:rsidRDefault="00480B5E" w:rsidP="00480B5E">
            <w:r w:rsidRPr="00683B69">
              <w:t>carbon electrodes, carbon brushes, lamp carbons, battery carbons and other articles of graphite or other carbon, with or without metal, of a kind used for electrical purposes;</w:t>
            </w:r>
          </w:p>
        </w:tc>
        <w:tc>
          <w:tcPr>
            <w:tcW w:w="1397" w:type="pct"/>
          </w:tcPr>
          <w:p w14:paraId="0BD2DDB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526DA9" w14:textId="77777777" w:rsidR="00480B5E" w:rsidRPr="00683B69" w:rsidRDefault="00480B5E" w:rsidP="00480B5E"/>
        </w:tc>
      </w:tr>
      <w:tr w:rsidR="00480B5E" w:rsidRPr="00683B69" w14:paraId="3ACE468B" w14:textId="6645B60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8F6E026" w14:textId="77777777" w:rsidR="00480B5E" w:rsidRPr="00683B69" w:rsidRDefault="00480B5E" w:rsidP="00480B5E">
            <w:r w:rsidRPr="00683B69">
              <w:t>8546</w:t>
            </w:r>
          </w:p>
        </w:tc>
        <w:tc>
          <w:tcPr>
            <w:cnfStyle w:val="000010000000" w:firstRow="0" w:lastRow="0" w:firstColumn="0" w:lastColumn="0" w:oddVBand="1" w:evenVBand="0" w:oddHBand="0" w:evenHBand="0" w:firstRowFirstColumn="0" w:firstRowLastColumn="0" w:lastRowFirstColumn="0" w:lastRowLastColumn="0"/>
            <w:tcW w:w="1366" w:type="pct"/>
          </w:tcPr>
          <w:p w14:paraId="2201DDDC" w14:textId="77777777" w:rsidR="00480B5E" w:rsidRPr="00683B69" w:rsidRDefault="00480B5E" w:rsidP="00480B5E">
            <w:r w:rsidRPr="00683B69">
              <w:t>electrical insulators of any material;</w:t>
            </w:r>
          </w:p>
        </w:tc>
        <w:tc>
          <w:tcPr>
            <w:tcW w:w="1397" w:type="pct"/>
          </w:tcPr>
          <w:p w14:paraId="3CA9026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5D968" w14:textId="77777777" w:rsidR="00480B5E" w:rsidRPr="00683B69" w:rsidRDefault="00480B5E" w:rsidP="00480B5E"/>
        </w:tc>
      </w:tr>
      <w:tr w:rsidR="00480B5E" w:rsidRPr="00683B69" w14:paraId="27887E6D" w14:textId="2D5225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D464C4" w14:textId="77777777" w:rsidR="00480B5E" w:rsidRPr="00683B69" w:rsidRDefault="00480B5E" w:rsidP="00480B5E">
            <w:bookmarkStart w:id="59" w:name="page130"/>
            <w:bookmarkEnd w:id="59"/>
            <w:r w:rsidRPr="00683B69">
              <w:lastRenderedPageBreak/>
              <w:t>8547</w:t>
            </w:r>
          </w:p>
        </w:tc>
        <w:tc>
          <w:tcPr>
            <w:cnfStyle w:val="000010000000" w:firstRow="0" w:lastRow="0" w:firstColumn="0" w:lastColumn="0" w:oddVBand="1" w:evenVBand="0" w:oddHBand="0" w:evenHBand="0" w:firstRowFirstColumn="0" w:firstRowLastColumn="0" w:lastRowFirstColumn="0" w:lastRowLastColumn="0"/>
            <w:tcW w:w="1366" w:type="pct"/>
          </w:tcPr>
          <w:p w14:paraId="522A9762" w14:textId="77777777" w:rsidR="00480B5E" w:rsidRPr="00683B69" w:rsidRDefault="00480B5E" w:rsidP="00480B5E">
            <w:r w:rsidRPr="00683B69">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 and</w:t>
            </w:r>
          </w:p>
        </w:tc>
        <w:tc>
          <w:tcPr>
            <w:tcW w:w="1397" w:type="pct"/>
          </w:tcPr>
          <w:p w14:paraId="46FE5ED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794EF9" w14:textId="77777777" w:rsidR="00480B5E" w:rsidRPr="00683B69" w:rsidRDefault="00480B5E" w:rsidP="00480B5E"/>
        </w:tc>
      </w:tr>
      <w:tr w:rsidR="00480B5E" w:rsidRPr="00683B69" w14:paraId="287A53A3" w14:textId="1FD791F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A66D0CC" w14:textId="77777777" w:rsidR="00480B5E" w:rsidRPr="00683B69" w:rsidRDefault="00480B5E" w:rsidP="00480B5E">
            <w:r w:rsidRPr="00683B69">
              <w:t>8548</w:t>
            </w:r>
          </w:p>
        </w:tc>
        <w:tc>
          <w:tcPr>
            <w:cnfStyle w:val="000010000000" w:firstRow="0" w:lastRow="0" w:firstColumn="0" w:lastColumn="0" w:oddVBand="1" w:evenVBand="0" w:oddHBand="0" w:evenHBand="0" w:firstRowFirstColumn="0" w:firstRowLastColumn="0" w:lastRowFirstColumn="0" w:lastRowLastColumn="0"/>
            <w:tcW w:w="1366" w:type="pct"/>
          </w:tcPr>
          <w:p w14:paraId="1564FA9A" w14:textId="77777777" w:rsidR="00480B5E" w:rsidRPr="00683B69" w:rsidRDefault="00480B5E" w:rsidP="00480B5E">
            <w:r w:rsidRPr="00683B6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97" w:type="pct"/>
          </w:tcPr>
          <w:p w14:paraId="5DEEAD4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0816C3" w14:textId="77777777" w:rsidR="00480B5E" w:rsidRPr="00683B69" w:rsidRDefault="00480B5E" w:rsidP="00480B5E"/>
        </w:tc>
      </w:tr>
      <w:tr w:rsidR="00480B5E" w:rsidRPr="00683B69" w14:paraId="31317012" w14:textId="4D5E02B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7E75BB1" w14:textId="77777777" w:rsidR="00480B5E" w:rsidRPr="00683B69" w:rsidRDefault="00480B5E" w:rsidP="00480B5E">
            <w:r w:rsidRPr="00683B69">
              <w:t>Chapter 86</w:t>
            </w:r>
          </w:p>
        </w:tc>
        <w:tc>
          <w:tcPr>
            <w:cnfStyle w:val="000010000000" w:firstRow="0" w:lastRow="0" w:firstColumn="0" w:lastColumn="0" w:oddVBand="1" w:evenVBand="0" w:oddHBand="0" w:evenHBand="0" w:firstRowFirstColumn="0" w:firstRowLastColumn="0" w:lastRowFirstColumn="0" w:lastRowLastColumn="0"/>
            <w:tcW w:w="1366" w:type="pct"/>
          </w:tcPr>
          <w:p w14:paraId="01B5A072" w14:textId="77777777" w:rsidR="00480B5E" w:rsidRPr="00683B69" w:rsidRDefault="00480B5E" w:rsidP="00480B5E">
            <w:r w:rsidRPr="00683B69">
              <w:t>Railway or tramway locomotives, rolling-stock and parts thereof; railway or tramway track fixtures and fittings and parts thereof; mechanical (including electro-mechanical) traffic signalling equipment of all kinds.</w:t>
            </w:r>
          </w:p>
        </w:tc>
        <w:tc>
          <w:tcPr>
            <w:tcW w:w="1397" w:type="pct"/>
          </w:tcPr>
          <w:p w14:paraId="2FD8F4B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9C0CF0" w14:textId="77777777" w:rsidR="00480B5E" w:rsidRPr="00683B69" w:rsidRDefault="00480B5E" w:rsidP="00480B5E"/>
        </w:tc>
      </w:tr>
      <w:tr w:rsidR="00480B5E" w:rsidRPr="00683B69" w14:paraId="0C6D0E89" w14:textId="3FA92B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071DF4A" w14:textId="77777777" w:rsidR="00480B5E" w:rsidRPr="00683B69" w:rsidRDefault="00480B5E" w:rsidP="00480B5E">
            <w:bookmarkStart w:id="60" w:name="page131"/>
            <w:bookmarkEnd w:id="60"/>
            <w:r w:rsidRPr="00683B69">
              <w:t>ex Chapter 87</w:t>
            </w:r>
          </w:p>
        </w:tc>
        <w:tc>
          <w:tcPr>
            <w:cnfStyle w:val="000010000000" w:firstRow="0" w:lastRow="0" w:firstColumn="0" w:lastColumn="0" w:oddVBand="1" w:evenVBand="0" w:oddHBand="0" w:evenHBand="0" w:firstRowFirstColumn="0" w:firstRowLastColumn="0" w:lastRowFirstColumn="0" w:lastRowLastColumn="0"/>
            <w:tcW w:w="1366" w:type="pct"/>
          </w:tcPr>
          <w:p w14:paraId="6B8FFE82" w14:textId="77777777" w:rsidR="00480B5E" w:rsidRPr="00683B69" w:rsidRDefault="00480B5E" w:rsidP="00480B5E">
            <w:r w:rsidRPr="00683B69">
              <w:t>Vehicles other than railway or tramway rolling-stock, and parts and accessories thereof; except for:</w:t>
            </w:r>
          </w:p>
        </w:tc>
        <w:tc>
          <w:tcPr>
            <w:tcW w:w="1397" w:type="pct"/>
          </w:tcPr>
          <w:p w14:paraId="0E23BF4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033948" w14:textId="77777777" w:rsidR="00480B5E" w:rsidRPr="00683B69" w:rsidRDefault="00480B5E" w:rsidP="00480B5E"/>
        </w:tc>
      </w:tr>
      <w:tr w:rsidR="00480B5E" w:rsidRPr="00683B69" w14:paraId="60130D52" w14:textId="0EB9741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ED36327" w14:textId="77777777" w:rsidR="00480B5E" w:rsidRPr="00683B69" w:rsidRDefault="00480B5E" w:rsidP="00480B5E">
            <w:r w:rsidRPr="00683B69">
              <w:t>8711</w:t>
            </w:r>
          </w:p>
        </w:tc>
        <w:tc>
          <w:tcPr>
            <w:cnfStyle w:val="000010000000" w:firstRow="0" w:lastRow="0" w:firstColumn="0" w:lastColumn="0" w:oddVBand="1" w:evenVBand="0" w:oddHBand="0" w:evenHBand="0" w:firstRowFirstColumn="0" w:firstRowLastColumn="0" w:lastRowFirstColumn="0" w:lastRowLastColumn="0"/>
            <w:tcW w:w="1366" w:type="pct"/>
          </w:tcPr>
          <w:p w14:paraId="1E8FB0A7" w14:textId="77777777" w:rsidR="00480B5E" w:rsidRPr="00683B69" w:rsidRDefault="00480B5E" w:rsidP="00480B5E">
            <w:r w:rsidRPr="00683B69">
              <w:t>motorcycles (including mopeds) and cycles fitted with an auxiliary motor, with or without side-cars, side-cars; and</w:t>
            </w:r>
          </w:p>
        </w:tc>
        <w:tc>
          <w:tcPr>
            <w:tcW w:w="1397" w:type="pct"/>
          </w:tcPr>
          <w:p w14:paraId="0978B63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6F2EA4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BA8917D" w14:textId="77777777" w:rsidR="00480B5E" w:rsidRPr="00683B69" w:rsidRDefault="00480B5E" w:rsidP="00480B5E"/>
        </w:tc>
      </w:tr>
      <w:tr w:rsidR="00480B5E" w:rsidRPr="00683B69" w14:paraId="1EF4FCCD" w14:textId="0CE26C8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F2E71E" w14:textId="77777777" w:rsidR="00480B5E" w:rsidRPr="00683B69" w:rsidRDefault="00480B5E" w:rsidP="00480B5E">
            <w:r w:rsidRPr="00683B69">
              <w:lastRenderedPageBreak/>
              <w:t>8714</w:t>
            </w:r>
          </w:p>
        </w:tc>
        <w:tc>
          <w:tcPr>
            <w:cnfStyle w:val="000010000000" w:firstRow="0" w:lastRow="0" w:firstColumn="0" w:lastColumn="0" w:oddVBand="1" w:evenVBand="0" w:oddHBand="0" w:evenHBand="0" w:firstRowFirstColumn="0" w:firstRowLastColumn="0" w:lastRowFirstColumn="0" w:lastRowLastColumn="0"/>
            <w:tcW w:w="1366" w:type="pct"/>
          </w:tcPr>
          <w:p w14:paraId="62994C0D" w14:textId="77777777" w:rsidR="00480B5E" w:rsidRPr="00683B69" w:rsidRDefault="00480B5E" w:rsidP="00480B5E">
            <w:r w:rsidRPr="00683B69">
              <w:t>parts and accessories of vehicles of headings 8711 to 8713.</w:t>
            </w:r>
          </w:p>
        </w:tc>
        <w:tc>
          <w:tcPr>
            <w:tcW w:w="1397" w:type="pct"/>
          </w:tcPr>
          <w:p w14:paraId="2E078CF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2B82F2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699A0E" w14:textId="77777777" w:rsidR="00480B5E" w:rsidRPr="00683B69" w:rsidRDefault="00480B5E" w:rsidP="00480B5E"/>
        </w:tc>
      </w:tr>
      <w:tr w:rsidR="00480B5E" w:rsidRPr="00683B69" w14:paraId="48335137" w14:textId="1F47FB5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7930908" w14:textId="77777777" w:rsidR="00480B5E" w:rsidRPr="00683B69" w:rsidRDefault="00480B5E" w:rsidP="00480B5E">
            <w:r w:rsidRPr="00683B69">
              <w:t>ex Chapter 88</w:t>
            </w:r>
          </w:p>
        </w:tc>
        <w:tc>
          <w:tcPr>
            <w:cnfStyle w:val="000010000000" w:firstRow="0" w:lastRow="0" w:firstColumn="0" w:lastColumn="0" w:oddVBand="1" w:evenVBand="0" w:oddHBand="0" w:evenHBand="0" w:firstRowFirstColumn="0" w:firstRowLastColumn="0" w:lastRowFirstColumn="0" w:lastRowLastColumn="0"/>
            <w:tcW w:w="1366" w:type="pct"/>
          </w:tcPr>
          <w:p w14:paraId="1ECE5977" w14:textId="77777777" w:rsidR="00480B5E" w:rsidRPr="00683B69" w:rsidRDefault="00480B5E" w:rsidP="00480B5E">
            <w:r w:rsidRPr="00683B69">
              <w:t>Aircraft, spacecraft, and parts thereof; except for:</w:t>
            </w:r>
          </w:p>
        </w:tc>
        <w:tc>
          <w:tcPr>
            <w:tcW w:w="1397" w:type="pct"/>
          </w:tcPr>
          <w:p w14:paraId="6D4AF0B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F02599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81A31A" w14:textId="77777777" w:rsidR="00480B5E" w:rsidRPr="00683B69" w:rsidRDefault="00480B5E" w:rsidP="00480B5E"/>
        </w:tc>
      </w:tr>
      <w:tr w:rsidR="00480B5E" w:rsidRPr="00683B69" w14:paraId="594B6370" w14:textId="335AF14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3CF317C" w14:textId="77777777" w:rsidR="00480B5E" w:rsidRPr="00683B69" w:rsidRDefault="00480B5E" w:rsidP="00480B5E">
            <w:bookmarkStart w:id="61" w:name="page132"/>
            <w:bookmarkEnd w:id="61"/>
            <w:r w:rsidRPr="00683B69">
              <w:t>ex 8804</w:t>
            </w:r>
          </w:p>
        </w:tc>
        <w:tc>
          <w:tcPr>
            <w:cnfStyle w:val="000010000000" w:firstRow="0" w:lastRow="0" w:firstColumn="0" w:lastColumn="0" w:oddVBand="1" w:evenVBand="0" w:oddHBand="0" w:evenHBand="0" w:firstRowFirstColumn="0" w:firstRowLastColumn="0" w:lastRowFirstColumn="0" w:lastRowLastColumn="0"/>
            <w:tcW w:w="1366" w:type="pct"/>
          </w:tcPr>
          <w:p w14:paraId="0EAA2BC8" w14:textId="77777777" w:rsidR="00480B5E" w:rsidRPr="00683B69" w:rsidRDefault="00480B5E" w:rsidP="00480B5E">
            <w:r w:rsidRPr="00683B69">
              <w:t>rotochutes.</w:t>
            </w:r>
          </w:p>
        </w:tc>
        <w:tc>
          <w:tcPr>
            <w:tcW w:w="1397" w:type="pct"/>
          </w:tcPr>
          <w:p w14:paraId="315E40F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including other materials of heading 8804; or</w:t>
            </w:r>
          </w:p>
          <w:p w14:paraId="07EE3A9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2E688DB" w14:textId="77777777" w:rsidR="00480B5E" w:rsidRPr="00683B69" w:rsidRDefault="00480B5E" w:rsidP="00480B5E"/>
        </w:tc>
      </w:tr>
      <w:tr w:rsidR="00480B5E" w:rsidRPr="00683B69" w14:paraId="228DB765" w14:textId="211D1A8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32A7B0" w14:textId="77777777" w:rsidR="00480B5E" w:rsidRPr="00683B69" w:rsidRDefault="00480B5E" w:rsidP="00480B5E">
            <w:r w:rsidRPr="00683B69">
              <w:t>Chapter 89</w:t>
            </w:r>
          </w:p>
        </w:tc>
        <w:tc>
          <w:tcPr>
            <w:cnfStyle w:val="000010000000" w:firstRow="0" w:lastRow="0" w:firstColumn="0" w:lastColumn="0" w:oddVBand="1" w:evenVBand="0" w:oddHBand="0" w:evenHBand="0" w:firstRowFirstColumn="0" w:firstRowLastColumn="0" w:lastRowFirstColumn="0" w:lastRowLastColumn="0"/>
            <w:tcW w:w="1366" w:type="pct"/>
          </w:tcPr>
          <w:p w14:paraId="7E57E945" w14:textId="77777777" w:rsidR="00480B5E" w:rsidRPr="00683B69" w:rsidRDefault="00480B5E" w:rsidP="00480B5E">
            <w:r w:rsidRPr="00683B69">
              <w:t>Ships, boats and floating structures.</w:t>
            </w:r>
          </w:p>
        </w:tc>
        <w:tc>
          <w:tcPr>
            <w:tcW w:w="1397" w:type="pct"/>
          </w:tcPr>
          <w:p w14:paraId="0D9CF03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8B7E9B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8F1570" w14:textId="77777777" w:rsidR="00480B5E" w:rsidRPr="00683B69" w:rsidRDefault="00480B5E" w:rsidP="00480B5E"/>
        </w:tc>
      </w:tr>
      <w:tr w:rsidR="00480B5E" w:rsidRPr="00683B69" w14:paraId="5A77E9C1" w14:textId="3036619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1C17416" w14:textId="77777777" w:rsidR="00480B5E" w:rsidRPr="00683B69" w:rsidRDefault="00480B5E" w:rsidP="00480B5E">
            <w:r w:rsidRPr="00683B69">
              <w:t>ex Chapter 90</w:t>
            </w:r>
          </w:p>
        </w:tc>
        <w:tc>
          <w:tcPr>
            <w:cnfStyle w:val="000010000000" w:firstRow="0" w:lastRow="0" w:firstColumn="0" w:lastColumn="0" w:oddVBand="1" w:evenVBand="0" w:oddHBand="0" w:evenHBand="0" w:firstRowFirstColumn="0" w:firstRowLastColumn="0" w:lastRowFirstColumn="0" w:lastRowLastColumn="0"/>
            <w:tcW w:w="1366" w:type="pct"/>
          </w:tcPr>
          <w:p w14:paraId="658F3406" w14:textId="77777777" w:rsidR="00480B5E" w:rsidRPr="00683B69" w:rsidRDefault="00480B5E" w:rsidP="00480B5E">
            <w:r w:rsidRPr="00683B69">
              <w:t>Optical, photographic, cinematographic, measuring, checking, precision, medical or surgical instruments and apparatus; parts and accessories thereof, except for:</w:t>
            </w:r>
          </w:p>
        </w:tc>
        <w:tc>
          <w:tcPr>
            <w:tcW w:w="1397" w:type="pct"/>
          </w:tcPr>
          <w:p w14:paraId="41CBC7A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1B867E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4A0FDB" w14:textId="77777777" w:rsidR="00480B5E" w:rsidRPr="00683B69" w:rsidRDefault="00480B5E" w:rsidP="00480B5E"/>
        </w:tc>
      </w:tr>
      <w:tr w:rsidR="00480B5E" w:rsidRPr="00683B69" w14:paraId="3547DC6A" w14:textId="014F1B0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197957E" w14:textId="03E30F91" w:rsidR="00480B5E" w:rsidRPr="00683B69" w:rsidRDefault="00480B5E" w:rsidP="00480B5E">
            <w:bookmarkStart w:id="62" w:name="page133"/>
            <w:bookmarkEnd w:id="62"/>
            <w:r w:rsidRPr="00683B69">
              <w:lastRenderedPageBreak/>
              <w:t>900150</w:t>
            </w:r>
          </w:p>
        </w:tc>
        <w:tc>
          <w:tcPr>
            <w:cnfStyle w:val="000010000000" w:firstRow="0" w:lastRow="0" w:firstColumn="0" w:lastColumn="0" w:oddVBand="1" w:evenVBand="0" w:oddHBand="0" w:evenHBand="0" w:firstRowFirstColumn="0" w:firstRowLastColumn="0" w:lastRowFirstColumn="0" w:lastRowLastColumn="0"/>
            <w:tcW w:w="1366" w:type="pct"/>
          </w:tcPr>
          <w:p w14:paraId="7F4EAEAE" w14:textId="77777777" w:rsidR="00480B5E" w:rsidRPr="00683B69" w:rsidRDefault="00480B5E" w:rsidP="00480B5E">
            <w:r w:rsidRPr="00683B69">
              <w:t>spectacle lenses of materials other than glass; and</w:t>
            </w:r>
          </w:p>
        </w:tc>
        <w:tc>
          <w:tcPr>
            <w:tcW w:w="1397" w:type="pct"/>
          </w:tcPr>
          <w:p w14:paraId="089033F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p w14:paraId="1F271E3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 or</w:t>
            </w:r>
          </w:p>
          <w:p w14:paraId="3AC0063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one of the following operations is included:</w:t>
            </w:r>
          </w:p>
          <w:p w14:paraId="73BC4A9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surfacing of the semi-finished lens into a finished ophthalmic lens with optical corrective power meant to be mounted on a pair of spectacles; or</w:t>
            </w:r>
          </w:p>
          <w:p w14:paraId="198598E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coating of the lens to appropriated treatments to improve vision and ensure protection of the wearer.7</w:t>
            </w:r>
          </w:p>
        </w:tc>
        <w:tc>
          <w:tcPr>
            <w:cnfStyle w:val="000010000000" w:firstRow="0" w:lastRow="0" w:firstColumn="0" w:lastColumn="0" w:oddVBand="1" w:evenVBand="0" w:oddHBand="0" w:evenHBand="0" w:firstRowFirstColumn="0" w:firstRowLastColumn="0" w:lastRowFirstColumn="0" w:lastRowLastColumn="0"/>
            <w:tcW w:w="1396" w:type="pct"/>
          </w:tcPr>
          <w:p w14:paraId="52CCA68C" w14:textId="77777777" w:rsidR="00480B5E" w:rsidRPr="00683B69" w:rsidRDefault="00480B5E" w:rsidP="00480B5E"/>
        </w:tc>
      </w:tr>
      <w:tr w:rsidR="00480B5E" w:rsidRPr="00683B69" w14:paraId="6F474200" w14:textId="101E1B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DFAA13" w14:textId="77777777" w:rsidR="00480B5E" w:rsidRPr="00683B69" w:rsidRDefault="00480B5E" w:rsidP="00480B5E">
            <w:r w:rsidRPr="00683B69">
              <w:t>9002</w:t>
            </w:r>
          </w:p>
        </w:tc>
        <w:tc>
          <w:tcPr>
            <w:cnfStyle w:val="000010000000" w:firstRow="0" w:lastRow="0" w:firstColumn="0" w:lastColumn="0" w:oddVBand="1" w:evenVBand="0" w:oddHBand="0" w:evenHBand="0" w:firstRowFirstColumn="0" w:firstRowLastColumn="0" w:lastRowFirstColumn="0" w:lastRowLastColumn="0"/>
            <w:tcW w:w="1366" w:type="pct"/>
          </w:tcPr>
          <w:p w14:paraId="3F8C4D08" w14:textId="77777777" w:rsidR="00480B5E" w:rsidRPr="00683B69" w:rsidRDefault="00480B5E" w:rsidP="00480B5E">
            <w:r w:rsidRPr="00683B69">
              <w:t>lenses, prisms, mirrors and other optical elements, of any material, mounted, being parts of or fittings for instruments or apparatus, other than such elements of glass not optically worked.</w:t>
            </w:r>
          </w:p>
        </w:tc>
        <w:tc>
          <w:tcPr>
            <w:tcW w:w="1397" w:type="pct"/>
          </w:tcPr>
          <w:p w14:paraId="0473F33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075EE" w14:textId="77777777" w:rsidR="00480B5E" w:rsidRPr="00683B69" w:rsidRDefault="00480B5E" w:rsidP="00480B5E"/>
        </w:tc>
      </w:tr>
      <w:tr w:rsidR="00480B5E" w:rsidRPr="00683B69" w14:paraId="30117B30" w14:textId="6E591A9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F6D574B" w14:textId="77777777" w:rsidR="00480B5E" w:rsidRPr="00683B69" w:rsidRDefault="00480B5E" w:rsidP="00480B5E">
            <w:bookmarkStart w:id="63" w:name="page134"/>
            <w:bookmarkEnd w:id="63"/>
            <w:r w:rsidRPr="00683B69">
              <w:t>Chapter 91</w:t>
            </w:r>
          </w:p>
        </w:tc>
        <w:tc>
          <w:tcPr>
            <w:cnfStyle w:val="000010000000" w:firstRow="0" w:lastRow="0" w:firstColumn="0" w:lastColumn="0" w:oddVBand="1" w:evenVBand="0" w:oddHBand="0" w:evenHBand="0" w:firstRowFirstColumn="0" w:firstRowLastColumn="0" w:lastRowFirstColumn="0" w:lastRowLastColumn="0"/>
            <w:tcW w:w="1366" w:type="pct"/>
          </w:tcPr>
          <w:p w14:paraId="30BAC1D2" w14:textId="77777777" w:rsidR="00480B5E" w:rsidRPr="00683B69" w:rsidRDefault="00480B5E" w:rsidP="00480B5E">
            <w:r w:rsidRPr="00683B69">
              <w:t>Clocks and watches and parts thereof.</w:t>
            </w:r>
          </w:p>
        </w:tc>
        <w:tc>
          <w:tcPr>
            <w:tcW w:w="1397" w:type="pct"/>
          </w:tcPr>
          <w:p w14:paraId="07AA6C8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5D87FD" w14:textId="77777777" w:rsidR="00480B5E" w:rsidRPr="00683B69" w:rsidRDefault="00480B5E" w:rsidP="00480B5E"/>
        </w:tc>
      </w:tr>
      <w:tr w:rsidR="00480B5E" w:rsidRPr="00683B69" w14:paraId="2333ECD5" w14:textId="7E36E83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AFB09D" w14:textId="77777777" w:rsidR="00480B5E" w:rsidRPr="00683B69" w:rsidRDefault="00480B5E" w:rsidP="00480B5E">
            <w:r w:rsidRPr="00683B69">
              <w:t>Chapter 92</w:t>
            </w:r>
          </w:p>
        </w:tc>
        <w:tc>
          <w:tcPr>
            <w:cnfStyle w:val="000010000000" w:firstRow="0" w:lastRow="0" w:firstColumn="0" w:lastColumn="0" w:oddVBand="1" w:evenVBand="0" w:oddHBand="0" w:evenHBand="0" w:firstRowFirstColumn="0" w:firstRowLastColumn="0" w:lastRowFirstColumn="0" w:lastRowLastColumn="0"/>
            <w:tcW w:w="1366" w:type="pct"/>
          </w:tcPr>
          <w:p w14:paraId="54173826" w14:textId="77777777" w:rsidR="00480B5E" w:rsidRPr="00683B69" w:rsidRDefault="00480B5E" w:rsidP="00480B5E">
            <w:r w:rsidRPr="00683B69">
              <w:t>Musical instruments; parts and accessories of such articles.</w:t>
            </w:r>
          </w:p>
        </w:tc>
        <w:tc>
          <w:tcPr>
            <w:tcW w:w="1397" w:type="pct"/>
          </w:tcPr>
          <w:p w14:paraId="19D1DDB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77C187" w14:textId="77777777" w:rsidR="00480B5E" w:rsidRPr="00683B69" w:rsidRDefault="00480B5E" w:rsidP="00480B5E"/>
        </w:tc>
      </w:tr>
      <w:tr w:rsidR="00480B5E" w:rsidRPr="00683B69" w14:paraId="2F703B27" w14:textId="5C48246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116D11" w14:textId="77777777" w:rsidR="00480B5E" w:rsidRPr="00683B69" w:rsidRDefault="00480B5E" w:rsidP="00480B5E">
            <w:r w:rsidRPr="00683B69">
              <w:t>Chapter 93</w:t>
            </w:r>
          </w:p>
        </w:tc>
        <w:tc>
          <w:tcPr>
            <w:cnfStyle w:val="000010000000" w:firstRow="0" w:lastRow="0" w:firstColumn="0" w:lastColumn="0" w:oddVBand="1" w:evenVBand="0" w:oddHBand="0" w:evenHBand="0" w:firstRowFirstColumn="0" w:firstRowLastColumn="0" w:lastRowFirstColumn="0" w:lastRowLastColumn="0"/>
            <w:tcW w:w="1366" w:type="pct"/>
          </w:tcPr>
          <w:p w14:paraId="2991D5CE" w14:textId="77777777" w:rsidR="00480B5E" w:rsidRPr="00683B69" w:rsidRDefault="00480B5E" w:rsidP="00480B5E">
            <w:r w:rsidRPr="00683B69">
              <w:t>Arms and ammunition; parts and accessories thereof.</w:t>
            </w:r>
          </w:p>
        </w:tc>
        <w:tc>
          <w:tcPr>
            <w:tcW w:w="1397" w:type="pct"/>
          </w:tcPr>
          <w:p w14:paraId="5AC4154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6A9140D" w14:textId="77777777" w:rsidR="00480B5E" w:rsidRPr="00683B69" w:rsidRDefault="00480B5E" w:rsidP="00480B5E"/>
        </w:tc>
      </w:tr>
      <w:tr w:rsidR="00480B5E" w:rsidRPr="00683B69" w14:paraId="21353AEC" w14:textId="2F731D0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F9A0727" w14:textId="77777777" w:rsidR="00480B5E" w:rsidRPr="00683B69" w:rsidRDefault="00480B5E" w:rsidP="00480B5E">
            <w:r w:rsidRPr="00683B69">
              <w:lastRenderedPageBreak/>
              <w:t>Chapter 94</w:t>
            </w:r>
          </w:p>
        </w:tc>
        <w:tc>
          <w:tcPr>
            <w:cnfStyle w:val="000010000000" w:firstRow="0" w:lastRow="0" w:firstColumn="0" w:lastColumn="0" w:oddVBand="1" w:evenVBand="0" w:oddHBand="0" w:evenHBand="0" w:firstRowFirstColumn="0" w:firstRowLastColumn="0" w:lastRowFirstColumn="0" w:lastRowLastColumn="0"/>
            <w:tcW w:w="1366" w:type="pct"/>
          </w:tcPr>
          <w:p w14:paraId="53116804" w14:textId="77777777" w:rsidR="00480B5E" w:rsidRPr="00683B69" w:rsidRDefault="00480B5E" w:rsidP="00480B5E">
            <w:r w:rsidRPr="00683B69">
              <w:t>Furniture; bedding, mattresses, mattress supports, cushions and similar stuffed furnishings; lamps and lighting fittings, not elsewhere specified or included; illuminated signs, illuminated name-plates and the like; prefabricated buildings.</w:t>
            </w:r>
          </w:p>
        </w:tc>
        <w:tc>
          <w:tcPr>
            <w:tcW w:w="1397" w:type="pct"/>
          </w:tcPr>
          <w:p w14:paraId="5DD03D3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8CA3A8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C6084" w14:textId="77777777" w:rsidR="00480B5E" w:rsidRPr="00683B69" w:rsidRDefault="00480B5E" w:rsidP="00480B5E"/>
        </w:tc>
      </w:tr>
      <w:tr w:rsidR="00480B5E" w:rsidRPr="00683B69" w14:paraId="1668BF90" w14:textId="377F87C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2222157" w14:textId="77777777" w:rsidR="00480B5E" w:rsidRPr="00683B69" w:rsidRDefault="00480B5E" w:rsidP="00480B5E">
            <w:r w:rsidRPr="00683B69">
              <w:t>ex Chapter 95</w:t>
            </w:r>
          </w:p>
        </w:tc>
        <w:tc>
          <w:tcPr>
            <w:cnfStyle w:val="000010000000" w:firstRow="0" w:lastRow="0" w:firstColumn="0" w:lastColumn="0" w:oddVBand="1" w:evenVBand="0" w:oddHBand="0" w:evenHBand="0" w:firstRowFirstColumn="0" w:firstRowLastColumn="0" w:lastRowFirstColumn="0" w:lastRowLastColumn="0"/>
            <w:tcW w:w="1366" w:type="pct"/>
          </w:tcPr>
          <w:p w14:paraId="4265C386" w14:textId="77777777" w:rsidR="00480B5E" w:rsidRPr="00683B69" w:rsidRDefault="00480B5E" w:rsidP="00480B5E">
            <w:r w:rsidRPr="00683B69">
              <w:t>Toys, games and sports requisites; parts and accessories thereof, except for:</w:t>
            </w:r>
          </w:p>
        </w:tc>
        <w:tc>
          <w:tcPr>
            <w:tcW w:w="1397" w:type="pct"/>
          </w:tcPr>
          <w:p w14:paraId="550AB90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7684697"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891026" w14:textId="77777777" w:rsidR="00480B5E" w:rsidRPr="00683B69" w:rsidRDefault="00480B5E" w:rsidP="00480B5E"/>
        </w:tc>
      </w:tr>
      <w:tr w:rsidR="00480B5E" w:rsidRPr="00683B69" w14:paraId="7435717F" w14:textId="4F3D4B6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08AB6C" w14:textId="77777777" w:rsidR="00480B5E" w:rsidRPr="00683B69" w:rsidRDefault="00480B5E" w:rsidP="00480B5E">
            <w:bookmarkStart w:id="64" w:name="page135"/>
            <w:bookmarkEnd w:id="64"/>
            <w:r w:rsidRPr="00683B69">
              <w:t>ex 9506</w:t>
            </w:r>
          </w:p>
        </w:tc>
        <w:tc>
          <w:tcPr>
            <w:cnfStyle w:val="000010000000" w:firstRow="0" w:lastRow="0" w:firstColumn="0" w:lastColumn="0" w:oddVBand="1" w:evenVBand="0" w:oddHBand="0" w:evenHBand="0" w:firstRowFirstColumn="0" w:firstRowLastColumn="0" w:lastRowFirstColumn="0" w:lastRowLastColumn="0"/>
            <w:tcW w:w="1366" w:type="pct"/>
          </w:tcPr>
          <w:p w14:paraId="45A554BB" w14:textId="77777777" w:rsidR="00480B5E" w:rsidRPr="00683B69" w:rsidRDefault="00480B5E" w:rsidP="00480B5E">
            <w:r w:rsidRPr="00683B69">
              <w:t>golf clubs and parts thereof.</w:t>
            </w:r>
          </w:p>
        </w:tc>
        <w:tc>
          <w:tcPr>
            <w:tcW w:w="1397" w:type="pct"/>
          </w:tcPr>
          <w:p w14:paraId="72B0659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7D81D6AC" w14:textId="77777777" w:rsidR="00480B5E" w:rsidRPr="00683B69" w:rsidRDefault="00480B5E" w:rsidP="00480B5E"/>
        </w:tc>
      </w:tr>
      <w:tr w:rsidR="00480B5E" w:rsidRPr="00683B69" w14:paraId="687BA93A" w14:textId="7915902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14FFEDC" w14:textId="77777777" w:rsidR="00480B5E" w:rsidRPr="00683B69" w:rsidRDefault="00480B5E" w:rsidP="00480B5E">
            <w:r w:rsidRPr="00683B69">
              <w:t>ex Chapter 96</w:t>
            </w:r>
          </w:p>
        </w:tc>
        <w:tc>
          <w:tcPr>
            <w:cnfStyle w:val="000010000000" w:firstRow="0" w:lastRow="0" w:firstColumn="0" w:lastColumn="0" w:oddVBand="1" w:evenVBand="0" w:oddHBand="0" w:evenHBand="0" w:firstRowFirstColumn="0" w:firstRowLastColumn="0" w:lastRowFirstColumn="0" w:lastRowLastColumn="0"/>
            <w:tcW w:w="1366" w:type="pct"/>
          </w:tcPr>
          <w:p w14:paraId="34F12327" w14:textId="77777777" w:rsidR="00480B5E" w:rsidRPr="00683B69" w:rsidRDefault="00480B5E" w:rsidP="00480B5E">
            <w:r w:rsidRPr="00683B69">
              <w:t>Miscellaneous manufactured articles, except for:</w:t>
            </w:r>
          </w:p>
        </w:tc>
        <w:tc>
          <w:tcPr>
            <w:tcW w:w="1397" w:type="pct"/>
          </w:tcPr>
          <w:p w14:paraId="21DE51D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8F70B5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B47F1D2" w14:textId="77777777" w:rsidR="00480B5E" w:rsidRPr="00683B69" w:rsidRDefault="00480B5E" w:rsidP="00480B5E"/>
        </w:tc>
      </w:tr>
      <w:tr w:rsidR="00480B5E" w:rsidRPr="00683B69" w14:paraId="45E0B974" w14:textId="2214F46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B1809FB" w14:textId="77777777" w:rsidR="00480B5E" w:rsidRPr="00683B69" w:rsidRDefault="00480B5E" w:rsidP="00480B5E">
            <w:r w:rsidRPr="00683B69">
              <w:t>9603</w:t>
            </w:r>
          </w:p>
        </w:tc>
        <w:tc>
          <w:tcPr>
            <w:cnfStyle w:val="000010000000" w:firstRow="0" w:lastRow="0" w:firstColumn="0" w:lastColumn="0" w:oddVBand="1" w:evenVBand="0" w:oddHBand="0" w:evenHBand="0" w:firstRowFirstColumn="0" w:firstRowLastColumn="0" w:lastRowFirstColumn="0" w:lastRowLastColumn="0"/>
            <w:tcW w:w="1366" w:type="pct"/>
          </w:tcPr>
          <w:p w14:paraId="1443E250" w14:textId="77777777" w:rsidR="00480B5E" w:rsidRPr="00683B69" w:rsidRDefault="00480B5E" w:rsidP="00480B5E">
            <w:r w:rsidRPr="00683B69">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1397" w:type="pct"/>
          </w:tcPr>
          <w:p w14:paraId="0B4DE1E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8F121EF" w14:textId="77777777" w:rsidR="00480B5E" w:rsidRPr="00683B69" w:rsidRDefault="00480B5E" w:rsidP="00480B5E"/>
        </w:tc>
      </w:tr>
      <w:tr w:rsidR="00480B5E" w:rsidRPr="00683B69" w14:paraId="658B5992" w14:textId="75AF93B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937831C" w14:textId="77777777" w:rsidR="00480B5E" w:rsidRPr="00683B69" w:rsidRDefault="00480B5E" w:rsidP="00480B5E">
            <w:r w:rsidRPr="00683B69">
              <w:lastRenderedPageBreak/>
              <w:t>9605</w:t>
            </w:r>
          </w:p>
        </w:tc>
        <w:tc>
          <w:tcPr>
            <w:cnfStyle w:val="000010000000" w:firstRow="0" w:lastRow="0" w:firstColumn="0" w:lastColumn="0" w:oddVBand="1" w:evenVBand="0" w:oddHBand="0" w:evenHBand="0" w:firstRowFirstColumn="0" w:firstRowLastColumn="0" w:lastRowFirstColumn="0" w:lastRowLastColumn="0"/>
            <w:tcW w:w="1366" w:type="pct"/>
          </w:tcPr>
          <w:p w14:paraId="41ADBF8F" w14:textId="77777777" w:rsidR="00480B5E" w:rsidRPr="00683B69" w:rsidRDefault="00480B5E" w:rsidP="00480B5E">
            <w:r w:rsidRPr="00683B69">
              <w:t>travel sets for personal toilet, sewing or shoe or clothes cleaning;</w:t>
            </w:r>
          </w:p>
        </w:tc>
        <w:tc>
          <w:tcPr>
            <w:tcW w:w="1397" w:type="pct"/>
          </w:tcPr>
          <w:p w14:paraId="419AAA7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6BC358D4" w14:textId="77777777" w:rsidR="00480B5E" w:rsidRPr="00683B69" w:rsidRDefault="00480B5E" w:rsidP="00480B5E"/>
        </w:tc>
      </w:tr>
      <w:tr w:rsidR="00480B5E" w:rsidRPr="00683B69" w14:paraId="2B410F77" w14:textId="4033AC6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1C0B9EE" w14:textId="77777777" w:rsidR="00480B5E" w:rsidRPr="00683B69" w:rsidRDefault="00480B5E" w:rsidP="00480B5E">
            <w:bookmarkStart w:id="65" w:name="page136"/>
            <w:bookmarkEnd w:id="65"/>
            <w:r w:rsidRPr="00683B69">
              <w:t>9608</w:t>
            </w:r>
          </w:p>
        </w:tc>
        <w:tc>
          <w:tcPr>
            <w:cnfStyle w:val="000010000000" w:firstRow="0" w:lastRow="0" w:firstColumn="0" w:lastColumn="0" w:oddVBand="1" w:evenVBand="0" w:oddHBand="0" w:evenHBand="0" w:firstRowFirstColumn="0" w:firstRowLastColumn="0" w:lastRowFirstColumn="0" w:lastRowLastColumn="0"/>
            <w:tcW w:w="1366" w:type="pct"/>
          </w:tcPr>
          <w:p w14:paraId="59A981B4" w14:textId="77777777" w:rsidR="00480B5E" w:rsidRPr="00683B69" w:rsidRDefault="00480B5E" w:rsidP="00480B5E">
            <w:r w:rsidRPr="00683B69">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1397" w:type="pct"/>
          </w:tcPr>
          <w:p w14:paraId="56E1B09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96" w:type="pct"/>
          </w:tcPr>
          <w:p w14:paraId="196AFC10" w14:textId="77777777" w:rsidR="00480B5E" w:rsidRPr="00683B69" w:rsidRDefault="00480B5E" w:rsidP="00480B5E"/>
        </w:tc>
      </w:tr>
      <w:tr w:rsidR="00480B5E" w:rsidRPr="00683B69" w14:paraId="53BE2B0E" w14:textId="3854AE3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9FB03F2" w14:textId="38D8D6BD" w:rsidR="00480B5E" w:rsidRPr="00683B69" w:rsidRDefault="00480B5E" w:rsidP="00480B5E">
            <w:r w:rsidRPr="00683B69">
              <w:t>961320</w:t>
            </w:r>
          </w:p>
        </w:tc>
        <w:tc>
          <w:tcPr>
            <w:cnfStyle w:val="000010000000" w:firstRow="0" w:lastRow="0" w:firstColumn="0" w:lastColumn="0" w:oddVBand="1" w:evenVBand="0" w:oddHBand="0" w:evenHBand="0" w:firstRowFirstColumn="0" w:firstRowLastColumn="0" w:lastRowFirstColumn="0" w:lastRowLastColumn="0"/>
            <w:tcW w:w="1366" w:type="pct"/>
          </w:tcPr>
          <w:p w14:paraId="2DD35234" w14:textId="77777777" w:rsidR="00480B5E" w:rsidRPr="00683B69" w:rsidRDefault="00480B5E" w:rsidP="00480B5E">
            <w:r w:rsidRPr="00683B69">
              <w:t>pocket lighters, gas fuelled, refillable; and</w:t>
            </w:r>
          </w:p>
        </w:tc>
        <w:tc>
          <w:tcPr>
            <w:tcW w:w="1397" w:type="pct"/>
          </w:tcPr>
          <w:p w14:paraId="1F054EF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total value of the materials of</w:t>
            </w:r>
          </w:p>
          <w:p w14:paraId="29B3047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ABEA2B" w14:textId="77777777" w:rsidR="00480B5E" w:rsidRPr="00683B69" w:rsidRDefault="00480B5E" w:rsidP="00480B5E"/>
        </w:tc>
      </w:tr>
      <w:tr w:rsidR="00480B5E" w:rsidRPr="00683B69" w14:paraId="4E1B8704" w14:textId="15432EF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186A748" w14:textId="77777777" w:rsidR="00480B5E" w:rsidRPr="00683B69" w:rsidRDefault="00480B5E" w:rsidP="00480B5E">
            <w:r w:rsidRPr="00683B69">
              <w:t>9614</w:t>
            </w:r>
          </w:p>
        </w:tc>
        <w:tc>
          <w:tcPr>
            <w:cnfStyle w:val="000010000000" w:firstRow="0" w:lastRow="0" w:firstColumn="0" w:lastColumn="0" w:oddVBand="1" w:evenVBand="0" w:oddHBand="0" w:evenHBand="0" w:firstRowFirstColumn="0" w:firstRowLastColumn="0" w:lastRowFirstColumn="0" w:lastRowLastColumn="0"/>
            <w:tcW w:w="1366" w:type="pct"/>
          </w:tcPr>
          <w:p w14:paraId="65CC3DE9" w14:textId="77777777" w:rsidR="00480B5E" w:rsidRPr="00683B69" w:rsidRDefault="00480B5E" w:rsidP="00480B5E">
            <w:r w:rsidRPr="00683B69">
              <w:t>smoking pipes (including pipe bowls) and cigar or cigarette holders, and parts thereof.</w:t>
            </w:r>
          </w:p>
        </w:tc>
        <w:tc>
          <w:tcPr>
            <w:tcW w:w="1397" w:type="pct"/>
          </w:tcPr>
          <w:p w14:paraId="676FFBC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D6D8E2D" w14:textId="77777777" w:rsidR="00480B5E" w:rsidRPr="00683B69" w:rsidRDefault="00480B5E" w:rsidP="00480B5E"/>
        </w:tc>
      </w:tr>
      <w:tr w:rsidR="00480B5E" w:rsidRPr="00683B69" w14:paraId="7084D9A6" w14:textId="7EF4230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D3B32CC" w14:textId="77777777" w:rsidR="00480B5E" w:rsidRPr="00683B69" w:rsidRDefault="00480B5E" w:rsidP="00480B5E">
            <w:bookmarkStart w:id="66" w:name="page137"/>
            <w:bookmarkEnd w:id="66"/>
            <w:r w:rsidRPr="00683B69">
              <w:t>Chapter 97</w:t>
            </w:r>
          </w:p>
        </w:tc>
        <w:tc>
          <w:tcPr>
            <w:cnfStyle w:val="000010000000" w:firstRow="0" w:lastRow="0" w:firstColumn="0" w:lastColumn="0" w:oddVBand="1" w:evenVBand="0" w:oddHBand="0" w:evenHBand="0" w:firstRowFirstColumn="0" w:firstRowLastColumn="0" w:lastRowFirstColumn="0" w:lastRowLastColumn="0"/>
            <w:tcW w:w="1366" w:type="pct"/>
          </w:tcPr>
          <w:p w14:paraId="5318792D" w14:textId="77777777" w:rsidR="00480B5E" w:rsidRPr="00683B69" w:rsidRDefault="00480B5E" w:rsidP="00480B5E">
            <w:r w:rsidRPr="00683B69">
              <w:t>Works of art, collectors' pieces and antiques</w:t>
            </w:r>
          </w:p>
        </w:tc>
        <w:tc>
          <w:tcPr>
            <w:tcW w:w="1397" w:type="pct"/>
          </w:tcPr>
          <w:p w14:paraId="6CED8E9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6F06C60" w14:textId="77777777" w:rsidR="00480B5E" w:rsidRPr="00683B69" w:rsidRDefault="00480B5E" w:rsidP="00480B5E"/>
        </w:tc>
      </w:tr>
    </w:tbl>
    <w:p w14:paraId="2DA1669D" w14:textId="77777777" w:rsidR="00A63A57" w:rsidRPr="00F918CA" w:rsidRDefault="008772FD">
      <w:pPr>
        <w:spacing w:before="5"/>
        <w:jc w:val="both"/>
        <w:sectPr w:rsidR="00A63A57" w:rsidRPr="00F918CA" w:rsidSect="004561FC">
          <w:footerReference w:type="default" r:id="rId7"/>
          <w:pgSz w:w="11910" w:h="16840"/>
          <w:pgMar w:top="920" w:right="1100" w:bottom="900" w:left="1320" w:header="720" w:footer="720" w:gutter="0"/>
          <w:cols w:space="720"/>
          <w:docGrid w:linePitch="299"/>
        </w:sectPr>
      </w:pPr>
      <w:r w:rsidRPr="00F918CA">
        <w:rPr>
          <w:noProof/>
          <w:sz w:val="24"/>
          <w:szCs w:val="24"/>
        </w:rPr>
        <mc:AlternateContent>
          <mc:Choice Requires="wps">
            <w:drawing>
              <wp:anchor distT="0" distB="0" distL="114300" distR="114300" simplePos="0" relativeHeight="251656192" behindDoc="0" locked="0" layoutInCell="1" allowOverlap="1" wp14:anchorId="42EA806B" wp14:editId="394D53BA">
                <wp:simplePos x="0" y="0"/>
                <wp:positionH relativeFrom="page">
                  <wp:posOffset>4735833</wp:posOffset>
                </wp:positionH>
                <wp:positionV relativeFrom="paragraph">
                  <wp:posOffset>111757</wp:posOffset>
                </wp:positionV>
                <wp:extent cx="1218566" cy="1271"/>
                <wp:effectExtent l="0" t="0" r="13334" b="11429"/>
                <wp:wrapTopAndBottom/>
                <wp:docPr id="15" name="Freeform: Shape 61"/>
                <wp:cNvGraphicFramePr/>
                <a:graphic xmlns:a="http://schemas.openxmlformats.org/drawingml/2006/main">
                  <a:graphicData uri="http://schemas.microsoft.com/office/word/2010/wordprocessingShape">
                    <wps:wsp>
                      <wps:cNvSpPr/>
                      <wps:spPr>
                        <a:xfrm>
                          <a:off x="0" y="0"/>
                          <a:ext cx="1218566" cy="1271"/>
                        </a:xfrm>
                        <a:custGeom>
                          <a:avLst/>
                          <a:gdLst>
                            <a:gd name="f0" fmla="val 10800000"/>
                            <a:gd name="f1" fmla="val 5400000"/>
                            <a:gd name="f2" fmla="val 180"/>
                            <a:gd name="f3" fmla="val w"/>
                            <a:gd name="f4" fmla="val h"/>
                            <a:gd name="f5" fmla="val 0"/>
                            <a:gd name="f6" fmla="val 1219200"/>
                            <a:gd name="f7" fmla="val 1270"/>
                            <a:gd name="f8" fmla="+- 0 0 -90"/>
                            <a:gd name="f9" fmla="*/ f3 1 1219200"/>
                            <a:gd name="f10" fmla="*/ f4 1 1270"/>
                            <a:gd name="f11" fmla="+- f7 0 f5"/>
                            <a:gd name="f12" fmla="+- f6 0 f5"/>
                            <a:gd name="f13" fmla="*/ f8 f0 1"/>
                            <a:gd name="f14" fmla="*/ f12 1 1219200"/>
                            <a:gd name="f15" fmla="*/ f11 1 1270"/>
                            <a:gd name="f16" fmla="*/ f13 1 f2"/>
                            <a:gd name="f17" fmla="*/ 0 1 f14"/>
                            <a:gd name="f18" fmla="*/ 0 1 f15"/>
                            <a:gd name="f19" fmla="*/ 1219200 1 f14"/>
                            <a:gd name="f20" fmla="*/ 1270 1 f15"/>
                            <a:gd name="f21" fmla="+- f16 0 f1"/>
                            <a:gd name="f22" fmla="*/ f17 f9 1"/>
                            <a:gd name="f23" fmla="*/ f19 f9 1"/>
                            <a:gd name="f24" fmla="*/ f20 f10 1"/>
                            <a:gd name="f25" fmla="*/ f18 f10 1"/>
                          </a:gdLst>
                          <a:ahLst/>
                          <a:cxnLst>
                            <a:cxn ang="3cd4">
                              <a:pos x="hc" y="t"/>
                            </a:cxn>
                            <a:cxn ang="0">
                              <a:pos x="r" y="vc"/>
                            </a:cxn>
                            <a:cxn ang="cd4">
                              <a:pos x="hc" y="b"/>
                            </a:cxn>
                            <a:cxn ang="cd2">
                              <a:pos x="l" y="vc"/>
                            </a:cxn>
                            <a:cxn ang="f21">
                              <a:pos x="f22" y="f25"/>
                            </a:cxn>
                            <a:cxn ang="f21">
                              <a:pos x="f23" y="f25"/>
                            </a:cxn>
                          </a:cxnLst>
                          <a:rect l="f22" t="f25" r="f23" b="f24"/>
                          <a:pathLst>
                            <a:path w="1219200" h="1270">
                              <a:moveTo>
                                <a:pt x="f5" y="f5"/>
                              </a:moveTo>
                              <a:lnTo>
                                <a:pt x="f6" y="f5"/>
                              </a:lnTo>
                            </a:path>
                          </a:pathLst>
                        </a:custGeom>
                        <a:noFill/>
                        <a:ln w="6099" cap="flat">
                          <a:solidFill>
                            <a:srgbClr val="000000"/>
                          </a:solidFill>
                          <a:prstDash val="solid"/>
                          <a:round/>
                        </a:ln>
                      </wps:spPr>
                      <wps:bodyPr lIns="0" tIns="0" rIns="0" bIns="0"/>
                    </wps:wsp>
                  </a:graphicData>
                </a:graphic>
              </wp:anchor>
            </w:drawing>
          </mc:Choice>
          <mc:Fallback>
            <w:pict>
              <v:shape w14:anchorId="1FB120DB" id="Freeform: Shape 61" o:spid="_x0000_s1026" style="position:absolute;margin-left:372.9pt;margin-top:8.8pt;width:95.95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1219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" path="m,l1219200,e" filled="f" strokeweight=".16942mm">
                <v:path arrowok="t" o:connecttype="custom" o:connectlocs="609283,0;1218566,636;609283,1271;0,636;0,0;1218566,0" o:connectangles="270,0,90,180,0,0" textboxrect="0,0,1219200,1270"/>
                <w10:wrap type="topAndBottom" anchorx="page"/>
              </v:shape>
            </w:pict>
          </mc:Fallback>
        </mc:AlternateContent>
      </w:r>
    </w:p>
    <w:p w14:paraId="3C07E64E" w14:textId="77777777" w:rsidR="00A63A57" w:rsidRPr="00F918CA" w:rsidRDefault="00A63A57" w:rsidP="00FB4548"/>
    <w:sectPr w:rsidR="00A63A57" w:rsidRPr="00F918CA" w:rsidSect="00F918CA">
      <w:headerReference w:type="default" r:id="rId8"/>
      <w:footerReference w:type="default" r:id="rId9"/>
      <w:pgSz w:w="11910" w:h="16850"/>
      <w:pgMar w:top="1340" w:right="880" w:bottom="1400" w:left="1020" w:header="0" w:footer="1207"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7588" w14:textId="77777777" w:rsidR="00D93EF0" w:rsidRDefault="00D93EF0">
      <w:r>
        <w:separator/>
      </w:r>
    </w:p>
  </w:endnote>
  <w:endnote w:type="continuationSeparator" w:id="0">
    <w:p w14:paraId="0D218100" w14:textId="77777777" w:rsidR="00D93EF0" w:rsidRDefault="00D93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21C9" w14:textId="77777777" w:rsidR="00D91E25" w:rsidRDefault="00000000">
    <w:pPr>
      <w:pStyle w:val="BodyText"/>
      <w:spacing w:line="12"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D959" w14:textId="77777777" w:rsidR="00D91E25" w:rsidRDefault="00000000">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FFC3" w14:textId="77777777" w:rsidR="00D93EF0" w:rsidRDefault="00D93EF0">
      <w:r>
        <w:rPr>
          <w:color w:val="000000"/>
        </w:rPr>
        <w:separator/>
      </w:r>
    </w:p>
  </w:footnote>
  <w:footnote w:type="continuationSeparator" w:id="0">
    <w:p w14:paraId="1DD3FBDF" w14:textId="77777777" w:rsidR="00D93EF0" w:rsidRDefault="00D93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A1B4" w14:textId="77777777" w:rsidR="00D91E2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789"/>
    <w:multiLevelType w:val="multilevel"/>
    <w:tmpl w:val="4350DF66"/>
    <w:lvl w:ilvl="0">
      <w:numFmt w:val="bullet"/>
      <w:lvlText w:val="–"/>
      <w:lvlJc w:val="left"/>
      <w:pPr>
        <w:ind w:left="674" w:hanging="567"/>
      </w:pPr>
      <w:rPr>
        <w:rFonts w:ascii="Times New Roman" w:eastAsia="Times New Roman" w:hAnsi="Times New Roman" w:cs="Times New Roman"/>
        <w:spacing w:val="-6"/>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 w15:restartNumberingAfterBreak="0">
    <w:nsid w:val="128352FF"/>
    <w:multiLevelType w:val="multilevel"/>
    <w:tmpl w:val="A156E56E"/>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2" w15:restartNumberingAfterBreak="0">
    <w:nsid w:val="19A333B8"/>
    <w:multiLevelType w:val="multilevel"/>
    <w:tmpl w:val="C3A652B0"/>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3" w15:restartNumberingAfterBreak="0">
    <w:nsid w:val="21BF4ACD"/>
    <w:multiLevelType w:val="multilevel"/>
    <w:tmpl w:val="C6124474"/>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4" w15:restartNumberingAfterBreak="0">
    <w:nsid w:val="26AB3848"/>
    <w:multiLevelType w:val="multilevel"/>
    <w:tmpl w:val="DBE0D65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5" w15:restartNumberingAfterBreak="0">
    <w:nsid w:val="285A462A"/>
    <w:multiLevelType w:val="multilevel"/>
    <w:tmpl w:val="F914F824"/>
    <w:lvl w:ilvl="0">
      <w:numFmt w:val="bullet"/>
      <w:lvlText w:val=""/>
      <w:lvlJc w:val="left"/>
      <w:pPr>
        <w:ind w:left="686" w:hanging="567"/>
      </w:pPr>
      <w:rPr>
        <w:rFonts w:ascii="Wingdings" w:eastAsia="Wingdings" w:hAnsi="Wingdings" w:cs="Wingdings"/>
        <w:w w:val="100"/>
        <w:sz w:val="18"/>
        <w:szCs w:val="18"/>
        <w:lang w:val="en-US" w:eastAsia="en-US" w:bidi="en-US"/>
      </w:rPr>
    </w:lvl>
    <w:lvl w:ilvl="1">
      <w:numFmt w:val="bullet"/>
      <w:lvlText w:val="•"/>
      <w:lvlJc w:val="left"/>
      <w:pPr>
        <w:ind w:left="1076" w:hanging="567"/>
      </w:pPr>
      <w:rPr>
        <w:lang w:val="en-US" w:eastAsia="en-US" w:bidi="en-US"/>
      </w:rPr>
    </w:lvl>
    <w:lvl w:ilvl="2">
      <w:numFmt w:val="bullet"/>
      <w:lvlText w:val="•"/>
      <w:lvlJc w:val="left"/>
      <w:pPr>
        <w:ind w:left="1472" w:hanging="567"/>
      </w:pPr>
      <w:rPr>
        <w:lang w:val="en-US" w:eastAsia="en-US" w:bidi="en-US"/>
      </w:rPr>
    </w:lvl>
    <w:lvl w:ilvl="3">
      <w:numFmt w:val="bullet"/>
      <w:lvlText w:val="•"/>
      <w:lvlJc w:val="left"/>
      <w:pPr>
        <w:ind w:left="1868" w:hanging="567"/>
      </w:pPr>
      <w:rPr>
        <w:lang w:val="en-US" w:eastAsia="en-US" w:bidi="en-US"/>
      </w:rPr>
    </w:lvl>
    <w:lvl w:ilvl="4">
      <w:numFmt w:val="bullet"/>
      <w:lvlText w:val="•"/>
      <w:lvlJc w:val="left"/>
      <w:pPr>
        <w:ind w:left="2264" w:hanging="567"/>
      </w:pPr>
      <w:rPr>
        <w:lang w:val="en-US" w:eastAsia="en-US" w:bidi="en-US"/>
      </w:rPr>
    </w:lvl>
    <w:lvl w:ilvl="5">
      <w:numFmt w:val="bullet"/>
      <w:lvlText w:val="•"/>
      <w:lvlJc w:val="left"/>
      <w:pPr>
        <w:ind w:left="2660" w:hanging="567"/>
      </w:pPr>
      <w:rPr>
        <w:lang w:val="en-US" w:eastAsia="en-US" w:bidi="en-US"/>
      </w:rPr>
    </w:lvl>
    <w:lvl w:ilvl="6">
      <w:numFmt w:val="bullet"/>
      <w:lvlText w:val="•"/>
      <w:lvlJc w:val="left"/>
      <w:pPr>
        <w:ind w:left="3056" w:hanging="567"/>
      </w:pPr>
      <w:rPr>
        <w:lang w:val="en-US" w:eastAsia="en-US" w:bidi="en-US"/>
      </w:rPr>
    </w:lvl>
    <w:lvl w:ilvl="7">
      <w:numFmt w:val="bullet"/>
      <w:lvlText w:val="•"/>
      <w:lvlJc w:val="left"/>
      <w:pPr>
        <w:ind w:left="3452" w:hanging="567"/>
      </w:pPr>
      <w:rPr>
        <w:lang w:val="en-US" w:eastAsia="en-US" w:bidi="en-US"/>
      </w:rPr>
    </w:lvl>
    <w:lvl w:ilvl="8">
      <w:numFmt w:val="bullet"/>
      <w:lvlText w:val="•"/>
      <w:lvlJc w:val="left"/>
      <w:pPr>
        <w:ind w:left="3848" w:hanging="567"/>
      </w:pPr>
      <w:rPr>
        <w:lang w:val="en-US" w:eastAsia="en-US" w:bidi="en-US"/>
      </w:rPr>
    </w:lvl>
  </w:abstractNum>
  <w:abstractNum w:abstractNumId="6" w15:restartNumberingAfterBreak="0">
    <w:nsid w:val="289A5164"/>
    <w:multiLevelType w:val="multilevel"/>
    <w:tmpl w:val="64FC8FD6"/>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7" w15:restartNumberingAfterBreak="0">
    <w:nsid w:val="2AB062FE"/>
    <w:multiLevelType w:val="multilevel"/>
    <w:tmpl w:val="DFF8E84A"/>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8" w15:restartNumberingAfterBreak="0">
    <w:nsid w:val="3C8B6649"/>
    <w:multiLevelType w:val="multilevel"/>
    <w:tmpl w:val="811C918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9" w15:restartNumberingAfterBreak="0">
    <w:nsid w:val="3E4E7E2E"/>
    <w:multiLevelType w:val="multilevel"/>
    <w:tmpl w:val="F66C0DBC"/>
    <w:lvl w:ilvl="0">
      <w:start w:val="1"/>
      <w:numFmt w:val="decimal"/>
      <w:lvlText w:val="%1."/>
      <w:lvlJc w:val="left"/>
      <w:pPr>
        <w:ind w:left="679" w:hanging="567"/>
      </w:pPr>
      <w:rPr>
        <w:rFonts w:ascii="Times New Roman" w:eastAsia="Times New Roman" w:hAnsi="Times New Roman" w:cs="Times New Roman"/>
        <w:spacing w:val="-6"/>
        <w:w w:val="97"/>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10" w15:restartNumberingAfterBreak="0">
    <w:nsid w:val="440A6642"/>
    <w:multiLevelType w:val="multilevel"/>
    <w:tmpl w:val="9998D472"/>
    <w:lvl w:ilvl="0">
      <w:numFmt w:val="bullet"/>
      <w:lvlText w:val="–"/>
      <w:lvlJc w:val="left"/>
      <w:pPr>
        <w:ind w:left="674" w:hanging="567"/>
      </w:pPr>
      <w:rPr>
        <w:rFonts w:ascii="Times New Roman" w:eastAsia="Times New Roman" w:hAnsi="Times New Roman" w:cs="Times New Roman"/>
        <w:spacing w:val="-4"/>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1" w15:restartNumberingAfterBreak="0">
    <w:nsid w:val="4ECD45F9"/>
    <w:multiLevelType w:val="multilevel"/>
    <w:tmpl w:val="6490630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2" w15:restartNumberingAfterBreak="0">
    <w:nsid w:val="69FD5E29"/>
    <w:multiLevelType w:val="multilevel"/>
    <w:tmpl w:val="48148AE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3" w15:restartNumberingAfterBreak="0">
    <w:nsid w:val="71B454A5"/>
    <w:multiLevelType w:val="multilevel"/>
    <w:tmpl w:val="2D743380"/>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4" w15:restartNumberingAfterBreak="0">
    <w:nsid w:val="7B0128F5"/>
    <w:multiLevelType w:val="multilevel"/>
    <w:tmpl w:val="E318A78C"/>
    <w:lvl w:ilvl="0">
      <w:numFmt w:val="bullet"/>
      <w:lvlText w:val="–"/>
      <w:lvlJc w:val="left"/>
      <w:pPr>
        <w:ind w:left="674" w:hanging="567"/>
      </w:pPr>
      <w:rPr>
        <w:rFonts w:ascii="Times New Roman" w:eastAsia="Times New Roman" w:hAnsi="Times New Roman" w:cs="Times New Roman"/>
        <w:spacing w:val="-2"/>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num w:numId="1" w16cid:durableId="664166254">
    <w:abstractNumId w:val="1"/>
  </w:num>
  <w:num w:numId="2" w16cid:durableId="1436437120">
    <w:abstractNumId w:val="8"/>
  </w:num>
  <w:num w:numId="3" w16cid:durableId="1552964387">
    <w:abstractNumId w:val="10"/>
  </w:num>
  <w:num w:numId="4" w16cid:durableId="1151874170">
    <w:abstractNumId w:val="4"/>
  </w:num>
  <w:num w:numId="5" w16cid:durableId="1552036533">
    <w:abstractNumId w:val="12"/>
  </w:num>
  <w:num w:numId="6" w16cid:durableId="520509843">
    <w:abstractNumId w:val="14"/>
  </w:num>
  <w:num w:numId="7" w16cid:durableId="975724014">
    <w:abstractNumId w:val="6"/>
  </w:num>
  <w:num w:numId="8" w16cid:durableId="117258496">
    <w:abstractNumId w:val="11"/>
  </w:num>
  <w:num w:numId="9" w16cid:durableId="467478857">
    <w:abstractNumId w:val="13"/>
  </w:num>
  <w:num w:numId="10" w16cid:durableId="846212632">
    <w:abstractNumId w:val="3"/>
  </w:num>
  <w:num w:numId="11" w16cid:durableId="91361762">
    <w:abstractNumId w:val="0"/>
  </w:num>
  <w:num w:numId="12" w16cid:durableId="564681377">
    <w:abstractNumId w:val="9"/>
  </w:num>
  <w:num w:numId="13" w16cid:durableId="216354271">
    <w:abstractNumId w:val="5"/>
  </w:num>
  <w:num w:numId="14" w16cid:durableId="324356521">
    <w:abstractNumId w:val="7"/>
  </w:num>
  <w:num w:numId="15" w16cid:durableId="164947574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57"/>
    <w:rsid w:val="000466D6"/>
    <w:rsid w:val="000624ED"/>
    <w:rsid w:val="00065FED"/>
    <w:rsid w:val="00145173"/>
    <w:rsid w:val="0033342E"/>
    <w:rsid w:val="003E6C5D"/>
    <w:rsid w:val="004561FC"/>
    <w:rsid w:val="00480B5E"/>
    <w:rsid w:val="004D1E01"/>
    <w:rsid w:val="005F20D2"/>
    <w:rsid w:val="00665AF4"/>
    <w:rsid w:val="00683B69"/>
    <w:rsid w:val="006860C8"/>
    <w:rsid w:val="006D391E"/>
    <w:rsid w:val="00723574"/>
    <w:rsid w:val="00730326"/>
    <w:rsid w:val="00746066"/>
    <w:rsid w:val="008772FD"/>
    <w:rsid w:val="008B6CE8"/>
    <w:rsid w:val="009F30C9"/>
    <w:rsid w:val="00A63A57"/>
    <w:rsid w:val="00A919EC"/>
    <w:rsid w:val="00B124DD"/>
    <w:rsid w:val="00B5773A"/>
    <w:rsid w:val="00B74085"/>
    <w:rsid w:val="00BA2450"/>
    <w:rsid w:val="00BE4A23"/>
    <w:rsid w:val="00C54EDC"/>
    <w:rsid w:val="00CB067B"/>
    <w:rsid w:val="00CC6088"/>
    <w:rsid w:val="00CF0BF7"/>
    <w:rsid w:val="00D20AFC"/>
    <w:rsid w:val="00D93EF0"/>
    <w:rsid w:val="00DD357F"/>
    <w:rsid w:val="00DE4AB7"/>
    <w:rsid w:val="00E841D8"/>
    <w:rsid w:val="00ED6CAE"/>
    <w:rsid w:val="00F760E8"/>
    <w:rsid w:val="00F918CA"/>
    <w:rsid w:val="00FB4548"/>
    <w:rsid w:val="00FE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D4DE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69"/>
    <w:pPr>
      <w:suppressAutoHyphens/>
    </w:pPr>
    <w:rPr>
      <w:rFonts w:asciiTheme="minorHAnsi" w:eastAsia="Times New Roman" w:hAnsiTheme="minorHAnsi"/>
      <w:lang w:val="en-GB" w:bidi="en-US"/>
    </w:rPr>
  </w:style>
  <w:style w:type="paragraph" w:styleId="Heading1">
    <w:name w:val="heading 1"/>
    <w:basedOn w:val="Normal"/>
    <w:uiPriority w:val="9"/>
    <w:qFormat/>
    <w:pPr>
      <w:spacing w:before="69"/>
      <w:ind w:right="115"/>
      <w:jc w:val="right"/>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styleId="ListParagraph">
    <w:name w:val="List Paragraph"/>
    <w:basedOn w:val="Normal"/>
    <w:pPr>
      <w:ind w:left="679" w:hanging="567"/>
    </w:pPr>
  </w:style>
  <w:style w:type="paragraph" w:customStyle="1" w:styleId="TableParagraph">
    <w:name w:val="Table Paragraph"/>
    <w:basedOn w:val="Normal"/>
    <w:pPr>
      <w:spacing w:before="51"/>
      <w:ind w:left="107"/>
    </w:p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bidi="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bidi="en-US"/>
    </w:rPr>
  </w:style>
  <w:style w:type="paragraph" w:styleId="CommentText">
    <w:name w:val="annotation text"/>
    <w:basedOn w:val="Normal"/>
    <w:pPr>
      <w:widowControl/>
      <w:autoSpaceDE/>
      <w:spacing w:after="5"/>
      <w:ind w:left="10" w:hanging="10"/>
      <w:jc w:val="both"/>
    </w:pPr>
    <w:rPr>
      <w:color w:val="000000"/>
      <w:sz w:val="20"/>
      <w:szCs w:val="20"/>
      <w:lang w:bidi="ar-SA"/>
    </w:rPr>
  </w:style>
  <w:style w:type="character" w:customStyle="1" w:styleId="CommentTextChar">
    <w:name w:val="Comment Text Char"/>
    <w:basedOn w:val="DefaultParagraphFont"/>
    <w:rPr>
      <w:rFonts w:ascii="Times New Roman" w:eastAsia="Times New Roman" w:hAnsi="Times New Roman" w:cs="Times New Roman"/>
      <w:color w:val="000000"/>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bidi="en-US"/>
    </w:rPr>
  </w:style>
  <w:style w:type="character" w:styleId="CommentReference">
    <w:name w:val="annotation reference"/>
    <w:rPr>
      <w:sz w:val="16"/>
      <w:szCs w:val="16"/>
    </w:rPr>
  </w:style>
  <w:style w:type="paragraph" w:styleId="CommentSubject">
    <w:name w:val="annotation subject"/>
    <w:basedOn w:val="CommentText"/>
    <w:next w:val="CommentText"/>
    <w:pPr>
      <w:widowControl w:val="0"/>
      <w:autoSpaceDE w:val="0"/>
      <w:spacing w:after="0"/>
      <w:ind w:left="0" w:firstLine="0"/>
      <w:jc w:val="left"/>
    </w:pPr>
    <w:rPr>
      <w:b/>
      <w:bCs/>
      <w:color w:val="auto"/>
      <w:lang w:val="en-US" w:bidi="en-US"/>
    </w:rPr>
  </w:style>
  <w:style w:type="character" w:customStyle="1" w:styleId="CommentSubjectChar">
    <w:name w:val="Comment Subject Char"/>
    <w:basedOn w:val="CommentTextChar"/>
    <w:rPr>
      <w:rFonts w:ascii="Times New Roman" w:eastAsia="Times New Roman" w:hAnsi="Times New Roman" w:cs="Times New Roman"/>
      <w:b/>
      <w:bCs/>
      <w:color w:val="000000"/>
      <w:sz w:val="20"/>
      <w:szCs w:val="20"/>
      <w:lang w:bidi="en-US"/>
    </w:rPr>
  </w:style>
  <w:style w:type="paragraph" w:styleId="Revision">
    <w:name w:val="Revision"/>
    <w:pPr>
      <w:widowControl/>
      <w:suppressAutoHyphens/>
      <w:autoSpaceDE/>
    </w:pPr>
    <w:rPr>
      <w:rFonts w:ascii="Times New Roman" w:eastAsia="Times New Roman" w:hAnsi="Times New Roman"/>
      <w:lang w:val="en-GB" w:bidi="en-US"/>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GB" w:bidi="en-US"/>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table" w:styleId="ListTable3">
    <w:name w:val="List Table 3"/>
    <w:basedOn w:val="TableNormal"/>
    <w:uiPriority w:val="48"/>
    <w:rsid w:val="004561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57</Pages>
  <Words>11702</Words>
  <Characters>66703</Characters>
  <Application>Microsoft Office Word</Application>
  <DocSecurity>0</DocSecurity>
  <Lines>555</Lines>
  <Paragraphs>156</Paragraphs>
  <ScaleCrop>false</ScaleCrop>
  <Company/>
  <LinksUpToDate>false</LinksUpToDate>
  <CharactersWithSpaces>78249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34</cp:revision>
  <dcterms:created xsi:type="dcterms:W3CDTF">2022-04-15T06:52:00Z</dcterms:created>
  <dcterms:modified xsi:type="dcterms:W3CDTF">2022-07-29T08:05:00Z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2021-12-23T18:46:13Z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2312289e-f26a-4937-bb15-6b3f15508771</vt:lpwstr>
  </property>
  <property fmtid="{D5CDD505-2E9C-101B-9397-08002B2CF9AE}" pid="8" name="MSIP_Label_c1c05e37-788c-4c59-b50e-5c98323c0a70_ContentBits">
    <vt:lpwstr>0</vt:lpwstr>
  </property>
</Properties>
</file>